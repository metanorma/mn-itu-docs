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4F7371" w14:paraId="361B982E" w14:textId="77777777" w:rsidTr="004F7371">
        <w:trPr>
          <w:trHeight w:hRule="exact" w:val="1418"/>
        </w:trPr>
        <w:tc>
          <w:tcPr>
            <w:tcW w:w="1428" w:type="dxa"/>
            <w:gridSpan w:val="2"/>
          </w:tcPr>
          <w:p w14:paraId="3FEA6181" w14:textId="77777777" w:rsidR="004F7371" w:rsidRDefault="004F7371" w:rsidP="004F7371">
            <w:r>
              <w:rPr>
                <w:noProof/>
                <w:sz w:val="20"/>
                <w:lang w:val="en-US" w:eastAsia="zh-CN"/>
              </w:rPr>
              <w:drawing>
                <wp:anchor distT="0" distB="0" distL="114300" distR="114300" simplePos="0" relativeHeight="251659264" behindDoc="0" locked="0" layoutInCell="0" allowOverlap="1" wp14:anchorId="78624509" wp14:editId="6CFF581D">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1DAB784B" w14:textId="77777777" w:rsidR="004F7371" w:rsidRDefault="004F7371" w:rsidP="004F7371">
            <w:pPr>
              <w:spacing w:before="0"/>
              <w:rPr>
                <w:b/>
                <w:sz w:val="16"/>
                <w:lang w:val="en-US"/>
              </w:rPr>
            </w:pPr>
          </w:p>
        </w:tc>
        <w:tc>
          <w:tcPr>
            <w:tcW w:w="8520" w:type="dxa"/>
            <w:gridSpan w:val="3"/>
          </w:tcPr>
          <w:p w14:paraId="56329456" w14:textId="77777777" w:rsidR="004F7371" w:rsidRDefault="004F7371" w:rsidP="004F7371">
            <w:pPr>
              <w:spacing w:before="0"/>
              <w:rPr>
                <w:rFonts w:ascii="Arial" w:hAnsi="Arial" w:cs="Arial"/>
                <w:lang w:val="en-US"/>
              </w:rPr>
            </w:pPr>
          </w:p>
          <w:p w14:paraId="6D717ED5" w14:textId="77777777" w:rsidR="004F7371" w:rsidRDefault="004F7371" w:rsidP="004F7371">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4F7371" w14:paraId="0334E6C7" w14:textId="77777777" w:rsidTr="004F7371">
        <w:trPr>
          <w:trHeight w:hRule="exact" w:val="992"/>
        </w:trPr>
        <w:tc>
          <w:tcPr>
            <w:tcW w:w="1428" w:type="dxa"/>
            <w:gridSpan w:val="2"/>
          </w:tcPr>
          <w:p w14:paraId="5BA9FEA4" w14:textId="77777777" w:rsidR="004F7371" w:rsidRDefault="004F7371" w:rsidP="004F7371">
            <w:pPr>
              <w:spacing w:before="0"/>
              <w:rPr>
                <w:lang w:val="en-US"/>
              </w:rPr>
            </w:pPr>
          </w:p>
        </w:tc>
        <w:tc>
          <w:tcPr>
            <w:tcW w:w="8520" w:type="dxa"/>
            <w:gridSpan w:val="3"/>
          </w:tcPr>
          <w:p w14:paraId="239AC2EE" w14:textId="77777777" w:rsidR="004F7371" w:rsidRDefault="004F7371" w:rsidP="004F7371">
            <w:pPr>
              <w:rPr>
                <w:lang w:val="en-US"/>
              </w:rPr>
            </w:pPr>
          </w:p>
        </w:tc>
      </w:tr>
      <w:tr w:rsidR="004F7371" w14:paraId="76BF126F" w14:textId="77777777" w:rsidTr="004F7371">
        <w:tblPrEx>
          <w:tblCellMar>
            <w:left w:w="85" w:type="dxa"/>
            <w:right w:w="85" w:type="dxa"/>
          </w:tblCellMar>
        </w:tblPrEx>
        <w:trPr>
          <w:gridBefore w:val="2"/>
          <w:wBefore w:w="1428" w:type="dxa"/>
        </w:trPr>
        <w:tc>
          <w:tcPr>
            <w:tcW w:w="2520" w:type="dxa"/>
          </w:tcPr>
          <w:p w14:paraId="1F860A41" w14:textId="77777777" w:rsidR="004F7371" w:rsidRDefault="004F7371" w:rsidP="004F7371">
            <w:pPr>
              <w:rPr>
                <w:b/>
                <w:sz w:val="18"/>
                <w:lang w:val="en-US"/>
              </w:rPr>
            </w:pPr>
            <w:bookmarkStart w:id="0" w:name="dnume" w:colFirst="1" w:colLast="1"/>
            <w:bookmarkStart w:id="1" w:name="_GoBack" w:colFirst="1" w:colLast="1"/>
            <w:r>
              <w:rPr>
                <w:rFonts w:ascii="Arial" w:hAnsi="Arial"/>
                <w:b/>
                <w:spacing w:val="40"/>
                <w:sz w:val="72"/>
                <w:lang w:val="en-US"/>
              </w:rPr>
              <w:t>ITU-T</w:t>
            </w:r>
          </w:p>
        </w:tc>
        <w:tc>
          <w:tcPr>
            <w:tcW w:w="6000" w:type="dxa"/>
            <w:gridSpan w:val="2"/>
          </w:tcPr>
          <w:p w14:paraId="74442EA9" w14:textId="77777777" w:rsidR="004F7371" w:rsidRPr="00F55EF2" w:rsidRDefault="004F7371" w:rsidP="004F7371">
            <w:pPr>
              <w:spacing w:before="240"/>
              <w:jc w:val="right"/>
              <w:rPr>
                <w:rFonts w:ascii="Arial" w:hAnsi="Arial" w:cs="Arial"/>
                <w:b/>
                <w:sz w:val="60"/>
                <w:lang w:val="en-US"/>
              </w:rPr>
            </w:pPr>
            <w:r w:rsidRPr="00F55EF2">
              <w:rPr>
                <w:rFonts w:ascii="Arial" w:hAnsi="Arial" w:cs="Arial"/>
                <w:b/>
                <w:sz w:val="60"/>
                <w:lang w:val="en-US"/>
              </w:rPr>
              <w:t>Z.100</w:t>
            </w:r>
          </w:p>
        </w:tc>
      </w:tr>
      <w:tr w:rsidR="004F7371" w14:paraId="6FF93546" w14:textId="77777777" w:rsidTr="004F7371">
        <w:tblPrEx>
          <w:tblCellMar>
            <w:left w:w="85" w:type="dxa"/>
            <w:right w:w="85" w:type="dxa"/>
          </w:tblCellMar>
        </w:tblPrEx>
        <w:trPr>
          <w:gridBefore w:val="2"/>
          <w:wBefore w:w="1428" w:type="dxa"/>
          <w:trHeight w:val="974"/>
        </w:trPr>
        <w:tc>
          <w:tcPr>
            <w:tcW w:w="4549" w:type="dxa"/>
            <w:gridSpan w:val="2"/>
          </w:tcPr>
          <w:p w14:paraId="1B333512" w14:textId="77777777" w:rsidR="004F7371" w:rsidRDefault="004F7371" w:rsidP="004F7371">
            <w:pPr>
              <w:jc w:val="left"/>
              <w:rPr>
                <w:b/>
                <w:sz w:val="20"/>
                <w:lang w:val="en-US"/>
              </w:rPr>
            </w:pPr>
            <w:bookmarkStart w:id="2" w:name="ddatee" w:colFirst="1" w:colLast="1"/>
            <w:bookmarkEnd w:id="0"/>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14:paraId="1687BA0D" w14:textId="77777777" w:rsidR="004F7371" w:rsidRPr="00F55EF2" w:rsidRDefault="004F7371" w:rsidP="004F7371">
            <w:pPr>
              <w:spacing w:before="0"/>
              <w:jc w:val="right"/>
              <w:rPr>
                <w:rFonts w:ascii="Arial" w:hAnsi="Arial" w:cs="Arial"/>
                <w:sz w:val="28"/>
                <w:lang w:val="en-US"/>
              </w:rPr>
            </w:pPr>
            <w:r w:rsidRPr="00F55EF2">
              <w:rPr>
                <w:rFonts w:ascii="Arial" w:hAnsi="Arial" w:cs="Arial"/>
                <w:sz w:val="28"/>
                <w:lang w:val="en-US"/>
              </w:rPr>
              <w:t xml:space="preserve">(04/2016)   </w:t>
            </w:r>
          </w:p>
        </w:tc>
      </w:tr>
      <w:tr w:rsidR="004F7371" w14:paraId="2DBC8F26" w14:textId="77777777" w:rsidTr="004F7371">
        <w:trPr>
          <w:cantSplit/>
          <w:trHeight w:hRule="exact" w:val="3402"/>
        </w:trPr>
        <w:tc>
          <w:tcPr>
            <w:tcW w:w="1418" w:type="dxa"/>
          </w:tcPr>
          <w:p w14:paraId="467DB33E" w14:textId="77777777" w:rsidR="004F7371" w:rsidRDefault="004F7371" w:rsidP="004F7371">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14:paraId="5F523241" w14:textId="77777777" w:rsidR="004F7371" w:rsidRPr="00F55EF2" w:rsidRDefault="004F7371" w:rsidP="004F7371">
            <w:pPr>
              <w:tabs>
                <w:tab w:val="right" w:pos="9639"/>
              </w:tabs>
              <w:jc w:val="left"/>
              <w:rPr>
                <w:rFonts w:ascii="Arial" w:hAnsi="Arial" w:cs="Arial"/>
                <w:sz w:val="32"/>
                <w:lang w:val="en-US"/>
              </w:rPr>
            </w:pPr>
            <w:r w:rsidRPr="00F55EF2">
              <w:rPr>
                <w:rFonts w:ascii="Arial" w:hAnsi="Arial" w:cs="Arial"/>
                <w:sz w:val="32"/>
                <w:lang w:val="en-US"/>
              </w:rPr>
              <w:t>SERIES Z: LANGUAGES AND GENERAL SOFTWARE ASPECTS FOR TELECOMMUNICATION SYSTEMS</w:t>
            </w:r>
          </w:p>
          <w:p w14:paraId="6F5ED48E" w14:textId="77777777" w:rsidR="004F7371" w:rsidRDefault="004F7371" w:rsidP="004F7371">
            <w:pPr>
              <w:tabs>
                <w:tab w:val="right" w:pos="9639"/>
              </w:tabs>
              <w:jc w:val="left"/>
              <w:rPr>
                <w:rFonts w:ascii="Arial" w:hAnsi="Arial" w:cs="Arial"/>
                <w:sz w:val="32"/>
                <w:lang w:val="en-US"/>
              </w:rPr>
            </w:pPr>
            <w:r w:rsidRPr="00F55EF2">
              <w:rPr>
                <w:rFonts w:ascii="Arial" w:hAnsi="Arial" w:cs="Arial"/>
                <w:sz w:val="32"/>
                <w:lang w:val="en-US"/>
              </w:rPr>
              <w:t>Formal description techniques (FDT) – Specification and Description Language (SDL)</w:t>
            </w:r>
          </w:p>
          <w:p w14:paraId="240D4FD6" w14:textId="77777777" w:rsidR="004F7371" w:rsidRPr="00F55EF2" w:rsidRDefault="004F7371" w:rsidP="004F7371">
            <w:pPr>
              <w:tabs>
                <w:tab w:val="right" w:pos="9639"/>
              </w:tabs>
              <w:jc w:val="left"/>
              <w:rPr>
                <w:rFonts w:ascii="Arial" w:hAnsi="Arial" w:cs="Arial"/>
                <w:sz w:val="32"/>
                <w:lang w:val="en-US"/>
              </w:rPr>
            </w:pPr>
          </w:p>
        </w:tc>
      </w:tr>
      <w:tr w:rsidR="004F7371" w14:paraId="202732BE" w14:textId="77777777" w:rsidTr="004F7371">
        <w:trPr>
          <w:cantSplit/>
          <w:trHeight w:hRule="exact" w:val="4536"/>
        </w:trPr>
        <w:tc>
          <w:tcPr>
            <w:tcW w:w="1418" w:type="dxa"/>
          </w:tcPr>
          <w:p w14:paraId="35CC6671" w14:textId="77777777" w:rsidR="004F7371" w:rsidRDefault="004F7371" w:rsidP="004F7371">
            <w:pPr>
              <w:tabs>
                <w:tab w:val="right" w:pos="9639"/>
              </w:tabs>
              <w:rPr>
                <w:rFonts w:ascii="Arial" w:hAnsi="Arial"/>
                <w:sz w:val="18"/>
                <w:lang w:val="en-US"/>
              </w:rPr>
            </w:pPr>
            <w:bookmarkStart w:id="4" w:name="c1tite" w:colFirst="1" w:colLast="1"/>
            <w:bookmarkEnd w:id="3"/>
          </w:p>
        </w:tc>
        <w:tc>
          <w:tcPr>
            <w:tcW w:w="8530" w:type="dxa"/>
            <w:gridSpan w:val="4"/>
          </w:tcPr>
          <w:p w14:paraId="7D82DB62" w14:textId="5C91A1E9" w:rsidR="004F7371" w:rsidRDefault="004F7371" w:rsidP="004F7371">
            <w:pPr>
              <w:tabs>
                <w:tab w:val="right" w:pos="9639"/>
              </w:tabs>
              <w:jc w:val="left"/>
              <w:rPr>
                <w:rFonts w:ascii="Arial" w:hAnsi="Arial"/>
                <w:b/>
                <w:bCs/>
                <w:sz w:val="36"/>
                <w:lang w:val="en-US"/>
              </w:rPr>
            </w:pPr>
            <w:r w:rsidRPr="004F7371">
              <w:rPr>
                <w:rFonts w:ascii="Arial" w:hAnsi="Arial"/>
                <w:b/>
                <w:bCs/>
                <w:sz w:val="36"/>
              </w:rPr>
              <w:t>Specification and Description Language – Overview of SDL</w:t>
            </w:r>
            <w:r w:rsidRPr="004F7371">
              <w:rPr>
                <w:rFonts w:ascii="Arial" w:hAnsi="Arial"/>
                <w:b/>
                <w:bCs/>
                <w:sz w:val="36"/>
              </w:rPr>
              <w:noBreakHyphen/>
              <w:t>2010</w:t>
            </w:r>
          </w:p>
        </w:tc>
      </w:tr>
      <w:bookmarkEnd w:id="4"/>
      <w:tr w:rsidR="004F7371" w14:paraId="16D4A4E1" w14:textId="77777777" w:rsidTr="004F7371">
        <w:trPr>
          <w:cantSplit/>
          <w:trHeight w:hRule="exact" w:val="1418"/>
        </w:trPr>
        <w:tc>
          <w:tcPr>
            <w:tcW w:w="1418" w:type="dxa"/>
          </w:tcPr>
          <w:p w14:paraId="1AD26B7B" w14:textId="77777777" w:rsidR="004F7371" w:rsidRDefault="004F7371" w:rsidP="004F7371">
            <w:pPr>
              <w:tabs>
                <w:tab w:val="right" w:pos="9639"/>
              </w:tabs>
              <w:rPr>
                <w:rFonts w:ascii="Arial" w:hAnsi="Arial"/>
                <w:sz w:val="18"/>
                <w:lang w:val="en-US"/>
              </w:rPr>
            </w:pPr>
          </w:p>
        </w:tc>
        <w:tc>
          <w:tcPr>
            <w:tcW w:w="8530" w:type="dxa"/>
            <w:gridSpan w:val="4"/>
            <w:vAlign w:val="bottom"/>
          </w:tcPr>
          <w:p w14:paraId="157219F7" w14:textId="77777777" w:rsidR="004F7371" w:rsidRDefault="004F7371" w:rsidP="004F7371">
            <w:pPr>
              <w:tabs>
                <w:tab w:val="right" w:pos="9639"/>
              </w:tabs>
              <w:spacing w:before="60" w:after="240"/>
              <w:jc w:val="left"/>
              <w:rPr>
                <w:rFonts w:ascii="Arial" w:hAnsi="Arial" w:cs="Arial"/>
                <w:sz w:val="32"/>
                <w:lang w:val="en-US"/>
              </w:rPr>
            </w:pPr>
            <w:r w:rsidRPr="00F55EF2">
              <w:rPr>
                <w:rFonts w:ascii="Arial" w:hAnsi="Arial" w:cs="Arial"/>
                <w:sz w:val="32"/>
                <w:lang w:val="en-US"/>
              </w:rPr>
              <w:t>Recommendation  ITU</w:t>
            </w:r>
            <w:r w:rsidRPr="00F55EF2">
              <w:rPr>
                <w:rFonts w:ascii="Arial" w:hAnsi="Arial" w:cs="Arial"/>
                <w:sz w:val="32"/>
                <w:lang w:val="en-US"/>
              </w:rPr>
              <w:noBreakHyphen/>
              <w:t>T  Z.100</w:t>
            </w:r>
          </w:p>
          <w:p w14:paraId="555AC8C2" w14:textId="77777777" w:rsidR="004F7371" w:rsidRPr="00F55EF2" w:rsidRDefault="004F7371" w:rsidP="004F7371">
            <w:pPr>
              <w:tabs>
                <w:tab w:val="right" w:pos="9639"/>
              </w:tabs>
              <w:spacing w:before="60"/>
              <w:jc w:val="left"/>
              <w:rPr>
                <w:rFonts w:ascii="Arial" w:hAnsi="Arial" w:cs="Arial"/>
                <w:sz w:val="32"/>
                <w:lang w:val="en-US"/>
              </w:rPr>
            </w:pPr>
            <w:bookmarkStart w:id="5" w:name="dnum2e"/>
            <w:bookmarkEnd w:id="5"/>
          </w:p>
        </w:tc>
      </w:tr>
    </w:tbl>
    <w:p w14:paraId="76C5FC83" w14:textId="77777777" w:rsidR="004F7371" w:rsidRDefault="004F7371" w:rsidP="004F7371">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1AE43577" wp14:editId="3FE3E37B">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2475374F" w14:textId="77777777" w:rsidR="004F7371" w:rsidRDefault="004F7371" w:rsidP="004F7371">
      <w:pPr>
        <w:spacing w:before="80"/>
        <w:jc w:val="center"/>
        <w:rPr>
          <w:sz w:val="20"/>
          <w:lang w:val="en-US"/>
        </w:rPr>
      </w:pPr>
      <w:r>
        <w:rPr>
          <w:sz w:val="20"/>
          <w:lang w:val="en-US"/>
        </w:rPr>
        <w:br w:type="page"/>
      </w:r>
      <w:bookmarkStart w:id="6" w:name="c2tope"/>
      <w:bookmarkEnd w:id="6"/>
      <w:r>
        <w:rPr>
          <w:sz w:val="20"/>
          <w:lang w:val="en-US"/>
        </w:rPr>
        <w:lastRenderedPageBreak/>
        <w:t>ITU-T Z-SERIES RECOMMENDATIONS</w:t>
      </w:r>
    </w:p>
    <w:p w14:paraId="3FD7A625" w14:textId="77777777" w:rsidR="004F7371" w:rsidRDefault="004F7371" w:rsidP="004F7371">
      <w:pPr>
        <w:spacing w:before="80" w:after="80"/>
        <w:jc w:val="center"/>
        <w:rPr>
          <w:b/>
          <w:sz w:val="20"/>
          <w:lang w:val="en-US"/>
        </w:rPr>
      </w:pPr>
      <w:r>
        <w:rPr>
          <w:b/>
          <w:sz w:val="20"/>
          <w:lang w:val="en-US"/>
        </w:rPr>
        <w:t>LANGUAGES AND GENERAL SOFTWARE ASPECTS FOR TELECOMMUNICATION SYSTEMS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4F7371" w14:paraId="00AED6B3" w14:textId="77777777" w:rsidTr="004F7371">
        <w:tc>
          <w:tcPr>
            <w:tcW w:w="8050" w:type="dxa"/>
            <w:tcBorders>
              <w:bottom w:val="nil"/>
            </w:tcBorders>
            <w:shd w:val="clear" w:color="auto" w:fill="auto"/>
          </w:tcPr>
          <w:p w14:paraId="4F0DA81E" w14:textId="77777777" w:rsidR="004F7371" w:rsidRDefault="004F7371" w:rsidP="004F7371">
            <w:pPr>
              <w:spacing w:before="30" w:after="30" w:line="190" w:lineRule="exact"/>
              <w:jc w:val="left"/>
              <w:rPr>
                <w:sz w:val="20"/>
                <w:lang w:val="en-US"/>
              </w:rPr>
            </w:pPr>
          </w:p>
        </w:tc>
        <w:tc>
          <w:tcPr>
            <w:tcW w:w="1700" w:type="dxa"/>
            <w:tcBorders>
              <w:bottom w:val="nil"/>
            </w:tcBorders>
            <w:shd w:val="clear" w:color="auto" w:fill="auto"/>
          </w:tcPr>
          <w:p w14:paraId="59F75619" w14:textId="77777777" w:rsidR="004F7371" w:rsidRDefault="004F7371" w:rsidP="004F7371">
            <w:pPr>
              <w:spacing w:before="30" w:after="30" w:line="190" w:lineRule="exact"/>
              <w:jc w:val="left"/>
              <w:rPr>
                <w:sz w:val="20"/>
                <w:lang w:val="en-US"/>
              </w:rPr>
            </w:pPr>
          </w:p>
        </w:tc>
      </w:tr>
      <w:tr w:rsidR="004F7371" w:rsidRPr="00F55EF2" w14:paraId="1C1EE911" w14:textId="77777777" w:rsidTr="004F7371">
        <w:tc>
          <w:tcPr>
            <w:tcW w:w="8050" w:type="dxa"/>
            <w:tcBorders>
              <w:top w:val="nil"/>
              <w:bottom w:val="nil"/>
            </w:tcBorders>
            <w:shd w:val="clear" w:color="auto" w:fill="auto"/>
          </w:tcPr>
          <w:p w14:paraId="4E6F4DCB" w14:textId="77777777" w:rsidR="004F7371" w:rsidRPr="00F55EF2" w:rsidRDefault="004F7371" w:rsidP="004F7371">
            <w:pPr>
              <w:spacing w:before="30" w:after="30" w:line="190" w:lineRule="exact"/>
              <w:ind w:left="113"/>
              <w:jc w:val="left"/>
              <w:rPr>
                <w:sz w:val="20"/>
                <w:lang w:val="en-US"/>
              </w:rPr>
            </w:pPr>
            <w:r w:rsidRPr="00F55EF2">
              <w:rPr>
                <w:sz w:val="20"/>
                <w:lang w:val="en-US"/>
              </w:rPr>
              <w:t>FORMAL DESCRIPTION TECHNIQUES (FDT)</w:t>
            </w:r>
          </w:p>
        </w:tc>
        <w:tc>
          <w:tcPr>
            <w:tcW w:w="1700" w:type="dxa"/>
            <w:tcBorders>
              <w:top w:val="nil"/>
              <w:bottom w:val="nil"/>
            </w:tcBorders>
            <w:shd w:val="clear" w:color="auto" w:fill="auto"/>
          </w:tcPr>
          <w:p w14:paraId="1F084A81" w14:textId="77777777" w:rsidR="004F7371" w:rsidRPr="00F55EF2" w:rsidRDefault="004F7371" w:rsidP="004F7371">
            <w:pPr>
              <w:spacing w:before="30" w:after="30" w:line="190" w:lineRule="exact"/>
              <w:jc w:val="left"/>
              <w:rPr>
                <w:sz w:val="20"/>
                <w:lang w:val="en-US"/>
              </w:rPr>
            </w:pPr>
          </w:p>
        </w:tc>
      </w:tr>
      <w:tr w:rsidR="004F7371" w:rsidRPr="00F55EF2" w14:paraId="0B7F73DB" w14:textId="77777777" w:rsidTr="004F7371">
        <w:tc>
          <w:tcPr>
            <w:tcW w:w="8050" w:type="dxa"/>
            <w:tcBorders>
              <w:top w:val="nil"/>
              <w:bottom w:val="nil"/>
            </w:tcBorders>
            <w:shd w:val="pct10" w:color="auto" w:fill="auto"/>
          </w:tcPr>
          <w:p w14:paraId="68DFFF79" w14:textId="77777777" w:rsidR="004F7371" w:rsidRPr="00F55EF2" w:rsidRDefault="004F7371" w:rsidP="004F7371">
            <w:pPr>
              <w:spacing w:before="30" w:after="30" w:line="190" w:lineRule="exact"/>
              <w:ind w:left="283"/>
              <w:jc w:val="left"/>
              <w:rPr>
                <w:b/>
                <w:sz w:val="20"/>
                <w:lang w:val="en-US"/>
              </w:rPr>
            </w:pPr>
            <w:r w:rsidRPr="00F55EF2">
              <w:rPr>
                <w:b/>
                <w:sz w:val="20"/>
                <w:lang w:val="en-US"/>
              </w:rPr>
              <w:t>Specification and Description Language (SDL)</w:t>
            </w:r>
          </w:p>
        </w:tc>
        <w:tc>
          <w:tcPr>
            <w:tcW w:w="1700" w:type="dxa"/>
            <w:tcBorders>
              <w:top w:val="nil"/>
              <w:bottom w:val="nil"/>
            </w:tcBorders>
            <w:shd w:val="pct10" w:color="auto" w:fill="auto"/>
          </w:tcPr>
          <w:p w14:paraId="7458BE0A" w14:textId="77777777" w:rsidR="004F7371" w:rsidRPr="00F55EF2" w:rsidRDefault="004F7371" w:rsidP="004F7371">
            <w:pPr>
              <w:spacing w:before="30" w:after="30" w:line="190" w:lineRule="exact"/>
              <w:jc w:val="left"/>
              <w:rPr>
                <w:b/>
                <w:sz w:val="20"/>
                <w:lang w:val="en-US"/>
              </w:rPr>
            </w:pPr>
            <w:r w:rsidRPr="00F55EF2">
              <w:rPr>
                <w:b/>
                <w:sz w:val="20"/>
                <w:lang w:val="en-US"/>
              </w:rPr>
              <w:t>Z.100–Z.109</w:t>
            </w:r>
          </w:p>
        </w:tc>
      </w:tr>
      <w:tr w:rsidR="004F7371" w14:paraId="5E574201" w14:textId="77777777" w:rsidTr="004F7371">
        <w:tc>
          <w:tcPr>
            <w:tcW w:w="8050" w:type="dxa"/>
            <w:tcBorders>
              <w:top w:val="nil"/>
              <w:bottom w:val="nil"/>
            </w:tcBorders>
            <w:shd w:val="clear" w:color="auto" w:fill="auto"/>
          </w:tcPr>
          <w:p w14:paraId="338C5387" w14:textId="77777777" w:rsidR="004F7371" w:rsidRDefault="004F7371" w:rsidP="004F7371">
            <w:pPr>
              <w:spacing w:before="30" w:after="30" w:line="190" w:lineRule="exact"/>
              <w:ind w:left="283"/>
              <w:jc w:val="left"/>
              <w:rPr>
                <w:sz w:val="20"/>
                <w:lang w:val="en-US"/>
              </w:rPr>
            </w:pPr>
            <w:r>
              <w:rPr>
                <w:sz w:val="20"/>
                <w:lang w:val="en-US"/>
              </w:rPr>
              <w:t>Application of formal description techniques</w:t>
            </w:r>
          </w:p>
        </w:tc>
        <w:tc>
          <w:tcPr>
            <w:tcW w:w="1700" w:type="dxa"/>
            <w:tcBorders>
              <w:top w:val="nil"/>
              <w:bottom w:val="nil"/>
            </w:tcBorders>
            <w:shd w:val="clear" w:color="auto" w:fill="auto"/>
          </w:tcPr>
          <w:p w14:paraId="296D3A03" w14:textId="77777777" w:rsidR="004F7371" w:rsidRDefault="004F7371" w:rsidP="004F7371">
            <w:pPr>
              <w:spacing w:before="30" w:after="30" w:line="190" w:lineRule="exact"/>
              <w:jc w:val="left"/>
              <w:rPr>
                <w:sz w:val="20"/>
                <w:lang w:val="en-US"/>
              </w:rPr>
            </w:pPr>
            <w:r>
              <w:rPr>
                <w:sz w:val="20"/>
                <w:lang w:val="en-US"/>
              </w:rPr>
              <w:t>Z.110–Z.119</w:t>
            </w:r>
          </w:p>
        </w:tc>
      </w:tr>
      <w:tr w:rsidR="004F7371" w14:paraId="5D2517FB" w14:textId="77777777" w:rsidTr="004F7371">
        <w:tc>
          <w:tcPr>
            <w:tcW w:w="8050" w:type="dxa"/>
            <w:tcBorders>
              <w:top w:val="nil"/>
              <w:bottom w:val="nil"/>
            </w:tcBorders>
            <w:shd w:val="clear" w:color="auto" w:fill="auto"/>
          </w:tcPr>
          <w:p w14:paraId="548C140D" w14:textId="77777777" w:rsidR="004F7371" w:rsidRDefault="004F7371" w:rsidP="004F7371">
            <w:pPr>
              <w:spacing w:before="30" w:after="30" w:line="190" w:lineRule="exact"/>
              <w:ind w:left="283"/>
              <w:jc w:val="left"/>
              <w:rPr>
                <w:sz w:val="20"/>
                <w:lang w:val="en-US"/>
              </w:rPr>
            </w:pPr>
            <w:r>
              <w:rPr>
                <w:sz w:val="20"/>
                <w:lang w:val="en-US"/>
              </w:rPr>
              <w:t>Message Sequence Chart (MSC)</w:t>
            </w:r>
          </w:p>
        </w:tc>
        <w:tc>
          <w:tcPr>
            <w:tcW w:w="1700" w:type="dxa"/>
            <w:tcBorders>
              <w:top w:val="nil"/>
              <w:bottom w:val="nil"/>
            </w:tcBorders>
            <w:shd w:val="clear" w:color="auto" w:fill="auto"/>
          </w:tcPr>
          <w:p w14:paraId="1CEA21F3" w14:textId="77777777" w:rsidR="004F7371" w:rsidRDefault="004F7371" w:rsidP="004F7371">
            <w:pPr>
              <w:spacing w:before="30" w:after="30" w:line="190" w:lineRule="exact"/>
              <w:jc w:val="left"/>
              <w:rPr>
                <w:sz w:val="20"/>
                <w:lang w:val="en-US"/>
              </w:rPr>
            </w:pPr>
            <w:r>
              <w:rPr>
                <w:sz w:val="20"/>
                <w:lang w:val="en-US"/>
              </w:rPr>
              <w:t>Z.120–Z.129</w:t>
            </w:r>
          </w:p>
        </w:tc>
      </w:tr>
      <w:tr w:rsidR="004F7371" w14:paraId="43D8F1DE" w14:textId="77777777" w:rsidTr="004F7371">
        <w:tc>
          <w:tcPr>
            <w:tcW w:w="8050" w:type="dxa"/>
            <w:tcBorders>
              <w:top w:val="nil"/>
              <w:bottom w:val="nil"/>
            </w:tcBorders>
            <w:shd w:val="clear" w:color="auto" w:fill="auto"/>
          </w:tcPr>
          <w:p w14:paraId="7315D491" w14:textId="77777777" w:rsidR="004F7371" w:rsidRDefault="004F7371" w:rsidP="004F7371">
            <w:pPr>
              <w:spacing w:before="30" w:after="30" w:line="190" w:lineRule="exact"/>
              <w:ind w:left="283"/>
              <w:jc w:val="left"/>
              <w:rPr>
                <w:sz w:val="20"/>
                <w:lang w:val="en-US"/>
              </w:rPr>
            </w:pPr>
            <w:r>
              <w:rPr>
                <w:sz w:val="20"/>
                <w:lang w:val="en-US"/>
              </w:rPr>
              <w:t>User Requirements Notation (URN)</w:t>
            </w:r>
          </w:p>
        </w:tc>
        <w:tc>
          <w:tcPr>
            <w:tcW w:w="1700" w:type="dxa"/>
            <w:tcBorders>
              <w:top w:val="nil"/>
              <w:bottom w:val="nil"/>
            </w:tcBorders>
            <w:shd w:val="clear" w:color="auto" w:fill="auto"/>
          </w:tcPr>
          <w:p w14:paraId="2788BD75" w14:textId="77777777" w:rsidR="004F7371" w:rsidRDefault="004F7371" w:rsidP="004F7371">
            <w:pPr>
              <w:spacing w:before="30" w:after="30" w:line="190" w:lineRule="exact"/>
              <w:jc w:val="left"/>
              <w:rPr>
                <w:sz w:val="20"/>
                <w:lang w:val="en-US"/>
              </w:rPr>
            </w:pPr>
            <w:r>
              <w:rPr>
                <w:sz w:val="20"/>
                <w:lang w:val="en-US"/>
              </w:rPr>
              <w:t>Z.150–Z.159</w:t>
            </w:r>
          </w:p>
        </w:tc>
      </w:tr>
      <w:tr w:rsidR="004F7371" w14:paraId="5274AF74" w14:textId="77777777" w:rsidTr="004F7371">
        <w:tc>
          <w:tcPr>
            <w:tcW w:w="8050" w:type="dxa"/>
            <w:tcBorders>
              <w:top w:val="nil"/>
              <w:bottom w:val="nil"/>
            </w:tcBorders>
            <w:shd w:val="clear" w:color="auto" w:fill="auto"/>
          </w:tcPr>
          <w:p w14:paraId="74C3AC9C" w14:textId="77777777" w:rsidR="004F7371" w:rsidRDefault="004F7371" w:rsidP="004F7371">
            <w:pPr>
              <w:spacing w:before="30" w:after="30" w:line="190" w:lineRule="exact"/>
              <w:ind w:left="283"/>
              <w:jc w:val="left"/>
              <w:rPr>
                <w:sz w:val="20"/>
                <w:lang w:val="en-US"/>
              </w:rPr>
            </w:pPr>
            <w:r>
              <w:rPr>
                <w:sz w:val="20"/>
                <w:lang w:val="en-US"/>
              </w:rPr>
              <w:t>Testing and Test Control Notation (TTCN)</w:t>
            </w:r>
          </w:p>
        </w:tc>
        <w:tc>
          <w:tcPr>
            <w:tcW w:w="1700" w:type="dxa"/>
            <w:tcBorders>
              <w:top w:val="nil"/>
              <w:bottom w:val="nil"/>
            </w:tcBorders>
            <w:shd w:val="clear" w:color="auto" w:fill="auto"/>
          </w:tcPr>
          <w:p w14:paraId="11C1CA25" w14:textId="77777777" w:rsidR="004F7371" w:rsidRDefault="004F7371" w:rsidP="004F7371">
            <w:pPr>
              <w:spacing w:before="30" w:after="30" w:line="190" w:lineRule="exact"/>
              <w:jc w:val="left"/>
              <w:rPr>
                <w:sz w:val="20"/>
                <w:lang w:val="en-US"/>
              </w:rPr>
            </w:pPr>
            <w:r>
              <w:rPr>
                <w:sz w:val="20"/>
                <w:lang w:val="en-US"/>
              </w:rPr>
              <w:t>Z.160–Z.179</w:t>
            </w:r>
          </w:p>
        </w:tc>
      </w:tr>
      <w:tr w:rsidR="004F7371" w:rsidRPr="00F55EF2" w14:paraId="35B1BF87" w14:textId="77777777" w:rsidTr="004F7371">
        <w:tc>
          <w:tcPr>
            <w:tcW w:w="8050" w:type="dxa"/>
            <w:tcBorders>
              <w:top w:val="nil"/>
              <w:bottom w:val="nil"/>
            </w:tcBorders>
            <w:shd w:val="clear" w:color="auto" w:fill="auto"/>
          </w:tcPr>
          <w:p w14:paraId="617BCFF4" w14:textId="77777777" w:rsidR="004F7371" w:rsidRPr="00F55EF2" w:rsidRDefault="004F7371" w:rsidP="004F7371">
            <w:pPr>
              <w:spacing w:before="30" w:after="30" w:line="190" w:lineRule="exact"/>
              <w:ind w:left="113"/>
              <w:jc w:val="left"/>
              <w:rPr>
                <w:sz w:val="20"/>
                <w:lang w:val="en-US"/>
              </w:rPr>
            </w:pPr>
            <w:r w:rsidRPr="00F55EF2">
              <w:rPr>
                <w:sz w:val="20"/>
                <w:lang w:val="en-US"/>
              </w:rPr>
              <w:t>PROGRAMMING LANGUAGES</w:t>
            </w:r>
          </w:p>
        </w:tc>
        <w:tc>
          <w:tcPr>
            <w:tcW w:w="1700" w:type="dxa"/>
            <w:tcBorders>
              <w:top w:val="nil"/>
              <w:bottom w:val="nil"/>
            </w:tcBorders>
            <w:shd w:val="clear" w:color="auto" w:fill="auto"/>
          </w:tcPr>
          <w:p w14:paraId="65E5A32C" w14:textId="77777777" w:rsidR="004F7371" w:rsidRPr="00F55EF2" w:rsidRDefault="004F7371" w:rsidP="004F7371">
            <w:pPr>
              <w:spacing w:before="30" w:after="30" w:line="190" w:lineRule="exact"/>
              <w:jc w:val="left"/>
              <w:rPr>
                <w:sz w:val="20"/>
                <w:lang w:val="en-US"/>
              </w:rPr>
            </w:pPr>
          </w:p>
        </w:tc>
      </w:tr>
      <w:tr w:rsidR="004F7371" w14:paraId="1FC64D29" w14:textId="77777777" w:rsidTr="004F7371">
        <w:tc>
          <w:tcPr>
            <w:tcW w:w="8050" w:type="dxa"/>
            <w:tcBorders>
              <w:top w:val="nil"/>
              <w:bottom w:val="nil"/>
            </w:tcBorders>
            <w:shd w:val="clear" w:color="auto" w:fill="auto"/>
          </w:tcPr>
          <w:p w14:paraId="7F0D7123" w14:textId="77777777" w:rsidR="004F7371" w:rsidRDefault="004F7371" w:rsidP="004F7371">
            <w:pPr>
              <w:spacing w:before="30" w:after="30" w:line="190" w:lineRule="exact"/>
              <w:ind w:left="283"/>
              <w:jc w:val="left"/>
              <w:rPr>
                <w:sz w:val="20"/>
                <w:lang w:val="en-US"/>
              </w:rPr>
            </w:pPr>
            <w:r>
              <w:rPr>
                <w:sz w:val="20"/>
                <w:lang w:val="en-US"/>
              </w:rPr>
              <w:t>CHILL: The ITU-T high level language</w:t>
            </w:r>
          </w:p>
        </w:tc>
        <w:tc>
          <w:tcPr>
            <w:tcW w:w="1700" w:type="dxa"/>
            <w:tcBorders>
              <w:top w:val="nil"/>
              <w:bottom w:val="nil"/>
            </w:tcBorders>
            <w:shd w:val="clear" w:color="auto" w:fill="auto"/>
          </w:tcPr>
          <w:p w14:paraId="41BA366A" w14:textId="77777777" w:rsidR="004F7371" w:rsidRDefault="004F7371" w:rsidP="004F7371">
            <w:pPr>
              <w:spacing w:before="30" w:after="30" w:line="190" w:lineRule="exact"/>
              <w:jc w:val="left"/>
              <w:rPr>
                <w:sz w:val="20"/>
                <w:lang w:val="en-US"/>
              </w:rPr>
            </w:pPr>
            <w:r>
              <w:rPr>
                <w:sz w:val="20"/>
                <w:lang w:val="en-US"/>
              </w:rPr>
              <w:t>Z.200–Z.209</w:t>
            </w:r>
          </w:p>
        </w:tc>
      </w:tr>
      <w:tr w:rsidR="004F7371" w:rsidRPr="00F55EF2" w14:paraId="4A8663A7" w14:textId="77777777" w:rsidTr="004F7371">
        <w:tc>
          <w:tcPr>
            <w:tcW w:w="8050" w:type="dxa"/>
            <w:tcBorders>
              <w:top w:val="nil"/>
              <w:bottom w:val="nil"/>
            </w:tcBorders>
            <w:shd w:val="clear" w:color="auto" w:fill="auto"/>
          </w:tcPr>
          <w:p w14:paraId="158AF0C5" w14:textId="77777777" w:rsidR="004F7371" w:rsidRPr="00F55EF2" w:rsidRDefault="004F7371" w:rsidP="004F7371">
            <w:pPr>
              <w:spacing w:before="30" w:after="30" w:line="190" w:lineRule="exact"/>
              <w:ind w:left="113"/>
              <w:jc w:val="left"/>
              <w:rPr>
                <w:sz w:val="20"/>
                <w:lang w:val="en-US"/>
              </w:rPr>
            </w:pPr>
            <w:r w:rsidRPr="00F55EF2">
              <w:rPr>
                <w:sz w:val="20"/>
                <w:lang w:val="en-US"/>
              </w:rPr>
              <w:t>MAN-MACHINE LANGUAGE</w:t>
            </w:r>
          </w:p>
        </w:tc>
        <w:tc>
          <w:tcPr>
            <w:tcW w:w="1700" w:type="dxa"/>
            <w:tcBorders>
              <w:top w:val="nil"/>
              <w:bottom w:val="nil"/>
            </w:tcBorders>
            <w:shd w:val="clear" w:color="auto" w:fill="auto"/>
          </w:tcPr>
          <w:p w14:paraId="0E436500" w14:textId="77777777" w:rsidR="004F7371" w:rsidRPr="00F55EF2" w:rsidRDefault="004F7371" w:rsidP="004F7371">
            <w:pPr>
              <w:spacing w:before="30" w:after="30" w:line="190" w:lineRule="exact"/>
              <w:jc w:val="left"/>
              <w:rPr>
                <w:sz w:val="20"/>
                <w:lang w:val="en-US"/>
              </w:rPr>
            </w:pPr>
          </w:p>
        </w:tc>
      </w:tr>
      <w:tr w:rsidR="004F7371" w14:paraId="2D930FC1" w14:textId="77777777" w:rsidTr="004F7371">
        <w:tc>
          <w:tcPr>
            <w:tcW w:w="8050" w:type="dxa"/>
            <w:tcBorders>
              <w:top w:val="nil"/>
              <w:bottom w:val="nil"/>
            </w:tcBorders>
            <w:shd w:val="clear" w:color="auto" w:fill="auto"/>
          </w:tcPr>
          <w:p w14:paraId="20A9CF6B" w14:textId="77777777" w:rsidR="004F7371" w:rsidRDefault="004F7371" w:rsidP="004F7371">
            <w:pPr>
              <w:spacing w:before="30" w:after="30" w:line="190" w:lineRule="exact"/>
              <w:ind w:left="283"/>
              <w:jc w:val="left"/>
              <w:rPr>
                <w:sz w:val="20"/>
                <w:lang w:val="en-US"/>
              </w:rPr>
            </w:pPr>
            <w:r>
              <w:rPr>
                <w:sz w:val="20"/>
                <w:lang w:val="en-US"/>
              </w:rPr>
              <w:t>General principles</w:t>
            </w:r>
          </w:p>
        </w:tc>
        <w:tc>
          <w:tcPr>
            <w:tcW w:w="1700" w:type="dxa"/>
            <w:tcBorders>
              <w:top w:val="nil"/>
              <w:bottom w:val="nil"/>
            </w:tcBorders>
            <w:shd w:val="clear" w:color="auto" w:fill="auto"/>
          </w:tcPr>
          <w:p w14:paraId="2D86F5DE" w14:textId="77777777" w:rsidR="004F7371" w:rsidRDefault="004F7371" w:rsidP="004F7371">
            <w:pPr>
              <w:spacing w:before="30" w:after="30" w:line="190" w:lineRule="exact"/>
              <w:jc w:val="left"/>
              <w:rPr>
                <w:sz w:val="20"/>
                <w:lang w:val="en-US"/>
              </w:rPr>
            </w:pPr>
            <w:r>
              <w:rPr>
                <w:sz w:val="20"/>
                <w:lang w:val="en-US"/>
              </w:rPr>
              <w:t>Z.300–Z.309</w:t>
            </w:r>
          </w:p>
        </w:tc>
      </w:tr>
      <w:tr w:rsidR="004F7371" w14:paraId="4613B689" w14:textId="77777777" w:rsidTr="004F7371">
        <w:tc>
          <w:tcPr>
            <w:tcW w:w="8050" w:type="dxa"/>
            <w:tcBorders>
              <w:top w:val="nil"/>
              <w:bottom w:val="nil"/>
            </w:tcBorders>
            <w:shd w:val="clear" w:color="auto" w:fill="auto"/>
          </w:tcPr>
          <w:p w14:paraId="7DD02B3D" w14:textId="77777777" w:rsidR="004F7371" w:rsidRDefault="004F7371" w:rsidP="004F7371">
            <w:pPr>
              <w:spacing w:before="30" w:after="30" w:line="190" w:lineRule="exact"/>
              <w:ind w:left="283"/>
              <w:jc w:val="left"/>
              <w:rPr>
                <w:sz w:val="20"/>
                <w:lang w:val="en-US"/>
              </w:rPr>
            </w:pPr>
            <w:r>
              <w:rPr>
                <w:sz w:val="20"/>
                <w:lang w:val="en-US"/>
              </w:rPr>
              <w:t>Basic syntax and dialogue procedures</w:t>
            </w:r>
          </w:p>
        </w:tc>
        <w:tc>
          <w:tcPr>
            <w:tcW w:w="1700" w:type="dxa"/>
            <w:tcBorders>
              <w:top w:val="nil"/>
              <w:bottom w:val="nil"/>
            </w:tcBorders>
            <w:shd w:val="clear" w:color="auto" w:fill="auto"/>
          </w:tcPr>
          <w:p w14:paraId="3617B1FB" w14:textId="77777777" w:rsidR="004F7371" w:rsidRDefault="004F7371" w:rsidP="004F7371">
            <w:pPr>
              <w:spacing w:before="30" w:after="30" w:line="190" w:lineRule="exact"/>
              <w:jc w:val="left"/>
              <w:rPr>
                <w:sz w:val="20"/>
                <w:lang w:val="en-US"/>
              </w:rPr>
            </w:pPr>
            <w:r>
              <w:rPr>
                <w:sz w:val="20"/>
                <w:lang w:val="en-US"/>
              </w:rPr>
              <w:t>Z.310–Z.319</w:t>
            </w:r>
          </w:p>
        </w:tc>
      </w:tr>
      <w:tr w:rsidR="004F7371" w14:paraId="2CFE5B4C" w14:textId="77777777" w:rsidTr="004F7371">
        <w:tc>
          <w:tcPr>
            <w:tcW w:w="8050" w:type="dxa"/>
            <w:tcBorders>
              <w:top w:val="nil"/>
              <w:bottom w:val="nil"/>
            </w:tcBorders>
            <w:shd w:val="clear" w:color="auto" w:fill="auto"/>
          </w:tcPr>
          <w:p w14:paraId="7D4E8320" w14:textId="77777777" w:rsidR="004F7371" w:rsidRDefault="004F7371" w:rsidP="004F7371">
            <w:pPr>
              <w:spacing w:before="30" w:after="30" w:line="190" w:lineRule="exact"/>
              <w:ind w:left="283"/>
              <w:jc w:val="left"/>
              <w:rPr>
                <w:sz w:val="20"/>
                <w:lang w:val="en-US"/>
              </w:rPr>
            </w:pPr>
            <w:r>
              <w:rPr>
                <w:sz w:val="20"/>
                <w:lang w:val="en-US"/>
              </w:rPr>
              <w:t>Extended MML for visual display terminals</w:t>
            </w:r>
          </w:p>
        </w:tc>
        <w:tc>
          <w:tcPr>
            <w:tcW w:w="1700" w:type="dxa"/>
            <w:tcBorders>
              <w:top w:val="nil"/>
              <w:bottom w:val="nil"/>
            </w:tcBorders>
            <w:shd w:val="clear" w:color="auto" w:fill="auto"/>
          </w:tcPr>
          <w:p w14:paraId="48096F44" w14:textId="77777777" w:rsidR="004F7371" w:rsidRDefault="004F7371" w:rsidP="004F7371">
            <w:pPr>
              <w:spacing w:before="30" w:after="30" w:line="190" w:lineRule="exact"/>
              <w:jc w:val="left"/>
              <w:rPr>
                <w:sz w:val="20"/>
                <w:lang w:val="en-US"/>
              </w:rPr>
            </w:pPr>
            <w:r>
              <w:rPr>
                <w:sz w:val="20"/>
                <w:lang w:val="en-US"/>
              </w:rPr>
              <w:t>Z.320–Z.329</w:t>
            </w:r>
          </w:p>
        </w:tc>
      </w:tr>
      <w:tr w:rsidR="004F7371" w14:paraId="2AD9413C" w14:textId="77777777" w:rsidTr="004F7371">
        <w:tc>
          <w:tcPr>
            <w:tcW w:w="8050" w:type="dxa"/>
            <w:tcBorders>
              <w:top w:val="nil"/>
              <w:bottom w:val="nil"/>
            </w:tcBorders>
            <w:shd w:val="clear" w:color="auto" w:fill="auto"/>
          </w:tcPr>
          <w:p w14:paraId="3501330C" w14:textId="77777777" w:rsidR="004F7371" w:rsidRDefault="004F7371" w:rsidP="004F7371">
            <w:pPr>
              <w:spacing w:before="30" w:after="30" w:line="190" w:lineRule="exact"/>
              <w:ind w:left="283"/>
              <w:jc w:val="left"/>
              <w:rPr>
                <w:sz w:val="20"/>
                <w:lang w:val="en-US"/>
              </w:rPr>
            </w:pPr>
            <w:r>
              <w:rPr>
                <w:sz w:val="20"/>
                <w:lang w:val="en-US"/>
              </w:rPr>
              <w:t>Specification of the man-machine interface</w:t>
            </w:r>
          </w:p>
        </w:tc>
        <w:tc>
          <w:tcPr>
            <w:tcW w:w="1700" w:type="dxa"/>
            <w:tcBorders>
              <w:top w:val="nil"/>
              <w:bottom w:val="nil"/>
            </w:tcBorders>
            <w:shd w:val="clear" w:color="auto" w:fill="auto"/>
          </w:tcPr>
          <w:p w14:paraId="0A10354B" w14:textId="77777777" w:rsidR="004F7371" w:rsidRDefault="004F7371" w:rsidP="004F7371">
            <w:pPr>
              <w:spacing w:before="30" w:after="30" w:line="190" w:lineRule="exact"/>
              <w:jc w:val="left"/>
              <w:rPr>
                <w:sz w:val="20"/>
                <w:lang w:val="en-US"/>
              </w:rPr>
            </w:pPr>
            <w:r>
              <w:rPr>
                <w:sz w:val="20"/>
                <w:lang w:val="en-US"/>
              </w:rPr>
              <w:t>Z.330–Z.349</w:t>
            </w:r>
          </w:p>
        </w:tc>
      </w:tr>
      <w:tr w:rsidR="004F7371" w14:paraId="2D739630" w14:textId="77777777" w:rsidTr="004F7371">
        <w:tc>
          <w:tcPr>
            <w:tcW w:w="8050" w:type="dxa"/>
            <w:tcBorders>
              <w:top w:val="nil"/>
              <w:bottom w:val="nil"/>
            </w:tcBorders>
            <w:shd w:val="clear" w:color="auto" w:fill="auto"/>
          </w:tcPr>
          <w:p w14:paraId="6BA85D1B" w14:textId="77777777" w:rsidR="004F7371" w:rsidRDefault="004F7371" w:rsidP="004F7371">
            <w:pPr>
              <w:spacing w:before="30" w:after="30" w:line="190" w:lineRule="exact"/>
              <w:ind w:left="283"/>
              <w:jc w:val="left"/>
              <w:rPr>
                <w:sz w:val="20"/>
                <w:lang w:val="en-US"/>
              </w:rPr>
            </w:pPr>
            <w:r>
              <w:rPr>
                <w:sz w:val="20"/>
                <w:lang w:val="en-US"/>
              </w:rPr>
              <w:t>Data-oriented human-machine interfaces</w:t>
            </w:r>
          </w:p>
        </w:tc>
        <w:tc>
          <w:tcPr>
            <w:tcW w:w="1700" w:type="dxa"/>
            <w:tcBorders>
              <w:top w:val="nil"/>
              <w:bottom w:val="nil"/>
            </w:tcBorders>
            <w:shd w:val="clear" w:color="auto" w:fill="auto"/>
          </w:tcPr>
          <w:p w14:paraId="3508CB7F" w14:textId="77777777" w:rsidR="004F7371" w:rsidRDefault="004F7371" w:rsidP="004F7371">
            <w:pPr>
              <w:spacing w:before="30" w:after="30" w:line="190" w:lineRule="exact"/>
              <w:jc w:val="left"/>
              <w:rPr>
                <w:sz w:val="20"/>
                <w:lang w:val="en-US"/>
              </w:rPr>
            </w:pPr>
            <w:r>
              <w:rPr>
                <w:sz w:val="20"/>
                <w:lang w:val="en-US"/>
              </w:rPr>
              <w:t>Z.350–Z.359</w:t>
            </w:r>
          </w:p>
        </w:tc>
      </w:tr>
      <w:tr w:rsidR="004F7371" w14:paraId="1A53934A" w14:textId="77777777" w:rsidTr="004F7371">
        <w:tc>
          <w:tcPr>
            <w:tcW w:w="8050" w:type="dxa"/>
            <w:tcBorders>
              <w:top w:val="nil"/>
              <w:bottom w:val="nil"/>
            </w:tcBorders>
            <w:shd w:val="clear" w:color="auto" w:fill="auto"/>
          </w:tcPr>
          <w:p w14:paraId="46557B1D" w14:textId="2E2085E8" w:rsidR="004F7371" w:rsidRDefault="004F7371" w:rsidP="00776F24">
            <w:pPr>
              <w:spacing w:before="30" w:after="30" w:line="190" w:lineRule="exact"/>
              <w:ind w:left="283"/>
              <w:jc w:val="left"/>
              <w:rPr>
                <w:sz w:val="20"/>
                <w:lang w:val="en-US"/>
              </w:rPr>
            </w:pPr>
            <w:r>
              <w:rPr>
                <w:sz w:val="20"/>
                <w:lang w:val="en-US"/>
              </w:rPr>
              <w:t>Human-machine interfaces for the management of telecommunications networks</w:t>
            </w:r>
          </w:p>
        </w:tc>
        <w:tc>
          <w:tcPr>
            <w:tcW w:w="1700" w:type="dxa"/>
            <w:tcBorders>
              <w:top w:val="nil"/>
              <w:bottom w:val="nil"/>
            </w:tcBorders>
            <w:shd w:val="clear" w:color="auto" w:fill="auto"/>
          </w:tcPr>
          <w:p w14:paraId="5860F2E8" w14:textId="77777777" w:rsidR="004F7371" w:rsidRDefault="004F7371" w:rsidP="004F7371">
            <w:pPr>
              <w:spacing w:before="30" w:after="30" w:line="190" w:lineRule="exact"/>
              <w:jc w:val="left"/>
              <w:rPr>
                <w:sz w:val="20"/>
                <w:lang w:val="en-US"/>
              </w:rPr>
            </w:pPr>
            <w:r>
              <w:rPr>
                <w:sz w:val="20"/>
                <w:lang w:val="en-US"/>
              </w:rPr>
              <w:t>Z.360–Z.379</w:t>
            </w:r>
          </w:p>
        </w:tc>
      </w:tr>
      <w:tr w:rsidR="004F7371" w:rsidRPr="00F55EF2" w14:paraId="2D1ECA6B" w14:textId="77777777" w:rsidTr="004F7371">
        <w:tc>
          <w:tcPr>
            <w:tcW w:w="8050" w:type="dxa"/>
            <w:tcBorders>
              <w:top w:val="nil"/>
              <w:bottom w:val="nil"/>
            </w:tcBorders>
            <w:shd w:val="clear" w:color="auto" w:fill="auto"/>
          </w:tcPr>
          <w:p w14:paraId="13462BAB" w14:textId="77777777" w:rsidR="004F7371" w:rsidRPr="00F55EF2" w:rsidRDefault="004F7371" w:rsidP="004F7371">
            <w:pPr>
              <w:spacing w:before="30" w:after="30" w:line="190" w:lineRule="exact"/>
              <w:ind w:left="113"/>
              <w:jc w:val="left"/>
              <w:rPr>
                <w:sz w:val="20"/>
                <w:lang w:val="en-US"/>
              </w:rPr>
            </w:pPr>
            <w:r w:rsidRPr="00F55EF2">
              <w:rPr>
                <w:sz w:val="20"/>
                <w:lang w:val="en-US"/>
              </w:rPr>
              <w:t>QUALITY</w:t>
            </w:r>
          </w:p>
        </w:tc>
        <w:tc>
          <w:tcPr>
            <w:tcW w:w="1700" w:type="dxa"/>
            <w:tcBorders>
              <w:top w:val="nil"/>
              <w:bottom w:val="nil"/>
            </w:tcBorders>
            <w:shd w:val="clear" w:color="auto" w:fill="auto"/>
          </w:tcPr>
          <w:p w14:paraId="0605F1ED" w14:textId="77777777" w:rsidR="004F7371" w:rsidRPr="00F55EF2" w:rsidRDefault="004F7371" w:rsidP="004F7371">
            <w:pPr>
              <w:spacing w:before="30" w:after="30" w:line="190" w:lineRule="exact"/>
              <w:jc w:val="left"/>
              <w:rPr>
                <w:sz w:val="20"/>
                <w:lang w:val="en-US"/>
              </w:rPr>
            </w:pPr>
          </w:p>
        </w:tc>
      </w:tr>
      <w:tr w:rsidR="004F7371" w14:paraId="2BC35A4A" w14:textId="77777777" w:rsidTr="004F7371">
        <w:tc>
          <w:tcPr>
            <w:tcW w:w="8050" w:type="dxa"/>
            <w:tcBorders>
              <w:top w:val="nil"/>
              <w:bottom w:val="nil"/>
            </w:tcBorders>
            <w:shd w:val="clear" w:color="auto" w:fill="auto"/>
          </w:tcPr>
          <w:p w14:paraId="114842FD" w14:textId="77777777" w:rsidR="004F7371" w:rsidRDefault="004F7371" w:rsidP="004F7371">
            <w:pPr>
              <w:spacing w:before="30" w:after="30" w:line="190" w:lineRule="exact"/>
              <w:ind w:left="283"/>
              <w:jc w:val="left"/>
              <w:rPr>
                <w:sz w:val="20"/>
                <w:lang w:val="en-US"/>
              </w:rPr>
            </w:pPr>
            <w:r>
              <w:rPr>
                <w:sz w:val="20"/>
                <w:lang w:val="en-US"/>
              </w:rPr>
              <w:t>Quality of telecommunication software</w:t>
            </w:r>
          </w:p>
        </w:tc>
        <w:tc>
          <w:tcPr>
            <w:tcW w:w="1700" w:type="dxa"/>
            <w:tcBorders>
              <w:top w:val="nil"/>
              <w:bottom w:val="nil"/>
            </w:tcBorders>
            <w:shd w:val="clear" w:color="auto" w:fill="auto"/>
          </w:tcPr>
          <w:p w14:paraId="1C3EAEC4" w14:textId="77777777" w:rsidR="004F7371" w:rsidRDefault="004F7371" w:rsidP="004F7371">
            <w:pPr>
              <w:spacing w:before="30" w:after="30" w:line="190" w:lineRule="exact"/>
              <w:jc w:val="left"/>
              <w:rPr>
                <w:sz w:val="20"/>
                <w:lang w:val="en-US"/>
              </w:rPr>
            </w:pPr>
            <w:r>
              <w:rPr>
                <w:sz w:val="20"/>
                <w:lang w:val="en-US"/>
              </w:rPr>
              <w:t>Z.400–Z.409</w:t>
            </w:r>
          </w:p>
        </w:tc>
      </w:tr>
      <w:tr w:rsidR="004F7371" w14:paraId="583D36A6" w14:textId="77777777" w:rsidTr="004F7371">
        <w:tc>
          <w:tcPr>
            <w:tcW w:w="8050" w:type="dxa"/>
            <w:tcBorders>
              <w:top w:val="nil"/>
              <w:bottom w:val="nil"/>
            </w:tcBorders>
            <w:shd w:val="clear" w:color="auto" w:fill="auto"/>
          </w:tcPr>
          <w:p w14:paraId="006B8E7F" w14:textId="77777777" w:rsidR="004F7371" w:rsidRDefault="004F7371" w:rsidP="004F7371">
            <w:pPr>
              <w:spacing w:before="30" w:after="30" w:line="190" w:lineRule="exact"/>
              <w:ind w:left="283"/>
              <w:jc w:val="left"/>
              <w:rPr>
                <w:sz w:val="20"/>
                <w:lang w:val="en-US"/>
              </w:rPr>
            </w:pPr>
            <w:r>
              <w:rPr>
                <w:sz w:val="20"/>
                <w:lang w:val="en-US"/>
              </w:rPr>
              <w:t>Quality aspects of protocol-related Recommendations</w:t>
            </w:r>
          </w:p>
        </w:tc>
        <w:tc>
          <w:tcPr>
            <w:tcW w:w="1700" w:type="dxa"/>
            <w:tcBorders>
              <w:top w:val="nil"/>
              <w:bottom w:val="nil"/>
            </w:tcBorders>
            <w:shd w:val="clear" w:color="auto" w:fill="auto"/>
          </w:tcPr>
          <w:p w14:paraId="394647CC" w14:textId="77777777" w:rsidR="004F7371" w:rsidRDefault="004F7371" w:rsidP="004F7371">
            <w:pPr>
              <w:spacing w:before="30" w:after="30" w:line="190" w:lineRule="exact"/>
              <w:jc w:val="left"/>
              <w:rPr>
                <w:sz w:val="20"/>
                <w:lang w:val="en-US"/>
              </w:rPr>
            </w:pPr>
            <w:r>
              <w:rPr>
                <w:sz w:val="20"/>
                <w:lang w:val="en-US"/>
              </w:rPr>
              <w:t>Z.450–Z.459</w:t>
            </w:r>
          </w:p>
        </w:tc>
      </w:tr>
      <w:tr w:rsidR="004F7371" w:rsidRPr="00F55EF2" w14:paraId="6B7A2ECE" w14:textId="77777777" w:rsidTr="004F7371">
        <w:tc>
          <w:tcPr>
            <w:tcW w:w="8050" w:type="dxa"/>
            <w:tcBorders>
              <w:top w:val="nil"/>
              <w:bottom w:val="nil"/>
            </w:tcBorders>
            <w:shd w:val="clear" w:color="auto" w:fill="auto"/>
          </w:tcPr>
          <w:p w14:paraId="3F6665EE" w14:textId="77777777" w:rsidR="004F7371" w:rsidRPr="00F55EF2" w:rsidRDefault="004F7371" w:rsidP="004F7371">
            <w:pPr>
              <w:spacing w:before="30" w:after="30" w:line="190" w:lineRule="exact"/>
              <w:ind w:left="113"/>
              <w:jc w:val="left"/>
              <w:rPr>
                <w:sz w:val="20"/>
                <w:lang w:val="en-US"/>
              </w:rPr>
            </w:pPr>
            <w:r w:rsidRPr="00F55EF2">
              <w:rPr>
                <w:sz w:val="20"/>
                <w:lang w:val="en-US"/>
              </w:rPr>
              <w:t>METHODS</w:t>
            </w:r>
          </w:p>
        </w:tc>
        <w:tc>
          <w:tcPr>
            <w:tcW w:w="1700" w:type="dxa"/>
            <w:tcBorders>
              <w:top w:val="nil"/>
              <w:bottom w:val="nil"/>
            </w:tcBorders>
            <w:shd w:val="clear" w:color="auto" w:fill="auto"/>
          </w:tcPr>
          <w:p w14:paraId="56613D51" w14:textId="77777777" w:rsidR="004F7371" w:rsidRPr="00F55EF2" w:rsidRDefault="004F7371" w:rsidP="004F7371">
            <w:pPr>
              <w:spacing w:before="30" w:after="30" w:line="190" w:lineRule="exact"/>
              <w:jc w:val="left"/>
              <w:rPr>
                <w:sz w:val="20"/>
                <w:lang w:val="en-US"/>
              </w:rPr>
            </w:pPr>
          </w:p>
        </w:tc>
      </w:tr>
      <w:tr w:rsidR="004F7371" w14:paraId="0F7CD20C" w14:textId="77777777" w:rsidTr="004F7371">
        <w:tc>
          <w:tcPr>
            <w:tcW w:w="8050" w:type="dxa"/>
            <w:tcBorders>
              <w:top w:val="nil"/>
              <w:bottom w:val="nil"/>
            </w:tcBorders>
            <w:shd w:val="clear" w:color="auto" w:fill="auto"/>
          </w:tcPr>
          <w:p w14:paraId="496281A2" w14:textId="77777777" w:rsidR="004F7371" w:rsidRDefault="004F7371" w:rsidP="004F7371">
            <w:pPr>
              <w:spacing w:before="30" w:after="30" w:line="190" w:lineRule="exact"/>
              <w:ind w:left="283"/>
              <w:jc w:val="left"/>
              <w:rPr>
                <w:sz w:val="20"/>
                <w:lang w:val="en-US"/>
              </w:rPr>
            </w:pPr>
            <w:r>
              <w:rPr>
                <w:sz w:val="20"/>
                <w:lang w:val="en-US"/>
              </w:rPr>
              <w:t>Methods for validation and testing</w:t>
            </w:r>
          </w:p>
        </w:tc>
        <w:tc>
          <w:tcPr>
            <w:tcW w:w="1700" w:type="dxa"/>
            <w:tcBorders>
              <w:top w:val="nil"/>
              <w:bottom w:val="nil"/>
            </w:tcBorders>
            <w:shd w:val="clear" w:color="auto" w:fill="auto"/>
          </w:tcPr>
          <w:p w14:paraId="6313F3CC" w14:textId="77777777" w:rsidR="004F7371" w:rsidRDefault="004F7371" w:rsidP="004F7371">
            <w:pPr>
              <w:spacing w:before="30" w:after="30" w:line="190" w:lineRule="exact"/>
              <w:jc w:val="left"/>
              <w:rPr>
                <w:sz w:val="20"/>
                <w:lang w:val="en-US"/>
              </w:rPr>
            </w:pPr>
            <w:r>
              <w:rPr>
                <w:sz w:val="20"/>
                <w:lang w:val="en-US"/>
              </w:rPr>
              <w:t>Z.500–Z.519</w:t>
            </w:r>
          </w:p>
        </w:tc>
      </w:tr>
      <w:tr w:rsidR="004F7371" w:rsidRPr="00F55EF2" w14:paraId="4A69967E" w14:textId="77777777" w:rsidTr="004F7371">
        <w:tc>
          <w:tcPr>
            <w:tcW w:w="8050" w:type="dxa"/>
            <w:tcBorders>
              <w:top w:val="nil"/>
              <w:bottom w:val="nil"/>
            </w:tcBorders>
            <w:shd w:val="clear" w:color="auto" w:fill="auto"/>
          </w:tcPr>
          <w:p w14:paraId="4292D047" w14:textId="77777777" w:rsidR="004F7371" w:rsidRPr="00F55EF2" w:rsidRDefault="004F7371" w:rsidP="004F7371">
            <w:pPr>
              <w:spacing w:before="30" w:after="30" w:line="190" w:lineRule="exact"/>
              <w:ind w:left="113"/>
              <w:jc w:val="left"/>
              <w:rPr>
                <w:sz w:val="20"/>
                <w:lang w:val="en-US"/>
              </w:rPr>
            </w:pPr>
            <w:r w:rsidRPr="00F55EF2">
              <w:rPr>
                <w:sz w:val="20"/>
                <w:lang w:val="en-US"/>
              </w:rPr>
              <w:t>MIDDLEWARE</w:t>
            </w:r>
          </w:p>
        </w:tc>
        <w:tc>
          <w:tcPr>
            <w:tcW w:w="1700" w:type="dxa"/>
            <w:tcBorders>
              <w:top w:val="nil"/>
              <w:bottom w:val="nil"/>
            </w:tcBorders>
            <w:shd w:val="clear" w:color="auto" w:fill="auto"/>
          </w:tcPr>
          <w:p w14:paraId="154D1D4C" w14:textId="77777777" w:rsidR="004F7371" w:rsidRPr="00F55EF2" w:rsidRDefault="004F7371" w:rsidP="004F7371">
            <w:pPr>
              <w:spacing w:before="30" w:after="30" w:line="190" w:lineRule="exact"/>
              <w:jc w:val="left"/>
              <w:rPr>
                <w:sz w:val="20"/>
                <w:lang w:val="en-US"/>
              </w:rPr>
            </w:pPr>
          </w:p>
        </w:tc>
      </w:tr>
      <w:tr w:rsidR="004F7371" w14:paraId="23487214" w14:textId="77777777" w:rsidTr="004F7371">
        <w:tc>
          <w:tcPr>
            <w:tcW w:w="8050" w:type="dxa"/>
            <w:tcBorders>
              <w:top w:val="nil"/>
              <w:bottom w:val="nil"/>
            </w:tcBorders>
            <w:shd w:val="clear" w:color="auto" w:fill="auto"/>
          </w:tcPr>
          <w:p w14:paraId="4FBF4E38" w14:textId="77777777" w:rsidR="004F7371" w:rsidRDefault="004F7371" w:rsidP="004F7371">
            <w:pPr>
              <w:spacing w:before="30" w:after="30" w:line="190" w:lineRule="exact"/>
              <w:ind w:left="283"/>
              <w:jc w:val="left"/>
              <w:rPr>
                <w:sz w:val="20"/>
                <w:lang w:val="en-US"/>
              </w:rPr>
            </w:pPr>
            <w:r>
              <w:rPr>
                <w:sz w:val="20"/>
                <w:lang w:val="en-US"/>
              </w:rPr>
              <w:t>Processing environment architectures</w:t>
            </w:r>
          </w:p>
        </w:tc>
        <w:tc>
          <w:tcPr>
            <w:tcW w:w="1700" w:type="dxa"/>
            <w:tcBorders>
              <w:top w:val="nil"/>
              <w:bottom w:val="nil"/>
            </w:tcBorders>
            <w:shd w:val="clear" w:color="auto" w:fill="auto"/>
          </w:tcPr>
          <w:p w14:paraId="79288A24" w14:textId="77777777" w:rsidR="004F7371" w:rsidRDefault="004F7371" w:rsidP="004F7371">
            <w:pPr>
              <w:spacing w:before="30" w:after="30" w:line="190" w:lineRule="exact"/>
              <w:jc w:val="left"/>
              <w:rPr>
                <w:sz w:val="20"/>
                <w:lang w:val="en-US"/>
              </w:rPr>
            </w:pPr>
            <w:r>
              <w:rPr>
                <w:sz w:val="20"/>
                <w:lang w:val="en-US"/>
              </w:rPr>
              <w:t>Z.600–Z.609</w:t>
            </w:r>
          </w:p>
        </w:tc>
      </w:tr>
      <w:tr w:rsidR="004F7371" w14:paraId="6B43769F" w14:textId="77777777" w:rsidTr="004F7371">
        <w:tc>
          <w:tcPr>
            <w:tcW w:w="8050" w:type="dxa"/>
            <w:tcBorders>
              <w:top w:val="nil"/>
            </w:tcBorders>
            <w:shd w:val="clear" w:color="auto" w:fill="auto"/>
          </w:tcPr>
          <w:p w14:paraId="2D4D2B6E" w14:textId="77777777" w:rsidR="004F7371" w:rsidRDefault="004F7371" w:rsidP="004F7371">
            <w:pPr>
              <w:spacing w:before="30" w:after="30" w:line="190" w:lineRule="exact"/>
              <w:ind w:left="283"/>
              <w:jc w:val="left"/>
              <w:rPr>
                <w:sz w:val="20"/>
                <w:lang w:val="en-US"/>
              </w:rPr>
            </w:pPr>
          </w:p>
        </w:tc>
        <w:tc>
          <w:tcPr>
            <w:tcW w:w="1700" w:type="dxa"/>
            <w:tcBorders>
              <w:top w:val="nil"/>
            </w:tcBorders>
            <w:shd w:val="clear" w:color="auto" w:fill="auto"/>
          </w:tcPr>
          <w:p w14:paraId="0487DD5A" w14:textId="77777777" w:rsidR="004F7371" w:rsidRDefault="004F7371" w:rsidP="004F7371">
            <w:pPr>
              <w:spacing w:before="30" w:after="30" w:line="190" w:lineRule="exact"/>
              <w:jc w:val="left"/>
              <w:rPr>
                <w:sz w:val="20"/>
                <w:lang w:val="en-US"/>
              </w:rPr>
            </w:pPr>
          </w:p>
        </w:tc>
      </w:tr>
    </w:tbl>
    <w:p w14:paraId="162AA30E" w14:textId="77777777" w:rsidR="004F7371" w:rsidRPr="00F55EF2" w:rsidRDefault="004F7371" w:rsidP="004F7371">
      <w:pPr>
        <w:spacing w:before="80" w:after="80"/>
        <w:jc w:val="left"/>
        <w:rPr>
          <w:sz w:val="18"/>
          <w:lang w:val="en-US"/>
        </w:rPr>
      </w:pPr>
      <w:r>
        <w:rPr>
          <w:i/>
          <w:sz w:val="18"/>
          <w:lang w:val="en-US"/>
        </w:rPr>
        <w:t>For further details, please refer to the list of ITU-T Recommendations.</w:t>
      </w:r>
    </w:p>
    <w:p w14:paraId="7CBE1C23" w14:textId="77777777" w:rsidR="004F7371" w:rsidRDefault="004F7371" w:rsidP="004F7371">
      <w:pPr>
        <w:spacing w:before="80"/>
        <w:jc w:val="center"/>
        <w:rPr>
          <w:sz w:val="20"/>
          <w:lang w:val="en-US"/>
        </w:rPr>
      </w:pPr>
    </w:p>
    <w:p w14:paraId="244A5291" w14:textId="77777777" w:rsidR="004F7371" w:rsidRDefault="004F7371" w:rsidP="004F7371">
      <w:pPr>
        <w:spacing w:before="80"/>
        <w:jc w:val="left"/>
        <w:rPr>
          <w:i/>
          <w:sz w:val="20"/>
          <w:lang w:val="en-US"/>
        </w:rPr>
      </w:pPr>
    </w:p>
    <w:p w14:paraId="524E5539" w14:textId="77777777" w:rsidR="004F7371" w:rsidRDefault="004F7371" w:rsidP="004F7371">
      <w:pPr>
        <w:jc w:val="left"/>
        <w:rPr>
          <w:lang w:val="en-US"/>
        </w:rPr>
        <w:sectPr w:rsidR="004F7371">
          <w:headerReference w:type="even" r:id="rId13"/>
          <w:headerReference w:type="default" r:id="rId14"/>
          <w:pgSz w:w="11907" w:h="16840" w:code="9"/>
          <w:pgMar w:top="1089" w:right="1089" w:bottom="284" w:left="1089" w:header="567" w:footer="284" w:gutter="0"/>
          <w:pgNumType w:start="1"/>
          <w:cols w:space="720"/>
        </w:sectPr>
      </w:pPr>
    </w:p>
    <w:tbl>
      <w:tblPr>
        <w:tblW w:w="9948" w:type="dxa"/>
        <w:tblLayout w:type="fixed"/>
        <w:tblLook w:val="0000" w:firstRow="0" w:lastRow="0" w:firstColumn="0" w:lastColumn="0" w:noHBand="0" w:noVBand="0"/>
      </w:tblPr>
      <w:tblGrid>
        <w:gridCol w:w="9948"/>
      </w:tblGrid>
      <w:tr w:rsidR="004F7371" w14:paraId="16EE42B6" w14:textId="77777777" w:rsidTr="00F02528">
        <w:tc>
          <w:tcPr>
            <w:tcW w:w="9945" w:type="dxa"/>
          </w:tcPr>
          <w:p w14:paraId="22284FAA" w14:textId="77777777" w:rsidR="004F7371" w:rsidRDefault="004F7371" w:rsidP="004F7371">
            <w:pPr>
              <w:pStyle w:val="RecNo"/>
              <w:rPr>
                <w:lang w:val="en-US"/>
              </w:rPr>
            </w:pPr>
            <w:bookmarkStart w:id="7" w:name="irecnoe"/>
            <w:bookmarkEnd w:id="7"/>
            <w:r>
              <w:rPr>
                <w:lang w:val="en-US"/>
              </w:rPr>
              <w:lastRenderedPageBreak/>
              <w:t>Recommendation ITU-T Z.100</w:t>
            </w:r>
          </w:p>
          <w:p w14:paraId="7F84EC12" w14:textId="42E9CAC4" w:rsidR="004F7371" w:rsidRPr="004F7371" w:rsidRDefault="004F7371" w:rsidP="004F7371">
            <w:pPr>
              <w:pStyle w:val="Rectitle"/>
              <w:rPr>
                <w:b w:val="0"/>
                <w:bCs/>
                <w:lang w:val="en-US"/>
              </w:rPr>
            </w:pPr>
            <w:r>
              <w:t>Specification and Description Language –</w:t>
            </w:r>
            <w:r w:rsidRPr="008B243F">
              <w:t xml:space="preserve"> Overview of SDL</w:t>
            </w:r>
            <w:r w:rsidRPr="008B243F">
              <w:noBreakHyphen/>
              <w:t>2010</w:t>
            </w:r>
          </w:p>
          <w:p w14:paraId="29615B09" w14:textId="77777777" w:rsidR="004F7371" w:rsidRDefault="004F7371" w:rsidP="004F7371">
            <w:pPr>
              <w:rPr>
                <w:lang w:val="en-US"/>
              </w:rPr>
            </w:pPr>
          </w:p>
        </w:tc>
      </w:tr>
      <w:tr w:rsidR="004F7371" w14:paraId="5EB5D02D" w14:textId="77777777" w:rsidTr="00F02528">
        <w:tc>
          <w:tcPr>
            <w:tcW w:w="9945" w:type="dxa"/>
          </w:tcPr>
          <w:p w14:paraId="53F0E7C5" w14:textId="77777777" w:rsidR="004F7371" w:rsidRDefault="004F7371" w:rsidP="004F7371">
            <w:pPr>
              <w:pStyle w:val="Headingb"/>
              <w:rPr>
                <w:lang w:val="en-US"/>
              </w:rPr>
            </w:pPr>
            <w:r>
              <w:rPr>
                <w:lang w:val="en-US"/>
              </w:rPr>
              <w:t>Summary</w:t>
            </w:r>
          </w:p>
          <w:p w14:paraId="5D0DB37A" w14:textId="77777777" w:rsidR="004F7371" w:rsidRPr="00C35CC7" w:rsidRDefault="004F7371" w:rsidP="004F7371">
            <w:r>
              <w:t>Recommendation ITU-T Z.100 introduces the Specification and Description Language, intended for unambiguous specification and description of telecommunication systems. The scope of the Specification and Description Language is elaborated in clause 1. The ITU-T Z.100 series for SDL</w:t>
            </w:r>
            <w:r>
              <w:noBreakHyphen/>
              <w:t>2010 together form a reference manual for the language. The objective of this Recommendation is to provide an introductory overview to the language and the rest of the reference manual contained in the ITU-T Z.100 series for SDL</w:t>
            </w:r>
            <w:r>
              <w:noBreakHyphen/>
              <w:t>2010. The language introduced in this document is more fully defined in other Recommendations in the ITU-T Z.100 series for SDL</w:t>
            </w:r>
            <w:r>
              <w:noBreakHyphen/>
              <w:t>2010.</w:t>
            </w:r>
          </w:p>
          <w:p w14:paraId="71AB3419" w14:textId="77777777" w:rsidR="004F7371" w:rsidRPr="00C35CC7" w:rsidRDefault="004F7371" w:rsidP="004F7371">
            <w:pPr>
              <w:pStyle w:val="Headingb"/>
              <w:rPr>
                <w:lang w:val="en-US"/>
              </w:rPr>
            </w:pPr>
            <w:r w:rsidRPr="00F61913">
              <w:t>Coverage</w:t>
            </w:r>
          </w:p>
          <w:p w14:paraId="4FFA88AF" w14:textId="77777777" w:rsidR="004F7371" w:rsidRPr="00C35CC7" w:rsidRDefault="004F7371" w:rsidP="004F7371">
            <w:r>
              <w:t>The Specification and Description Language has concepts for behaviour, data description and (particularly for larger systems) structuring. The basis of behaviour description is extended finite state machines communicating by messages. Data description is based on data types for values and objects. The basis for structuring is hierarchical decomposition and type hierarchies. These foundations of the Specification and Description Language are elaborated in the respective main clauses of Recommendations ITU-T Z.101 to ITU-T Z.105 and ITU-T Z.107. A distinctive feature of the Specification and Description Language is the graphical representation. This Recommendation covers the conventions used to define the Specification and Description Language in the ITU-T Z.100 series, rules for conformance and guidance for maintenance of the language.</w:t>
            </w:r>
          </w:p>
          <w:p w14:paraId="595A871A" w14:textId="77777777" w:rsidR="004F7371" w:rsidRPr="00C35CC7" w:rsidRDefault="004F7371" w:rsidP="004F7371">
            <w:pPr>
              <w:pStyle w:val="Headingb"/>
              <w:rPr>
                <w:lang w:val="en-US"/>
              </w:rPr>
            </w:pPr>
            <w:r w:rsidRPr="00F61913">
              <w:t>Applications</w:t>
            </w:r>
          </w:p>
          <w:p w14:paraId="5BF84682" w14:textId="00FDCF02" w:rsidR="004F7371" w:rsidRDefault="004F7371" w:rsidP="004F7371">
            <w:pPr>
              <w:rPr>
                <w:lang w:val="en-US"/>
              </w:rPr>
            </w:pPr>
            <w:r>
              <w:t>Specification and Description Language is applicable within standard bodies and industry. The main application areas for which the Specification and Description Language has been designed are stated in clause 1.2, but the Specification and Description Language is generally suitable for describing reactive systems. The range of application is from requirement description to implementation.</w:t>
            </w:r>
          </w:p>
        </w:tc>
      </w:tr>
      <w:tr w:rsidR="004F7371" w14:paraId="19017C0A" w14:textId="77777777" w:rsidTr="00F02528">
        <w:tc>
          <w:tcPr>
            <w:tcW w:w="9948" w:type="dxa"/>
          </w:tcPr>
          <w:p w14:paraId="044D266C" w14:textId="77777777" w:rsidR="004F7371" w:rsidRDefault="004F7371" w:rsidP="00F02528">
            <w:pPr>
              <w:pStyle w:val="Headingb"/>
              <w:keepNext w:val="0"/>
              <w:spacing w:after="120"/>
              <w:rPr>
                <w:lang w:val="en-US"/>
              </w:rPr>
            </w:pPr>
            <w:r>
              <w:rPr>
                <w:lang w:val="en-US"/>
              </w:rPr>
              <w:t>History</w:t>
            </w:r>
          </w:p>
          <w:tbl>
            <w:tblPr>
              <w:tblW w:w="0" w:type="auto"/>
              <w:tblLayout w:type="fixed"/>
              <w:tblLook w:val="0000" w:firstRow="0" w:lastRow="0" w:firstColumn="0" w:lastColumn="0" w:noHBand="0" w:noVBand="0"/>
            </w:tblPr>
            <w:tblGrid>
              <w:gridCol w:w="864"/>
              <w:gridCol w:w="3006"/>
              <w:gridCol w:w="1243"/>
              <w:gridCol w:w="1347"/>
              <w:gridCol w:w="2210"/>
            </w:tblGrid>
            <w:tr w:rsidR="004F7371" w:rsidRPr="006825AF" w14:paraId="5CEC89F5" w14:textId="77777777" w:rsidTr="006622AB">
              <w:trPr>
                <w:tblHeader/>
              </w:trPr>
              <w:tc>
                <w:tcPr>
                  <w:tcW w:w="864" w:type="dxa"/>
                  <w:shd w:val="clear" w:color="auto" w:fill="auto"/>
                  <w:vAlign w:val="center"/>
                </w:tcPr>
                <w:p w14:paraId="1EC7ADF1" w14:textId="77777777" w:rsidR="004F7371" w:rsidRPr="006825AF" w:rsidRDefault="004F7371" w:rsidP="004F7371">
                  <w:pPr>
                    <w:pStyle w:val="Tabletext"/>
                    <w:spacing w:before="30" w:after="30"/>
                    <w:jc w:val="center"/>
                  </w:pPr>
                  <w:r w:rsidRPr="006825AF">
                    <w:t>Edition</w:t>
                  </w:r>
                </w:p>
              </w:tc>
              <w:tc>
                <w:tcPr>
                  <w:tcW w:w="3006" w:type="dxa"/>
                  <w:shd w:val="clear" w:color="auto" w:fill="auto"/>
                  <w:vAlign w:val="center"/>
                </w:tcPr>
                <w:p w14:paraId="6D68AC92" w14:textId="77777777" w:rsidR="004F7371" w:rsidRPr="006825AF" w:rsidRDefault="004F7371" w:rsidP="004F7371">
                  <w:pPr>
                    <w:pStyle w:val="Tabletext"/>
                    <w:spacing w:before="30" w:after="30"/>
                    <w:jc w:val="center"/>
                  </w:pPr>
                  <w:r>
                    <w:t>Recommendation</w:t>
                  </w:r>
                </w:p>
              </w:tc>
              <w:tc>
                <w:tcPr>
                  <w:tcW w:w="1243" w:type="dxa"/>
                  <w:shd w:val="clear" w:color="auto" w:fill="auto"/>
                  <w:vAlign w:val="center"/>
                </w:tcPr>
                <w:p w14:paraId="63B15BD1" w14:textId="77777777" w:rsidR="004F7371" w:rsidRPr="006825AF" w:rsidRDefault="004F7371" w:rsidP="004F7371">
                  <w:pPr>
                    <w:pStyle w:val="Tabletext"/>
                    <w:spacing w:before="30" w:after="30"/>
                    <w:jc w:val="center"/>
                  </w:pPr>
                  <w:r w:rsidRPr="006825AF">
                    <w:t>Approval</w:t>
                  </w:r>
                </w:p>
              </w:tc>
              <w:tc>
                <w:tcPr>
                  <w:tcW w:w="1347" w:type="dxa"/>
                  <w:vAlign w:val="center"/>
                </w:tcPr>
                <w:p w14:paraId="261C47A8" w14:textId="77777777" w:rsidR="004F7371" w:rsidRPr="006825AF" w:rsidRDefault="004F7371" w:rsidP="004F7371">
                  <w:pPr>
                    <w:pStyle w:val="Tabletext"/>
                    <w:spacing w:before="30" w:after="30"/>
                    <w:jc w:val="center"/>
                  </w:pPr>
                  <w:r>
                    <w:t>Study Group</w:t>
                  </w:r>
                </w:p>
              </w:tc>
              <w:tc>
                <w:tcPr>
                  <w:tcW w:w="2210" w:type="dxa"/>
                  <w:vAlign w:val="center"/>
                </w:tcPr>
                <w:p w14:paraId="25F5ACA2" w14:textId="77777777" w:rsidR="004F7371" w:rsidRPr="006825AF" w:rsidRDefault="004F7371" w:rsidP="004F7371">
                  <w:pPr>
                    <w:pStyle w:val="Tabletext"/>
                    <w:spacing w:before="30" w:after="30"/>
                    <w:jc w:val="center"/>
                  </w:pPr>
                  <w:r>
                    <w:t>Unique ID</w:t>
                  </w:r>
                  <w:r>
                    <w:rPr>
                      <w:rStyle w:val="FootnoteReference"/>
                    </w:rPr>
                    <w:footnoteReference w:customMarkFollows="1" w:id="1"/>
                    <w:t>*</w:t>
                  </w:r>
                </w:p>
              </w:tc>
            </w:tr>
            <w:tr w:rsidR="004F7371" w:rsidRPr="006825AF" w14:paraId="433BCF1F" w14:textId="77777777" w:rsidTr="006622AB">
              <w:tc>
                <w:tcPr>
                  <w:tcW w:w="864" w:type="dxa"/>
                  <w:shd w:val="clear" w:color="auto" w:fill="auto"/>
                </w:tcPr>
                <w:p w14:paraId="7975644D" w14:textId="77777777" w:rsidR="004F7371" w:rsidRPr="006825AF" w:rsidRDefault="004F7371" w:rsidP="004F7371">
                  <w:pPr>
                    <w:pStyle w:val="Tabletext"/>
                    <w:spacing w:before="30" w:after="30"/>
                    <w:jc w:val="center"/>
                  </w:pPr>
                  <w:r>
                    <w:t>1.0</w:t>
                  </w:r>
                </w:p>
              </w:tc>
              <w:tc>
                <w:tcPr>
                  <w:tcW w:w="3006" w:type="dxa"/>
                  <w:shd w:val="clear" w:color="auto" w:fill="auto"/>
                </w:tcPr>
                <w:p w14:paraId="2795D82F" w14:textId="77777777" w:rsidR="004F7371" w:rsidRPr="006825AF" w:rsidRDefault="004F7371" w:rsidP="004F7371">
                  <w:pPr>
                    <w:pStyle w:val="Tabletext"/>
                    <w:spacing w:before="30" w:after="30"/>
                  </w:pPr>
                  <w:r>
                    <w:t>ITU-T Z.100</w:t>
                  </w:r>
                </w:p>
              </w:tc>
              <w:tc>
                <w:tcPr>
                  <w:tcW w:w="1243" w:type="dxa"/>
                  <w:shd w:val="clear" w:color="auto" w:fill="auto"/>
                </w:tcPr>
                <w:p w14:paraId="3A934071" w14:textId="77777777" w:rsidR="004F7371" w:rsidRPr="006825AF" w:rsidRDefault="004F7371" w:rsidP="004F7371">
                  <w:pPr>
                    <w:pStyle w:val="Tabletext"/>
                    <w:spacing w:before="30" w:after="30"/>
                    <w:jc w:val="center"/>
                  </w:pPr>
                  <w:r>
                    <w:t>1984-10-19</w:t>
                  </w:r>
                </w:p>
              </w:tc>
              <w:tc>
                <w:tcPr>
                  <w:tcW w:w="1347" w:type="dxa"/>
                  <w:shd w:val="clear" w:color="auto" w:fill="auto"/>
                </w:tcPr>
                <w:p w14:paraId="3E1BFFD3" w14:textId="77777777" w:rsidR="004F7371" w:rsidRPr="006825AF" w:rsidRDefault="004F7371" w:rsidP="004F7371">
                  <w:pPr>
                    <w:pStyle w:val="Tabletext"/>
                    <w:spacing w:before="30" w:after="30"/>
                    <w:jc w:val="center"/>
                  </w:pPr>
                </w:p>
              </w:tc>
              <w:tc>
                <w:tcPr>
                  <w:tcW w:w="2210" w:type="dxa"/>
                  <w:shd w:val="clear" w:color="auto" w:fill="auto"/>
                </w:tcPr>
                <w:p w14:paraId="53321426" w14:textId="77777777" w:rsidR="004F7371" w:rsidRPr="006825AF" w:rsidRDefault="00E22E30" w:rsidP="004F7371">
                  <w:pPr>
                    <w:pStyle w:val="Tabletext"/>
                    <w:spacing w:before="30" w:after="30"/>
                  </w:pPr>
                  <w:hyperlink r:id="rId15" w:tooltip="Click to download the respective PDF version" w:history="1">
                    <w:r w:rsidR="004F7371">
                      <w:rPr>
                        <w:rStyle w:val="Hyperlink"/>
                        <w:sz w:val="24"/>
                      </w:rPr>
                      <w:t>11.1002/1000/2222</w:t>
                    </w:r>
                  </w:hyperlink>
                </w:p>
              </w:tc>
            </w:tr>
            <w:tr w:rsidR="004F7371" w:rsidRPr="006825AF" w14:paraId="54881E47" w14:textId="77777777" w:rsidTr="006622AB">
              <w:tc>
                <w:tcPr>
                  <w:tcW w:w="864" w:type="dxa"/>
                  <w:shd w:val="clear" w:color="auto" w:fill="auto"/>
                </w:tcPr>
                <w:p w14:paraId="68859F84" w14:textId="77777777" w:rsidR="004F7371" w:rsidRDefault="004F7371" w:rsidP="004F7371">
                  <w:pPr>
                    <w:pStyle w:val="Tabletext"/>
                    <w:spacing w:before="30" w:after="30"/>
                    <w:jc w:val="center"/>
                  </w:pPr>
                  <w:r>
                    <w:t>1.1</w:t>
                  </w:r>
                </w:p>
              </w:tc>
              <w:tc>
                <w:tcPr>
                  <w:tcW w:w="3006" w:type="dxa"/>
                  <w:shd w:val="clear" w:color="auto" w:fill="auto"/>
                </w:tcPr>
                <w:p w14:paraId="69458130" w14:textId="77777777" w:rsidR="004F7371" w:rsidRPr="00F55EF2" w:rsidRDefault="004F7371" w:rsidP="004F7371">
                  <w:pPr>
                    <w:pStyle w:val="Tabletext"/>
                    <w:spacing w:before="30" w:after="30"/>
                    <w:rPr>
                      <w:lang w:val="fr-CH"/>
                    </w:rPr>
                  </w:pPr>
                  <w:r w:rsidRPr="0057559B">
                    <w:rPr>
                      <w:lang w:val="fr-CH"/>
                    </w:rPr>
                    <w:tab/>
                  </w:r>
                  <w:r w:rsidRPr="00F55EF2">
                    <w:rPr>
                      <w:lang w:val="fr-CH"/>
                    </w:rPr>
                    <w:t>ITU-T Z.100 Annex A</w:t>
                  </w:r>
                </w:p>
              </w:tc>
              <w:tc>
                <w:tcPr>
                  <w:tcW w:w="1243" w:type="dxa"/>
                  <w:shd w:val="clear" w:color="auto" w:fill="auto"/>
                </w:tcPr>
                <w:p w14:paraId="2A7A0068" w14:textId="77777777" w:rsidR="004F7371" w:rsidRDefault="004F7371" w:rsidP="004F7371">
                  <w:pPr>
                    <w:pStyle w:val="Tabletext"/>
                    <w:spacing w:before="30" w:after="30"/>
                    <w:jc w:val="center"/>
                  </w:pPr>
                  <w:r>
                    <w:t>1984-10-19</w:t>
                  </w:r>
                </w:p>
              </w:tc>
              <w:tc>
                <w:tcPr>
                  <w:tcW w:w="1347" w:type="dxa"/>
                  <w:shd w:val="clear" w:color="auto" w:fill="auto"/>
                </w:tcPr>
                <w:p w14:paraId="256E53D3" w14:textId="77777777" w:rsidR="004F7371" w:rsidRPr="006825AF" w:rsidRDefault="004F7371" w:rsidP="004F7371">
                  <w:pPr>
                    <w:pStyle w:val="Tabletext"/>
                    <w:spacing w:before="30" w:after="30"/>
                    <w:jc w:val="center"/>
                  </w:pPr>
                </w:p>
              </w:tc>
              <w:tc>
                <w:tcPr>
                  <w:tcW w:w="2210" w:type="dxa"/>
                  <w:shd w:val="clear" w:color="auto" w:fill="auto"/>
                </w:tcPr>
                <w:p w14:paraId="1492886B" w14:textId="77777777" w:rsidR="004F7371" w:rsidRDefault="00E22E30" w:rsidP="004F7371">
                  <w:pPr>
                    <w:pStyle w:val="Tabletext"/>
                    <w:spacing w:before="30" w:after="30"/>
                  </w:pPr>
                  <w:hyperlink r:id="rId16" w:tooltip="Click to download the respective PDF version" w:history="1">
                    <w:r w:rsidR="004F7371">
                      <w:rPr>
                        <w:rStyle w:val="Hyperlink"/>
                        <w:sz w:val="24"/>
                      </w:rPr>
                      <w:t>11.1002/1000/6664</w:t>
                    </w:r>
                  </w:hyperlink>
                </w:p>
              </w:tc>
            </w:tr>
            <w:tr w:rsidR="004F7371" w:rsidRPr="006825AF" w14:paraId="6758D82A" w14:textId="77777777" w:rsidTr="006622AB">
              <w:tc>
                <w:tcPr>
                  <w:tcW w:w="864" w:type="dxa"/>
                  <w:shd w:val="clear" w:color="auto" w:fill="auto"/>
                </w:tcPr>
                <w:p w14:paraId="04FE667C" w14:textId="77777777" w:rsidR="004F7371" w:rsidRDefault="004F7371" w:rsidP="004F7371">
                  <w:pPr>
                    <w:pStyle w:val="Tabletext"/>
                    <w:spacing w:before="30" w:after="30"/>
                    <w:jc w:val="center"/>
                  </w:pPr>
                  <w:r>
                    <w:t>1.2</w:t>
                  </w:r>
                </w:p>
              </w:tc>
              <w:tc>
                <w:tcPr>
                  <w:tcW w:w="3006" w:type="dxa"/>
                  <w:shd w:val="clear" w:color="auto" w:fill="auto"/>
                </w:tcPr>
                <w:p w14:paraId="2EAE4A9C" w14:textId="77777777" w:rsidR="004F7371" w:rsidRPr="00F55EF2" w:rsidRDefault="004F7371" w:rsidP="004F7371">
                  <w:pPr>
                    <w:pStyle w:val="Tabletext"/>
                    <w:spacing w:before="30" w:after="30"/>
                    <w:rPr>
                      <w:lang w:val="fr-CH"/>
                    </w:rPr>
                  </w:pPr>
                  <w:r w:rsidRPr="00F55EF2">
                    <w:rPr>
                      <w:lang w:val="fr-CH"/>
                    </w:rPr>
                    <w:tab/>
                    <w:t>ITU-T Z.100 Annex B</w:t>
                  </w:r>
                </w:p>
              </w:tc>
              <w:tc>
                <w:tcPr>
                  <w:tcW w:w="1243" w:type="dxa"/>
                  <w:shd w:val="clear" w:color="auto" w:fill="auto"/>
                </w:tcPr>
                <w:p w14:paraId="6F7118E9" w14:textId="77777777" w:rsidR="004F7371" w:rsidRDefault="004F7371" w:rsidP="004F7371">
                  <w:pPr>
                    <w:pStyle w:val="Tabletext"/>
                    <w:spacing w:before="30" w:after="30"/>
                    <w:jc w:val="center"/>
                  </w:pPr>
                  <w:r>
                    <w:t>1984-10-19</w:t>
                  </w:r>
                </w:p>
              </w:tc>
              <w:tc>
                <w:tcPr>
                  <w:tcW w:w="1347" w:type="dxa"/>
                  <w:shd w:val="clear" w:color="auto" w:fill="auto"/>
                </w:tcPr>
                <w:p w14:paraId="60D5A578" w14:textId="77777777" w:rsidR="004F7371" w:rsidRPr="006825AF" w:rsidRDefault="004F7371" w:rsidP="004F7371">
                  <w:pPr>
                    <w:pStyle w:val="Tabletext"/>
                    <w:spacing w:before="30" w:after="30"/>
                    <w:jc w:val="center"/>
                  </w:pPr>
                </w:p>
              </w:tc>
              <w:tc>
                <w:tcPr>
                  <w:tcW w:w="2210" w:type="dxa"/>
                  <w:shd w:val="clear" w:color="auto" w:fill="auto"/>
                </w:tcPr>
                <w:p w14:paraId="7F39CC20" w14:textId="77777777" w:rsidR="004F7371" w:rsidRDefault="00E22E30" w:rsidP="004F7371">
                  <w:pPr>
                    <w:pStyle w:val="Tabletext"/>
                    <w:spacing w:before="30" w:after="30"/>
                  </w:pPr>
                  <w:hyperlink r:id="rId17" w:tooltip="Click to download the respective PDF version" w:history="1">
                    <w:r w:rsidR="004F7371">
                      <w:rPr>
                        <w:rStyle w:val="Hyperlink"/>
                        <w:sz w:val="24"/>
                      </w:rPr>
                      <w:t>11.1002/1000/6665</w:t>
                    </w:r>
                  </w:hyperlink>
                </w:p>
              </w:tc>
            </w:tr>
            <w:tr w:rsidR="004F7371" w:rsidRPr="006825AF" w14:paraId="75DD917A" w14:textId="77777777" w:rsidTr="006622AB">
              <w:tc>
                <w:tcPr>
                  <w:tcW w:w="864" w:type="dxa"/>
                  <w:shd w:val="clear" w:color="auto" w:fill="auto"/>
                </w:tcPr>
                <w:p w14:paraId="5669BCDE" w14:textId="77777777" w:rsidR="004F7371" w:rsidRDefault="004F7371" w:rsidP="004F7371">
                  <w:pPr>
                    <w:pStyle w:val="Tabletext"/>
                    <w:spacing w:before="30" w:after="30"/>
                    <w:jc w:val="center"/>
                  </w:pPr>
                  <w:r>
                    <w:lastRenderedPageBreak/>
                    <w:t>1.3</w:t>
                  </w:r>
                </w:p>
              </w:tc>
              <w:tc>
                <w:tcPr>
                  <w:tcW w:w="3006" w:type="dxa"/>
                  <w:shd w:val="clear" w:color="auto" w:fill="auto"/>
                </w:tcPr>
                <w:p w14:paraId="317F62EC" w14:textId="77777777" w:rsidR="004F7371" w:rsidRPr="00F55EF2" w:rsidRDefault="004F7371" w:rsidP="004F7371">
                  <w:pPr>
                    <w:pStyle w:val="Tabletext"/>
                    <w:spacing w:before="30" w:after="30"/>
                    <w:rPr>
                      <w:lang w:val="fr-CH"/>
                    </w:rPr>
                  </w:pPr>
                  <w:r w:rsidRPr="00F55EF2">
                    <w:rPr>
                      <w:lang w:val="fr-CH"/>
                    </w:rPr>
                    <w:tab/>
                    <w:t>ITU-T Z.100 Annex C1</w:t>
                  </w:r>
                </w:p>
              </w:tc>
              <w:tc>
                <w:tcPr>
                  <w:tcW w:w="1243" w:type="dxa"/>
                  <w:shd w:val="clear" w:color="auto" w:fill="auto"/>
                </w:tcPr>
                <w:p w14:paraId="7F02BC24" w14:textId="77777777" w:rsidR="004F7371" w:rsidRDefault="004F7371" w:rsidP="004F7371">
                  <w:pPr>
                    <w:pStyle w:val="Tabletext"/>
                    <w:spacing w:before="30" w:after="30"/>
                    <w:jc w:val="center"/>
                  </w:pPr>
                  <w:r>
                    <w:t>1984-10-19</w:t>
                  </w:r>
                </w:p>
              </w:tc>
              <w:tc>
                <w:tcPr>
                  <w:tcW w:w="1347" w:type="dxa"/>
                  <w:shd w:val="clear" w:color="auto" w:fill="auto"/>
                </w:tcPr>
                <w:p w14:paraId="26F8AB10" w14:textId="77777777" w:rsidR="004F7371" w:rsidRPr="006825AF" w:rsidRDefault="004F7371" w:rsidP="004F7371">
                  <w:pPr>
                    <w:pStyle w:val="Tabletext"/>
                    <w:spacing w:before="30" w:after="30"/>
                    <w:jc w:val="center"/>
                  </w:pPr>
                </w:p>
              </w:tc>
              <w:tc>
                <w:tcPr>
                  <w:tcW w:w="2210" w:type="dxa"/>
                  <w:shd w:val="clear" w:color="auto" w:fill="auto"/>
                </w:tcPr>
                <w:p w14:paraId="2CC75390" w14:textId="77777777" w:rsidR="004F7371" w:rsidRDefault="00E22E30" w:rsidP="004F7371">
                  <w:pPr>
                    <w:pStyle w:val="Tabletext"/>
                    <w:spacing w:before="30" w:after="30"/>
                  </w:pPr>
                  <w:hyperlink r:id="rId18" w:tooltip="Click to download the respective PDF version" w:history="1">
                    <w:r w:rsidR="004F7371">
                      <w:rPr>
                        <w:rStyle w:val="Hyperlink"/>
                        <w:sz w:val="24"/>
                      </w:rPr>
                      <w:t>11.1002/1000/6666</w:t>
                    </w:r>
                  </w:hyperlink>
                </w:p>
              </w:tc>
            </w:tr>
            <w:tr w:rsidR="004F7371" w:rsidRPr="006825AF" w14:paraId="409158DB" w14:textId="77777777" w:rsidTr="006622AB">
              <w:tc>
                <w:tcPr>
                  <w:tcW w:w="864" w:type="dxa"/>
                  <w:shd w:val="clear" w:color="auto" w:fill="auto"/>
                </w:tcPr>
                <w:p w14:paraId="5022F12D" w14:textId="77777777" w:rsidR="004F7371" w:rsidRDefault="004F7371" w:rsidP="004F7371">
                  <w:pPr>
                    <w:pStyle w:val="Tabletext"/>
                    <w:spacing w:before="30" w:after="30"/>
                    <w:jc w:val="center"/>
                  </w:pPr>
                  <w:r>
                    <w:t>1.4</w:t>
                  </w:r>
                </w:p>
              </w:tc>
              <w:tc>
                <w:tcPr>
                  <w:tcW w:w="3006" w:type="dxa"/>
                  <w:shd w:val="clear" w:color="auto" w:fill="auto"/>
                </w:tcPr>
                <w:p w14:paraId="678B2EED" w14:textId="77777777" w:rsidR="004F7371" w:rsidRPr="00F55EF2" w:rsidRDefault="004F7371" w:rsidP="004F7371">
                  <w:pPr>
                    <w:pStyle w:val="Tabletext"/>
                    <w:spacing w:before="30" w:after="30"/>
                    <w:rPr>
                      <w:lang w:val="fr-CH"/>
                    </w:rPr>
                  </w:pPr>
                  <w:r w:rsidRPr="00F55EF2">
                    <w:rPr>
                      <w:lang w:val="fr-CH"/>
                    </w:rPr>
                    <w:tab/>
                    <w:t>ITU-T Z.100 Annex C2</w:t>
                  </w:r>
                </w:p>
              </w:tc>
              <w:tc>
                <w:tcPr>
                  <w:tcW w:w="1243" w:type="dxa"/>
                  <w:shd w:val="clear" w:color="auto" w:fill="auto"/>
                </w:tcPr>
                <w:p w14:paraId="6194234C" w14:textId="77777777" w:rsidR="004F7371" w:rsidRDefault="004F7371" w:rsidP="004F7371">
                  <w:pPr>
                    <w:pStyle w:val="Tabletext"/>
                    <w:spacing w:before="30" w:after="30"/>
                    <w:jc w:val="center"/>
                  </w:pPr>
                  <w:r>
                    <w:t>1984-10-19</w:t>
                  </w:r>
                </w:p>
              </w:tc>
              <w:tc>
                <w:tcPr>
                  <w:tcW w:w="1347" w:type="dxa"/>
                  <w:shd w:val="clear" w:color="auto" w:fill="auto"/>
                </w:tcPr>
                <w:p w14:paraId="0B1AF55A" w14:textId="77777777" w:rsidR="004F7371" w:rsidRPr="006825AF" w:rsidRDefault="004F7371" w:rsidP="004F7371">
                  <w:pPr>
                    <w:pStyle w:val="Tabletext"/>
                    <w:spacing w:before="30" w:after="30"/>
                    <w:jc w:val="center"/>
                  </w:pPr>
                </w:p>
              </w:tc>
              <w:tc>
                <w:tcPr>
                  <w:tcW w:w="2210" w:type="dxa"/>
                  <w:shd w:val="clear" w:color="auto" w:fill="auto"/>
                </w:tcPr>
                <w:p w14:paraId="24432FE6" w14:textId="77777777" w:rsidR="004F7371" w:rsidRDefault="00E22E30" w:rsidP="004F7371">
                  <w:pPr>
                    <w:pStyle w:val="Tabletext"/>
                    <w:spacing w:before="30" w:after="30"/>
                  </w:pPr>
                  <w:hyperlink r:id="rId19" w:tooltip="Click to download the respective PDF version" w:history="1">
                    <w:r w:rsidR="004F7371">
                      <w:rPr>
                        <w:rStyle w:val="Hyperlink"/>
                        <w:sz w:val="24"/>
                      </w:rPr>
                      <w:t>11.1002/1000/6667</w:t>
                    </w:r>
                  </w:hyperlink>
                </w:p>
              </w:tc>
            </w:tr>
            <w:tr w:rsidR="004F7371" w:rsidRPr="006825AF" w14:paraId="35954E53" w14:textId="77777777" w:rsidTr="006622AB">
              <w:tc>
                <w:tcPr>
                  <w:tcW w:w="864" w:type="dxa"/>
                  <w:shd w:val="clear" w:color="auto" w:fill="auto"/>
                </w:tcPr>
                <w:p w14:paraId="230A9C48" w14:textId="77777777" w:rsidR="004F7371" w:rsidRDefault="004F7371" w:rsidP="004F7371">
                  <w:pPr>
                    <w:pStyle w:val="Tabletext"/>
                    <w:spacing w:before="30" w:after="30"/>
                    <w:jc w:val="center"/>
                  </w:pPr>
                  <w:r>
                    <w:t>1.5</w:t>
                  </w:r>
                </w:p>
              </w:tc>
              <w:tc>
                <w:tcPr>
                  <w:tcW w:w="3006" w:type="dxa"/>
                  <w:shd w:val="clear" w:color="auto" w:fill="auto"/>
                </w:tcPr>
                <w:p w14:paraId="691A3E03" w14:textId="77777777" w:rsidR="004F7371" w:rsidRPr="00F55EF2" w:rsidRDefault="004F7371" w:rsidP="004F7371">
                  <w:pPr>
                    <w:pStyle w:val="Tabletext"/>
                    <w:spacing w:before="30" w:after="30"/>
                    <w:rPr>
                      <w:lang w:val="fr-CH"/>
                    </w:rPr>
                  </w:pPr>
                  <w:r w:rsidRPr="00F55EF2">
                    <w:rPr>
                      <w:lang w:val="fr-CH"/>
                    </w:rPr>
                    <w:tab/>
                    <w:t>ITU-T Z.100 Annex D</w:t>
                  </w:r>
                </w:p>
              </w:tc>
              <w:tc>
                <w:tcPr>
                  <w:tcW w:w="1243" w:type="dxa"/>
                  <w:shd w:val="clear" w:color="auto" w:fill="auto"/>
                </w:tcPr>
                <w:p w14:paraId="2EC9DA59" w14:textId="77777777" w:rsidR="004F7371" w:rsidRDefault="004F7371" w:rsidP="004F7371">
                  <w:pPr>
                    <w:pStyle w:val="Tabletext"/>
                    <w:spacing w:before="30" w:after="30"/>
                    <w:jc w:val="center"/>
                  </w:pPr>
                  <w:r>
                    <w:t>1984-10-19</w:t>
                  </w:r>
                </w:p>
              </w:tc>
              <w:tc>
                <w:tcPr>
                  <w:tcW w:w="1347" w:type="dxa"/>
                  <w:shd w:val="clear" w:color="auto" w:fill="auto"/>
                </w:tcPr>
                <w:p w14:paraId="10CA5955" w14:textId="77777777" w:rsidR="004F7371" w:rsidRPr="006825AF" w:rsidRDefault="004F7371" w:rsidP="004F7371">
                  <w:pPr>
                    <w:pStyle w:val="Tabletext"/>
                    <w:spacing w:before="30" w:after="30"/>
                    <w:jc w:val="center"/>
                  </w:pPr>
                </w:p>
              </w:tc>
              <w:tc>
                <w:tcPr>
                  <w:tcW w:w="2210" w:type="dxa"/>
                  <w:shd w:val="clear" w:color="auto" w:fill="auto"/>
                </w:tcPr>
                <w:p w14:paraId="3DD1D2EB" w14:textId="77777777" w:rsidR="004F7371" w:rsidRDefault="00E22E30" w:rsidP="004F7371">
                  <w:pPr>
                    <w:pStyle w:val="Tabletext"/>
                    <w:spacing w:before="30" w:after="30"/>
                  </w:pPr>
                  <w:hyperlink r:id="rId20" w:tooltip="Click to download the respective PDF version" w:history="1">
                    <w:r w:rsidR="004F7371">
                      <w:rPr>
                        <w:rStyle w:val="Hyperlink"/>
                        <w:sz w:val="24"/>
                      </w:rPr>
                      <w:t>11.1002/1000/6668</w:t>
                    </w:r>
                  </w:hyperlink>
                </w:p>
              </w:tc>
            </w:tr>
            <w:tr w:rsidR="004F7371" w:rsidRPr="006825AF" w14:paraId="7AA1B5F3" w14:textId="77777777" w:rsidTr="006622AB">
              <w:tc>
                <w:tcPr>
                  <w:tcW w:w="864" w:type="dxa"/>
                  <w:shd w:val="clear" w:color="auto" w:fill="auto"/>
                </w:tcPr>
                <w:p w14:paraId="3BEA8E89" w14:textId="77777777" w:rsidR="004F7371" w:rsidRDefault="004F7371" w:rsidP="004F7371">
                  <w:pPr>
                    <w:pStyle w:val="Tabletext"/>
                    <w:spacing w:before="30" w:after="30"/>
                    <w:jc w:val="center"/>
                  </w:pPr>
                  <w:r>
                    <w:t>2.0</w:t>
                  </w:r>
                </w:p>
              </w:tc>
              <w:tc>
                <w:tcPr>
                  <w:tcW w:w="3006" w:type="dxa"/>
                  <w:shd w:val="clear" w:color="auto" w:fill="auto"/>
                </w:tcPr>
                <w:p w14:paraId="306AE314" w14:textId="77777777" w:rsidR="004F7371" w:rsidRDefault="004F7371" w:rsidP="004F7371">
                  <w:pPr>
                    <w:pStyle w:val="Tabletext"/>
                    <w:spacing w:before="30" w:after="30"/>
                  </w:pPr>
                  <w:r>
                    <w:t>ITU-T Z.100</w:t>
                  </w:r>
                </w:p>
              </w:tc>
              <w:tc>
                <w:tcPr>
                  <w:tcW w:w="1243" w:type="dxa"/>
                  <w:shd w:val="clear" w:color="auto" w:fill="auto"/>
                </w:tcPr>
                <w:p w14:paraId="0F9650C8" w14:textId="77777777" w:rsidR="004F7371" w:rsidRDefault="004F7371" w:rsidP="004F7371">
                  <w:pPr>
                    <w:pStyle w:val="Tabletext"/>
                    <w:spacing w:before="30" w:after="30"/>
                    <w:jc w:val="center"/>
                  </w:pPr>
                  <w:r>
                    <w:t>1987-09-30</w:t>
                  </w:r>
                </w:p>
              </w:tc>
              <w:tc>
                <w:tcPr>
                  <w:tcW w:w="1347" w:type="dxa"/>
                  <w:shd w:val="clear" w:color="auto" w:fill="auto"/>
                </w:tcPr>
                <w:p w14:paraId="14A5CC52" w14:textId="77777777" w:rsidR="004F7371" w:rsidRPr="006825AF" w:rsidRDefault="004F7371" w:rsidP="004F7371">
                  <w:pPr>
                    <w:pStyle w:val="Tabletext"/>
                    <w:spacing w:before="30" w:after="30"/>
                    <w:jc w:val="center"/>
                  </w:pPr>
                  <w:r>
                    <w:t>X</w:t>
                  </w:r>
                </w:p>
              </w:tc>
              <w:tc>
                <w:tcPr>
                  <w:tcW w:w="2210" w:type="dxa"/>
                  <w:shd w:val="clear" w:color="auto" w:fill="auto"/>
                </w:tcPr>
                <w:p w14:paraId="379C1A17" w14:textId="77777777" w:rsidR="004F7371" w:rsidRDefault="00E22E30" w:rsidP="004F7371">
                  <w:pPr>
                    <w:pStyle w:val="Tabletext"/>
                    <w:spacing w:before="30" w:after="30"/>
                  </w:pPr>
                  <w:hyperlink r:id="rId21" w:tooltip="Click to download the respective PDF version" w:history="1">
                    <w:r w:rsidR="004F7371">
                      <w:rPr>
                        <w:rStyle w:val="Hyperlink"/>
                        <w:sz w:val="24"/>
                      </w:rPr>
                      <w:t>11.1002/1000/10954</w:t>
                    </w:r>
                  </w:hyperlink>
                </w:p>
              </w:tc>
            </w:tr>
            <w:tr w:rsidR="004F7371" w:rsidRPr="006825AF" w14:paraId="5536AA23" w14:textId="77777777" w:rsidTr="006622AB">
              <w:tc>
                <w:tcPr>
                  <w:tcW w:w="864" w:type="dxa"/>
                  <w:shd w:val="clear" w:color="auto" w:fill="auto"/>
                </w:tcPr>
                <w:p w14:paraId="28CE2410" w14:textId="77777777" w:rsidR="004F7371" w:rsidRDefault="004F7371" w:rsidP="004F7371">
                  <w:pPr>
                    <w:pStyle w:val="Tabletext"/>
                    <w:spacing w:before="30" w:after="30"/>
                    <w:jc w:val="center"/>
                  </w:pPr>
                  <w:r>
                    <w:t>2.1</w:t>
                  </w:r>
                </w:p>
              </w:tc>
              <w:tc>
                <w:tcPr>
                  <w:tcW w:w="3006" w:type="dxa"/>
                  <w:shd w:val="clear" w:color="auto" w:fill="auto"/>
                </w:tcPr>
                <w:p w14:paraId="074A4C2A" w14:textId="77777777" w:rsidR="004F7371" w:rsidRPr="00F55EF2" w:rsidRDefault="004F7371" w:rsidP="004F7371">
                  <w:pPr>
                    <w:pStyle w:val="Tabletext"/>
                    <w:spacing w:before="30" w:after="30"/>
                    <w:rPr>
                      <w:lang w:val="fr-CH"/>
                    </w:rPr>
                  </w:pPr>
                  <w:r w:rsidRPr="00F55EF2">
                    <w:rPr>
                      <w:lang w:val="fr-CH"/>
                    </w:rPr>
                    <w:tab/>
                    <w:t>ITU-T Z.100 Annex A</w:t>
                  </w:r>
                </w:p>
              </w:tc>
              <w:tc>
                <w:tcPr>
                  <w:tcW w:w="1243" w:type="dxa"/>
                  <w:shd w:val="clear" w:color="auto" w:fill="auto"/>
                </w:tcPr>
                <w:p w14:paraId="48588C46" w14:textId="77777777" w:rsidR="004F7371" w:rsidRDefault="004F7371" w:rsidP="004F7371">
                  <w:pPr>
                    <w:pStyle w:val="Tabletext"/>
                    <w:spacing w:before="30" w:after="30"/>
                    <w:jc w:val="center"/>
                  </w:pPr>
                  <w:r>
                    <w:t>1988-11-25</w:t>
                  </w:r>
                </w:p>
              </w:tc>
              <w:tc>
                <w:tcPr>
                  <w:tcW w:w="1347" w:type="dxa"/>
                  <w:shd w:val="clear" w:color="auto" w:fill="auto"/>
                </w:tcPr>
                <w:p w14:paraId="080A28EF" w14:textId="77777777" w:rsidR="004F7371" w:rsidRDefault="004F7371" w:rsidP="004F7371">
                  <w:pPr>
                    <w:pStyle w:val="Tabletext"/>
                    <w:spacing w:before="30" w:after="30"/>
                    <w:jc w:val="center"/>
                  </w:pPr>
                </w:p>
              </w:tc>
              <w:tc>
                <w:tcPr>
                  <w:tcW w:w="2210" w:type="dxa"/>
                  <w:shd w:val="clear" w:color="auto" w:fill="auto"/>
                </w:tcPr>
                <w:p w14:paraId="08D10197" w14:textId="77777777" w:rsidR="004F7371" w:rsidRDefault="00E22E30" w:rsidP="004F7371">
                  <w:pPr>
                    <w:pStyle w:val="Tabletext"/>
                    <w:spacing w:before="30" w:after="30"/>
                  </w:pPr>
                  <w:hyperlink r:id="rId22" w:tooltip="Click to download the respective PDF version" w:history="1">
                    <w:r w:rsidR="004F7371">
                      <w:rPr>
                        <w:rStyle w:val="Hyperlink"/>
                        <w:sz w:val="24"/>
                      </w:rPr>
                      <w:t>11.1002/1000/6669</w:t>
                    </w:r>
                  </w:hyperlink>
                </w:p>
              </w:tc>
            </w:tr>
            <w:tr w:rsidR="004F7371" w:rsidRPr="006825AF" w14:paraId="23A05AB8" w14:textId="77777777" w:rsidTr="006622AB">
              <w:tc>
                <w:tcPr>
                  <w:tcW w:w="864" w:type="dxa"/>
                  <w:shd w:val="clear" w:color="auto" w:fill="auto"/>
                </w:tcPr>
                <w:p w14:paraId="2D29E7F8" w14:textId="77777777" w:rsidR="004F7371" w:rsidRDefault="004F7371" w:rsidP="004F7371">
                  <w:pPr>
                    <w:pStyle w:val="Tabletext"/>
                    <w:spacing w:before="30" w:after="30"/>
                    <w:jc w:val="center"/>
                  </w:pPr>
                  <w:r>
                    <w:t>2.2</w:t>
                  </w:r>
                </w:p>
              </w:tc>
              <w:tc>
                <w:tcPr>
                  <w:tcW w:w="3006" w:type="dxa"/>
                  <w:shd w:val="clear" w:color="auto" w:fill="auto"/>
                </w:tcPr>
                <w:p w14:paraId="3BB4D41C" w14:textId="77777777" w:rsidR="004F7371" w:rsidRPr="00F55EF2" w:rsidRDefault="004F7371" w:rsidP="004F7371">
                  <w:pPr>
                    <w:pStyle w:val="Tabletext"/>
                    <w:spacing w:before="30" w:after="30"/>
                    <w:rPr>
                      <w:lang w:val="fr-CH"/>
                    </w:rPr>
                  </w:pPr>
                  <w:r w:rsidRPr="00F55EF2">
                    <w:rPr>
                      <w:lang w:val="fr-CH"/>
                    </w:rPr>
                    <w:tab/>
                    <w:t>ITU-T Z.100 Annex B</w:t>
                  </w:r>
                </w:p>
              </w:tc>
              <w:tc>
                <w:tcPr>
                  <w:tcW w:w="1243" w:type="dxa"/>
                  <w:shd w:val="clear" w:color="auto" w:fill="auto"/>
                </w:tcPr>
                <w:p w14:paraId="233A06CC" w14:textId="77777777" w:rsidR="004F7371" w:rsidRDefault="004F7371" w:rsidP="004F7371">
                  <w:pPr>
                    <w:pStyle w:val="Tabletext"/>
                    <w:spacing w:before="30" w:after="30"/>
                    <w:jc w:val="center"/>
                  </w:pPr>
                  <w:r>
                    <w:t>1988-11-25</w:t>
                  </w:r>
                </w:p>
              </w:tc>
              <w:tc>
                <w:tcPr>
                  <w:tcW w:w="1347" w:type="dxa"/>
                  <w:shd w:val="clear" w:color="auto" w:fill="auto"/>
                </w:tcPr>
                <w:p w14:paraId="042384AC" w14:textId="77777777" w:rsidR="004F7371" w:rsidRDefault="004F7371" w:rsidP="004F7371">
                  <w:pPr>
                    <w:pStyle w:val="Tabletext"/>
                    <w:spacing w:before="30" w:after="30"/>
                    <w:jc w:val="center"/>
                  </w:pPr>
                </w:p>
              </w:tc>
              <w:tc>
                <w:tcPr>
                  <w:tcW w:w="2210" w:type="dxa"/>
                  <w:shd w:val="clear" w:color="auto" w:fill="auto"/>
                </w:tcPr>
                <w:p w14:paraId="61A575AD" w14:textId="77777777" w:rsidR="004F7371" w:rsidRDefault="00E22E30" w:rsidP="004F7371">
                  <w:pPr>
                    <w:pStyle w:val="Tabletext"/>
                    <w:spacing w:before="30" w:after="30"/>
                  </w:pPr>
                  <w:hyperlink r:id="rId23" w:tooltip="Click to download the respective PDF version" w:history="1">
                    <w:r w:rsidR="004F7371">
                      <w:rPr>
                        <w:rStyle w:val="Hyperlink"/>
                        <w:sz w:val="24"/>
                      </w:rPr>
                      <w:t>11.1002/1000/6670</w:t>
                    </w:r>
                  </w:hyperlink>
                </w:p>
              </w:tc>
            </w:tr>
            <w:tr w:rsidR="004F7371" w:rsidRPr="006825AF" w14:paraId="5A4C8372" w14:textId="77777777" w:rsidTr="006622AB">
              <w:tc>
                <w:tcPr>
                  <w:tcW w:w="864" w:type="dxa"/>
                  <w:shd w:val="clear" w:color="auto" w:fill="auto"/>
                </w:tcPr>
                <w:p w14:paraId="59C51BC2" w14:textId="77777777" w:rsidR="004F7371" w:rsidRDefault="004F7371" w:rsidP="004F7371">
                  <w:pPr>
                    <w:pStyle w:val="Tabletext"/>
                    <w:spacing w:before="30" w:after="30"/>
                    <w:jc w:val="center"/>
                  </w:pPr>
                  <w:r>
                    <w:t>2.3</w:t>
                  </w:r>
                </w:p>
              </w:tc>
              <w:tc>
                <w:tcPr>
                  <w:tcW w:w="3006" w:type="dxa"/>
                  <w:shd w:val="clear" w:color="auto" w:fill="auto"/>
                </w:tcPr>
                <w:p w14:paraId="79C6D649" w14:textId="77777777" w:rsidR="004F7371" w:rsidRPr="00F55EF2" w:rsidRDefault="004F7371" w:rsidP="004F7371">
                  <w:pPr>
                    <w:pStyle w:val="Tabletext"/>
                    <w:spacing w:before="30" w:after="30"/>
                    <w:rPr>
                      <w:lang w:val="fr-CH"/>
                    </w:rPr>
                  </w:pPr>
                  <w:r w:rsidRPr="00F55EF2">
                    <w:rPr>
                      <w:lang w:val="fr-CH"/>
                    </w:rPr>
                    <w:tab/>
                    <w:t>ITU-T Z.100 Annex C1</w:t>
                  </w:r>
                </w:p>
              </w:tc>
              <w:tc>
                <w:tcPr>
                  <w:tcW w:w="1243" w:type="dxa"/>
                  <w:shd w:val="clear" w:color="auto" w:fill="auto"/>
                </w:tcPr>
                <w:p w14:paraId="5C17B58A" w14:textId="77777777" w:rsidR="004F7371" w:rsidRDefault="004F7371" w:rsidP="004F7371">
                  <w:pPr>
                    <w:pStyle w:val="Tabletext"/>
                    <w:spacing w:before="30" w:after="30"/>
                    <w:jc w:val="center"/>
                  </w:pPr>
                  <w:r>
                    <w:t>1988-11-25</w:t>
                  </w:r>
                </w:p>
              </w:tc>
              <w:tc>
                <w:tcPr>
                  <w:tcW w:w="1347" w:type="dxa"/>
                  <w:shd w:val="clear" w:color="auto" w:fill="auto"/>
                </w:tcPr>
                <w:p w14:paraId="149C5543" w14:textId="77777777" w:rsidR="004F7371" w:rsidRDefault="004F7371" w:rsidP="004F7371">
                  <w:pPr>
                    <w:pStyle w:val="Tabletext"/>
                    <w:spacing w:before="30" w:after="30"/>
                    <w:jc w:val="center"/>
                  </w:pPr>
                </w:p>
              </w:tc>
              <w:tc>
                <w:tcPr>
                  <w:tcW w:w="2210" w:type="dxa"/>
                  <w:shd w:val="clear" w:color="auto" w:fill="auto"/>
                </w:tcPr>
                <w:p w14:paraId="4C7FB4EB" w14:textId="77777777" w:rsidR="004F7371" w:rsidRDefault="00E22E30" w:rsidP="004F7371">
                  <w:pPr>
                    <w:pStyle w:val="Tabletext"/>
                    <w:spacing w:before="30" w:after="30"/>
                  </w:pPr>
                  <w:hyperlink r:id="rId24" w:tooltip="Click to download the respective PDF version" w:history="1">
                    <w:r w:rsidR="004F7371">
                      <w:rPr>
                        <w:rStyle w:val="Hyperlink"/>
                        <w:sz w:val="24"/>
                      </w:rPr>
                      <w:t>11.1002/1000/6671</w:t>
                    </w:r>
                  </w:hyperlink>
                </w:p>
              </w:tc>
            </w:tr>
            <w:tr w:rsidR="004F7371" w:rsidRPr="006825AF" w14:paraId="62FDD7BC" w14:textId="77777777" w:rsidTr="006622AB">
              <w:tc>
                <w:tcPr>
                  <w:tcW w:w="864" w:type="dxa"/>
                  <w:shd w:val="clear" w:color="auto" w:fill="auto"/>
                </w:tcPr>
                <w:p w14:paraId="445B91B8" w14:textId="77777777" w:rsidR="004F7371" w:rsidRDefault="004F7371" w:rsidP="004F7371">
                  <w:pPr>
                    <w:pStyle w:val="Tabletext"/>
                    <w:spacing w:before="30" w:after="30"/>
                    <w:jc w:val="center"/>
                  </w:pPr>
                  <w:r>
                    <w:t>2.4</w:t>
                  </w:r>
                </w:p>
              </w:tc>
              <w:tc>
                <w:tcPr>
                  <w:tcW w:w="3006" w:type="dxa"/>
                  <w:shd w:val="clear" w:color="auto" w:fill="auto"/>
                </w:tcPr>
                <w:p w14:paraId="07F20981" w14:textId="77777777" w:rsidR="004F7371" w:rsidRPr="00F55EF2" w:rsidRDefault="004F7371" w:rsidP="004F7371">
                  <w:pPr>
                    <w:pStyle w:val="Tabletext"/>
                    <w:spacing w:before="30" w:after="30"/>
                    <w:rPr>
                      <w:lang w:val="fr-CH"/>
                    </w:rPr>
                  </w:pPr>
                  <w:r w:rsidRPr="00F55EF2">
                    <w:rPr>
                      <w:lang w:val="fr-CH"/>
                    </w:rPr>
                    <w:tab/>
                    <w:t>ITU-T Z.100 Annex C2</w:t>
                  </w:r>
                </w:p>
              </w:tc>
              <w:tc>
                <w:tcPr>
                  <w:tcW w:w="1243" w:type="dxa"/>
                  <w:shd w:val="clear" w:color="auto" w:fill="auto"/>
                </w:tcPr>
                <w:p w14:paraId="6B633C2E" w14:textId="77777777" w:rsidR="004F7371" w:rsidRDefault="004F7371" w:rsidP="004F7371">
                  <w:pPr>
                    <w:pStyle w:val="Tabletext"/>
                    <w:spacing w:before="30" w:after="30"/>
                    <w:jc w:val="center"/>
                  </w:pPr>
                  <w:r>
                    <w:t>1988-11-25</w:t>
                  </w:r>
                </w:p>
              </w:tc>
              <w:tc>
                <w:tcPr>
                  <w:tcW w:w="1347" w:type="dxa"/>
                  <w:shd w:val="clear" w:color="auto" w:fill="auto"/>
                </w:tcPr>
                <w:p w14:paraId="590891E4" w14:textId="77777777" w:rsidR="004F7371" w:rsidRDefault="004F7371" w:rsidP="004F7371">
                  <w:pPr>
                    <w:pStyle w:val="Tabletext"/>
                    <w:spacing w:before="30" w:after="30"/>
                    <w:jc w:val="center"/>
                  </w:pPr>
                </w:p>
              </w:tc>
              <w:tc>
                <w:tcPr>
                  <w:tcW w:w="2210" w:type="dxa"/>
                  <w:shd w:val="clear" w:color="auto" w:fill="auto"/>
                </w:tcPr>
                <w:p w14:paraId="38D1C84C" w14:textId="77777777" w:rsidR="004F7371" w:rsidRDefault="00E22E30" w:rsidP="004F7371">
                  <w:pPr>
                    <w:pStyle w:val="Tabletext"/>
                    <w:spacing w:before="30" w:after="30"/>
                  </w:pPr>
                  <w:hyperlink r:id="rId25" w:tooltip="Click to download the respective PDF version" w:history="1">
                    <w:r w:rsidR="004F7371">
                      <w:rPr>
                        <w:rStyle w:val="Hyperlink"/>
                        <w:sz w:val="24"/>
                      </w:rPr>
                      <w:t>11.1002/1000/6672</w:t>
                    </w:r>
                  </w:hyperlink>
                </w:p>
              </w:tc>
            </w:tr>
            <w:tr w:rsidR="004F7371" w:rsidRPr="006825AF" w14:paraId="7DF58435" w14:textId="77777777" w:rsidTr="006622AB">
              <w:tc>
                <w:tcPr>
                  <w:tcW w:w="864" w:type="dxa"/>
                  <w:shd w:val="clear" w:color="auto" w:fill="auto"/>
                </w:tcPr>
                <w:p w14:paraId="3F4A361E" w14:textId="77777777" w:rsidR="004F7371" w:rsidRDefault="004F7371" w:rsidP="004F7371">
                  <w:pPr>
                    <w:pStyle w:val="Tabletext"/>
                    <w:spacing w:before="30" w:after="30"/>
                    <w:jc w:val="center"/>
                  </w:pPr>
                  <w:r>
                    <w:t>2.5</w:t>
                  </w:r>
                </w:p>
              </w:tc>
              <w:tc>
                <w:tcPr>
                  <w:tcW w:w="3006" w:type="dxa"/>
                  <w:shd w:val="clear" w:color="auto" w:fill="auto"/>
                </w:tcPr>
                <w:p w14:paraId="1D0AE92E" w14:textId="77777777" w:rsidR="004F7371" w:rsidRPr="00F55EF2" w:rsidRDefault="004F7371" w:rsidP="004F7371">
                  <w:pPr>
                    <w:pStyle w:val="Tabletext"/>
                    <w:spacing w:before="30" w:after="30"/>
                    <w:rPr>
                      <w:lang w:val="fr-CH"/>
                    </w:rPr>
                  </w:pPr>
                  <w:r w:rsidRPr="00F55EF2">
                    <w:rPr>
                      <w:lang w:val="fr-CH"/>
                    </w:rPr>
                    <w:tab/>
                    <w:t>ITU-T Z.100 Annex D</w:t>
                  </w:r>
                </w:p>
              </w:tc>
              <w:tc>
                <w:tcPr>
                  <w:tcW w:w="1243" w:type="dxa"/>
                  <w:shd w:val="clear" w:color="auto" w:fill="auto"/>
                </w:tcPr>
                <w:p w14:paraId="46A039BD" w14:textId="77777777" w:rsidR="004F7371" w:rsidRDefault="004F7371" w:rsidP="004F7371">
                  <w:pPr>
                    <w:pStyle w:val="Tabletext"/>
                    <w:spacing w:before="30" w:after="30"/>
                    <w:jc w:val="center"/>
                  </w:pPr>
                  <w:r>
                    <w:t>1988-11-25</w:t>
                  </w:r>
                </w:p>
              </w:tc>
              <w:tc>
                <w:tcPr>
                  <w:tcW w:w="1347" w:type="dxa"/>
                  <w:shd w:val="clear" w:color="auto" w:fill="auto"/>
                </w:tcPr>
                <w:p w14:paraId="0BD3F210" w14:textId="77777777" w:rsidR="004F7371" w:rsidRDefault="004F7371" w:rsidP="004F7371">
                  <w:pPr>
                    <w:pStyle w:val="Tabletext"/>
                    <w:spacing w:before="30" w:after="30"/>
                    <w:jc w:val="center"/>
                  </w:pPr>
                  <w:r>
                    <w:t>X</w:t>
                  </w:r>
                </w:p>
              </w:tc>
              <w:tc>
                <w:tcPr>
                  <w:tcW w:w="2210" w:type="dxa"/>
                  <w:shd w:val="clear" w:color="auto" w:fill="auto"/>
                </w:tcPr>
                <w:p w14:paraId="5CFA0097" w14:textId="77777777" w:rsidR="004F7371" w:rsidRDefault="00E22E30" w:rsidP="004F7371">
                  <w:pPr>
                    <w:pStyle w:val="Tabletext"/>
                    <w:spacing w:before="30" w:after="30"/>
                  </w:pPr>
                  <w:hyperlink r:id="rId26" w:tooltip="Click to download the respective PDF version" w:history="1">
                    <w:r w:rsidR="004F7371">
                      <w:rPr>
                        <w:rStyle w:val="Hyperlink"/>
                        <w:sz w:val="24"/>
                      </w:rPr>
                      <w:t>11.1002/1000/3646</w:t>
                    </w:r>
                  </w:hyperlink>
                </w:p>
              </w:tc>
            </w:tr>
            <w:tr w:rsidR="004F7371" w:rsidRPr="006825AF" w14:paraId="18E2CE9E" w14:textId="77777777" w:rsidTr="006622AB">
              <w:tc>
                <w:tcPr>
                  <w:tcW w:w="864" w:type="dxa"/>
                  <w:shd w:val="clear" w:color="auto" w:fill="auto"/>
                </w:tcPr>
                <w:p w14:paraId="4EDDDFE9" w14:textId="77777777" w:rsidR="004F7371" w:rsidRDefault="004F7371" w:rsidP="004F7371">
                  <w:pPr>
                    <w:pStyle w:val="Tabletext"/>
                    <w:spacing w:before="30" w:after="30"/>
                    <w:jc w:val="center"/>
                  </w:pPr>
                  <w:r>
                    <w:t>2.6</w:t>
                  </w:r>
                </w:p>
              </w:tc>
              <w:tc>
                <w:tcPr>
                  <w:tcW w:w="3006" w:type="dxa"/>
                  <w:shd w:val="clear" w:color="auto" w:fill="auto"/>
                </w:tcPr>
                <w:p w14:paraId="30E3D4D2" w14:textId="77777777" w:rsidR="004F7371" w:rsidRPr="004F7371" w:rsidRDefault="004F7371" w:rsidP="004F7371">
                  <w:pPr>
                    <w:pStyle w:val="Tabletext"/>
                    <w:spacing w:before="30" w:after="30"/>
                    <w:rPr>
                      <w:lang w:val="fr-FR"/>
                    </w:rPr>
                  </w:pPr>
                  <w:r w:rsidRPr="004F7371">
                    <w:rPr>
                      <w:lang w:val="fr-FR"/>
                    </w:rPr>
                    <w:tab/>
                    <w:t>ITU-T Z.100 Annex E</w:t>
                  </w:r>
                </w:p>
              </w:tc>
              <w:tc>
                <w:tcPr>
                  <w:tcW w:w="1243" w:type="dxa"/>
                  <w:shd w:val="clear" w:color="auto" w:fill="auto"/>
                </w:tcPr>
                <w:p w14:paraId="2F685AB3" w14:textId="77777777" w:rsidR="004F7371" w:rsidRDefault="004F7371" w:rsidP="004F7371">
                  <w:pPr>
                    <w:pStyle w:val="Tabletext"/>
                    <w:spacing w:before="30" w:after="30"/>
                    <w:jc w:val="center"/>
                  </w:pPr>
                  <w:r>
                    <w:t>1988-11-25</w:t>
                  </w:r>
                </w:p>
              </w:tc>
              <w:tc>
                <w:tcPr>
                  <w:tcW w:w="1347" w:type="dxa"/>
                  <w:shd w:val="clear" w:color="auto" w:fill="auto"/>
                </w:tcPr>
                <w:p w14:paraId="516C59C5" w14:textId="77777777" w:rsidR="004F7371" w:rsidRDefault="004F7371" w:rsidP="004F7371">
                  <w:pPr>
                    <w:pStyle w:val="Tabletext"/>
                    <w:spacing w:before="30" w:after="30"/>
                    <w:jc w:val="center"/>
                  </w:pPr>
                </w:p>
              </w:tc>
              <w:tc>
                <w:tcPr>
                  <w:tcW w:w="2210" w:type="dxa"/>
                  <w:shd w:val="clear" w:color="auto" w:fill="auto"/>
                </w:tcPr>
                <w:p w14:paraId="44BCC51D" w14:textId="77777777" w:rsidR="004F7371" w:rsidRDefault="00E22E30" w:rsidP="004F7371">
                  <w:pPr>
                    <w:pStyle w:val="Tabletext"/>
                    <w:spacing w:before="30" w:after="30"/>
                  </w:pPr>
                  <w:hyperlink r:id="rId27" w:tooltip="Click to download the respective PDF version" w:history="1">
                    <w:r w:rsidR="004F7371">
                      <w:rPr>
                        <w:rStyle w:val="Hyperlink"/>
                        <w:sz w:val="24"/>
                      </w:rPr>
                      <w:t>11.1002/1000/6673</w:t>
                    </w:r>
                  </w:hyperlink>
                </w:p>
              </w:tc>
            </w:tr>
            <w:tr w:rsidR="004F7371" w:rsidRPr="006825AF" w14:paraId="77C193A8" w14:textId="77777777" w:rsidTr="006622AB">
              <w:tc>
                <w:tcPr>
                  <w:tcW w:w="864" w:type="dxa"/>
                  <w:shd w:val="clear" w:color="auto" w:fill="auto"/>
                </w:tcPr>
                <w:p w14:paraId="501D3826" w14:textId="77777777" w:rsidR="004F7371" w:rsidRDefault="004F7371" w:rsidP="004F7371">
                  <w:pPr>
                    <w:pStyle w:val="Tabletext"/>
                    <w:spacing w:before="30" w:after="30"/>
                    <w:jc w:val="center"/>
                  </w:pPr>
                  <w:r>
                    <w:t>2.7</w:t>
                  </w:r>
                </w:p>
              </w:tc>
              <w:tc>
                <w:tcPr>
                  <w:tcW w:w="3006" w:type="dxa"/>
                  <w:shd w:val="clear" w:color="auto" w:fill="auto"/>
                </w:tcPr>
                <w:p w14:paraId="0BFFDEDA" w14:textId="77777777" w:rsidR="004F7371" w:rsidRPr="00F55EF2" w:rsidRDefault="004F7371" w:rsidP="004F7371">
                  <w:pPr>
                    <w:pStyle w:val="Tabletext"/>
                    <w:spacing w:before="30" w:after="30"/>
                    <w:rPr>
                      <w:lang w:val="fr-CH"/>
                    </w:rPr>
                  </w:pPr>
                  <w:r w:rsidRPr="00F55EF2">
                    <w:rPr>
                      <w:lang w:val="fr-CH"/>
                    </w:rPr>
                    <w:tab/>
                    <w:t>ITU-T Z.100 Annex F1</w:t>
                  </w:r>
                </w:p>
              </w:tc>
              <w:tc>
                <w:tcPr>
                  <w:tcW w:w="1243" w:type="dxa"/>
                  <w:shd w:val="clear" w:color="auto" w:fill="auto"/>
                </w:tcPr>
                <w:p w14:paraId="72150AE3" w14:textId="77777777" w:rsidR="004F7371" w:rsidRDefault="004F7371" w:rsidP="004F7371">
                  <w:pPr>
                    <w:pStyle w:val="Tabletext"/>
                    <w:spacing w:before="30" w:after="30"/>
                    <w:jc w:val="center"/>
                  </w:pPr>
                  <w:r>
                    <w:t>1988-11-25</w:t>
                  </w:r>
                </w:p>
              </w:tc>
              <w:tc>
                <w:tcPr>
                  <w:tcW w:w="1347" w:type="dxa"/>
                  <w:shd w:val="clear" w:color="auto" w:fill="auto"/>
                </w:tcPr>
                <w:p w14:paraId="2C4FA16C" w14:textId="77777777" w:rsidR="004F7371" w:rsidRDefault="004F7371" w:rsidP="004F7371">
                  <w:pPr>
                    <w:pStyle w:val="Tabletext"/>
                    <w:spacing w:before="30" w:after="30"/>
                    <w:jc w:val="center"/>
                  </w:pPr>
                  <w:r>
                    <w:t>X</w:t>
                  </w:r>
                </w:p>
              </w:tc>
              <w:tc>
                <w:tcPr>
                  <w:tcW w:w="2210" w:type="dxa"/>
                  <w:shd w:val="clear" w:color="auto" w:fill="auto"/>
                </w:tcPr>
                <w:p w14:paraId="05F088ED" w14:textId="77777777" w:rsidR="004F7371" w:rsidRDefault="00E22E30" w:rsidP="004F7371">
                  <w:pPr>
                    <w:pStyle w:val="Tabletext"/>
                    <w:spacing w:before="30" w:after="30"/>
                  </w:pPr>
                  <w:hyperlink r:id="rId28" w:tooltip="Click to download the respective PDF version" w:history="1">
                    <w:r w:rsidR="004F7371">
                      <w:rPr>
                        <w:rStyle w:val="Hyperlink"/>
                        <w:sz w:val="24"/>
                      </w:rPr>
                      <w:t>11.1002/1000/3647</w:t>
                    </w:r>
                  </w:hyperlink>
                </w:p>
              </w:tc>
            </w:tr>
            <w:tr w:rsidR="004F7371" w:rsidRPr="006825AF" w14:paraId="4F7F8C69" w14:textId="77777777" w:rsidTr="006622AB">
              <w:tc>
                <w:tcPr>
                  <w:tcW w:w="864" w:type="dxa"/>
                  <w:shd w:val="clear" w:color="auto" w:fill="auto"/>
                </w:tcPr>
                <w:p w14:paraId="584A90A3" w14:textId="77777777" w:rsidR="004F7371" w:rsidRDefault="004F7371" w:rsidP="004F7371">
                  <w:pPr>
                    <w:pStyle w:val="Tabletext"/>
                    <w:spacing w:before="30" w:after="30"/>
                    <w:jc w:val="center"/>
                  </w:pPr>
                  <w:r>
                    <w:t>2.8</w:t>
                  </w:r>
                </w:p>
              </w:tc>
              <w:tc>
                <w:tcPr>
                  <w:tcW w:w="3006" w:type="dxa"/>
                  <w:shd w:val="clear" w:color="auto" w:fill="auto"/>
                </w:tcPr>
                <w:p w14:paraId="3F9B99C0" w14:textId="77777777" w:rsidR="004F7371" w:rsidRPr="00F55EF2" w:rsidRDefault="004F7371" w:rsidP="004F7371">
                  <w:pPr>
                    <w:pStyle w:val="Tabletext"/>
                    <w:spacing w:before="30" w:after="30"/>
                    <w:rPr>
                      <w:lang w:val="fr-CH"/>
                    </w:rPr>
                  </w:pPr>
                  <w:r w:rsidRPr="00F55EF2">
                    <w:rPr>
                      <w:lang w:val="fr-CH"/>
                    </w:rPr>
                    <w:tab/>
                    <w:t>ITU-T Z.100 Annex F2</w:t>
                  </w:r>
                </w:p>
              </w:tc>
              <w:tc>
                <w:tcPr>
                  <w:tcW w:w="1243" w:type="dxa"/>
                  <w:shd w:val="clear" w:color="auto" w:fill="auto"/>
                </w:tcPr>
                <w:p w14:paraId="4F66411A" w14:textId="77777777" w:rsidR="004F7371" w:rsidRDefault="004F7371" w:rsidP="004F7371">
                  <w:pPr>
                    <w:pStyle w:val="Tabletext"/>
                    <w:spacing w:before="30" w:after="30"/>
                    <w:jc w:val="center"/>
                  </w:pPr>
                  <w:r>
                    <w:t>1988-11-25</w:t>
                  </w:r>
                </w:p>
              </w:tc>
              <w:tc>
                <w:tcPr>
                  <w:tcW w:w="1347" w:type="dxa"/>
                  <w:shd w:val="clear" w:color="auto" w:fill="auto"/>
                </w:tcPr>
                <w:p w14:paraId="20DC60EF" w14:textId="77777777" w:rsidR="004F7371" w:rsidRDefault="004F7371" w:rsidP="004F7371">
                  <w:pPr>
                    <w:pStyle w:val="Tabletext"/>
                    <w:spacing w:before="30" w:after="30"/>
                    <w:jc w:val="center"/>
                  </w:pPr>
                  <w:r>
                    <w:t>X</w:t>
                  </w:r>
                </w:p>
              </w:tc>
              <w:tc>
                <w:tcPr>
                  <w:tcW w:w="2210" w:type="dxa"/>
                  <w:shd w:val="clear" w:color="auto" w:fill="auto"/>
                </w:tcPr>
                <w:p w14:paraId="417F662C" w14:textId="77777777" w:rsidR="004F7371" w:rsidRDefault="00E22E30" w:rsidP="004F7371">
                  <w:pPr>
                    <w:pStyle w:val="Tabletext"/>
                    <w:spacing w:before="30" w:after="30"/>
                  </w:pPr>
                  <w:hyperlink r:id="rId29" w:tooltip="Click to download the respective PDF version" w:history="1">
                    <w:r w:rsidR="004F7371">
                      <w:rPr>
                        <w:rStyle w:val="Hyperlink"/>
                        <w:sz w:val="24"/>
                      </w:rPr>
                      <w:t>11.1002/1000/3648</w:t>
                    </w:r>
                  </w:hyperlink>
                </w:p>
              </w:tc>
            </w:tr>
            <w:tr w:rsidR="004F7371" w:rsidRPr="006825AF" w14:paraId="5CAB5E00" w14:textId="77777777" w:rsidTr="006622AB">
              <w:tc>
                <w:tcPr>
                  <w:tcW w:w="864" w:type="dxa"/>
                  <w:shd w:val="clear" w:color="auto" w:fill="auto"/>
                </w:tcPr>
                <w:p w14:paraId="6B3A7D98" w14:textId="77777777" w:rsidR="004F7371" w:rsidRDefault="004F7371" w:rsidP="004F7371">
                  <w:pPr>
                    <w:pStyle w:val="Tabletext"/>
                    <w:spacing w:before="30" w:after="30"/>
                    <w:jc w:val="center"/>
                  </w:pPr>
                  <w:r>
                    <w:t>2.9</w:t>
                  </w:r>
                </w:p>
              </w:tc>
              <w:tc>
                <w:tcPr>
                  <w:tcW w:w="3006" w:type="dxa"/>
                  <w:shd w:val="clear" w:color="auto" w:fill="auto"/>
                </w:tcPr>
                <w:p w14:paraId="3DF12E2C" w14:textId="77777777" w:rsidR="004F7371" w:rsidRPr="00F55EF2" w:rsidRDefault="004F7371" w:rsidP="004F7371">
                  <w:pPr>
                    <w:pStyle w:val="Tabletext"/>
                    <w:spacing w:before="30" w:after="30"/>
                    <w:rPr>
                      <w:lang w:val="fr-CH"/>
                    </w:rPr>
                  </w:pPr>
                  <w:r w:rsidRPr="00F55EF2">
                    <w:rPr>
                      <w:lang w:val="fr-CH"/>
                    </w:rPr>
                    <w:tab/>
                    <w:t>ITU-T Z.100 Annex F3</w:t>
                  </w:r>
                </w:p>
              </w:tc>
              <w:tc>
                <w:tcPr>
                  <w:tcW w:w="1243" w:type="dxa"/>
                  <w:shd w:val="clear" w:color="auto" w:fill="auto"/>
                </w:tcPr>
                <w:p w14:paraId="688534DC" w14:textId="77777777" w:rsidR="004F7371" w:rsidRDefault="004F7371" w:rsidP="004F7371">
                  <w:pPr>
                    <w:pStyle w:val="Tabletext"/>
                    <w:spacing w:before="30" w:after="30"/>
                    <w:jc w:val="center"/>
                  </w:pPr>
                  <w:r>
                    <w:t>1988-11-25</w:t>
                  </w:r>
                </w:p>
              </w:tc>
              <w:tc>
                <w:tcPr>
                  <w:tcW w:w="1347" w:type="dxa"/>
                  <w:shd w:val="clear" w:color="auto" w:fill="auto"/>
                </w:tcPr>
                <w:p w14:paraId="5949C4D2" w14:textId="77777777" w:rsidR="004F7371" w:rsidRDefault="004F7371" w:rsidP="004F7371">
                  <w:pPr>
                    <w:pStyle w:val="Tabletext"/>
                    <w:spacing w:before="30" w:after="30"/>
                    <w:jc w:val="center"/>
                  </w:pPr>
                  <w:r>
                    <w:t>X</w:t>
                  </w:r>
                </w:p>
              </w:tc>
              <w:tc>
                <w:tcPr>
                  <w:tcW w:w="2210" w:type="dxa"/>
                  <w:shd w:val="clear" w:color="auto" w:fill="auto"/>
                </w:tcPr>
                <w:p w14:paraId="7E109184" w14:textId="77777777" w:rsidR="004F7371" w:rsidRDefault="00E22E30" w:rsidP="004F7371">
                  <w:pPr>
                    <w:pStyle w:val="Tabletext"/>
                    <w:spacing w:before="30" w:after="30"/>
                  </w:pPr>
                  <w:hyperlink r:id="rId30" w:tooltip="Click to download the respective PDF version" w:history="1">
                    <w:r w:rsidR="004F7371">
                      <w:rPr>
                        <w:rStyle w:val="Hyperlink"/>
                        <w:sz w:val="24"/>
                      </w:rPr>
                      <w:t>11.1002/1000/3649</w:t>
                    </w:r>
                  </w:hyperlink>
                </w:p>
              </w:tc>
            </w:tr>
            <w:tr w:rsidR="004F7371" w:rsidRPr="006825AF" w14:paraId="464A8F3D" w14:textId="77777777" w:rsidTr="006622AB">
              <w:tc>
                <w:tcPr>
                  <w:tcW w:w="864" w:type="dxa"/>
                  <w:shd w:val="clear" w:color="auto" w:fill="auto"/>
                </w:tcPr>
                <w:p w14:paraId="35421951" w14:textId="77777777" w:rsidR="004F7371" w:rsidRDefault="004F7371" w:rsidP="004F7371">
                  <w:pPr>
                    <w:pStyle w:val="Tabletext"/>
                    <w:spacing w:before="30" w:after="30"/>
                    <w:jc w:val="center"/>
                  </w:pPr>
                  <w:r>
                    <w:t>3.0</w:t>
                  </w:r>
                </w:p>
              </w:tc>
              <w:tc>
                <w:tcPr>
                  <w:tcW w:w="3006" w:type="dxa"/>
                  <w:shd w:val="clear" w:color="auto" w:fill="auto"/>
                </w:tcPr>
                <w:p w14:paraId="43D200CE" w14:textId="77777777" w:rsidR="004F7371" w:rsidRDefault="004F7371" w:rsidP="004F7371">
                  <w:pPr>
                    <w:pStyle w:val="Tabletext"/>
                    <w:spacing w:before="30" w:after="30"/>
                  </w:pPr>
                  <w:r>
                    <w:t>ITU-T Z.100</w:t>
                  </w:r>
                </w:p>
              </w:tc>
              <w:tc>
                <w:tcPr>
                  <w:tcW w:w="1243" w:type="dxa"/>
                  <w:shd w:val="clear" w:color="auto" w:fill="auto"/>
                </w:tcPr>
                <w:p w14:paraId="6A75CA81" w14:textId="77777777" w:rsidR="004F7371" w:rsidRDefault="004F7371" w:rsidP="004F7371">
                  <w:pPr>
                    <w:pStyle w:val="Tabletext"/>
                    <w:spacing w:before="30" w:after="30"/>
                    <w:jc w:val="center"/>
                  </w:pPr>
                  <w:r>
                    <w:t>1988-11-25</w:t>
                  </w:r>
                </w:p>
              </w:tc>
              <w:tc>
                <w:tcPr>
                  <w:tcW w:w="1347" w:type="dxa"/>
                  <w:shd w:val="clear" w:color="auto" w:fill="auto"/>
                </w:tcPr>
                <w:p w14:paraId="43E6B7BD" w14:textId="77777777" w:rsidR="004F7371" w:rsidRDefault="004F7371" w:rsidP="004F7371">
                  <w:pPr>
                    <w:pStyle w:val="Tabletext"/>
                    <w:spacing w:before="30" w:after="30"/>
                    <w:jc w:val="center"/>
                  </w:pPr>
                </w:p>
              </w:tc>
              <w:tc>
                <w:tcPr>
                  <w:tcW w:w="2210" w:type="dxa"/>
                  <w:shd w:val="clear" w:color="auto" w:fill="auto"/>
                </w:tcPr>
                <w:p w14:paraId="0523B7B0" w14:textId="77777777" w:rsidR="004F7371" w:rsidRDefault="00E22E30" w:rsidP="004F7371">
                  <w:pPr>
                    <w:pStyle w:val="Tabletext"/>
                    <w:spacing w:before="30" w:after="30"/>
                  </w:pPr>
                  <w:hyperlink r:id="rId31" w:tooltip="Click to download the respective PDF version" w:history="1">
                    <w:r w:rsidR="004F7371">
                      <w:rPr>
                        <w:rStyle w:val="Hyperlink"/>
                        <w:sz w:val="24"/>
                      </w:rPr>
                      <w:t>11.1002/1000/3153</w:t>
                    </w:r>
                  </w:hyperlink>
                </w:p>
              </w:tc>
            </w:tr>
            <w:tr w:rsidR="004F7371" w:rsidRPr="006825AF" w14:paraId="5BCD1209" w14:textId="77777777" w:rsidTr="006622AB">
              <w:tc>
                <w:tcPr>
                  <w:tcW w:w="864" w:type="dxa"/>
                  <w:shd w:val="clear" w:color="auto" w:fill="auto"/>
                </w:tcPr>
                <w:p w14:paraId="3565E8C2" w14:textId="77777777" w:rsidR="004F7371" w:rsidRDefault="004F7371" w:rsidP="004F7371">
                  <w:pPr>
                    <w:pStyle w:val="Tabletext"/>
                    <w:spacing w:before="30" w:after="30"/>
                    <w:jc w:val="center"/>
                  </w:pPr>
                  <w:r>
                    <w:t>3.1</w:t>
                  </w:r>
                </w:p>
              </w:tc>
              <w:tc>
                <w:tcPr>
                  <w:tcW w:w="3006" w:type="dxa"/>
                  <w:shd w:val="clear" w:color="auto" w:fill="auto"/>
                </w:tcPr>
                <w:p w14:paraId="219F2CE6" w14:textId="77777777" w:rsidR="004F7371" w:rsidRPr="00F55EF2" w:rsidRDefault="004F7371" w:rsidP="004F7371">
                  <w:pPr>
                    <w:pStyle w:val="Tabletext"/>
                    <w:spacing w:before="30" w:after="30"/>
                    <w:rPr>
                      <w:lang w:val="fr-CH"/>
                    </w:rPr>
                  </w:pPr>
                  <w:r w:rsidRPr="00F55EF2">
                    <w:rPr>
                      <w:lang w:val="fr-CH"/>
                    </w:rPr>
                    <w:tab/>
                    <w:t>ITU-T Z.100 Annex C</w:t>
                  </w:r>
                </w:p>
              </w:tc>
              <w:tc>
                <w:tcPr>
                  <w:tcW w:w="1243" w:type="dxa"/>
                  <w:shd w:val="clear" w:color="auto" w:fill="auto"/>
                </w:tcPr>
                <w:p w14:paraId="728A45E6" w14:textId="77777777" w:rsidR="004F7371" w:rsidRDefault="004F7371" w:rsidP="004F7371">
                  <w:pPr>
                    <w:pStyle w:val="Tabletext"/>
                    <w:spacing w:before="30" w:after="30"/>
                    <w:jc w:val="center"/>
                  </w:pPr>
                  <w:r>
                    <w:t>1993-03-12</w:t>
                  </w:r>
                </w:p>
              </w:tc>
              <w:tc>
                <w:tcPr>
                  <w:tcW w:w="1347" w:type="dxa"/>
                  <w:shd w:val="clear" w:color="auto" w:fill="auto"/>
                </w:tcPr>
                <w:p w14:paraId="3DA87A4C" w14:textId="77777777" w:rsidR="004F7371" w:rsidRDefault="004F7371" w:rsidP="004F7371">
                  <w:pPr>
                    <w:pStyle w:val="Tabletext"/>
                    <w:spacing w:before="30" w:after="30"/>
                    <w:jc w:val="center"/>
                  </w:pPr>
                  <w:r>
                    <w:t>X</w:t>
                  </w:r>
                </w:p>
              </w:tc>
              <w:tc>
                <w:tcPr>
                  <w:tcW w:w="2210" w:type="dxa"/>
                  <w:shd w:val="clear" w:color="auto" w:fill="auto"/>
                </w:tcPr>
                <w:p w14:paraId="03688543" w14:textId="77777777" w:rsidR="004F7371" w:rsidRDefault="00E22E30" w:rsidP="004F7371">
                  <w:pPr>
                    <w:pStyle w:val="Tabletext"/>
                    <w:spacing w:before="30" w:after="30"/>
                  </w:pPr>
                  <w:hyperlink r:id="rId32" w:tooltip="Click to download the respective PDF version" w:history="1">
                    <w:r w:rsidR="004F7371">
                      <w:rPr>
                        <w:rStyle w:val="Hyperlink"/>
                        <w:sz w:val="24"/>
                      </w:rPr>
                      <w:t>11.1002/1000/3155</w:t>
                    </w:r>
                  </w:hyperlink>
                </w:p>
              </w:tc>
            </w:tr>
            <w:tr w:rsidR="004F7371" w:rsidRPr="006825AF" w14:paraId="183AFB31" w14:textId="77777777" w:rsidTr="006622AB">
              <w:tc>
                <w:tcPr>
                  <w:tcW w:w="864" w:type="dxa"/>
                  <w:shd w:val="clear" w:color="auto" w:fill="auto"/>
                </w:tcPr>
                <w:p w14:paraId="6539D409" w14:textId="77777777" w:rsidR="004F7371" w:rsidRDefault="004F7371" w:rsidP="004F7371">
                  <w:pPr>
                    <w:pStyle w:val="Tabletext"/>
                    <w:spacing w:before="30" w:after="30"/>
                    <w:jc w:val="center"/>
                  </w:pPr>
                  <w:r>
                    <w:t>3.2</w:t>
                  </w:r>
                </w:p>
              </w:tc>
              <w:tc>
                <w:tcPr>
                  <w:tcW w:w="3006" w:type="dxa"/>
                  <w:shd w:val="clear" w:color="auto" w:fill="auto"/>
                </w:tcPr>
                <w:p w14:paraId="76884544" w14:textId="77777777" w:rsidR="004F7371" w:rsidRPr="00F55EF2" w:rsidRDefault="004F7371" w:rsidP="004F7371">
                  <w:pPr>
                    <w:pStyle w:val="Tabletext"/>
                    <w:spacing w:before="30" w:after="30"/>
                    <w:rPr>
                      <w:lang w:val="fr-CH"/>
                    </w:rPr>
                  </w:pPr>
                  <w:r w:rsidRPr="00F55EF2">
                    <w:rPr>
                      <w:lang w:val="fr-CH"/>
                    </w:rPr>
                    <w:tab/>
                    <w:t>ITU-T Z.100 Annex D</w:t>
                  </w:r>
                </w:p>
              </w:tc>
              <w:tc>
                <w:tcPr>
                  <w:tcW w:w="1243" w:type="dxa"/>
                  <w:shd w:val="clear" w:color="auto" w:fill="auto"/>
                </w:tcPr>
                <w:p w14:paraId="64D64666" w14:textId="77777777" w:rsidR="004F7371" w:rsidRDefault="004F7371" w:rsidP="004F7371">
                  <w:pPr>
                    <w:pStyle w:val="Tabletext"/>
                    <w:spacing w:before="30" w:after="30"/>
                    <w:jc w:val="center"/>
                  </w:pPr>
                  <w:r>
                    <w:t>1993-03-12</w:t>
                  </w:r>
                </w:p>
              </w:tc>
              <w:tc>
                <w:tcPr>
                  <w:tcW w:w="1347" w:type="dxa"/>
                  <w:shd w:val="clear" w:color="auto" w:fill="auto"/>
                </w:tcPr>
                <w:p w14:paraId="0B57AB46" w14:textId="77777777" w:rsidR="004F7371" w:rsidRDefault="004F7371" w:rsidP="004F7371">
                  <w:pPr>
                    <w:pStyle w:val="Tabletext"/>
                    <w:spacing w:before="30" w:after="30"/>
                    <w:jc w:val="center"/>
                  </w:pPr>
                  <w:r>
                    <w:t>X</w:t>
                  </w:r>
                </w:p>
              </w:tc>
              <w:tc>
                <w:tcPr>
                  <w:tcW w:w="2210" w:type="dxa"/>
                  <w:shd w:val="clear" w:color="auto" w:fill="auto"/>
                </w:tcPr>
                <w:p w14:paraId="3D524557" w14:textId="77777777" w:rsidR="004F7371" w:rsidRDefault="00E22E30" w:rsidP="004F7371">
                  <w:pPr>
                    <w:pStyle w:val="Tabletext"/>
                    <w:spacing w:before="30" w:after="30"/>
                  </w:pPr>
                  <w:hyperlink r:id="rId33" w:tooltip="Click to download the respective PDF version" w:history="1">
                    <w:r w:rsidR="004F7371">
                      <w:rPr>
                        <w:rStyle w:val="Hyperlink"/>
                        <w:sz w:val="24"/>
                      </w:rPr>
                      <w:t>11.1002/1000/3156</w:t>
                    </w:r>
                  </w:hyperlink>
                </w:p>
              </w:tc>
            </w:tr>
            <w:tr w:rsidR="004F7371" w:rsidRPr="006825AF" w14:paraId="0CB71548" w14:textId="77777777" w:rsidTr="006622AB">
              <w:tc>
                <w:tcPr>
                  <w:tcW w:w="864" w:type="dxa"/>
                  <w:shd w:val="clear" w:color="auto" w:fill="auto"/>
                </w:tcPr>
                <w:p w14:paraId="29C33F73" w14:textId="77777777" w:rsidR="004F7371" w:rsidRDefault="004F7371" w:rsidP="004F7371">
                  <w:pPr>
                    <w:pStyle w:val="Tabletext"/>
                    <w:spacing w:before="30" w:after="30"/>
                    <w:jc w:val="center"/>
                  </w:pPr>
                  <w:r>
                    <w:t>3.3</w:t>
                  </w:r>
                </w:p>
              </w:tc>
              <w:tc>
                <w:tcPr>
                  <w:tcW w:w="3006" w:type="dxa"/>
                  <w:shd w:val="clear" w:color="auto" w:fill="auto"/>
                </w:tcPr>
                <w:p w14:paraId="4265DE8B" w14:textId="77777777" w:rsidR="004F7371" w:rsidRPr="00F55EF2" w:rsidRDefault="004F7371" w:rsidP="004F7371">
                  <w:pPr>
                    <w:pStyle w:val="Tabletext"/>
                    <w:spacing w:before="30" w:after="30"/>
                    <w:rPr>
                      <w:lang w:val="fr-CH"/>
                    </w:rPr>
                  </w:pPr>
                  <w:r w:rsidRPr="00F55EF2">
                    <w:rPr>
                      <w:lang w:val="fr-CH"/>
                    </w:rPr>
                    <w:tab/>
                    <w:t>ITU-T Z.100 Annex F1</w:t>
                  </w:r>
                </w:p>
              </w:tc>
              <w:tc>
                <w:tcPr>
                  <w:tcW w:w="1243" w:type="dxa"/>
                  <w:shd w:val="clear" w:color="auto" w:fill="auto"/>
                </w:tcPr>
                <w:p w14:paraId="59174413" w14:textId="77777777" w:rsidR="004F7371" w:rsidRDefault="004F7371" w:rsidP="004F7371">
                  <w:pPr>
                    <w:pStyle w:val="Tabletext"/>
                    <w:spacing w:before="30" w:after="30"/>
                    <w:jc w:val="center"/>
                  </w:pPr>
                  <w:r>
                    <w:t>1993-03-12</w:t>
                  </w:r>
                </w:p>
              </w:tc>
              <w:tc>
                <w:tcPr>
                  <w:tcW w:w="1347" w:type="dxa"/>
                  <w:shd w:val="clear" w:color="auto" w:fill="auto"/>
                </w:tcPr>
                <w:p w14:paraId="6C9B74FA" w14:textId="77777777" w:rsidR="004F7371" w:rsidRDefault="004F7371" w:rsidP="004F7371">
                  <w:pPr>
                    <w:pStyle w:val="Tabletext"/>
                    <w:spacing w:before="30" w:after="30"/>
                    <w:jc w:val="center"/>
                  </w:pPr>
                  <w:r>
                    <w:t>X</w:t>
                  </w:r>
                </w:p>
              </w:tc>
              <w:tc>
                <w:tcPr>
                  <w:tcW w:w="2210" w:type="dxa"/>
                  <w:shd w:val="clear" w:color="auto" w:fill="auto"/>
                </w:tcPr>
                <w:p w14:paraId="22E38020" w14:textId="77777777" w:rsidR="004F7371" w:rsidRDefault="00E22E30" w:rsidP="004F7371">
                  <w:pPr>
                    <w:pStyle w:val="Tabletext"/>
                    <w:spacing w:before="30" w:after="30"/>
                  </w:pPr>
                  <w:hyperlink r:id="rId34" w:tooltip="Click to download the respective PDF version" w:history="1">
                    <w:r w:rsidR="004F7371">
                      <w:rPr>
                        <w:rStyle w:val="Hyperlink"/>
                        <w:sz w:val="24"/>
                      </w:rPr>
                      <w:t>11.1002/1000/3157</w:t>
                    </w:r>
                  </w:hyperlink>
                </w:p>
              </w:tc>
            </w:tr>
            <w:tr w:rsidR="004F7371" w:rsidRPr="006825AF" w14:paraId="29773F81" w14:textId="77777777" w:rsidTr="006622AB">
              <w:tc>
                <w:tcPr>
                  <w:tcW w:w="864" w:type="dxa"/>
                  <w:shd w:val="clear" w:color="auto" w:fill="auto"/>
                </w:tcPr>
                <w:p w14:paraId="66B833D6" w14:textId="77777777" w:rsidR="004F7371" w:rsidRDefault="004F7371" w:rsidP="004F7371">
                  <w:pPr>
                    <w:pStyle w:val="Tabletext"/>
                    <w:spacing w:before="30" w:after="30"/>
                    <w:jc w:val="center"/>
                  </w:pPr>
                  <w:r>
                    <w:t>3.4</w:t>
                  </w:r>
                </w:p>
              </w:tc>
              <w:tc>
                <w:tcPr>
                  <w:tcW w:w="3006" w:type="dxa"/>
                  <w:shd w:val="clear" w:color="auto" w:fill="auto"/>
                </w:tcPr>
                <w:p w14:paraId="43A979ED" w14:textId="77777777" w:rsidR="004F7371" w:rsidRPr="00F55EF2" w:rsidRDefault="004F7371" w:rsidP="004F7371">
                  <w:pPr>
                    <w:pStyle w:val="Tabletext"/>
                    <w:spacing w:before="30" w:after="30"/>
                    <w:rPr>
                      <w:lang w:val="fr-CH"/>
                    </w:rPr>
                  </w:pPr>
                  <w:r w:rsidRPr="00F55EF2">
                    <w:rPr>
                      <w:lang w:val="fr-CH"/>
                    </w:rPr>
                    <w:tab/>
                    <w:t>ITU-T Z.100 Annex F2</w:t>
                  </w:r>
                </w:p>
              </w:tc>
              <w:tc>
                <w:tcPr>
                  <w:tcW w:w="1243" w:type="dxa"/>
                  <w:shd w:val="clear" w:color="auto" w:fill="auto"/>
                </w:tcPr>
                <w:p w14:paraId="57B74320" w14:textId="77777777" w:rsidR="004F7371" w:rsidRDefault="004F7371" w:rsidP="004F7371">
                  <w:pPr>
                    <w:pStyle w:val="Tabletext"/>
                    <w:spacing w:before="30" w:after="30"/>
                    <w:jc w:val="center"/>
                  </w:pPr>
                  <w:r>
                    <w:t>1993-03-12</w:t>
                  </w:r>
                </w:p>
              </w:tc>
              <w:tc>
                <w:tcPr>
                  <w:tcW w:w="1347" w:type="dxa"/>
                  <w:shd w:val="clear" w:color="auto" w:fill="auto"/>
                </w:tcPr>
                <w:p w14:paraId="2C970E26" w14:textId="77777777" w:rsidR="004F7371" w:rsidRDefault="004F7371" w:rsidP="004F7371">
                  <w:pPr>
                    <w:pStyle w:val="Tabletext"/>
                    <w:spacing w:before="30" w:after="30"/>
                    <w:jc w:val="center"/>
                  </w:pPr>
                  <w:r>
                    <w:t>X</w:t>
                  </w:r>
                </w:p>
              </w:tc>
              <w:tc>
                <w:tcPr>
                  <w:tcW w:w="2210" w:type="dxa"/>
                  <w:shd w:val="clear" w:color="auto" w:fill="auto"/>
                </w:tcPr>
                <w:p w14:paraId="3A069462" w14:textId="77777777" w:rsidR="004F7371" w:rsidRDefault="00E22E30" w:rsidP="004F7371">
                  <w:pPr>
                    <w:pStyle w:val="Tabletext"/>
                    <w:spacing w:before="30" w:after="30"/>
                  </w:pPr>
                  <w:hyperlink r:id="rId35" w:tooltip="Click to download the respective PDF version" w:history="1">
                    <w:r w:rsidR="004F7371">
                      <w:rPr>
                        <w:rStyle w:val="Hyperlink"/>
                        <w:sz w:val="24"/>
                      </w:rPr>
                      <w:t>11.1002/1000/3158</w:t>
                    </w:r>
                  </w:hyperlink>
                </w:p>
              </w:tc>
            </w:tr>
            <w:tr w:rsidR="004F7371" w:rsidRPr="006825AF" w14:paraId="0206CB8E" w14:textId="77777777" w:rsidTr="006622AB">
              <w:tc>
                <w:tcPr>
                  <w:tcW w:w="864" w:type="dxa"/>
                  <w:shd w:val="clear" w:color="auto" w:fill="auto"/>
                </w:tcPr>
                <w:p w14:paraId="5ECC11C7" w14:textId="77777777" w:rsidR="004F7371" w:rsidRDefault="004F7371" w:rsidP="004F7371">
                  <w:pPr>
                    <w:pStyle w:val="Tabletext"/>
                    <w:spacing w:before="30" w:after="30"/>
                    <w:jc w:val="center"/>
                  </w:pPr>
                  <w:r>
                    <w:t>3.5</w:t>
                  </w:r>
                </w:p>
              </w:tc>
              <w:tc>
                <w:tcPr>
                  <w:tcW w:w="3006" w:type="dxa"/>
                  <w:shd w:val="clear" w:color="auto" w:fill="auto"/>
                </w:tcPr>
                <w:p w14:paraId="55D2D7EF" w14:textId="77777777" w:rsidR="004F7371" w:rsidRPr="00F55EF2" w:rsidRDefault="004F7371" w:rsidP="004F7371">
                  <w:pPr>
                    <w:pStyle w:val="Tabletext"/>
                    <w:spacing w:before="30" w:after="30"/>
                    <w:rPr>
                      <w:lang w:val="fr-CH"/>
                    </w:rPr>
                  </w:pPr>
                  <w:r w:rsidRPr="00F55EF2">
                    <w:rPr>
                      <w:lang w:val="fr-CH"/>
                    </w:rPr>
                    <w:tab/>
                    <w:t>ITU-T Z.100 Annex F3</w:t>
                  </w:r>
                </w:p>
              </w:tc>
              <w:tc>
                <w:tcPr>
                  <w:tcW w:w="1243" w:type="dxa"/>
                  <w:shd w:val="clear" w:color="auto" w:fill="auto"/>
                </w:tcPr>
                <w:p w14:paraId="14B2C118" w14:textId="77777777" w:rsidR="004F7371" w:rsidRDefault="004F7371" w:rsidP="004F7371">
                  <w:pPr>
                    <w:pStyle w:val="Tabletext"/>
                    <w:spacing w:before="30" w:after="30"/>
                    <w:jc w:val="center"/>
                  </w:pPr>
                  <w:r>
                    <w:t>1993-03-12</w:t>
                  </w:r>
                </w:p>
              </w:tc>
              <w:tc>
                <w:tcPr>
                  <w:tcW w:w="1347" w:type="dxa"/>
                  <w:shd w:val="clear" w:color="auto" w:fill="auto"/>
                </w:tcPr>
                <w:p w14:paraId="28A68452" w14:textId="77777777" w:rsidR="004F7371" w:rsidRDefault="004F7371" w:rsidP="004F7371">
                  <w:pPr>
                    <w:pStyle w:val="Tabletext"/>
                    <w:spacing w:before="30" w:after="30"/>
                    <w:jc w:val="center"/>
                  </w:pPr>
                  <w:r>
                    <w:t>X</w:t>
                  </w:r>
                </w:p>
              </w:tc>
              <w:tc>
                <w:tcPr>
                  <w:tcW w:w="2210" w:type="dxa"/>
                  <w:shd w:val="clear" w:color="auto" w:fill="auto"/>
                </w:tcPr>
                <w:p w14:paraId="172F0606" w14:textId="77777777" w:rsidR="004F7371" w:rsidRDefault="00E22E30" w:rsidP="004F7371">
                  <w:pPr>
                    <w:pStyle w:val="Tabletext"/>
                    <w:spacing w:before="30" w:after="30"/>
                  </w:pPr>
                  <w:hyperlink r:id="rId36" w:tooltip="Click to download the respective PDF version" w:history="1">
                    <w:r w:rsidR="004F7371">
                      <w:rPr>
                        <w:rStyle w:val="Hyperlink"/>
                        <w:sz w:val="24"/>
                      </w:rPr>
                      <w:t>11.1002/1000/3159</w:t>
                    </w:r>
                  </w:hyperlink>
                </w:p>
              </w:tc>
            </w:tr>
            <w:tr w:rsidR="004F7371" w:rsidRPr="006825AF" w14:paraId="6FB83DEE" w14:textId="77777777" w:rsidTr="006622AB">
              <w:tc>
                <w:tcPr>
                  <w:tcW w:w="864" w:type="dxa"/>
                  <w:shd w:val="clear" w:color="auto" w:fill="auto"/>
                </w:tcPr>
                <w:p w14:paraId="59BBC2FA" w14:textId="77777777" w:rsidR="004F7371" w:rsidRDefault="004F7371" w:rsidP="004F7371">
                  <w:pPr>
                    <w:pStyle w:val="Tabletext"/>
                    <w:spacing w:before="30" w:after="30"/>
                    <w:jc w:val="center"/>
                  </w:pPr>
                  <w:r>
                    <w:t>3.6</w:t>
                  </w:r>
                </w:p>
              </w:tc>
              <w:tc>
                <w:tcPr>
                  <w:tcW w:w="3006" w:type="dxa"/>
                  <w:shd w:val="clear" w:color="auto" w:fill="auto"/>
                </w:tcPr>
                <w:p w14:paraId="1333DA1A" w14:textId="77777777" w:rsidR="004F7371" w:rsidRDefault="004F7371" w:rsidP="004F7371">
                  <w:pPr>
                    <w:pStyle w:val="Tabletext"/>
                    <w:spacing w:before="30" w:after="30"/>
                  </w:pPr>
                  <w:r>
                    <w:tab/>
                    <w:t>ITU-T Z.100 App. I</w:t>
                  </w:r>
                </w:p>
              </w:tc>
              <w:tc>
                <w:tcPr>
                  <w:tcW w:w="1243" w:type="dxa"/>
                  <w:shd w:val="clear" w:color="auto" w:fill="auto"/>
                </w:tcPr>
                <w:p w14:paraId="4742C36E" w14:textId="77777777" w:rsidR="004F7371" w:rsidRDefault="004F7371" w:rsidP="004F7371">
                  <w:pPr>
                    <w:pStyle w:val="Tabletext"/>
                    <w:spacing w:before="30" w:after="30"/>
                    <w:jc w:val="center"/>
                  </w:pPr>
                  <w:r>
                    <w:t>1993-03-12</w:t>
                  </w:r>
                </w:p>
              </w:tc>
              <w:tc>
                <w:tcPr>
                  <w:tcW w:w="1347" w:type="dxa"/>
                  <w:shd w:val="clear" w:color="auto" w:fill="auto"/>
                </w:tcPr>
                <w:p w14:paraId="67501E56" w14:textId="77777777" w:rsidR="004F7371" w:rsidRDefault="004F7371" w:rsidP="004F7371">
                  <w:pPr>
                    <w:pStyle w:val="Tabletext"/>
                    <w:spacing w:before="30" w:after="30"/>
                    <w:jc w:val="center"/>
                  </w:pPr>
                  <w:r>
                    <w:t>X</w:t>
                  </w:r>
                </w:p>
              </w:tc>
              <w:tc>
                <w:tcPr>
                  <w:tcW w:w="2210" w:type="dxa"/>
                  <w:shd w:val="clear" w:color="auto" w:fill="auto"/>
                </w:tcPr>
                <w:p w14:paraId="07A8BF1C" w14:textId="77777777" w:rsidR="004F7371" w:rsidRDefault="00E22E30" w:rsidP="004F7371">
                  <w:pPr>
                    <w:pStyle w:val="Tabletext"/>
                    <w:spacing w:before="30" w:after="30"/>
                  </w:pPr>
                  <w:hyperlink r:id="rId37" w:tooltip="Click to download the respective PDF version" w:history="1">
                    <w:r w:rsidR="004F7371">
                      <w:rPr>
                        <w:rStyle w:val="Hyperlink"/>
                        <w:sz w:val="24"/>
                      </w:rPr>
                      <w:t>11.1002/1000/3160</w:t>
                    </w:r>
                  </w:hyperlink>
                </w:p>
              </w:tc>
            </w:tr>
            <w:tr w:rsidR="004F7371" w:rsidRPr="006825AF" w14:paraId="78AD5584" w14:textId="77777777" w:rsidTr="006622AB">
              <w:tc>
                <w:tcPr>
                  <w:tcW w:w="864" w:type="dxa"/>
                  <w:shd w:val="clear" w:color="auto" w:fill="auto"/>
                </w:tcPr>
                <w:p w14:paraId="0A2CCC79" w14:textId="77777777" w:rsidR="004F7371" w:rsidRDefault="004F7371" w:rsidP="004F7371">
                  <w:pPr>
                    <w:pStyle w:val="Tabletext"/>
                    <w:spacing w:before="30" w:after="30"/>
                    <w:jc w:val="center"/>
                  </w:pPr>
                  <w:r>
                    <w:t>3.7</w:t>
                  </w:r>
                </w:p>
              </w:tc>
              <w:tc>
                <w:tcPr>
                  <w:tcW w:w="3006" w:type="dxa"/>
                  <w:shd w:val="clear" w:color="auto" w:fill="auto"/>
                </w:tcPr>
                <w:p w14:paraId="73ACFEEB" w14:textId="77777777" w:rsidR="004F7371" w:rsidRPr="00F55EF2" w:rsidRDefault="004F7371" w:rsidP="004F7371">
                  <w:pPr>
                    <w:pStyle w:val="Tabletext"/>
                    <w:spacing w:before="30" w:after="30"/>
                    <w:rPr>
                      <w:lang w:val="fr-CH"/>
                    </w:rPr>
                  </w:pPr>
                  <w:r w:rsidRPr="00F55EF2">
                    <w:rPr>
                      <w:lang w:val="fr-CH"/>
                    </w:rPr>
                    <w:tab/>
                    <w:t>ITU-T Z.100 App. II</w:t>
                  </w:r>
                </w:p>
              </w:tc>
              <w:tc>
                <w:tcPr>
                  <w:tcW w:w="1243" w:type="dxa"/>
                  <w:shd w:val="clear" w:color="auto" w:fill="auto"/>
                </w:tcPr>
                <w:p w14:paraId="4EBC69B8" w14:textId="77777777" w:rsidR="004F7371" w:rsidRDefault="004F7371" w:rsidP="004F7371">
                  <w:pPr>
                    <w:pStyle w:val="Tabletext"/>
                    <w:spacing w:before="30" w:after="30"/>
                    <w:jc w:val="center"/>
                  </w:pPr>
                  <w:r>
                    <w:t>1993-03-12</w:t>
                  </w:r>
                </w:p>
              </w:tc>
              <w:tc>
                <w:tcPr>
                  <w:tcW w:w="1347" w:type="dxa"/>
                  <w:shd w:val="clear" w:color="auto" w:fill="auto"/>
                </w:tcPr>
                <w:p w14:paraId="2D30847F" w14:textId="77777777" w:rsidR="004F7371" w:rsidRDefault="004F7371" w:rsidP="004F7371">
                  <w:pPr>
                    <w:pStyle w:val="Tabletext"/>
                    <w:spacing w:before="30" w:after="30"/>
                    <w:jc w:val="center"/>
                  </w:pPr>
                  <w:r>
                    <w:t>X</w:t>
                  </w:r>
                </w:p>
              </w:tc>
              <w:tc>
                <w:tcPr>
                  <w:tcW w:w="2210" w:type="dxa"/>
                  <w:shd w:val="clear" w:color="auto" w:fill="auto"/>
                </w:tcPr>
                <w:p w14:paraId="3957CF02" w14:textId="77777777" w:rsidR="004F7371" w:rsidRDefault="00E22E30" w:rsidP="004F7371">
                  <w:pPr>
                    <w:pStyle w:val="Tabletext"/>
                    <w:spacing w:before="30" w:after="30"/>
                  </w:pPr>
                  <w:hyperlink r:id="rId38" w:tooltip="Click to download the respective PDF version" w:history="1">
                    <w:r w:rsidR="004F7371">
                      <w:rPr>
                        <w:rStyle w:val="Hyperlink"/>
                        <w:sz w:val="24"/>
                      </w:rPr>
                      <w:t>11.1002/1000/3161</w:t>
                    </w:r>
                  </w:hyperlink>
                </w:p>
              </w:tc>
            </w:tr>
            <w:tr w:rsidR="004F7371" w:rsidRPr="006825AF" w14:paraId="4807E2D9" w14:textId="77777777" w:rsidTr="006622AB">
              <w:tc>
                <w:tcPr>
                  <w:tcW w:w="864" w:type="dxa"/>
                  <w:shd w:val="clear" w:color="auto" w:fill="auto"/>
                </w:tcPr>
                <w:p w14:paraId="2CB6A855" w14:textId="77777777" w:rsidR="004F7371" w:rsidRDefault="004F7371" w:rsidP="004F7371">
                  <w:pPr>
                    <w:pStyle w:val="Tabletext"/>
                    <w:spacing w:before="30" w:after="30"/>
                    <w:jc w:val="center"/>
                  </w:pPr>
                  <w:r>
                    <w:t>4.0</w:t>
                  </w:r>
                </w:p>
              </w:tc>
              <w:tc>
                <w:tcPr>
                  <w:tcW w:w="3006" w:type="dxa"/>
                  <w:shd w:val="clear" w:color="auto" w:fill="auto"/>
                </w:tcPr>
                <w:p w14:paraId="7664969F" w14:textId="77777777" w:rsidR="004F7371" w:rsidRDefault="004F7371" w:rsidP="004F7371">
                  <w:pPr>
                    <w:pStyle w:val="Tabletext"/>
                    <w:spacing w:before="30" w:after="30"/>
                  </w:pPr>
                  <w:r>
                    <w:t>ITU-T Z.100</w:t>
                  </w:r>
                </w:p>
              </w:tc>
              <w:tc>
                <w:tcPr>
                  <w:tcW w:w="1243" w:type="dxa"/>
                  <w:shd w:val="clear" w:color="auto" w:fill="auto"/>
                </w:tcPr>
                <w:p w14:paraId="0BF3587C" w14:textId="77777777" w:rsidR="004F7371" w:rsidRDefault="004F7371" w:rsidP="004F7371">
                  <w:pPr>
                    <w:pStyle w:val="Tabletext"/>
                    <w:spacing w:before="30" w:after="30"/>
                    <w:jc w:val="center"/>
                  </w:pPr>
                  <w:r>
                    <w:t>1993-03-12</w:t>
                  </w:r>
                </w:p>
              </w:tc>
              <w:tc>
                <w:tcPr>
                  <w:tcW w:w="1347" w:type="dxa"/>
                  <w:shd w:val="clear" w:color="auto" w:fill="auto"/>
                </w:tcPr>
                <w:p w14:paraId="1196574E" w14:textId="77777777" w:rsidR="004F7371" w:rsidRDefault="004F7371" w:rsidP="004F7371">
                  <w:pPr>
                    <w:pStyle w:val="Tabletext"/>
                    <w:spacing w:before="30" w:after="30"/>
                    <w:jc w:val="center"/>
                  </w:pPr>
                  <w:r>
                    <w:t>X</w:t>
                  </w:r>
                </w:p>
              </w:tc>
              <w:tc>
                <w:tcPr>
                  <w:tcW w:w="2210" w:type="dxa"/>
                  <w:shd w:val="clear" w:color="auto" w:fill="auto"/>
                </w:tcPr>
                <w:p w14:paraId="4F9FFF09" w14:textId="77777777" w:rsidR="004F7371" w:rsidRDefault="00E22E30" w:rsidP="004F7371">
                  <w:pPr>
                    <w:pStyle w:val="Tabletext"/>
                    <w:spacing w:before="30" w:after="30"/>
                  </w:pPr>
                  <w:hyperlink r:id="rId39" w:tooltip="Click to download the respective PDF version" w:history="1">
                    <w:r w:rsidR="004F7371">
                      <w:rPr>
                        <w:rStyle w:val="Hyperlink"/>
                        <w:sz w:val="24"/>
                      </w:rPr>
                      <w:t>11.1002/1000/3154</w:t>
                    </w:r>
                  </w:hyperlink>
                </w:p>
              </w:tc>
            </w:tr>
            <w:tr w:rsidR="004F7371" w:rsidRPr="006825AF" w14:paraId="5E2D9B84" w14:textId="77777777" w:rsidTr="006622AB">
              <w:tc>
                <w:tcPr>
                  <w:tcW w:w="864" w:type="dxa"/>
                  <w:shd w:val="clear" w:color="auto" w:fill="auto"/>
                </w:tcPr>
                <w:p w14:paraId="71966BDB" w14:textId="77777777" w:rsidR="004F7371" w:rsidRDefault="004F7371" w:rsidP="004F7371">
                  <w:pPr>
                    <w:pStyle w:val="Tabletext"/>
                    <w:spacing w:before="30" w:after="30"/>
                    <w:jc w:val="center"/>
                  </w:pPr>
                  <w:r>
                    <w:t>4.1</w:t>
                  </w:r>
                </w:p>
              </w:tc>
              <w:tc>
                <w:tcPr>
                  <w:tcW w:w="3006" w:type="dxa"/>
                  <w:shd w:val="clear" w:color="auto" w:fill="auto"/>
                </w:tcPr>
                <w:p w14:paraId="32B4A646" w14:textId="77777777" w:rsidR="004F7371" w:rsidRDefault="004F7371" w:rsidP="004F7371">
                  <w:pPr>
                    <w:pStyle w:val="Tabletext"/>
                    <w:spacing w:before="30" w:after="30"/>
                  </w:pPr>
                  <w:r>
                    <w:tab/>
                    <w:t>ITU-T Z.100 (1993) Add. 1</w:t>
                  </w:r>
                </w:p>
              </w:tc>
              <w:tc>
                <w:tcPr>
                  <w:tcW w:w="1243" w:type="dxa"/>
                  <w:shd w:val="clear" w:color="auto" w:fill="auto"/>
                </w:tcPr>
                <w:p w14:paraId="575B8CB1" w14:textId="77777777" w:rsidR="004F7371" w:rsidRDefault="004F7371" w:rsidP="004F7371">
                  <w:pPr>
                    <w:pStyle w:val="Tabletext"/>
                    <w:spacing w:before="30" w:after="30"/>
                    <w:jc w:val="center"/>
                  </w:pPr>
                  <w:r>
                    <w:t>1996-10-18</w:t>
                  </w:r>
                </w:p>
              </w:tc>
              <w:tc>
                <w:tcPr>
                  <w:tcW w:w="1347" w:type="dxa"/>
                  <w:shd w:val="clear" w:color="auto" w:fill="auto"/>
                </w:tcPr>
                <w:p w14:paraId="6E314428" w14:textId="77777777" w:rsidR="004F7371" w:rsidRDefault="004F7371" w:rsidP="004F7371">
                  <w:pPr>
                    <w:pStyle w:val="Tabletext"/>
                    <w:spacing w:before="30" w:after="30"/>
                    <w:jc w:val="center"/>
                  </w:pPr>
                  <w:r>
                    <w:t>10</w:t>
                  </w:r>
                </w:p>
              </w:tc>
              <w:tc>
                <w:tcPr>
                  <w:tcW w:w="2210" w:type="dxa"/>
                  <w:shd w:val="clear" w:color="auto" w:fill="auto"/>
                </w:tcPr>
                <w:p w14:paraId="731094E9" w14:textId="77777777" w:rsidR="004F7371" w:rsidRDefault="00E22E30" w:rsidP="004F7371">
                  <w:pPr>
                    <w:pStyle w:val="Tabletext"/>
                    <w:spacing w:before="30" w:after="30"/>
                  </w:pPr>
                  <w:hyperlink r:id="rId40" w:tooltip="Click to download the respective PDF version" w:history="1">
                    <w:r w:rsidR="004F7371">
                      <w:rPr>
                        <w:rStyle w:val="Hyperlink"/>
                        <w:sz w:val="24"/>
                      </w:rPr>
                      <w:t>11.1002/1000/3917</w:t>
                    </w:r>
                  </w:hyperlink>
                </w:p>
              </w:tc>
            </w:tr>
            <w:tr w:rsidR="004F7371" w:rsidRPr="006825AF" w14:paraId="7C93067D" w14:textId="77777777" w:rsidTr="006622AB">
              <w:tc>
                <w:tcPr>
                  <w:tcW w:w="864" w:type="dxa"/>
                  <w:shd w:val="clear" w:color="auto" w:fill="auto"/>
                </w:tcPr>
                <w:p w14:paraId="16B3EDF3" w14:textId="77777777" w:rsidR="004F7371" w:rsidRDefault="004F7371" w:rsidP="004F7371">
                  <w:pPr>
                    <w:pStyle w:val="Tabletext"/>
                    <w:spacing w:before="30" w:after="30"/>
                    <w:jc w:val="center"/>
                  </w:pPr>
                  <w:r>
                    <w:lastRenderedPageBreak/>
                    <w:t>5.0</w:t>
                  </w:r>
                </w:p>
              </w:tc>
              <w:tc>
                <w:tcPr>
                  <w:tcW w:w="3006" w:type="dxa"/>
                  <w:shd w:val="clear" w:color="auto" w:fill="auto"/>
                </w:tcPr>
                <w:p w14:paraId="0FBC3256" w14:textId="77777777" w:rsidR="004F7371" w:rsidRDefault="004F7371" w:rsidP="004F7371">
                  <w:pPr>
                    <w:pStyle w:val="Tabletext"/>
                    <w:spacing w:before="30" w:after="30"/>
                  </w:pPr>
                  <w:r>
                    <w:t>ITU-T Z.100</w:t>
                  </w:r>
                </w:p>
              </w:tc>
              <w:tc>
                <w:tcPr>
                  <w:tcW w:w="1243" w:type="dxa"/>
                  <w:shd w:val="clear" w:color="auto" w:fill="auto"/>
                </w:tcPr>
                <w:p w14:paraId="41E3C36A" w14:textId="77777777" w:rsidR="004F7371" w:rsidRDefault="004F7371" w:rsidP="004F7371">
                  <w:pPr>
                    <w:pStyle w:val="Tabletext"/>
                    <w:spacing w:before="30" w:after="30"/>
                    <w:jc w:val="center"/>
                  </w:pPr>
                  <w:r>
                    <w:t>1999-11-19</w:t>
                  </w:r>
                </w:p>
              </w:tc>
              <w:tc>
                <w:tcPr>
                  <w:tcW w:w="1347" w:type="dxa"/>
                  <w:shd w:val="clear" w:color="auto" w:fill="auto"/>
                </w:tcPr>
                <w:p w14:paraId="59CC9FDC" w14:textId="77777777" w:rsidR="004F7371" w:rsidRDefault="004F7371" w:rsidP="004F7371">
                  <w:pPr>
                    <w:pStyle w:val="Tabletext"/>
                    <w:spacing w:before="30" w:after="30"/>
                    <w:jc w:val="center"/>
                  </w:pPr>
                  <w:r>
                    <w:t>10</w:t>
                  </w:r>
                </w:p>
              </w:tc>
              <w:tc>
                <w:tcPr>
                  <w:tcW w:w="2210" w:type="dxa"/>
                  <w:shd w:val="clear" w:color="auto" w:fill="auto"/>
                </w:tcPr>
                <w:p w14:paraId="1A1D9969" w14:textId="77777777" w:rsidR="004F7371" w:rsidRDefault="00E22E30" w:rsidP="004F7371">
                  <w:pPr>
                    <w:pStyle w:val="Tabletext"/>
                    <w:spacing w:before="30" w:after="30"/>
                  </w:pPr>
                  <w:hyperlink r:id="rId41" w:tooltip="Click to download the respective PDF version" w:history="1">
                    <w:r w:rsidR="004F7371">
                      <w:rPr>
                        <w:rStyle w:val="Hyperlink"/>
                        <w:sz w:val="24"/>
                      </w:rPr>
                      <w:t>11.1002/1000/4764</w:t>
                    </w:r>
                  </w:hyperlink>
                </w:p>
              </w:tc>
            </w:tr>
            <w:tr w:rsidR="004F7371" w:rsidRPr="006825AF" w14:paraId="73A4BF4C" w14:textId="77777777" w:rsidTr="006622AB">
              <w:tc>
                <w:tcPr>
                  <w:tcW w:w="864" w:type="dxa"/>
                  <w:shd w:val="clear" w:color="auto" w:fill="auto"/>
                </w:tcPr>
                <w:p w14:paraId="2F6CF634" w14:textId="77777777" w:rsidR="004F7371" w:rsidRDefault="004F7371" w:rsidP="004F7371">
                  <w:pPr>
                    <w:pStyle w:val="Tabletext"/>
                    <w:spacing w:before="30" w:after="30"/>
                    <w:jc w:val="center"/>
                  </w:pPr>
                  <w:r>
                    <w:t>5.1</w:t>
                  </w:r>
                </w:p>
              </w:tc>
              <w:tc>
                <w:tcPr>
                  <w:tcW w:w="3006" w:type="dxa"/>
                  <w:shd w:val="clear" w:color="auto" w:fill="auto"/>
                </w:tcPr>
                <w:p w14:paraId="022DE80F" w14:textId="77777777" w:rsidR="004F7371" w:rsidRDefault="004F7371" w:rsidP="004F7371">
                  <w:pPr>
                    <w:pStyle w:val="Tabletext"/>
                    <w:spacing w:before="30" w:after="30"/>
                  </w:pPr>
                  <w:r>
                    <w:tab/>
                    <w:t>ITU-T Z.100 (1999) Cor. 1</w:t>
                  </w:r>
                </w:p>
              </w:tc>
              <w:tc>
                <w:tcPr>
                  <w:tcW w:w="1243" w:type="dxa"/>
                  <w:shd w:val="clear" w:color="auto" w:fill="auto"/>
                </w:tcPr>
                <w:p w14:paraId="362C3FA5" w14:textId="77777777" w:rsidR="004F7371" w:rsidRDefault="004F7371" w:rsidP="004F7371">
                  <w:pPr>
                    <w:pStyle w:val="Tabletext"/>
                    <w:spacing w:before="30" w:after="30"/>
                    <w:jc w:val="center"/>
                  </w:pPr>
                  <w:r>
                    <w:t>2001-10-29</w:t>
                  </w:r>
                </w:p>
              </w:tc>
              <w:tc>
                <w:tcPr>
                  <w:tcW w:w="1347" w:type="dxa"/>
                  <w:shd w:val="clear" w:color="auto" w:fill="auto"/>
                </w:tcPr>
                <w:p w14:paraId="5A927F9F" w14:textId="77777777" w:rsidR="004F7371" w:rsidRDefault="004F7371" w:rsidP="004F7371">
                  <w:pPr>
                    <w:pStyle w:val="Tabletext"/>
                    <w:spacing w:before="30" w:after="30"/>
                    <w:jc w:val="center"/>
                  </w:pPr>
                  <w:r>
                    <w:t>17</w:t>
                  </w:r>
                </w:p>
              </w:tc>
              <w:tc>
                <w:tcPr>
                  <w:tcW w:w="2210" w:type="dxa"/>
                  <w:shd w:val="clear" w:color="auto" w:fill="auto"/>
                </w:tcPr>
                <w:p w14:paraId="4136F012" w14:textId="77777777" w:rsidR="004F7371" w:rsidRDefault="00E22E30" w:rsidP="004F7371">
                  <w:pPr>
                    <w:pStyle w:val="Tabletext"/>
                    <w:spacing w:before="30" w:after="30"/>
                  </w:pPr>
                  <w:hyperlink r:id="rId42" w:tooltip="Click to download the respective PDF version" w:history="1">
                    <w:r w:rsidR="004F7371">
                      <w:rPr>
                        <w:rStyle w:val="Hyperlink"/>
                        <w:sz w:val="24"/>
                      </w:rPr>
                      <w:t>11.1002/1000/5567</w:t>
                    </w:r>
                  </w:hyperlink>
                </w:p>
              </w:tc>
            </w:tr>
            <w:tr w:rsidR="004F7371" w:rsidRPr="006825AF" w14:paraId="41275B1C" w14:textId="77777777" w:rsidTr="006622AB">
              <w:tc>
                <w:tcPr>
                  <w:tcW w:w="864" w:type="dxa"/>
                  <w:shd w:val="clear" w:color="auto" w:fill="auto"/>
                </w:tcPr>
                <w:p w14:paraId="124BC1DF" w14:textId="77777777" w:rsidR="004F7371" w:rsidRDefault="004F7371" w:rsidP="004F7371">
                  <w:pPr>
                    <w:pStyle w:val="Tabletext"/>
                    <w:spacing w:before="30" w:after="30"/>
                    <w:jc w:val="center"/>
                  </w:pPr>
                  <w:r>
                    <w:t>6.0</w:t>
                  </w:r>
                </w:p>
              </w:tc>
              <w:tc>
                <w:tcPr>
                  <w:tcW w:w="3006" w:type="dxa"/>
                  <w:shd w:val="clear" w:color="auto" w:fill="auto"/>
                </w:tcPr>
                <w:p w14:paraId="7F5933D7" w14:textId="77777777" w:rsidR="004F7371" w:rsidRDefault="004F7371" w:rsidP="004F7371">
                  <w:pPr>
                    <w:pStyle w:val="Tabletext"/>
                    <w:spacing w:before="30" w:after="30"/>
                  </w:pPr>
                  <w:r>
                    <w:t>ITU-T Z.100</w:t>
                  </w:r>
                </w:p>
              </w:tc>
              <w:tc>
                <w:tcPr>
                  <w:tcW w:w="1243" w:type="dxa"/>
                  <w:shd w:val="clear" w:color="auto" w:fill="auto"/>
                </w:tcPr>
                <w:p w14:paraId="1C26C947" w14:textId="77777777" w:rsidR="004F7371" w:rsidRDefault="004F7371" w:rsidP="004F7371">
                  <w:pPr>
                    <w:pStyle w:val="Tabletext"/>
                    <w:spacing w:before="30" w:after="30"/>
                    <w:jc w:val="center"/>
                  </w:pPr>
                  <w:r>
                    <w:t>2002-08-06</w:t>
                  </w:r>
                </w:p>
              </w:tc>
              <w:tc>
                <w:tcPr>
                  <w:tcW w:w="1347" w:type="dxa"/>
                  <w:shd w:val="clear" w:color="auto" w:fill="auto"/>
                </w:tcPr>
                <w:p w14:paraId="17045A2C" w14:textId="77777777" w:rsidR="004F7371" w:rsidRDefault="004F7371" w:rsidP="004F7371">
                  <w:pPr>
                    <w:pStyle w:val="Tabletext"/>
                    <w:spacing w:before="30" w:after="30"/>
                    <w:jc w:val="center"/>
                  </w:pPr>
                  <w:r>
                    <w:t>17</w:t>
                  </w:r>
                </w:p>
              </w:tc>
              <w:tc>
                <w:tcPr>
                  <w:tcW w:w="2210" w:type="dxa"/>
                  <w:shd w:val="clear" w:color="auto" w:fill="auto"/>
                </w:tcPr>
                <w:p w14:paraId="1D04185D" w14:textId="77777777" w:rsidR="004F7371" w:rsidRDefault="00E22E30" w:rsidP="004F7371">
                  <w:pPr>
                    <w:pStyle w:val="Tabletext"/>
                    <w:spacing w:before="30" w:after="30"/>
                  </w:pPr>
                  <w:hyperlink r:id="rId43" w:tooltip="Click to download the respective PDF version" w:history="1">
                    <w:r w:rsidR="004F7371">
                      <w:rPr>
                        <w:rStyle w:val="Hyperlink"/>
                        <w:sz w:val="24"/>
                      </w:rPr>
                      <w:t>11.1002/1000/6029</w:t>
                    </w:r>
                  </w:hyperlink>
                </w:p>
              </w:tc>
            </w:tr>
            <w:tr w:rsidR="004F7371" w:rsidRPr="006825AF" w14:paraId="5A76E17A" w14:textId="77777777" w:rsidTr="006622AB">
              <w:tc>
                <w:tcPr>
                  <w:tcW w:w="864" w:type="dxa"/>
                  <w:shd w:val="clear" w:color="auto" w:fill="auto"/>
                </w:tcPr>
                <w:p w14:paraId="1DDF2B46" w14:textId="77777777" w:rsidR="004F7371" w:rsidRDefault="004F7371" w:rsidP="004F7371">
                  <w:pPr>
                    <w:pStyle w:val="Tabletext"/>
                    <w:spacing w:before="30" w:after="30"/>
                    <w:jc w:val="center"/>
                  </w:pPr>
                  <w:r>
                    <w:t>6.1</w:t>
                  </w:r>
                </w:p>
              </w:tc>
              <w:tc>
                <w:tcPr>
                  <w:tcW w:w="3006" w:type="dxa"/>
                  <w:shd w:val="clear" w:color="auto" w:fill="auto"/>
                </w:tcPr>
                <w:p w14:paraId="158BD7B3" w14:textId="77777777" w:rsidR="004F7371" w:rsidRDefault="004F7371" w:rsidP="004F7371">
                  <w:pPr>
                    <w:pStyle w:val="Tabletext"/>
                    <w:spacing w:before="30" w:after="30"/>
                  </w:pPr>
                  <w:r>
                    <w:tab/>
                    <w:t>ITU-T Z.100 (2002) Amd. 1</w:t>
                  </w:r>
                </w:p>
              </w:tc>
              <w:tc>
                <w:tcPr>
                  <w:tcW w:w="1243" w:type="dxa"/>
                  <w:shd w:val="clear" w:color="auto" w:fill="auto"/>
                </w:tcPr>
                <w:p w14:paraId="30DEBB81" w14:textId="77777777" w:rsidR="004F7371" w:rsidRDefault="004F7371" w:rsidP="004F7371">
                  <w:pPr>
                    <w:pStyle w:val="Tabletext"/>
                    <w:spacing w:before="30" w:after="30"/>
                    <w:jc w:val="center"/>
                  </w:pPr>
                  <w:r>
                    <w:t>2003-10-29</w:t>
                  </w:r>
                </w:p>
              </w:tc>
              <w:tc>
                <w:tcPr>
                  <w:tcW w:w="1347" w:type="dxa"/>
                  <w:shd w:val="clear" w:color="auto" w:fill="auto"/>
                </w:tcPr>
                <w:p w14:paraId="6BCC16A8" w14:textId="77777777" w:rsidR="004F7371" w:rsidRDefault="004F7371" w:rsidP="004F7371">
                  <w:pPr>
                    <w:pStyle w:val="Tabletext"/>
                    <w:spacing w:before="30" w:after="30"/>
                    <w:jc w:val="center"/>
                  </w:pPr>
                  <w:r>
                    <w:t>17</w:t>
                  </w:r>
                </w:p>
              </w:tc>
              <w:tc>
                <w:tcPr>
                  <w:tcW w:w="2210" w:type="dxa"/>
                  <w:shd w:val="clear" w:color="auto" w:fill="auto"/>
                </w:tcPr>
                <w:p w14:paraId="0F8E2039" w14:textId="77777777" w:rsidR="004F7371" w:rsidRDefault="00E22E30" w:rsidP="004F7371">
                  <w:pPr>
                    <w:pStyle w:val="Tabletext"/>
                    <w:spacing w:before="30" w:after="30"/>
                  </w:pPr>
                  <w:hyperlink r:id="rId44" w:tooltip="Click to download the respective PDF version" w:history="1">
                    <w:r w:rsidR="004F7371">
                      <w:rPr>
                        <w:rStyle w:val="Hyperlink"/>
                        <w:sz w:val="24"/>
                      </w:rPr>
                      <w:t>11.1002/1000/7091</w:t>
                    </w:r>
                  </w:hyperlink>
                </w:p>
              </w:tc>
            </w:tr>
            <w:tr w:rsidR="004F7371" w:rsidRPr="006825AF" w14:paraId="1FF0F1A2" w14:textId="77777777" w:rsidTr="006622AB">
              <w:tc>
                <w:tcPr>
                  <w:tcW w:w="864" w:type="dxa"/>
                  <w:shd w:val="clear" w:color="auto" w:fill="auto"/>
                </w:tcPr>
                <w:p w14:paraId="1DB4FD0F" w14:textId="77777777" w:rsidR="004F7371" w:rsidRDefault="004F7371" w:rsidP="004F7371">
                  <w:pPr>
                    <w:pStyle w:val="Tabletext"/>
                    <w:spacing w:before="30" w:after="30"/>
                    <w:jc w:val="center"/>
                  </w:pPr>
                  <w:r>
                    <w:t>6.2</w:t>
                  </w:r>
                </w:p>
              </w:tc>
              <w:tc>
                <w:tcPr>
                  <w:tcW w:w="3006" w:type="dxa"/>
                  <w:shd w:val="clear" w:color="auto" w:fill="auto"/>
                </w:tcPr>
                <w:p w14:paraId="435CE5F7" w14:textId="77777777" w:rsidR="004F7371" w:rsidRDefault="004F7371" w:rsidP="004F7371">
                  <w:pPr>
                    <w:pStyle w:val="Tabletext"/>
                    <w:spacing w:before="30" w:after="30"/>
                  </w:pPr>
                  <w:r>
                    <w:tab/>
                    <w:t>ITU-T Z.100 (2002) Cor. 1</w:t>
                  </w:r>
                </w:p>
              </w:tc>
              <w:tc>
                <w:tcPr>
                  <w:tcW w:w="1243" w:type="dxa"/>
                  <w:shd w:val="clear" w:color="auto" w:fill="auto"/>
                </w:tcPr>
                <w:p w14:paraId="5DEF1370" w14:textId="77777777" w:rsidR="004F7371" w:rsidRDefault="004F7371" w:rsidP="004F7371">
                  <w:pPr>
                    <w:pStyle w:val="Tabletext"/>
                    <w:spacing w:before="30" w:after="30"/>
                    <w:jc w:val="center"/>
                  </w:pPr>
                  <w:r>
                    <w:t>2004-08-29</w:t>
                  </w:r>
                </w:p>
              </w:tc>
              <w:tc>
                <w:tcPr>
                  <w:tcW w:w="1347" w:type="dxa"/>
                  <w:shd w:val="clear" w:color="auto" w:fill="auto"/>
                </w:tcPr>
                <w:p w14:paraId="37C9A04E" w14:textId="77777777" w:rsidR="004F7371" w:rsidRDefault="004F7371" w:rsidP="004F7371">
                  <w:pPr>
                    <w:pStyle w:val="Tabletext"/>
                    <w:spacing w:before="30" w:after="30"/>
                    <w:jc w:val="center"/>
                  </w:pPr>
                  <w:r>
                    <w:t>17</w:t>
                  </w:r>
                </w:p>
              </w:tc>
              <w:tc>
                <w:tcPr>
                  <w:tcW w:w="2210" w:type="dxa"/>
                  <w:shd w:val="clear" w:color="auto" w:fill="auto"/>
                </w:tcPr>
                <w:p w14:paraId="4D17AA66" w14:textId="77777777" w:rsidR="004F7371" w:rsidRDefault="00E22E30" w:rsidP="004F7371">
                  <w:pPr>
                    <w:pStyle w:val="Tabletext"/>
                    <w:spacing w:before="30" w:after="30"/>
                  </w:pPr>
                  <w:hyperlink r:id="rId45" w:tooltip="Click to download the respective PDF version" w:history="1">
                    <w:r w:rsidR="004F7371">
                      <w:rPr>
                        <w:rStyle w:val="Hyperlink"/>
                        <w:sz w:val="24"/>
                      </w:rPr>
                      <w:t>11.1002/1000/356</w:t>
                    </w:r>
                  </w:hyperlink>
                </w:p>
              </w:tc>
            </w:tr>
            <w:tr w:rsidR="004F7371" w:rsidRPr="006825AF" w14:paraId="2A605D12" w14:textId="77777777" w:rsidTr="006622AB">
              <w:tc>
                <w:tcPr>
                  <w:tcW w:w="864" w:type="dxa"/>
                  <w:shd w:val="clear" w:color="auto" w:fill="auto"/>
                </w:tcPr>
                <w:p w14:paraId="7972A0E0" w14:textId="77777777" w:rsidR="004F7371" w:rsidRDefault="004F7371" w:rsidP="004F7371">
                  <w:pPr>
                    <w:pStyle w:val="Tabletext"/>
                    <w:spacing w:before="30" w:after="30"/>
                    <w:jc w:val="center"/>
                  </w:pPr>
                  <w:r>
                    <w:t>7.0</w:t>
                  </w:r>
                </w:p>
              </w:tc>
              <w:tc>
                <w:tcPr>
                  <w:tcW w:w="3006" w:type="dxa"/>
                  <w:shd w:val="clear" w:color="auto" w:fill="auto"/>
                </w:tcPr>
                <w:p w14:paraId="3D92A716" w14:textId="77777777" w:rsidR="004F7371" w:rsidRDefault="004F7371" w:rsidP="004F7371">
                  <w:pPr>
                    <w:pStyle w:val="Tabletext"/>
                    <w:spacing w:before="30" w:after="30"/>
                  </w:pPr>
                  <w:r>
                    <w:t>ITU-T Z.100</w:t>
                  </w:r>
                </w:p>
              </w:tc>
              <w:tc>
                <w:tcPr>
                  <w:tcW w:w="1243" w:type="dxa"/>
                  <w:shd w:val="clear" w:color="auto" w:fill="auto"/>
                </w:tcPr>
                <w:p w14:paraId="3E20DE9E" w14:textId="77777777" w:rsidR="004F7371" w:rsidRDefault="004F7371" w:rsidP="004F7371">
                  <w:pPr>
                    <w:pStyle w:val="Tabletext"/>
                    <w:spacing w:before="30" w:after="30"/>
                    <w:jc w:val="center"/>
                  </w:pPr>
                  <w:r>
                    <w:t>2007-11-13</w:t>
                  </w:r>
                </w:p>
              </w:tc>
              <w:tc>
                <w:tcPr>
                  <w:tcW w:w="1347" w:type="dxa"/>
                  <w:shd w:val="clear" w:color="auto" w:fill="auto"/>
                </w:tcPr>
                <w:p w14:paraId="0E093542" w14:textId="77777777" w:rsidR="004F7371" w:rsidRDefault="004F7371" w:rsidP="004F7371">
                  <w:pPr>
                    <w:pStyle w:val="Tabletext"/>
                    <w:spacing w:before="30" w:after="30"/>
                    <w:jc w:val="center"/>
                  </w:pPr>
                  <w:r>
                    <w:t>17</w:t>
                  </w:r>
                </w:p>
              </w:tc>
              <w:tc>
                <w:tcPr>
                  <w:tcW w:w="2210" w:type="dxa"/>
                  <w:shd w:val="clear" w:color="auto" w:fill="auto"/>
                </w:tcPr>
                <w:p w14:paraId="124CE0FF" w14:textId="77777777" w:rsidR="004F7371" w:rsidRDefault="00E22E30" w:rsidP="004F7371">
                  <w:pPr>
                    <w:pStyle w:val="Tabletext"/>
                    <w:spacing w:before="30" w:after="30"/>
                  </w:pPr>
                  <w:hyperlink r:id="rId46" w:tooltip="Click to download the respective PDF version" w:history="1">
                    <w:r w:rsidR="004F7371">
                      <w:rPr>
                        <w:rStyle w:val="Hyperlink"/>
                        <w:sz w:val="24"/>
                      </w:rPr>
                      <w:t>11.1002/1000/9262</w:t>
                    </w:r>
                  </w:hyperlink>
                </w:p>
              </w:tc>
            </w:tr>
            <w:tr w:rsidR="004F7371" w:rsidRPr="006825AF" w14:paraId="4C04BC28" w14:textId="77777777" w:rsidTr="006622AB">
              <w:tc>
                <w:tcPr>
                  <w:tcW w:w="864" w:type="dxa"/>
                  <w:shd w:val="clear" w:color="auto" w:fill="auto"/>
                </w:tcPr>
                <w:p w14:paraId="4DDF4B7D" w14:textId="77777777" w:rsidR="004F7371" w:rsidRDefault="004F7371" w:rsidP="004F7371">
                  <w:pPr>
                    <w:pStyle w:val="Tabletext"/>
                    <w:spacing w:before="30" w:after="30"/>
                    <w:jc w:val="center"/>
                  </w:pPr>
                  <w:r>
                    <w:t>8.0</w:t>
                  </w:r>
                </w:p>
              </w:tc>
              <w:tc>
                <w:tcPr>
                  <w:tcW w:w="3006" w:type="dxa"/>
                  <w:shd w:val="clear" w:color="auto" w:fill="auto"/>
                </w:tcPr>
                <w:p w14:paraId="0A5FCCFC" w14:textId="77777777" w:rsidR="004F7371" w:rsidRDefault="004F7371" w:rsidP="004F7371">
                  <w:pPr>
                    <w:pStyle w:val="Tabletext"/>
                    <w:spacing w:before="30" w:after="30"/>
                  </w:pPr>
                  <w:r>
                    <w:t>ITU-T Z.100</w:t>
                  </w:r>
                </w:p>
              </w:tc>
              <w:tc>
                <w:tcPr>
                  <w:tcW w:w="1243" w:type="dxa"/>
                  <w:shd w:val="clear" w:color="auto" w:fill="auto"/>
                </w:tcPr>
                <w:p w14:paraId="18479978" w14:textId="77777777" w:rsidR="004F7371" w:rsidRDefault="004F7371" w:rsidP="004F7371">
                  <w:pPr>
                    <w:pStyle w:val="Tabletext"/>
                    <w:spacing w:before="30" w:after="30"/>
                    <w:jc w:val="center"/>
                  </w:pPr>
                  <w:r>
                    <w:t>2011-12-22</w:t>
                  </w:r>
                </w:p>
              </w:tc>
              <w:tc>
                <w:tcPr>
                  <w:tcW w:w="1347" w:type="dxa"/>
                  <w:shd w:val="clear" w:color="auto" w:fill="auto"/>
                </w:tcPr>
                <w:p w14:paraId="0DD753BC" w14:textId="77777777" w:rsidR="004F7371" w:rsidRDefault="004F7371" w:rsidP="004F7371">
                  <w:pPr>
                    <w:pStyle w:val="Tabletext"/>
                    <w:spacing w:before="30" w:after="30"/>
                    <w:jc w:val="center"/>
                  </w:pPr>
                  <w:r>
                    <w:t>17</w:t>
                  </w:r>
                </w:p>
              </w:tc>
              <w:tc>
                <w:tcPr>
                  <w:tcW w:w="2210" w:type="dxa"/>
                  <w:shd w:val="clear" w:color="auto" w:fill="auto"/>
                </w:tcPr>
                <w:p w14:paraId="18B3FD2F" w14:textId="77777777" w:rsidR="004F7371" w:rsidRDefault="00E22E30" w:rsidP="004F7371">
                  <w:pPr>
                    <w:pStyle w:val="Tabletext"/>
                    <w:spacing w:before="30" w:after="30"/>
                  </w:pPr>
                  <w:hyperlink r:id="rId47" w:tooltip="Click to download the respective PDF version" w:history="1">
                    <w:r w:rsidR="004F7371">
                      <w:rPr>
                        <w:rStyle w:val="Hyperlink"/>
                        <w:sz w:val="24"/>
                      </w:rPr>
                      <w:t>11.1002/1000/11387</w:t>
                    </w:r>
                  </w:hyperlink>
                </w:p>
              </w:tc>
            </w:tr>
            <w:tr w:rsidR="004F7371" w:rsidRPr="006825AF" w14:paraId="7FF55F7D" w14:textId="77777777" w:rsidTr="006622AB">
              <w:tc>
                <w:tcPr>
                  <w:tcW w:w="864" w:type="dxa"/>
                  <w:shd w:val="clear" w:color="auto" w:fill="auto"/>
                </w:tcPr>
                <w:p w14:paraId="6CB31A54" w14:textId="77777777" w:rsidR="004F7371" w:rsidRDefault="004F7371" w:rsidP="004F7371">
                  <w:pPr>
                    <w:pStyle w:val="Tabletext"/>
                    <w:spacing w:before="30" w:after="30"/>
                    <w:jc w:val="center"/>
                  </w:pPr>
                  <w:r>
                    <w:t>8.1</w:t>
                  </w:r>
                </w:p>
              </w:tc>
              <w:tc>
                <w:tcPr>
                  <w:tcW w:w="3006" w:type="dxa"/>
                  <w:shd w:val="clear" w:color="auto" w:fill="auto"/>
                </w:tcPr>
                <w:p w14:paraId="2E05F384" w14:textId="77777777" w:rsidR="004F7371" w:rsidRPr="00F55EF2" w:rsidRDefault="004F7371" w:rsidP="004F7371">
                  <w:pPr>
                    <w:pStyle w:val="Tabletext"/>
                    <w:spacing w:before="30" w:after="30"/>
                    <w:rPr>
                      <w:lang w:val="fr-CH"/>
                    </w:rPr>
                  </w:pPr>
                  <w:r w:rsidRPr="00F55EF2">
                    <w:rPr>
                      <w:lang w:val="fr-CH"/>
                    </w:rPr>
                    <w:tab/>
                    <w:t>ITU-T Z.100 Annex F1</w:t>
                  </w:r>
                </w:p>
              </w:tc>
              <w:tc>
                <w:tcPr>
                  <w:tcW w:w="1243" w:type="dxa"/>
                  <w:shd w:val="clear" w:color="auto" w:fill="auto"/>
                </w:tcPr>
                <w:p w14:paraId="355BD11E" w14:textId="77777777" w:rsidR="004F7371" w:rsidRDefault="004F7371" w:rsidP="004F7371">
                  <w:pPr>
                    <w:pStyle w:val="Tabletext"/>
                    <w:spacing w:before="30" w:after="30"/>
                    <w:jc w:val="center"/>
                  </w:pPr>
                  <w:r>
                    <w:t>2000-11-24</w:t>
                  </w:r>
                </w:p>
              </w:tc>
              <w:tc>
                <w:tcPr>
                  <w:tcW w:w="1347" w:type="dxa"/>
                  <w:shd w:val="clear" w:color="auto" w:fill="auto"/>
                </w:tcPr>
                <w:p w14:paraId="1E722E4A" w14:textId="77777777" w:rsidR="004F7371" w:rsidRDefault="004F7371" w:rsidP="004F7371">
                  <w:pPr>
                    <w:pStyle w:val="Tabletext"/>
                    <w:spacing w:before="30" w:after="30"/>
                    <w:jc w:val="center"/>
                  </w:pPr>
                  <w:r>
                    <w:t>10</w:t>
                  </w:r>
                </w:p>
              </w:tc>
              <w:tc>
                <w:tcPr>
                  <w:tcW w:w="2210" w:type="dxa"/>
                  <w:shd w:val="clear" w:color="auto" w:fill="auto"/>
                </w:tcPr>
                <w:p w14:paraId="1D667DD0" w14:textId="77777777" w:rsidR="004F7371" w:rsidRDefault="00E22E30" w:rsidP="004F7371">
                  <w:pPr>
                    <w:pStyle w:val="Tabletext"/>
                    <w:spacing w:before="30" w:after="30"/>
                  </w:pPr>
                  <w:hyperlink r:id="rId48" w:tooltip="Click to download the respective PDF version" w:history="1">
                    <w:r w:rsidR="004F7371">
                      <w:rPr>
                        <w:rStyle w:val="Hyperlink"/>
                        <w:sz w:val="24"/>
                      </w:rPr>
                      <w:t>11.1002/1000/5239</w:t>
                    </w:r>
                  </w:hyperlink>
                </w:p>
              </w:tc>
            </w:tr>
            <w:tr w:rsidR="004F7371" w:rsidRPr="006825AF" w14:paraId="5D80F8EF" w14:textId="77777777" w:rsidTr="006622AB">
              <w:tc>
                <w:tcPr>
                  <w:tcW w:w="864" w:type="dxa"/>
                  <w:shd w:val="clear" w:color="auto" w:fill="auto"/>
                </w:tcPr>
                <w:p w14:paraId="035D30D4" w14:textId="77777777" w:rsidR="004F7371" w:rsidRDefault="004F7371" w:rsidP="004F7371">
                  <w:pPr>
                    <w:pStyle w:val="Tabletext"/>
                    <w:spacing w:before="30" w:after="30"/>
                    <w:jc w:val="center"/>
                  </w:pPr>
                  <w:r>
                    <w:t>8.2</w:t>
                  </w:r>
                </w:p>
              </w:tc>
              <w:tc>
                <w:tcPr>
                  <w:tcW w:w="3006" w:type="dxa"/>
                  <w:shd w:val="clear" w:color="auto" w:fill="auto"/>
                </w:tcPr>
                <w:p w14:paraId="2926F694" w14:textId="77777777" w:rsidR="004F7371" w:rsidRPr="00F55EF2" w:rsidRDefault="004F7371" w:rsidP="004F7371">
                  <w:pPr>
                    <w:pStyle w:val="Tabletext"/>
                    <w:spacing w:before="30" w:after="30"/>
                    <w:rPr>
                      <w:lang w:val="fr-CH"/>
                    </w:rPr>
                  </w:pPr>
                  <w:r w:rsidRPr="00F55EF2">
                    <w:rPr>
                      <w:lang w:val="fr-CH"/>
                    </w:rPr>
                    <w:tab/>
                    <w:t>ITU-T Z.100 Annex F2</w:t>
                  </w:r>
                </w:p>
              </w:tc>
              <w:tc>
                <w:tcPr>
                  <w:tcW w:w="1243" w:type="dxa"/>
                  <w:shd w:val="clear" w:color="auto" w:fill="auto"/>
                </w:tcPr>
                <w:p w14:paraId="56CE6322" w14:textId="77777777" w:rsidR="004F7371" w:rsidRDefault="004F7371" w:rsidP="004F7371">
                  <w:pPr>
                    <w:pStyle w:val="Tabletext"/>
                    <w:spacing w:before="30" w:after="30"/>
                    <w:jc w:val="center"/>
                  </w:pPr>
                  <w:r>
                    <w:t>2000-11-24</w:t>
                  </w:r>
                </w:p>
              </w:tc>
              <w:tc>
                <w:tcPr>
                  <w:tcW w:w="1347" w:type="dxa"/>
                  <w:shd w:val="clear" w:color="auto" w:fill="auto"/>
                </w:tcPr>
                <w:p w14:paraId="46BDE140" w14:textId="77777777" w:rsidR="004F7371" w:rsidRDefault="004F7371" w:rsidP="004F7371">
                  <w:pPr>
                    <w:pStyle w:val="Tabletext"/>
                    <w:spacing w:before="30" w:after="30"/>
                    <w:jc w:val="center"/>
                  </w:pPr>
                  <w:r>
                    <w:t>10</w:t>
                  </w:r>
                </w:p>
              </w:tc>
              <w:tc>
                <w:tcPr>
                  <w:tcW w:w="2210" w:type="dxa"/>
                  <w:shd w:val="clear" w:color="auto" w:fill="auto"/>
                </w:tcPr>
                <w:p w14:paraId="7D771C2E" w14:textId="77777777" w:rsidR="004F7371" w:rsidRDefault="00E22E30" w:rsidP="004F7371">
                  <w:pPr>
                    <w:pStyle w:val="Tabletext"/>
                    <w:spacing w:before="30" w:after="30"/>
                  </w:pPr>
                  <w:hyperlink r:id="rId49" w:tooltip="Click to download the respective PDF version" w:history="1">
                    <w:r w:rsidR="004F7371">
                      <w:rPr>
                        <w:rStyle w:val="Hyperlink"/>
                        <w:sz w:val="24"/>
                      </w:rPr>
                      <w:t>11.1002/1000/5576</w:t>
                    </w:r>
                  </w:hyperlink>
                </w:p>
              </w:tc>
            </w:tr>
            <w:tr w:rsidR="004F7371" w:rsidRPr="006825AF" w14:paraId="5B33E093" w14:textId="77777777" w:rsidTr="006622AB">
              <w:tc>
                <w:tcPr>
                  <w:tcW w:w="864" w:type="dxa"/>
                  <w:shd w:val="clear" w:color="auto" w:fill="auto"/>
                </w:tcPr>
                <w:p w14:paraId="37DADC24" w14:textId="77777777" w:rsidR="004F7371" w:rsidRDefault="004F7371" w:rsidP="004F7371">
                  <w:pPr>
                    <w:pStyle w:val="Tabletext"/>
                    <w:spacing w:before="30" w:after="30"/>
                    <w:jc w:val="center"/>
                  </w:pPr>
                  <w:r>
                    <w:t>8.3</w:t>
                  </w:r>
                </w:p>
              </w:tc>
              <w:tc>
                <w:tcPr>
                  <w:tcW w:w="3006" w:type="dxa"/>
                  <w:shd w:val="clear" w:color="auto" w:fill="auto"/>
                </w:tcPr>
                <w:p w14:paraId="623C1975" w14:textId="77777777" w:rsidR="004F7371" w:rsidRPr="00F55EF2" w:rsidRDefault="004F7371" w:rsidP="004F7371">
                  <w:pPr>
                    <w:pStyle w:val="Tabletext"/>
                    <w:spacing w:before="30" w:after="30"/>
                    <w:rPr>
                      <w:lang w:val="fr-CH"/>
                    </w:rPr>
                  </w:pPr>
                  <w:r w:rsidRPr="00F55EF2">
                    <w:rPr>
                      <w:lang w:val="fr-CH"/>
                    </w:rPr>
                    <w:tab/>
                    <w:t>ITU-T Z.100 Annex F3</w:t>
                  </w:r>
                </w:p>
              </w:tc>
              <w:tc>
                <w:tcPr>
                  <w:tcW w:w="1243" w:type="dxa"/>
                  <w:shd w:val="clear" w:color="auto" w:fill="auto"/>
                </w:tcPr>
                <w:p w14:paraId="36A9892D" w14:textId="77777777" w:rsidR="004F7371" w:rsidRDefault="004F7371" w:rsidP="004F7371">
                  <w:pPr>
                    <w:pStyle w:val="Tabletext"/>
                    <w:spacing w:before="30" w:after="30"/>
                    <w:jc w:val="center"/>
                  </w:pPr>
                  <w:r>
                    <w:t>2000-11-24</w:t>
                  </w:r>
                </w:p>
              </w:tc>
              <w:tc>
                <w:tcPr>
                  <w:tcW w:w="1347" w:type="dxa"/>
                  <w:shd w:val="clear" w:color="auto" w:fill="auto"/>
                </w:tcPr>
                <w:p w14:paraId="21005DDD" w14:textId="77777777" w:rsidR="004F7371" w:rsidRDefault="004F7371" w:rsidP="004F7371">
                  <w:pPr>
                    <w:pStyle w:val="Tabletext"/>
                    <w:spacing w:before="30" w:after="30"/>
                    <w:jc w:val="center"/>
                  </w:pPr>
                  <w:r>
                    <w:t>10</w:t>
                  </w:r>
                </w:p>
              </w:tc>
              <w:tc>
                <w:tcPr>
                  <w:tcW w:w="2210" w:type="dxa"/>
                  <w:shd w:val="clear" w:color="auto" w:fill="auto"/>
                </w:tcPr>
                <w:p w14:paraId="261DAAF3" w14:textId="77777777" w:rsidR="004F7371" w:rsidRDefault="00E22E30" w:rsidP="004F7371">
                  <w:pPr>
                    <w:pStyle w:val="Tabletext"/>
                    <w:spacing w:before="30" w:after="30"/>
                  </w:pPr>
                  <w:hyperlink r:id="rId50" w:tooltip="Click to download the respective PDF version" w:history="1">
                    <w:r w:rsidR="004F7371">
                      <w:rPr>
                        <w:rStyle w:val="Hyperlink"/>
                        <w:sz w:val="24"/>
                      </w:rPr>
                      <w:t>11.1002/1000/5577</w:t>
                    </w:r>
                  </w:hyperlink>
                </w:p>
              </w:tc>
            </w:tr>
            <w:tr w:rsidR="004F7371" w:rsidRPr="006825AF" w14:paraId="0ED9F3CC" w14:textId="77777777" w:rsidTr="006622AB">
              <w:tc>
                <w:tcPr>
                  <w:tcW w:w="864" w:type="dxa"/>
                  <w:shd w:val="clear" w:color="auto" w:fill="D9D9D9"/>
                </w:tcPr>
                <w:p w14:paraId="703B5F5C" w14:textId="77777777" w:rsidR="004F7371" w:rsidRDefault="004F7371" w:rsidP="004F7371">
                  <w:pPr>
                    <w:pStyle w:val="Tabletext"/>
                    <w:spacing w:before="30" w:after="30"/>
                    <w:jc w:val="center"/>
                  </w:pPr>
                  <w:r>
                    <w:t>9.0</w:t>
                  </w:r>
                </w:p>
              </w:tc>
              <w:tc>
                <w:tcPr>
                  <w:tcW w:w="3006" w:type="dxa"/>
                  <w:shd w:val="clear" w:color="auto" w:fill="D9D9D9"/>
                </w:tcPr>
                <w:p w14:paraId="30C64535" w14:textId="77777777" w:rsidR="004F7371" w:rsidRDefault="004F7371" w:rsidP="004F7371">
                  <w:pPr>
                    <w:pStyle w:val="Tabletext"/>
                    <w:spacing w:before="30" w:after="30"/>
                  </w:pPr>
                  <w:r>
                    <w:t>ITU-T Z.100</w:t>
                  </w:r>
                </w:p>
              </w:tc>
              <w:tc>
                <w:tcPr>
                  <w:tcW w:w="1243" w:type="dxa"/>
                  <w:shd w:val="clear" w:color="auto" w:fill="D9D9D9"/>
                </w:tcPr>
                <w:p w14:paraId="4159D49A" w14:textId="77777777" w:rsidR="004F7371" w:rsidRDefault="004F7371" w:rsidP="004F7371">
                  <w:pPr>
                    <w:pStyle w:val="Tabletext"/>
                    <w:spacing w:before="30" w:after="30"/>
                    <w:jc w:val="center"/>
                  </w:pPr>
                  <w:r>
                    <w:t>2016-04-29</w:t>
                  </w:r>
                </w:p>
              </w:tc>
              <w:tc>
                <w:tcPr>
                  <w:tcW w:w="1347" w:type="dxa"/>
                  <w:shd w:val="clear" w:color="auto" w:fill="D9D9D9"/>
                </w:tcPr>
                <w:p w14:paraId="2E3DE353" w14:textId="77777777" w:rsidR="004F7371" w:rsidRDefault="004F7371" w:rsidP="004F7371">
                  <w:pPr>
                    <w:pStyle w:val="Tabletext"/>
                    <w:spacing w:before="30" w:after="30"/>
                    <w:jc w:val="center"/>
                  </w:pPr>
                  <w:r>
                    <w:t>17</w:t>
                  </w:r>
                </w:p>
              </w:tc>
              <w:tc>
                <w:tcPr>
                  <w:tcW w:w="2210" w:type="dxa"/>
                  <w:shd w:val="clear" w:color="auto" w:fill="D9D9D9"/>
                </w:tcPr>
                <w:p w14:paraId="1746B6A7" w14:textId="77777777" w:rsidR="004F7371" w:rsidRDefault="00E22E30" w:rsidP="004F7371">
                  <w:pPr>
                    <w:pStyle w:val="Tabletext"/>
                    <w:spacing w:before="30" w:after="30"/>
                  </w:pPr>
                  <w:hyperlink r:id="rId51" w:tooltip="Click to download the respective PDF version" w:history="1">
                    <w:r w:rsidR="004F7371">
                      <w:rPr>
                        <w:rStyle w:val="Hyperlink"/>
                        <w:sz w:val="24"/>
                      </w:rPr>
                      <w:t>11.1002/1000/12846</w:t>
                    </w:r>
                  </w:hyperlink>
                </w:p>
              </w:tc>
            </w:tr>
            <w:tr w:rsidR="004F7371" w:rsidRPr="006825AF" w14:paraId="4ED92CDB" w14:textId="77777777" w:rsidTr="006622AB">
              <w:tc>
                <w:tcPr>
                  <w:tcW w:w="864" w:type="dxa"/>
                  <w:shd w:val="clear" w:color="auto" w:fill="auto"/>
                </w:tcPr>
                <w:p w14:paraId="5A6A8564" w14:textId="77777777" w:rsidR="004F7371" w:rsidRDefault="004F7371" w:rsidP="004F7371">
                  <w:pPr>
                    <w:pStyle w:val="Tabletext"/>
                    <w:spacing w:before="30" w:after="30"/>
                    <w:jc w:val="center"/>
                  </w:pPr>
                  <w:r>
                    <w:t>9.4</w:t>
                  </w:r>
                </w:p>
              </w:tc>
              <w:tc>
                <w:tcPr>
                  <w:tcW w:w="3006" w:type="dxa"/>
                  <w:shd w:val="clear" w:color="auto" w:fill="auto"/>
                </w:tcPr>
                <w:p w14:paraId="438C3494" w14:textId="77777777" w:rsidR="004F7371" w:rsidRPr="00F55EF2" w:rsidRDefault="004F7371" w:rsidP="004F7371">
                  <w:pPr>
                    <w:pStyle w:val="Tabletext"/>
                    <w:spacing w:before="30" w:after="30"/>
                    <w:rPr>
                      <w:lang w:val="fr-CH"/>
                    </w:rPr>
                  </w:pPr>
                  <w:r w:rsidRPr="00F55EF2">
                    <w:rPr>
                      <w:lang w:val="fr-CH"/>
                    </w:rPr>
                    <w:tab/>
                    <w:t>ITU-T Z.100 Annex F1</w:t>
                  </w:r>
                </w:p>
              </w:tc>
              <w:tc>
                <w:tcPr>
                  <w:tcW w:w="1243" w:type="dxa"/>
                  <w:shd w:val="clear" w:color="auto" w:fill="auto"/>
                </w:tcPr>
                <w:p w14:paraId="74C9F724" w14:textId="77777777" w:rsidR="004F7371" w:rsidRDefault="004F7371" w:rsidP="004F7371">
                  <w:pPr>
                    <w:pStyle w:val="Tabletext"/>
                    <w:spacing w:before="30" w:after="30"/>
                    <w:jc w:val="center"/>
                  </w:pPr>
                  <w:r>
                    <w:t>2015-01-13</w:t>
                  </w:r>
                </w:p>
              </w:tc>
              <w:tc>
                <w:tcPr>
                  <w:tcW w:w="1347" w:type="dxa"/>
                  <w:shd w:val="clear" w:color="auto" w:fill="auto"/>
                </w:tcPr>
                <w:p w14:paraId="031B1711" w14:textId="77777777" w:rsidR="004F7371" w:rsidRDefault="004F7371" w:rsidP="004F7371">
                  <w:pPr>
                    <w:pStyle w:val="Tabletext"/>
                    <w:spacing w:before="30" w:after="30"/>
                    <w:jc w:val="center"/>
                  </w:pPr>
                  <w:r>
                    <w:t>17</w:t>
                  </w:r>
                </w:p>
              </w:tc>
              <w:tc>
                <w:tcPr>
                  <w:tcW w:w="2210" w:type="dxa"/>
                  <w:shd w:val="clear" w:color="auto" w:fill="auto"/>
                </w:tcPr>
                <w:p w14:paraId="4150ABBC" w14:textId="77777777" w:rsidR="004F7371" w:rsidRDefault="00E22E30" w:rsidP="004F7371">
                  <w:pPr>
                    <w:pStyle w:val="Tabletext"/>
                    <w:spacing w:before="30" w:after="30"/>
                  </w:pPr>
                  <w:hyperlink r:id="rId52" w:tooltip="Click to download the respective PDF version" w:history="1">
                    <w:r w:rsidR="004F7371">
                      <w:rPr>
                        <w:rStyle w:val="Hyperlink"/>
                        <w:sz w:val="24"/>
                      </w:rPr>
                      <w:t>11.1002/1000/12354</w:t>
                    </w:r>
                  </w:hyperlink>
                </w:p>
              </w:tc>
            </w:tr>
            <w:tr w:rsidR="004F7371" w:rsidRPr="006825AF" w14:paraId="57AAF520" w14:textId="77777777" w:rsidTr="006622AB">
              <w:tc>
                <w:tcPr>
                  <w:tcW w:w="864" w:type="dxa"/>
                  <w:shd w:val="clear" w:color="auto" w:fill="auto"/>
                </w:tcPr>
                <w:p w14:paraId="7C9AAB11" w14:textId="77777777" w:rsidR="004F7371" w:rsidRDefault="004F7371" w:rsidP="004F7371">
                  <w:pPr>
                    <w:pStyle w:val="Tabletext"/>
                    <w:spacing w:before="30" w:after="30"/>
                    <w:jc w:val="center"/>
                  </w:pPr>
                  <w:r>
                    <w:t>9.5</w:t>
                  </w:r>
                </w:p>
              </w:tc>
              <w:tc>
                <w:tcPr>
                  <w:tcW w:w="3006" w:type="dxa"/>
                  <w:shd w:val="clear" w:color="auto" w:fill="auto"/>
                </w:tcPr>
                <w:p w14:paraId="54A19F63" w14:textId="77777777" w:rsidR="004F7371" w:rsidRPr="00F55EF2" w:rsidRDefault="004F7371" w:rsidP="004F7371">
                  <w:pPr>
                    <w:pStyle w:val="Tabletext"/>
                    <w:spacing w:before="30" w:after="30"/>
                    <w:rPr>
                      <w:lang w:val="fr-CH"/>
                    </w:rPr>
                  </w:pPr>
                  <w:r w:rsidRPr="00F55EF2">
                    <w:rPr>
                      <w:lang w:val="fr-CH"/>
                    </w:rPr>
                    <w:tab/>
                    <w:t>ITU-T Z.100 Annex F2</w:t>
                  </w:r>
                </w:p>
              </w:tc>
              <w:tc>
                <w:tcPr>
                  <w:tcW w:w="1243" w:type="dxa"/>
                  <w:shd w:val="clear" w:color="auto" w:fill="auto"/>
                </w:tcPr>
                <w:p w14:paraId="576C8EAD" w14:textId="77777777" w:rsidR="004F7371" w:rsidRDefault="004F7371" w:rsidP="004F7371">
                  <w:pPr>
                    <w:pStyle w:val="Tabletext"/>
                    <w:spacing w:before="30" w:after="30"/>
                    <w:jc w:val="center"/>
                  </w:pPr>
                  <w:r>
                    <w:t>2015-01-13</w:t>
                  </w:r>
                </w:p>
              </w:tc>
              <w:tc>
                <w:tcPr>
                  <w:tcW w:w="1347" w:type="dxa"/>
                  <w:shd w:val="clear" w:color="auto" w:fill="auto"/>
                </w:tcPr>
                <w:p w14:paraId="7AAA6A65" w14:textId="77777777" w:rsidR="004F7371" w:rsidRDefault="004F7371" w:rsidP="004F7371">
                  <w:pPr>
                    <w:pStyle w:val="Tabletext"/>
                    <w:spacing w:before="30" w:after="30"/>
                    <w:jc w:val="center"/>
                  </w:pPr>
                  <w:r>
                    <w:t>17</w:t>
                  </w:r>
                </w:p>
              </w:tc>
              <w:tc>
                <w:tcPr>
                  <w:tcW w:w="2210" w:type="dxa"/>
                  <w:shd w:val="clear" w:color="auto" w:fill="auto"/>
                </w:tcPr>
                <w:p w14:paraId="76C0A5F1" w14:textId="77777777" w:rsidR="004F7371" w:rsidRDefault="00E22E30" w:rsidP="004F7371">
                  <w:pPr>
                    <w:pStyle w:val="Tabletext"/>
                    <w:spacing w:before="30" w:after="30"/>
                  </w:pPr>
                  <w:hyperlink r:id="rId53" w:tooltip="Click to download the respective PDF version" w:history="1">
                    <w:r w:rsidR="004F7371">
                      <w:rPr>
                        <w:rStyle w:val="Hyperlink"/>
                        <w:sz w:val="24"/>
                      </w:rPr>
                      <w:t>11.1002/1000/12355</w:t>
                    </w:r>
                  </w:hyperlink>
                </w:p>
              </w:tc>
            </w:tr>
            <w:tr w:rsidR="004F7371" w:rsidRPr="006825AF" w14:paraId="087C96FF" w14:textId="77777777" w:rsidTr="006622AB">
              <w:tc>
                <w:tcPr>
                  <w:tcW w:w="864" w:type="dxa"/>
                  <w:shd w:val="clear" w:color="auto" w:fill="auto"/>
                </w:tcPr>
                <w:p w14:paraId="548AC017" w14:textId="77777777" w:rsidR="004F7371" w:rsidRDefault="004F7371" w:rsidP="004F7371">
                  <w:pPr>
                    <w:pStyle w:val="Tabletext"/>
                    <w:spacing w:before="30" w:after="30"/>
                    <w:jc w:val="center"/>
                  </w:pPr>
                  <w:r>
                    <w:t>9.6</w:t>
                  </w:r>
                </w:p>
              </w:tc>
              <w:tc>
                <w:tcPr>
                  <w:tcW w:w="3006" w:type="dxa"/>
                  <w:shd w:val="clear" w:color="auto" w:fill="auto"/>
                </w:tcPr>
                <w:p w14:paraId="69F808AC" w14:textId="77777777" w:rsidR="004F7371" w:rsidRPr="00F55EF2" w:rsidRDefault="004F7371" w:rsidP="004F7371">
                  <w:pPr>
                    <w:pStyle w:val="Tabletext"/>
                    <w:spacing w:before="30" w:after="30"/>
                    <w:rPr>
                      <w:lang w:val="fr-CH"/>
                    </w:rPr>
                  </w:pPr>
                  <w:r w:rsidRPr="00F55EF2">
                    <w:rPr>
                      <w:lang w:val="fr-CH"/>
                    </w:rPr>
                    <w:tab/>
                    <w:t>ITU-T Z.100 Annex F3</w:t>
                  </w:r>
                </w:p>
              </w:tc>
              <w:tc>
                <w:tcPr>
                  <w:tcW w:w="1243" w:type="dxa"/>
                  <w:shd w:val="clear" w:color="auto" w:fill="auto"/>
                </w:tcPr>
                <w:p w14:paraId="6B7191E9" w14:textId="77777777" w:rsidR="004F7371" w:rsidRDefault="004F7371" w:rsidP="004F7371">
                  <w:pPr>
                    <w:pStyle w:val="Tabletext"/>
                    <w:spacing w:before="30" w:after="30"/>
                    <w:jc w:val="center"/>
                  </w:pPr>
                  <w:r>
                    <w:t>2015-01-13</w:t>
                  </w:r>
                </w:p>
              </w:tc>
              <w:tc>
                <w:tcPr>
                  <w:tcW w:w="1347" w:type="dxa"/>
                  <w:shd w:val="clear" w:color="auto" w:fill="auto"/>
                </w:tcPr>
                <w:p w14:paraId="7EF79944" w14:textId="77777777" w:rsidR="004F7371" w:rsidRDefault="004F7371" w:rsidP="004F7371">
                  <w:pPr>
                    <w:pStyle w:val="Tabletext"/>
                    <w:spacing w:before="30" w:after="30"/>
                    <w:jc w:val="center"/>
                  </w:pPr>
                  <w:r>
                    <w:t>17</w:t>
                  </w:r>
                </w:p>
              </w:tc>
              <w:tc>
                <w:tcPr>
                  <w:tcW w:w="2210" w:type="dxa"/>
                  <w:shd w:val="clear" w:color="auto" w:fill="auto"/>
                </w:tcPr>
                <w:p w14:paraId="7BBFCF31" w14:textId="77777777" w:rsidR="004F7371" w:rsidRDefault="00E22E30" w:rsidP="004F7371">
                  <w:pPr>
                    <w:pStyle w:val="Tabletext"/>
                    <w:spacing w:before="30" w:after="30"/>
                  </w:pPr>
                  <w:hyperlink r:id="rId54" w:tooltip="Click to download the respective PDF version" w:history="1">
                    <w:r w:rsidR="004F7371">
                      <w:rPr>
                        <w:rStyle w:val="Hyperlink"/>
                        <w:sz w:val="24"/>
                      </w:rPr>
                      <w:t>11.1002/1000/12356</w:t>
                    </w:r>
                  </w:hyperlink>
                </w:p>
              </w:tc>
            </w:tr>
          </w:tbl>
          <w:p w14:paraId="2EB9626B" w14:textId="77777777" w:rsidR="004F7371" w:rsidRDefault="004F7371" w:rsidP="004F7371">
            <w:pPr>
              <w:pStyle w:val="Headingb"/>
              <w:spacing w:after="120"/>
              <w:rPr>
                <w:lang w:val="en-US"/>
              </w:rPr>
            </w:pPr>
          </w:p>
        </w:tc>
      </w:tr>
      <w:tr w:rsidR="004F7371" w14:paraId="096DB758" w14:textId="77777777" w:rsidTr="00F02528">
        <w:tc>
          <w:tcPr>
            <w:tcW w:w="9948" w:type="dxa"/>
          </w:tcPr>
          <w:p w14:paraId="7D7F8D62" w14:textId="77777777" w:rsidR="00F02528" w:rsidRDefault="00F02528" w:rsidP="004F7371">
            <w:pPr>
              <w:pStyle w:val="Headingb"/>
              <w:rPr>
                <w:lang w:val="en-US"/>
              </w:rPr>
            </w:pPr>
            <w:bookmarkStart w:id="8" w:name="ikeye"/>
          </w:p>
          <w:p w14:paraId="4D17D85D" w14:textId="77777777" w:rsidR="00F02528" w:rsidRDefault="00F02528" w:rsidP="00F02528">
            <w:pPr>
              <w:rPr>
                <w:lang w:val="en-US"/>
              </w:rPr>
            </w:pPr>
          </w:p>
          <w:p w14:paraId="26D456C1" w14:textId="77777777" w:rsidR="00F02528" w:rsidRDefault="00F02528" w:rsidP="00F02528">
            <w:pPr>
              <w:rPr>
                <w:lang w:val="en-US"/>
              </w:rPr>
            </w:pPr>
          </w:p>
          <w:p w14:paraId="3B110454" w14:textId="77777777" w:rsidR="00F02528" w:rsidRDefault="00F02528" w:rsidP="00F02528">
            <w:pPr>
              <w:rPr>
                <w:lang w:val="en-US"/>
              </w:rPr>
            </w:pPr>
          </w:p>
          <w:p w14:paraId="16DFD8AB" w14:textId="77777777" w:rsidR="00F02528" w:rsidRDefault="00F02528" w:rsidP="00F02528">
            <w:pPr>
              <w:rPr>
                <w:lang w:val="en-US"/>
              </w:rPr>
            </w:pPr>
          </w:p>
          <w:p w14:paraId="2487DCE8" w14:textId="77777777" w:rsidR="00F02528" w:rsidRDefault="00F02528" w:rsidP="00F02528">
            <w:pPr>
              <w:rPr>
                <w:lang w:val="en-US"/>
              </w:rPr>
            </w:pPr>
          </w:p>
          <w:p w14:paraId="0B328062" w14:textId="77777777" w:rsidR="00F02528" w:rsidRDefault="00F02528" w:rsidP="00F02528">
            <w:pPr>
              <w:rPr>
                <w:lang w:val="en-US"/>
              </w:rPr>
            </w:pPr>
          </w:p>
          <w:p w14:paraId="30F60955" w14:textId="77777777" w:rsidR="004F7371" w:rsidRDefault="004F7371" w:rsidP="004F7371">
            <w:pPr>
              <w:pStyle w:val="Headingb"/>
              <w:rPr>
                <w:lang w:val="en-US"/>
              </w:rPr>
            </w:pPr>
            <w:r>
              <w:rPr>
                <w:lang w:val="en-US"/>
              </w:rPr>
              <w:t>Keywords</w:t>
            </w:r>
          </w:p>
          <w:p w14:paraId="69D0C6F6" w14:textId="1B3BACF6" w:rsidR="004F7371" w:rsidRDefault="004F7371" w:rsidP="004F7371">
            <w:pPr>
              <w:rPr>
                <w:bCs/>
                <w:lang w:val="en-US"/>
              </w:rPr>
            </w:pPr>
            <w:r w:rsidRPr="00105707">
              <w:t>Specification and Description Language, SDL</w:t>
            </w:r>
            <w:r>
              <w:noBreakHyphen/>
            </w:r>
            <w:r w:rsidRPr="00105707">
              <w:t xml:space="preserve">2010, </w:t>
            </w:r>
            <w:r>
              <w:t xml:space="preserve">overview, conventions, grammars, type concept, presentation, tool compliance, </w:t>
            </w:r>
            <w:r w:rsidRPr="00105707">
              <w:t>system behaviour, system data description, system structuring</w:t>
            </w:r>
            <w:bookmarkEnd w:id="8"/>
          </w:p>
        </w:tc>
      </w:tr>
    </w:tbl>
    <w:p w14:paraId="29615693" w14:textId="77777777" w:rsidR="004F7371" w:rsidRDefault="004F7371" w:rsidP="004F7371">
      <w:pPr>
        <w:rPr>
          <w:lang w:val="en-US"/>
        </w:rPr>
      </w:pPr>
    </w:p>
    <w:p w14:paraId="164300C0" w14:textId="77777777" w:rsidR="004F7371" w:rsidRDefault="004F7371" w:rsidP="004F7371">
      <w:pPr>
        <w:rPr>
          <w:lang w:val="en-US"/>
        </w:rPr>
      </w:pPr>
    </w:p>
    <w:p w14:paraId="238073D5" w14:textId="77777777" w:rsidR="004F7371" w:rsidRDefault="004F7371" w:rsidP="004F7371">
      <w:pPr>
        <w:rPr>
          <w:lang w:val="en-US"/>
        </w:rPr>
        <w:sectPr w:rsidR="004F7371" w:rsidSect="000B732D">
          <w:headerReference w:type="even" r:id="rId55"/>
          <w:headerReference w:type="default" r:id="rId56"/>
          <w:footerReference w:type="even" r:id="rId57"/>
          <w:footerReference w:type="default" r:id="rId58"/>
          <w:headerReference w:type="first" r:id="rId59"/>
          <w:footerReference w:type="first" r:id="rId60"/>
          <w:pgSz w:w="11907" w:h="16840" w:code="9"/>
          <w:pgMar w:top="1134" w:right="1134" w:bottom="1134" w:left="1134" w:header="567" w:footer="567" w:gutter="0"/>
          <w:pgNumType w:fmt="lowerRoman" w:start="1"/>
          <w:cols w:space="720"/>
          <w:vAlign w:val="both"/>
        </w:sectPr>
      </w:pPr>
    </w:p>
    <w:p w14:paraId="7335AEB4" w14:textId="77777777" w:rsidR="004F7371" w:rsidRDefault="004F7371" w:rsidP="004F7371">
      <w:pPr>
        <w:spacing w:before="480"/>
        <w:jc w:val="center"/>
        <w:rPr>
          <w:sz w:val="22"/>
          <w:lang w:val="en-US"/>
        </w:rPr>
      </w:pPr>
      <w:r>
        <w:rPr>
          <w:sz w:val="22"/>
          <w:lang w:val="en-US"/>
        </w:rPr>
        <w:lastRenderedPageBreak/>
        <w:t>FOREWORD</w:t>
      </w:r>
    </w:p>
    <w:p w14:paraId="6D7C1943" w14:textId="77777777" w:rsidR="004F7371" w:rsidRDefault="004F7371" w:rsidP="004F7371">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4CE21281" w14:textId="77777777" w:rsidR="004F7371" w:rsidRDefault="004F7371" w:rsidP="004F7371">
      <w:pPr>
        <w:rPr>
          <w:sz w:val="22"/>
          <w:lang w:val="en-US"/>
        </w:rPr>
      </w:pPr>
      <w:r>
        <w:rPr>
          <w:sz w:val="22"/>
          <w:lang w:val="en-US"/>
        </w:rPr>
        <w:t xml:space="preserve">The </w:t>
      </w:r>
      <w:bookmarkStart w:id="9"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17ECBFC0" w14:textId="77777777" w:rsidR="004F7371" w:rsidRDefault="004F7371" w:rsidP="004F7371">
      <w:pPr>
        <w:rPr>
          <w:sz w:val="22"/>
          <w:lang w:val="en-US"/>
        </w:rPr>
      </w:pPr>
      <w:r>
        <w:rPr>
          <w:sz w:val="22"/>
          <w:lang w:val="en-US"/>
        </w:rPr>
        <w:t>The approval of ITU-T Recommendations is covered by the procedure laid down in WTSA Resolution 1</w:t>
      </w:r>
      <w:bookmarkEnd w:id="9"/>
      <w:r>
        <w:rPr>
          <w:sz w:val="22"/>
          <w:lang w:val="en-US"/>
        </w:rPr>
        <w:t>.</w:t>
      </w:r>
    </w:p>
    <w:p w14:paraId="7084D6E7" w14:textId="77777777" w:rsidR="004F7371" w:rsidRDefault="004F7371" w:rsidP="004F7371">
      <w:pPr>
        <w:rPr>
          <w:sz w:val="22"/>
          <w:lang w:val="en-US"/>
        </w:rPr>
      </w:pPr>
      <w:r>
        <w:rPr>
          <w:sz w:val="22"/>
          <w:lang w:val="en-US"/>
        </w:rPr>
        <w:t>In some areas of information technology which fall within ITU-T's purview, the necessary standards are prepared on a collaborative basis with ISO and IEC.</w:t>
      </w:r>
    </w:p>
    <w:p w14:paraId="333557ED" w14:textId="77777777" w:rsidR="004F7371" w:rsidRDefault="004F7371" w:rsidP="004F7371">
      <w:pPr>
        <w:jc w:val="center"/>
        <w:rPr>
          <w:sz w:val="22"/>
          <w:lang w:val="en-US"/>
        </w:rPr>
      </w:pPr>
    </w:p>
    <w:p w14:paraId="207AEA41" w14:textId="77777777" w:rsidR="004F7371" w:rsidRDefault="004F7371" w:rsidP="004F7371">
      <w:pPr>
        <w:jc w:val="center"/>
        <w:rPr>
          <w:sz w:val="22"/>
          <w:lang w:val="en-US"/>
        </w:rPr>
      </w:pPr>
    </w:p>
    <w:p w14:paraId="26797A36" w14:textId="77777777" w:rsidR="004F7371" w:rsidRDefault="004F7371" w:rsidP="004F7371">
      <w:pPr>
        <w:jc w:val="center"/>
        <w:rPr>
          <w:sz w:val="22"/>
          <w:lang w:val="en-US"/>
        </w:rPr>
      </w:pPr>
    </w:p>
    <w:p w14:paraId="1D521EBE" w14:textId="77777777" w:rsidR="004F7371" w:rsidRDefault="004F7371" w:rsidP="004F7371">
      <w:pPr>
        <w:jc w:val="center"/>
        <w:rPr>
          <w:sz w:val="22"/>
          <w:lang w:val="en-US"/>
        </w:rPr>
      </w:pPr>
      <w:r>
        <w:rPr>
          <w:sz w:val="22"/>
          <w:lang w:val="en-US"/>
        </w:rPr>
        <w:t>NOTE</w:t>
      </w:r>
    </w:p>
    <w:p w14:paraId="7272308B" w14:textId="77777777" w:rsidR="004F7371" w:rsidRDefault="004F7371" w:rsidP="004F7371">
      <w:pPr>
        <w:spacing w:before="180"/>
        <w:rPr>
          <w:sz w:val="22"/>
          <w:lang w:val="en-US"/>
        </w:rPr>
      </w:pPr>
      <w:r>
        <w:rPr>
          <w:sz w:val="22"/>
        </w:rPr>
        <w:t xml:space="preserve">In </w:t>
      </w:r>
      <w:bookmarkStart w:id="10" w:name="iitextea"/>
      <w:r>
        <w:rPr>
          <w:sz w:val="22"/>
        </w:rPr>
        <w:t>this Recommendation, the expression "Administration" is used for conciseness to indicate both a telecommunication administration and a recognized operating agency</w:t>
      </w:r>
      <w:r>
        <w:rPr>
          <w:sz w:val="22"/>
          <w:lang w:val="en-US"/>
        </w:rPr>
        <w:t>.</w:t>
      </w:r>
    </w:p>
    <w:p w14:paraId="21BD3650" w14:textId="77777777" w:rsidR="004F7371" w:rsidRDefault="004F7371" w:rsidP="004F7371">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0"/>
      <w:r>
        <w:rPr>
          <w:sz w:val="22"/>
          <w:lang w:val="en-US"/>
        </w:rPr>
        <w:t>.</w:t>
      </w:r>
    </w:p>
    <w:p w14:paraId="72D9719A" w14:textId="77777777" w:rsidR="004F7371" w:rsidRDefault="004F7371" w:rsidP="004F7371">
      <w:pPr>
        <w:jc w:val="center"/>
        <w:rPr>
          <w:sz w:val="22"/>
          <w:lang w:val="en-US"/>
        </w:rPr>
      </w:pPr>
    </w:p>
    <w:p w14:paraId="1AE81948" w14:textId="77777777" w:rsidR="004F7371" w:rsidRDefault="004F7371" w:rsidP="004F7371">
      <w:pPr>
        <w:jc w:val="center"/>
        <w:rPr>
          <w:sz w:val="22"/>
          <w:lang w:val="en-US"/>
        </w:rPr>
      </w:pPr>
    </w:p>
    <w:p w14:paraId="551EAE34" w14:textId="77777777" w:rsidR="004F7371" w:rsidRDefault="004F7371" w:rsidP="004F7371">
      <w:pPr>
        <w:jc w:val="center"/>
        <w:rPr>
          <w:sz w:val="22"/>
          <w:lang w:val="en-US"/>
        </w:rPr>
      </w:pPr>
    </w:p>
    <w:p w14:paraId="150DF2EF" w14:textId="77777777" w:rsidR="004F7371" w:rsidRDefault="004F7371" w:rsidP="004F7371">
      <w:pPr>
        <w:jc w:val="center"/>
        <w:rPr>
          <w:sz w:val="22"/>
          <w:lang w:val="en-US"/>
        </w:rPr>
      </w:pPr>
    </w:p>
    <w:p w14:paraId="532D7FD5" w14:textId="77777777" w:rsidR="004F7371" w:rsidRDefault="004F7371" w:rsidP="004F7371">
      <w:pPr>
        <w:jc w:val="center"/>
        <w:rPr>
          <w:rFonts w:ascii="Symbol" w:hAnsi="Symbol"/>
          <w:sz w:val="22"/>
          <w:lang w:val="en-US"/>
        </w:rPr>
      </w:pPr>
      <w:r>
        <w:rPr>
          <w:sz w:val="22"/>
          <w:lang w:val="en-US"/>
        </w:rPr>
        <w:t>INTELLECTUAL PROPERTY RIGHTS</w:t>
      </w:r>
    </w:p>
    <w:p w14:paraId="138DF363" w14:textId="77777777" w:rsidR="004F7371" w:rsidRDefault="004F7371" w:rsidP="004F7371">
      <w:pPr>
        <w:rPr>
          <w:sz w:val="22"/>
          <w:lang w:val="en-US"/>
        </w:rPr>
      </w:pPr>
      <w:r>
        <w:rPr>
          <w:sz w:val="22"/>
          <w:lang w:val="en-US"/>
        </w:rPr>
        <w:t xml:space="preserve">ITU </w:t>
      </w:r>
      <w:bookmarkStart w:id="11"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47BECABF" w14:textId="3F74E011" w:rsidR="004F7371" w:rsidRDefault="004F7371" w:rsidP="004F7371">
      <w:pPr>
        <w:rPr>
          <w:sz w:val="22"/>
          <w:lang w:val="en-US"/>
        </w:rPr>
      </w:pPr>
      <w:r>
        <w:rPr>
          <w:sz w:val="22"/>
          <w:lang w:val="en-US"/>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1"/>
      <w:r>
        <w:rPr>
          <w:sz w:val="22"/>
          <w:lang w:val="en-US"/>
        </w:rPr>
        <w:t xml:space="preserve"> at </w:t>
      </w:r>
      <w:hyperlink r:id="rId61" w:history="1">
        <w:r>
          <w:rPr>
            <w:rStyle w:val="Hyperlink"/>
            <w:rFonts w:eastAsia="SimSun"/>
            <w:sz w:val="22"/>
            <w:szCs w:val="22"/>
            <w:lang w:val="en-US" w:eastAsia="zh-CN"/>
          </w:rPr>
          <w:t>http://www.itu.int/ITU-T/ipr/</w:t>
        </w:r>
      </w:hyperlink>
      <w:r>
        <w:rPr>
          <w:sz w:val="22"/>
          <w:lang w:val="en-US"/>
        </w:rPr>
        <w:t>.</w:t>
      </w:r>
    </w:p>
    <w:p w14:paraId="7D74DA8C" w14:textId="77777777" w:rsidR="004F7371" w:rsidRDefault="004F7371" w:rsidP="004F7371">
      <w:pPr>
        <w:jc w:val="center"/>
        <w:rPr>
          <w:sz w:val="22"/>
          <w:lang w:val="en-US"/>
        </w:rPr>
      </w:pPr>
    </w:p>
    <w:p w14:paraId="06F132E9" w14:textId="77777777" w:rsidR="004F7371" w:rsidRDefault="004F7371" w:rsidP="004F7371">
      <w:pPr>
        <w:jc w:val="center"/>
        <w:rPr>
          <w:sz w:val="22"/>
          <w:lang w:val="en-US"/>
        </w:rPr>
      </w:pPr>
    </w:p>
    <w:p w14:paraId="6E3AC678" w14:textId="77777777" w:rsidR="004F7371" w:rsidRDefault="004F7371" w:rsidP="004F7371">
      <w:pPr>
        <w:jc w:val="center"/>
        <w:rPr>
          <w:sz w:val="22"/>
          <w:lang w:val="en-US"/>
        </w:rPr>
      </w:pPr>
    </w:p>
    <w:p w14:paraId="5FDCE1C7" w14:textId="77777777" w:rsidR="004F7371" w:rsidRDefault="004F7371" w:rsidP="004F7371">
      <w:pPr>
        <w:jc w:val="center"/>
        <w:rPr>
          <w:sz w:val="22"/>
          <w:lang w:val="en-US"/>
        </w:rPr>
      </w:pPr>
      <w:r>
        <w:rPr>
          <w:sz w:val="22"/>
          <w:lang w:val="en-US"/>
        </w:rPr>
        <w:sym w:font="Symbol" w:char="F0E3"/>
      </w:r>
      <w:r>
        <w:rPr>
          <w:sz w:val="22"/>
          <w:lang w:val="en-US"/>
        </w:rPr>
        <w:t> ITU </w:t>
      </w:r>
      <w:bookmarkStart w:id="12" w:name="iiannee"/>
      <w:bookmarkEnd w:id="12"/>
      <w:r>
        <w:rPr>
          <w:sz w:val="22"/>
          <w:lang w:val="en-US"/>
        </w:rPr>
        <w:t>2016</w:t>
      </w:r>
    </w:p>
    <w:p w14:paraId="37CE769F" w14:textId="77777777" w:rsidR="004F7371" w:rsidRDefault="004F7371" w:rsidP="004F7371">
      <w:pPr>
        <w:rPr>
          <w:sz w:val="22"/>
          <w:lang w:val="en-US"/>
        </w:rPr>
      </w:pPr>
      <w:r>
        <w:rPr>
          <w:sz w:val="22"/>
          <w:lang w:val="en-US"/>
        </w:rPr>
        <w:lastRenderedPageBreak/>
        <w:t>All rights reserved. No part of this publication may be reproduced, by any means whatsoever, without the prior written permission of ITU.</w:t>
      </w:r>
    </w:p>
    <w:p w14:paraId="06A977C0" w14:textId="77777777" w:rsidR="004F7371" w:rsidRDefault="004F7371" w:rsidP="004F7371">
      <w:pPr>
        <w:jc w:val="center"/>
        <w:rPr>
          <w:b/>
          <w:lang w:val="en-US"/>
        </w:rPr>
      </w:pPr>
      <w:r>
        <w:rPr>
          <w:b/>
          <w:lang w:val="en-US"/>
        </w:rPr>
        <w:br w:type="page"/>
      </w:r>
      <w:r>
        <w:rPr>
          <w:b/>
          <w:lang w:val="en-US"/>
        </w:rPr>
        <w:lastRenderedPageBreak/>
        <w:t>Table of Contents</w:t>
      </w:r>
    </w:p>
    <w:p w14:paraId="6A8046D2" w14:textId="61F00146" w:rsidR="00345720" w:rsidRDefault="00345720" w:rsidP="00345720">
      <w:pPr>
        <w:pStyle w:val="toc0"/>
        <w:ind w:right="992"/>
        <w:rPr>
          <w:noProof/>
        </w:rPr>
      </w:pPr>
      <w:r>
        <w:rPr>
          <w:lang w:val="en-US"/>
        </w:rPr>
        <w:tab/>
        <w:t>Page</w:t>
      </w:r>
    </w:p>
    <w:p w14:paraId="5629D029" w14:textId="211DA8C9"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345720">
        <w:rPr>
          <w:noProof/>
        </w:rPr>
        <w:t>Scope</w:t>
      </w:r>
      <w:r>
        <w:rPr>
          <w:noProof/>
        </w:rPr>
        <w:tab/>
      </w:r>
      <w:r>
        <w:rPr>
          <w:noProof/>
        </w:rPr>
        <w:tab/>
      </w:r>
      <w:r w:rsidRPr="00345720">
        <w:rPr>
          <w:noProof/>
        </w:rPr>
        <w:t>1</w:t>
      </w:r>
    </w:p>
    <w:p w14:paraId="1D23A7FD" w14:textId="2C683005"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1.1</w:t>
      </w:r>
      <w:r>
        <w:rPr>
          <w:rFonts w:asciiTheme="minorHAnsi" w:eastAsiaTheme="minorEastAsia" w:hAnsiTheme="minorHAnsi" w:cstheme="minorBidi"/>
          <w:noProof/>
          <w:sz w:val="22"/>
          <w:szCs w:val="22"/>
          <w:lang w:val="en-US" w:eastAsia="zh-CN"/>
        </w:rPr>
        <w:tab/>
      </w:r>
      <w:r w:rsidRPr="00345720">
        <w:rPr>
          <w:noProof/>
        </w:rPr>
        <w:t>Objective</w:t>
      </w:r>
      <w:r>
        <w:rPr>
          <w:noProof/>
        </w:rPr>
        <w:tab/>
      </w:r>
      <w:r>
        <w:rPr>
          <w:noProof/>
        </w:rPr>
        <w:tab/>
      </w:r>
      <w:r w:rsidRPr="00345720">
        <w:rPr>
          <w:noProof/>
        </w:rPr>
        <w:t>1</w:t>
      </w:r>
    </w:p>
    <w:p w14:paraId="7BF04862" w14:textId="090ACCD8"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1.2</w:t>
      </w:r>
      <w:r>
        <w:rPr>
          <w:rFonts w:asciiTheme="minorHAnsi" w:eastAsiaTheme="minorEastAsia" w:hAnsiTheme="minorHAnsi" w:cstheme="minorBidi"/>
          <w:noProof/>
          <w:sz w:val="22"/>
          <w:szCs w:val="22"/>
          <w:lang w:val="en-US" w:eastAsia="zh-CN"/>
        </w:rPr>
        <w:tab/>
      </w:r>
      <w:r w:rsidRPr="00345720">
        <w:rPr>
          <w:noProof/>
        </w:rPr>
        <w:t>Application</w:t>
      </w:r>
      <w:r>
        <w:rPr>
          <w:noProof/>
        </w:rPr>
        <w:tab/>
      </w:r>
      <w:r>
        <w:rPr>
          <w:noProof/>
        </w:rPr>
        <w:tab/>
      </w:r>
      <w:r w:rsidRPr="00345720">
        <w:rPr>
          <w:noProof/>
        </w:rPr>
        <w:t>1</w:t>
      </w:r>
    </w:p>
    <w:p w14:paraId="4C15CFA3" w14:textId="0DBD5E71"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1.3</w:t>
      </w:r>
      <w:r>
        <w:rPr>
          <w:rFonts w:asciiTheme="minorHAnsi" w:eastAsiaTheme="minorEastAsia" w:hAnsiTheme="minorHAnsi" w:cstheme="minorBidi"/>
          <w:noProof/>
          <w:sz w:val="22"/>
          <w:szCs w:val="22"/>
          <w:lang w:val="en-US" w:eastAsia="zh-CN"/>
        </w:rPr>
        <w:tab/>
      </w:r>
      <w:r>
        <w:rPr>
          <w:noProof/>
        </w:rPr>
        <w:t xml:space="preserve">System </w:t>
      </w:r>
      <w:r w:rsidRPr="00345720">
        <w:rPr>
          <w:noProof/>
        </w:rPr>
        <w:t>specification</w:t>
      </w:r>
      <w:r>
        <w:rPr>
          <w:noProof/>
        </w:rPr>
        <w:tab/>
      </w:r>
      <w:r>
        <w:rPr>
          <w:noProof/>
        </w:rPr>
        <w:tab/>
      </w:r>
      <w:r w:rsidRPr="00345720">
        <w:rPr>
          <w:noProof/>
        </w:rPr>
        <w:t>2</w:t>
      </w:r>
    </w:p>
    <w:p w14:paraId="7BCB79C0" w14:textId="19987FEF"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345720">
        <w:rPr>
          <w:noProof/>
        </w:rPr>
        <w:t>References</w:t>
      </w:r>
      <w:r>
        <w:rPr>
          <w:noProof/>
        </w:rPr>
        <w:tab/>
      </w:r>
      <w:r>
        <w:rPr>
          <w:noProof/>
        </w:rPr>
        <w:tab/>
      </w:r>
      <w:r w:rsidRPr="00345720">
        <w:rPr>
          <w:noProof/>
        </w:rPr>
        <w:t>2</w:t>
      </w:r>
    </w:p>
    <w:p w14:paraId="480ABD46" w14:textId="5387A45E"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345720">
        <w:rPr>
          <w:noProof/>
        </w:rPr>
        <w:t>Definitions</w:t>
      </w:r>
      <w:r>
        <w:rPr>
          <w:noProof/>
        </w:rPr>
        <w:tab/>
      </w:r>
      <w:r>
        <w:rPr>
          <w:noProof/>
        </w:rPr>
        <w:tab/>
      </w:r>
      <w:r w:rsidRPr="00345720">
        <w:rPr>
          <w:noProof/>
        </w:rPr>
        <w:t>3</w:t>
      </w:r>
    </w:p>
    <w:p w14:paraId="5F0C1074" w14:textId="2ADD6E5E"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Pr>
          <w:noProof/>
        </w:rPr>
        <w:t xml:space="preserve">Abbreviations and </w:t>
      </w:r>
      <w:r w:rsidRPr="00345720">
        <w:rPr>
          <w:noProof/>
        </w:rPr>
        <w:t>acronyms</w:t>
      </w:r>
      <w:r>
        <w:rPr>
          <w:noProof/>
        </w:rPr>
        <w:tab/>
      </w:r>
      <w:r>
        <w:rPr>
          <w:noProof/>
        </w:rPr>
        <w:tab/>
      </w:r>
      <w:r w:rsidRPr="00345720">
        <w:rPr>
          <w:noProof/>
        </w:rPr>
        <w:t>4</w:t>
      </w:r>
    </w:p>
    <w:p w14:paraId="6CE00CCD" w14:textId="51E1B81A"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345720">
        <w:rPr>
          <w:noProof/>
        </w:rPr>
        <w:t>Conventions</w:t>
      </w:r>
      <w:r>
        <w:rPr>
          <w:noProof/>
        </w:rPr>
        <w:tab/>
      </w:r>
      <w:r>
        <w:rPr>
          <w:noProof/>
        </w:rPr>
        <w:tab/>
      </w:r>
      <w:r w:rsidRPr="00345720">
        <w:rPr>
          <w:noProof/>
        </w:rPr>
        <w:t>5</w:t>
      </w:r>
    </w:p>
    <w:p w14:paraId="6A580C6E" w14:textId="578F44DC"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5.1</w:t>
      </w:r>
      <w:r>
        <w:rPr>
          <w:rFonts w:asciiTheme="minorHAnsi" w:eastAsiaTheme="minorEastAsia" w:hAnsiTheme="minorHAnsi" w:cstheme="minorBidi"/>
          <w:noProof/>
          <w:sz w:val="22"/>
          <w:szCs w:val="22"/>
          <w:lang w:val="en-US" w:eastAsia="zh-CN"/>
        </w:rPr>
        <w:tab/>
      </w:r>
      <w:r>
        <w:rPr>
          <w:noProof/>
        </w:rPr>
        <w:t xml:space="preserve">Specification and Description Language </w:t>
      </w:r>
      <w:r w:rsidRPr="00345720">
        <w:rPr>
          <w:noProof/>
        </w:rPr>
        <w:t>grammars</w:t>
      </w:r>
      <w:r>
        <w:rPr>
          <w:noProof/>
        </w:rPr>
        <w:tab/>
      </w:r>
      <w:r>
        <w:rPr>
          <w:noProof/>
        </w:rPr>
        <w:tab/>
      </w:r>
      <w:r w:rsidRPr="00345720">
        <w:rPr>
          <w:noProof/>
        </w:rPr>
        <w:t>5</w:t>
      </w:r>
    </w:p>
    <w:p w14:paraId="4EE1D0D2" w14:textId="396C2DAF"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5.2</w:t>
      </w:r>
      <w:r>
        <w:rPr>
          <w:rFonts w:asciiTheme="minorHAnsi" w:eastAsiaTheme="minorEastAsia" w:hAnsiTheme="minorHAnsi" w:cstheme="minorBidi"/>
          <w:noProof/>
          <w:sz w:val="22"/>
          <w:szCs w:val="22"/>
          <w:lang w:val="en-US" w:eastAsia="zh-CN"/>
        </w:rPr>
        <w:tab/>
      </w:r>
      <w:r>
        <w:rPr>
          <w:noProof/>
        </w:rPr>
        <w:t xml:space="preserve">Basic </w:t>
      </w:r>
      <w:r w:rsidRPr="00345720">
        <w:rPr>
          <w:noProof/>
        </w:rPr>
        <w:t>definitions</w:t>
      </w:r>
      <w:r>
        <w:rPr>
          <w:noProof/>
        </w:rPr>
        <w:tab/>
      </w:r>
      <w:r>
        <w:rPr>
          <w:noProof/>
        </w:rPr>
        <w:tab/>
      </w:r>
      <w:r w:rsidRPr="00345720">
        <w:rPr>
          <w:noProof/>
        </w:rPr>
        <w:t>5</w:t>
      </w:r>
    </w:p>
    <w:p w14:paraId="4814E19A" w14:textId="0D563040"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5.3</w:t>
      </w:r>
      <w:r>
        <w:rPr>
          <w:rFonts w:asciiTheme="minorHAnsi" w:eastAsiaTheme="minorEastAsia" w:hAnsiTheme="minorHAnsi" w:cstheme="minorBidi"/>
          <w:noProof/>
          <w:sz w:val="22"/>
          <w:szCs w:val="22"/>
          <w:lang w:val="en-US" w:eastAsia="zh-CN"/>
        </w:rPr>
        <w:tab/>
      </w:r>
      <w:r>
        <w:rPr>
          <w:noProof/>
        </w:rPr>
        <w:t xml:space="preserve">Presentation </w:t>
      </w:r>
      <w:r w:rsidRPr="00345720">
        <w:rPr>
          <w:noProof/>
        </w:rPr>
        <w:t>style</w:t>
      </w:r>
      <w:r>
        <w:rPr>
          <w:noProof/>
        </w:rPr>
        <w:tab/>
      </w:r>
      <w:r>
        <w:rPr>
          <w:noProof/>
        </w:rPr>
        <w:tab/>
      </w:r>
      <w:r w:rsidRPr="00345720">
        <w:rPr>
          <w:noProof/>
        </w:rPr>
        <w:t>7</w:t>
      </w:r>
    </w:p>
    <w:p w14:paraId="641FBE90" w14:textId="52DB3E3E"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5.4</w:t>
      </w:r>
      <w:r>
        <w:rPr>
          <w:rFonts w:asciiTheme="minorHAnsi" w:eastAsiaTheme="minorEastAsia" w:hAnsiTheme="minorHAnsi" w:cstheme="minorBidi"/>
          <w:noProof/>
          <w:sz w:val="22"/>
          <w:szCs w:val="22"/>
          <w:lang w:val="en-US" w:eastAsia="zh-CN"/>
        </w:rPr>
        <w:tab/>
      </w:r>
      <w:r>
        <w:rPr>
          <w:noProof/>
        </w:rPr>
        <w:t xml:space="preserve">Choice of grammar rules and rule </w:t>
      </w:r>
      <w:r w:rsidRPr="00345720">
        <w:rPr>
          <w:noProof/>
        </w:rPr>
        <w:t>names</w:t>
      </w:r>
      <w:r>
        <w:rPr>
          <w:noProof/>
        </w:rPr>
        <w:tab/>
      </w:r>
      <w:r>
        <w:rPr>
          <w:noProof/>
        </w:rPr>
        <w:tab/>
      </w:r>
      <w:r w:rsidRPr="00345720">
        <w:rPr>
          <w:noProof/>
        </w:rPr>
        <w:t>8</w:t>
      </w:r>
    </w:p>
    <w:p w14:paraId="30DE908D" w14:textId="359F0718"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Pr>
          <w:noProof/>
        </w:rPr>
        <w:t xml:space="preserve">Tool </w:t>
      </w:r>
      <w:r w:rsidRPr="00345720">
        <w:rPr>
          <w:noProof/>
        </w:rPr>
        <w:t>compliance</w:t>
      </w:r>
      <w:r>
        <w:rPr>
          <w:noProof/>
        </w:rPr>
        <w:tab/>
      </w:r>
      <w:r>
        <w:rPr>
          <w:noProof/>
        </w:rPr>
        <w:tab/>
      </w:r>
      <w:r w:rsidRPr="00345720">
        <w:rPr>
          <w:noProof/>
        </w:rPr>
        <w:t>8</w:t>
      </w:r>
    </w:p>
    <w:p w14:paraId="655C3CD3" w14:textId="4BFAB2E7"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6.1</w:t>
      </w:r>
      <w:r>
        <w:rPr>
          <w:rFonts w:asciiTheme="minorHAnsi" w:eastAsiaTheme="minorEastAsia" w:hAnsiTheme="minorHAnsi" w:cstheme="minorBidi"/>
          <w:noProof/>
          <w:sz w:val="22"/>
          <w:szCs w:val="22"/>
          <w:lang w:val="en-US" w:eastAsia="zh-CN"/>
        </w:rPr>
        <w:tab/>
      </w:r>
      <w:r>
        <w:rPr>
          <w:noProof/>
        </w:rPr>
        <w:t xml:space="preserve">Definitions of valid </w:t>
      </w:r>
      <w:r w:rsidRPr="00345720">
        <w:rPr>
          <w:noProof/>
        </w:rPr>
        <w:t>tools</w:t>
      </w:r>
      <w:r>
        <w:rPr>
          <w:noProof/>
        </w:rPr>
        <w:tab/>
      </w:r>
      <w:r>
        <w:rPr>
          <w:noProof/>
        </w:rPr>
        <w:tab/>
      </w:r>
      <w:r w:rsidRPr="00345720">
        <w:rPr>
          <w:noProof/>
        </w:rPr>
        <w:t>8</w:t>
      </w:r>
    </w:p>
    <w:p w14:paraId="1E964F0F" w14:textId="14ECFD3C"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6.2</w:t>
      </w:r>
      <w:r>
        <w:rPr>
          <w:rFonts w:asciiTheme="minorHAnsi" w:eastAsiaTheme="minorEastAsia" w:hAnsiTheme="minorHAnsi" w:cstheme="minorBidi"/>
          <w:noProof/>
          <w:sz w:val="22"/>
          <w:szCs w:val="22"/>
          <w:lang w:val="en-US" w:eastAsia="zh-CN"/>
        </w:rPr>
        <w:tab/>
      </w:r>
      <w:r w:rsidRPr="00345720">
        <w:rPr>
          <w:noProof/>
        </w:rPr>
        <w:t>Conformance</w:t>
      </w:r>
      <w:r>
        <w:rPr>
          <w:noProof/>
        </w:rPr>
        <w:tab/>
      </w:r>
      <w:r>
        <w:rPr>
          <w:noProof/>
        </w:rPr>
        <w:tab/>
      </w:r>
      <w:r w:rsidRPr="00345720">
        <w:rPr>
          <w:noProof/>
        </w:rPr>
        <w:t>9</w:t>
      </w:r>
    </w:p>
    <w:p w14:paraId="0763B537" w14:textId="54D1D0CD"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7</w:t>
      </w:r>
      <w:r>
        <w:rPr>
          <w:rFonts w:asciiTheme="minorHAnsi" w:eastAsiaTheme="minorEastAsia" w:hAnsiTheme="minorHAnsi" w:cstheme="minorBidi"/>
          <w:noProof/>
          <w:sz w:val="22"/>
          <w:szCs w:val="22"/>
          <w:lang w:val="en-US" w:eastAsia="zh-CN"/>
        </w:rPr>
        <w:tab/>
      </w:r>
      <w:r>
        <w:rPr>
          <w:noProof/>
        </w:rPr>
        <w:t>Allocation of features of SDL</w:t>
      </w:r>
      <w:r>
        <w:rPr>
          <w:noProof/>
        </w:rPr>
        <w:noBreakHyphen/>
        <w:t xml:space="preserve">2010 to </w:t>
      </w:r>
      <w:r w:rsidRPr="00345720">
        <w:rPr>
          <w:noProof/>
        </w:rPr>
        <w:t>Recommendations</w:t>
      </w:r>
      <w:r>
        <w:rPr>
          <w:noProof/>
        </w:rPr>
        <w:tab/>
      </w:r>
      <w:r>
        <w:rPr>
          <w:noProof/>
        </w:rPr>
        <w:tab/>
      </w:r>
      <w:r w:rsidRPr="00345720">
        <w:rPr>
          <w:noProof/>
        </w:rPr>
        <w:t>9</w:t>
      </w:r>
    </w:p>
    <w:p w14:paraId="172BAC64" w14:textId="532CCE5A"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7.1</w:t>
      </w:r>
      <w:r>
        <w:rPr>
          <w:rFonts w:asciiTheme="minorHAnsi" w:eastAsiaTheme="minorEastAsia" w:hAnsiTheme="minorHAnsi" w:cstheme="minorBidi"/>
          <w:noProof/>
          <w:sz w:val="22"/>
          <w:szCs w:val="22"/>
          <w:lang w:val="en-US" w:eastAsia="zh-CN"/>
        </w:rPr>
        <w:tab/>
      </w:r>
      <w:r>
        <w:rPr>
          <w:noProof/>
        </w:rPr>
        <w:t>Basic SDL-2010 – [ITU</w:t>
      </w:r>
      <w:r>
        <w:rPr>
          <w:noProof/>
        </w:rPr>
        <w:noBreakHyphen/>
        <w:t>T Z.101]</w:t>
      </w:r>
      <w:r>
        <w:rPr>
          <w:noProof/>
        </w:rPr>
        <w:tab/>
      </w:r>
      <w:r>
        <w:rPr>
          <w:noProof/>
        </w:rPr>
        <w:tab/>
        <w:t>9</w:t>
      </w:r>
    </w:p>
    <w:p w14:paraId="01812EA8" w14:textId="4E329F42" w:rsidR="00345720" w:rsidRPr="00345720" w:rsidRDefault="00345720" w:rsidP="00345720">
      <w:pPr>
        <w:pStyle w:val="TOC2"/>
        <w:ind w:right="992"/>
        <w:rPr>
          <w:rFonts w:asciiTheme="minorHAnsi" w:eastAsiaTheme="minorEastAsia" w:hAnsiTheme="minorHAnsi" w:cstheme="minorBidi"/>
          <w:noProof/>
          <w:sz w:val="22"/>
          <w:szCs w:val="22"/>
          <w:lang w:val="fr-CH" w:eastAsia="zh-CN"/>
        </w:rPr>
      </w:pPr>
      <w:r w:rsidRPr="001732C0">
        <w:rPr>
          <w:noProof/>
          <w:lang w:val="fr-FR"/>
        </w:rPr>
        <w:t>7.2</w:t>
      </w:r>
      <w:r w:rsidRPr="00345720">
        <w:rPr>
          <w:rFonts w:asciiTheme="minorHAnsi" w:eastAsiaTheme="minorEastAsia" w:hAnsiTheme="minorHAnsi" w:cstheme="minorBidi"/>
          <w:noProof/>
          <w:sz w:val="22"/>
          <w:szCs w:val="22"/>
          <w:lang w:val="fr-CH" w:eastAsia="zh-CN"/>
        </w:rPr>
        <w:tab/>
      </w:r>
      <w:r w:rsidRPr="001732C0">
        <w:rPr>
          <w:noProof/>
          <w:lang w:val="fr-FR"/>
        </w:rPr>
        <w:t>Comprehensive SDL</w:t>
      </w:r>
      <w:r w:rsidRPr="001732C0">
        <w:rPr>
          <w:noProof/>
          <w:lang w:val="fr-FR"/>
        </w:rPr>
        <w:noBreakHyphen/>
        <w:t>2010 – [ITU</w:t>
      </w:r>
      <w:r w:rsidRPr="001732C0">
        <w:rPr>
          <w:noProof/>
          <w:lang w:val="fr-FR"/>
        </w:rPr>
        <w:noBreakHyphen/>
        <w:t>T Z.102]</w:t>
      </w:r>
      <w:r>
        <w:rPr>
          <w:noProof/>
          <w:lang w:val="fr-FR"/>
        </w:rPr>
        <w:tab/>
      </w:r>
      <w:r>
        <w:rPr>
          <w:noProof/>
          <w:lang w:val="fr-FR"/>
        </w:rPr>
        <w:tab/>
      </w:r>
      <w:r w:rsidRPr="00345720">
        <w:rPr>
          <w:noProof/>
          <w:lang w:val="fr-CH"/>
        </w:rPr>
        <w:t>9</w:t>
      </w:r>
    </w:p>
    <w:p w14:paraId="53E78A98" w14:textId="658604AF"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7.3</w:t>
      </w:r>
      <w:r>
        <w:rPr>
          <w:rFonts w:asciiTheme="minorHAnsi" w:eastAsiaTheme="minorEastAsia" w:hAnsiTheme="minorHAnsi" w:cstheme="minorBidi"/>
          <w:noProof/>
          <w:sz w:val="22"/>
          <w:szCs w:val="22"/>
          <w:lang w:val="en-US" w:eastAsia="zh-CN"/>
        </w:rPr>
        <w:tab/>
      </w:r>
      <w:r>
        <w:rPr>
          <w:noProof/>
        </w:rPr>
        <w:t>Shorthand notation and annotation in SDL</w:t>
      </w:r>
      <w:r>
        <w:rPr>
          <w:noProof/>
        </w:rPr>
        <w:noBreakHyphen/>
        <w:t>2010 – [ITU</w:t>
      </w:r>
      <w:r>
        <w:rPr>
          <w:noProof/>
        </w:rPr>
        <w:noBreakHyphen/>
        <w:t>T Z.103]</w:t>
      </w:r>
      <w:r>
        <w:rPr>
          <w:noProof/>
        </w:rPr>
        <w:tab/>
      </w:r>
      <w:r>
        <w:rPr>
          <w:noProof/>
        </w:rPr>
        <w:tab/>
        <w:t>9</w:t>
      </w:r>
    </w:p>
    <w:p w14:paraId="74BCBF76" w14:textId="14889720"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7.4</w:t>
      </w:r>
      <w:r>
        <w:rPr>
          <w:rFonts w:asciiTheme="minorHAnsi" w:eastAsiaTheme="minorEastAsia" w:hAnsiTheme="minorHAnsi" w:cstheme="minorBidi"/>
          <w:noProof/>
          <w:sz w:val="22"/>
          <w:szCs w:val="22"/>
          <w:lang w:val="en-US" w:eastAsia="zh-CN"/>
        </w:rPr>
        <w:tab/>
      </w:r>
      <w:r>
        <w:rPr>
          <w:noProof/>
        </w:rPr>
        <w:t>Data and action language in SDL</w:t>
      </w:r>
      <w:r>
        <w:rPr>
          <w:noProof/>
        </w:rPr>
        <w:noBreakHyphen/>
        <w:t>2010 – [ITU</w:t>
      </w:r>
      <w:r>
        <w:rPr>
          <w:noProof/>
        </w:rPr>
        <w:noBreakHyphen/>
        <w:t>T Z.104]</w:t>
      </w:r>
      <w:r>
        <w:rPr>
          <w:noProof/>
        </w:rPr>
        <w:tab/>
      </w:r>
      <w:r>
        <w:rPr>
          <w:noProof/>
        </w:rPr>
        <w:tab/>
        <w:t>10</w:t>
      </w:r>
    </w:p>
    <w:p w14:paraId="0809F9CC" w14:textId="0B397E86"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7.5</w:t>
      </w:r>
      <w:r>
        <w:rPr>
          <w:rFonts w:asciiTheme="minorHAnsi" w:eastAsiaTheme="minorEastAsia" w:hAnsiTheme="minorHAnsi" w:cstheme="minorBidi"/>
          <w:noProof/>
          <w:sz w:val="22"/>
          <w:szCs w:val="22"/>
          <w:lang w:val="en-US" w:eastAsia="zh-CN"/>
        </w:rPr>
        <w:tab/>
      </w:r>
      <w:r>
        <w:rPr>
          <w:noProof/>
        </w:rPr>
        <w:t>SDL</w:t>
      </w:r>
      <w:r>
        <w:rPr>
          <w:noProof/>
        </w:rPr>
        <w:noBreakHyphen/>
        <w:t>2010 combined with ASN.1 modules – [ITU</w:t>
      </w:r>
      <w:r>
        <w:rPr>
          <w:noProof/>
        </w:rPr>
        <w:noBreakHyphen/>
        <w:t>T Z.105]</w:t>
      </w:r>
      <w:r>
        <w:rPr>
          <w:noProof/>
        </w:rPr>
        <w:tab/>
      </w:r>
      <w:r>
        <w:rPr>
          <w:noProof/>
        </w:rPr>
        <w:tab/>
        <w:t>10</w:t>
      </w:r>
    </w:p>
    <w:p w14:paraId="01C0B831" w14:textId="2D5AD3F6"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7.6</w:t>
      </w:r>
      <w:r>
        <w:rPr>
          <w:rFonts w:asciiTheme="minorHAnsi" w:eastAsiaTheme="minorEastAsia" w:hAnsiTheme="minorHAnsi" w:cstheme="minorBidi"/>
          <w:noProof/>
          <w:sz w:val="22"/>
          <w:szCs w:val="22"/>
          <w:lang w:val="en-US" w:eastAsia="zh-CN"/>
        </w:rPr>
        <w:tab/>
      </w:r>
      <w:r>
        <w:rPr>
          <w:noProof/>
        </w:rPr>
        <w:t>Common Interchange Format for SDL</w:t>
      </w:r>
      <w:r>
        <w:rPr>
          <w:noProof/>
        </w:rPr>
        <w:noBreakHyphen/>
        <w:t>2010 – [ITU</w:t>
      </w:r>
      <w:r>
        <w:rPr>
          <w:noProof/>
        </w:rPr>
        <w:noBreakHyphen/>
        <w:t>T Z.106]</w:t>
      </w:r>
      <w:r>
        <w:rPr>
          <w:noProof/>
        </w:rPr>
        <w:tab/>
      </w:r>
      <w:r>
        <w:rPr>
          <w:noProof/>
        </w:rPr>
        <w:tab/>
        <w:t>10</w:t>
      </w:r>
    </w:p>
    <w:p w14:paraId="5966E24D" w14:textId="54A7AD7B"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7.7</w:t>
      </w:r>
      <w:r>
        <w:rPr>
          <w:rFonts w:asciiTheme="minorHAnsi" w:eastAsiaTheme="minorEastAsia" w:hAnsiTheme="minorHAnsi" w:cstheme="minorBidi"/>
          <w:noProof/>
          <w:sz w:val="22"/>
          <w:szCs w:val="22"/>
          <w:lang w:val="en-US" w:eastAsia="zh-CN"/>
        </w:rPr>
        <w:tab/>
      </w:r>
      <w:r w:rsidRPr="001732C0">
        <w:rPr>
          <w:bCs/>
          <w:noProof/>
        </w:rPr>
        <w:t>Object-oriented data in SDL</w:t>
      </w:r>
      <w:r w:rsidRPr="001732C0">
        <w:rPr>
          <w:bCs/>
          <w:noProof/>
          <w:lang w:val="en-US"/>
        </w:rPr>
        <w:noBreakHyphen/>
      </w:r>
      <w:r w:rsidRPr="001732C0">
        <w:rPr>
          <w:bCs/>
          <w:noProof/>
        </w:rPr>
        <w:t>2010</w:t>
      </w:r>
      <w:r>
        <w:rPr>
          <w:noProof/>
        </w:rPr>
        <w:t xml:space="preserve"> – [ITU</w:t>
      </w:r>
      <w:r>
        <w:rPr>
          <w:noProof/>
        </w:rPr>
        <w:noBreakHyphen/>
        <w:t>T Z.107]</w:t>
      </w:r>
      <w:r>
        <w:rPr>
          <w:noProof/>
        </w:rPr>
        <w:tab/>
      </w:r>
      <w:r>
        <w:rPr>
          <w:noProof/>
        </w:rPr>
        <w:tab/>
        <w:t>10</w:t>
      </w:r>
    </w:p>
    <w:p w14:paraId="5B048E26" w14:textId="0E954BBF" w:rsidR="00345720" w:rsidRPr="00345720" w:rsidRDefault="00345720" w:rsidP="00345720">
      <w:pPr>
        <w:pStyle w:val="TOC1"/>
        <w:ind w:right="992"/>
        <w:rPr>
          <w:rFonts w:asciiTheme="minorHAnsi" w:eastAsiaTheme="minorEastAsia" w:hAnsiTheme="minorHAnsi" w:cstheme="minorBidi"/>
          <w:noProof/>
          <w:sz w:val="22"/>
          <w:szCs w:val="22"/>
          <w:lang w:val="fr-CH" w:eastAsia="zh-CN"/>
        </w:rPr>
      </w:pPr>
      <w:r w:rsidRPr="00345720">
        <w:rPr>
          <w:noProof/>
          <w:lang w:val="fr-CH"/>
        </w:rPr>
        <w:t>Annex A – Abstract syntax index</w:t>
      </w:r>
      <w:r w:rsidRPr="00345720">
        <w:rPr>
          <w:noProof/>
          <w:lang w:val="fr-CH"/>
        </w:rPr>
        <w:tab/>
      </w:r>
      <w:r w:rsidRPr="00345720">
        <w:rPr>
          <w:noProof/>
          <w:lang w:val="fr-CH"/>
        </w:rPr>
        <w:tab/>
        <w:t>11</w:t>
      </w:r>
    </w:p>
    <w:p w14:paraId="58CE210B" w14:textId="3A97CC9B" w:rsidR="00345720" w:rsidRPr="00345720" w:rsidRDefault="00345720" w:rsidP="00345720">
      <w:pPr>
        <w:pStyle w:val="TOC1"/>
        <w:ind w:right="992"/>
        <w:rPr>
          <w:rFonts w:asciiTheme="minorHAnsi" w:eastAsiaTheme="minorEastAsia" w:hAnsiTheme="minorHAnsi" w:cstheme="minorBidi"/>
          <w:noProof/>
          <w:sz w:val="22"/>
          <w:szCs w:val="22"/>
          <w:lang w:val="fr-CH" w:eastAsia="zh-CN"/>
        </w:rPr>
      </w:pPr>
      <w:r w:rsidRPr="00345720">
        <w:rPr>
          <w:noProof/>
          <w:lang w:val="fr-CH"/>
        </w:rPr>
        <w:t>Annex B – BNF syntax index</w:t>
      </w:r>
      <w:r w:rsidRPr="00345720">
        <w:rPr>
          <w:noProof/>
          <w:lang w:val="fr-CH"/>
        </w:rPr>
        <w:tab/>
      </w:r>
      <w:r w:rsidRPr="00345720">
        <w:rPr>
          <w:noProof/>
          <w:lang w:val="fr-CH"/>
        </w:rPr>
        <w:tab/>
        <w:t>17</w:t>
      </w:r>
    </w:p>
    <w:p w14:paraId="76D689A5" w14:textId="6C912F9F" w:rsidR="00345720" w:rsidRPr="00345720" w:rsidRDefault="00345720" w:rsidP="00345720">
      <w:pPr>
        <w:pStyle w:val="TOC1"/>
        <w:ind w:right="992"/>
        <w:rPr>
          <w:rFonts w:asciiTheme="minorHAnsi" w:eastAsiaTheme="minorEastAsia" w:hAnsiTheme="minorHAnsi" w:cstheme="minorBidi"/>
          <w:noProof/>
          <w:sz w:val="22"/>
          <w:szCs w:val="22"/>
          <w:lang w:val="fr-CH" w:eastAsia="zh-CN"/>
        </w:rPr>
      </w:pPr>
      <w:r w:rsidRPr="00345720">
        <w:rPr>
          <w:noProof/>
          <w:lang w:val="fr-CH"/>
        </w:rPr>
        <w:t>Annex C – Compatibility</w:t>
      </w:r>
      <w:r w:rsidRPr="00345720">
        <w:rPr>
          <w:noProof/>
          <w:lang w:val="fr-CH"/>
        </w:rPr>
        <w:tab/>
      </w:r>
      <w:r w:rsidRPr="00345720">
        <w:rPr>
          <w:noProof/>
          <w:lang w:val="fr-CH"/>
        </w:rPr>
        <w:tab/>
        <w:t>35</w:t>
      </w:r>
    </w:p>
    <w:p w14:paraId="1F6B794D" w14:textId="18DCD462"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 xml:space="preserve">Annex D </w:t>
      </w:r>
      <w:r w:rsidRPr="00345720">
        <w:rPr>
          <w:noProof/>
          <w:lang w:val="en-US"/>
        </w:rPr>
        <w:t>–</w:t>
      </w:r>
      <w:r>
        <w:rPr>
          <w:noProof/>
        </w:rPr>
        <w:t xml:space="preserve"> Data defined in the package </w:t>
      </w:r>
      <w:r w:rsidRPr="00345720">
        <w:rPr>
          <w:noProof/>
        </w:rPr>
        <w:t>Predefined</w:t>
      </w:r>
      <w:r>
        <w:rPr>
          <w:noProof/>
        </w:rPr>
        <w:tab/>
      </w:r>
      <w:r>
        <w:rPr>
          <w:noProof/>
        </w:rPr>
        <w:tab/>
      </w:r>
      <w:r w:rsidRPr="00345720">
        <w:rPr>
          <w:noProof/>
        </w:rPr>
        <w:t>36</w:t>
      </w:r>
    </w:p>
    <w:p w14:paraId="79194A46" w14:textId="46391B4D"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D.1</w:t>
      </w:r>
      <w:r>
        <w:rPr>
          <w:rFonts w:asciiTheme="minorHAnsi" w:eastAsiaTheme="minorEastAsia" w:hAnsiTheme="minorHAnsi" w:cstheme="minorBidi"/>
          <w:noProof/>
          <w:sz w:val="22"/>
          <w:szCs w:val="22"/>
          <w:lang w:val="en-US" w:eastAsia="zh-CN"/>
        </w:rPr>
        <w:tab/>
      </w:r>
      <w:r>
        <w:rPr>
          <w:noProof/>
        </w:rPr>
        <w:t xml:space="preserve">Rules for "=" (equal), "/=" (not equal), comparison, data signatures and </w:t>
      </w:r>
      <w:r w:rsidRPr="00345720">
        <w:rPr>
          <w:noProof/>
        </w:rPr>
        <w:t>literals</w:t>
      </w:r>
      <w:r>
        <w:rPr>
          <w:noProof/>
        </w:rPr>
        <w:tab/>
      </w:r>
      <w:r>
        <w:rPr>
          <w:noProof/>
        </w:rPr>
        <w:tab/>
      </w:r>
      <w:r w:rsidRPr="00345720">
        <w:rPr>
          <w:noProof/>
        </w:rPr>
        <w:t>36</w:t>
      </w:r>
    </w:p>
    <w:p w14:paraId="5A434E53" w14:textId="4636142A"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D.2</w:t>
      </w:r>
      <w:r>
        <w:rPr>
          <w:rFonts w:asciiTheme="minorHAnsi" w:eastAsiaTheme="minorEastAsia" w:hAnsiTheme="minorHAnsi" w:cstheme="minorBidi"/>
          <w:noProof/>
          <w:sz w:val="22"/>
          <w:szCs w:val="22"/>
          <w:lang w:val="en-US" w:eastAsia="zh-CN"/>
        </w:rPr>
        <w:tab/>
      </w:r>
      <w:r>
        <w:rPr>
          <w:noProof/>
        </w:rPr>
        <w:t xml:space="preserve">Package Predefined </w:t>
      </w:r>
      <w:r w:rsidRPr="00345720">
        <w:rPr>
          <w:noProof/>
        </w:rPr>
        <w:t>overview</w:t>
      </w:r>
      <w:r>
        <w:rPr>
          <w:noProof/>
        </w:rPr>
        <w:tab/>
      </w:r>
      <w:r>
        <w:rPr>
          <w:noProof/>
        </w:rPr>
        <w:tab/>
      </w:r>
      <w:r w:rsidRPr="00345720">
        <w:rPr>
          <w:noProof/>
        </w:rPr>
        <w:t>36</w:t>
      </w:r>
    </w:p>
    <w:p w14:paraId="63209965" w14:textId="6ACC838C"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 xml:space="preserve">Annex E </w:t>
      </w:r>
      <w:r w:rsidRPr="00345720">
        <w:rPr>
          <w:noProof/>
          <w:lang w:val="en-US"/>
        </w:rPr>
        <w:t>–</w:t>
      </w:r>
      <w:r>
        <w:rPr>
          <w:noProof/>
        </w:rPr>
        <w:t xml:space="preserve"> Reserved for </w:t>
      </w:r>
      <w:r w:rsidRPr="00345720">
        <w:rPr>
          <w:noProof/>
        </w:rPr>
        <w:t>examples</w:t>
      </w:r>
      <w:r>
        <w:rPr>
          <w:noProof/>
        </w:rPr>
        <w:tab/>
      </w:r>
      <w:r>
        <w:rPr>
          <w:noProof/>
        </w:rPr>
        <w:tab/>
      </w:r>
      <w:r w:rsidRPr="00345720">
        <w:rPr>
          <w:noProof/>
        </w:rPr>
        <w:t>45</w:t>
      </w:r>
    </w:p>
    <w:p w14:paraId="74A9B053" w14:textId="42DF8ACB"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 xml:space="preserve">Annex F </w:t>
      </w:r>
      <w:r w:rsidRPr="00345720">
        <w:rPr>
          <w:noProof/>
          <w:lang w:val="en-US"/>
        </w:rPr>
        <w:t>–</w:t>
      </w:r>
      <w:r>
        <w:rPr>
          <w:noProof/>
        </w:rPr>
        <w:t xml:space="preserve"> Formal </w:t>
      </w:r>
      <w:r w:rsidRPr="00345720">
        <w:rPr>
          <w:noProof/>
        </w:rPr>
        <w:t>definition</w:t>
      </w:r>
      <w:r>
        <w:rPr>
          <w:noProof/>
        </w:rPr>
        <w:tab/>
      </w:r>
      <w:r>
        <w:rPr>
          <w:noProof/>
        </w:rPr>
        <w:tab/>
      </w:r>
      <w:r w:rsidRPr="00345720">
        <w:rPr>
          <w:noProof/>
        </w:rPr>
        <w:t>46</w:t>
      </w:r>
    </w:p>
    <w:p w14:paraId="2CDE4AED" w14:textId="14DC6E2F"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 xml:space="preserve">Appendix I </w:t>
      </w:r>
      <w:r w:rsidRPr="00345720">
        <w:rPr>
          <w:noProof/>
          <w:lang w:val="en-US"/>
        </w:rPr>
        <w:t>–</w:t>
      </w:r>
      <w:r>
        <w:rPr>
          <w:noProof/>
        </w:rPr>
        <w:t xml:space="preserve"> Status of ITU-T Z.100, related documents and </w:t>
      </w:r>
      <w:r w:rsidRPr="00345720">
        <w:rPr>
          <w:noProof/>
        </w:rPr>
        <w:t>Recommendations</w:t>
      </w:r>
      <w:r>
        <w:rPr>
          <w:noProof/>
        </w:rPr>
        <w:tab/>
      </w:r>
      <w:r>
        <w:rPr>
          <w:noProof/>
        </w:rPr>
        <w:tab/>
      </w:r>
      <w:r w:rsidRPr="00345720">
        <w:rPr>
          <w:noProof/>
        </w:rPr>
        <w:t>47</w:t>
      </w:r>
    </w:p>
    <w:p w14:paraId="66ED39CA" w14:textId="677BABC8"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lastRenderedPageBreak/>
        <w:t xml:space="preserve">Appendix II </w:t>
      </w:r>
      <w:r w:rsidRPr="00345720">
        <w:rPr>
          <w:noProof/>
          <w:lang w:val="en-US"/>
        </w:rPr>
        <w:t>–</w:t>
      </w:r>
      <w:r>
        <w:rPr>
          <w:noProof/>
        </w:rPr>
        <w:t xml:space="preserve"> Guidelines for the maintenance of SDL</w:t>
      </w:r>
      <w:r>
        <w:rPr>
          <w:noProof/>
        </w:rPr>
        <w:noBreakHyphen/>
      </w:r>
      <w:r w:rsidRPr="00345720">
        <w:rPr>
          <w:noProof/>
        </w:rPr>
        <w:t>2010</w:t>
      </w:r>
      <w:r>
        <w:rPr>
          <w:noProof/>
        </w:rPr>
        <w:tab/>
      </w:r>
      <w:r>
        <w:rPr>
          <w:noProof/>
        </w:rPr>
        <w:tab/>
      </w:r>
      <w:r w:rsidRPr="00345720">
        <w:rPr>
          <w:noProof/>
        </w:rPr>
        <w:t>48</w:t>
      </w:r>
    </w:p>
    <w:p w14:paraId="35CEF677" w14:textId="04EFD404"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II.1</w:t>
      </w:r>
      <w:r>
        <w:rPr>
          <w:rFonts w:asciiTheme="minorHAnsi" w:eastAsiaTheme="minorEastAsia" w:hAnsiTheme="minorHAnsi" w:cstheme="minorBidi"/>
          <w:noProof/>
          <w:sz w:val="22"/>
          <w:szCs w:val="22"/>
          <w:lang w:val="en-US" w:eastAsia="zh-CN"/>
        </w:rPr>
        <w:tab/>
      </w:r>
      <w:r>
        <w:rPr>
          <w:noProof/>
        </w:rPr>
        <w:t>Maintenance of SDL</w:t>
      </w:r>
      <w:r>
        <w:rPr>
          <w:noProof/>
        </w:rPr>
        <w:noBreakHyphen/>
      </w:r>
      <w:r w:rsidRPr="00345720">
        <w:rPr>
          <w:noProof/>
        </w:rPr>
        <w:t>2010</w:t>
      </w:r>
      <w:r>
        <w:rPr>
          <w:noProof/>
        </w:rPr>
        <w:tab/>
      </w:r>
      <w:r>
        <w:rPr>
          <w:noProof/>
        </w:rPr>
        <w:tab/>
      </w:r>
      <w:r w:rsidRPr="00345720">
        <w:rPr>
          <w:noProof/>
        </w:rPr>
        <w:t>48</w:t>
      </w:r>
    </w:p>
    <w:p w14:paraId="4ABCCF76" w14:textId="486FD0C3" w:rsidR="00345720" w:rsidRDefault="00345720" w:rsidP="00345720">
      <w:pPr>
        <w:pStyle w:val="toc0"/>
        <w:keepNext/>
        <w:pageBreakBefore/>
        <w:rPr>
          <w:noProof/>
        </w:rPr>
      </w:pPr>
      <w:r>
        <w:rPr>
          <w:noProof/>
        </w:rPr>
        <w:lastRenderedPageBreak/>
        <w:tab/>
        <w:t>Page</w:t>
      </w:r>
    </w:p>
    <w:p w14:paraId="5E017476" w14:textId="0E7A0607" w:rsidR="00345720" w:rsidRDefault="00345720" w:rsidP="00345720">
      <w:pPr>
        <w:pStyle w:val="TOC1"/>
        <w:ind w:right="992"/>
        <w:rPr>
          <w:rFonts w:asciiTheme="minorHAnsi" w:eastAsiaTheme="minorEastAsia" w:hAnsiTheme="minorHAnsi" w:cstheme="minorBidi"/>
          <w:noProof/>
          <w:sz w:val="22"/>
          <w:szCs w:val="22"/>
          <w:lang w:val="en-US" w:eastAsia="zh-CN"/>
        </w:rPr>
      </w:pPr>
      <w:r>
        <w:rPr>
          <w:noProof/>
        </w:rPr>
        <w:t xml:space="preserve">Appendix III </w:t>
      </w:r>
      <w:r w:rsidRPr="00345720">
        <w:rPr>
          <w:noProof/>
          <w:lang w:val="en-US"/>
        </w:rPr>
        <w:t>–</w:t>
      </w:r>
      <w:r>
        <w:rPr>
          <w:noProof/>
        </w:rPr>
        <w:t xml:space="preserve"> Evolution of the Specification and Description </w:t>
      </w:r>
      <w:r w:rsidRPr="00345720">
        <w:rPr>
          <w:noProof/>
        </w:rPr>
        <w:t>Language</w:t>
      </w:r>
      <w:r>
        <w:rPr>
          <w:noProof/>
        </w:rPr>
        <w:tab/>
      </w:r>
      <w:r>
        <w:rPr>
          <w:noProof/>
        </w:rPr>
        <w:tab/>
      </w:r>
      <w:r w:rsidRPr="00345720">
        <w:rPr>
          <w:noProof/>
        </w:rPr>
        <w:t>51</w:t>
      </w:r>
    </w:p>
    <w:p w14:paraId="78DDBC10" w14:textId="77777777"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III.1</w:t>
      </w:r>
      <w:r>
        <w:rPr>
          <w:rFonts w:asciiTheme="minorHAnsi" w:eastAsiaTheme="minorEastAsia" w:hAnsiTheme="minorHAnsi" w:cstheme="minorBidi"/>
          <w:noProof/>
          <w:sz w:val="22"/>
          <w:szCs w:val="22"/>
          <w:lang w:val="en-US" w:eastAsia="zh-CN"/>
        </w:rPr>
        <w:tab/>
      </w:r>
      <w:r>
        <w:rPr>
          <w:noProof/>
        </w:rPr>
        <w:t xml:space="preserve">Versions of the Specification and Description </w:t>
      </w:r>
      <w:r w:rsidRPr="00345720">
        <w:rPr>
          <w:noProof/>
        </w:rPr>
        <w:t>Language</w:t>
      </w:r>
      <w:r>
        <w:rPr>
          <w:noProof/>
        </w:rPr>
        <w:tab/>
      </w:r>
      <w:r>
        <w:rPr>
          <w:noProof/>
        </w:rPr>
        <w:tab/>
      </w:r>
      <w:r w:rsidRPr="00345720">
        <w:rPr>
          <w:noProof/>
        </w:rPr>
        <w:t>51</w:t>
      </w:r>
    </w:p>
    <w:p w14:paraId="733A1560" w14:textId="01BC3DCD"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III.2</w:t>
      </w:r>
      <w:r>
        <w:rPr>
          <w:rFonts w:asciiTheme="minorHAnsi" w:eastAsiaTheme="minorEastAsia" w:hAnsiTheme="minorHAnsi" w:cstheme="minorBidi"/>
          <w:noProof/>
          <w:sz w:val="22"/>
          <w:szCs w:val="22"/>
          <w:lang w:val="en-US" w:eastAsia="zh-CN"/>
        </w:rPr>
        <w:tab/>
      </w:r>
      <w:r>
        <w:rPr>
          <w:noProof/>
        </w:rPr>
        <w:t>Differences between SDL-88 and SDL-</w:t>
      </w:r>
      <w:r w:rsidRPr="00345720">
        <w:rPr>
          <w:noProof/>
        </w:rPr>
        <w:t>92</w:t>
      </w:r>
      <w:r>
        <w:rPr>
          <w:noProof/>
        </w:rPr>
        <w:tab/>
      </w:r>
      <w:r>
        <w:rPr>
          <w:noProof/>
        </w:rPr>
        <w:tab/>
      </w:r>
      <w:r w:rsidRPr="00345720">
        <w:rPr>
          <w:noProof/>
        </w:rPr>
        <w:t>51</w:t>
      </w:r>
    </w:p>
    <w:p w14:paraId="1652F7DE" w14:textId="56C195FF"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III.3</w:t>
      </w:r>
      <w:r>
        <w:rPr>
          <w:rFonts w:asciiTheme="minorHAnsi" w:eastAsiaTheme="minorEastAsia" w:hAnsiTheme="minorHAnsi" w:cstheme="minorBidi"/>
          <w:noProof/>
          <w:sz w:val="22"/>
          <w:szCs w:val="22"/>
          <w:lang w:val="en-US" w:eastAsia="zh-CN"/>
        </w:rPr>
        <w:tab/>
      </w:r>
      <w:r>
        <w:rPr>
          <w:noProof/>
        </w:rPr>
        <w:t>Differences between SDL-92 and SDL</w:t>
      </w:r>
      <w:r>
        <w:rPr>
          <w:noProof/>
        </w:rPr>
        <w:noBreakHyphen/>
      </w:r>
      <w:r w:rsidRPr="00345720">
        <w:rPr>
          <w:noProof/>
        </w:rPr>
        <w:t>2000</w:t>
      </w:r>
      <w:r>
        <w:rPr>
          <w:noProof/>
        </w:rPr>
        <w:tab/>
      </w:r>
      <w:r>
        <w:rPr>
          <w:noProof/>
        </w:rPr>
        <w:tab/>
      </w:r>
      <w:r w:rsidRPr="00345720">
        <w:rPr>
          <w:noProof/>
        </w:rPr>
        <w:t>52</w:t>
      </w:r>
    </w:p>
    <w:p w14:paraId="07FBBA05" w14:textId="0D00FDFD" w:rsidR="00345720" w:rsidRDefault="00345720" w:rsidP="00345720">
      <w:pPr>
        <w:pStyle w:val="TOC2"/>
        <w:ind w:right="992"/>
        <w:rPr>
          <w:rFonts w:asciiTheme="minorHAnsi" w:eastAsiaTheme="minorEastAsia" w:hAnsiTheme="minorHAnsi" w:cstheme="minorBidi"/>
          <w:noProof/>
          <w:sz w:val="22"/>
          <w:szCs w:val="22"/>
          <w:lang w:val="en-US" w:eastAsia="zh-CN"/>
        </w:rPr>
      </w:pPr>
      <w:r>
        <w:rPr>
          <w:noProof/>
        </w:rPr>
        <w:t>III.4</w:t>
      </w:r>
      <w:r>
        <w:rPr>
          <w:rFonts w:asciiTheme="minorHAnsi" w:eastAsiaTheme="minorEastAsia" w:hAnsiTheme="minorHAnsi" w:cstheme="minorBidi"/>
          <w:noProof/>
          <w:sz w:val="22"/>
          <w:szCs w:val="22"/>
          <w:lang w:val="en-US" w:eastAsia="zh-CN"/>
        </w:rPr>
        <w:tab/>
      </w:r>
      <w:r>
        <w:rPr>
          <w:noProof/>
        </w:rPr>
        <w:t>Differences between SDL</w:t>
      </w:r>
      <w:r>
        <w:rPr>
          <w:noProof/>
        </w:rPr>
        <w:noBreakHyphen/>
        <w:t>2000 and SDL</w:t>
      </w:r>
      <w:r>
        <w:rPr>
          <w:noProof/>
        </w:rPr>
        <w:noBreakHyphen/>
      </w:r>
      <w:r w:rsidRPr="00345720">
        <w:rPr>
          <w:noProof/>
        </w:rPr>
        <w:t>2010</w:t>
      </w:r>
      <w:r>
        <w:rPr>
          <w:noProof/>
        </w:rPr>
        <w:tab/>
      </w:r>
      <w:r>
        <w:rPr>
          <w:noProof/>
        </w:rPr>
        <w:tab/>
      </w:r>
      <w:r w:rsidRPr="00345720">
        <w:rPr>
          <w:noProof/>
        </w:rPr>
        <w:t>54</w:t>
      </w:r>
    </w:p>
    <w:p w14:paraId="5F1C1866" w14:textId="4D856F10" w:rsidR="00345720" w:rsidRDefault="00345720" w:rsidP="00345720">
      <w:pPr>
        <w:pStyle w:val="TOC1"/>
        <w:ind w:right="992"/>
        <w:rPr>
          <w:rFonts w:asciiTheme="minorHAnsi" w:eastAsiaTheme="minorEastAsia" w:hAnsiTheme="minorHAnsi" w:cstheme="minorBidi"/>
          <w:noProof/>
          <w:sz w:val="22"/>
          <w:szCs w:val="22"/>
          <w:lang w:val="en-US" w:eastAsia="zh-CN"/>
        </w:rPr>
      </w:pPr>
      <w:r w:rsidRPr="00345720">
        <w:rPr>
          <w:noProof/>
        </w:rPr>
        <w:t>Bibliography</w:t>
      </w:r>
      <w:r>
        <w:rPr>
          <w:noProof/>
        </w:rPr>
        <w:tab/>
      </w:r>
      <w:r>
        <w:rPr>
          <w:noProof/>
        </w:rPr>
        <w:tab/>
      </w:r>
      <w:r w:rsidRPr="00345720">
        <w:rPr>
          <w:noProof/>
        </w:rPr>
        <w:t>56</w:t>
      </w:r>
    </w:p>
    <w:p w14:paraId="669FA855" w14:textId="77777777" w:rsidR="00345720" w:rsidRDefault="00345720" w:rsidP="00511CDA">
      <w:pPr>
        <w:rPr>
          <w:lang w:val="en-US"/>
        </w:rPr>
      </w:pPr>
    </w:p>
    <w:p w14:paraId="4A7C3FE0" w14:textId="77777777" w:rsidR="004F7371" w:rsidRDefault="004F7371" w:rsidP="004F7371">
      <w:pPr>
        <w:pStyle w:val="Headingb"/>
        <w:rPr>
          <w:lang w:val="en-US"/>
        </w:rPr>
      </w:pPr>
      <w:r>
        <w:rPr>
          <w:lang w:val="en-US"/>
        </w:rPr>
        <w:br w:type="page"/>
      </w:r>
      <w:r>
        <w:rPr>
          <w:lang w:val="en-US"/>
        </w:rPr>
        <w:lastRenderedPageBreak/>
        <w:t>Introduction</w:t>
      </w:r>
    </w:p>
    <w:p w14:paraId="1FE1E7E3" w14:textId="77777777" w:rsidR="004F7371" w:rsidRDefault="004F7371" w:rsidP="004F7371">
      <w:pPr>
        <w:pStyle w:val="Headingb"/>
        <w:outlineLvl w:val="0"/>
        <w:rPr>
          <w:lang w:val="en-US"/>
        </w:rPr>
      </w:pPr>
      <w:r w:rsidRPr="00683540">
        <w:t>Status/Stability</w:t>
      </w:r>
    </w:p>
    <w:p w14:paraId="3889AB09" w14:textId="77777777" w:rsidR="004F7371" w:rsidRPr="00623E1D" w:rsidRDefault="004F7371" w:rsidP="004F7371">
      <w:pPr>
        <w:tabs>
          <w:tab w:val="left" w:pos="9498"/>
        </w:tabs>
      </w:pPr>
      <w:r w:rsidRPr="00623E1D">
        <w:t xml:space="preserve">This Recommendation is an introduction to </w:t>
      </w:r>
      <w:r>
        <w:t>the ITU-T Z.100 series</w:t>
      </w:r>
      <w:r w:rsidRPr="00623E1D">
        <w:t xml:space="preserve"> of Recommendations for SDL</w:t>
      </w:r>
      <w:r w:rsidRPr="00623E1D">
        <w:noBreakHyphen/>
        <w:t>2010 that give the complete language reference manual for SDL</w:t>
      </w:r>
      <w:r w:rsidRPr="00623E1D">
        <w:noBreakHyphen/>
        <w:t xml:space="preserve">2010. The main text of this Recommendation is stable. Appendix I </w:t>
      </w:r>
      <w:r w:rsidRPr="00623E1D">
        <w:rPr>
          <w:noProof/>
        </w:rPr>
        <w:t>records</w:t>
      </w:r>
      <w:r w:rsidRPr="00623E1D">
        <w:t xml:space="preserve"> the status of the Recommendation series, and should be updated as further studies are completed. The current language definition is based on wide user experience, recent additional user needs, clarifications and corrections. SDL</w:t>
      </w:r>
      <w:r w:rsidRPr="00623E1D">
        <w:noBreakHyphen/>
        <w:t xml:space="preserve">2010 as defined in this series of Recommendations should meet most user needs, and is based on </w:t>
      </w:r>
      <w:r>
        <w:t xml:space="preserve">a </w:t>
      </w:r>
      <w:r w:rsidRPr="00623E1D">
        <w:t>previous version called SDL</w:t>
      </w:r>
      <w:r w:rsidRPr="00623E1D">
        <w:noBreakHyphen/>
        <w:t>2000.</w:t>
      </w:r>
    </w:p>
    <w:p w14:paraId="14733B42" w14:textId="77777777" w:rsidR="004F7371" w:rsidRPr="00623E1D" w:rsidRDefault="004F7371" w:rsidP="004F7371">
      <w:pPr>
        <w:tabs>
          <w:tab w:val="left" w:pos="9498"/>
        </w:tabs>
      </w:pPr>
      <w:r w:rsidRPr="00623E1D">
        <w:t>SDL</w:t>
      </w:r>
      <w:r w:rsidRPr="00623E1D">
        <w:noBreakHyphen/>
        <w:t>2000 contained a reference data type (</w:t>
      </w:r>
      <w:r w:rsidRPr="00623E1D">
        <w:rPr>
          <w:b/>
        </w:rPr>
        <w:t>object</w:t>
      </w:r>
      <w:r w:rsidRPr="00623E1D">
        <w:t xml:space="preserve"> </w:t>
      </w:r>
      <w:r w:rsidRPr="00623E1D">
        <w:rPr>
          <w:b/>
        </w:rPr>
        <w:t>type</w:t>
      </w:r>
      <w:r w:rsidRPr="00623E1D">
        <w:t>) feature, but these had a number of complexities including dynamic binding</w:t>
      </w:r>
      <w:r>
        <w:t>,</w:t>
      </w:r>
      <w:r w:rsidRPr="00623E1D">
        <w:t xml:space="preserve"> and tool support for</w:t>
      </w:r>
      <w:r>
        <w:t xml:space="preserve"> </w:t>
      </w:r>
      <w:r w:rsidRPr="00623E1D">
        <w:t xml:space="preserve">these was lacking. It was therefore decided that this feature should be removed and further study </w:t>
      </w:r>
      <w:r>
        <w:t>took</w:t>
      </w:r>
      <w:r w:rsidRPr="00623E1D">
        <w:t xml:space="preserve"> place leading to a further Recommendation</w:t>
      </w:r>
      <w:r>
        <w:t xml:space="preserve"> in 2012 plus updates to other Recommendations</w:t>
      </w:r>
      <w:r w:rsidRPr="00623E1D">
        <w:t xml:space="preserve"> in </w:t>
      </w:r>
      <w:r>
        <w:t xml:space="preserve">the ITU-T Z.100 series for a revised object-oriented data in </w:t>
      </w:r>
      <w:r w:rsidRPr="00623E1D">
        <w:t>SDL</w:t>
      </w:r>
      <w:r w:rsidRPr="00623E1D">
        <w:noBreakHyphen/>
        <w:t xml:space="preserve">2010 </w:t>
      </w:r>
      <w:r>
        <w:t>using</w:t>
      </w:r>
      <w:r w:rsidRPr="00623E1D">
        <w:t xml:space="preserve"> a reference data type feature.</w:t>
      </w:r>
    </w:p>
    <w:p w14:paraId="23B5154A" w14:textId="77777777" w:rsidR="004F7371" w:rsidRDefault="004F7371" w:rsidP="004F7371">
      <w:r w:rsidRPr="00623E1D">
        <w:t>The main text is accompanied by appendices and annexes:</w:t>
      </w:r>
    </w:p>
    <w:p w14:paraId="74FE8834" w14:textId="65CF266D" w:rsidR="004F7371" w:rsidRDefault="000069F8" w:rsidP="00DD4C3B">
      <w:pPr>
        <w:pStyle w:val="enumlev1"/>
        <w:tabs>
          <w:tab w:val="left" w:pos="2552"/>
        </w:tabs>
      </w:pPr>
      <w:r>
        <w:t>–</w:t>
      </w:r>
      <w:r w:rsidR="004F7371">
        <w:tab/>
      </w:r>
      <w:r w:rsidR="00DD4C3B">
        <w:t>Appendix I</w:t>
      </w:r>
      <w:r w:rsidR="00DD4C3B">
        <w:tab/>
      </w:r>
      <w:r w:rsidR="004F7371">
        <w:tab/>
      </w:r>
      <w:r w:rsidR="004F7371" w:rsidRPr="00623E1D">
        <w:t xml:space="preserve">Status of </w:t>
      </w:r>
      <w:r w:rsidR="004F7371">
        <w:t xml:space="preserve">ITU-T </w:t>
      </w:r>
      <w:r w:rsidR="004F7371" w:rsidRPr="00623E1D">
        <w:t>Z.100, related documents and Recommendations;</w:t>
      </w:r>
    </w:p>
    <w:p w14:paraId="63BC284D" w14:textId="680A72F1" w:rsidR="004F7371" w:rsidRDefault="000069F8" w:rsidP="00DD4C3B">
      <w:pPr>
        <w:pStyle w:val="enumlev1"/>
        <w:tabs>
          <w:tab w:val="left" w:pos="2552"/>
        </w:tabs>
      </w:pPr>
      <w:r>
        <w:t>–</w:t>
      </w:r>
      <w:r w:rsidR="004F7371">
        <w:tab/>
      </w:r>
      <w:r w:rsidR="004F7371" w:rsidRPr="00623E1D">
        <w:t>Appendix II</w:t>
      </w:r>
      <w:r w:rsidR="004F7371" w:rsidRPr="00623E1D">
        <w:tab/>
      </w:r>
      <w:r w:rsidR="004F7371">
        <w:tab/>
      </w:r>
      <w:r w:rsidR="004F7371" w:rsidRPr="00623E1D">
        <w:t xml:space="preserve">Guidelines for the maintenance of </w:t>
      </w:r>
      <w:r w:rsidR="004F7371">
        <w:t>SDL</w:t>
      </w:r>
      <w:r w:rsidR="004F7371" w:rsidRPr="001C4AA1">
        <w:noBreakHyphen/>
      </w:r>
      <w:r w:rsidR="004F7371">
        <w:t>2010</w:t>
      </w:r>
      <w:r w:rsidR="004F7371" w:rsidRPr="00623E1D">
        <w:t>;</w:t>
      </w:r>
    </w:p>
    <w:p w14:paraId="44630417" w14:textId="3AE64633" w:rsidR="004F7371" w:rsidRDefault="000069F8" w:rsidP="00DD4C3B">
      <w:pPr>
        <w:pStyle w:val="enumlev1"/>
        <w:tabs>
          <w:tab w:val="left" w:pos="2552"/>
        </w:tabs>
      </w:pPr>
      <w:r>
        <w:t>–</w:t>
      </w:r>
      <w:r w:rsidR="004F7371">
        <w:tab/>
      </w:r>
      <w:r w:rsidR="004F7371" w:rsidRPr="00623E1D">
        <w:t>Appendix III</w:t>
      </w:r>
      <w:r w:rsidR="004F7371" w:rsidRPr="00623E1D">
        <w:tab/>
        <w:t xml:space="preserve">Evolution of the </w:t>
      </w:r>
      <w:r w:rsidR="004F7371">
        <w:t>Specification and Description Language</w:t>
      </w:r>
      <w:r w:rsidR="004F7371" w:rsidRPr="00623E1D">
        <w:t>;</w:t>
      </w:r>
    </w:p>
    <w:p w14:paraId="25A0B256" w14:textId="75D5AE2A" w:rsidR="004F7371" w:rsidRPr="009C07D6" w:rsidRDefault="000069F8" w:rsidP="00DD4C3B">
      <w:pPr>
        <w:pStyle w:val="enumlev1"/>
        <w:tabs>
          <w:tab w:val="left" w:pos="2552"/>
        </w:tabs>
        <w:rPr>
          <w:lang w:val="fr-CH"/>
        </w:rPr>
      </w:pPr>
      <w:r>
        <w:rPr>
          <w:lang w:val="fr-CH"/>
        </w:rPr>
        <w:t>–</w:t>
      </w:r>
      <w:r w:rsidR="004F7371" w:rsidRPr="009C07D6">
        <w:rPr>
          <w:lang w:val="fr-CH"/>
        </w:rPr>
        <w:tab/>
        <w:t>Annex A</w:t>
      </w:r>
      <w:r w:rsidR="004F7371" w:rsidRPr="009C07D6">
        <w:rPr>
          <w:lang w:val="fr-CH"/>
        </w:rPr>
        <w:tab/>
      </w:r>
      <w:r w:rsidR="004F7371">
        <w:rPr>
          <w:lang w:val="fr-CH"/>
        </w:rPr>
        <w:tab/>
      </w:r>
      <w:r w:rsidR="004F7371" w:rsidRPr="009C07D6">
        <w:rPr>
          <w:lang w:val="fr-CH"/>
        </w:rPr>
        <w:t>Abstract syntax index;</w:t>
      </w:r>
    </w:p>
    <w:p w14:paraId="20E647C3" w14:textId="6417394A" w:rsidR="004F7371" w:rsidRPr="009C07D6" w:rsidRDefault="000069F8" w:rsidP="00DD4C3B">
      <w:pPr>
        <w:pStyle w:val="enumlev1"/>
        <w:tabs>
          <w:tab w:val="left" w:pos="2552"/>
        </w:tabs>
        <w:rPr>
          <w:lang w:val="fr-CH"/>
        </w:rPr>
      </w:pPr>
      <w:r>
        <w:rPr>
          <w:lang w:val="fr-CH"/>
        </w:rPr>
        <w:t>–</w:t>
      </w:r>
      <w:r w:rsidR="004F7371" w:rsidRPr="009C07D6">
        <w:rPr>
          <w:lang w:val="fr-CH"/>
        </w:rPr>
        <w:tab/>
        <w:t>Annex B</w:t>
      </w:r>
      <w:r w:rsidR="004F7371">
        <w:rPr>
          <w:lang w:val="fr-CH"/>
        </w:rPr>
        <w:tab/>
      </w:r>
      <w:r w:rsidR="004F7371" w:rsidRPr="009C07D6">
        <w:rPr>
          <w:lang w:val="fr-CH"/>
        </w:rPr>
        <w:tab/>
        <w:t>BNF syntax index;</w:t>
      </w:r>
    </w:p>
    <w:p w14:paraId="3D5BD85C" w14:textId="43B45167" w:rsidR="004F7371" w:rsidRPr="009C07D6" w:rsidRDefault="000069F8" w:rsidP="00DD4C3B">
      <w:pPr>
        <w:pStyle w:val="enumlev1"/>
        <w:tabs>
          <w:tab w:val="left" w:pos="2552"/>
        </w:tabs>
        <w:rPr>
          <w:lang w:val="fr-CH"/>
        </w:rPr>
      </w:pPr>
      <w:r>
        <w:rPr>
          <w:lang w:val="fr-CH"/>
        </w:rPr>
        <w:t>–</w:t>
      </w:r>
      <w:r w:rsidR="004F7371" w:rsidRPr="009C07D6">
        <w:rPr>
          <w:lang w:val="fr-CH"/>
        </w:rPr>
        <w:tab/>
        <w:t>Annex C</w:t>
      </w:r>
      <w:r w:rsidR="004F7371">
        <w:rPr>
          <w:lang w:val="fr-CH"/>
        </w:rPr>
        <w:tab/>
      </w:r>
      <w:r w:rsidR="004F7371" w:rsidRPr="009C07D6">
        <w:rPr>
          <w:lang w:val="fr-CH"/>
        </w:rPr>
        <w:tab/>
        <w:t>Compatibility;</w:t>
      </w:r>
    </w:p>
    <w:p w14:paraId="07881712" w14:textId="603A60A3" w:rsidR="004F7371" w:rsidRDefault="000069F8" w:rsidP="00DD4C3B">
      <w:pPr>
        <w:pStyle w:val="enumlev1"/>
        <w:tabs>
          <w:tab w:val="left" w:pos="2552"/>
        </w:tabs>
        <w:rPr>
          <w:noProof/>
        </w:rPr>
      </w:pPr>
      <w:r>
        <w:rPr>
          <w:noProof/>
        </w:rPr>
        <w:t>–</w:t>
      </w:r>
      <w:r w:rsidR="004F7371">
        <w:rPr>
          <w:noProof/>
        </w:rPr>
        <w:tab/>
      </w:r>
      <w:r w:rsidR="004F7371" w:rsidRPr="00623E1D">
        <w:rPr>
          <w:noProof/>
        </w:rPr>
        <w:t>Annex D</w:t>
      </w:r>
      <w:r w:rsidR="004F7371">
        <w:rPr>
          <w:noProof/>
        </w:rPr>
        <w:tab/>
      </w:r>
      <w:r w:rsidR="004F7371" w:rsidRPr="00623E1D">
        <w:rPr>
          <w:noProof/>
        </w:rPr>
        <w:tab/>
        <w:t>Data defined in the package Predefined;</w:t>
      </w:r>
    </w:p>
    <w:p w14:paraId="0AE9B242" w14:textId="47FE4891" w:rsidR="004F7371" w:rsidRDefault="000069F8" w:rsidP="00DD4C3B">
      <w:pPr>
        <w:pStyle w:val="enumlev1"/>
        <w:tabs>
          <w:tab w:val="left" w:pos="2552"/>
        </w:tabs>
        <w:rPr>
          <w:noProof/>
        </w:rPr>
      </w:pPr>
      <w:r>
        <w:rPr>
          <w:noProof/>
        </w:rPr>
        <w:t>–</w:t>
      </w:r>
      <w:r w:rsidR="004F7371">
        <w:rPr>
          <w:noProof/>
        </w:rPr>
        <w:tab/>
      </w:r>
      <w:r w:rsidR="004F7371" w:rsidRPr="00623E1D">
        <w:rPr>
          <w:noProof/>
        </w:rPr>
        <w:t>Annex E</w:t>
      </w:r>
      <w:r w:rsidR="004F7371" w:rsidRPr="00623E1D">
        <w:rPr>
          <w:noProof/>
        </w:rPr>
        <w:tab/>
      </w:r>
      <w:r w:rsidR="004F7371">
        <w:rPr>
          <w:noProof/>
        </w:rPr>
        <w:tab/>
      </w:r>
      <w:r w:rsidR="004F7371" w:rsidRPr="00623E1D">
        <w:rPr>
          <w:noProof/>
        </w:rPr>
        <w:t>Reserved for examples.</w:t>
      </w:r>
    </w:p>
    <w:p w14:paraId="4268419A" w14:textId="77777777" w:rsidR="004F7371" w:rsidRDefault="004F7371" w:rsidP="00DD4C3B">
      <w:pPr>
        <w:tabs>
          <w:tab w:val="left" w:pos="2552"/>
        </w:tabs>
      </w:pPr>
      <w:r>
        <w:t xml:space="preserve">The </w:t>
      </w:r>
      <w:r w:rsidRPr="00623E1D">
        <w:t>following Annex is published separately:</w:t>
      </w:r>
    </w:p>
    <w:p w14:paraId="34A9908E" w14:textId="07A5C6D7" w:rsidR="004F7371" w:rsidRPr="00DD4C3B" w:rsidRDefault="000069F8" w:rsidP="00DD4C3B">
      <w:pPr>
        <w:pStyle w:val="enumlev1"/>
        <w:tabs>
          <w:tab w:val="left" w:pos="2552"/>
        </w:tabs>
      </w:pPr>
      <w:r w:rsidRPr="00DD4C3B">
        <w:t>–</w:t>
      </w:r>
      <w:r w:rsidR="004F7371" w:rsidRPr="00DD4C3B">
        <w:tab/>
        <w:t>Annex F</w:t>
      </w:r>
      <w:r w:rsidR="00DD4C3B" w:rsidRPr="00DD4C3B">
        <w:tab/>
      </w:r>
      <w:r w:rsidR="00DD4C3B" w:rsidRPr="00DD4C3B">
        <w:tab/>
      </w:r>
      <w:r w:rsidR="004F7371" w:rsidRPr="00DD4C3B">
        <w:t>Formal definition.</w:t>
      </w:r>
    </w:p>
    <w:p w14:paraId="681B68BB" w14:textId="534CF0F6" w:rsidR="004F7371" w:rsidRPr="00623E1D" w:rsidRDefault="004F7371" w:rsidP="004F7371">
      <w:r w:rsidRPr="00623E1D">
        <w:t xml:space="preserve">Annex F is the formal definition for the language </w:t>
      </w:r>
      <w:r>
        <w:t>and</w:t>
      </w:r>
      <w:r w:rsidRPr="00623E1D">
        <w:t xml:space="preserve"> provides a more formal definition for SDL</w:t>
      </w:r>
      <w:r w:rsidRPr="00623E1D">
        <w:noBreakHyphen/>
        <w:t>2010</w:t>
      </w:r>
      <w:r>
        <w:t xml:space="preserve"> that</w:t>
      </w:r>
      <w:r w:rsidRPr="00623E1D">
        <w:t xml:space="preserve"> provides more detail on issues not covered by </w:t>
      </w:r>
      <w:r>
        <w:t>the rest of the ITU-T Z.100 series</w:t>
      </w:r>
      <w:r w:rsidRPr="00623E1D">
        <w:t xml:space="preserve"> for SDL</w:t>
      </w:r>
      <w:r w:rsidRPr="00623E1D">
        <w:noBreakHyphen/>
        <w:t xml:space="preserve">2010. If there is an inconsistency between Annex F </w:t>
      </w:r>
      <w:r>
        <w:t>and</w:t>
      </w:r>
      <w:r w:rsidRPr="00623E1D">
        <w:t xml:space="preserve"> </w:t>
      </w:r>
      <w:r>
        <w:t>ITU</w:t>
      </w:r>
      <w:r>
        <w:noBreakHyphen/>
        <w:t>T Z</w:t>
      </w:r>
      <w:r w:rsidRPr="00623E1D">
        <w:t xml:space="preserve">.100 </w:t>
      </w:r>
      <w:r>
        <w:t>or</w:t>
      </w:r>
      <w:r w:rsidRPr="00623E1D">
        <w:t xml:space="preserve"> other parts of </w:t>
      </w:r>
      <w:r w:rsidR="00E65B0A">
        <w:t>the ITU</w:t>
      </w:r>
      <w:r w:rsidR="00E65B0A">
        <w:noBreakHyphen/>
        <w:t>T Z.100 </w:t>
      </w:r>
      <w:r>
        <w:t>series</w:t>
      </w:r>
      <w:r w:rsidRPr="00623E1D">
        <w:t xml:space="preserve"> for SDL</w:t>
      </w:r>
      <w:r w:rsidRPr="00623E1D">
        <w:noBreakHyphen/>
        <w:t xml:space="preserve">2010, there is an error in </w:t>
      </w:r>
      <w:r>
        <w:t>the ITU</w:t>
      </w:r>
      <w:r>
        <w:noBreakHyphen/>
        <w:t>T Z.100 series</w:t>
      </w:r>
      <w:r w:rsidRPr="00623E1D">
        <w:t xml:space="preserve"> Recommendations </w:t>
      </w:r>
      <w:r>
        <w:t>and</w:t>
      </w:r>
      <w:r w:rsidRPr="00623E1D">
        <w:t xml:space="preserve"> further study is needed to determine </w:t>
      </w:r>
      <w:r>
        <w:t>the correction</w:t>
      </w:r>
      <w:r w:rsidRPr="00623E1D">
        <w:t>.</w:t>
      </w:r>
    </w:p>
    <w:p w14:paraId="7E8DC345" w14:textId="77777777" w:rsidR="004F7371" w:rsidRDefault="004F7371" w:rsidP="004F7371">
      <w:r w:rsidRPr="00623E1D">
        <w:t>The ITU</w:t>
      </w:r>
      <w:r w:rsidRPr="00623E1D">
        <w:noBreakHyphen/>
        <w:t>T Z.100 series has also an independently published supplement:</w:t>
      </w:r>
    </w:p>
    <w:p w14:paraId="1F891924" w14:textId="77777777" w:rsidR="004F7371" w:rsidRPr="00623E1D" w:rsidDel="0018404A" w:rsidRDefault="004F7371" w:rsidP="004F7371">
      <w:pPr>
        <w:pStyle w:val="enumlev1"/>
      </w:pPr>
      <w:r w:rsidRPr="00623E1D">
        <w:sym w:font="Symbol" w:char="F02D"/>
      </w:r>
      <w:r w:rsidRPr="00623E1D">
        <w:tab/>
      </w:r>
      <w:r>
        <w:t>ITU</w:t>
      </w:r>
      <w:r>
        <w:noBreakHyphen/>
        <w:t xml:space="preserve">T Z.Sup1: </w:t>
      </w:r>
      <w:r w:rsidRPr="005361D8">
        <w:rPr>
          <w:lang w:val="en-US"/>
        </w:rPr>
        <w:t>ITU</w:t>
      </w:r>
      <w:r>
        <w:rPr>
          <w:lang w:val="en-US"/>
        </w:rPr>
        <w:noBreakHyphen/>
      </w:r>
      <w:r w:rsidRPr="005361D8">
        <w:rPr>
          <w:lang w:val="en-US"/>
        </w:rPr>
        <w:t>T</w:t>
      </w:r>
      <w:r>
        <w:rPr>
          <w:lang w:val="en-US"/>
        </w:rPr>
        <w:t> </w:t>
      </w:r>
      <w:r w:rsidRPr="005361D8">
        <w:rPr>
          <w:lang w:val="en-US"/>
        </w:rPr>
        <w:t>Z.100 series - Supplement on SDL+ methodology: Use of ITU System Design Languages</w:t>
      </w:r>
      <w:r>
        <w:t>.</w:t>
      </w:r>
    </w:p>
    <w:p w14:paraId="69964348" w14:textId="77777777" w:rsidR="004F7371" w:rsidRPr="00623E1D" w:rsidRDefault="004F7371" w:rsidP="004F7371">
      <w:r>
        <w:t>ITU</w:t>
      </w:r>
      <w:r>
        <w:noBreakHyphen/>
        <w:t>T Z.Sup1 is based on a methodology for</w:t>
      </w:r>
      <w:r w:rsidRPr="00623E1D">
        <w:t xml:space="preserve"> an earlier version of the language</w:t>
      </w:r>
      <w:r>
        <w:t>.</w:t>
      </w:r>
      <w:r w:rsidRPr="00623E1D">
        <w:t xml:space="preserve"> </w:t>
      </w:r>
      <w:r>
        <w:t>T</w:t>
      </w:r>
      <w:r w:rsidRPr="00623E1D">
        <w:t xml:space="preserve">he methodology is still applicable </w:t>
      </w:r>
      <w:r>
        <w:t>because the earlier language features that are used all exist in SDL</w:t>
      </w:r>
      <w:r>
        <w:noBreakHyphen/>
        <w:t>2010</w:t>
      </w:r>
      <w:r w:rsidRPr="00623E1D">
        <w:t xml:space="preserve">. The current language has </w:t>
      </w:r>
      <w:r>
        <w:t xml:space="preserve">some </w:t>
      </w:r>
      <w:r w:rsidRPr="00623E1D">
        <w:t xml:space="preserve">additional features </w:t>
      </w:r>
      <w:r>
        <w:t>that are not fully exploited by ITU</w:t>
      </w:r>
      <w:r>
        <w:noBreakHyphen/>
        <w:t>T Z.Sup1</w:t>
      </w:r>
      <w:r w:rsidRPr="00623E1D">
        <w:t>.</w:t>
      </w:r>
    </w:p>
    <w:p w14:paraId="44A00CC1" w14:textId="77777777" w:rsidR="004F7371" w:rsidRDefault="004F7371" w:rsidP="004F7371">
      <w:pPr>
        <w:pStyle w:val="Headingb"/>
        <w:outlineLvl w:val="0"/>
        <w:rPr>
          <w:lang w:val="en-US"/>
        </w:rPr>
      </w:pPr>
      <w:r w:rsidRPr="00683540">
        <w:t>Associated work</w:t>
      </w:r>
    </w:p>
    <w:p w14:paraId="1BAB4CA5" w14:textId="6248699F" w:rsidR="004F7371" w:rsidRDefault="004F7371" w:rsidP="00FB2901">
      <w:r w:rsidRPr="00623E1D">
        <w:t>One method for usage within standards is de</w:t>
      </w:r>
      <w:r w:rsidR="00DD4C3B">
        <w:t>scribed in Recommendation ITU</w:t>
      </w:r>
      <w:r w:rsidR="00DD4C3B">
        <w:noBreakHyphen/>
        <w:t>T </w:t>
      </w:r>
      <w:r w:rsidR="00E65B0A">
        <w:t>Q.65. A </w:t>
      </w:r>
      <w:r w:rsidRPr="00623E1D">
        <w:t xml:space="preserve">recommended strategy for introducing a formal description technique like the </w:t>
      </w:r>
      <w:r>
        <w:t>Specification and Description Language</w:t>
      </w:r>
      <w:r w:rsidRPr="00623E1D">
        <w:t xml:space="preserve"> in standards is available in Recommendation ITU</w:t>
      </w:r>
      <w:r w:rsidRPr="00623E1D">
        <w:noBreakHyphen/>
        <w:t xml:space="preserve">T Z.110. The use of the </w:t>
      </w:r>
      <w:r>
        <w:t>Specification and Description Language</w:t>
      </w:r>
      <w:r w:rsidRPr="00623E1D">
        <w:t xml:space="preserve"> is also recommended in Recommendation ITU</w:t>
      </w:r>
      <w:r w:rsidRPr="00623E1D">
        <w:noBreakHyphen/>
        <w:t xml:space="preserve">T Z.450, Quality aspects of protocol-related Recommendations. For references to additional </w:t>
      </w:r>
      <w:r w:rsidRPr="00623E1D">
        <w:lastRenderedPageBreak/>
        <w:t xml:space="preserve">material on the </w:t>
      </w:r>
      <w:r>
        <w:t>Specification and Description Language</w:t>
      </w:r>
      <w:r w:rsidRPr="00623E1D">
        <w:t>,</w:t>
      </w:r>
      <w:r>
        <w:t xml:space="preserve"> </w:t>
      </w:r>
      <w:r w:rsidRPr="00623E1D">
        <w:t>and</w:t>
      </w:r>
      <w:r>
        <w:t xml:space="preserve"> </w:t>
      </w:r>
      <w:r w:rsidRPr="00623E1D">
        <w:t>information</w:t>
      </w:r>
      <w:r>
        <w:t xml:space="preserve"> </w:t>
      </w:r>
      <w:r w:rsidRPr="00623E1D">
        <w:t>on</w:t>
      </w:r>
      <w:r>
        <w:t xml:space="preserve"> </w:t>
      </w:r>
      <w:r w:rsidRPr="00623E1D">
        <w:t>industrial</w:t>
      </w:r>
      <w:r>
        <w:t xml:space="preserve"> </w:t>
      </w:r>
      <w:r w:rsidRPr="00623E1D">
        <w:t>usage,</w:t>
      </w:r>
      <w:r>
        <w:t xml:space="preserve"> </w:t>
      </w:r>
      <w:r w:rsidRPr="00623E1D">
        <w:t xml:space="preserve">see </w:t>
      </w:r>
      <w:hyperlink r:id="rId62" w:history="1">
        <w:r w:rsidRPr="00571FEF">
          <w:rPr>
            <w:rStyle w:val="Hyperlink"/>
          </w:rPr>
          <w:t>http://www.sdl</w:t>
        </w:r>
        <w:r w:rsidRPr="00571FEF">
          <w:rPr>
            <w:rStyle w:val="Hyperlink"/>
          </w:rPr>
          <w:noBreakHyphen/>
          <w:t>forum.org</w:t>
        </w:r>
      </w:hyperlink>
      <w:r w:rsidRPr="00623E1D">
        <w:t>.</w:t>
      </w:r>
    </w:p>
    <w:p w14:paraId="45DE140F" w14:textId="77777777" w:rsidR="00FB2901" w:rsidRDefault="00FB2901" w:rsidP="00FB2901">
      <w:pPr>
        <w:pStyle w:val="Headingb"/>
        <w:outlineLvl w:val="0"/>
        <w:rPr>
          <w:lang w:val="en-US"/>
        </w:rPr>
      </w:pPr>
      <w:bookmarkStart w:id="13" w:name="_Toc449663765"/>
      <w:bookmarkStart w:id="14" w:name="_Toc192901504"/>
      <w:bookmarkStart w:id="15" w:name="_Toc68594352"/>
      <w:bookmarkStart w:id="16" w:name="_Toc303065596"/>
      <w:bookmarkStart w:id="17" w:name="_Toc182643598"/>
      <w:bookmarkStart w:id="18" w:name="_Toc303065942"/>
      <w:r w:rsidRPr="00683540">
        <w:t>Background</w:t>
      </w:r>
      <w:bookmarkEnd w:id="13"/>
    </w:p>
    <w:bookmarkEnd w:id="14"/>
    <w:bookmarkEnd w:id="15"/>
    <w:bookmarkEnd w:id="16"/>
    <w:bookmarkEnd w:id="17"/>
    <w:bookmarkEnd w:id="18"/>
    <w:p w14:paraId="73B463F4" w14:textId="62197D61" w:rsidR="00FB2901" w:rsidRPr="00623E1D" w:rsidRDefault="00FB2901" w:rsidP="00E65B0A">
      <w:r w:rsidRPr="00623E1D">
        <w:t xml:space="preserve">Different versions of the </w:t>
      </w:r>
      <w:r>
        <w:t>Specification and Description Language</w:t>
      </w:r>
      <w:r w:rsidRPr="00623E1D">
        <w:t xml:space="preserve"> have been recommended by ITU</w:t>
      </w:r>
      <w:r w:rsidRPr="00623E1D">
        <w:noBreakHyphen/>
        <w:t>T since</w:t>
      </w:r>
      <w:r w:rsidR="00E65B0A">
        <w:t> </w:t>
      </w:r>
      <w:r w:rsidRPr="00623E1D">
        <w:t>1976. The SDL</w:t>
      </w:r>
      <w:r w:rsidRPr="00623E1D">
        <w:noBreakHyphen/>
        <w:t>2010 version is a revision of SDL</w:t>
      </w:r>
      <w:r w:rsidRPr="00623E1D">
        <w:noBreakHyphen/>
        <w:t>2000, the last edition of which was published in 2007. SDL</w:t>
      </w:r>
      <w:r w:rsidRPr="00623E1D">
        <w:noBreakHyphen/>
        <w:t>2000 was initially published in Recommendation ITU</w:t>
      </w:r>
      <w:r w:rsidRPr="00623E1D">
        <w:noBreakHyphen/>
        <w:t>T Z.100 (</w:t>
      </w:r>
      <w:r>
        <w:t>19</w:t>
      </w:r>
      <w:r w:rsidRPr="00623E1D">
        <w:t>99) as a revision of Recommendation ITU</w:t>
      </w:r>
      <w:r w:rsidRPr="00623E1D">
        <w:noBreakHyphen/>
        <w:t>T Z.100 (</w:t>
      </w:r>
      <w:r>
        <w:t>19</w:t>
      </w:r>
      <w:r w:rsidRPr="00623E1D">
        <w:t>93) incorporating Add</w:t>
      </w:r>
      <w:r w:rsidR="00DD4C3B">
        <w:t>endum 1 to Recommendation ITU</w:t>
      </w:r>
      <w:r w:rsidR="00DD4C3B">
        <w:noBreakHyphen/>
        <w:t>T </w:t>
      </w:r>
      <w:r w:rsidRPr="00623E1D">
        <w:t>Z.100 (</w:t>
      </w:r>
      <w:r>
        <w:t>19</w:t>
      </w:r>
      <w:r w:rsidRPr="00623E1D">
        <w:t>96) and parts of Recommendation ITU</w:t>
      </w:r>
      <w:r w:rsidRPr="00623E1D">
        <w:noBreakHyphen/>
        <w:t>T Z.105 (</w:t>
      </w:r>
      <w:r>
        <w:t>19</w:t>
      </w:r>
      <w:r w:rsidR="00DD4C3B">
        <w:t>95). Recommendation ITU</w:t>
      </w:r>
      <w:r w:rsidR="00DD4C3B">
        <w:noBreakHyphen/>
        <w:t>T </w:t>
      </w:r>
      <w:r w:rsidRPr="00623E1D">
        <w:t>Z.100 (</w:t>
      </w:r>
      <w:r>
        <w:t>20</w:t>
      </w:r>
      <w:r w:rsidRPr="00623E1D">
        <w:t>02) was a technical update of Recommendation ITU</w:t>
      </w:r>
      <w:r w:rsidRPr="00623E1D">
        <w:noBreakHyphen/>
        <w:t>T</w:t>
      </w:r>
      <w:r>
        <w:t> </w:t>
      </w:r>
      <w:r w:rsidRPr="00623E1D">
        <w:t>Z.100 (</w:t>
      </w:r>
      <w:r>
        <w:t>19</w:t>
      </w:r>
      <w:r w:rsidRPr="00623E1D">
        <w:t>99) that incorporated a number of technical corrections and amendments, and without the textual phrase alternative syntax, which had been moved to Recommendation ITU</w:t>
      </w:r>
      <w:r w:rsidRPr="00623E1D">
        <w:noBreakHyphen/>
        <w:t>T Z.106 (</w:t>
      </w:r>
      <w:r>
        <w:t>20</w:t>
      </w:r>
      <w:r w:rsidRPr="00623E1D">
        <w:t>02).</w:t>
      </w:r>
    </w:p>
    <w:p w14:paraId="6A6B860B" w14:textId="77777777" w:rsidR="00FB2901" w:rsidRDefault="00FB2901" w:rsidP="00FB2901">
      <w:r w:rsidRPr="00623E1D">
        <w:t xml:space="preserve">Compared to the </w:t>
      </w:r>
      <w:r>
        <w:t>Specification and Description Language</w:t>
      </w:r>
      <w:r w:rsidRPr="00623E1D">
        <w:t xml:space="preserve"> as defined in 1992, the versions defined in SDL</w:t>
      </w:r>
      <w:r w:rsidRPr="00623E1D">
        <w:noBreakHyphen/>
        <w:t>2000 and SDL</w:t>
      </w:r>
      <w:r w:rsidRPr="00623E1D">
        <w:noBreakHyphen/>
        <w:t xml:space="preserve">2010 are extended in the areas of object-oriented data, harmonization of a number of features to make the language simpler and features to enhance the usability of the </w:t>
      </w:r>
      <w:r>
        <w:t>Specification and Description Language</w:t>
      </w:r>
      <w:r w:rsidRPr="00623E1D">
        <w:t xml:space="preserve"> with other languages such as ASN.1 and UML. Other minor modifications have been included. Though care has been taken not to invalidate existing documents using the </w:t>
      </w:r>
      <w:r>
        <w:t>Specification and Description Language</w:t>
      </w:r>
      <w:r w:rsidRPr="00623E1D">
        <w:t xml:space="preserve"> as defined in 1992, it is possible some changes require some descriptions to be updated to use this version. Details on the evolution of the language are in Appendix III.</w:t>
      </w:r>
    </w:p>
    <w:p w14:paraId="3B5BEF3A" w14:textId="77777777" w:rsidR="00FB2901" w:rsidRPr="00FB2901" w:rsidRDefault="00FB2901" w:rsidP="00FB2901"/>
    <w:p w14:paraId="15A8085F" w14:textId="77777777" w:rsidR="004F7371" w:rsidRDefault="004F7371" w:rsidP="004F7371">
      <w:pPr>
        <w:rPr>
          <w:b/>
          <w:bCs/>
          <w:lang w:val="en-US"/>
        </w:rPr>
      </w:pPr>
    </w:p>
    <w:p w14:paraId="3FC90DE9" w14:textId="77777777" w:rsidR="00FB2901" w:rsidRDefault="00FB2901" w:rsidP="004F7371">
      <w:pPr>
        <w:rPr>
          <w:b/>
          <w:bCs/>
          <w:lang w:val="en-US"/>
        </w:rPr>
      </w:pPr>
    </w:p>
    <w:p w14:paraId="1F27686E" w14:textId="77777777" w:rsidR="00FB2901" w:rsidRDefault="00FB2901" w:rsidP="004F7371">
      <w:pPr>
        <w:rPr>
          <w:b/>
          <w:bCs/>
          <w:lang w:val="en-US"/>
        </w:rPr>
        <w:sectPr w:rsidR="00FB2901" w:rsidSect="000B732D">
          <w:headerReference w:type="default" r:id="rId63"/>
          <w:pgSz w:w="11907" w:h="16834" w:code="9"/>
          <w:pgMar w:top="1134" w:right="1134" w:bottom="1134" w:left="1134" w:header="567" w:footer="567" w:gutter="0"/>
          <w:paperSrc w:first="15" w:other="15"/>
          <w:pgNumType w:fmt="lowerRoman"/>
          <w:cols w:space="720"/>
          <w:docGrid w:linePitch="326"/>
        </w:sectPr>
      </w:pPr>
    </w:p>
    <w:p w14:paraId="6A55E15A" w14:textId="77777777" w:rsidR="004F7371" w:rsidRDefault="004F7371" w:rsidP="004F7371">
      <w:pPr>
        <w:pStyle w:val="RecNo"/>
        <w:rPr>
          <w:lang w:val="en-US"/>
        </w:rPr>
      </w:pPr>
      <w:r>
        <w:rPr>
          <w:lang w:val="en-US"/>
        </w:rPr>
        <w:lastRenderedPageBreak/>
        <w:t>Recommendation ITU-T Z.100</w:t>
      </w:r>
    </w:p>
    <w:p w14:paraId="40132B07" w14:textId="77777777" w:rsidR="00024376" w:rsidRPr="00D63C21" w:rsidRDefault="0065109F" w:rsidP="000B732D">
      <w:pPr>
        <w:pStyle w:val="Rectitle"/>
      </w:pPr>
      <w:bookmarkStart w:id="19" w:name="p1rectexte"/>
      <w:bookmarkStart w:id="20" w:name="_Hlt10475718"/>
      <w:bookmarkStart w:id="21" w:name="_Toc303065597"/>
      <w:bookmarkStart w:id="22" w:name="_Toc182643599"/>
      <w:bookmarkStart w:id="23" w:name="_Toc303065943"/>
      <w:bookmarkStart w:id="24" w:name="_Toc318895814"/>
      <w:bookmarkStart w:id="25" w:name="_Ref456245954"/>
      <w:bookmarkStart w:id="26" w:name="_Toc456430064"/>
      <w:bookmarkStart w:id="27" w:name="_Toc466620170"/>
      <w:bookmarkStart w:id="28" w:name="_Ref515864067"/>
      <w:bookmarkStart w:id="29" w:name="_Toc10476578"/>
      <w:bookmarkStart w:id="30" w:name="_Toc99805324"/>
      <w:bookmarkStart w:id="31" w:name="_Toc8898346"/>
      <w:bookmarkStart w:id="32" w:name="_Toc192901505"/>
      <w:bookmarkStart w:id="33" w:name="_Toc68594353"/>
      <w:bookmarkEnd w:id="19"/>
      <w:bookmarkEnd w:id="20"/>
      <w:r w:rsidRPr="00D63C21">
        <w:t>Specification and Description Language</w:t>
      </w:r>
      <w:r w:rsidR="00530E11" w:rsidRPr="00D63C21">
        <w:t xml:space="preserve"> </w:t>
      </w:r>
      <w:r w:rsidR="00F61913" w:rsidRPr="00D63C21">
        <w:t>–</w:t>
      </w:r>
      <w:r w:rsidR="00024376" w:rsidRPr="00D63C21">
        <w:t xml:space="preserve"> Overview of SDL</w:t>
      </w:r>
      <w:r w:rsidR="00024376" w:rsidRPr="00D63C21">
        <w:noBreakHyphen/>
        <w:t>2010</w:t>
      </w:r>
    </w:p>
    <w:p w14:paraId="3A668B14" w14:textId="27874C72" w:rsidR="00BA496A" w:rsidRPr="00683540" w:rsidRDefault="00BA496A" w:rsidP="00013294">
      <w:pPr>
        <w:pStyle w:val="Heading1"/>
      </w:pPr>
      <w:bookmarkStart w:id="34" w:name="_Toc303065598"/>
      <w:bookmarkStart w:id="35" w:name="_Toc182643600"/>
      <w:bookmarkStart w:id="36" w:name="_Toc303065944"/>
      <w:bookmarkStart w:id="37" w:name="_Toc318895815"/>
      <w:bookmarkStart w:id="38" w:name="_Toc329349710"/>
      <w:bookmarkStart w:id="39" w:name="_Toc329852360"/>
      <w:bookmarkStart w:id="40" w:name="_Toc332207124"/>
      <w:bookmarkStart w:id="41" w:name="_Toc333233272"/>
      <w:bookmarkStart w:id="42" w:name="_Toc449663766"/>
      <w:bookmarkStart w:id="43" w:name="_Toc450570485"/>
      <w:bookmarkStart w:id="44" w:name="_Toc455064334"/>
      <w:bookmarkStart w:id="45" w:name="_Toc455065507"/>
      <w:bookmarkEnd w:id="21"/>
      <w:bookmarkEnd w:id="22"/>
      <w:bookmarkEnd w:id="23"/>
      <w:bookmarkEnd w:id="24"/>
      <w:r w:rsidRPr="00683540">
        <w:t>1</w:t>
      </w:r>
      <w:r w:rsidRPr="00683540">
        <w:tab/>
        <w:t>Scope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AF24873" w14:textId="77777777" w:rsidR="00BA496A" w:rsidRPr="00AF1C68" w:rsidRDefault="00BA496A" w:rsidP="00C548BE">
      <w:r w:rsidRPr="00AF1C68">
        <w:t xml:space="preserve">The purpose of recommending the </w:t>
      </w:r>
      <w:r w:rsidR="0065109F">
        <w:t>Specification and Description Language</w:t>
      </w:r>
      <w:r w:rsidRPr="00AF1C68">
        <w:t xml:space="preserve"> is to provide a language for unambiguous specification and description of the behaviour of telecommunication systems. The specifications and descriptions using the language are intended to be formal in the sense that it is possible to analyse and interpret them unambiguously.</w:t>
      </w:r>
    </w:p>
    <w:p w14:paraId="0BD21083" w14:textId="77777777" w:rsidR="00BA496A" w:rsidRPr="00AF1C68" w:rsidRDefault="00BA496A" w:rsidP="00BA496A">
      <w:r w:rsidRPr="00AF1C68">
        <w:t>The terms specification and description are used with the following meaning:</w:t>
      </w:r>
    </w:p>
    <w:p w14:paraId="14D035ED" w14:textId="77777777" w:rsidR="00BA496A" w:rsidRPr="00AF1C68" w:rsidRDefault="00BA496A" w:rsidP="00BA496A">
      <w:pPr>
        <w:pStyle w:val="enumlev1"/>
      </w:pPr>
      <w:r w:rsidRPr="00AF1C68">
        <w:t>a)</w:t>
      </w:r>
      <w:r w:rsidRPr="00AF1C68">
        <w:tab/>
      </w:r>
      <w:r w:rsidRPr="00AF1C68">
        <w:rPr>
          <w:noProof/>
        </w:rPr>
        <w:t xml:space="preserve">a </w:t>
      </w:r>
      <w:r w:rsidRPr="00AF1C68">
        <w:t>specification of a system is the description of its required behaviour; and</w:t>
      </w:r>
    </w:p>
    <w:p w14:paraId="12B191C1" w14:textId="77777777" w:rsidR="00BA496A" w:rsidRPr="00AF1C68" w:rsidRDefault="00BA496A" w:rsidP="00BA496A">
      <w:pPr>
        <w:pStyle w:val="enumlev1"/>
      </w:pPr>
      <w:r w:rsidRPr="00AF1C68">
        <w:t>b)</w:t>
      </w:r>
      <w:r w:rsidRPr="00AF1C68">
        <w:tab/>
      </w:r>
      <w:r w:rsidRPr="00AF1C68">
        <w:rPr>
          <w:noProof/>
        </w:rPr>
        <w:t xml:space="preserve">a </w:t>
      </w:r>
      <w:r w:rsidRPr="00AF1C68">
        <w:t xml:space="preserve">description of a system is the description of its actual behaviour </w:t>
      </w:r>
      <w:r w:rsidR="00F60EC7">
        <w:t>(</w:t>
      </w:r>
      <w:r w:rsidRPr="00AF1C68">
        <w:t>that is, its implementation</w:t>
      </w:r>
      <w:r w:rsidR="00F60EC7">
        <w:t>)</w:t>
      </w:r>
      <w:r w:rsidRPr="00AF1C68">
        <w:t>.</w:t>
      </w:r>
    </w:p>
    <w:p w14:paraId="4131459F" w14:textId="77777777" w:rsidR="00BA496A" w:rsidRPr="00AF1C68" w:rsidRDefault="00BA496A" w:rsidP="00BA496A">
      <w:r w:rsidRPr="00AF1C68">
        <w:t xml:space="preserve">A system specification, in a broad sense, is the specification of both the behaviour and a set of general parameters of the system. However, the </w:t>
      </w:r>
      <w:r w:rsidR="0065109F">
        <w:t>Specification and Description Language</w:t>
      </w:r>
      <w:r w:rsidRPr="00AF1C68">
        <w:t xml:space="preserve"> is intended to specify the behavioural aspects of a system; the general parameters describing properties like capacity and weight have to be described using different techniques.</w:t>
      </w:r>
    </w:p>
    <w:p w14:paraId="1A48BA8F" w14:textId="77777777" w:rsidR="00BA496A" w:rsidRPr="00AF1C68" w:rsidRDefault="00BA496A" w:rsidP="00BA496A">
      <w:r w:rsidRPr="00AF1C68">
        <w:t>This Recommendation gives an overview of the series of Recommendations that define SDL</w:t>
      </w:r>
      <w:r w:rsidRPr="00AF1C68">
        <w:noBreakHyphen/>
        <w:t xml:space="preserve">2010, defines terms, conventions including </w:t>
      </w:r>
      <w:r w:rsidR="00AF587E">
        <w:rPr>
          <w:noProof/>
        </w:rPr>
        <w:t>meta-languages</w:t>
      </w:r>
      <w:r w:rsidRPr="00AF1C68">
        <w:t>, tool compliance and the basis of data for SDL</w:t>
      </w:r>
      <w:r w:rsidRPr="00AF1C68">
        <w:noBreakHyphen/>
        <w:t>2010.</w:t>
      </w:r>
    </w:p>
    <w:p w14:paraId="7329B299" w14:textId="77777777" w:rsidR="00BA496A" w:rsidRPr="00750E64" w:rsidRDefault="00BA496A" w:rsidP="00C548BE">
      <w:pPr>
        <w:pStyle w:val="Note"/>
      </w:pPr>
      <w:r w:rsidRPr="00750E64">
        <w:t>NOTE </w:t>
      </w:r>
      <w:r w:rsidRPr="00750E64">
        <w:sym w:font="Symbol" w:char="F02D"/>
      </w:r>
      <w:r w:rsidRPr="00750E64">
        <w:t xml:space="preserve"> Since </w:t>
      </w:r>
      <w:r w:rsidRPr="00C548BE">
        <w:t>there</w:t>
      </w:r>
      <w:r w:rsidRPr="00750E64">
        <w:t xml:space="preserve"> is no distinction between use for specification and its use for description, the term specification is used in the SDL</w:t>
      </w:r>
      <w:r w:rsidRPr="00750E64">
        <w:noBreakHyphen/>
        <w:t>2010 Recommendations for both required behaviour and actual behaviour.</w:t>
      </w:r>
    </w:p>
    <w:p w14:paraId="21B58FB2" w14:textId="77777777" w:rsidR="00BA496A" w:rsidRPr="00683540" w:rsidRDefault="00BA496A" w:rsidP="00013294">
      <w:pPr>
        <w:pStyle w:val="Heading2"/>
      </w:pPr>
      <w:bookmarkStart w:id="46" w:name="_Toc456430065"/>
      <w:bookmarkStart w:id="47" w:name="_Toc466620171"/>
      <w:bookmarkStart w:id="48" w:name="_Toc10476579"/>
      <w:bookmarkStart w:id="49" w:name="_Toc99805325"/>
      <w:bookmarkStart w:id="50" w:name="_Toc8898347"/>
      <w:bookmarkStart w:id="51" w:name="_Toc192901506"/>
      <w:bookmarkStart w:id="52" w:name="_Toc68594354"/>
      <w:bookmarkStart w:id="53" w:name="_Toc303065599"/>
      <w:bookmarkStart w:id="54" w:name="_Toc182643601"/>
      <w:bookmarkStart w:id="55" w:name="_Toc303065945"/>
      <w:bookmarkStart w:id="56" w:name="_Toc318895816"/>
      <w:bookmarkStart w:id="57" w:name="_Toc329349711"/>
      <w:bookmarkStart w:id="58" w:name="_Toc329852361"/>
      <w:bookmarkStart w:id="59" w:name="_Toc332207125"/>
      <w:bookmarkStart w:id="60" w:name="_Toc333233273"/>
      <w:bookmarkStart w:id="61" w:name="_Toc449663767"/>
      <w:bookmarkStart w:id="62" w:name="_Toc450570486"/>
      <w:bookmarkStart w:id="63" w:name="_Toc455064335"/>
      <w:bookmarkStart w:id="64" w:name="_Toc455065508"/>
      <w:r w:rsidRPr="00683540">
        <w:t>1.1</w:t>
      </w:r>
      <w:r w:rsidRPr="00683540">
        <w:tab/>
        <w:t>Objective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4D5659BC" w14:textId="77777777" w:rsidR="00BA496A" w:rsidRPr="00AF1C68" w:rsidRDefault="00BA496A" w:rsidP="00BA496A">
      <w:r w:rsidRPr="00AF1C68">
        <w:t xml:space="preserve">The general objectives when defining the </w:t>
      </w:r>
      <w:r w:rsidR="0065109F">
        <w:t>Specification and Description Language</w:t>
      </w:r>
      <w:r w:rsidRPr="00AF1C68">
        <w:t xml:space="preserve"> have been to provide a language that:</w:t>
      </w:r>
    </w:p>
    <w:p w14:paraId="04BD5260" w14:textId="77777777" w:rsidR="00BA496A" w:rsidRPr="00AF1C68" w:rsidRDefault="00BA496A" w:rsidP="00BA496A">
      <w:pPr>
        <w:pStyle w:val="enumlev1"/>
      </w:pPr>
      <w:r w:rsidRPr="00AF1C68">
        <w:t>a)</w:t>
      </w:r>
      <w:r w:rsidRPr="00AF1C68">
        <w:tab/>
      </w:r>
      <w:r w:rsidRPr="00AF1C68">
        <w:rPr>
          <w:noProof/>
        </w:rPr>
        <w:t>is</w:t>
      </w:r>
      <w:r w:rsidRPr="00AF1C68">
        <w:t xml:space="preserve"> easy to learn, use and interpret;</w:t>
      </w:r>
    </w:p>
    <w:p w14:paraId="6E0DCE84" w14:textId="77777777" w:rsidR="00BA496A" w:rsidRPr="00AF1C68" w:rsidRDefault="00BA496A" w:rsidP="00BA496A">
      <w:pPr>
        <w:pStyle w:val="enumlev1"/>
      </w:pPr>
      <w:r w:rsidRPr="00AF1C68">
        <w:t>b)</w:t>
      </w:r>
      <w:r w:rsidRPr="00AF1C68">
        <w:tab/>
      </w:r>
      <w:r w:rsidRPr="00AF1C68">
        <w:rPr>
          <w:noProof/>
        </w:rPr>
        <w:t>provides</w:t>
      </w:r>
      <w:r w:rsidRPr="00AF1C68">
        <w:t xml:space="preserve"> unambiguous specification for ordering, tendering and design, while also allowing some issues to be left open</w:t>
      </w:r>
      <w:r w:rsidRPr="00AF1C68">
        <w:rPr>
          <w:noProof/>
        </w:rPr>
        <w:t>;</w:t>
      </w:r>
    </w:p>
    <w:p w14:paraId="22B88D26" w14:textId="77777777" w:rsidR="00BA496A" w:rsidRPr="00AF1C68" w:rsidRDefault="00BA496A" w:rsidP="00BA496A">
      <w:pPr>
        <w:pStyle w:val="enumlev1"/>
      </w:pPr>
      <w:r w:rsidRPr="00AF1C68">
        <w:t>c)</w:t>
      </w:r>
      <w:r w:rsidRPr="00AF1C68">
        <w:tab/>
      </w:r>
      <w:r w:rsidRPr="00AF1C68">
        <w:rPr>
          <w:noProof/>
        </w:rPr>
        <w:t>is</w:t>
      </w:r>
      <w:r w:rsidRPr="00AF1C68">
        <w:t xml:space="preserve"> able to be extended to cover new developments;</w:t>
      </w:r>
    </w:p>
    <w:p w14:paraId="1D0BB390" w14:textId="77777777" w:rsidR="00BA496A" w:rsidRPr="00AF1C68" w:rsidRDefault="00BA496A" w:rsidP="00BA496A">
      <w:pPr>
        <w:pStyle w:val="enumlev1"/>
      </w:pPr>
      <w:r w:rsidRPr="00AF1C68">
        <w:t>d)</w:t>
      </w:r>
      <w:r w:rsidRPr="00AF1C68">
        <w:tab/>
      </w:r>
      <w:r w:rsidRPr="00AF1C68">
        <w:rPr>
          <w:noProof/>
        </w:rPr>
        <w:t>is</w:t>
      </w:r>
      <w:r w:rsidRPr="00AF1C68">
        <w:t xml:space="preserve"> able to support several methodologies of system specification and design.</w:t>
      </w:r>
    </w:p>
    <w:p w14:paraId="64F45D19" w14:textId="77777777" w:rsidR="00BA496A" w:rsidRDefault="00BA496A" w:rsidP="00013294">
      <w:pPr>
        <w:pStyle w:val="Heading2"/>
      </w:pPr>
      <w:bookmarkStart w:id="65" w:name="REF1_2"/>
      <w:bookmarkStart w:id="66" w:name="_Ref456246400"/>
      <w:bookmarkStart w:id="67" w:name="_Toc456430066"/>
      <w:bookmarkStart w:id="68" w:name="_Toc466620172"/>
      <w:bookmarkStart w:id="69" w:name="_Toc10476580"/>
      <w:bookmarkStart w:id="70" w:name="_Toc99805326"/>
      <w:bookmarkStart w:id="71" w:name="_Toc8898348"/>
      <w:bookmarkStart w:id="72" w:name="_Toc192901507"/>
      <w:bookmarkStart w:id="73" w:name="_Toc68594355"/>
      <w:bookmarkStart w:id="74" w:name="_Toc303065600"/>
      <w:bookmarkStart w:id="75" w:name="_Toc182643602"/>
      <w:bookmarkStart w:id="76" w:name="_Toc303065946"/>
      <w:bookmarkStart w:id="77" w:name="_Toc318895817"/>
      <w:bookmarkStart w:id="78" w:name="_Toc329349712"/>
      <w:bookmarkStart w:id="79" w:name="_Toc329852362"/>
      <w:bookmarkStart w:id="80" w:name="_Toc332207126"/>
      <w:bookmarkStart w:id="81" w:name="_Toc333233274"/>
      <w:bookmarkStart w:id="82" w:name="_Toc449663768"/>
      <w:bookmarkStart w:id="83" w:name="_Toc450570487"/>
      <w:bookmarkStart w:id="84" w:name="_Toc455064336"/>
      <w:bookmarkStart w:id="85" w:name="_Toc455065509"/>
      <w:r w:rsidRPr="00683540">
        <w:t>1.2</w:t>
      </w:r>
      <w:bookmarkEnd w:id="65"/>
      <w:r w:rsidRPr="00683540">
        <w:tab/>
        <w:t>Application</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0DA4745B" w14:textId="77777777" w:rsidR="00BA496A" w:rsidRPr="00AF1C68" w:rsidRDefault="00BA496A" w:rsidP="00BA496A">
      <w:r w:rsidRPr="00AF1C68">
        <w:t>The Recommendations for SDL</w:t>
      </w:r>
      <w:r w:rsidRPr="00AF1C68">
        <w:noBreakHyphen/>
        <w:t xml:space="preserve">2010 provide the reference manual for the </w:t>
      </w:r>
      <w:r w:rsidR="0065109F">
        <w:t>Specification and Description Language</w:t>
      </w:r>
      <w:r w:rsidRPr="00AF1C68">
        <w:t xml:space="preserve">. This Recommendation provides an overview of the language and the conventions used to define the language. A methodology framework document, which gives examples of </w:t>
      </w:r>
      <w:r w:rsidR="0065109F">
        <w:t>Specification and Description Language</w:t>
      </w:r>
      <w:r w:rsidRPr="00AF1C68">
        <w:t xml:space="preserve"> usage, is available as the Supplement to the Recommendation ITU</w:t>
      </w:r>
      <w:r w:rsidRPr="00AF1C68">
        <w:noBreakHyphen/>
        <w:t>T Z.100 series originally produced in the study period 1992-1996.</w:t>
      </w:r>
    </w:p>
    <w:p w14:paraId="79108C97" w14:textId="2B4D98AD" w:rsidR="00BA496A" w:rsidRPr="00AF1C68" w:rsidRDefault="00BA496A" w:rsidP="00BA496A">
      <w:r w:rsidRPr="00AF1C68">
        <w:t>The main area of application for the language is the specification of the behaviour of aspects of real</w:t>
      </w:r>
      <w:r w:rsidR="00DD4C3B">
        <w:noBreakHyphen/>
      </w:r>
      <w:r w:rsidRPr="00AF1C68">
        <w:t>time systems, and the design of such systems. Applications in the field of telecommunications include:</w:t>
      </w:r>
    </w:p>
    <w:p w14:paraId="0AEE6C47" w14:textId="77777777" w:rsidR="00BA496A" w:rsidRPr="00AF1C68" w:rsidRDefault="00BA496A" w:rsidP="00BA496A">
      <w:pPr>
        <w:pStyle w:val="enumlev1"/>
      </w:pPr>
      <w:r w:rsidRPr="00AF1C68">
        <w:t>a)</w:t>
      </w:r>
      <w:r w:rsidRPr="00AF1C68">
        <w:tab/>
      </w:r>
      <w:r w:rsidRPr="00AF1C68">
        <w:rPr>
          <w:noProof/>
        </w:rPr>
        <w:t>call</w:t>
      </w:r>
      <w:r w:rsidRPr="00AF1C68">
        <w:t xml:space="preserve"> and connection processing (for example, call handling, telephony signalling, metering) in switching systems;</w:t>
      </w:r>
    </w:p>
    <w:p w14:paraId="77BC9729" w14:textId="77777777" w:rsidR="00BA496A" w:rsidRPr="00AF1C68" w:rsidRDefault="00BA496A" w:rsidP="00BA496A">
      <w:pPr>
        <w:pStyle w:val="enumlev1"/>
      </w:pPr>
      <w:r w:rsidRPr="00AF1C68">
        <w:lastRenderedPageBreak/>
        <w:t>b)</w:t>
      </w:r>
      <w:r w:rsidRPr="00AF1C68">
        <w:tab/>
      </w:r>
      <w:r w:rsidRPr="00AF1C68">
        <w:rPr>
          <w:noProof/>
        </w:rPr>
        <w:t>maintenance</w:t>
      </w:r>
      <w:r w:rsidRPr="00AF1C68">
        <w:t xml:space="preserve"> and fault treatment (for example, alarms, automatic fault clearance, routine tests) in general telecommunication systems;</w:t>
      </w:r>
    </w:p>
    <w:p w14:paraId="19000904" w14:textId="77777777" w:rsidR="00BA496A" w:rsidRPr="00AF1C68" w:rsidRDefault="00BA496A" w:rsidP="00BA496A">
      <w:pPr>
        <w:pStyle w:val="enumlev1"/>
      </w:pPr>
      <w:r w:rsidRPr="00AF1C68">
        <w:t>c)</w:t>
      </w:r>
      <w:r w:rsidRPr="00AF1C68">
        <w:tab/>
      </w:r>
      <w:r w:rsidRPr="00AF1C68">
        <w:rPr>
          <w:noProof/>
        </w:rPr>
        <w:t>system</w:t>
      </w:r>
      <w:r w:rsidRPr="00AF1C68">
        <w:t xml:space="preserve"> control (for example, overload control, modification and extension procedures);</w:t>
      </w:r>
    </w:p>
    <w:p w14:paraId="3166A184" w14:textId="77777777" w:rsidR="00BA496A" w:rsidRPr="00AF1C68" w:rsidRDefault="00BA496A" w:rsidP="00BA496A">
      <w:pPr>
        <w:pStyle w:val="enumlev1"/>
      </w:pPr>
      <w:r w:rsidRPr="00AF1C68">
        <w:t>d)</w:t>
      </w:r>
      <w:r w:rsidRPr="00AF1C68">
        <w:tab/>
      </w:r>
      <w:r w:rsidRPr="00AF1C68">
        <w:rPr>
          <w:noProof/>
        </w:rPr>
        <w:t>operation</w:t>
      </w:r>
      <w:r w:rsidRPr="00AF1C68">
        <w:t xml:space="preserve"> and maintenance functions, network management;</w:t>
      </w:r>
    </w:p>
    <w:p w14:paraId="494F0E3C" w14:textId="77777777" w:rsidR="00BA496A" w:rsidRPr="00AF1C68" w:rsidRDefault="00BA496A" w:rsidP="00BA496A">
      <w:pPr>
        <w:pStyle w:val="enumlev1"/>
      </w:pPr>
      <w:r w:rsidRPr="00AF1C68">
        <w:t>e)</w:t>
      </w:r>
      <w:r w:rsidRPr="00AF1C68">
        <w:tab/>
      </w:r>
      <w:r w:rsidRPr="00AF1C68">
        <w:rPr>
          <w:noProof/>
        </w:rPr>
        <w:t>data</w:t>
      </w:r>
      <w:r w:rsidRPr="00AF1C68">
        <w:t xml:space="preserve"> communication protocols;</w:t>
      </w:r>
    </w:p>
    <w:p w14:paraId="78E1DFFF" w14:textId="77777777" w:rsidR="00BA496A" w:rsidRPr="00AF1C68" w:rsidRDefault="00BA496A" w:rsidP="00BA496A">
      <w:pPr>
        <w:pStyle w:val="enumlev1"/>
      </w:pPr>
      <w:r w:rsidRPr="00AF1C68">
        <w:t>f)</w:t>
      </w:r>
      <w:r w:rsidRPr="00AF1C68">
        <w:tab/>
      </w:r>
      <w:r w:rsidRPr="00AF1C68">
        <w:rPr>
          <w:noProof/>
        </w:rPr>
        <w:t>telecommunication</w:t>
      </w:r>
      <w:r w:rsidRPr="00AF1C68">
        <w:t xml:space="preserve"> services.</w:t>
      </w:r>
    </w:p>
    <w:p w14:paraId="0C5B2F6D" w14:textId="77777777" w:rsidR="00BA496A" w:rsidRPr="00AF1C68" w:rsidRDefault="00BA496A" w:rsidP="00BA496A">
      <w:r w:rsidRPr="00AF1C68">
        <w:t xml:space="preserve">The </w:t>
      </w:r>
      <w:r w:rsidR="0065109F">
        <w:t>Specification and Description Language</w:t>
      </w:r>
      <w:r w:rsidRPr="00AF1C68">
        <w:t xml:space="preserve"> is, of course, usable for the functional specification of the behaviour of any object whose behaviour is specifiable using a discrete model; that is, where the object communicates with its environment by discrete messages.</w:t>
      </w:r>
    </w:p>
    <w:p w14:paraId="213730C1" w14:textId="77777777" w:rsidR="00BA496A" w:rsidRPr="00AF1C68" w:rsidRDefault="00BA496A" w:rsidP="00BA496A">
      <w:r w:rsidRPr="00AF1C68">
        <w:t xml:space="preserve">The </w:t>
      </w:r>
      <w:r w:rsidR="0065109F">
        <w:t>Specification and Description Language</w:t>
      </w:r>
      <w:r w:rsidRPr="00AF1C68">
        <w:t xml:space="preserve"> is a rich language and is usable </w:t>
      </w:r>
      <w:r w:rsidRPr="00AF1C68">
        <w:rPr>
          <w:noProof/>
        </w:rPr>
        <w:t>for both</w:t>
      </w:r>
      <w:r w:rsidRPr="00AF1C68">
        <w:t xml:space="preserve"> high level informal (and/or formally incomplete) specifications, semi</w:t>
      </w:r>
      <w:r w:rsidRPr="00AF1C68">
        <w:noBreakHyphen/>
        <w:t xml:space="preserve">formal and detailed specifications. The user chooses the appropriate parts of the </w:t>
      </w:r>
      <w:r w:rsidR="0065109F">
        <w:t>Specification and Description Language</w:t>
      </w:r>
      <w:r w:rsidRPr="00AF1C68">
        <w:t xml:space="preserve"> for the intended level of communication and the environment in which the language is being used. Depending on the environment in which a specification is used, it is possible many aspects are left to the common understanding between the provider and the user of the specification.</w:t>
      </w:r>
    </w:p>
    <w:p w14:paraId="5D5632E1" w14:textId="77777777" w:rsidR="00BA496A" w:rsidRPr="00AF1C68" w:rsidRDefault="00BA496A" w:rsidP="00BA496A">
      <w:pPr>
        <w:keepNext/>
      </w:pPr>
      <w:r w:rsidRPr="00AF1C68">
        <w:t>Thus the language is used for producing:</w:t>
      </w:r>
    </w:p>
    <w:p w14:paraId="4EEAC89D" w14:textId="77777777" w:rsidR="00BA496A" w:rsidRPr="00AF1C68" w:rsidRDefault="00BA496A" w:rsidP="00C548BE">
      <w:pPr>
        <w:pStyle w:val="enumlev1"/>
      </w:pPr>
      <w:r w:rsidRPr="00AF1C68">
        <w:t>a)</w:t>
      </w:r>
      <w:r w:rsidRPr="00AF1C68">
        <w:tab/>
      </w:r>
      <w:r w:rsidRPr="00AF1C68">
        <w:rPr>
          <w:noProof/>
        </w:rPr>
        <w:t>facility</w:t>
      </w:r>
      <w:r w:rsidRPr="00AF1C68">
        <w:t xml:space="preserve"> requirements;</w:t>
      </w:r>
    </w:p>
    <w:p w14:paraId="201F17F0" w14:textId="77777777" w:rsidR="00BA496A" w:rsidRPr="00AF1C68" w:rsidRDefault="00BA496A" w:rsidP="00C548BE">
      <w:pPr>
        <w:pStyle w:val="enumlev1"/>
      </w:pPr>
      <w:r w:rsidRPr="00AF1C68">
        <w:t>b)</w:t>
      </w:r>
      <w:r w:rsidRPr="00AF1C68">
        <w:tab/>
      </w:r>
      <w:r w:rsidRPr="00AF1C68">
        <w:rPr>
          <w:noProof/>
        </w:rPr>
        <w:t>system</w:t>
      </w:r>
      <w:r w:rsidRPr="00AF1C68">
        <w:t xml:space="preserve"> specifications;</w:t>
      </w:r>
    </w:p>
    <w:p w14:paraId="63E6110D" w14:textId="77777777" w:rsidR="00BA496A" w:rsidRPr="00AF1C68" w:rsidRDefault="00BA496A" w:rsidP="00C548BE">
      <w:pPr>
        <w:pStyle w:val="enumlev1"/>
      </w:pPr>
      <w:r w:rsidRPr="00AF1C68">
        <w:t>c)</w:t>
      </w:r>
      <w:r w:rsidRPr="00AF1C68">
        <w:tab/>
      </w:r>
      <w:r>
        <w:t>ITU</w:t>
      </w:r>
      <w:r>
        <w:noBreakHyphen/>
        <w:t xml:space="preserve">T </w:t>
      </w:r>
      <w:r w:rsidRPr="00AF1C68">
        <w:t>Recommendation</w:t>
      </w:r>
      <w:r>
        <w:t>s</w:t>
      </w:r>
      <w:r w:rsidRPr="00AF1C68">
        <w:t xml:space="preserve">, or other similar </w:t>
      </w:r>
      <w:r w:rsidR="00473A0D">
        <w:t>s</w:t>
      </w:r>
      <w:r w:rsidRPr="00AF1C68">
        <w:t>tandards (international, regional or national);</w:t>
      </w:r>
    </w:p>
    <w:p w14:paraId="0C2908C7" w14:textId="77777777" w:rsidR="00BA496A" w:rsidRPr="00AF1C68" w:rsidRDefault="00BA496A" w:rsidP="00C548BE">
      <w:pPr>
        <w:pStyle w:val="enumlev1"/>
      </w:pPr>
      <w:r w:rsidRPr="00AF1C68">
        <w:t>d)</w:t>
      </w:r>
      <w:r w:rsidRPr="00AF1C68">
        <w:tab/>
      </w:r>
      <w:r w:rsidRPr="00AF1C68">
        <w:rPr>
          <w:noProof/>
        </w:rPr>
        <w:t>system</w:t>
      </w:r>
      <w:r w:rsidRPr="00AF1C68">
        <w:t xml:space="preserve"> design specifications;</w:t>
      </w:r>
    </w:p>
    <w:p w14:paraId="1D4260BC" w14:textId="77777777" w:rsidR="00BA496A" w:rsidRPr="00AF1C68" w:rsidRDefault="00BA496A" w:rsidP="00C548BE">
      <w:pPr>
        <w:pStyle w:val="enumlev1"/>
      </w:pPr>
      <w:r w:rsidRPr="00AF1C68">
        <w:t>e)</w:t>
      </w:r>
      <w:r w:rsidRPr="00AF1C68">
        <w:tab/>
      </w:r>
      <w:r w:rsidRPr="00AF1C68">
        <w:rPr>
          <w:noProof/>
        </w:rPr>
        <w:t>detailed</w:t>
      </w:r>
      <w:r w:rsidRPr="00AF1C68">
        <w:t xml:space="preserve"> specifications;</w:t>
      </w:r>
    </w:p>
    <w:p w14:paraId="1685C6BE" w14:textId="77777777" w:rsidR="00BA496A" w:rsidRPr="00AF1C68" w:rsidRDefault="00BA496A" w:rsidP="00C548BE">
      <w:pPr>
        <w:pStyle w:val="enumlev1"/>
      </w:pPr>
      <w:r w:rsidRPr="00AF1C68">
        <w:t>f)</w:t>
      </w:r>
      <w:r w:rsidRPr="00AF1C68">
        <w:tab/>
      </w:r>
      <w:r w:rsidRPr="00AF1C68">
        <w:rPr>
          <w:noProof/>
        </w:rPr>
        <w:t>system</w:t>
      </w:r>
      <w:r w:rsidRPr="00AF1C68">
        <w:t xml:space="preserve"> design descriptions (both high level and detailed enough to directly produce implementations);</w:t>
      </w:r>
    </w:p>
    <w:p w14:paraId="25263494" w14:textId="77777777" w:rsidR="00BA496A" w:rsidRPr="00AF1C68" w:rsidRDefault="00BA496A" w:rsidP="00C548BE">
      <w:pPr>
        <w:pStyle w:val="enumlev1"/>
      </w:pPr>
      <w:r w:rsidRPr="00AF1C68">
        <w:t>g)</w:t>
      </w:r>
      <w:r w:rsidRPr="00AF1C68">
        <w:tab/>
      </w:r>
      <w:r w:rsidRPr="00AF1C68">
        <w:rPr>
          <w:noProof/>
        </w:rPr>
        <w:t>system</w:t>
      </w:r>
      <w:r w:rsidRPr="00AF1C68">
        <w:t xml:space="preserve"> testing descriptions (in particular in combination with </w:t>
      </w:r>
      <w:r w:rsidR="0073429C" w:rsidRPr="0073429C">
        <w:t xml:space="preserve">Message Sequence Chart </w:t>
      </w:r>
      <w:r w:rsidR="0073429C">
        <w:t>[</w:t>
      </w:r>
      <w:r w:rsidRPr="00AF1C68">
        <w:t>MSC</w:t>
      </w:r>
      <w:r w:rsidR="0073429C">
        <w:t>]</w:t>
      </w:r>
      <w:r w:rsidRPr="00AF1C68">
        <w:t xml:space="preserve"> and </w:t>
      </w:r>
      <w:r w:rsidR="0073429C" w:rsidRPr="0073429C">
        <w:t xml:space="preserve">Testing and Test Control Notation </w:t>
      </w:r>
      <w:r w:rsidR="0073429C">
        <w:t>[</w:t>
      </w:r>
      <w:r w:rsidRPr="00AF1C68">
        <w:t>TTCN</w:t>
      </w:r>
      <w:r w:rsidR="0073429C">
        <w:t>]</w:t>
      </w:r>
      <w:r w:rsidRPr="00AF1C68">
        <w:t>).</w:t>
      </w:r>
    </w:p>
    <w:p w14:paraId="45BBC52B" w14:textId="77777777" w:rsidR="00BA496A" w:rsidRPr="00AF1C68" w:rsidRDefault="00BA496A" w:rsidP="00BA496A">
      <w:r w:rsidRPr="00AF1C68">
        <w:t>The user organization is able to choose the appropriate level of application of SDL</w:t>
      </w:r>
      <w:r w:rsidRPr="00AF1C68">
        <w:noBreakHyphen/>
        <w:t>2010.</w:t>
      </w:r>
    </w:p>
    <w:p w14:paraId="4F87CD53" w14:textId="77777777" w:rsidR="00BA496A" w:rsidRPr="00683540" w:rsidRDefault="00BA496A" w:rsidP="00013294">
      <w:pPr>
        <w:pStyle w:val="Heading2"/>
      </w:pPr>
      <w:bookmarkStart w:id="86" w:name="_Toc456430067"/>
      <w:bookmarkStart w:id="87" w:name="_Toc466620173"/>
      <w:bookmarkStart w:id="88" w:name="_Toc10476581"/>
      <w:bookmarkStart w:id="89" w:name="_Toc99805327"/>
      <w:bookmarkStart w:id="90" w:name="_Toc8898349"/>
      <w:bookmarkStart w:id="91" w:name="_Toc192901508"/>
      <w:bookmarkStart w:id="92" w:name="_Toc68594356"/>
      <w:bookmarkStart w:id="93" w:name="_Toc303065601"/>
      <w:bookmarkStart w:id="94" w:name="_Toc182643603"/>
      <w:bookmarkStart w:id="95" w:name="_Toc303065947"/>
      <w:bookmarkStart w:id="96" w:name="_Toc318895818"/>
      <w:bookmarkStart w:id="97" w:name="_Toc329349713"/>
      <w:bookmarkStart w:id="98" w:name="_Toc329852363"/>
      <w:bookmarkStart w:id="99" w:name="_Toc332207127"/>
      <w:bookmarkStart w:id="100" w:name="_Toc333233275"/>
      <w:bookmarkStart w:id="101" w:name="_Toc449663769"/>
      <w:bookmarkStart w:id="102" w:name="_Toc450570488"/>
      <w:bookmarkStart w:id="103" w:name="_Toc455064337"/>
      <w:bookmarkStart w:id="104" w:name="_Toc455065510"/>
      <w:r w:rsidRPr="00683540">
        <w:t>1.3</w:t>
      </w:r>
      <w:r w:rsidRPr="00683540">
        <w:tab/>
        <w:t>System specification</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27DCC6AA" w14:textId="77777777" w:rsidR="00BA496A" w:rsidRPr="00AF1C68" w:rsidRDefault="00BA496A" w:rsidP="00BA496A">
      <w:r w:rsidRPr="00AF1C68">
        <w:t xml:space="preserve">A specification using the </w:t>
      </w:r>
      <w:r w:rsidR="0065109F">
        <w:t>Specification and Description Language</w:t>
      </w:r>
      <w:r w:rsidRPr="00AF1C68">
        <w:t xml:space="preserve"> defines system behaviour in a stimulus/response fashion, assuming that both stimuli and responses are discrete and carry information. In particular, a system specification is seen as the sequence of responses to any given sequence of stimuli.</w:t>
      </w:r>
    </w:p>
    <w:p w14:paraId="5BBE359B" w14:textId="77777777" w:rsidR="00BA496A" w:rsidRPr="00AF1C68" w:rsidRDefault="00BA496A" w:rsidP="00BA496A">
      <w:r w:rsidRPr="00AF1C68">
        <w:t>The system specification model is based on the concept of communicating extended finite state machines.</w:t>
      </w:r>
    </w:p>
    <w:p w14:paraId="2B1B70F3" w14:textId="77777777" w:rsidR="00BA496A" w:rsidRPr="00AF1C68" w:rsidRDefault="00BA496A" w:rsidP="00BA496A">
      <w:r w:rsidRPr="00AF1C68">
        <w:t xml:space="preserve">The </w:t>
      </w:r>
      <w:r w:rsidR="0065109F">
        <w:t>Specification and Description Language</w:t>
      </w:r>
      <w:r w:rsidRPr="00AF1C68">
        <w:t xml:space="preserve"> also provides structuring concepts that facilitate the specification of large and/or complex systems. These constructs allow the partitioning of the system specification into manageable units that are capable of being handled and understood independently. It is possible to perform partitioning in a number of steps resulting in a hierarchical structure of units defining the system at different levels.</w:t>
      </w:r>
    </w:p>
    <w:p w14:paraId="56C8D47F" w14:textId="77777777" w:rsidR="00BA496A" w:rsidRPr="00683540" w:rsidRDefault="00BA496A" w:rsidP="00B96064">
      <w:pPr>
        <w:pStyle w:val="Heading1"/>
        <w:keepNext w:val="0"/>
        <w:keepLines w:val="0"/>
      </w:pPr>
      <w:bookmarkStart w:id="105" w:name="_Toc456430070"/>
      <w:bookmarkStart w:id="106" w:name="_Toc466620176"/>
      <w:bookmarkStart w:id="107" w:name="_Toc10476584"/>
      <w:bookmarkStart w:id="108" w:name="_Toc99805330"/>
      <w:bookmarkStart w:id="109" w:name="_Toc8898352"/>
      <w:bookmarkStart w:id="110" w:name="_Toc192901511"/>
      <w:bookmarkStart w:id="111" w:name="_Toc68594357"/>
      <w:bookmarkStart w:id="112" w:name="_Toc303065602"/>
      <w:bookmarkStart w:id="113" w:name="_Toc182643604"/>
      <w:bookmarkStart w:id="114" w:name="_Toc303065948"/>
      <w:bookmarkStart w:id="115" w:name="_Toc318895819"/>
      <w:bookmarkStart w:id="116" w:name="_Toc329349714"/>
      <w:bookmarkStart w:id="117" w:name="_Toc329852364"/>
      <w:bookmarkStart w:id="118" w:name="_Toc332207128"/>
      <w:bookmarkStart w:id="119" w:name="_Toc333233276"/>
      <w:bookmarkStart w:id="120" w:name="_Toc449663770"/>
      <w:bookmarkStart w:id="121" w:name="_Toc450570489"/>
      <w:bookmarkStart w:id="122" w:name="_Toc455064338"/>
      <w:bookmarkStart w:id="123" w:name="_Toc455065511"/>
      <w:r w:rsidRPr="00683540">
        <w:t>2</w:t>
      </w:r>
      <w:r w:rsidRPr="00683540">
        <w:tab/>
        <w:t>References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718CEB25" w14:textId="77777777" w:rsidR="00BA496A" w:rsidRDefault="00BA496A" w:rsidP="00B96064">
      <w:r w:rsidRPr="00AF1C68">
        <w:t>The following ITU</w:t>
      </w:r>
      <w:r w:rsidRPr="00AF1C68">
        <w:noBreakHyphen/>
        <w:t>T Recommendation</w:t>
      </w:r>
      <w:r>
        <w:t>s</w:t>
      </w:r>
      <w:r w:rsidRPr="00AF1C68">
        <w:t xml:space="preserve"> and other references contain </w:t>
      </w:r>
      <w:r w:rsidRPr="00AF1C68">
        <w:rPr>
          <w:noProof/>
        </w:rPr>
        <w:t>provisions which</w:t>
      </w:r>
      <w:r w:rsidRPr="00AF1C68">
        <w:t xml:space="preserve">, through reference in this text, constitute provisions of this Recommendation. At the time of publication, the editions indicated were valid. All Recommendations and other references are subject to revision; users of this Recommendation are therefore encouraged to </w:t>
      </w:r>
      <w:r w:rsidRPr="00AF1C68">
        <w:lastRenderedPageBreak/>
        <w:t>investigate the possibility of applying the most recent edition of the Recommendations and other references listed below. A list of the currently valid ITU</w:t>
      </w:r>
      <w:r w:rsidRPr="00AF1C68">
        <w:noBreakHyphen/>
        <w:t>T Recommendation</w:t>
      </w:r>
      <w:r>
        <w:t>s</w:t>
      </w:r>
      <w:r w:rsidRPr="00AF1C68">
        <w:t xml:space="preserve"> is regularly published. The reference to a document within this Recommendation does not give it, as a stand-alone document, the status of a Recommendation.</w:t>
      </w:r>
    </w:p>
    <w:p w14:paraId="4625D092" w14:textId="77777777" w:rsidR="00BA496A" w:rsidRPr="00AF1C68" w:rsidRDefault="00BA496A" w:rsidP="000069F8">
      <w:pPr>
        <w:pStyle w:val="Reftext"/>
        <w:keepNext/>
        <w:keepLines/>
        <w:ind w:left="1985" w:hanging="1985"/>
      </w:pPr>
      <w:bookmarkStart w:id="124" w:name="_Toc456430071"/>
      <w:bookmarkStart w:id="125" w:name="_Toc466620177"/>
      <w:r w:rsidRPr="00AF1C68" w:rsidDel="00125FDC">
        <w:t>[ITU</w:t>
      </w:r>
      <w:r w:rsidRPr="00AF1C68" w:rsidDel="00125FDC">
        <w:noBreakHyphen/>
        <w:t>T T.50]</w:t>
      </w:r>
      <w:r w:rsidRPr="00AF1C68">
        <w:tab/>
      </w:r>
      <w:r w:rsidR="00C548BE">
        <w:tab/>
      </w:r>
      <w:r w:rsidRPr="00AF1C68">
        <w:t>Recommendation ITU</w:t>
      </w:r>
      <w:r w:rsidRPr="00AF1C68">
        <w:noBreakHyphen/>
        <w:t xml:space="preserve">T T.50 (1992), </w:t>
      </w:r>
      <w:r w:rsidR="00E73C55" w:rsidRPr="00F61913">
        <w:rPr>
          <w:i/>
        </w:rPr>
        <w:t xml:space="preserve">International Reference Alphabet (IRA) (Formerly International Alphabet No. 5 or IA5) </w:t>
      </w:r>
      <w:r w:rsidR="00E73C55" w:rsidRPr="00F61913">
        <w:rPr>
          <w:i/>
        </w:rPr>
        <w:sym w:font="Symbol" w:char="F02D"/>
      </w:r>
      <w:r w:rsidR="00E73C55" w:rsidRPr="00F61913">
        <w:rPr>
          <w:i/>
        </w:rPr>
        <w:t xml:space="preserve"> Information technology </w:t>
      </w:r>
      <w:r w:rsidR="00E73C55" w:rsidRPr="00F61913">
        <w:rPr>
          <w:i/>
        </w:rPr>
        <w:sym w:font="Symbol" w:char="F02D"/>
      </w:r>
      <w:r w:rsidR="00E73C55" w:rsidRPr="00F61913">
        <w:rPr>
          <w:i/>
        </w:rPr>
        <w:t xml:space="preserve"> 7</w:t>
      </w:r>
      <w:r w:rsidR="0076440F">
        <w:rPr>
          <w:i/>
        </w:rPr>
        <w:noBreakHyphen/>
      </w:r>
      <w:r w:rsidR="00E73C55" w:rsidRPr="00F61913">
        <w:rPr>
          <w:i/>
        </w:rPr>
        <w:t>bit coded character set for information interchange</w:t>
      </w:r>
      <w:r w:rsidRPr="00AF1C68">
        <w:t>.</w:t>
      </w:r>
    </w:p>
    <w:p w14:paraId="33BF3AB2" w14:textId="1B574389" w:rsidR="00BA496A" w:rsidRPr="00AF1C68" w:rsidRDefault="00BA496A" w:rsidP="000069F8">
      <w:pPr>
        <w:pStyle w:val="Reftext"/>
        <w:keepNext/>
        <w:keepLines/>
        <w:ind w:left="1985" w:hanging="1985"/>
      </w:pPr>
      <w:r w:rsidRPr="00AF1C68">
        <w:t>[ITU</w:t>
      </w:r>
      <w:r w:rsidRPr="00AF1C68">
        <w:noBreakHyphen/>
        <w:t>T Z.101]</w:t>
      </w:r>
      <w:r w:rsidRPr="00AF1C68">
        <w:tab/>
      </w:r>
      <w:r w:rsidR="00C548BE">
        <w:tab/>
      </w:r>
      <w:r w:rsidRPr="00AF1C68">
        <w:t>Recommendation ITU</w:t>
      </w:r>
      <w:r w:rsidRPr="00AF1C68">
        <w:noBreakHyphen/>
        <w:t>T Z.101 (201</w:t>
      </w:r>
      <w:r w:rsidR="00893595">
        <w:t>6</w:t>
      </w:r>
      <w:r w:rsidRPr="00AF1C68">
        <w:t xml:space="preserve">), </w:t>
      </w:r>
      <w:r w:rsidR="0065109F">
        <w:rPr>
          <w:i/>
        </w:rPr>
        <w:t>Specification and Description Language</w:t>
      </w:r>
      <w:r w:rsidR="00856BA4">
        <w:rPr>
          <w:i/>
        </w:rPr>
        <w:t xml:space="preserve"> –</w:t>
      </w:r>
      <w:r w:rsidR="00E73C55" w:rsidRPr="00F61913">
        <w:rPr>
          <w:i/>
        </w:rPr>
        <w:t xml:space="preserve"> </w:t>
      </w:r>
      <w:bookmarkStart w:id="126" w:name="Z101shortTitle"/>
      <w:r w:rsidR="00E73C55" w:rsidRPr="00F61913">
        <w:rPr>
          <w:i/>
        </w:rPr>
        <w:t>Basic SDL</w:t>
      </w:r>
      <w:r w:rsidR="00E73C55" w:rsidRPr="00F61913">
        <w:rPr>
          <w:i/>
        </w:rPr>
        <w:noBreakHyphen/>
        <w:t>2010</w:t>
      </w:r>
      <w:bookmarkEnd w:id="126"/>
      <w:r w:rsidRPr="00AF1C68">
        <w:t>.</w:t>
      </w:r>
    </w:p>
    <w:p w14:paraId="4A3B8758" w14:textId="7DC69A8F" w:rsidR="00BA496A" w:rsidRPr="00AF1C68" w:rsidRDefault="00BA496A" w:rsidP="00C548BE">
      <w:pPr>
        <w:pStyle w:val="Reftext"/>
        <w:ind w:left="1985" w:hanging="1985"/>
      </w:pPr>
      <w:r w:rsidRPr="00AF1C68">
        <w:t>[ITU</w:t>
      </w:r>
      <w:r w:rsidRPr="00AF1C68">
        <w:noBreakHyphen/>
        <w:t>T Z.102]</w:t>
      </w:r>
      <w:r w:rsidRPr="00AF1C68">
        <w:tab/>
      </w:r>
      <w:r w:rsidR="00C548BE">
        <w:tab/>
      </w:r>
      <w:r w:rsidRPr="00AF1C68">
        <w:t>Recommendation ITU</w:t>
      </w:r>
      <w:r w:rsidRPr="00AF1C68">
        <w:noBreakHyphen/>
        <w:t>T Z.102 (201</w:t>
      </w:r>
      <w:r w:rsidR="00893595">
        <w:t>6</w:t>
      </w:r>
      <w:r w:rsidRPr="00AF1C68">
        <w:t xml:space="preserve">), </w:t>
      </w:r>
      <w:r w:rsidR="0065109F">
        <w:rPr>
          <w:i/>
        </w:rPr>
        <w:t>Specification and Description Language</w:t>
      </w:r>
      <w:r w:rsidR="00E73C55" w:rsidRPr="00F61913">
        <w:rPr>
          <w:i/>
        </w:rPr>
        <w:t xml:space="preserve"> – </w:t>
      </w:r>
      <w:bookmarkStart w:id="127" w:name="Z102shortTitle"/>
      <w:r w:rsidR="00E73C55" w:rsidRPr="00F61913">
        <w:rPr>
          <w:i/>
        </w:rPr>
        <w:t>Comprehensive SDL</w:t>
      </w:r>
      <w:r w:rsidR="00E73C55" w:rsidRPr="00F61913">
        <w:rPr>
          <w:i/>
        </w:rPr>
        <w:noBreakHyphen/>
        <w:t>2010</w:t>
      </w:r>
      <w:bookmarkEnd w:id="127"/>
      <w:r w:rsidRPr="00AF1C68">
        <w:t>.</w:t>
      </w:r>
    </w:p>
    <w:p w14:paraId="68C41C26" w14:textId="47245E34" w:rsidR="00BA496A" w:rsidRPr="00AF1C68" w:rsidRDefault="00BA496A" w:rsidP="00C548BE">
      <w:pPr>
        <w:pStyle w:val="Reftext"/>
        <w:ind w:left="1985" w:hanging="1985"/>
        <w:rPr>
          <w:noProof/>
        </w:rPr>
      </w:pPr>
      <w:r w:rsidRPr="00AF1C68">
        <w:rPr>
          <w:noProof/>
        </w:rPr>
        <w:t>[ITU</w:t>
      </w:r>
      <w:r w:rsidRPr="00AF1C68">
        <w:rPr>
          <w:noProof/>
        </w:rPr>
        <w:noBreakHyphen/>
        <w:t>T Z.103]</w:t>
      </w:r>
      <w:r w:rsidRPr="00AF1C68">
        <w:rPr>
          <w:noProof/>
        </w:rPr>
        <w:tab/>
      </w:r>
      <w:r w:rsidR="00C548BE">
        <w:rPr>
          <w:noProof/>
        </w:rPr>
        <w:tab/>
      </w:r>
      <w:r w:rsidRPr="00AF1C68">
        <w:rPr>
          <w:noProof/>
        </w:rPr>
        <w:t>Recommendation ITU</w:t>
      </w:r>
      <w:r w:rsidRPr="00AF1C68">
        <w:rPr>
          <w:noProof/>
        </w:rPr>
        <w:noBreakHyphen/>
        <w:t>T Z.103 (201</w:t>
      </w:r>
      <w:r w:rsidR="00893595">
        <w:rPr>
          <w:noProof/>
        </w:rPr>
        <w:t>6</w:t>
      </w:r>
      <w:r w:rsidRPr="00AF1C68">
        <w:rPr>
          <w:noProof/>
        </w:rPr>
        <w:t xml:space="preserve">), </w:t>
      </w:r>
      <w:r w:rsidR="0065109F">
        <w:rPr>
          <w:i/>
          <w:noProof/>
        </w:rPr>
        <w:t>Specification and Description Language</w:t>
      </w:r>
      <w:r w:rsidR="00A07A7D">
        <w:rPr>
          <w:i/>
          <w:noProof/>
        </w:rPr>
        <w:t xml:space="preserve"> –</w:t>
      </w:r>
      <w:r w:rsidR="00E73C55" w:rsidRPr="00F61913">
        <w:rPr>
          <w:i/>
          <w:noProof/>
        </w:rPr>
        <w:t xml:space="preserve"> </w:t>
      </w:r>
      <w:bookmarkStart w:id="128" w:name="Z103shortTitle"/>
      <w:r w:rsidR="00E73C55" w:rsidRPr="00F61913">
        <w:rPr>
          <w:i/>
          <w:noProof/>
        </w:rPr>
        <w:t>Shorthand notation and annotation in SDL</w:t>
      </w:r>
      <w:r w:rsidR="00E73C55" w:rsidRPr="00F61913">
        <w:rPr>
          <w:i/>
          <w:noProof/>
        </w:rPr>
        <w:noBreakHyphen/>
        <w:t>2010</w:t>
      </w:r>
      <w:bookmarkEnd w:id="128"/>
      <w:r w:rsidRPr="00AF1C68">
        <w:rPr>
          <w:noProof/>
        </w:rPr>
        <w:t>.</w:t>
      </w:r>
    </w:p>
    <w:p w14:paraId="4678CE32" w14:textId="593ECD47" w:rsidR="00BA496A" w:rsidRPr="00AF1C68" w:rsidRDefault="00BA496A" w:rsidP="00C548BE">
      <w:pPr>
        <w:pStyle w:val="Reftext"/>
        <w:ind w:left="1985" w:hanging="1985"/>
        <w:rPr>
          <w:noProof/>
        </w:rPr>
      </w:pPr>
      <w:r w:rsidRPr="00AF1C68">
        <w:rPr>
          <w:noProof/>
        </w:rPr>
        <w:t>[ITU</w:t>
      </w:r>
      <w:r w:rsidRPr="00AF1C68">
        <w:rPr>
          <w:noProof/>
        </w:rPr>
        <w:noBreakHyphen/>
        <w:t>T Z.104]</w:t>
      </w:r>
      <w:r w:rsidRPr="00AF1C68">
        <w:rPr>
          <w:noProof/>
        </w:rPr>
        <w:tab/>
      </w:r>
      <w:r w:rsidR="00C548BE">
        <w:rPr>
          <w:noProof/>
        </w:rPr>
        <w:tab/>
      </w:r>
      <w:r w:rsidRPr="00AF1C68">
        <w:rPr>
          <w:noProof/>
        </w:rPr>
        <w:t>Recommendation ITU</w:t>
      </w:r>
      <w:r w:rsidRPr="00AF1C68">
        <w:rPr>
          <w:noProof/>
        </w:rPr>
        <w:noBreakHyphen/>
        <w:t>T Z.104 (201</w:t>
      </w:r>
      <w:r w:rsidR="00893595">
        <w:rPr>
          <w:noProof/>
        </w:rPr>
        <w:t>6</w:t>
      </w:r>
      <w:r w:rsidRPr="00AF1C68">
        <w:rPr>
          <w:noProof/>
        </w:rPr>
        <w:t xml:space="preserve">), </w:t>
      </w:r>
      <w:r w:rsidR="0065109F">
        <w:rPr>
          <w:i/>
          <w:noProof/>
        </w:rPr>
        <w:t>Specification and Description Language</w:t>
      </w:r>
      <w:r w:rsidR="00E73C55" w:rsidRPr="00F61913">
        <w:rPr>
          <w:i/>
          <w:noProof/>
        </w:rPr>
        <w:t xml:space="preserve"> – </w:t>
      </w:r>
      <w:bookmarkStart w:id="129" w:name="Z104shortTitle"/>
      <w:r w:rsidR="00E73C55" w:rsidRPr="00F61913">
        <w:rPr>
          <w:i/>
          <w:noProof/>
        </w:rPr>
        <w:t>Data and action language in SDL</w:t>
      </w:r>
      <w:r w:rsidR="00E73C55" w:rsidRPr="00F61913">
        <w:rPr>
          <w:i/>
          <w:noProof/>
        </w:rPr>
        <w:noBreakHyphen/>
        <w:t>2010</w:t>
      </w:r>
      <w:bookmarkEnd w:id="129"/>
      <w:r w:rsidRPr="00AF1C68">
        <w:rPr>
          <w:noProof/>
        </w:rPr>
        <w:t>.</w:t>
      </w:r>
    </w:p>
    <w:p w14:paraId="238B3FB0" w14:textId="5955F535" w:rsidR="00BA496A" w:rsidRPr="00AF1C68" w:rsidRDefault="00BA496A" w:rsidP="00C548BE">
      <w:pPr>
        <w:pStyle w:val="Reftext"/>
        <w:ind w:left="1985" w:hanging="1985"/>
      </w:pPr>
      <w:r w:rsidRPr="00AF1C68">
        <w:t>[ITU</w:t>
      </w:r>
      <w:r w:rsidRPr="00AF1C68">
        <w:noBreakHyphen/>
        <w:t>T Z.105]</w:t>
      </w:r>
      <w:r w:rsidRPr="00AF1C68">
        <w:tab/>
      </w:r>
      <w:r w:rsidR="00C548BE">
        <w:tab/>
      </w:r>
      <w:r w:rsidRPr="00AF1C68">
        <w:t>Recommendation ITU</w:t>
      </w:r>
      <w:r w:rsidRPr="00AF1C68">
        <w:noBreakHyphen/>
        <w:t>T Z.105 (201</w:t>
      </w:r>
      <w:r w:rsidR="00893595">
        <w:t>6</w:t>
      </w:r>
      <w:r w:rsidRPr="00AF1C68">
        <w:t xml:space="preserve">), </w:t>
      </w:r>
      <w:r w:rsidR="0065109F">
        <w:rPr>
          <w:i/>
        </w:rPr>
        <w:t>Specification and Description Language</w:t>
      </w:r>
      <w:r w:rsidR="009445FE">
        <w:rPr>
          <w:i/>
        </w:rPr>
        <w:t xml:space="preserve"> </w:t>
      </w:r>
      <w:r w:rsidR="00E73C55" w:rsidRPr="00F61913">
        <w:rPr>
          <w:i/>
        </w:rPr>
        <w:t xml:space="preserve">– </w:t>
      </w:r>
      <w:bookmarkStart w:id="130" w:name="Z105shortTitle"/>
      <w:r w:rsidR="00E73C55" w:rsidRPr="00F61913">
        <w:rPr>
          <w:i/>
        </w:rPr>
        <w:t>SDL</w:t>
      </w:r>
      <w:r w:rsidR="00E73C55" w:rsidRPr="00F61913">
        <w:rPr>
          <w:i/>
        </w:rPr>
        <w:noBreakHyphen/>
        <w:t>2010 combined with ASN.1 modules</w:t>
      </w:r>
      <w:bookmarkEnd w:id="130"/>
      <w:r w:rsidRPr="00AF1C68">
        <w:t>.</w:t>
      </w:r>
    </w:p>
    <w:p w14:paraId="30170F84" w14:textId="51ACD8FB" w:rsidR="00BA496A" w:rsidRPr="00AF1C68" w:rsidRDefault="00BA496A" w:rsidP="00C548BE">
      <w:pPr>
        <w:pStyle w:val="Reftext"/>
        <w:ind w:left="1985" w:hanging="1985"/>
      </w:pPr>
      <w:r w:rsidRPr="00AF1C68">
        <w:t>[ITU</w:t>
      </w:r>
      <w:r w:rsidRPr="00AF1C68">
        <w:noBreakHyphen/>
        <w:t>T Z.106]</w:t>
      </w:r>
      <w:r w:rsidRPr="00AF1C68">
        <w:tab/>
      </w:r>
      <w:r w:rsidR="00C548BE">
        <w:tab/>
      </w:r>
      <w:r w:rsidRPr="00AF1C68">
        <w:t>Recommendation ITU</w:t>
      </w:r>
      <w:r w:rsidRPr="00AF1C68">
        <w:noBreakHyphen/>
        <w:t>T Z.106 (201</w:t>
      </w:r>
      <w:r w:rsidR="00893595">
        <w:t>6</w:t>
      </w:r>
      <w:r w:rsidRPr="00AF1C68">
        <w:t xml:space="preserve">), </w:t>
      </w:r>
      <w:r w:rsidR="0065109F">
        <w:rPr>
          <w:i/>
        </w:rPr>
        <w:t>Specification and Description Language</w:t>
      </w:r>
      <w:r w:rsidR="009445FE">
        <w:rPr>
          <w:i/>
        </w:rPr>
        <w:t xml:space="preserve"> </w:t>
      </w:r>
      <w:r w:rsidR="00E73C55" w:rsidRPr="00F61913">
        <w:rPr>
          <w:i/>
        </w:rPr>
        <w:t xml:space="preserve">– </w:t>
      </w:r>
      <w:bookmarkStart w:id="131" w:name="Z106shortTitle"/>
      <w:r w:rsidR="00E73C55" w:rsidRPr="00F61913">
        <w:rPr>
          <w:i/>
        </w:rPr>
        <w:t xml:space="preserve">Common </w:t>
      </w:r>
      <w:r w:rsidR="00BB02C9">
        <w:rPr>
          <w:i/>
        </w:rPr>
        <w:t>i</w:t>
      </w:r>
      <w:r w:rsidR="00E73C55" w:rsidRPr="00F61913">
        <w:rPr>
          <w:i/>
        </w:rPr>
        <w:t xml:space="preserve">nterchange </w:t>
      </w:r>
      <w:r w:rsidR="00BB02C9">
        <w:rPr>
          <w:i/>
        </w:rPr>
        <w:t>f</w:t>
      </w:r>
      <w:r w:rsidR="00E73C55" w:rsidRPr="00F61913">
        <w:rPr>
          <w:i/>
        </w:rPr>
        <w:t>ormat for SDL</w:t>
      </w:r>
      <w:r w:rsidR="00E73C55" w:rsidRPr="00F61913">
        <w:rPr>
          <w:i/>
        </w:rPr>
        <w:noBreakHyphen/>
        <w:t>2010</w:t>
      </w:r>
      <w:bookmarkEnd w:id="131"/>
      <w:r w:rsidRPr="00AF1C68">
        <w:t>.</w:t>
      </w:r>
    </w:p>
    <w:p w14:paraId="7FBB06DA" w14:textId="5E65A8E9" w:rsidR="00151CAD" w:rsidRPr="007551FC" w:rsidRDefault="00151CAD" w:rsidP="00151CAD">
      <w:pPr>
        <w:pStyle w:val="Reftext"/>
        <w:ind w:left="1985" w:hanging="1985"/>
        <w:rPr>
          <w:noProof/>
        </w:rPr>
      </w:pPr>
      <w:r w:rsidRPr="007551FC">
        <w:rPr>
          <w:noProof/>
        </w:rPr>
        <w:t>[ITU</w:t>
      </w:r>
      <w:r w:rsidR="009E33FD">
        <w:rPr>
          <w:noProof/>
        </w:rPr>
        <w:noBreakHyphen/>
      </w:r>
      <w:r w:rsidRPr="007551FC">
        <w:rPr>
          <w:noProof/>
        </w:rPr>
        <w:t>T Z.107]</w:t>
      </w:r>
      <w:r w:rsidRPr="007551FC">
        <w:rPr>
          <w:noProof/>
        </w:rPr>
        <w:tab/>
      </w:r>
      <w:r w:rsidRPr="007551FC">
        <w:rPr>
          <w:noProof/>
        </w:rPr>
        <w:tab/>
        <w:t>Recommendation ITU-T Z.107 (201</w:t>
      </w:r>
      <w:r w:rsidR="00893595">
        <w:rPr>
          <w:noProof/>
        </w:rPr>
        <w:t>6</w:t>
      </w:r>
      <w:r w:rsidRPr="007551FC">
        <w:rPr>
          <w:noProof/>
        </w:rPr>
        <w:t xml:space="preserve">), </w:t>
      </w:r>
      <w:r w:rsidR="0065109F">
        <w:rPr>
          <w:i/>
          <w:iCs/>
          <w:noProof/>
        </w:rPr>
        <w:t>Specification and Description Language</w:t>
      </w:r>
      <w:r w:rsidRPr="007551FC">
        <w:rPr>
          <w:i/>
          <w:iCs/>
          <w:noProof/>
        </w:rPr>
        <w:t xml:space="preserve"> – Object-oriented data in SDL-2010</w:t>
      </w:r>
      <w:r w:rsidRPr="007551FC">
        <w:rPr>
          <w:noProof/>
        </w:rPr>
        <w:t>.</w:t>
      </w:r>
    </w:p>
    <w:p w14:paraId="4502D979" w14:textId="7D0DDB04" w:rsidR="00BA496A" w:rsidRDefault="00BA496A" w:rsidP="00C548BE">
      <w:pPr>
        <w:pStyle w:val="Reftext"/>
        <w:ind w:left="1985" w:hanging="1985"/>
        <w:rPr>
          <w:noProof/>
        </w:rPr>
      </w:pPr>
      <w:r w:rsidRPr="00AF1C68">
        <w:rPr>
          <w:noProof/>
        </w:rPr>
        <w:t>[ITU</w:t>
      </w:r>
      <w:r w:rsidRPr="00AF1C68">
        <w:rPr>
          <w:noProof/>
        </w:rPr>
        <w:noBreakHyphen/>
        <w:t>T Z.111]</w:t>
      </w:r>
      <w:r w:rsidRPr="00AF1C68">
        <w:rPr>
          <w:noProof/>
        </w:rPr>
        <w:tab/>
      </w:r>
      <w:r w:rsidR="00C548BE">
        <w:rPr>
          <w:noProof/>
        </w:rPr>
        <w:tab/>
      </w:r>
      <w:r w:rsidRPr="00AF1C68">
        <w:rPr>
          <w:noProof/>
        </w:rPr>
        <w:t>Recommendation ITU</w:t>
      </w:r>
      <w:r w:rsidRPr="00AF1C68">
        <w:rPr>
          <w:noProof/>
        </w:rPr>
        <w:noBreakHyphen/>
        <w:t>T Z.111 (20</w:t>
      </w:r>
      <w:r w:rsidR="00893595">
        <w:rPr>
          <w:noProof/>
        </w:rPr>
        <w:t>16</w:t>
      </w:r>
      <w:r w:rsidRPr="00AF1C68">
        <w:rPr>
          <w:noProof/>
        </w:rPr>
        <w:t xml:space="preserve">), </w:t>
      </w:r>
      <w:r w:rsidR="00E73C55" w:rsidRPr="00F61913">
        <w:rPr>
          <w:i/>
          <w:noProof/>
        </w:rPr>
        <w:t>Notations and guidelines for the definition of ITU</w:t>
      </w:r>
      <w:r w:rsidR="00E73C55" w:rsidRPr="00F61913">
        <w:rPr>
          <w:i/>
          <w:noProof/>
        </w:rPr>
        <w:noBreakHyphen/>
        <w:t>T languages</w:t>
      </w:r>
      <w:r w:rsidRPr="00AF1C68">
        <w:rPr>
          <w:noProof/>
        </w:rPr>
        <w:t>.</w:t>
      </w:r>
    </w:p>
    <w:p w14:paraId="195DCF9A" w14:textId="77777777" w:rsidR="00EB162E" w:rsidRPr="00AF1C68" w:rsidRDefault="00EB162E" w:rsidP="00EB162E">
      <w:pPr>
        <w:pStyle w:val="Reftext"/>
        <w:ind w:left="1985" w:hanging="1985"/>
        <w:rPr>
          <w:noProof/>
        </w:rPr>
      </w:pPr>
      <w:r w:rsidRPr="00AF1C68">
        <w:rPr>
          <w:noProof/>
        </w:rPr>
        <w:t>[ISO/IEC 10646]</w:t>
      </w:r>
      <w:r w:rsidRPr="00AF1C68">
        <w:rPr>
          <w:noProof/>
        </w:rPr>
        <w:tab/>
      </w:r>
      <w:r w:rsidRPr="00200DFC">
        <w:rPr>
          <w:noProof/>
        </w:rPr>
        <w:t xml:space="preserve">ISO/IEC 10646:2012, </w:t>
      </w:r>
      <w:r w:rsidRPr="006D64FD">
        <w:rPr>
          <w:i/>
          <w:noProof/>
        </w:rPr>
        <w:t>Information technology – Universal Coded Character Set (UCS)</w:t>
      </w:r>
      <w:r w:rsidRPr="00200DFC">
        <w:rPr>
          <w:noProof/>
        </w:rPr>
        <w:t>.</w:t>
      </w:r>
    </w:p>
    <w:p w14:paraId="3EF1F5DA" w14:textId="77777777" w:rsidR="00BA496A" w:rsidRPr="00683540" w:rsidRDefault="00BA496A" w:rsidP="00013294">
      <w:pPr>
        <w:pStyle w:val="Heading1"/>
      </w:pPr>
      <w:bookmarkStart w:id="132" w:name="_Toc10476585"/>
      <w:bookmarkStart w:id="133" w:name="_Toc99805331"/>
      <w:bookmarkStart w:id="134" w:name="_Toc8898353"/>
      <w:bookmarkStart w:id="135" w:name="_Toc192901512"/>
      <w:bookmarkStart w:id="136" w:name="_Toc68594358"/>
      <w:bookmarkStart w:id="137" w:name="_Toc303065603"/>
      <w:bookmarkStart w:id="138" w:name="_Toc182643605"/>
      <w:bookmarkStart w:id="139" w:name="_Toc303065949"/>
      <w:bookmarkStart w:id="140" w:name="_Toc318895820"/>
      <w:bookmarkStart w:id="141" w:name="_Toc329349715"/>
      <w:bookmarkStart w:id="142" w:name="_Toc329852365"/>
      <w:bookmarkStart w:id="143" w:name="_Toc332207129"/>
      <w:bookmarkStart w:id="144" w:name="_Toc333233277"/>
      <w:bookmarkStart w:id="145" w:name="_Toc449663771"/>
      <w:bookmarkStart w:id="146" w:name="_Toc450570490"/>
      <w:bookmarkStart w:id="147" w:name="_Toc455064339"/>
      <w:bookmarkStart w:id="148" w:name="_Toc455065512"/>
      <w:r w:rsidRPr="00683540">
        <w:t>3</w:t>
      </w:r>
      <w:r w:rsidRPr="00683540">
        <w:tab/>
        <w:t>Definitions</w:t>
      </w:r>
      <w:bookmarkEnd w:id="124"/>
      <w:bookmarkEnd w:id="12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63717ACB" w14:textId="77777777" w:rsidR="00151CAD" w:rsidRDefault="00BA496A" w:rsidP="00F61913">
      <w:r w:rsidRPr="003378BC">
        <w:t xml:space="preserve">There are numerous terms defined throughout this Recommendation and the rest of </w:t>
      </w:r>
      <w:r w:rsidR="005D2575">
        <w:t>the ITU</w:t>
      </w:r>
      <w:r w:rsidR="00F61913">
        <w:noBreakHyphen/>
      </w:r>
      <w:r w:rsidR="005D2575">
        <w:t>T</w:t>
      </w:r>
      <w:r w:rsidR="00F61913">
        <w:t> </w:t>
      </w:r>
      <w:r w:rsidR="005D2575">
        <w:t>Z.100 series</w:t>
      </w:r>
      <w:r w:rsidRPr="003378BC">
        <w:t xml:space="preserve"> for SDL</w:t>
      </w:r>
      <w:r w:rsidRPr="003378BC">
        <w:noBreakHyphen/>
        <w:t>2010 and a complete list of definitions in this clause or in each of these Recommendations would be a repetition of much of the text of the Recommendations. Therefore, only a few key terms are given in this clause.</w:t>
      </w:r>
      <w:r w:rsidR="007E6457">
        <w:t xml:space="preserve"> </w:t>
      </w:r>
    </w:p>
    <w:p w14:paraId="1380AC58" w14:textId="77777777" w:rsidR="00BA496A" w:rsidRPr="003378BC" w:rsidRDefault="0062399F" w:rsidP="00F61913">
      <w:r w:rsidRPr="006674CD">
        <w:rPr>
          <w:lang w:val="en-US"/>
        </w:rPr>
        <w:t>This Recommendation defines the following terms</w:t>
      </w:r>
      <w:r>
        <w:rPr>
          <w:lang w:val="en-US"/>
        </w:rPr>
        <w:t>:</w:t>
      </w:r>
    </w:p>
    <w:p w14:paraId="4A606357" w14:textId="77777777" w:rsidR="00BA496A" w:rsidRPr="003378BC" w:rsidRDefault="00BA496A" w:rsidP="00C548BE">
      <w:r w:rsidRPr="003378BC">
        <w:rPr>
          <w:b/>
        </w:rPr>
        <w:t>3.1</w:t>
      </w:r>
      <w:r w:rsidRPr="003378BC">
        <w:tab/>
      </w:r>
      <w:r w:rsidRPr="003378BC">
        <w:rPr>
          <w:b/>
        </w:rPr>
        <w:t>agent</w:t>
      </w:r>
      <w:r w:rsidR="00486429" w:rsidRPr="00486429">
        <w:t>:</w:t>
      </w:r>
      <w:r w:rsidRPr="003378BC">
        <w:rPr>
          <w:b/>
        </w:rPr>
        <w:t xml:space="preserve"> </w:t>
      </w:r>
      <w:r w:rsidRPr="003378BC">
        <w:t>The term agent is used to denote a system, block or process that contains one or more extended finite state machines.</w:t>
      </w:r>
    </w:p>
    <w:p w14:paraId="6ECFE35C" w14:textId="77777777" w:rsidR="00BA496A" w:rsidRPr="003378BC" w:rsidRDefault="00BA496A" w:rsidP="00C548BE">
      <w:r w:rsidRPr="003378BC">
        <w:rPr>
          <w:b/>
        </w:rPr>
        <w:t>3.2</w:t>
      </w:r>
      <w:r w:rsidRPr="003378BC">
        <w:tab/>
      </w:r>
      <w:r w:rsidRPr="003378BC">
        <w:rPr>
          <w:b/>
        </w:rPr>
        <w:t>block</w:t>
      </w:r>
      <w:r w:rsidR="00486429" w:rsidRPr="00486429">
        <w:t>:</w:t>
      </w:r>
      <w:r w:rsidRPr="003378BC">
        <w:t xml:space="preserve"> A block is an agent that contains one or more concurrent blocks or processes and is also permitted to contain an extended finite state machine that owns and handles data within the block.</w:t>
      </w:r>
    </w:p>
    <w:p w14:paraId="385229B2" w14:textId="77777777" w:rsidR="00BA496A" w:rsidRPr="003378BC" w:rsidRDefault="00BA496A" w:rsidP="00C548BE">
      <w:r w:rsidRPr="003378BC">
        <w:rPr>
          <w:b/>
        </w:rPr>
        <w:t>3.3</w:t>
      </w:r>
      <w:r w:rsidRPr="003378BC">
        <w:tab/>
      </w:r>
      <w:r w:rsidRPr="003378BC">
        <w:rPr>
          <w:b/>
        </w:rPr>
        <w:t>body</w:t>
      </w:r>
      <w:r w:rsidR="00486429" w:rsidRPr="00486429">
        <w:t>:</w:t>
      </w:r>
      <w:r w:rsidRPr="003378BC">
        <w:t xml:space="preserve"> A body is a state machine graph of an agent, procedure, composite state, or operation.</w:t>
      </w:r>
    </w:p>
    <w:p w14:paraId="43167372" w14:textId="77777777" w:rsidR="00BA496A" w:rsidRPr="003378BC" w:rsidRDefault="00BA496A" w:rsidP="00C548BE">
      <w:r w:rsidRPr="003378BC">
        <w:rPr>
          <w:b/>
        </w:rPr>
        <w:t>3.4</w:t>
      </w:r>
      <w:r w:rsidRPr="003378BC">
        <w:tab/>
      </w:r>
      <w:r w:rsidRPr="003378BC">
        <w:rPr>
          <w:b/>
        </w:rPr>
        <w:t>channel</w:t>
      </w:r>
      <w:r w:rsidR="00486429" w:rsidRPr="00486429">
        <w:t>:</w:t>
      </w:r>
      <w:r w:rsidRPr="003378BC">
        <w:t xml:space="preserve"> A channel is a communication path between agents.</w:t>
      </w:r>
    </w:p>
    <w:p w14:paraId="4F57B7D3" w14:textId="77777777" w:rsidR="00BA496A" w:rsidRPr="003378BC" w:rsidRDefault="00BA496A" w:rsidP="00C548BE">
      <w:r w:rsidRPr="003378BC">
        <w:rPr>
          <w:b/>
        </w:rPr>
        <w:t>3.5</w:t>
      </w:r>
      <w:r w:rsidRPr="003378BC">
        <w:tab/>
      </w:r>
      <w:r w:rsidRPr="003378BC">
        <w:rPr>
          <w:b/>
        </w:rPr>
        <w:t>environment</w:t>
      </w:r>
      <w:r w:rsidR="00486429" w:rsidRPr="00486429">
        <w:t>:</w:t>
      </w:r>
      <w:r w:rsidRPr="003378BC">
        <w:t xml:space="preserve"> The environment of the system is everything in the surroundings that communicates with the system in a </w:t>
      </w:r>
      <w:r w:rsidR="0065109F">
        <w:t>Specification and Description Language</w:t>
      </w:r>
      <w:r w:rsidRPr="003378BC">
        <w:noBreakHyphen/>
        <w:t>like way.</w:t>
      </w:r>
    </w:p>
    <w:p w14:paraId="73340A91" w14:textId="77777777" w:rsidR="00BA496A" w:rsidRPr="003378BC" w:rsidRDefault="00BA496A" w:rsidP="00C548BE">
      <w:r w:rsidRPr="003378BC">
        <w:rPr>
          <w:b/>
        </w:rPr>
        <w:lastRenderedPageBreak/>
        <w:t>3.6</w:t>
      </w:r>
      <w:r w:rsidRPr="003378BC">
        <w:tab/>
      </w:r>
      <w:r w:rsidRPr="003378BC">
        <w:rPr>
          <w:b/>
        </w:rPr>
        <w:t>gate</w:t>
      </w:r>
      <w:r w:rsidR="00486429" w:rsidRPr="00486429">
        <w:t>:</w:t>
      </w:r>
      <w:r w:rsidRPr="003378BC">
        <w:t xml:space="preserve"> A gate represents a connection point for communication with an agent type, and when the type is instantiated it determines the connection of the agent instance with other instances.</w:t>
      </w:r>
    </w:p>
    <w:p w14:paraId="2E86529D" w14:textId="77777777" w:rsidR="00BA496A" w:rsidRPr="003378BC" w:rsidRDefault="00BA496A" w:rsidP="00C548BE">
      <w:r w:rsidRPr="003378BC">
        <w:rPr>
          <w:b/>
        </w:rPr>
        <w:t>3.7</w:t>
      </w:r>
      <w:r w:rsidRPr="003378BC">
        <w:tab/>
      </w:r>
      <w:r w:rsidRPr="003378BC">
        <w:rPr>
          <w:b/>
        </w:rPr>
        <w:t>instance</w:t>
      </w:r>
      <w:r w:rsidR="00486429" w:rsidRPr="00486429">
        <w:t>:</w:t>
      </w:r>
      <w:r w:rsidRPr="003378BC">
        <w:t xml:space="preserve"> An instance is an object created when a type is instantiated.</w:t>
      </w:r>
    </w:p>
    <w:p w14:paraId="721C2746" w14:textId="77777777" w:rsidR="00151CAD" w:rsidRPr="00CF4265" w:rsidRDefault="00151CAD" w:rsidP="00151CAD">
      <w:r w:rsidRPr="003378BC">
        <w:rPr>
          <w:b/>
        </w:rPr>
        <w:t>3.</w:t>
      </w:r>
      <w:r>
        <w:rPr>
          <w:b/>
        </w:rPr>
        <w:t>8</w:t>
      </w:r>
      <w:r w:rsidRPr="003378BC">
        <w:rPr>
          <w:b/>
        </w:rPr>
        <w:tab/>
      </w:r>
      <w:r>
        <w:rPr>
          <w:b/>
        </w:rPr>
        <w:t xml:space="preserve">ITU-T </w:t>
      </w:r>
      <w:r w:rsidRPr="003378BC">
        <w:rPr>
          <w:b/>
        </w:rPr>
        <w:t>Z.100 series for SDL</w:t>
      </w:r>
      <w:r w:rsidRPr="003378BC">
        <w:rPr>
          <w:b/>
        </w:rPr>
        <w:noBreakHyphen/>
        <w:t>2010</w:t>
      </w:r>
      <w:r w:rsidRPr="00486429">
        <w:t>:</w:t>
      </w:r>
      <w:r w:rsidRPr="003378BC">
        <w:rPr>
          <w:b/>
        </w:rPr>
        <w:t xml:space="preserve"> </w:t>
      </w:r>
      <w:r w:rsidRPr="003378BC">
        <w:t>This Recommendation and the associated Recommendations [ITU</w:t>
      </w:r>
      <w:r w:rsidRPr="003378BC">
        <w:noBreakHyphen/>
        <w:t>T Z.101], [ITU</w:t>
      </w:r>
      <w:r w:rsidRPr="003378BC">
        <w:noBreakHyphen/>
        <w:t>T Z.102],</w:t>
      </w:r>
      <w:r w:rsidRPr="00CF4265">
        <w:t xml:space="preserve"> </w:t>
      </w:r>
      <w:r w:rsidRPr="003378BC">
        <w:t>[ITU</w:t>
      </w:r>
      <w:r w:rsidRPr="003378BC">
        <w:noBreakHyphen/>
        <w:t>T Z.103],</w:t>
      </w:r>
      <w:r w:rsidRPr="00CF4265">
        <w:t xml:space="preserve"> </w:t>
      </w:r>
      <w:r w:rsidRPr="003378BC">
        <w:t>[ITU</w:t>
      </w:r>
      <w:r w:rsidRPr="003378BC">
        <w:noBreakHyphen/>
        <w:t>T Z.104],</w:t>
      </w:r>
      <w:r w:rsidRPr="00CF4265">
        <w:t xml:space="preserve"> </w:t>
      </w:r>
      <w:r w:rsidRPr="003378BC">
        <w:t>[ITU</w:t>
      </w:r>
      <w:r w:rsidRPr="003378BC">
        <w:noBreakHyphen/>
        <w:t>T Z.105], [ITU</w:t>
      </w:r>
      <w:r w:rsidRPr="003378BC">
        <w:noBreakHyphen/>
        <w:t>T Z.106]</w:t>
      </w:r>
      <w:r>
        <w:t>, [ITU-T Z.107]</w:t>
      </w:r>
      <w:r w:rsidRPr="003378BC">
        <w:t xml:space="preserve"> and any further Recommendation subsequently added to this series.</w:t>
      </w:r>
    </w:p>
    <w:p w14:paraId="3D1BAB41" w14:textId="77777777" w:rsidR="00BA496A" w:rsidRPr="003378BC" w:rsidRDefault="00BA496A" w:rsidP="00C548BE">
      <w:r w:rsidRPr="003378BC">
        <w:rPr>
          <w:b/>
        </w:rPr>
        <w:t>3.9</w:t>
      </w:r>
      <w:r w:rsidRPr="003378BC">
        <w:tab/>
      </w:r>
      <w:r w:rsidRPr="00481BED">
        <w:rPr>
          <w:b/>
          <w:noProof/>
        </w:rPr>
        <w:t>pid</w:t>
      </w:r>
      <w:r w:rsidR="00486429" w:rsidRPr="00486429">
        <w:t>:</w:t>
      </w:r>
      <w:r w:rsidRPr="003378BC">
        <w:t xml:space="preserve"> The term </w:t>
      </w:r>
      <w:r w:rsidRPr="00481BED">
        <w:rPr>
          <w:noProof/>
        </w:rPr>
        <w:t xml:space="preserve">pid </w:t>
      </w:r>
      <w:r w:rsidRPr="003378BC">
        <w:t>is used for the sort of data items that identify agent instances.</w:t>
      </w:r>
    </w:p>
    <w:p w14:paraId="6985BC25" w14:textId="77777777" w:rsidR="00BA496A" w:rsidRPr="003378BC" w:rsidRDefault="00BA496A" w:rsidP="00C548BE">
      <w:r w:rsidRPr="003378BC">
        <w:rPr>
          <w:b/>
        </w:rPr>
        <w:t>3.10</w:t>
      </w:r>
      <w:r w:rsidRPr="003378BC">
        <w:tab/>
      </w:r>
      <w:r w:rsidRPr="003378BC">
        <w:rPr>
          <w:b/>
        </w:rPr>
        <w:t>procedure</w:t>
      </w:r>
      <w:r w:rsidR="00486429" w:rsidRPr="00486429">
        <w:t>:</w:t>
      </w:r>
      <w:r w:rsidRPr="003378BC">
        <w:t xml:space="preserve"> A procedure is an encapsulation of part of the behaviour of an agent, which is defined in one place but is able to be called from several places within the agent. Other agents are able to call a remote procedure.</w:t>
      </w:r>
    </w:p>
    <w:p w14:paraId="4A8FC7FC" w14:textId="77777777" w:rsidR="00BA496A" w:rsidRPr="003378BC" w:rsidRDefault="00BA496A" w:rsidP="00C548BE">
      <w:r w:rsidRPr="003378BC">
        <w:rPr>
          <w:b/>
        </w:rPr>
        <w:t>3.11</w:t>
      </w:r>
      <w:r w:rsidRPr="003378BC">
        <w:tab/>
      </w:r>
      <w:r w:rsidRPr="003378BC">
        <w:rPr>
          <w:b/>
        </w:rPr>
        <w:t>process</w:t>
      </w:r>
      <w:r w:rsidR="00486429" w:rsidRPr="00486429">
        <w:t>:</w:t>
      </w:r>
      <w:r w:rsidRPr="003378BC">
        <w:t xml:space="preserve"> A process is an agent that contains an extended finite state machine, and possibly contains other processes.</w:t>
      </w:r>
    </w:p>
    <w:p w14:paraId="08F7E1A5" w14:textId="77777777" w:rsidR="00BA496A" w:rsidRPr="003378BC" w:rsidRDefault="00BA496A" w:rsidP="00C548BE">
      <w:r w:rsidRPr="003378BC">
        <w:rPr>
          <w:b/>
        </w:rPr>
        <w:t>3.12</w:t>
      </w:r>
      <w:r w:rsidRPr="003378BC">
        <w:tab/>
      </w:r>
      <w:r w:rsidRPr="003378BC">
        <w:rPr>
          <w:b/>
        </w:rPr>
        <w:t>signal</w:t>
      </w:r>
      <w:r w:rsidR="00486429" w:rsidRPr="00486429">
        <w:t>:</w:t>
      </w:r>
      <w:r w:rsidRPr="003378BC">
        <w:t xml:space="preserve"> The primary means of communication is by signals that are output by the sending agent and input by the receiving agent.</w:t>
      </w:r>
    </w:p>
    <w:p w14:paraId="28983B47" w14:textId="77777777" w:rsidR="00BA496A" w:rsidRPr="003378BC" w:rsidRDefault="00BA496A" w:rsidP="00C548BE">
      <w:r w:rsidRPr="003378BC">
        <w:rPr>
          <w:b/>
        </w:rPr>
        <w:t>3.13</w:t>
      </w:r>
      <w:r w:rsidRPr="003378BC">
        <w:tab/>
      </w:r>
      <w:r w:rsidRPr="003378BC">
        <w:rPr>
          <w:b/>
        </w:rPr>
        <w:t>sort</w:t>
      </w:r>
      <w:r w:rsidR="00486429" w:rsidRPr="00486429">
        <w:t>:</w:t>
      </w:r>
      <w:r w:rsidRPr="003378BC">
        <w:t xml:space="preserve"> A sort is a set of data items that have common properties.</w:t>
      </w:r>
    </w:p>
    <w:p w14:paraId="7326DF71" w14:textId="77777777" w:rsidR="00BA496A" w:rsidRPr="003378BC" w:rsidRDefault="00BA496A" w:rsidP="00C548BE">
      <w:r w:rsidRPr="003378BC">
        <w:rPr>
          <w:b/>
        </w:rPr>
        <w:t>3.14</w:t>
      </w:r>
      <w:r w:rsidRPr="003378BC">
        <w:tab/>
      </w:r>
      <w:r w:rsidRPr="003378BC">
        <w:rPr>
          <w:b/>
        </w:rPr>
        <w:t>state</w:t>
      </w:r>
      <w:r w:rsidR="00486429" w:rsidRPr="00486429">
        <w:t>:</w:t>
      </w:r>
      <w:r w:rsidRPr="003378BC">
        <w:t xml:space="preserve"> An extended finite state machine of an agent is in a state if it is waiting for a stimulus.</w:t>
      </w:r>
    </w:p>
    <w:p w14:paraId="3556EB49" w14:textId="77777777" w:rsidR="00BA496A" w:rsidRPr="003378BC" w:rsidRDefault="00BA496A" w:rsidP="00C548BE">
      <w:r w:rsidRPr="003378BC">
        <w:rPr>
          <w:b/>
        </w:rPr>
        <w:t>3.15</w:t>
      </w:r>
      <w:r w:rsidRPr="003378BC">
        <w:tab/>
      </w:r>
      <w:r w:rsidRPr="003378BC">
        <w:rPr>
          <w:b/>
        </w:rPr>
        <w:t>stimulus</w:t>
      </w:r>
      <w:r w:rsidR="00486429" w:rsidRPr="00486429">
        <w:t>:</w:t>
      </w:r>
      <w:r w:rsidRPr="003378BC">
        <w:t xml:space="preserve"> A stimulus is an event that is able to cause an agent that is in a state to enter a transition.</w:t>
      </w:r>
    </w:p>
    <w:p w14:paraId="628D2576" w14:textId="77777777" w:rsidR="00BA496A" w:rsidRPr="003378BC" w:rsidRDefault="00BA496A" w:rsidP="00C548BE">
      <w:r w:rsidRPr="003378BC">
        <w:rPr>
          <w:b/>
        </w:rPr>
        <w:t>3.16</w:t>
      </w:r>
      <w:r w:rsidRPr="003378BC">
        <w:tab/>
      </w:r>
      <w:r w:rsidRPr="003378BC">
        <w:rPr>
          <w:b/>
        </w:rPr>
        <w:t>system</w:t>
      </w:r>
      <w:r w:rsidR="00486429" w:rsidRPr="00486429">
        <w:t>:</w:t>
      </w:r>
      <w:r w:rsidRPr="003378BC">
        <w:t xml:space="preserve"> A system is the outermost agent that communicates with the environment.</w:t>
      </w:r>
    </w:p>
    <w:p w14:paraId="5BE306D1" w14:textId="77777777" w:rsidR="00BA496A" w:rsidRPr="003378BC" w:rsidRDefault="00BA496A" w:rsidP="00C548BE">
      <w:r w:rsidRPr="003378BC">
        <w:rPr>
          <w:b/>
        </w:rPr>
        <w:t>3.17</w:t>
      </w:r>
      <w:r w:rsidRPr="003378BC">
        <w:tab/>
      </w:r>
      <w:r w:rsidRPr="003378BC">
        <w:rPr>
          <w:b/>
        </w:rPr>
        <w:t>timer</w:t>
      </w:r>
      <w:r w:rsidR="00486429" w:rsidRPr="00486429">
        <w:t>:</w:t>
      </w:r>
      <w:r w:rsidRPr="003378BC">
        <w:t xml:space="preserve"> A timer is an item owned by an agent that causes a timer signal stimulus to occur at a specified time.</w:t>
      </w:r>
    </w:p>
    <w:p w14:paraId="2F896FCC" w14:textId="77777777" w:rsidR="00BA496A" w:rsidRPr="003378BC" w:rsidRDefault="00BA496A" w:rsidP="00C548BE">
      <w:r w:rsidRPr="003378BC">
        <w:rPr>
          <w:b/>
        </w:rPr>
        <w:t>3.18</w:t>
      </w:r>
      <w:r w:rsidRPr="003378BC">
        <w:tab/>
      </w:r>
      <w:r w:rsidRPr="003378BC">
        <w:rPr>
          <w:b/>
        </w:rPr>
        <w:t>transition</w:t>
      </w:r>
      <w:r w:rsidR="00486429" w:rsidRPr="00486429">
        <w:t>:</w:t>
      </w:r>
      <w:r w:rsidRPr="003378BC">
        <w:t xml:space="preserve"> A transition is a sequence of actions an agent performs until it enters a transition terminator such as the next state, a return from a composite state, a return from a procedure, or a decision on the subsequent transition.</w:t>
      </w:r>
    </w:p>
    <w:p w14:paraId="46929FDA" w14:textId="77777777" w:rsidR="00BA496A" w:rsidRPr="003378BC" w:rsidRDefault="00BA496A" w:rsidP="00C548BE">
      <w:r w:rsidRPr="003378BC">
        <w:rPr>
          <w:b/>
        </w:rPr>
        <w:t>3.19</w:t>
      </w:r>
      <w:r w:rsidRPr="003378BC">
        <w:tab/>
      </w:r>
      <w:r w:rsidRPr="003378BC">
        <w:rPr>
          <w:b/>
        </w:rPr>
        <w:t>type</w:t>
      </w:r>
      <w:r w:rsidR="00486429" w:rsidRPr="00486429">
        <w:t>:</w:t>
      </w:r>
      <w:r w:rsidRPr="003378BC">
        <w:t xml:space="preserve"> A type is a definition that is used for the creation of instances, or is inherited and specialized to form other types. A parameterized type is a type that has parameters. When these parameters are given different actual parameters, different </w:t>
      </w:r>
      <w:r w:rsidRPr="00481BED">
        <w:rPr>
          <w:noProof/>
        </w:rPr>
        <w:t xml:space="preserve">unparameterized </w:t>
      </w:r>
      <w:r w:rsidRPr="003378BC">
        <w:t>types are defined that, when instantiated, give instance with different properties.</w:t>
      </w:r>
    </w:p>
    <w:p w14:paraId="020B57A0" w14:textId="77777777" w:rsidR="00BA496A" w:rsidRPr="003378BC" w:rsidRDefault="00BA496A" w:rsidP="00C548BE">
      <w:r w:rsidRPr="003378BC">
        <w:rPr>
          <w:b/>
        </w:rPr>
        <w:t>3.20</w:t>
      </w:r>
      <w:r w:rsidRPr="003378BC">
        <w:tab/>
      </w:r>
      <w:r w:rsidRPr="003378BC">
        <w:rPr>
          <w:b/>
        </w:rPr>
        <w:t>value</w:t>
      </w:r>
      <w:r w:rsidR="00486429" w:rsidRPr="00486429">
        <w:t>:</w:t>
      </w:r>
      <w:r w:rsidRPr="003378BC">
        <w:t xml:space="preserve"> The term value is used for the class of data that is accessed directly. </w:t>
      </w:r>
      <w:r w:rsidRPr="003378BC">
        <w:rPr>
          <w:noProof/>
        </w:rPr>
        <w:t>Values are allowed to be freely passed between agents.</w:t>
      </w:r>
    </w:p>
    <w:p w14:paraId="082D380C" w14:textId="77777777" w:rsidR="00BA496A" w:rsidRPr="00683540" w:rsidRDefault="00BA496A" w:rsidP="00013294">
      <w:pPr>
        <w:pStyle w:val="Heading1"/>
        <w:tabs>
          <w:tab w:val="left" w:pos="432"/>
        </w:tabs>
        <w:spacing w:before="480"/>
        <w:ind w:left="432" w:hanging="432"/>
      </w:pPr>
      <w:bookmarkStart w:id="149" w:name="_Toc456430072"/>
      <w:bookmarkStart w:id="150" w:name="_Toc466620178"/>
      <w:bookmarkStart w:id="151" w:name="_Toc10476586"/>
      <w:bookmarkStart w:id="152" w:name="_Toc99805332"/>
      <w:bookmarkStart w:id="153" w:name="_Toc8898354"/>
      <w:bookmarkStart w:id="154" w:name="_Toc192901513"/>
      <w:bookmarkStart w:id="155" w:name="_Toc68594359"/>
      <w:bookmarkStart w:id="156" w:name="_Toc303065604"/>
      <w:bookmarkStart w:id="157" w:name="_Toc182643606"/>
      <w:bookmarkStart w:id="158" w:name="_Toc303065950"/>
      <w:bookmarkStart w:id="159" w:name="_Toc318895821"/>
      <w:bookmarkStart w:id="160" w:name="_Toc329349716"/>
      <w:bookmarkStart w:id="161" w:name="_Toc329852366"/>
      <w:bookmarkStart w:id="162" w:name="_Toc332207130"/>
      <w:bookmarkStart w:id="163" w:name="_Toc333233278"/>
      <w:bookmarkStart w:id="164" w:name="_Toc449663772"/>
      <w:bookmarkStart w:id="165" w:name="_Toc450570491"/>
      <w:bookmarkStart w:id="166" w:name="_Toc455064340"/>
      <w:bookmarkStart w:id="167" w:name="_Toc455065513"/>
      <w:r w:rsidRPr="00683540">
        <w:t>4</w:t>
      </w:r>
      <w:r w:rsidRPr="00683540">
        <w:tab/>
        <w:t>Abbreviations</w:t>
      </w:r>
      <w:bookmarkEnd w:id="149"/>
      <w:bookmarkEnd w:id="150"/>
      <w:bookmarkEnd w:id="151"/>
      <w:bookmarkEnd w:id="152"/>
      <w:bookmarkEnd w:id="153"/>
      <w:bookmarkEnd w:id="154"/>
      <w:bookmarkEnd w:id="155"/>
      <w:bookmarkEnd w:id="156"/>
      <w:bookmarkEnd w:id="157"/>
      <w:bookmarkEnd w:id="158"/>
      <w:bookmarkEnd w:id="159"/>
      <w:r w:rsidR="00F02267">
        <w:t xml:space="preserve"> and acronyms</w:t>
      </w:r>
      <w:bookmarkEnd w:id="160"/>
      <w:bookmarkEnd w:id="161"/>
      <w:bookmarkEnd w:id="162"/>
      <w:bookmarkEnd w:id="163"/>
      <w:bookmarkEnd w:id="164"/>
      <w:bookmarkEnd w:id="165"/>
      <w:bookmarkEnd w:id="166"/>
      <w:bookmarkEnd w:id="167"/>
    </w:p>
    <w:p w14:paraId="49CBCA33" w14:textId="77777777" w:rsidR="00BA496A" w:rsidRPr="003378BC" w:rsidRDefault="00BA496A" w:rsidP="00EA3E9C">
      <w:r w:rsidRPr="003378BC">
        <w:t>This Recommendation uses the following abbreviations</w:t>
      </w:r>
      <w:r w:rsidR="00F02267">
        <w:t xml:space="preserve"> and acronyms</w:t>
      </w:r>
      <w:r w:rsidRPr="003378BC">
        <w:t>:</w:t>
      </w:r>
    </w:p>
    <w:p w14:paraId="2A18ECF2" w14:textId="4FD4E91A" w:rsidR="003D3D96" w:rsidRDefault="003D3D96" w:rsidP="000069F8">
      <w:pPr>
        <w:tabs>
          <w:tab w:val="clear" w:pos="794"/>
          <w:tab w:val="clear" w:pos="1191"/>
          <w:tab w:val="clear" w:pos="1588"/>
          <w:tab w:val="clear" w:pos="1985"/>
          <w:tab w:val="left" w:pos="1418"/>
        </w:tabs>
        <w:ind w:left="1418" w:hanging="1418"/>
      </w:pPr>
      <w:r>
        <w:t>BNF</w:t>
      </w:r>
      <w:r>
        <w:tab/>
        <w:t>Backus-Naur Form</w:t>
      </w:r>
    </w:p>
    <w:p w14:paraId="1946D616" w14:textId="206C8511" w:rsidR="00AB254E" w:rsidRDefault="00AB254E" w:rsidP="000069F8">
      <w:pPr>
        <w:tabs>
          <w:tab w:val="clear" w:pos="794"/>
          <w:tab w:val="clear" w:pos="1191"/>
          <w:tab w:val="clear" w:pos="1588"/>
          <w:tab w:val="clear" w:pos="1985"/>
          <w:tab w:val="left" w:pos="1418"/>
        </w:tabs>
        <w:ind w:left="1418" w:hanging="1418"/>
      </w:pPr>
      <w:r>
        <w:t>CIF</w:t>
      </w:r>
      <w:r>
        <w:tab/>
      </w:r>
      <w:r w:rsidRPr="007E2817">
        <w:t>Common Interchange Format</w:t>
      </w:r>
    </w:p>
    <w:p w14:paraId="4D8FB91F" w14:textId="036631B6" w:rsidR="00BA496A" w:rsidRDefault="00BA496A" w:rsidP="000069F8">
      <w:pPr>
        <w:tabs>
          <w:tab w:val="clear" w:pos="794"/>
          <w:tab w:val="clear" w:pos="1191"/>
          <w:tab w:val="clear" w:pos="1588"/>
          <w:tab w:val="clear" w:pos="1985"/>
          <w:tab w:val="left" w:pos="1418"/>
        </w:tabs>
        <w:ind w:left="1418" w:hanging="1418"/>
      </w:pPr>
      <w:r w:rsidRPr="003378BC">
        <w:t>IRV</w:t>
      </w:r>
      <w:r w:rsidRPr="003378BC">
        <w:tab/>
      </w:r>
      <w:r w:rsidR="0033641C">
        <w:t>I</w:t>
      </w:r>
      <w:r w:rsidRPr="003378BC">
        <w:t xml:space="preserve">nternational </w:t>
      </w:r>
      <w:r w:rsidR="0033641C">
        <w:t>R</w:t>
      </w:r>
      <w:r w:rsidRPr="003378BC">
        <w:t xml:space="preserve">eference </w:t>
      </w:r>
      <w:r w:rsidR="0033641C">
        <w:t>V</w:t>
      </w:r>
      <w:r w:rsidRPr="003378BC">
        <w:t>ersion of the International Reference Alphabet as defined in [ITU</w:t>
      </w:r>
      <w:r w:rsidRPr="003378BC">
        <w:noBreakHyphen/>
        <w:t>T T.50]</w:t>
      </w:r>
    </w:p>
    <w:p w14:paraId="1DBDBDC5" w14:textId="15223A38" w:rsidR="00355B90" w:rsidRPr="003378BC" w:rsidRDefault="0073429C" w:rsidP="000069F8">
      <w:pPr>
        <w:tabs>
          <w:tab w:val="clear" w:pos="794"/>
          <w:tab w:val="clear" w:pos="1191"/>
          <w:tab w:val="clear" w:pos="1588"/>
          <w:tab w:val="clear" w:pos="1985"/>
          <w:tab w:val="left" w:pos="1418"/>
        </w:tabs>
        <w:ind w:left="1418" w:hanging="1418"/>
      </w:pPr>
      <w:r>
        <w:t>MSC</w:t>
      </w:r>
      <w:r>
        <w:tab/>
      </w:r>
      <w:r w:rsidRPr="0073429C">
        <w:t>Message Sequence Chart</w:t>
      </w:r>
    </w:p>
    <w:p w14:paraId="1325EA70" w14:textId="3897A772" w:rsidR="00151CAD" w:rsidRDefault="00151CAD" w:rsidP="000069F8">
      <w:pPr>
        <w:tabs>
          <w:tab w:val="clear" w:pos="794"/>
          <w:tab w:val="clear" w:pos="1191"/>
          <w:tab w:val="clear" w:pos="1588"/>
          <w:tab w:val="clear" w:pos="1985"/>
          <w:tab w:val="left" w:pos="1418"/>
        </w:tabs>
        <w:ind w:left="1418" w:hanging="1418"/>
      </w:pPr>
      <w:r w:rsidRPr="003378BC">
        <w:t>SDL-88</w:t>
      </w:r>
      <w:r w:rsidRPr="003378BC">
        <w:tab/>
      </w:r>
      <w:r w:rsidR="0065109F">
        <w:t>Specification and Description Language</w:t>
      </w:r>
      <w:r w:rsidRPr="003378BC">
        <w:t xml:space="preserve"> as defined by Recommendation ITU</w:t>
      </w:r>
      <w:r w:rsidRPr="003378BC">
        <w:noBreakHyphen/>
        <w:t>T Z.100 (1988)</w:t>
      </w:r>
    </w:p>
    <w:p w14:paraId="309F832F" w14:textId="615B08FD" w:rsidR="00BA496A" w:rsidRPr="003378BC" w:rsidRDefault="00BA496A" w:rsidP="000069F8">
      <w:pPr>
        <w:tabs>
          <w:tab w:val="clear" w:pos="794"/>
          <w:tab w:val="clear" w:pos="1191"/>
          <w:tab w:val="clear" w:pos="1588"/>
          <w:tab w:val="clear" w:pos="1985"/>
          <w:tab w:val="left" w:pos="1418"/>
        </w:tabs>
        <w:ind w:left="1418" w:hanging="1418"/>
      </w:pPr>
      <w:r w:rsidRPr="003378BC">
        <w:t>SDL-92</w:t>
      </w:r>
      <w:r w:rsidRPr="003378BC">
        <w:tab/>
      </w:r>
      <w:r w:rsidR="0065109F">
        <w:t>Specification and Description Language</w:t>
      </w:r>
      <w:r w:rsidRPr="003378BC">
        <w:t xml:space="preserve"> as defined by Recommendation ITU</w:t>
      </w:r>
      <w:r w:rsidRPr="003378BC">
        <w:noBreakHyphen/>
        <w:t>T Z.100 (</w:t>
      </w:r>
      <w:r w:rsidR="00B0664D">
        <w:t>19</w:t>
      </w:r>
      <w:r w:rsidRPr="003378BC">
        <w:t>93) with Addendum 1 (</w:t>
      </w:r>
      <w:r w:rsidR="00B0664D">
        <w:t>19</w:t>
      </w:r>
      <w:r w:rsidRPr="003378BC">
        <w:t>96)</w:t>
      </w:r>
    </w:p>
    <w:p w14:paraId="72787A43" w14:textId="41239504" w:rsidR="00151CAD" w:rsidRPr="003378BC" w:rsidRDefault="00151CAD" w:rsidP="000069F8">
      <w:pPr>
        <w:tabs>
          <w:tab w:val="clear" w:pos="794"/>
          <w:tab w:val="clear" w:pos="1191"/>
          <w:tab w:val="clear" w:pos="1588"/>
          <w:tab w:val="clear" w:pos="1985"/>
          <w:tab w:val="left" w:pos="1418"/>
        </w:tabs>
        <w:ind w:left="1418" w:hanging="1418"/>
      </w:pPr>
      <w:r w:rsidRPr="003378BC">
        <w:lastRenderedPageBreak/>
        <w:t>SDL</w:t>
      </w:r>
      <w:r w:rsidRPr="003378BC">
        <w:noBreakHyphen/>
        <w:t>2000</w:t>
      </w:r>
      <w:r>
        <w:tab/>
      </w:r>
      <w:r w:rsidR="0065109F">
        <w:t>Specification and Description Language</w:t>
      </w:r>
      <w:r w:rsidRPr="003378BC">
        <w:t xml:space="preserve"> as defined by Recommendation ITU</w:t>
      </w:r>
      <w:r w:rsidRPr="003378BC">
        <w:noBreakHyphen/>
        <w:t>T Z.100 (2007)</w:t>
      </w:r>
    </w:p>
    <w:p w14:paraId="12F75487" w14:textId="0D188D2D" w:rsidR="00151CAD" w:rsidRPr="003378BC" w:rsidRDefault="00151CAD" w:rsidP="000069F8">
      <w:pPr>
        <w:tabs>
          <w:tab w:val="clear" w:pos="794"/>
          <w:tab w:val="clear" w:pos="1191"/>
          <w:tab w:val="clear" w:pos="1588"/>
          <w:tab w:val="clear" w:pos="1985"/>
          <w:tab w:val="left" w:pos="1418"/>
        </w:tabs>
        <w:ind w:left="1418" w:hanging="1418"/>
      </w:pPr>
      <w:r w:rsidRPr="003378BC">
        <w:t>SDL</w:t>
      </w:r>
      <w:r w:rsidRPr="003378BC">
        <w:noBreakHyphen/>
        <w:t>2010</w:t>
      </w:r>
      <w:r w:rsidRPr="003378BC">
        <w:tab/>
      </w:r>
      <w:r w:rsidR="0065109F">
        <w:t>Specification and Description Language</w:t>
      </w:r>
      <w:r w:rsidRPr="003378BC">
        <w:t xml:space="preserve"> as defined by the </w:t>
      </w:r>
      <w:r>
        <w:t xml:space="preserve">ITU-T </w:t>
      </w:r>
      <w:r w:rsidRPr="003378BC">
        <w:t>Z.100 series for SDL</w:t>
      </w:r>
      <w:r w:rsidRPr="003378BC">
        <w:noBreakHyphen/>
        <w:t>2010</w:t>
      </w:r>
    </w:p>
    <w:p w14:paraId="35728002" w14:textId="72700F25" w:rsidR="00F1685C" w:rsidRPr="003378BC" w:rsidRDefault="00AE192E" w:rsidP="000069F8">
      <w:pPr>
        <w:tabs>
          <w:tab w:val="clear" w:pos="794"/>
          <w:tab w:val="clear" w:pos="1191"/>
          <w:tab w:val="clear" w:pos="1588"/>
          <w:tab w:val="clear" w:pos="1985"/>
          <w:tab w:val="left" w:pos="1418"/>
        </w:tabs>
        <w:ind w:left="1418" w:hanging="1418"/>
      </w:pPr>
      <w:r>
        <w:t>TTCN</w:t>
      </w:r>
      <w:r>
        <w:tab/>
      </w:r>
      <w:r w:rsidR="00F1685C" w:rsidRPr="00F1685C">
        <w:t>Testing and Test Control Notation</w:t>
      </w:r>
    </w:p>
    <w:p w14:paraId="04A592B7" w14:textId="763FB7E0" w:rsidR="00BA496A" w:rsidRDefault="00AE192E" w:rsidP="000069F8">
      <w:pPr>
        <w:tabs>
          <w:tab w:val="clear" w:pos="794"/>
          <w:tab w:val="clear" w:pos="1191"/>
          <w:tab w:val="clear" w:pos="1588"/>
          <w:tab w:val="clear" w:pos="1985"/>
          <w:tab w:val="left" w:pos="1418"/>
        </w:tabs>
        <w:ind w:left="1418" w:hanging="1418"/>
      </w:pPr>
      <w:bookmarkStart w:id="168" w:name="_Toc10476587"/>
      <w:bookmarkStart w:id="169" w:name="_Toc99805333"/>
      <w:bookmarkStart w:id="170" w:name="_Toc8898355"/>
      <w:bookmarkStart w:id="171" w:name="_Toc192901514"/>
      <w:bookmarkStart w:id="172" w:name="_Toc68594360"/>
      <w:r>
        <w:t>UCS</w:t>
      </w:r>
      <w:r>
        <w:tab/>
      </w:r>
      <w:r w:rsidR="00BA496A" w:rsidRPr="003378BC">
        <w:t>Universal Character Set of [ISO/IEC 10646]</w:t>
      </w:r>
    </w:p>
    <w:p w14:paraId="5EFA1C9E" w14:textId="4C6B217B" w:rsidR="00941947" w:rsidRPr="003378BC" w:rsidRDefault="00AE192E" w:rsidP="000069F8">
      <w:pPr>
        <w:tabs>
          <w:tab w:val="clear" w:pos="794"/>
          <w:tab w:val="clear" w:pos="1191"/>
          <w:tab w:val="clear" w:pos="1588"/>
          <w:tab w:val="clear" w:pos="1985"/>
          <w:tab w:val="left" w:pos="1418"/>
        </w:tabs>
        <w:ind w:left="1418" w:hanging="1418"/>
      </w:pPr>
      <w:r>
        <w:t>UML</w:t>
      </w:r>
      <w:r>
        <w:tab/>
      </w:r>
      <w:r w:rsidR="00941947" w:rsidRPr="00941947">
        <w:t>Unified Modelling Language</w:t>
      </w:r>
    </w:p>
    <w:p w14:paraId="3C28C4B2" w14:textId="77777777" w:rsidR="00BA496A" w:rsidRPr="00683540" w:rsidRDefault="00BA496A" w:rsidP="00013294">
      <w:pPr>
        <w:pStyle w:val="Heading1"/>
      </w:pPr>
      <w:bookmarkStart w:id="173" w:name="REF5"/>
      <w:bookmarkStart w:id="174" w:name="_Toc303065605"/>
      <w:bookmarkStart w:id="175" w:name="_Toc182643607"/>
      <w:bookmarkStart w:id="176" w:name="_Toc303065951"/>
      <w:bookmarkStart w:id="177" w:name="_Toc318895822"/>
      <w:bookmarkStart w:id="178" w:name="_Toc329349717"/>
      <w:bookmarkStart w:id="179" w:name="_Toc329852367"/>
      <w:bookmarkStart w:id="180" w:name="_Toc332207131"/>
      <w:bookmarkStart w:id="181" w:name="_Toc333233279"/>
      <w:bookmarkStart w:id="182" w:name="_Toc449663773"/>
      <w:bookmarkStart w:id="183" w:name="_Toc450570492"/>
      <w:bookmarkStart w:id="184" w:name="_Toc455064341"/>
      <w:bookmarkStart w:id="185" w:name="_Toc455065514"/>
      <w:r w:rsidRPr="00683540">
        <w:t>5</w:t>
      </w:r>
      <w:bookmarkEnd w:id="173"/>
      <w:r w:rsidRPr="00683540">
        <w:tab/>
        <w:t>Conventions</w:t>
      </w:r>
      <w:bookmarkEnd w:id="168"/>
      <w:bookmarkEnd w:id="169"/>
      <w:bookmarkEnd w:id="170"/>
      <w:bookmarkEnd w:id="171"/>
      <w:bookmarkEnd w:id="172"/>
      <w:bookmarkEnd w:id="174"/>
      <w:bookmarkEnd w:id="175"/>
      <w:bookmarkEnd w:id="176"/>
      <w:bookmarkEnd w:id="177"/>
      <w:bookmarkEnd w:id="178"/>
      <w:bookmarkEnd w:id="179"/>
      <w:bookmarkEnd w:id="180"/>
      <w:bookmarkEnd w:id="181"/>
      <w:bookmarkEnd w:id="182"/>
      <w:bookmarkEnd w:id="183"/>
      <w:bookmarkEnd w:id="184"/>
      <w:bookmarkEnd w:id="185"/>
    </w:p>
    <w:p w14:paraId="030EBEB4" w14:textId="77777777" w:rsidR="00BA496A" w:rsidRPr="003378BC" w:rsidRDefault="00BA496A" w:rsidP="00BA496A">
      <w:r w:rsidRPr="003378BC">
        <w:t xml:space="preserve">The text of this clause defines the conventions used for describing the </w:t>
      </w:r>
      <w:r w:rsidR="0065109F">
        <w:t>Specification and Description Language</w:t>
      </w:r>
      <w:r w:rsidRPr="003378BC">
        <w:t xml:space="preserve">. The </w:t>
      </w:r>
      <w:r w:rsidRPr="00481BED">
        <w:rPr>
          <w:noProof/>
        </w:rPr>
        <w:t>meta</w:t>
      </w:r>
      <w:r w:rsidR="007E6457">
        <w:rPr>
          <w:noProof/>
        </w:rPr>
        <w:t>-</w:t>
      </w:r>
      <w:r w:rsidRPr="00481BED">
        <w:rPr>
          <w:noProof/>
        </w:rPr>
        <w:t xml:space="preserve">languages </w:t>
      </w:r>
      <w:r w:rsidRPr="003378BC">
        <w:t xml:space="preserve">and conventions introduced are solely introduced for the purpose of describing </w:t>
      </w:r>
      <w:r w:rsidR="0065109F">
        <w:t>Specification and Description Language</w:t>
      </w:r>
      <w:r w:rsidRPr="003378BC">
        <w:t xml:space="preserve"> unambiguously.</w:t>
      </w:r>
    </w:p>
    <w:p w14:paraId="67B6B14A" w14:textId="77777777" w:rsidR="00BA496A" w:rsidRPr="003378BC" w:rsidRDefault="00BA496A" w:rsidP="00BA496A">
      <w:r w:rsidRPr="003378BC">
        <w:t>The conventions of [ITU</w:t>
      </w:r>
      <w:r w:rsidRPr="003378BC">
        <w:noBreakHyphen/>
        <w:t>T Z.111] apply to all the</w:t>
      </w:r>
      <w:r w:rsidR="00621D38">
        <w:t xml:space="preserve"> Recommendations in the</w:t>
      </w:r>
      <w:r w:rsidRPr="003378BC">
        <w:t xml:space="preserve"> </w:t>
      </w:r>
      <w:r w:rsidR="000A7BAA">
        <w:t xml:space="preserve">ITU-T </w:t>
      </w:r>
      <w:r w:rsidRPr="003378BC">
        <w:t>Z.100 series for SDL</w:t>
      </w:r>
      <w:r w:rsidRPr="003378BC">
        <w:noBreakHyphen/>
        <w:t>2010.</w:t>
      </w:r>
    </w:p>
    <w:p w14:paraId="66BC6309" w14:textId="77777777" w:rsidR="00BA496A" w:rsidRPr="00683540" w:rsidRDefault="00BA496A" w:rsidP="00013294">
      <w:pPr>
        <w:pStyle w:val="Heading2"/>
      </w:pPr>
      <w:bookmarkStart w:id="186" w:name="_Toc456430074"/>
      <w:bookmarkStart w:id="187" w:name="_Toc466620180"/>
      <w:bookmarkStart w:id="188" w:name="_Toc10476588"/>
      <w:bookmarkStart w:id="189" w:name="_Toc99805334"/>
      <w:bookmarkStart w:id="190" w:name="_Toc8898356"/>
      <w:bookmarkStart w:id="191" w:name="_Toc192901515"/>
      <w:bookmarkStart w:id="192" w:name="_Toc68594361"/>
      <w:bookmarkStart w:id="193" w:name="_Toc303065606"/>
      <w:bookmarkStart w:id="194" w:name="_Toc182643608"/>
      <w:bookmarkStart w:id="195" w:name="_Toc303065952"/>
      <w:bookmarkStart w:id="196" w:name="_Toc318895823"/>
      <w:bookmarkStart w:id="197" w:name="_Toc329349718"/>
      <w:bookmarkStart w:id="198" w:name="_Toc329852368"/>
      <w:bookmarkStart w:id="199" w:name="_Toc332207132"/>
      <w:bookmarkStart w:id="200" w:name="_Toc333233280"/>
      <w:bookmarkStart w:id="201" w:name="_Toc449663774"/>
      <w:bookmarkStart w:id="202" w:name="_Toc450570493"/>
      <w:bookmarkStart w:id="203" w:name="_Toc455064342"/>
      <w:bookmarkStart w:id="204" w:name="_Toc455065515"/>
      <w:r w:rsidRPr="00683540">
        <w:t>5.1</w:t>
      </w:r>
      <w:r w:rsidRPr="00683540">
        <w:tab/>
      </w:r>
      <w:r w:rsidR="0065109F">
        <w:t>Specification and Description Language</w:t>
      </w:r>
      <w:r w:rsidRPr="00683540">
        <w:t xml:space="preserve"> grammars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64304A7A" w14:textId="2A1AD374" w:rsidR="00BA496A" w:rsidRPr="00F61913" w:rsidRDefault="00BF75F8" w:rsidP="00F61913">
      <w:r>
        <w:t xml:space="preserve">In the </w:t>
      </w:r>
      <w:r w:rsidR="008267D6">
        <w:t xml:space="preserve">ITU-T </w:t>
      </w:r>
      <w:r>
        <w:t>Z.100 series for SDL</w:t>
      </w:r>
      <w:r>
        <w:noBreakHyphen/>
        <w:t xml:space="preserve">2010 the </w:t>
      </w:r>
      <w:r w:rsidR="002A2F85">
        <w:rPr>
          <w:i/>
        </w:rPr>
        <w:t>Abstract grammar</w:t>
      </w:r>
      <w:r w:rsidR="00E73C55" w:rsidRPr="00F61913">
        <w:t xml:space="preserve"> and </w:t>
      </w:r>
      <w:r w:rsidR="002A2F85">
        <w:rPr>
          <w:i/>
        </w:rPr>
        <w:t>Concrete grammar</w:t>
      </w:r>
      <w:r w:rsidR="00E65B0A">
        <w:t xml:space="preserve"> (see </w:t>
      </w:r>
      <w:r>
        <w:t>clause</w:t>
      </w:r>
      <w:r w:rsidR="00F61913">
        <w:t> </w:t>
      </w:r>
      <w:r>
        <w:t xml:space="preserve">5.3.2 below) define the </w:t>
      </w:r>
      <w:r w:rsidR="0065109F">
        <w:t>Specification and Description Language</w:t>
      </w:r>
      <w:r>
        <w:t xml:space="preserve">. The syntax of the </w:t>
      </w:r>
      <w:r w:rsidR="002A2F85">
        <w:rPr>
          <w:i/>
        </w:rPr>
        <w:t>Concrete grammar</w:t>
      </w:r>
      <w:r w:rsidR="00E73C55" w:rsidRPr="00F61913">
        <w:t xml:space="preserve"> is in some cases supplemented by a </w:t>
      </w:r>
      <w:r w:rsidR="002A2F85">
        <w:rPr>
          <w:i/>
        </w:rPr>
        <w:t>Model</w:t>
      </w:r>
      <w:r w:rsidR="00E73C55" w:rsidRPr="00F61913">
        <w:t xml:space="preserve"> (see </w:t>
      </w:r>
      <w:r w:rsidR="00B47D05">
        <w:t xml:space="preserve">clause </w:t>
      </w:r>
      <w:r w:rsidR="00E73C55" w:rsidRPr="00F61913">
        <w:t xml:space="preserve">5.3.2 below). A system specification only conforms to the language if it conforms to these grammars (see </w:t>
      </w:r>
      <w:r w:rsidR="00BB02F3">
        <w:t xml:space="preserve">clause 5.1 of </w:t>
      </w:r>
      <w:r w:rsidR="00E73C55" w:rsidRPr="00F61913">
        <w:t>[ITU</w:t>
      </w:r>
      <w:r>
        <w:noBreakHyphen/>
        <w:t xml:space="preserve">T Z.111]). The way a system specification behaves is defined by </w:t>
      </w:r>
      <w:r w:rsidR="002A2F85">
        <w:rPr>
          <w:i/>
        </w:rPr>
        <w:t>Semantics</w:t>
      </w:r>
      <w:r w:rsidR="00E73C55" w:rsidRPr="00F61913">
        <w:t xml:space="preserve"> (see </w:t>
      </w:r>
      <w:r w:rsidR="00B47D05">
        <w:t xml:space="preserve">clause </w:t>
      </w:r>
      <w:r w:rsidR="00E73C55" w:rsidRPr="00F61913">
        <w:t>5.3.2 below).</w:t>
      </w:r>
    </w:p>
    <w:p w14:paraId="2BA60DFA" w14:textId="77777777" w:rsidR="00BA496A" w:rsidRPr="00F81D87" w:rsidRDefault="00BA496A" w:rsidP="00BA496A">
      <w:r w:rsidRPr="00F81D87">
        <w:t>A formal definition is provided which defines how to transform a system specification into the abstract syntax and defines how to interpret a specification, given in terms of the abstract grammar. The formal definition given in Annex F (published separately) is for SDL</w:t>
      </w:r>
      <w:r w:rsidRPr="00F81D87">
        <w:noBreakHyphen/>
        <w:t>2000, so is not fully applicable to SDL</w:t>
      </w:r>
      <w:r w:rsidRPr="00F81D87">
        <w:noBreakHyphen/>
        <w:t>2010. Further study leading to an update of Annex F is needed to produce a comprehensive formal definition for SDL</w:t>
      </w:r>
      <w:r w:rsidRPr="00F81D87">
        <w:noBreakHyphen/>
        <w:t>2010.</w:t>
      </w:r>
    </w:p>
    <w:p w14:paraId="1C72F9A1" w14:textId="77777777" w:rsidR="00BA496A" w:rsidRPr="00683540" w:rsidRDefault="00BA496A" w:rsidP="00013294">
      <w:pPr>
        <w:pStyle w:val="Heading2"/>
      </w:pPr>
      <w:bookmarkStart w:id="205" w:name="_Toc456430075"/>
      <w:bookmarkStart w:id="206" w:name="_Toc466620181"/>
      <w:bookmarkStart w:id="207" w:name="_Toc10476589"/>
      <w:bookmarkStart w:id="208" w:name="_Toc99805335"/>
      <w:bookmarkStart w:id="209" w:name="_Toc8898357"/>
      <w:bookmarkStart w:id="210" w:name="_Toc192901516"/>
      <w:bookmarkStart w:id="211" w:name="_Toc68594362"/>
      <w:bookmarkStart w:id="212" w:name="_Toc303065607"/>
      <w:bookmarkStart w:id="213" w:name="_Toc182643609"/>
      <w:bookmarkStart w:id="214" w:name="_Toc303065953"/>
      <w:bookmarkStart w:id="215" w:name="_Toc318895824"/>
      <w:bookmarkStart w:id="216" w:name="_Toc329349719"/>
      <w:bookmarkStart w:id="217" w:name="_Toc329852369"/>
      <w:bookmarkStart w:id="218" w:name="_Toc332207133"/>
      <w:bookmarkStart w:id="219" w:name="_Toc333233281"/>
      <w:bookmarkStart w:id="220" w:name="_Toc449663775"/>
      <w:bookmarkStart w:id="221" w:name="_Toc450570494"/>
      <w:bookmarkStart w:id="222" w:name="_Toc455064343"/>
      <w:bookmarkStart w:id="223" w:name="_Toc455065516"/>
      <w:r w:rsidRPr="00683540">
        <w:t>5.2</w:t>
      </w:r>
      <w:r w:rsidRPr="00683540">
        <w:tab/>
        <w:t>Basic definitions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01DF45BF" w14:textId="77777777" w:rsidR="00BA496A" w:rsidRPr="00750E64" w:rsidRDefault="00BA496A" w:rsidP="00BA496A">
      <w:r w:rsidRPr="00750E64">
        <w:t xml:space="preserve">Some general concepts and conventions are used throughout </w:t>
      </w:r>
      <w:r w:rsidR="003012BC">
        <w:t>the ITU-T Z.100 series</w:t>
      </w:r>
      <w:r w:rsidRPr="003378BC">
        <w:t xml:space="preserve"> for SDL</w:t>
      </w:r>
      <w:r w:rsidRPr="003378BC">
        <w:noBreakHyphen/>
        <w:t>2010</w:t>
      </w:r>
      <w:r w:rsidRPr="00750E64">
        <w:t xml:space="preserve">; their definitions are given in the following </w:t>
      </w:r>
      <w:r w:rsidRPr="00481BED">
        <w:rPr>
          <w:noProof/>
        </w:rPr>
        <w:t>subclauses</w:t>
      </w:r>
      <w:r w:rsidRPr="00750E64">
        <w:t>.</w:t>
      </w:r>
    </w:p>
    <w:p w14:paraId="6D8362F6" w14:textId="77777777" w:rsidR="00BA496A" w:rsidRPr="00683540" w:rsidRDefault="00BA496A" w:rsidP="00013294">
      <w:pPr>
        <w:pStyle w:val="Heading3"/>
      </w:pPr>
      <w:bookmarkStart w:id="224" w:name="_Toc456430076"/>
      <w:bookmarkStart w:id="225" w:name="_Ref466209343"/>
      <w:bookmarkStart w:id="226" w:name="_Toc466620182"/>
      <w:bookmarkStart w:id="227" w:name="_Toc10476590"/>
      <w:bookmarkStart w:id="228" w:name="_Toc99805336"/>
      <w:bookmarkStart w:id="229" w:name="_Toc8898358"/>
      <w:bookmarkStart w:id="230" w:name="_Toc68594363"/>
      <w:bookmarkStart w:id="231" w:name="_Toc303065608"/>
      <w:bookmarkStart w:id="232" w:name="_Toc182643610"/>
      <w:bookmarkStart w:id="233" w:name="_Toc303065954"/>
      <w:bookmarkStart w:id="234" w:name="_Toc449663776"/>
      <w:r w:rsidRPr="00683540">
        <w:t>5.2.1</w:t>
      </w:r>
      <w:r w:rsidRPr="00683540">
        <w:tab/>
        <w:t>Definition, type and instance</w:t>
      </w:r>
      <w:bookmarkEnd w:id="224"/>
      <w:bookmarkEnd w:id="225"/>
      <w:bookmarkEnd w:id="226"/>
      <w:bookmarkEnd w:id="227"/>
      <w:bookmarkEnd w:id="228"/>
      <w:bookmarkEnd w:id="229"/>
      <w:bookmarkEnd w:id="230"/>
      <w:bookmarkEnd w:id="231"/>
      <w:bookmarkEnd w:id="232"/>
      <w:bookmarkEnd w:id="233"/>
      <w:bookmarkEnd w:id="234"/>
    </w:p>
    <w:p w14:paraId="64786882" w14:textId="77777777" w:rsidR="00BA496A" w:rsidRPr="00F81D87" w:rsidRDefault="00BA496A" w:rsidP="00BA496A">
      <w:r w:rsidRPr="00F81D87">
        <w:t xml:space="preserve">In </w:t>
      </w:r>
      <w:r w:rsidR="003012BC">
        <w:t>the ITU-T Z.100 series</w:t>
      </w:r>
      <w:r w:rsidRPr="003378BC">
        <w:t xml:space="preserve"> for SDL</w:t>
      </w:r>
      <w:r w:rsidRPr="003378BC">
        <w:noBreakHyphen/>
        <w:t>2010</w:t>
      </w:r>
      <w:r w:rsidRPr="00F81D87">
        <w:t>, the concepts of type and instance and their relationship are fundamental. The schema and terminology defined below and shown in Figure 5-1 are used.</w:t>
      </w:r>
    </w:p>
    <w:p w14:paraId="7A4E3EC8" w14:textId="77777777" w:rsidR="00BA496A" w:rsidRDefault="00BA496A" w:rsidP="00BA496A">
      <w:r w:rsidRPr="00F81D87">
        <w:t xml:space="preserve">This </w:t>
      </w:r>
      <w:r w:rsidRPr="00481BED">
        <w:rPr>
          <w:noProof/>
        </w:rPr>
        <w:t xml:space="preserve">subclause </w:t>
      </w:r>
      <w:r w:rsidRPr="00F81D87">
        <w:t>introduces the basic semantics of type definitions, instance definitions, parameterized type definitions, parameterization, binding of context parameters, specialization and instantiation.</w:t>
      </w:r>
    </w:p>
    <w:p w14:paraId="26CB6CA7" w14:textId="760FB2FE" w:rsidR="00BA496A" w:rsidRPr="00683540" w:rsidRDefault="001A6800" w:rsidP="00350F49">
      <w:pPr>
        <w:pStyle w:val="Figure"/>
      </w:pPr>
      <w:bookmarkStart w:id="235" w:name="_MON_1170097983"/>
      <w:bookmarkStart w:id="236" w:name="_Ref455819478"/>
      <w:bookmarkStart w:id="237" w:name="_Ref465591464"/>
      <w:bookmarkEnd w:id="235"/>
      <w:r>
        <w:rPr>
          <w:noProof/>
          <w:lang w:val="en-US" w:eastAsia="zh-CN"/>
        </w:rPr>
        <w:lastRenderedPageBreak/>
        <w:drawing>
          <wp:inline distT="0" distB="0" distL="0" distR="0" wp14:anchorId="40E57752" wp14:editId="1313B4E7">
            <wp:extent cx="4972050" cy="32861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72050" cy="3286125"/>
                    </a:xfrm>
                    <a:prstGeom prst="rect">
                      <a:avLst/>
                    </a:prstGeom>
                    <a:noFill/>
                    <a:ln>
                      <a:noFill/>
                    </a:ln>
                  </pic:spPr>
                </pic:pic>
              </a:graphicData>
            </a:graphic>
          </wp:inline>
        </w:drawing>
      </w:r>
    </w:p>
    <w:p w14:paraId="65140F05" w14:textId="77777777" w:rsidR="00BA496A" w:rsidRPr="00654FE2" w:rsidRDefault="00BA496A" w:rsidP="00E65B0A">
      <w:pPr>
        <w:pStyle w:val="FigureNoTitle"/>
      </w:pPr>
      <w:bookmarkStart w:id="238" w:name="_Ref466282094"/>
      <w:r w:rsidRPr="00654FE2">
        <w:t xml:space="preserve">Figure </w:t>
      </w:r>
      <w:bookmarkEnd w:id="238"/>
      <w:r w:rsidRPr="00654FE2">
        <w:t xml:space="preserve">5-1 </w:t>
      </w:r>
      <w:r w:rsidRPr="00654FE2">
        <w:sym w:font="Symbol" w:char="F02D"/>
      </w:r>
      <w:r w:rsidRPr="00654FE2">
        <w:t xml:space="preserve"> The type concept</w:t>
      </w:r>
    </w:p>
    <w:p w14:paraId="4D91102D" w14:textId="77777777" w:rsidR="00350F49" w:rsidRPr="00350F49" w:rsidRDefault="00350F49" w:rsidP="00350F49">
      <w:pPr>
        <w:pStyle w:val="Normalaftertitle"/>
      </w:pPr>
      <w:r w:rsidRPr="00F81D87">
        <w:t>Definitions introduce named entities, which are types or instances with implied types or an instance set that defines the behaviour instances. A definition of a type defines all properties associated with that type. An example of an instance definition is a state definition. An example of a definition that is a type definition is a signal definition. An example of an instance set definition is a process definition. Block and process definitions introduce instance set definitions.</w:t>
      </w:r>
    </w:p>
    <w:bookmarkEnd w:id="236"/>
    <w:bookmarkEnd w:id="237"/>
    <w:p w14:paraId="512674A0" w14:textId="77777777" w:rsidR="00BA496A" w:rsidRPr="00F81D87" w:rsidRDefault="00BA496A" w:rsidP="00BA496A">
      <w:r w:rsidRPr="00F81D87">
        <w:t>A type is allowed to be instantiated by any number of instances. An instance of a particular type has all the properties defined for that type. An example of a type is a procedure, which is instantiated by procedure calls.</w:t>
      </w:r>
    </w:p>
    <w:p w14:paraId="4B54F5A4" w14:textId="43299067" w:rsidR="00BA496A" w:rsidRPr="00F81D87" w:rsidRDefault="00BA496A" w:rsidP="00BA496A">
      <w:r w:rsidRPr="00F81D87">
        <w:t xml:space="preserve">A parameterized type is a type where some entities are represented </w:t>
      </w:r>
      <w:r w:rsidR="00E65B0A">
        <w:t>as formal context parameters. A </w:t>
      </w:r>
      <w:r w:rsidRPr="00F81D87">
        <w:t>formal context parameter of a type definition has a constraint. The constraints allow static analysis of the parameterized type. Binding all the parameters of a parameterized type yields an ordinary type. An example of a parameterized type is a parameterized signal definition where one of the sorts conveyed by the signal is specified by a formal sort context parameter; this allows the parameter to be of different sorts in different contexts.</w:t>
      </w:r>
    </w:p>
    <w:p w14:paraId="1560746A" w14:textId="77777777" w:rsidR="00BA496A" w:rsidRPr="00F81D87" w:rsidRDefault="00BA496A" w:rsidP="00BA496A">
      <w:r w:rsidRPr="00F81D87">
        <w:t>An instance is defined either directly or by the instantiation of a type. An example of an instance is a system instance, which is either defined by a system definition, or is an instantiation of a system type. However, where an instance is defined directly (for example</w:t>
      </w:r>
      <w:r w:rsidR="00963F4E">
        <w:t>,</w:t>
      </w:r>
      <w:r w:rsidRPr="00F81D87">
        <w:t xml:space="preserve"> a system definition), this is actually an instantiation of the (anonymous) type for the direct definition.</w:t>
      </w:r>
    </w:p>
    <w:p w14:paraId="305EC633" w14:textId="77777777" w:rsidR="00BA496A" w:rsidRPr="00F81D87" w:rsidRDefault="00BA496A" w:rsidP="00BA496A">
      <w:r w:rsidRPr="00F81D87">
        <w:t xml:space="preserve">Specialization allows one type, the subtype, to be based on another type, its </w:t>
      </w:r>
      <w:r w:rsidRPr="00481BED">
        <w:rPr>
          <w:noProof/>
        </w:rPr>
        <w:t>supertype</w:t>
      </w:r>
      <w:r w:rsidRPr="00F81D87">
        <w:t xml:space="preserve">, by adding properties to those of the </w:t>
      </w:r>
      <w:r w:rsidRPr="00481BED">
        <w:rPr>
          <w:noProof/>
        </w:rPr>
        <w:t xml:space="preserve">supertype </w:t>
      </w:r>
      <w:r w:rsidRPr="00F81D87">
        <w:t xml:space="preserve">or by redefining virtual properties of the </w:t>
      </w:r>
      <w:r w:rsidRPr="00481BED">
        <w:rPr>
          <w:noProof/>
        </w:rPr>
        <w:t>supertype</w:t>
      </w:r>
      <w:r w:rsidRPr="00F81D87">
        <w:t xml:space="preserve">. A virtual property </w:t>
      </w:r>
      <w:r w:rsidRPr="00F81D87">
        <w:rPr>
          <w:noProof/>
        </w:rPr>
        <w:t>is allowed to be constrained</w:t>
      </w:r>
      <w:r w:rsidRPr="00F81D87">
        <w:t xml:space="preserve"> in order to provide for analysis of general types.</w:t>
      </w:r>
    </w:p>
    <w:p w14:paraId="3EE65524" w14:textId="77777777" w:rsidR="00BA496A" w:rsidRPr="00F81D87" w:rsidRDefault="00BA496A" w:rsidP="00BA496A">
      <w:r w:rsidRPr="00F81D87">
        <w:t xml:space="preserve">Binding all context parameters of a parameterized type yields an </w:t>
      </w:r>
      <w:r w:rsidRPr="00481BED">
        <w:rPr>
          <w:noProof/>
        </w:rPr>
        <w:t xml:space="preserve">unparameterized </w:t>
      </w:r>
      <w:r w:rsidRPr="00F81D87">
        <w:t xml:space="preserve">type. There is no </w:t>
      </w:r>
      <w:r w:rsidRPr="00481BED">
        <w:rPr>
          <w:noProof/>
        </w:rPr>
        <w:t>supertype</w:t>
      </w:r>
      <w:r w:rsidRPr="00F81D87">
        <w:t>/subtype relationship between a parameterized type and the type derived from it.</w:t>
      </w:r>
    </w:p>
    <w:p w14:paraId="255D0BEA" w14:textId="77777777" w:rsidR="00E270FE" w:rsidRPr="00F61913" w:rsidRDefault="002A2F85" w:rsidP="0036504C">
      <w:pPr>
        <w:pStyle w:val="Note"/>
      </w:pPr>
      <w:r>
        <w:lastRenderedPageBreak/>
        <w:t>NOTE </w:t>
      </w:r>
      <w:r>
        <w:sym w:font="Symbol" w:char="F02D"/>
      </w:r>
      <w:r>
        <w:t xml:space="preserve"> To avoid cumbersome text in </w:t>
      </w:r>
      <w:r w:rsidR="00892837">
        <w:t>the ITU-T Z.100 series</w:t>
      </w:r>
      <w:r>
        <w:t xml:space="preserve"> for SDL</w:t>
      </w:r>
      <w:r>
        <w:noBreakHyphen/>
        <w:t xml:space="preserve">2010, the convention is used that the term </w:t>
      </w:r>
      <w:r w:rsidR="0036504C">
        <w:t>"</w:t>
      </w:r>
      <w:r>
        <w:t>instance</w:t>
      </w:r>
      <w:r w:rsidR="0036504C">
        <w:t>"</w:t>
      </w:r>
      <w:r>
        <w:t xml:space="preserve"> </w:t>
      </w:r>
      <w:r w:rsidR="0036504C">
        <w:t>is often</w:t>
      </w:r>
      <w:r>
        <w:t xml:space="preserve"> omitted. For example</w:t>
      </w:r>
      <w:r w:rsidR="00963F4E">
        <w:t>,</w:t>
      </w:r>
      <w:r>
        <w:t xml:space="preserve"> "a system is interpreted..." means "a system instance is interpreted...</w:t>
      </w:r>
      <w:r>
        <w:rPr>
          <w:noProof/>
        </w:rPr>
        <w:t>".</w:t>
      </w:r>
    </w:p>
    <w:p w14:paraId="7D9ECE92" w14:textId="77777777" w:rsidR="00BA496A" w:rsidRPr="00683540" w:rsidRDefault="00BA496A" w:rsidP="00013294">
      <w:pPr>
        <w:pStyle w:val="Heading3"/>
      </w:pPr>
      <w:bookmarkStart w:id="239" w:name="_Toc456430077"/>
      <w:bookmarkStart w:id="240" w:name="_Toc466620183"/>
      <w:bookmarkStart w:id="241" w:name="_Toc10476591"/>
      <w:bookmarkStart w:id="242" w:name="_Toc99805337"/>
      <w:bookmarkStart w:id="243" w:name="_Toc8898359"/>
      <w:bookmarkStart w:id="244" w:name="_Toc68594364"/>
      <w:bookmarkStart w:id="245" w:name="_Toc303065609"/>
      <w:bookmarkStart w:id="246" w:name="_Toc182643611"/>
      <w:bookmarkStart w:id="247" w:name="_Toc303065955"/>
      <w:bookmarkStart w:id="248" w:name="_Toc449663777"/>
      <w:r w:rsidRPr="00683540">
        <w:t>5.2.2</w:t>
      </w:r>
      <w:r w:rsidRPr="00683540">
        <w:tab/>
        <w:t>Environment</w:t>
      </w:r>
      <w:bookmarkEnd w:id="239"/>
      <w:bookmarkEnd w:id="240"/>
      <w:bookmarkEnd w:id="241"/>
      <w:bookmarkEnd w:id="242"/>
      <w:bookmarkEnd w:id="243"/>
      <w:bookmarkEnd w:id="244"/>
      <w:bookmarkEnd w:id="245"/>
      <w:bookmarkEnd w:id="246"/>
      <w:bookmarkEnd w:id="247"/>
      <w:bookmarkEnd w:id="248"/>
    </w:p>
    <w:p w14:paraId="5067AA94" w14:textId="77777777" w:rsidR="00BA496A" w:rsidRPr="00F81D87" w:rsidRDefault="00BA496A" w:rsidP="00BA496A">
      <w:r w:rsidRPr="00F81D87">
        <w:t xml:space="preserve">Systems that are specified in the </w:t>
      </w:r>
      <w:r w:rsidR="0065109F">
        <w:t>Specification and Description Language</w:t>
      </w:r>
      <w:r w:rsidRPr="00F81D87">
        <w:t xml:space="preserve"> behave according to the stimuli exchanged with the external world. This external world is called the environment of the system being specified.</w:t>
      </w:r>
    </w:p>
    <w:p w14:paraId="3407CD34" w14:textId="5E723CB9" w:rsidR="00BA496A" w:rsidRPr="00F81D87" w:rsidRDefault="00BA496A" w:rsidP="00EA3E9C">
      <w:r w:rsidRPr="00F81D87">
        <w:t xml:space="preserve">It is assumed that there are one or more agent instances in the environment, and therefore stimuli flowing from the environment towards the system have associated identities of these agent instances. These agents have </w:t>
      </w:r>
      <w:r w:rsidRPr="00481BED">
        <w:rPr>
          <w:noProof/>
        </w:rPr>
        <w:t xml:space="preserve">pids </w:t>
      </w:r>
      <w:r w:rsidRPr="00F81D87">
        <w:t xml:space="preserve">that are distinguishable from any other </w:t>
      </w:r>
      <w:r w:rsidRPr="00481BED">
        <w:rPr>
          <w:noProof/>
        </w:rPr>
        <w:t xml:space="preserve">pid </w:t>
      </w:r>
      <w:r w:rsidRPr="00F81D87">
        <w:t>within the system (see</w:t>
      </w:r>
      <w:r w:rsidR="00EA3E9C">
        <w:t> </w:t>
      </w:r>
      <w:r w:rsidR="00BE257C">
        <w:t>clause </w:t>
      </w:r>
      <w:r w:rsidRPr="00F81D87">
        <w:t>D.2.16).</w:t>
      </w:r>
    </w:p>
    <w:p w14:paraId="2A580AC6" w14:textId="77777777" w:rsidR="00BA496A" w:rsidRPr="00F81D87" w:rsidRDefault="00BA496A" w:rsidP="00BA496A">
      <w:r w:rsidRPr="00F81D87">
        <w:t>Although the behaviour of the environment is non-deterministic, it is assumed to obey the constraints given by the system specification.</w:t>
      </w:r>
    </w:p>
    <w:p w14:paraId="0EA22154" w14:textId="77777777" w:rsidR="00BA496A" w:rsidRPr="00683540" w:rsidRDefault="00BA496A" w:rsidP="00013294">
      <w:pPr>
        <w:pStyle w:val="Heading3"/>
      </w:pPr>
      <w:bookmarkStart w:id="249" w:name="REF5_2_3"/>
      <w:bookmarkStart w:id="250" w:name="_Ref455822923"/>
      <w:bookmarkStart w:id="251" w:name="_Toc456430078"/>
      <w:bookmarkStart w:id="252" w:name="_Toc466620184"/>
      <w:bookmarkStart w:id="253" w:name="_Toc523735838"/>
      <w:bookmarkStart w:id="254" w:name="_Toc10476592"/>
      <w:bookmarkStart w:id="255" w:name="_Toc99805338"/>
      <w:bookmarkStart w:id="256" w:name="_Toc8898360"/>
      <w:bookmarkStart w:id="257" w:name="_Toc68594365"/>
      <w:bookmarkStart w:id="258" w:name="_Toc303065610"/>
      <w:bookmarkStart w:id="259" w:name="_Toc182643612"/>
      <w:bookmarkStart w:id="260" w:name="_Toc303065956"/>
      <w:bookmarkStart w:id="261" w:name="_Toc449663778"/>
      <w:r w:rsidRPr="00683540">
        <w:t>5.2.3</w:t>
      </w:r>
      <w:bookmarkEnd w:id="249"/>
      <w:r w:rsidRPr="00683540">
        <w:tab/>
        <w:t>Validity and errors</w:t>
      </w:r>
      <w:bookmarkEnd w:id="250"/>
      <w:bookmarkEnd w:id="251"/>
      <w:bookmarkEnd w:id="252"/>
      <w:bookmarkEnd w:id="253"/>
      <w:bookmarkEnd w:id="254"/>
      <w:bookmarkEnd w:id="255"/>
      <w:bookmarkEnd w:id="256"/>
      <w:bookmarkEnd w:id="257"/>
      <w:bookmarkEnd w:id="258"/>
      <w:bookmarkEnd w:id="259"/>
      <w:bookmarkEnd w:id="260"/>
      <w:bookmarkEnd w:id="261"/>
    </w:p>
    <w:p w14:paraId="7CE54D5B" w14:textId="77777777" w:rsidR="00BA496A" w:rsidRPr="00F81D87" w:rsidRDefault="00BA496A" w:rsidP="00BA496A">
      <w:r w:rsidRPr="00F81D87">
        <w:t xml:space="preserve">A system specification is a valid </w:t>
      </w:r>
      <w:r w:rsidR="0065109F">
        <w:t>Specification and Description Language</w:t>
      </w:r>
      <w:r w:rsidRPr="00F81D87">
        <w:t xml:space="preserve"> system specification only if it satisfies the syntactic rules and the static conditions defined in </w:t>
      </w:r>
      <w:r w:rsidR="00892837">
        <w:t>the ITU-T Z.100 series</w:t>
      </w:r>
      <w:r w:rsidRPr="003378BC">
        <w:t xml:space="preserve"> for SDL</w:t>
      </w:r>
      <w:r w:rsidRPr="003378BC">
        <w:noBreakHyphen/>
        <w:t>2010</w:t>
      </w:r>
      <w:r w:rsidRPr="00F81D87">
        <w:t>.</w:t>
      </w:r>
    </w:p>
    <w:p w14:paraId="03D5A4F5" w14:textId="77777777" w:rsidR="00BA496A" w:rsidRPr="00F81D87" w:rsidRDefault="00BA496A" w:rsidP="00BA496A">
      <w:r w:rsidRPr="00F81D87">
        <w:t xml:space="preserve">If a valid </w:t>
      </w:r>
      <w:r w:rsidR="0065109F">
        <w:t>Specification and Description Language</w:t>
      </w:r>
      <w:r w:rsidRPr="00F81D87">
        <w:t xml:space="preserve"> specification is interpreted and a dynamic condition is violated, then an error occurs. Predefined exceptions (see </w:t>
      </w:r>
      <w:r w:rsidR="00C94720">
        <w:t xml:space="preserve">clause </w:t>
      </w:r>
      <w:r w:rsidRPr="00F81D87">
        <w:t>D.2.20) will be raised when an error is encountered during the interpretation of a system. SDL</w:t>
      </w:r>
      <w:r w:rsidRPr="00F81D87">
        <w:noBreakHyphen/>
        <w:t>2010 does not define the handling of exceptions</w:t>
      </w:r>
      <w:r w:rsidR="00E812BC">
        <w:t>;</w:t>
      </w:r>
      <w:r w:rsidRPr="00F81D87">
        <w:t xml:space="preserve"> therefore if an exception occurs the subsequent behaviour of the system cannot be derived from the specification.</w:t>
      </w:r>
    </w:p>
    <w:p w14:paraId="3625F916" w14:textId="77777777" w:rsidR="00BA496A" w:rsidRPr="00F81D87" w:rsidRDefault="00BA496A" w:rsidP="00EA3E9C">
      <w:r w:rsidRPr="00F81D87">
        <w:t>For most cases where an exception might be raised (for example</w:t>
      </w:r>
      <w:r w:rsidR="00D0265A">
        <w:t>,</w:t>
      </w:r>
      <w:r w:rsidRPr="00F81D87">
        <w:t xml:space="preserve"> a range check or incorrect indexing), it is possible to include actions to check before the error is encountered if the exception will be raised, and take appropriate action to avoid the error occurring. Static analysis or dynamic interpretation of a specification might also indicate that it is inevitable an exception is raised, leading to modification of the specification to avoid the situation.</w:t>
      </w:r>
    </w:p>
    <w:p w14:paraId="69D18FAA" w14:textId="77777777" w:rsidR="00BA496A" w:rsidRPr="00D0265A" w:rsidRDefault="00E73C55" w:rsidP="00013294">
      <w:pPr>
        <w:pStyle w:val="Heading2"/>
      </w:pPr>
      <w:bookmarkStart w:id="262" w:name="_Toc456430079"/>
      <w:bookmarkStart w:id="263" w:name="_Toc466620185"/>
      <w:bookmarkStart w:id="264" w:name="_Toc10476593"/>
      <w:bookmarkStart w:id="265" w:name="_Toc99805339"/>
      <w:bookmarkStart w:id="266" w:name="_Toc8898361"/>
      <w:bookmarkStart w:id="267" w:name="_Toc192901517"/>
      <w:bookmarkStart w:id="268" w:name="_Toc68594366"/>
      <w:bookmarkStart w:id="269" w:name="_Toc303065611"/>
      <w:bookmarkStart w:id="270" w:name="_Toc182643613"/>
      <w:bookmarkStart w:id="271" w:name="_Toc303065957"/>
      <w:bookmarkStart w:id="272" w:name="_Toc318895825"/>
      <w:bookmarkStart w:id="273" w:name="_Toc329349720"/>
      <w:bookmarkStart w:id="274" w:name="_Toc329852370"/>
      <w:bookmarkStart w:id="275" w:name="_Toc332207134"/>
      <w:bookmarkStart w:id="276" w:name="_Toc333233282"/>
      <w:bookmarkStart w:id="277" w:name="_Toc449663779"/>
      <w:bookmarkStart w:id="278" w:name="_Toc450570495"/>
      <w:bookmarkStart w:id="279" w:name="_Toc455064344"/>
      <w:bookmarkStart w:id="280" w:name="_Toc455065517"/>
      <w:r w:rsidRPr="00F61913">
        <w:t>5.3</w:t>
      </w:r>
      <w:r w:rsidRPr="00F61913">
        <w:tab/>
        <w:t>Presentation style</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27816252" w14:textId="77777777" w:rsidR="00BA496A" w:rsidRPr="00D0265A" w:rsidRDefault="00E73C55" w:rsidP="00BA496A">
      <w:r w:rsidRPr="00F61913">
        <w:t>The conventions of [ITU</w:t>
      </w:r>
      <w:r w:rsidRPr="00F61913">
        <w:noBreakHyphen/>
        <w:t>T Z.111] apply.</w:t>
      </w:r>
    </w:p>
    <w:p w14:paraId="29A5BD68" w14:textId="77777777" w:rsidR="00BA496A" w:rsidRPr="00D0265A" w:rsidRDefault="00E73C55" w:rsidP="00013294">
      <w:pPr>
        <w:pStyle w:val="Heading3"/>
      </w:pPr>
      <w:bookmarkStart w:id="281" w:name="_Toc456430080"/>
      <w:bookmarkStart w:id="282" w:name="_Toc466620186"/>
      <w:bookmarkStart w:id="283" w:name="_Toc10476594"/>
      <w:bookmarkStart w:id="284" w:name="_Toc99805340"/>
      <w:bookmarkStart w:id="285" w:name="_Toc8898362"/>
      <w:bookmarkStart w:id="286" w:name="_Toc68594367"/>
      <w:bookmarkStart w:id="287" w:name="_Toc303065612"/>
      <w:bookmarkStart w:id="288" w:name="_Toc182643614"/>
      <w:bookmarkStart w:id="289" w:name="_Toc303065958"/>
      <w:bookmarkStart w:id="290" w:name="_Toc449663780"/>
      <w:r w:rsidRPr="00F61913">
        <w:t>5.3.1</w:t>
      </w:r>
      <w:r w:rsidRPr="00F61913">
        <w:tab/>
        <w:t>Division of text</w:t>
      </w:r>
      <w:bookmarkEnd w:id="281"/>
      <w:bookmarkEnd w:id="282"/>
      <w:bookmarkEnd w:id="283"/>
      <w:bookmarkEnd w:id="284"/>
      <w:bookmarkEnd w:id="285"/>
      <w:bookmarkEnd w:id="286"/>
      <w:bookmarkEnd w:id="287"/>
      <w:bookmarkEnd w:id="288"/>
      <w:bookmarkEnd w:id="289"/>
      <w:bookmarkEnd w:id="290"/>
    </w:p>
    <w:p w14:paraId="565FFB8C" w14:textId="77777777" w:rsidR="00BA496A" w:rsidRPr="00F81D87" w:rsidRDefault="00E73C55" w:rsidP="00BA496A">
      <w:bookmarkStart w:id="291" w:name="_Toc456430081"/>
      <w:bookmarkStart w:id="292" w:name="_Toc466620187"/>
      <w:bookmarkStart w:id="293" w:name="_Toc10476595"/>
      <w:bookmarkStart w:id="294" w:name="_Toc99805341"/>
      <w:bookmarkStart w:id="295" w:name="_Toc8898363"/>
      <w:bookmarkStart w:id="296" w:name="_Toc68594368"/>
      <w:r w:rsidRPr="00F61913">
        <w:t>The conventions of [ITU</w:t>
      </w:r>
      <w:r w:rsidRPr="00F61913">
        <w:noBreakHyphen/>
        <w:t>T Z.111] apply.</w:t>
      </w:r>
    </w:p>
    <w:p w14:paraId="3B420F9D" w14:textId="77777777" w:rsidR="00BA496A" w:rsidRPr="00683540" w:rsidRDefault="00BA496A" w:rsidP="00013294">
      <w:pPr>
        <w:pStyle w:val="Heading3"/>
      </w:pPr>
      <w:bookmarkStart w:id="297" w:name="Ref5_3_2"/>
      <w:bookmarkStart w:id="298" w:name="_Ref117672952"/>
      <w:bookmarkStart w:id="299" w:name="_Toc303065613"/>
      <w:bookmarkStart w:id="300" w:name="_Toc182643615"/>
      <w:bookmarkStart w:id="301" w:name="_Toc303065959"/>
      <w:bookmarkStart w:id="302" w:name="_Toc449663781"/>
      <w:r w:rsidRPr="00683540">
        <w:t>5.3.2</w:t>
      </w:r>
      <w:bookmarkEnd w:id="297"/>
      <w:r w:rsidRPr="00683540">
        <w:tab/>
        <w:t>Titled enumeration items</w:t>
      </w:r>
      <w:bookmarkEnd w:id="291"/>
      <w:bookmarkEnd w:id="292"/>
      <w:bookmarkEnd w:id="293"/>
      <w:bookmarkEnd w:id="294"/>
      <w:bookmarkEnd w:id="295"/>
      <w:bookmarkEnd w:id="296"/>
      <w:bookmarkEnd w:id="298"/>
      <w:bookmarkEnd w:id="299"/>
      <w:bookmarkEnd w:id="300"/>
      <w:bookmarkEnd w:id="301"/>
      <w:bookmarkEnd w:id="302"/>
    </w:p>
    <w:p w14:paraId="705DC722" w14:textId="77777777" w:rsidR="00BA496A" w:rsidRPr="00F81D87" w:rsidRDefault="00E73C55" w:rsidP="00EA3E9C">
      <w:pPr>
        <w:pStyle w:val="Headingi"/>
      </w:pPr>
      <w:bookmarkStart w:id="303" w:name="_Toc8898364"/>
      <w:r w:rsidRPr="00F61913">
        <w:t>Abstract grammar</w:t>
      </w:r>
      <w:bookmarkEnd w:id="303"/>
    </w:p>
    <w:p w14:paraId="58AD6008" w14:textId="77777777" w:rsidR="00BA496A" w:rsidRPr="00F81D87" w:rsidRDefault="00BA496A" w:rsidP="00BA496A">
      <w:r w:rsidRPr="00F81D87">
        <w:t xml:space="preserve">The abstract grammar is specified in the form defined in </w:t>
      </w:r>
      <w:r w:rsidR="00905216">
        <w:t xml:space="preserve">clause </w:t>
      </w:r>
      <w:r w:rsidR="00905216" w:rsidRPr="00F81D87">
        <w:t xml:space="preserve">5.4.1 </w:t>
      </w:r>
      <w:r w:rsidR="00905216">
        <w:t xml:space="preserve">of </w:t>
      </w:r>
      <w:r w:rsidRPr="00F81D87">
        <w:t>[ITU</w:t>
      </w:r>
      <w:r w:rsidRPr="00F81D87">
        <w:noBreakHyphen/>
        <w:t xml:space="preserve">T Z.111]. The textual presentation of abstract syntax in </w:t>
      </w:r>
      <w:r w:rsidR="00905216">
        <w:t xml:space="preserve">clause </w:t>
      </w:r>
      <w:r w:rsidR="00905216" w:rsidRPr="00F81D87">
        <w:t xml:space="preserve">5.4.1.1 </w:t>
      </w:r>
      <w:r w:rsidR="00905216">
        <w:t>of [</w:t>
      </w:r>
      <w:r w:rsidRPr="00F81D87">
        <w:t>ITU</w:t>
      </w:r>
      <w:r w:rsidRPr="00F81D87">
        <w:noBreakHyphen/>
        <w:t>T Z.111</w:t>
      </w:r>
      <w:r w:rsidR="00905216">
        <w:t>]</w:t>
      </w:r>
      <w:r w:rsidR="007477DC">
        <w:t xml:space="preserve"> </w:t>
      </w:r>
      <w:r w:rsidRPr="00F81D87">
        <w:t>is used.</w:t>
      </w:r>
    </w:p>
    <w:p w14:paraId="0E49F657" w14:textId="77777777" w:rsidR="00BA496A" w:rsidRPr="00F81D87" w:rsidRDefault="00BA496A" w:rsidP="007713F4">
      <w:pPr>
        <w:pStyle w:val="Headingi"/>
      </w:pPr>
      <w:bookmarkStart w:id="304" w:name="_Toc8898365"/>
      <w:r w:rsidRPr="00F81D87">
        <w:t>Concrete grammar</w:t>
      </w:r>
      <w:bookmarkEnd w:id="304"/>
    </w:p>
    <w:p w14:paraId="467C1C81" w14:textId="77777777" w:rsidR="00BA496A" w:rsidRPr="00F81D87" w:rsidRDefault="00BA496A" w:rsidP="00BA496A">
      <w:r w:rsidRPr="00F81D87">
        <w:t xml:space="preserve">The concrete grammar is specified in the form defined in </w:t>
      </w:r>
      <w:r w:rsidR="009231D8">
        <w:t>clause 5.4.2</w:t>
      </w:r>
      <w:r w:rsidR="004E7F11">
        <w:t xml:space="preserve"> of</w:t>
      </w:r>
      <w:r w:rsidR="009231D8" w:rsidRPr="00F81D87">
        <w:t xml:space="preserve"> </w:t>
      </w:r>
      <w:r w:rsidRPr="00F81D87">
        <w:t>[ITU</w:t>
      </w:r>
      <w:r w:rsidRPr="00F81D87">
        <w:noBreakHyphen/>
        <w:t>T Z.111].</w:t>
      </w:r>
    </w:p>
    <w:p w14:paraId="225E63D8" w14:textId="43A8FDDB" w:rsidR="00BA496A" w:rsidRPr="00F81D87" w:rsidRDefault="00BA496A" w:rsidP="00BE257C">
      <w:bookmarkStart w:id="305" w:name="_Toc8898366"/>
      <w:r w:rsidRPr="00F81D87">
        <w:t xml:space="preserve">The </w:t>
      </w:r>
      <w:r w:rsidRPr="00481BED">
        <w:rPr>
          <w:noProof/>
        </w:rPr>
        <w:t xml:space="preserve">metasymbol </w:t>
      </w:r>
      <w:r w:rsidRPr="00F81D87">
        <w:rPr>
          <w:b/>
          <w:i/>
        </w:rPr>
        <w:t>is followed by</w:t>
      </w:r>
      <w:r w:rsidRPr="00F81D87">
        <w:t xml:space="preserve"> is used when the left</w:t>
      </w:r>
      <w:r w:rsidR="00D50143">
        <w:t>-</w:t>
      </w:r>
      <w:r w:rsidRPr="00F81D87">
        <w:t>hand argument is followed by the right</w:t>
      </w:r>
      <w:r w:rsidR="002D42D6">
        <w:t>-</w:t>
      </w:r>
      <w:r w:rsidRPr="00F81D87">
        <w:t>hand argument, and this is shown in diagrams by a &lt;flow line symbol&gt; (see further description in</w:t>
      </w:r>
      <w:r w:rsidR="00746A73">
        <w:t xml:space="preserve"> clause</w:t>
      </w:r>
      <w:r w:rsidR="00BE257C">
        <w:t> </w:t>
      </w:r>
      <w:r w:rsidR="00746A73">
        <w:t>6.5 of</w:t>
      </w:r>
      <w:r w:rsidRPr="00F81D87">
        <w:t xml:space="preserve"> [ITU</w:t>
      </w:r>
      <w:r w:rsidRPr="00F81D87">
        <w:noBreakHyphen/>
        <w:t>T Z.101]).</w:t>
      </w:r>
    </w:p>
    <w:p w14:paraId="1A292D4A" w14:textId="77777777" w:rsidR="00BA496A" w:rsidRPr="00F81D87" w:rsidRDefault="00BA496A" w:rsidP="00BA496A">
      <w:r w:rsidRPr="00F81D87">
        <w:t xml:space="preserve">The right-hand argument of the </w:t>
      </w:r>
      <w:r w:rsidRPr="00481BED">
        <w:rPr>
          <w:noProof/>
        </w:rPr>
        <w:t xml:space="preserve">metasymbol </w:t>
      </w:r>
      <w:r w:rsidRPr="00F81D87">
        <w:rPr>
          <w:b/>
          <w:i/>
        </w:rPr>
        <w:t>is associated with</w:t>
      </w:r>
      <w:r w:rsidRPr="00F81D87">
        <w:t xml:space="preserve"> shall be closer to the left-hand argument than to any other graphical symbol. The syntactical elements of the right-hand argument shall be distinguishable from each other.</w:t>
      </w:r>
    </w:p>
    <w:p w14:paraId="38BB1EDD" w14:textId="0039C0C4" w:rsidR="00BA496A" w:rsidRPr="00F81D87" w:rsidRDefault="00BA496A" w:rsidP="00BA496A">
      <w:r w:rsidRPr="00F81D87">
        <w:lastRenderedPageBreak/>
        <w:t xml:space="preserve">Except graphical symbols that are line symbols (such as &lt;flow line symbol&gt;, see the </w:t>
      </w:r>
      <w:r w:rsidRPr="00F81D87">
        <w:rPr>
          <w:i/>
        </w:rPr>
        <w:t>Concrete grammar</w:t>
      </w:r>
      <w:r w:rsidRPr="00F81D87">
        <w:t xml:space="preserve"> description for the symbol), graphical symbol boundaries shall not overlay or cross. An</w:t>
      </w:r>
      <w:r w:rsidR="00E65B0A">
        <w:t> </w:t>
      </w:r>
      <w:r w:rsidRPr="00F81D87">
        <w:t>exception to this rule applies for line symbols, which are allowed to cross each other. There is no logical association between line symbols that cross.</w:t>
      </w:r>
    </w:p>
    <w:p w14:paraId="7D9BD9DA" w14:textId="77777777" w:rsidR="00BA496A" w:rsidRPr="00F81D87" w:rsidRDefault="00BA496A" w:rsidP="00BA496A">
      <w:r w:rsidRPr="00F81D87">
        <w:t>A line symbol consists of a line (solid or dashed) possibly with some additional decorations (typically an arrowhead) at one end or both ends of the line or on the line. The line of a line symbol consists of one or more joined straight-line segments. These segments should normally be horizontal or vertical.</w:t>
      </w:r>
    </w:p>
    <w:p w14:paraId="5F016AAB" w14:textId="77777777" w:rsidR="00BA496A" w:rsidRPr="00F81D87" w:rsidRDefault="00BA496A" w:rsidP="007713F4">
      <w:pPr>
        <w:pStyle w:val="Headingi"/>
      </w:pPr>
      <w:r w:rsidRPr="00F81D87">
        <w:t>Semantics</w:t>
      </w:r>
      <w:bookmarkEnd w:id="305"/>
    </w:p>
    <w:p w14:paraId="5466004E" w14:textId="77777777" w:rsidR="00BA496A" w:rsidRPr="00F81D87" w:rsidRDefault="00E73C55" w:rsidP="00BA496A">
      <w:r w:rsidRPr="00F61913">
        <w:t xml:space="preserve">All instances have an identity property, but unless this is formed in some unusual way, this identity property is determined as defined by </w:t>
      </w:r>
      <w:r w:rsidR="000D20C2">
        <w:t>clause 6.6</w:t>
      </w:r>
      <w:r w:rsidRPr="00F61913">
        <w:t xml:space="preserve"> </w:t>
      </w:r>
      <w:r w:rsidR="000D20C2">
        <w:t>of</w:t>
      </w:r>
      <w:r w:rsidRPr="00F61913">
        <w:t> [ITU</w:t>
      </w:r>
      <w:r w:rsidRPr="00F61913">
        <w:noBreakHyphen/>
        <w:t>T Z.101].</w:t>
      </w:r>
      <w:r w:rsidR="00BA496A" w:rsidRPr="00F81D87">
        <w:t xml:space="preserve"> This is usually not mentioned as an identity property. Also, it has not been necessary to mention sub-components of definitions contained by the definition since the ownership of such sub</w:t>
      </w:r>
      <w:r w:rsidR="00BA496A" w:rsidRPr="00F81D87">
        <w:noBreakHyphen/>
        <w:t xml:space="preserve">components is obvious from the abstract syntax. For example, it is obvious that a block type definition </w:t>
      </w:r>
      <w:r w:rsidRPr="00F61913">
        <w:t>"has"</w:t>
      </w:r>
      <w:r w:rsidR="00162B4B">
        <w:t xml:space="preserve"> enclosed</w:t>
      </w:r>
      <w:r w:rsidR="00BA496A" w:rsidRPr="00F81D87">
        <w:t xml:space="preserve"> processes and/or blocks.</w:t>
      </w:r>
    </w:p>
    <w:p w14:paraId="68269689" w14:textId="77777777" w:rsidR="00BA496A" w:rsidRPr="00F81D87" w:rsidRDefault="00BA496A" w:rsidP="007713F4">
      <w:pPr>
        <w:pStyle w:val="Headingi"/>
      </w:pPr>
      <w:bookmarkStart w:id="306" w:name="_Toc8898367"/>
      <w:r w:rsidRPr="00F81D87">
        <w:t>Model</w:t>
      </w:r>
      <w:bookmarkEnd w:id="306"/>
    </w:p>
    <w:p w14:paraId="2B69FCAF" w14:textId="4DD48FDC" w:rsidR="00BA496A" w:rsidRPr="00F81D87" w:rsidRDefault="00BA496A" w:rsidP="00BA496A">
      <w:r w:rsidRPr="00F81D87">
        <w:t>Some constructs are considered to be "derived concrete syntax" (or a shorthand notation) for other equivalent concrete syntax constructs. For example, omitting an input for a signal is derived concrete syntax for an input for that signal followed by a null transit</w:t>
      </w:r>
      <w:r w:rsidR="00BE257C">
        <w:t>ion back to the same state (see </w:t>
      </w:r>
      <w:r w:rsidRPr="00F81D87">
        <w:t>[ITU</w:t>
      </w:r>
      <w:r w:rsidRPr="00F81D87">
        <w:noBreakHyphen/>
        <w:t>T Z.103]).</w:t>
      </w:r>
    </w:p>
    <w:p w14:paraId="1C0F832B" w14:textId="77777777" w:rsidR="00BA496A" w:rsidRPr="00F81D87" w:rsidRDefault="00BA496A" w:rsidP="00BA496A">
      <w:r w:rsidRPr="00F81D87">
        <w:t>Precise details of the order of transformation for SDL</w:t>
      </w:r>
      <w:r w:rsidRPr="00F81D87">
        <w:noBreakHyphen/>
        <w:t>2000 are found in Annex F</w:t>
      </w:r>
      <w:r w:rsidR="00D04736">
        <w:t>;</w:t>
      </w:r>
      <w:r w:rsidRPr="00F81D87">
        <w:t xml:space="preserve"> and if not specifically mentioned in </w:t>
      </w:r>
      <w:r w:rsidR="00892837">
        <w:t>the ITU-T Z.100 series</w:t>
      </w:r>
      <w:r w:rsidRPr="003378BC">
        <w:t xml:space="preserve"> for SDL</w:t>
      </w:r>
      <w:r w:rsidRPr="003378BC">
        <w:noBreakHyphen/>
        <w:t>2010</w:t>
      </w:r>
      <w:r w:rsidR="00D04736">
        <w:t>,</w:t>
      </w:r>
      <w:r w:rsidRPr="00F81D87">
        <w:t xml:space="preserve"> this order applies for SDL</w:t>
      </w:r>
      <w:r w:rsidRPr="00F81D87">
        <w:noBreakHyphen/>
        <w:t>2010.</w:t>
      </w:r>
    </w:p>
    <w:p w14:paraId="1A27C7F0" w14:textId="77777777" w:rsidR="00BA496A" w:rsidRPr="00683540" w:rsidRDefault="00BA496A" w:rsidP="00013294">
      <w:pPr>
        <w:pStyle w:val="Heading2"/>
      </w:pPr>
      <w:bookmarkStart w:id="307" w:name="_Toc303065614"/>
      <w:bookmarkStart w:id="308" w:name="_Toc182643616"/>
      <w:bookmarkStart w:id="309" w:name="_Toc303065960"/>
      <w:bookmarkStart w:id="310" w:name="_Toc318895826"/>
      <w:bookmarkStart w:id="311" w:name="_Toc329349721"/>
      <w:bookmarkStart w:id="312" w:name="_Toc329852371"/>
      <w:bookmarkStart w:id="313" w:name="_Toc332207135"/>
      <w:bookmarkStart w:id="314" w:name="_Toc333233283"/>
      <w:bookmarkStart w:id="315" w:name="_Toc449663782"/>
      <w:bookmarkStart w:id="316" w:name="_Toc450570496"/>
      <w:bookmarkStart w:id="317" w:name="_Toc455064345"/>
      <w:bookmarkStart w:id="318" w:name="_Toc455065518"/>
      <w:r w:rsidRPr="00683540">
        <w:t>5.4</w:t>
      </w:r>
      <w:r w:rsidRPr="00683540">
        <w:tab/>
        <w:t>Choice of grammar rules and rule names</w:t>
      </w:r>
      <w:bookmarkEnd w:id="307"/>
      <w:bookmarkEnd w:id="308"/>
      <w:bookmarkEnd w:id="309"/>
      <w:bookmarkEnd w:id="310"/>
      <w:bookmarkEnd w:id="311"/>
      <w:bookmarkEnd w:id="312"/>
      <w:bookmarkEnd w:id="313"/>
      <w:bookmarkEnd w:id="314"/>
      <w:bookmarkEnd w:id="315"/>
      <w:bookmarkEnd w:id="316"/>
      <w:bookmarkEnd w:id="317"/>
      <w:bookmarkEnd w:id="318"/>
    </w:p>
    <w:p w14:paraId="032E0853" w14:textId="77777777" w:rsidR="00BA496A" w:rsidRPr="00F81D87" w:rsidRDefault="00BA496A" w:rsidP="00BA496A">
      <w:r w:rsidRPr="00F81D87">
        <w:t xml:space="preserve">The grammar given in </w:t>
      </w:r>
      <w:r w:rsidR="00892837">
        <w:t>the ITU-T Z.100 series</w:t>
      </w:r>
      <w:r w:rsidRPr="003378BC">
        <w:t xml:space="preserve"> for SDL</w:t>
      </w:r>
      <w:r w:rsidRPr="003378BC">
        <w:noBreakHyphen/>
        <w:t>2010</w:t>
      </w:r>
      <w:r w:rsidRPr="00F81D87">
        <w:t xml:space="preserve"> has been written to aid the presentation in this Recommendation so that the rule names are meaningful in the context they are given and are readable in text. This means that there are a number of apparent ambiguities that are easily resolved by systematic rewriting of the syntax rules or the application of semantic rules.</w:t>
      </w:r>
    </w:p>
    <w:p w14:paraId="18020C3B" w14:textId="77777777" w:rsidR="00BA496A" w:rsidRPr="00683540" w:rsidRDefault="00BA496A" w:rsidP="00013294">
      <w:pPr>
        <w:pStyle w:val="Heading1"/>
      </w:pPr>
      <w:bookmarkStart w:id="319" w:name="_Toc303065615"/>
      <w:bookmarkStart w:id="320" w:name="_Toc182643617"/>
      <w:bookmarkStart w:id="321" w:name="_Toc303065961"/>
      <w:bookmarkStart w:id="322" w:name="_Toc318895827"/>
      <w:bookmarkStart w:id="323" w:name="_Toc329349722"/>
      <w:bookmarkStart w:id="324" w:name="_Toc329852372"/>
      <w:bookmarkStart w:id="325" w:name="_Toc332207136"/>
      <w:bookmarkStart w:id="326" w:name="_Toc333233284"/>
      <w:bookmarkStart w:id="327" w:name="_Toc449663783"/>
      <w:bookmarkStart w:id="328" w:name="_Toc450570497"/>
      <w:bookmarkStart w:id="329" w:name="_Toc455064346"/>
      <w:bookmarkStart w:id="330" w:name="_Toc455065519"/>
      <w:bookmarkStart w:id="331" w:name="_Toc10476599"/>
      <w:bookmarkStart w:id="332" w:name="_Toc99805345"/>
      <w:bookmarkStart w:id="333" w:name="_Toc8898371"/>
      <w:bookmarkStart w:id="334" w:name="_Toc192901519"/>
      <w:bookmarkStart w:id="335" w:name="_Toc68594372"/>
      <w:r w:rsidRPr="00683540">
        <w:t>6</w:t>
      </w:r>
      <w:r w:rsidRPr="00683540">
        <w:tab/>
        <w:t>Tool compliance</w:t>
      </w:r>
      <w:bookmarkEnd w:id="319"/>
      <w:bookmarkEnd w:id="320"/>
      <w:bookmarkEnd w:id="321"/>
      <w:bookmarkEnd w:id="322"/>
      <w:bookmarkEnd w:id="323"/>
      <w:bookmarkEnd w:id="324"/>
      <w:bookmarkEnd w:id="325"/>
      <w:bookmarkEnd w:id="326"/>
      <w:bookmarkEnd w:id="327"/>
      <w:bookmarkEnd w:id="328"/>
      <w:bookmarkEnd w:id="329"/>
      <w:bookmarkEnd w:id="330"/>
    </w:p>
    <w:p w14:paraId="219BF021" w14:textId="77777777" w:rsidR="00BA496A" w:rsidRPr="00F81D87" w:rsidRDefault="00BA496A" w:rsidP="00BA496A">
      <w:r w:rsidRPr="00F81D87">
        <w:t xml:space="preserve">This clause defines the compliance for tools that claim to support the </w:t>
      </w:r>
      <w:r w:rsidR="0065109F">
        <w:t>Specification and Description Language</w:t>
      </w:r>
      <w:r w:rsidRPr="00F81D87">
        <w:t>.</w:t>
      </w:r>
    </w:p>
    <w:p w14:paraId="7657F169" w14:textId="77777777" w:rsidR="00BA496A" w:rsidRPr="00F81D87" w:rsidRDefault="00BA496A" w:rsidP="00BA496A">
      <w:r w:rsidRPr="00F81D87">
        <w:t xml:space="preserve">The validity of a specification is defined as in </w:t>
      </w:r>
      <w:r w:rsidR="00BD793B">
        <w:t xml:space="preserve">clause </w:t>
      </w:r>
      <w:r w:rsidRPr="00F81D87">
        <w:t>5.2.3.</w:t>
      </w:r>
    </w:p>
    <w:p w14:paraId="26D537AA" w14:textId="77777777" w:rsidR="00BA496A" w:rsidRPr="00683540" w:rsidRDefault="00BA496A" w:rsidP="00013294">
      <w:pPr>
        <w:pStyle w:val="Heading2"/>
      </w:pPr>
      <w:bookmarkStart w:id="336" w:name="_Toc303065616"/>
      <w:bookmarkStart w:id="337" w:name="_Toc182643618"/>
      <w:bookmarkStart w:id="338" w:name="_Toc303065962"/>
      <w:bookmarkStart w:id="339" w:name="_Toc318895828"/>
      <w:bookmarkStart w:id="340" w:name="_Toc329349723"/>
      <w:bookmarkStart w:id="341" w:name="_Toc329852373"/>
      <w:bookmarkStart w:id="342" w:name="_Toc332207137"/>
      <w:bookmarkStart w:id="343" w:name="_Toc333233285"/>
      <w:bookmarkStart w:id="344" w:name="_Toc449663784"/>
      <w:bookmarkStart w:id="345" w:name="_Toc450570498"/>
      <w:bookmarkStart w:id="346" w:name="_Toc455064347"/>
      <w:bookmarkStart w:id="347" w:name="_Toc455065520"/>
      <w:r w:rsidRPr="00683540">
        <w:t>6.1</w:t>
      </w:r>
      <w:r w:rsidRPr="00683540">
        <w:tab/>
        <w:t>Definitions of valid tools</w:t>
      </w:r>
      <w:bookmarkEnd w:id="336"/>
      <w:bookmarkEnd w:id="337"/>
      <w:bookmarkEnd w:id="338"/>
      <w:bookmarkEnd w:id="339"/>
      <w:bookmarkEnd w:id="340"/>
      <w:bookmarkEnd w:id="341"/>
      <w:bookmarkEnd w:id="342"/>
      <w:bookmarkEnd w:id="343"/>
      <w:bookmarkEnd w:id="344"/>
      <w:bookmarkEnd w:id="345"/>
      <w:bookmarkEnd w:id="346"/>
      <w:bookmarkEnd w:id="347"/>
    </w:p>
    <w:p w14:paraId="5CC54B99" w14:textId="056E3A6F" w:rsidR="00BA496A" w:rsidRPr="00F81D87" w:rsidRDefault="00BA496A" w:rsidP="00BE257C">
      <w:r w:rsidRPr="00F81D87">
        <w:rPr>
          <w:b/>
        </w:rPr>
        <w:t>6.1.1</w:t>
      </w:r>
      <w:r w:rsidRPr="00F81D87">
        <w:rPr>
          <w:b/>
        </w:rPr>
        <w:tab/>
        <w:t>compliant SDL</w:t>
      </w:r>
      <w:r w:rsidRPr="00F81D87">
        <w:rPr>
          <w:b/>
        </w:rPr>
        <w:noBreakHyphen/>
        <w:t>2010 tool</w:t>
      </w:r>
      <w:r w:rsidRPr="00F81D87">
        <w:t xml:space="preserve">: A tool that detects non-compliance of a description with </w:t>
      </w:r>
      <w:r w:rsidR="00892837">
        <w:t>the ITU</w:t>
      </w:r>
      <w:r w:rsidR="00BE257C">
        <w:noBreakHyphen/>
      </w:r>
      <w:r w:rsidR="00892837">
        <w:t>T Z.100 series</w:t>
      </w:r>
      <w:r w:rsidRPr="003378BC">
        <w:t xml:space="preserve"> for SDL</w:t>
      </w:r>
      <w:r w:rsidRPr="003378BC">
        <w:noBreakHyphen/>
        <w:t>2010</w:t>
      </w:r>
      <w:r w:rsidRPr="00F81D87">
        <w:t>. If the tool handles a superset notation, it is allowed to categorize non-compliance as a warning rather than a failure.</w:t>
      </w:r>
    </w:p>
    <w:p w14:paraId="17F21A6E" w14:textId="77777777" w:rsidR="00BA496A" w:rsidRPr="00F81D87" w:rsidRDefault="00BA496A" w:rsidP="00BA496A">
      <w:r w:rsidRPr="00F81D87">
        <w:rPr>
          <w:b/>
        </w:rPr>
        <w:t>6.1.2</w:t>
      </w:r>
      <w:r w:rsidRPr="00F81D87">
        <w:rPr>
          <w:b/>
        </w:rPr>
        <w:tab/>
        <w:t>fully compliant SDL</w:t>
      </w:r>
      <w:r w:rsidRPr="00F81D87">
        <w:rPr>
          <w:b/>
        </w:rPr>
        <w:noBreakHyphen/>
        <w:t>2010 tool</w:t>
      </w:r>
      <w:r w:rsidRPr="00F81D87">
        <w:t>: A compliant SDL</w:t>
      </w:r>
      <w:r w:rsidRPr="00F81D87">
        <w:noBreakHyphen/>
        <w:t xml:space="preserve">2010 tool that supports the complete grammar defined by </w:t>
      </w:r>
      <w:r w:rsidR="00892837">
        <w:t>the ITU-T Z.100 series</w:t>
      </w:r>
      <w:r w:rsidRPr="003378BC">
        <w:t xml:space="preserve"> for SDL</w:t>
      </w:r>
      <w:r w:rsidRPr="003378BC">
        <w:noBreakHyphen/>
        <w:t>2010</w:t>
      </w:r>
      <w:r w:rsidRPr="00F81D87">
        <w:t>.</w:t>
      </w:r>
    </w:p>
    <w:p w14:paraId="3DECAC60" w14:textId="77777777" w:rsidR="00BA496A" w:rsidRPr="00F81D87" w:rsidRDefault="00BA496A" w:rsidP="00BA496A">
      <w:r w:rsidRPr="00F81D87">
        <w:rPr>
          <w:b/>
        </w:rPr>
        <w:t>6.1.3</w:t>
      </w:r>
      <w:r w:rsidRPr="00F81D87">
        <w:rPr>
          <w:b/>
        </w:rPr>
        <w:tab/>
        <w:t>valid basic SDL</w:t>
      </w:r>
      <w:r w:rsidRPr="00F81D87">
        <w:rPr>
          <w:b/>
        </w:rPr>
        <w:noBreakHyphen/>
        <w:t>2010 tool</w:t>
      </w:r>
      <w:r w:rsidRPr="00F81D87">
        <w:t>: A compliant SDL</w:t>
      </w:r>
      <w:r w:rsidRPr="00F81D87">
        <w:noBreakHyphen/>
        <w:t>2010 tool that supports the graphical grammar defined in this Recommendation in combination with [ITU</w:t>
      </w:r>
      <w:r w:rsidRPr="00F81D87">
        <w:noBreakHyphen/>
        <w:t>T Z.101].</w:t>
      </w:r>
    </w:p>
    <w:p w14:paraId="3B9DC47A" w14:textId="77777777" w:rsidR="00BA496A" w:rsidRPr="00F81D87" w:rsidRDefault="00BA496A" w:rsidP="00BA496A">
      <w:r w:rsidRPr="00F81D87">
        <w:rPr>
          <w:b/>
        </w:rPr>
        <w:t>6.1.4</w:t>
      </w:r>
      <w:r w:rsidRPr="00F81D87">
        <w:rPr>
          <w:b/>
        </w:rPr>
        <w:tab/>
        <w:t>valid SDL</w:t>
      </w:r>
      <w:r w:rsidRPr="00F81D87">
        <w:rPr>
          <w:b/>
        </w:rPr>
        <w:noBreakHyphen/>
        <w:t>2010 tool</w:t>
      </w:r>
      <w:r w:rsidRPr="00F81D87">
        <w:t>: A compliant SDL</w:t>
      </w:r>
      <w:r w:rsidRPr="00F81D87">
        <w:noBreakHyphen/>
        <w:t xml:space="preserve">2010 tool that supports the graphical grammar defined in </w:t>
      </w:r>
      <w:r w:rsidR="00892837">
        <w:t>the ITU-T Z.100 series</w:t>
      </w:r>
      <w:r w:rsidRPr="003378BC">
        <w:t xml:space="preserve"> for SDL</w:t>
      </w:r>
      <w:r w:rsidRPr="003378BC">
        <w:noBreakHyphen/>
        <w:t>2010</w:t>
      </w:r>
      <w:r w:rsidRPr="00F81D87">
        <w:t>.</w:t>
      </w:r>
    </w:p>
    <w:p w14:paraId="2E8761D9" w14:textId="77777777" w:rsidR="00BA496A" w:rsidRPr="00F81D87" w:rsidRDefault="00BA496A" w:rsidP="00BA496A">
      <w:r w:rsidRPr="00F81D87">
        <w:rPr>
          <w:b/>
        </w:rPr>
        <w:lastRenderedPageBreak/>
        <w:t>6.1.5</w:t>
      </w:r>
      <w:r w:rsidRPr="00F81D87">
        <w:rPr>
          <w:b/>
        </w:rPr>
        <w:tab/>
        <w:t>valid SDL</w:t>
      </w:r>
      <w:r w:rsidRPr="00F81D87">
        <w:rPr>
          <w:b/>
        </w:rPr>
        <w:noBreakHyphen/>
        <w:t>2010 with ASN.1 tool</w:t>
      </w:r>
      <w:r w:rsidRPr="00F81D87">
        <w:t>: A valid SDL</w:t>
      </w:r>
      <w:r w:rsidRPr="00F81D87">
        <w:noBreakHyphen/>
        <w:t>2010 tool that also supports ASN.1 as modules according to [ITU</w:t>
      </w:r>
      <w:r w:rsidRPr="00F81D87">
        <w:noBreakHyphen/>
        <w:t>T Z.105].</w:t>
      </w:r>
    </w:p>
    <w:p w14:paraId="1AC1A065" w14:textId="77777777" w:rsidR="00BA496A" w:rsidRPr="00F81D87" w:rsidRDefault="00BA496A" w:rsidP="00E65B0A">
      <w:pPr>
        <w:keepNext/>
        <w:keepLines/>
        <w:rPr>
          <w:noProof/>
        </w:rPr>
      </w:pPr>
      <w:r w:rsidRPr="00F81D87">
        <w:rPr>
          <w:b/>
          <w:noProof/>
        </w:rPr>
        <w:t>6.1.6</w:t>
      </w:r>
      <w:r w:rsidRPr="00F81D87">
        <w:rPr>
          <w:b/>
          <w:noProof/>
        </w:rPr>
        <w:tab/>
        <w:t>valid CIF SDL</w:t>
      </w:r>
      <w:r w:rsidRPr="00F81D87">
        <w:rPr>
          <w:b/>
          <w:noProof/>
        </w:rPr>
        <w:noBreakHyphen/>
        <w:t>2010 tool</w:t>
      </w:r>
      <w:r w:rsidRPr="00F81D87">
        <w:rPr>
          <w:noProof/>
        </w:rPr>
        <w:t>: A compliant SDL</w:t>
      </w:r>
      <w:r w:rsidRPr="00F81D87">
        <w:rPr>
          <w:noProof/>
        </w:rPr>
        <w:noBreakHyphen/>
        <w:t>2010 tool that supports the textual SDL</w:t>
      </w:r>
      <w:r w:rsidRPr="00F81D87">
        <w:rPr>
          <w:noProof/>
        </w:rPr>
        <w:noBreakHyphen/>
        <w:t xml:space="preserve">2010 grammar as defined in Level 0 CIF (see </w:t>
      </w:r>
      <w:r w:rsidR="00673147">
        <w:rPr>
          <w:noProof/>
        </w:rPr>
        <w:t xml:space="preserve">clause 5 of </w:t>
      </w:r>
      <w:r w:rsidRPr="00F81D87">
        <w:rPr>
          <w:noProof/>
        </w:rPr>
        <w:t>[ITU</w:t>
      </w:r>
      <w:r w:rsidRPr="00F81D87">
        <w:rPr>
          <w:noProof/>
        </w:rPr>
        <w:noBreakHyphen/>
        <w:t xml:space="preserve">T Z.106]), which (by definition) includes the semantics and some concrete syntax of other Recommendations in </w:t>
      </w:r>
      <w:r w:rsidR="00892837">
        <w:rPr>
          <w:noProof/>
        </w:rPr>
        <w:t>the ITU-T Z.100 series</w:t>
      </w:r>
      <w:r w:rsidRPr="003378BC">
        <w:rPr>
          <w:noProof/>
        </w:rPr>
        <w:t xml:space="preserve"> for SDL</w:t>
      </w:r>
      <w:r w:rsidRPr="003378BC">
        <w:rPr>
          <w:noProof/>
        </w:rPr>
        <w:noBreakHyphen/>
        <w:t>2010</w:t>
      </w:r>
      <w:r w:rsidRPr="00F81D87">
        <w:rPr>
          <w:noProof/>
        </w:rPr>
        <w:t>.</w:t>
      </w:r>
    </w:p>
    <w:p w14:paraId="1132FF03" w14:textId="77777777" w:rsidR="00BA496A" w:rsidRPr="00F81D87" w:rsidRDefault="00BA496A" w:rsidP="00BA496A">
      <w:r w:rsidRPr="00F81D87">
        <w:rPr>
          <w:b/>
        </w:rPr>
        <w:t>6.1.7</w:t>
      </w:r>
      <w:r w:rsidRPr="00F81D87">
        <w:rPr>
          <w:b/>
        </w:rPr>
        <w:tab/>
        <w:t>valid CIF SDL</w:t>
      </w:r>
      <w:r w:rsidRPr="00F81D87">
        <w:rPr>
          <w:b/>
        </w:rPr>
        <w:noBreakHyphen/>
        <w:t>2010 with ASN.1 tool</w:t>
      </w:r>
      <w:r w:rsidRPr="00F81D87">
        <w:t>: A valid CIF SDL</w:t>
      </w:r>
      <w:r w:rsidRPr="00F81D87">
        <w:noBreakHyphen/>
        <w:t>2010 tool that also supports ASN.1 as modules according to [ITU</w:t>
      </w:r>
      <w:r w:rsidRPr="00F81D87">
        <w:noBreakHyphen/>
        <w:t>T Z.105].</w:t>
      </w:r>
    </w:p>
    <w:p w14:paraId="6C6DD208" w14:textId="77777777" w:rsidR="00BA496A" w:rsidRPr="00683540" w:rsidRDefault="00BA496A" w:rsidP="00013294">
      <w:pPr>
        <w:pStyle w:val="Heading2"/>
      </w:pPr>
      <w:bookmarkStart w:id="348" w:name="_Toc303065617"/>
      <w:bookmarkStart w:id="349" w:name="_Toc182643619"/>
      <w:bookmarkStart w:id="350" w:name="_Toc303065963"/>
      <w:bookmarkStart w:id="351" w:name="_Toc318895829"/>
      <w:bookmarkStart w:id="352" w:name="_Toc329349724"/>
      <w:bookmarkStart w:id="353" w:name="_Toc329852374"/>
      <w:bookmarkStart w:id="354" w:name="_Toc332207138"/>
      <w:bookmarkStart w:id="355" w:name="_Toc333233286"/>
      <w:bookmarkStart w:id="356" w:name="_Toc449663785"/>
      <w:bookmarkStart w:id="357" w:name="_Toc450570499"/>
      <w:bookmarkStart w:id="358" w:name="_Toc455064348"/>
      <w:bookmarkStart w:id="359" w:name="_Toc455065521"/>
      <w:r w:rsidRPr="00683540">
        <w:t>6.2</w:t>
      </w:r>
      <w:r w:rsidRPr="00683540">
        <w:tab/>
        <w:t>Conformance</w:t>
      </w:r>
      <w:bookmarkEnd w:id="348"/>
      <w:bookmarkEnd w:id="349"/>
      <w:bookmarkEnd w:id="350"/>
      <w:bookmarkEnd w:id="351"/>
      <w:bookmarkEnd w:id="352"/>
      <w:bookmarkEnd w:id="353"/>
      <w:bookmarkEnd w:id="354"/>
      <w:bookmarkEnd w:id="355"/>
      <w:bookmarkEnd w:id="356"/>
      <w:bookmarkEnd w:id="357"/>
      <w:bookmarkEnd w:id="358"/>
      <w:bookmarkEnd w:id="359"/>
    </w:p>
    <w:p w14:paraId="4C1F62BC" w14:textId="77777777" w:rsidR="00BA496A" w:rsidRPr="007E2817" w:rsidRDefault="00BA496A" w:rsidP="00BA496A">
      <w:r w:rsidRPr="007E2817">
        <w:t xml:space="preserve">A conformance statement clearly identifying the language features and requirements not supported should accompany any tool that handles a subset of the language defined by </w:t>
      </w:r>
      <w:r w:rsidR="00892837">
        <w:t>the ITU-T Z.100 series</w:t>
      </w:r>
      <w:r w:rsidRPr="003378BC">
        <w:t xml:space="preserve"> for SDL</w:t>
      </w:r>
      <w:r w:rsidRPr="003378BC">
        <w:noBreakHyphen/>
        <w:t>2010</w:t>
      </w:r>
      <w:r w:rsidRPr="007E2817">
        <w:t>. If no conformance statement is provided, it shall be assumed that the tool is a fully compliant SDL</w:t>
      </w:r>
      <w:r w:rsidRPr="007E2817">
        <w:noBreakHyphen/>
        <w:t>2010 tool. It is therefore preferable to supply a conformance statement; otherwise, any unsupported feature allows the tool to be rejected as not valid.</w:t>
      </w:r>
    </w:p>
    <w:p w14:paraId="6B1B9A70" w14:textId="77777777" w:rsidR="00BA496A" w:rsidRPr="00683540" w:rsidRDefault="00BA496A" w:rsidP="00013294">
      <w:pPr>
        <w:pStyle w:val="Heading1"/>
      </w:pPr>
      <w:bookmarkStart w:id="360" w:name="_Toc303065618"/>
      <w:bookmarkStart w:id="361" w:name="_Toc182643620"/>
      <w:bookmarkStart w:id="362" w:name="_Toc303065964"/>
      <w:bookmarkStart w:id="363" w:name="_Toc318895830"/>
      <w:bookmarkStart w:id="364" w:name="_Toc329349725"/>
      <w:bookmarkStart w:id="365" w:name="_Toc329852375"/>
      <w:bookmarkStart w:id="366" w:name="_Toc332207139"/>
      <w:bookmarkStart w:id="367" w:name="_Toc333233287"/>
      <w:bookmarkStart w:id="368" w:name="_Toc449663786"/>
      <w:bookmarkStart w:id="369" w:name="_Toc450570500"/>
      <w:bookmarkStart w:id="370" w:name="_Toc455064349"/>
      <w:bookmarkStart w:id="371" w:name="_Toc455065522"/>
      <w:r w:rsidRPr="00683540">
        <w:t>7</w:t>
      </w:r>
      <w:r w:rsidRPr="00683540">
        <w:tab/>
        <w:t>Allocation of features of SDL</w:t>
      </w:r>
      <w:r w:rsidRPr="00683540">
        <w:noBreakHyphen/>
        <w:t>2010 to Recommendations</w:t>
      </w:r>
      <w:bookmarkEnd w:id="360"/>
      <w:bookmarkEnd w:id="361"/>
      <w:bookmarkEnd w:id="362"/>
      <w:bookmarkEnd w:id="363"/>
      <w:bookmarkEnd w:id="364"/>
      <w:bookmarkEnd w:id="365"/>
      <w:bookmarkEnd w:id="366"/>
      <w:bookmarkEnd w:id="367"/>
      <w:bookmarkEnd w:id="368"/>
      <w:bookmarkEnd w:id="369"/>
      <w:bookmarkEnd w:id="370"/>
      <w:bookmarkEnd w:id="371"/>
    </w:p>
    <w:p w14:paraId="1D00BA38" w14:textId="6AE9D795" w:rsidR="00BA496A" w:rsidRPr="007E2817" w:rsidRDefault="00BA496A" w:rsidP="00BA496A">
      <w:r w:rsidRPr="007E2817">
        <w:t>The essential behaviour of a system defined using SDL</w:t>
      </w:r>
      <w:r w:rsidRPr="007E2817">
        <w:noBreakHyphen/>
        <w:t>2010 depends on the extended finite state machine model of [ITU</w:t>
      </w:r>
      <w:r w:rsidRPr="007E2817">
        <w:noBreakHyphen/>
        <w:t>T Z.101] coupled with the behaviour of ex</w:t>
      </w:r>
      <w:r w:rsidR="00E65B0A">
        <w:t>pressions of [ITU</w:t>
      </w:r>
      <w:r w:rsidR="00E65B0A">
        <w:noBreakHyphen/>
        <w:t>T Z.104]. The </w:t>
      </w:r>
      <w:r w:rsidRPr="007E2817">
        <w:t>other Recommendations [ITU</w:t>
      </w:r>
      <w:r w:rsidRPr="007E2817">
        <w:noBreakHyphen/>
        <w:t>T Z.102], [ITU</w:t>
      </w:r>
      <w:r w:rsidRPr="007E2817">
        <w:noBreakHyphen/>
        <w:t>T Z.103], [ITU</w:t>
      </w:r>
      <w:r w:rsidRPr="007E2817">
        <w:noBreakHyphen/>
        <w:t>T Z.105]</w:t>
      </w:r>
      <w:r w:rsidR="003453B5" w:rsidRPr="007E2817">
        <w:t>, [ITU</w:t>
      </w:r>
      <w:r w:rsidR="003453B5" w:rsidRPr="007E2817">
        <w:noBreakHyphen/>
        <w:t>T Z.10</w:t>
      </w:r>
      <w:r w:rsidR="003453B5">
        <w:t>7</w:t>
      </w:r>
      <w:r w:rsidR="003453B5" w:rsidRPr="007E2817">
        <w:t>]</w:t>
      </w:r>
      <w:r w:rsidRPr="007E2817">
        <w:t xml:space="preserve"> and [ITU</w:t>
      </w:r>
      <w:r w:rsidRPr="007E2817">
        <w:noBreakHyphen/>
        <w:t>T Z.106] provide language features that (respectively): make the language more comprehensive, make the language easier and more practical to use</w:t>
      </w:r>
      <w:r w:rsidRPr="007E2817" w:rsidDel="00D55E00">
        <w:t>, provide the full data model and action language</w:t>
      </w:r>
      <w:r w:rsidR="003453B5">
        <w:t xml:space="preserve"> (except object</w:t>
      </w:r>
      <w:r w:rsidR="003453B5">
        <w:noBreakHyphen/>
        <w:t>oriented data)</w:t>
      </w:r>
      <w:r w:rsidRPr="007E2817" w:rsidDel="00D55E00">
        <w:t xml:space="preserve">, enable ASN.1 to be used, </w:t>
      </w:r>
      <w:r w:rsidR="003453B5">
        <w:t>define</w:t>
      </w:r>
      <w:r w:rsidR="003453B5" w:rsidRPr="003453B5">
        <w:t xml:space="preserve"> </w:t>
      </w:r>
      <w:r w:rsidR="003453B5">
        <w:t>object</w:t>
      </w:r>
      <w:r w:rsidR="003453B5">
        <w:noBreakHyphen/>
        <w:t xml:space="preserve">oriented data, </w:t>
      </w:r>
      <w:r w:rsidRPr="007E2817" w:rsidDel="00D55E00">
        <w:t xml:space="preserve">and define the interchange format. The following outlines the content of </w:t>
      </w:r>
      <w:r w:rsidRPr="007E2817">
        <w:t>[ITU</w:t>
      </w:r>
      <w:r w:rsidRPr="007E2817">
        <w:noBreakHyphen/>
        <w:t>T Z.101] to [ITU</w:t>
      </w:r>
      <w:r w:rsidRPr="007E2817">
        <w:noBreakHyphen/>
        <w:t>T Z.10</w:t>
      </w:r>
      <w:r w:rsidR="003453B5">
        <w:t>7</w:t>
      </w:r>
      <w:r w:rsidR="00E65B0A">
        <w:t>]. The </w:t>
      </w:r>
      <w:r w:rsidRPr="007E2817">
        <w:t xml:space="preserve">content of Recommendations subsequently added to </w:t>
      </w:r>
      <w:r w:rsidR="00892837">
        <w:t>the ITU-T Z.100 series</w:t>
      </w:r>
      <w:r w:rsidRPr="003378BC">
        <w:t xml:space="preserve"> for SDL</w:t>
      </w:r>
      <w:r w:rsidRPr="003378BC">
        <w:noBreakHyphen/>
        <w:t>2010 will be described in each Recommendation.</w:t>
      </w:r>
    </w:p>
    <w:p w14:paraId="3FF4AFD0" w14:textId="77777777" w:rsidR="00BA496A" w:rsidRPr="00683540" w:rsidRDefault="00BA496A" w:rsidP="0036504C">
      <w:pPr>
        <w:pStyle w:val="Heading2"/>
      </w:pPr>
      <w:bookmarkStart w:id="372" w:name="_Toc303065619"/>
      <w:bookmarkStart w:id="373" w:name="_Toc182643621"/>
      <w:bookmarkStart w:id="374" w:name="_Toc303065965"/>
      <w:bookmarkStart w:id="375" w:name="_Toc318895831"/>
      <w:bookmarkStart w:id="376" w:name="_Toc329349726"/>
      <w:bookmarkStart w:id="377" w:name="_Toc329852376"/>
      <w:bookmarkStart w:id="378" w:name="_Toc332207140"/>
      <w:bookmarkStart w:id="379" w:name="_Toc333233288"/>
      <w:bookmarkStart w:id="380" w:name="_Toc449663787"/>
      <w:bookmarkStart w:id="381" w:name="_Toc450570501"/>
      <w:bookmarkStart w:id="382" w:name="_Toc455064350"/>
      <w:bookmarkStart w:id="383" w:name="_Toc455065523"/>
      <w:r w:rsidRPr="00683540">
        <w:t>7.1</w:t>
      </w:r>
      <w:r w:rsidRPr="00683540">
        <w:tab/>
        <w:t xml:space="preserve">Basic </w:t>
      </w:r>
      <w:r>
        <w:t>SDL-2010</w:t>
      </w:r>
      <w:r w:rsidRPr="00683540">
        <w:t xml:space="preserve"> </w:t>
      </w:r>
      <w:r w:rsidR="00F61913">
        <w:t>–</w:t>
      </w:r>
      <w:r w:rsidR="00D854B1">
        <w:t xml:space="preserve"> </w:t>
      </w:r>
      <w:r w:rsidRPr="00683540">
        <w:t>[ITU</w:t>
      </w:r>
      <w:r w:rsidRPr="00683540">
        <w:noBreakHyphen/>
        <w:t>T Z.101]</w:t>
      </w:r>
      <w:bookmarkEnd w:id="372"/>
      <w:bookmarkEnd w:id="373"/>
      <w:bookmarkEnd w:id="374"/>
      <w:bookmarkEnd w:id="375"/>
      <w:bookmarkEnd w:id="376"/>
      <w:bookmarkEnd w:id="377"/>
      <w:bookmarkEnd w:id="378"/>
      <w:bookmarkEnd w:id="379"/>
      <w:bookmarkEnd w:id="380"/>
      <w:bookmarkEnd w:id="381"/>
      <w:bookmarkEnd w:id="382"/>
      <w:bookmarkEnd w:id="383"/>
    </w:p>
    <w:p w14:paraId="2909A49E" w14:textId="6E0DDE32" w:rsidR="00BA496A" w:rsidRPr="007E2817" w:rsidRDefault="00BA496A" w:rsidP="00F22817">
      <w:r w:rsidRPr="007E2817">
        <w:t>[ITU</w:t>
      </w:r>
      <w:r w:rsidRPr="007E2817">
        <w:noBreakHyphen/>
        <w:t xml:space="preserve">T Z.101] </w:t>
      </w:r>
      <w:r w:rsidR="00F22817">
        <w:t>is the ITU-T Recommendation containing the part of the specification of SDL</w:t>
      </w:r>
      <w:r w:rsidR="00F22817">
        <w:noBreakHyphen/>
        <w:t xml:space="preserve">2010 that </w:t>
      </w:r>
      <w:r w:rsidRPr="007E2817">
        <w:t>covers core features such as agent (block, process) type diagrams containing agent instance structures with channels</w:t>
      </w:r>
      <w:r w:rsidR="00F22817">
        <w:t>,</w:t>
      </w:r>
      <w:r w:rsidRPr="007E2817">
        <w:t xml:space="preserve"> diagrams for extended finite state machines and the associated semantics for these basic features. The character set used is </w:t>
      </w:r>
      <w:r w:rsidR="0033641C">
        <w:t xml:space="preserve">International Reference </w:t>
      </w:r>
      <w:r w:rsidR="009D4F1F">
        <w:t>Version (</w:t>
      </w:r>
      <w:r w:rsidRPr="007E2817">
        <w:t>IRV</w:t>
      </w:r>
      <w:r w:rsidR="009D4F1F">
        <w:t>)</w:t>
      </w:r>
      <w:r w:rsidR="00D86DBE">
        <w:t xml:space="preserve"> (see </w:t>
      </w:r>
      <w:r w:rsidRPr="007E2817">
        <w:t>[ITU</w:t>
      </w:r>
      <w:r w:rsidRPr="007E2817">
        <w:noBreakHyphen/>
        <w:t>T T.50]).</w:t>
      </w:r>
    </w:p>
    <w:p w14:paraId="71FD0402" w14:textId="77777777" w:rsidR="00BA496A" w:rsidRPr="004F7371" w:rsidRDefault="00BA496A" w:rsidP="00F61913">
      <w:pPr>
        <w:pStyle w:val="Heading2"/>
        <w:rPr>
          <w:lang w:val="fr-FR"/>
        </w:rPr>
      </w:pPr>
      <w:bookmarkStart w:id="384" w:name="_Toc303065620"/>
      <w:bookmarkStart w:id="385" w:name="_Toc182643622"/>
      <w:bookmarkStart w:id="386" w:name="_Toc303065966"/>
      <w:bookmarkStart w:id="387" w:name="_Toc318895832"/>
      <w:bookmarkStart w:id="388" w:name="_Toc329349727"/>
      <w:bookmarkStart w:id="389" w:name="_Toc329852377"/>
      <w:bookmarkStart w:id="390" w:name="_Toc332207141"/>
      <w:bookmarkStart w:id="391" w:name="_Toc333233289"/>
      <w:bookmarkStart w:id="392" w:name="_Toc449663788"/>
      <w:bookmarkStart w:id="393" w:name="_Toc450570502"/>
      <w:bookmarkStart w:id="394" w:name="_Toc455064351"/>
      <w:bookmarkStart w:id="395" w:name="_Toc455065524"/>
      <w:r w:rsidRPr="004F7371">
        <w:rPr>
          <w:lang w:val="fr-FR"/>
        </w:rPr>
        <w:t>7.2</w:t>
      </w:r>
      <w:r w:rsidRPr="004F7371">
        <w:rPr>
          <w:lang w:val="fr-FR"/>
        </w:rPr>
        <w:tab/>
        <w:t>Comprehensive SDL</w:t>
      </w:r>
      <w:r w:rsidRPr="004F7371">
        <w:rPr>
          <w:lang w:val="fr-FR"/>
        </w:rPr>
        <w:noBreakHyphen/>
        <w:t xml:space="preserve">2010 </w:t>
      </w:r>
      <w:r w:rsidR="00F61913" w:rsidRPr="004F7371">
        <w:rPr>
          <w:lang w:val="fr-FR"/>
        </w:rPr>
        <w:t>–</w:t>
      </w:r>
      <w:r w:rsidRPr="004F7371">
        <w:rPr>
          <w:lang w:val="fr-FR"/>
        </w:rPr>
        <w:t xml:space="preserve"> [ITU</w:t>
      </w:r>
      <w:r w:rsidRPr="004F7371">
        <w:rPr>
          <w:lang w:val="fr-FR"/>
        </w:rPr>
        <w:noBreakHyphen/>
        <w:t>T Z.102]</w:t>
      </w:r>
      <w:bookmarkEnd w:id="384"/>
      <w:bookmarkEnd w:id="385"/>
      <w:bookmarkEnd w:id="386"/>
      <w:bookmarkEnd w:id="387"/>
      <w:bookmarkEnd w:id="388"/>
      <w:bookmarkEnd w:id="389"/>
      <w:bookmarkEnd w:id="390"/>
      <w:bookmarkEnd w:id="391"/>
      <w:bookmarkEnd w:id="392"/>
      <w:bookmarkEnd w:id="393"/>
      <w:bookmarkEnd w:id="394"/>
      <w:bookmarkEnd w:id="395"/>
    </w:p>
    <w:p w14:paraId="128FACED" w14:textId="30BDF351" w:rsidR="00BA496A" w:rsidRPr="007E2817" w:rsidRDefault="00BA496A" w:rsidP="00776F24">
      <w:r w:rsidRPr="007E2817">
        <w:t>[ITU</w:t>
      </w:r>
      <w:r w:rsidRPr="007E2817">
        <w:noBreakHyphen/>
        <w:t xml:space="preserve">T Z.102] </w:t>
      </w:r>
      <w:r w:rsidR="00F22817">
        <w:t>is the ITU-T Recommendation containing the part of the specification of SDL</w:t>
      </w:r>
      <w:r w:rsidR="00F22817">
        <w:noBreakHyphen/>
        <w:t>2010 that</w:t>
      </w:r>
      <w:r w:rsidR="00DB0116">
        <w:t xml:space="preserve"> extends the semantics and syntax of the </w:t>
      </w:r>
      <w:r w:rsidR="00492205">
        <w:t>Basic SDL-2010</w:t>
      </w:r>
      <w:r w:rsidR="00DB0116">
        <w:t xml:space="preserve"> language in [ITU</w:t>
      </w:r>
      <w:r w:rsidRPr="007E2817">
        <w:noBreakHyphen/>
        <w:t xml:space="preserve">T Z.101] to cover the full abstract grammar and the corresponding canonical concrete </w:t>
      </w:r>
      <w:r w:rsidRPr="007E2817">
        <w:rPr>
          <w:noProof/>
        </w:rPr>
        <w:t>notation.</w:t>
      </w:r>
      <w:r w:rsidRPr="007E2817">
        <w:t xml:space="preserve"> This includes features such as continuous signals, enabling conditions, type inheritance and composite states. Also included are features for generic systems, macros and the handling of </w:t>
      </w:r>
      <w:r w:rsidR="00B81357">
        <w:t>Universal Character Set (</w:t>
      </w:r>
      <w:r w:rsidRPr="007E2817">
        <w:t>UCS</w:t>
      </w:r>
      <w:r w:rsidR="00B81357">
        <w:t>)</w:t>
      </w:r>
      <w:r w:rsidR="00D86DBE">
        <w:t xml:space="preserve"> (see</w:t>
      </w:r>
      <w:r w:rsidR="00CD50C5">
        <w:t xml:space="preserve"> </w:t>
      </w:r>
      <w:r w:rsidRPr="007E2817">
        <w:t>[ISO/IEC 10646]), though these do not need additional abstract grammar.</w:t>
      </w:r>
    </w:p>
    <w:p w14:paraId="2CE9BEAA" w14:textId="77777777" w:rsidR="00BA496A" w:rsidRPr="00683540" w:rsidRDefault="00BA496A" w:rsidP="00F61913">
      <w:pPr>
        <w:pStyle w:val="Heading2"/>
      </w:pPr>
      <w:bookmarkStart w:id="396" w:name="_Toc303065621"/>
      <w:bookmarkStart w:id="397" w:name="_Toc182643623"/>
      <w:bookmarkStart w:id="398" w:name="_Toc303065967"/>
      <w:bookmarkStart w:id="399" w:name="_Toc318895833"/>
      <w:bookmarkStart w:id="400" w:name="_Toc329349728"/>
      <w:bookmarkStart w:id="401" w:name="_Toc329852378"/>
      <w:bookmarkStart w:id="402" w:name="_Toc332207142"/>
      <w:bookmarkStart w:id="403" w:name="_Toc333233290"/>
      <w:bookmarkStart w:id="404" w:name="_Toc449663789"/>
      <w:bookmarkStart w:id="405" w:name="_Toc450570503"/>
      <w:bookmarkStart w:id="406" w:name="_Toc455064352"/>
      <w:bookmarkStart w:id="407" w:name="_Toc455065525"/>
      <w:r w:rsidRPr="00683540">
        <w:t>7.3</w:t>
      </w:r>
      <w:r w:rsidRPr="00683540">
        <w:tab/>
        <w:t xml:space="preserve">Shorthand notation and annotation in </w:t>
      </w:r>
      <w:r>
        <w:t>SDL</w:t>
      </w:r>
      <w:r w:rsidRPr="001C4AA1">
        <w:noBreakHyphen/>
      </w:r>
      <w:r>
        <w:t>2010</w:t>
      </w:r>
      <w:r w:rsidRPr="00683540">
        <w:t xml:space="preserve"> </w:t>
      </w:r>
      <w:r w:rsidR="00F61913">
        <w:t>–</w:t>
      </w:r>
      <w:r w:rsidRPr="00683540">
        <w:t xml:space="preserve"> [ITU</w:t>
      </w:r>
      <w:r w:rsidRPr="00683540">
        <w:noBreakHyphen/>
        <w:t>T Z.103]</w:t>
      </w:r>
      <w:bookmarkEnd w:id="396"/>
      <w:bookmarkEnd w:id="397"/>
      <w:bookmarkEnd w:id="398"/>
      <w:bookmarkEnd w:id="399"/>
      <w:bookmarkEnd w:id="400"/>
      <w:bookmarkEnd w:id="401"/>
      <w:bookmarkEnd w:id="402"/>
      <w:bookmarkEnd w:id="403"/>
      <w:bookmarkEnd w:id="404"/>
      <w:bookmarkEnd w:id="405"/>
      <w:bookmarkEnd w:id="406"/>
      <w:bookmarkEnd w:id="407"/>
    </w:p>
    <w:p w14:paraId="1E444CF0" w14:textId="1A9CF42E" w:rsidR="00BA496A" w:rsidRPr="007E2817" w:rsidRDefault="00BA496A" w:rsidP="00F22817">
      <w:r w:rsidRPr="007E2817">
        <w:t>[ITU</w:t>
      </w:r>
      <w:r w:rsidRPr="007E2817">
        <w:noBreakHyphen/>
        <w:t xml:space="preserve">T Z.103] </w:t>
      </w:r>
      <w:r w:rsidR="00F22817">
        <w:t>is the ITU-T Recommendation containing the part of the specification of SDL</w:t>
      </w:r>
      <w:r w:rsidR="00F22817">
        <w:noBreakHyphen/>
        <w:t>2010 that</w:t>
      </w:r>
      <w:r w:rsidR="00F22817" w:rsidRPr="007E2817">
        <w:t xml:space="preserve"> </w:t>
      </w:r>
      <w:r w:rsidRPr="007E2817">
        <w:t>adds shorthand notations (such as asterisk state) that make the language easier to use and more concise, and various annotations that make models easier to underst</w:t>
      </w:r>
      <w:r w:rsidR="00003356">
        <w:t>and (such as comments or create </w:t>
      </w:r>
      <w:r w:rsidRPr="007E2817">
        <w:t>lines), but do not add to the formal semantics of the models. Models transform shorthand notations from the concrete syntax of [ITU</w:t>
      </w:r>
      <w:r w:rsidRPr="007E2817">
        <w:noBreakHyphen/>
        <w:t>T Z.103] into concrete syntax of [ITU</w:t>
      </w:r>
      <w:r w:rsidRPr="007E2817">
        <w:noBreakHyphen/>
        <w:t>T Z.102] or [ITU</w:t>
      </w:r>
      <w:r w:rsidRPr="007E2817">
        <w:noBreakHyphen/>
        <w:t>T Z.101].</w:t>
      </w:r>
    </w:p>
    <w:p w14:paraId="3D484A1C" w14:textId="77777777" w:rsidR="00BA496A" w:rsidRPr="00683540" w:rsidRDefault="00BA496A" w:rsidP="00F61913">
      <w:pPr>
        <w:pStyle w:val="Heading2"/>
      </w:pPr>
      <w:bookmarkStart w:id="408" w:name="_Toc303065622"/>
      <w:bookmarkStart w:id="409" w:name="_Toc182643624"/>
      <w:bookmarkStart w:id="410" w:name="_Toc303065968"/>
      <w:bookmarkStart w:id="411" w:name="_Toc318895834"/>
      <w:bookmarkStart w:id="412" w:name="_Toc329349729"/>
      <w:bookmarkStart w:id="413" w:name="_Toc329852379"/>
      <w:bookmarkStart w:id="414" w:name="_Toc332207143"/>
      <w:bookmarkStart w:id="415" w:name="_Toc333233291"/>
      <w:bookmarkStart w:id="416" w:name="_Toc449663790"/>
      <w:bookmarkStart w:id="417" w:name="_Toc450570504"/>
      <w:bookmarkStart w:id="418" w:name="_Toc455064353"/>
      <w:bookmarkStart w:id="419" w:name="_Toc455065526"/>
      <w:r w:rsidRPr="00683540">
        <w:lastRenderedPageBreak/>
        <w:t>7.4</w:t>
      </w:r>
      <w:r w:rsidRPr="00683540">
        <w:tab/>
        <w:t xml:space="preserve">Data and action language in </w:t>
      </w:r>
      <w:r>
        <w:t>SDL</w:t>
      </w:r>
      <w:r w:rsidRPr="001C4AA1">
        <w:noBreakHyphen/>
      </w:r>
      <w:r>
        <w:t>2010</w:t>
      </w:r>
      <w:r w:rsidRPr="00683540">
        <w:t xml:space="preserve"> </w:t>
      </w:r>
      <w:r w:rsidR="00F61913">
        <w:t>–</w:t>
      </w:r>
      <w:r w:rsidRPr="00683540">
        <w:t xml:space="preserve"> [ITU</w:t>
      </w:r>
      <w:r w:rsidRPr="00683540">
        <w:noBreakHyphen/>
        <w:t>T Z.104]</w:t>
      </w:r>
      <w:bookmarkEnd w:id="408"/>
      <w:bookmarkEnd w:id="409"/>
      <w:bookmarkEnd w:id="410"/>
      <w:bookmarkEnd w:id="411"/>
      <w:bookmarkEnd w:id="412"/>
      <w:bookmarkEnd w:id="413"/>
      <w:bookmarkEnd w:id="414"/>
      <w:bookmarkEnd w:id="415"/>
      <w:bookmarkEnd w:id="416"/>
      <w:bookmarkEnd w:id="417"/>
      <w:bookmarkEnd w:id="418"/>
      <w:bookmarkEnd w:id="419"/>
    </w:p>
    <w:p w14:paraId="194FF37C" w14:textId="77777777" w:rsidR="00BA496A" w:rsidRPr="007E2817" w:rsidRDefault="00BA496A" w:rsidP="00492205">
      <w:pPr>
        <w:keepNext/>
        <w:keepLines/>
      </w:pPr>
      <w:r w:rsidRPr="007E2817">
        <w:t>[ITU</w:t>
      </w:r>
      <w:r w:rsidRPr="007E2817">
        <w:noBreakHyphen/>
        <w:t xml:space="preserve">T Z.104] </w:t>
      </w:r>
      <w:r w:rsidR="00F22817">
        <w:t>is the ITU-T Recommendation containing the part of the specification of SDL</w:t>
      </w:r>
      <w:r w:rsidR="00F22817">
        <w:noBreakHyphen/>
        <w:t>2010 that</w:t>
      </w:r>
      <w:r w:rsidRPr="007E2817">
        <w:t xml:space="preserve"> adds the data and action language used to define data types </w:t>
      </w:r>
      <w:r w:rsidRPr="007E2817">
        <w:rPr>
          <w:noProof/>
        </w:rPr>
        <w:t>and expressions.</w:t>
      </w:r>
      <w:r w:rsidRPr="007E2817">
        <w:t xml:space="preserve"> In SDL</w:t>
      </w:r>
      <w:r w:rsidRPr="007E2817">
        <w:noBreakHyphen/>
        <w:t xml:space="preserve">2010 </w:t>
      </w:r>
      <w:r w:rsidR="00492205">
        <w:t xml:space="preserve">the </w:t>
      </w:r>
      <w:r w:rsidRPr="007E2817">
        <w:t xml:space="preserve">use </w:t>
      </w:r>
      <w:r w:rsidR="00BE5176">
        <w:t xml:space="preserve">of </w:t>
      </w:r>
      <w:r w:rsidRPr="007E2817">
        <w:t>different concrete data notations</w:t>
      </w:r>
      <w:r w:rsidR="00BE5176">
        <w:t xml:space="preserve"> </w:t>
      </w:r>
      <w:r w:rsidR="00492205">
        <w:t>is</w:t>
      </w:r>
      <w:r w:rsidR="00BE5176">
        <w:t xml:space="preserve"> allowed</w:t>
      </w:r>
      <w:r w:rsidRPr="007E2817">
        <w:t>, such as the SDL</w:t>
      </w:r>
      <w:r w:rsidRPr="007E2817">
        <w:noBreakHyphen/>
        <w:t xml:space="preserve">2000 data notation or C, with bindings to the abstract grammar and the </w:t>
      </w:r>
      <w:r w:rsidR="0082372E">
        <w:t>p</w:t>
      </w:r>
      <w:r w:rsidRPr="007E2817">
        <w:t>redefined data package.</w:t>
      </w:r>
    </w:p>
    <w:p w14:paraId="2B3C9153" w14:textId="77777777" w:rsidR="00BA496A" w:rsidRPr="007E2817" w:rsidRDefault="00BA496A" w:rsidP="00BA496A">
      <w:r w:rsidRPr="007E2817">
        <w:t>The underlying data model is fundamental to behaviour and provides sorts of data such as Boolean and Integer that are used in other language features. For that reason this underlying model and an overview of predefined data sorts and constructs is given in Annex D of this Recommendation.</w:t>
      </w:r>
    </w:p>
    <w:p w14:paraId="4D9FD63F" w14:textId="2DA5B224" w:rsidR="00BA496A" w:rsidRPr="007E2817" w:rsidRDefault="00100BD9" w:rsidP="00BA496A">
      <w:r w:rsidRPr="007E2817">
        <w:t>[ITU</w:t>
      </w:r>
      <w:r w:rsidRPr="007E2817">
        <w:noBreakHyphen/>
        <w:t>T Z.104]</w:t>
      </w:r>
      <w:r w:rsidR="00BA496A" w:rsidRPr="007E2817">
        <w:t xml:space="preserve"> does not define general reference or object data types or creation of data items other than as variables that are part of an agent, procedure or state instance</w:t>
      </w:r>
      <w:r w:rsidR="0012532B">
        <w:t>.</w:t>
      </w:r>
      <w:r w:rsidR="00F853A3">
        <w:t xml:space="preserve"> </w:t>
      </w:r>
      <w:r w:rsidR="0012532B">
        <w:t>T</w:t>
      </w:r>
      <w:r w:rsidR="00BA496A" w:rsidRPr="007E2817">
        <w:t>he</w:t>
      </w:r>
      <w:r>
        <w:t>se</w:t>
      </w:r>
      <w:r w:rsidR="00BA496A" w:rsidRPr="007E2817">
        <w:t xml:space="preserve"> issue</w:t>
      </w:r>
      <w:r>
        <w:t>s</w:t>
      </w:r>
      <w:r w:rsidR="00BA496A" w:rsidRPr="007E2817">
        <w:t xml:space="preserve"> </w:t>
      </w:r>
      <w:r w:rsidR="00A51199">
        <w:t>are covered by</w:t>
      </w:r>
      <w:r w:rsidR="00003356">
        <w:t> </w:t>
      </w:r>
      <w:r w:rsidR="00BA496A" w:rsidRPr="007E2817">
        <w:t>[ITU</w:t>
      </w:r>
      <w:r w:rsidR="00BA496A" w:rsidRPr="007E2817">
        <w:noBreakHyphen/>
        <w:t>T Z.10</w:t>
      </w:r>
      <w:r w:rsidR="00A51199">
        <w:t>7</w:t>
      </w:r>
      <w:r w:rsidR="00BA496A" w:rsidRPr="007E2817">
        <w:t>].</w:t>
      </w:r>
    </w:p>
    <w:p w14:paraId="07EB1877" w14:textId="77777777" w:rsidR="00BA496A" w:rsidRPr="00683540" w:rsidRDefault="00BA496A" w:rsidP="00F61913">
      <w:pPr>
        <w:pStyle w:val="Heading2"/>
      </w:pPr>
      <w:bookmarkStart w:id="420" w:name="_Toc303065623"/>
      <w:bookmarkStart w:id="421" w:name="_Toc182643625"/>
      <w:bookmarkStart w:id="422" w:name="_Toc303065969"/>
      <w:bookmarkStart w:id="423" w:name="_Toc318895835"/>
      <w:bookmarkStart w:id="424" w:name="_Toc329349730"/>
      <w:bookmarkStart w:id="425" w:name="_Toc329852380"/>
      <w:bookmarkStart w:id="426" w:name="_Toc332207144"/>
      <w:bookmarkStart w:id="427" w:name="_Toc333233292"/>
      <w:bookmarkStart w:id="428" w:name="_Toc449663791"/>
      <w:bookmarkStart w:id="429" w:name="_Toc450570505"/>
      <w:bookmarkStart w:id="430" w:name="_Toc455064354"/>
      <w:bookmarkStart w:id="431" w:name="_Toc455065527"/>
      <w:r w:rsidRPr="00683540">
        <w:t>7.5</w:t>
      </w:r>
      <w:r w:rsidRPr="00683540">
        <w:tab/>
      </w:r>
      <w:r>
        <w:t>SDL</w:t>
      </w:r>
      <w:r w:rsidRPr="001C4AA1">
        <w:noBreakHyphen/>
      </w:r>
      <w:r>
        <w:t>2010</w:t>
      </w:r>
      <w:r w:rsidRPr="00683540">
        <w:t xml:space="preserve"> combined with ASN.1 modules </w:t>
      </w:r>
      <w:r w:rsidR="00F61913">
        <w:t>–</w:t>
      </w:r>
      <w:r w:rsidR="00D854B1" w:rsidRPr="00683540" w:rsidDel="00D854B1">
        <w:t xml:space="preserve"> </w:t>
      </w:r>
      <w:r w:rsidRPr="00683540">
        <w:t>[ITU</w:t>
      </w:r>
      <w:r w:rsidRPr="00683540">
        <w:noBreakHyphen/>
        <w:t>T Z.105]</w:t>
      </w:r>
      <w:bookmarkEnd w:id="420"/>
      <w:bookmarkEnd w:id="421"/>
      <w:bookmarkEnd w:id="422"/>
      <w:bookmarkEnd w:id="423"/>
      <w:bookmarkEnd w:id="424"/>
      <w:bookmarkEnd w:id="425"/>
      <w:bookmarkEnd w:id="426"/>
      <w:bookmarkEnd w:id="427"/>
      <w:bookmarkEnd w:id="428"/>
      <w:bookmarkEnd w:id="429"/>
      <w:bookmarkEnd w:id="430"/>
      <w:bookmarkEnd w:id="431"/>
    </w:p>
    <w:p w14:paraId="61163E15" w14:textId="77777777" w:rsidR="00BA496A" w:rsidRPr="007E2817" w:rsidRDefault="00BA496A" w:rsidP="00BA496A">
      <w:r w:rsidRPr="007E2817">
        <w:t>[ITU</w:t>
      </w:r>
      <w:r w:rsidRPr="007E2817">
        <w:noBreakHyphen/>
        <w:t xml:space="preserve">T Z.105] provides a mapping for ASN.1 modules to features defined in </w:t>
      </w:r>
      <w:r w:rsidR="00527D53">
        <w:t xml:space="preserve">the </w:t>
      </w:r>
      <w:r w:rsidRPr="007E2817">
        <w:t xml:space="preserve">rest of the </w:t>
      </w:r>
      <w:r w:rsidR="0065109F">
        <w:t>Specification and Description Language</w:t>
      </w:r>
      <w:r w:rsidR="007B4E34">
        <w:t xml:space="preserve"> recommendations</w:t>
      </w:r>
      <w:r w:rsidR="00E73C55" w:rsidRPr="00F61913">
        <w:t xml:space="preserve"> for SDL</w:t>
      </w:r>
      <w:r w:rsidR="00DB0116">
        <w:noBreakHyphen/>
        <w:t>2010, so that the ASN.1</w:t>
      </w:r>
      <w:r w:rsidRPr="007E2817">
        <w:t xml:space="preserve"> modules define data items that are used with the rest of SDL</w:t>
      </w:r>
      <w:r w:rsidRPr="007E2817">
        <w:noBreakHyphen/>
        <w:t>2010.</w:t>
      </w:r>
    </w:p>
    <w:p w14:paraId="2D5895F4" w14:textId="77777777" w:rsidR="00BA496A" w:rsidRPr="00683540" w:rsidRDefault="00BA496A" w:rsidP="00F61913">
      <w:pPr>
        <w:pStyle w:val="Heading2"/>
      </w:pPr>
      <w:bookmarkStart w:id="432" w:name="_Toc303065624"/>
      <w:bookmarkStart w:id="433" w:name="_Toc182643626"/>
      <w:bookmarkStart w:id="434" w:name="_Toc303065970"/>
      <w:bookmarkStart w:id="435" w:name="_Toc318895836"/>
      <w:bookmarkStart w:id="436" w:name="_Toc329349731"/>
      <w:bookmarkStart w:id="437" w:name="_Toc329852381"/>
      <w:bookmarkStart w:id="438" w:name="_Toc332207145"/>
      <w:bookmarkStart w:id="439" w:name="_Toc333233293"/>
      <w:bookmarkStart w:id="440" w:name="_Toc449663792"/>
      <w:bookmarkStart w:id="441" w:name="_Toc450570506"/>
      <w:bookmarkStart w:id="442" w:name="_Toc455064355"/>
      <w:bookmarkStart w:id="443" w:name="_Toc455065528"/>
      <w:r w:rsidRPr="00683540">
        <w:t>7.6</w:t>
      </w:r>
      <w:r w:rsidRPr="00683540">
        <w:tab/>
        <w:t xml:space="preserve">Common Interchange Format for </w:t>
      </w:r>
      <w:r>
        <w:t>SDL</w:t>
      </w:r>
      <w:r w:rsidRPr="001C4AA1">
        <w:noBreakHyphen/>
      </w:r>
      <w:r>
        <w:t>2010</w:t>
      </w:r>
      <w:r w:rsidRPr="00683540">
        <w:t xml:space="preserve"> </w:t>
      </w:r>
      <w:r w:rsidR="00F61913">
        <w:t>–</w:t>
      </w:r>
      <w:r w:rsidRPr="00683540">
        <w:t xml:space="preserve"> [ITU</w:t>
      </w:r>
      <w:r w:rsidRPr="00683540">
        <w:noBreakHyphen/>
        <w:t>T Z.106]</w:t>
      </w:r>
      <w:bookmarkEnd w:id="432"/>
      <w:bookmarkEnd w:id="433"/>
      <w:bookmarkEnd w:id="434"/>
      <w:bookmarkEnd w:id="435"/>
      <w:bookmarkEnd w:id="436"/>
      <w:bookmarkEnd w:id="437"/>
      <w:bookmarkEnd w:id="438"/>
      <w:bookmarkEnd w:id="439"/>
      <w:bookmarkEnd w:id="440"/>
      <w:bookmarkEnd w:id="441"/>
      <w:bookmarkEnd w:id="442"/>
      <w:bookmarkEnd w:id="443"/>
    </w:p>
    <w:p w14:paraId="3A7D81D1" w14:textId="46C9348A" w:rsidR="00BA496A" w:rsidRPr="007E2817" w:rsidRDefault="00BA496A" w:rsidP="00F61913">
      <w:r w:rsidRPr="007E2817">
        <w:t>[ITU</w:t>
      </w:r>
      <w:r w:rsidRPr="007E2817">
        <w:noBreakHyphen/>
        <w:t xml:space="preserve">T Z.106] provides alternative textual syntax for the graphical syntax items defined in </w:t>
      </w:r>
      <w:r w:rsidR="00A1042B">
        <w:t>[ITU</w:t>
      </w:r>
      <w:r w:rsidR="00F61913">
        <w:noBreakHyphen/>
      </w:r>
      <w:r w:rsidR="00A1042B">
        <w:t>T</w:t>
      </w:r>
      <w:r w:rsidR="00F61913">
        <w:t> </w:t>
      </w:r>
      <w:r w:rsidRPr="007E2817">
        <w:t>Z.101</w:t>
      </w:r>
      <w:r w:rsidR="00A1042B">
        <w:t>]</w:t>
      </w:r>
      <w:r w:rsidRPr="007E2817">
        <w:t xml:space="preserve"> to </w:t>
      </w:r>
      <w:r w:rsidR="00A1042B">
        <w:t xml:space="preserve">[ITU-T </w:t>
      </w:r>
      <w:r w:rsidRPr="007E2817">
        <w:t>Z.105</w:t>
      </w:r>
      <w:r w:rsidR="00A1042B">
        <w:t>]</w:t>
      </w:r>
      <w:r w:rsidRPr="007E2817">
        <w:t xml:space="preserve"> that is used as a Common Interchange Format (CIF) between SDL</w:t>
      </w:r>
      <w:r w:rsidRPr="007E2817">
        <w:noBreakHyphen/>
        <w:t>2010 tools. The basic level of CIF provides only a textual equ</w:t>
      </w:r>
      <w:r w:rsidR="00003356">
        <w:t>ivalent of graphical items. The </w:t>
      </w:r>
      <w:r w:rsidRPr="007E2817">
        <w:t>full CIF is intended for the interchange of graphical SDL</w:t>
      </w:r>
      <w:r w:rsidRPr="007E2817">
        <w:noBreakHyphen/>
        <w:t>2010 specifications (SDL-GR) so that the drawings are recognizably the same.</w:t>
      </w:r>
    </w:p>
    <w:p w14:paraId="7BEB3455" w14:textId="2A628546" w:rsidR="00A51199" w:rsidRPr="00683540" w:rsidRDefault="00A51199" w:rsidP="00A51199">
      <w:pPr>
        <w:pStyle w:val="Heading2"/>
      </w:pPr>
      <w:bookmarkStart w:id="444" w:name="_Toc449663793"/>
      <w:bookmarkStart w:id="445" w:name="_Toc450570507"/>
      <w:bookmarkStart w:id="446" w:name="_Toc455064356"/>
      <w:bookmarkStart w:id="447" w:name="_Toc455065529"/>
      <w:bookmarkStart w:id="448" w:name="_Toc192901576"/>
      <w:bookmarkStart w:id="449" w:name="_Toc182643627"/>
      <w:bookmarkStart w:id="450" w:name="_Toc303065971"/>
      <w:bookmarkEnd w:id="331"/>
      <w:bookmarkEnd w:id="332"/>
      <w:bookmarkEnd w:id="333"/>
      <w:bookmarkEnd w:id="334"/>
      <w:bookmarkEnd w:id="335"/>
      <w:r w:rsidRPr="00683540">
        <w:t>7.</w:t>
      </w:r>
      <w:r>
        <w:t>7</w:t>
      </w:r>
      <w:r w:rsidRPr="00683540">
        <w:tab/>
      </w:r>
      <w:r w:rsidR="001E2688" w:rsidRPr="001E2688">
        <w:rPr>
          <w:bCs/>
        </w:rPr>
        <w:t>Object-oriented data in SDL</w:t>
      </w:r>
      <w:r w:rsidR="001E2688" w:rsidRPr="001E2688">
        <w:rPr>
          <w:bCs/>
          <w:lang w:val="en-US"/>
        </w:rPr>
        <w:noBreakHyphen/>
      </w:r>
      <w:r w:rsidR="001E2688" w:rsidRPr="001E2688">
        <w:rPr>
          <w:bCs/>
        </w:rPr>
        <w:t>2010</w:t>
      </w:r>
      <w:r w:rsidRPr="00683540">
        <w:t xml:space="preserve"> </w:t>
      </w:r>
      <w:r>
        <w:t>–</w:t>
      </w:r>
      <w:r w:rsidRPr="00683540">
        <w:t xml:space="preserve"> [ITU</w:t>
      </w:r>
      <w:r w:rsidRPr="00683540">
        <w:noBreakHyphen/>
        <w:t>T Z.10</w:t>
      </w:r>
      <w:r w:rsidR="001E2688">
        <w:t>7</w:t>
      </w:r>
      <w:r w:rsidRPr="00683540">
        <w:t>]</w:t>
      </w:r>
      <w:bookmarkEnd w:id="444"/>
      <w:bookmarkEnd w:id="445"/>
      <w:bookmarkEnd w:id="446"/>
      <w:bookmarkEnd w:id="447"/>
    </w:p>
    <w:p w14:paraId="6E3BA270" w14:textId="12CF3C1F" w:rsidR="00A51199" w:rsidRDefault="00A51199" w:rsidP="00EB249D">
      <w:r>
        <w:t>[</w:t>
      </w:r>
      <w:r w:rsidRPr="00A51199">
        <w:t>ITU</w:t>
      </w:r>
      <w:r w:rsidRPr="00A51199">
        <w:noBreakHyphen/>
        <w:t>T Z.107</w:t>
      </w:r>
      <w:r>
        <w:t>]</w:t>
      </w:r>
      <w:r w:rsidRPr="00A51199">
        <w:t xml:space="preserve"> defines the object-oriented data features of the Specification and Description Language building on the foundation of the data definit</w:t>
      </w:r>
      <w:r w:rsidR="00003356">
        <w:t>ions and expressions defined in </w:t>
      </w:r>
      <w:r>
        <w:t>[</w:t>
      </w:r>
      <w:r w:rsidRPr="00A51199">
        <w:t>ITU</w:t>
      </w:r>
      <w:r w:rsidRPr="00A51199">
        <w:noBreakHyphen/>
        <w:t>T Z.104</w:t>
      </w:r>
      <w:r>
        <w:t>]</w:t>
      </w:r>
      <w:r w:rsidRPr="00A51199">
        <w:t>.</w:t>
      </w:r>
    </w:p>
    <w:p w14:paraId="7BE9F009" w14:textId="77777777" w:rsidR="00AD2F8E" w:rsidRDefault="00AD2F8E">
      <w:pPr>
        <w:tabs>
          <w:tab w:val="clear" w:pos="794"/>
          <w:tab w:val="clear" w:pos="1191"/>
          <w:tab w:val="clear" w:pos="1588"/>
          <w:tab w:val="clear" w:pos="1985"/>
        </w:tabs>
        <w:overflowPunct/>
        <w:autoSpaceDE/>
        <w:autoSpaceDN/>
        <w:adjustRightInd/>
        <w:spacing w:before="0"/>
        <w:jc w:val="left"/>
        <w:textAlignment w:val="auto"/>
        <w:rPr>
          <w:b/>
          <w:sz w:val="28"/>
        </w:rPr>
      </w:pPr>
      <w:r>
        <w:br w:type="page"/>
      </w:r>
    </w:p>
    <w:p w14:paraId="58AA838D" w14:textId="77777777" w:rsidR="00BA496A" w:rsidRPr="00683540" w:rsidRDefault="007B61B5" w:rsidP="000069F8">
      <w:pPr>
        <w:pStyle w:val="AnnexNoTitle"/>
      </w:pPr>
      <w:bookmarkStart w:id="451" w:name="_Toc318895837"/>
      <w:bookmarkStart w:id="452" w:name="_Toc329349732"/>
      <w:bookmarkStart w:id="453" w:name="_Toc329852382"/>
      <w:bookmarkStart w:id="454" w:name="_Toc332207146"/>
      <w:bookmarkStart w:id="455" w:name="_Toc333233294"/>
      <w:bookmarkStart w:id="456" w:name="_Toc449663794"/>
      <w:bookmarkStart w:id="457" w:name="_Toc450570508"/>
      <w:bookmarkStart w:id="458" w:name="_Toc455064357"/>
      <w:bookmarkStart w:id="459" w:name="_Toc455065530"/>
      <w:r w:rsidRPr="00683540">
        <w:lastRenderedPageBreak/>
        <w:t xml:space="preserve">Annex </w:t>
      </w:r>
      <w:r w:rsidR="00BA496A" w:rsidRPr="00683540">
        <w:t>A</w:t>
      </w:r>
      <w:bookmarkEnd w:id="448"/>
      <w:r w:rsidR="00BA496A" w:rsidRPr="00683540">
        <w:br/>
      </w:r>
      <w:r w:rsidR="00BA496A" w:rsidRPr="00683540">
        <w:br/>
      </w:r>
      <w:r w:rsidRPr="00683540">
        <w:t>Abstract syntax index</w:t>
      </w:r>
      <w:bookmarkEnd w:id="449"/>
      <w:bookmarkEnd w:id="450"/>
      <w:bookmarkEnd w:id="451"/>
      <w:bookmarkEnd w:id="452"/>
      <w:bookmarkEnd w:id="453"/>
      <w:bookmarkEnd w:id="454"/>
      <w:bookmarkEnd w:id="455"/>
      <w:bookmarkEnd w:id="456"/>
      <w:bookmarkEnd w:id="457"/>
      <w:bookmarkEnd w:id="458"/>
      <w:bookmarkEnd w:id="459"/>
    </w:p>
    <w:p w14:paraId="2085A2D9" w14:textId="77777777" w:rsidR="00BA496A" w:rsidRPr="007E2817" w:rsidRDefault="00BA496A" w:rsidP="00BA496A">
      <w:pPr>
        <w:jc w:val="center"/>
      </w:pPr>
      <w:r w:rsidRPr="007E2817">
        <w:t>(This annex forms an integral part of this Recommendation</w:t>
      </w:r>
      <w:r w:rsidR="002C075B">
        <w:t>.</w:t>
      </w:r>
      <w:r w:rsidRPr="007E2817">
        <w:t>)</w:t>
      </w:r>
    </w:p>
    <w:p w14:paraId="41C52484" w14:textId="3A46F097" w:rsidR="00E73C55" w:rsidRPr="00F61913" w:rsidRDefault="00E73C55" w:rsidP="00F61913">
      <w:pPr>
        <w:pStyle w:val="Normalaftertitle"/>
      </w:pPr>
      <w:r w:rsidRPr="00F61913">
        <w:t>The abstract syntax index consists of the following table that lists the abstract grammar syntax rules of SDL</w:t>
      </w:r>
      <w:r w:rsidRPr="00F61913">
        <w:noBreakHyphen/>
        <w:t>2010, where they are defined and redefined. Some abstract grammar syntax rules are defined in only in [ITU</w:t>
      </w:r>
      <w:r w:rsidRPr="00F61913">
        <w:noBreakHyphen/>
        <w:t>T Z.102] or [ITU</w:t>
      </w:r>
      <w:r w:rsidRPr="00F61913">
        <w:noBreakHyphen/>
        <w:t>T Z.104] as shown in the table below, in which case the column for [ITU</w:t>
      </w:r>
      <w:r w:rsidRPr="00F61913">
        <w:noBreakHyphen/>
        <w:t xml:space="preserve">T Z.101] </w:t>
      </w:r>
      <w:r w:rsidR="002A7F73">
        <w:t xml:space="preserve">in </w:t>
      </w:r>
      <w:r w:rsidRPr="00F61913">
        <w:t>the table below is shown blank. It is expe</w:t>
      </w:r>
      <w:r w:rsidR="000069F8">
        <w:t>cted that users of the SDL</w:t>
      </w:r>
      <w:r w:rsidR="000069F8">
        <w:noBreakHyphen/>
        <w:t>2010 </w:t>
      </w:r>
      <w:r w:rsidRPr="00F61913">
        <w:t>Recommendations have access to machine-readable copies of the Recommendation texts and are therefore able to use computer software to locate the definitions and uses of the abstract grammar syntax rules. An abstract grammar syntax rule name should always be in italics, and the definition of a rule should start on a line in the original Microsoft Word text with the style "z.100 abs syntax 1st line".</w:t>
      </w:r>
    </w:p>
    <w:p w14:paraId="4316B2F2" w14:textId="77777777" w:rsidR="00BA496A" w:rsidRPr="00683540" w:rsidRDefault="00BA496A" w:rsidP="00BA496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92"/>
        <w:gridCol w:w="1536"/>
        <w:gridCol w:w="1537"/>
        <w:gridCol w:w="1537"/>
        <w:gridCol w:w="1537"/>
      </w:tblGrid>
      <w:tr w:rsidR="007B35E5" w:rsidRPr="00683540" w14:paraId="02AF7E80" w14:textId="2B915B3C" w:rsidTr="000069F8">
        <w:trPr>
          <w:tblHeader/>
          <w:jc w:val="center"/>
        </w:trPr>
        <w:tc>
          <w:tcPr>
            <w:tcW w:w="3492" w:type="dxa"/>
            <w:shd w:val="clear" w:color="auto" w:fill="auto"/>
          </w:tcPr>
          <w:p w14:paraId="58DBC355" w14:textId="77777777" w:rsidR="00E25508" w:rsidRPr="00683540" w:rsidRDefault="00E25508" w:rsidP="00792BD0">
            <w:pPr>
              <w:pStyle w:val="Tablehead"/>
            </w:pPr>
            <w:r w:rsidRPr="00683540">
              <w:t>Abstract syntax rule name</w:t>
            </w:r>
          </w:p>
        </w:tc>
        <w:tc>
          <w:tcPr>
            <w:tcW w:w="1536" w:type="dxa"/>
            <w:shd w:val="clear" w:color="auto" w:fill="auto"/>
          </w:tcPr>
          <w:p w14:paraId="01E1706B" w14:textId="77777777" w:rsidR="00E25508" w:rsidRDefault="00E25508">
            <w:pPr>
              <w:pStyle w:val="Tablehead"/>
            </w:pPr>
            <w:r>
              <w:t xml:space="preserve">ITU-T </w:t>
            </w:r>
            <w:r w:rsidRPr="00683540">
              <w:t>Z.101</w:t>
            </w:r>
          </w:p>
        </w:tc>
        <w:tc>
          <w:tcPr>
            <w:tcW w:w="1537" w:type="dxa"/>
            <w:shd w:val="clear" w:color="auto" w:fill="auto"/>
          </w:tcPr>
          <w:p w14:paraId="40A278DC" w14:textId="77777777" w:rsidR="00E25508" w:rsidRPr="00683540" w:rsidRDefault="00E25508" w:rsidP="00486F35">
            <w:pPr>
              <w:pStyle w:val="Tablehead"/>
            </w:pPr>
            <w:r>
              <w:t xml:space="preserve">ITU-T </w:t>
            </w:r>
            <w:r w:rsidRPr="00683540">
              <w:t>Z.102</w:t>
            </w:r>
          </w:p>
        </w:tc>
        <w:tc>
          <w:tcPr>
            <w:tcW w:w="1537" w:type="dxa"/>
            <w:shd w:val="clear" w:color="auto" w:fill="auto"/>
          </w:tcPr>
          <w:p w14:paraId="34036E69" w14:textId="77777777" w:rsidR="00E25508" w:rsidRDefault="00E25508">
            <w:pPr>
              <w:pStyle w:val="Tablehead"/>
            </w:pPr>
            <w:r>
              <w:t xml:space="preserve">ITU-T </w:t>
            </w:r>
            <w:r w:rsidRPr="00683540">
              <w:t>Z.104</w:t>
            </w:r>
          </w:p>
        </w:tc>
        <w:tc>
          <w:tcPr>
            <w:tcW w:w="1537" w:type="dxa"/>
          </w:tcPr>
          <w:p w14:paraId="0265C84C" w14:textId="2C2A7FF8" w:rsidR="00E25508" w:rsidRDefault="00E25508">
            <w:pPr>
              <w:pStyle w:val="Tablehead"/>
            </w:pPr>
            <w:r>
              <w:t>ITU-T Z.107</w:t>
            </w:r>
          </w:p>
        </w:tc>
      </w:tr>
      <w:tr w:rsidR="007B35E5" w:rsidRPr="00AD7CB0" w14:paraId="3C7F8E94" w14:textId="15C1B845" w:rsidTr="000069F8">
        <w:trPr>
          <w:jc w:val="center"/>
        </w:trPr>
        <w:tc>
          <w:tcPr>
            <w:tcW w:w="3492" w:type="dxa"/>
            <w:shd w:val="clear" w:color="auto" w:fill="auto"/>
          </w:tcPr>
          <w:p w14:paraId="2194AB80" w14:textId="77777777" w:rsidR="00E25508" w:rsidRPr="00003356" w:rsidRDefault="00E25508" w:rsidP="00792BD0">
            <w:pPr>
              <w:pStyle w:val="Tabletext"/>
              <w:rPr>
                <w:iCs/>
              </w:rPr>
            </w:pPr>
            <w:r w:rsidRPr="00003356">
              <w:rPr>
                <w:iCs/>
              </w:rPr>
              <w:t>Abstract</w:t>
            </w:r>
          </w:p>
        </w:tc>
        <w:tc>
          <w:tcPr>
            <w:tcW w:w="1536" w:type="dxa"/>
            <w:shd w:val="clear" w:color="auto" w:fill="auto"/>
          </w:tcPr>
          <w:p w14:paraId="5F840D6A" w14:textId="77777777" w:rsidR="00E25508" w:rsidRPr="00AD7CB0" w:rsidRDefault="00E25508" w:rsidP="00486F35">
            <w:pPr>
              <w:pStyle w:val="Tabletext"/>
              <w:jc w:val="center"/>
            </w:pPr>
          </w:p>
        </w:tc>
        <w:tc>
          <w:tcPr>
            <w:tcW w:w="1537" w:type="dxa"/>
            <w:shd w:val="clear" w:color="auto" w:fill="auto"/>
          </w:tcPr>
          <w:p w14:paraId="68038A06"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AD3054F" w14:textId="77777777" w:rsidR="00E25508" w:rsidRPr="00AD7CB0" w:rsidRDefault="00E25508" w:rsidP="00486F35">
            <w:pPr>
              <w:pStyle w:val="Tabletext"/>
              <w:jc w:val="center"/>
            </w:pPr>
          </w:p>
        </w:tc>
        <w:tc>
          <w:tcPr>
            <w:tcW w:w="1537" w:type="dxa"/>
          </w:tcPr>
          <w:p w14:paraId="43C6EC6F" w14:textId="77777777" w:rsidR="00E25508" w:rsidRPr="00AD7CB0" w:rsidRDefault="00E25508" w:rsidP="00486F35">
            <w:pPr>
              <w:pStyle w:val="Tabletext"/>
              <w:jc w:val="center"/>
            </w:pPr>
          </w:p>
        </w:tc>
      </w:tr>
      <w:tr w:rsidR="007B35E5" w:rsidRPr="00481BED" w14:paraId="54768ADA" w14:textId="4169461A" w:rsidTr="000069F8">
        <w:trPr>
          <w:jc w:val="center"/>
        </w:trPr>
        <w:tc>
          <w:tcPr>
            <w:tcW w:w="3492" w:type="dxa"/>
            <w:shd w:val="clear" w:color="auto" w:fill="auto"/>
          </w:tcPr>
          <w:p w14:paraId="048D8661" w14:textId="77777777" w:rsidR="00E25508" w:rsidRPr="00003356" w:rsidRDefault="00E25508" w:rsidP="00792BD0">
            <w:pPr>
              <w:pStyle w:val="Tabletext"/>
              <w:rPr>
                <w:iCs/>
              </w:rPr>
            </w:pPr>
            <w:r w:rsidRPr="00003356">
              <w:rPr>
                <w:iCs/>
              </w:rPr>
              <w:t>Action-return-node</w:t>
            </w:r>
          </w:p>
        </w:tc>
        <w:tc>
          <w:tcPr>
            <w:tcW w:w="1536" w:type="dxa"/>
            <w:shd w:val="clear" w:color="auto" w:fill="auto"/>
          </w:tcPr>
          <w:p w14:paraId="4468FD1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AC18079" w14:textId="77777777" w:rsidR="00E25508" w:rsidRPr="00AD7CB0" w:rsidRDefault="00E25508" w:rsidP="00486F35">
            <w:pPr>
              <w:pStyle w:val="Tabletext"/>
              <w:jc w:val="center"/>
            </w:pPr>
          </w:p>
        </w:tc>
        <w:tc>
          <w:tcPr>
            <w:tcW w:w="1537" w:type="dxa"/>
            <w:shd w:val="clear" w:color="auto" w:fill="auto"/>
          </w:tcPr>
          <w:p w14:paraId="3C6A48C5" w14:textId="77777777" w:rsidR="00E25508" w:rsidRPr="00AD7CB0" w:rsidRDefault="00E25508" w:rsidP="00486F35">
            <w:pPr>
              <w:pStyle w:val="Tabletext"/>
              <w:jc w:val="center"/>
            </w:pPr>
          </w:p>
        </w:tc>
        <w:tc>
          <w:tcPr>
            <w:tcW w:w="1537" w:type="dxa"/>
          </w:tcPr>
          <w:p w14:paraId="7EB31CDF" w14:textId="77777777" w:rsidR="00E25508" w:rsidRPr="00AD7CB0" w:rsidRDefault="00E25508" w:rsidP="00486F35">
            <w:pPr>
              <w:pStyle w:val="Tabletext"/>
              <w:jc w:val="center"/>
            </w:pPr>
          </w:p>
        </w:tc>
      </w:tr>
      <w:tr w:rsidR="007B35E5" w:rsidRPr="00AD7CB0" w14:paraId="0D97B5FC" w14:textId="38679784" w:rsidTr="000069F8">
        <w:trPr>
          <w:jc w:val="center"/>
        </w:trPr>
        <w:tc>
          <w:tcPr>
            <w:tcW w:w="3492" w:type="dxa"/>
            <w:shd w:val="clear" w:color="auto" w:fill="auto"/>
          </w:tcPr>
          <w:p w14:paraId="62B9AC81" w14:textId="77777777" w:rsidR="00E25508" w:rsidRPr="00003356" w:rsidRDefault="00E25508" w:rsidP="00792BD0">
            <w:pPr>
              <w:pStyle w:val="Tabletext"/>
              <w:rPr>
                <w:iCs/>
              </w:rPr>
            </w:pPr>
            <w:r w:rsidRPr="00003356">
              <w:rPr>
                <w:iCs/>
              </w:rPr>
              <w:t>Activation-delay</w:t>
            </w:r>
          </w:p>
        </w:tc>
        <w:tc>
          <w:tcPr>
            <w:tcW w:w="1536" w:type="dxa"/>
            <w:shd w:val="clear" w:color="auto" w:fill="auto"/>
          </w:tcPr>
          <w:p w14:paraId="081BAC8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8B589F6" w14:textId="77777777" w:rsidR="00E25508" w:rsidRPr="00AD7CB0" w:rsidRDefault="00E25508" w:rsidP="00486F35">
            <w:pPr>
              <w:pStyle w:val="Tabletext"/>
              <w:jc w:val="center"/>
            </w:pPr>
          </w:p>
        </w:tc>
        <w:tc>
          <w:tcPr>
            <w:tcW w:w="1537" w:type="dxa"/>
            <w:shd w:val="clear" w:color="auto" w:fill="auto"/>
          </w:tcPr>
          <w:p w14:paraId="577A6594" w14:textId="77777777" w:rsidR="00E25508" w:rsidRPr="00AD7CB0" w:rsidRDefault="00E25508" w:rsidP="00486F35">
            <w:pPr>
              <w:pStyle w:val="Tabletext"/>
              <w:jc w:val="center"/>
            </w:pPr>
          </w:p>
        </w:tc>
        <w:tc>
          <w:tcPr>
            <w:tcW w:w="1537" w:type="dxa"/>
          </w:tcPr>
          <w:p w14:paraId="792C6A35" w14:textId="77777777" w:rsidR="00E25508" w:rsidRPr="00AD7CB0" w:rsidRDefault="00E25508" w:rsidP="00486F35">
            <w:pPr>
              <w:pStyle w:val="Tabletext"/>
              <w:jc w:val="center"/>
            </w:pPr>
          </w:p>
        </w:tc>
      </w:tr>
      <w:tr w:rsidR="007B35E5" w:rsidRPr="00481BED" w14:paraId="4CC28AC6" w14:textId="37F3697E" w:rsidTr="000069F8">
        <w:trPr>
          <w:jc w:val="center"/>
        </w:trPr>
        <w:tc>
          <w:tcPr>
            <w:tcW w:w="3492" w:type="dxa"/>
            <w:shd w:val="clear" w:color="auto" w:fill="auto"/>
          </w:tcPr>
          <w:p w14:paraId="102D4883" w14:textId="77777777" w:rsidR="00E25508" w:rsidRPr="00003356" w:rsidRDefault="00E25508" w:rsidP="00792BD0">
            <w:pPr>
              <w:pStyle w:val="Tabletext"/>
              <w:rPr>
                <w:iCs/>
              </w:rPr>
            </w:pPr>
            <w:r w:rsidRPr="00003356">
              <w:rPr>
                <w:iCs/>
              </w:rPr>
              <w:t>Active-agents-expression</w:t>
            </w:r>
          </w:p>
        </w:tc>
        <w:tc>
          <w:tcPr>
            <w:tcW w:w="1536" w:type="dxa"/>
            <w:shd w:val="clear" w:color="auto" w:fill="auto"/>
          </w:tcPr>
          <w:p w14:paraId="3443736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AAEF789" w14:textId="77777777" w:rsidR="00E25508" w:rsidRPr="00AD7CB0" w:rsidRDefault="00E25508" w:rsidP="00486F35">
            <w:pPr>
              <w:pStyle w:val="Tabletext"/>
              <w:jc w:val="center"/>
            </w:pPr>
          </w:p>
        </w:tc>
        <w:tc>
          <w:tcPr>
            <w:tcW w:w="1537" w:type="dxa"/>
            <w:shd w:val="clear" w:color="auto" w:fill="auto"/>
          </w:tcPr>
          <w:p w14:paraId="455AF053" w14:textId="77777777" w:rsidR="00E25508" w:rsidRPr="00AD7CB0" w:rsidRDefault="00E25508" w:rsidP="00486F35">
            <w:pPr>
              <w:pStyle w:val="Tabletext"/>
              <w:jc w:val="center"/>
            </w:pPr>
          </w:p>
        </w:tc>
        <w:tc>
          <w:tcPr>
            <w:tcW w:w="1537" w:type="dxa"/>
          </w:tcPr>
          <w:p w14:paraId="1022D287" w14:textId="77777777" w:rsidR="00E25508" w:rsidRPr="00AD7CB0" w:rsidRDefault="00E25508" w:rsidP="00486F35">
            <w:pPr>
              <w:pStyle w:val="Tabletext"/>
              <w:jc w:val="center"/>
            </w:pPr>
          </w:p>
        </w:tc>
      </w:tr>
      <w:tr w:rsidR="007B35E5" w:rsidRPr="00481BED" w14:paraId="011BF833" w14:textId="22F35106" w:rsidTr="000069F8">
        <w:trPr>
          <w:jc w:val="center"/>
        </w:trPr>
        <w:tc>
          <w:tcPr>
            <w:tcW w:w="3492" w:type="dxa"/>
            <w:shd w:val="clear" w:color="auto" w:fill="auto"/>
          </w:tcPr>
          <w:p w14:paraId="5E52B9FA" w14:textId="77777777" w:rsidR="00E25508" w:rsidRPr="00003356" w:rsidRDefault="00E25508" w:rsidP="00792BD0">
            <w:pPr>
              <w:pStyle w:val="Tabletext"/>
              <w:rPr>
                <w:iCs/>
              </w:rPr>
            </w:pPr>
            <w:r w:rsidRPr="00003356">
              <w:rPr>
                <w:iCs/>
              </w:rPr>
              <w:t>Active-expression</w:t>
            </w:r>
          </w:p>
        </w:tc>
        <w:tc>
          <w:tcPr>
            <w:tcW w:w="1536" w:type="dxa"/>
            <w:shd w:val="clear" w:color="auto" w:fill="auto"/>
          </w:tcPr>
          <w:p w14:paraId="26B582D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C683AFC" w14:textId="77777777" w:rsidR="00E25508" w:rsidRPr="00AD7CB0" w:rsidRDefault="00E25508" w:rsidP="00486F35">
            <w:pPr>
              <w:pStyle w:val="Tabletext"/>
              <w:jc w:val="center"/>
            </w:pPr>
          </w:p>
        </w:tc>
        <w:tc>
          <w:tcPr>
            <w:tcW w:w="1537" w:type="dxa"/>
            <w:shd w:val="clear" w:color="auto" w:fill="auto"/>
          </w:tcPr>
          <w:p w14:paraId="65AB8BB8" w14:textId="1DE3E09C" w:rsidR="00E25508" w:rsidRPr="00AD7CB0" w:rsidRDefault="00911ADE" w:rsidP="00486F35">
            <w:pPr>
              <w:pStyle w:val="Tabletext"/>
              <w:jc w:val="center"/>
            </w:pPr>
            <w:r w:rsidRPr="00AD7CB0">
              <w:rPr>
                <w:noProof/>
              </w:rPr>
              <w:t>redefinition</w:t>
            </w:r>
          </w:p>
        </w:tc>
        <w:tc>
          <w:tcPr>
            <w:tcW w:w="1537" w:type="dxa"/>
          </w:tcPr>
          <w:p w14:paraId="6B780DB2" w14:textId="32E0CD5E" w:rsidR="00E25508" w:rsidRPr="00AD7CB0" w:rsidRDefault="007C6369" w:rsidP="00486F35">
            <w:pPr>
              <w:pStyle w:val="Tabletext"/>
              <w:jc w:val="center"/>
            </w:pPr>
            <w:r w:rsidRPr="00AD7CB0">
              <w:rPr>
                <w:noProof/>
              </w:rPr>
              <w:t>redefinition</w:t>
            </w:r>
          </w:p>
        </w:tc>
      </w:tr>
      <w:tr w:rsidR="007B35E5" w:rsidRPr="00481BED" w14:paraId="5F29CD92" w14:textId="77B2608B" w:rsidTr="000069F8">
        <w:trPr>
          <w:jc w:val="center"/>
        </w:trPr>
        <w:tc>
          <w:tcPr>
            <w:tcW w:w="3492" w:type="dxa"/>
            <w:shd w:val="clear" w:color="auto" w:fill="auto"/>
          </w:tcPr>
          <w:p w14:paraId="290D74A6" w14:textId="77777777" w:rsidR="00E25508" w:rsidRPr="00003356" w:rsidRDefault="00E25508" w:rsidP="00792BD0">
            <w:pPr>
              <w:pStyle w:val="Tabletext"/>
              <w:rPr>
                <w:iCs/>
              </w:rPr>
            </w:pPr>
            <w:r w:rsidRPr="00003356">
              <w:rPr>
                <w:iCs/>
              </w:rPr>
              <w:t>Actual-parameters</w:t>
            </w:r>
          </w:p>
        </w:tc>
        <w:tc>
          <w:tcPr>
            <w:tcW w:w="1536" w:type="dxa"/>
            <w:shd w:val="clear" w:color="auto" w:fill="auto"/>
          </w:tcPr>
          <w:p w14:paraId="0440E006"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7DEEB62" w14:textId="77777777" w:rsidR="00E25508" w:rsidRPr="00AD7CB0" w:rsidRDefault="00E25508" w:rsidP="00486F35">
            <w:pPr>
              <w:pStyle w:val="Tabletext"/>
              <w:jc w:val="center"/>
            </w:pPr>
          </w:p>
        </w:tc>
        <w:tc>
          <w:tcPr>
            <w:tcW w:w="1537" w:type="dxa"/>
            <w:shd w:val="clear" w:color="auto" w:fill="auto"/>
          </w:tcPr>
          <w:p w14:paraId="4DF8DC57" w14:textId="77777777" w:rsidR="00E25508" w:rsidRPr="00AD7CB0" w:rsidRDefault="00E25508" w:rsidP="00486F35">
            <w:pPr>
              <w:pStyle w:val="Tabletext"/>
              <w:jc w:val="center"/>
            </w:pPr>
          </w:p>
        </w:tc>
        <w:tc>
          <w:tcPr>
            <w:tcW w:w="1537" w:type="dxa"/>
          </w:tcPr>
          <w:p w14:paraId="112EB081" w14:textId="77777777" w:rsidR="00E25508" w:rsidRPr="00AD7CB0" w:rsidRDefault="00E25508" w:rsidP="00486F35">
            <w:pPr>
              <w:pStyle w:val="Tabletext"/>
              <w:jc w:val="center"/>
            </w:pPr>
          </w:p>
        </w:tc>
      </w:tr>
      <w:tr w:rsidR="007B35E5" w:rsidRPr="00481BED" w14:paraId="0AE830E3" w14:textId="47361004" w:rsidTr="000069F8">
        <w:trPr>
          <w:jc w:val="center"/>
        </w:trPr>
        <w:tc>
          <w:tcPr>
            <w:tcW w:w="3492" w:type="dxa"/>
            <w:shd w:val="clear" w:color="auto" w:fill="auto"/>
          </w:tcPr>
          <w:p w14:paraId="61C03D51" w14:textId="77777777" w:rsidR="00E25508" w:rsidRPr="00003356" w:rsidRDefault="00E25508" w:rsidP="00792BD0">
            <w:pPr>
              <w:pStyle w:val="Tabletext"/>
              <w:rPr>
                <w:iCs/>
              </w:rPr>
            </w:pPr>
            <w:r w:rsidRPr="00003356">
              <w:rPr>
                <w:iCs/>
              </w:rPr>
              <w:t>Agent-definition</w:t>
            </w:r>
          </w:p>
        </w:tc>
        <w:tc>
          <w:tcPr>
            <w:tcW w:w="1536" w:type="dxa"/>
            <w:shd w:val="clear" w:color="auto" w:fill="auto"/>
          </w:tcPr>
          <w:p w14:paraId="26FD401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C9183C2" w14:textId="77777777" w:rsidR="00E25508" w:rsidRPr="00AD7CB0" w:rsidRDefault="00E25508" w:rsidP="00486F35">
            <w:pPr>
              <w:pStyle w:val="Tabletext"/>
              <w:jc w:val="center"/>
            </w:pPr>
          </w:p>
        </w:tc>
        <w:tc>
          <w:tcPr>
            <w:tcW w:w="1537" w:type="dxa"/>
            <w:shd w:val="clear" w:color="auto" w:fill="auto"/>
          </w:tcPr>
          <w:p w14:paraId="5578808B" w14:textId="77777777" w:rsidR="00E25508" w:rsidRPr="00AD7CB0" w:rsidRDefault="00E25508" w:rsidP="00486F35">
            <w:pPr>
              <w:pStyle w:val="Tabletext"/>
              <w:jc w:val="center"/>
            </w:pPr>
          </w:p>
        </w:tc>
        <w:tc>
          <w:tcPr>
            <w:tcW w:w="1537" w:type="dxa"/>
          </w:tcPr>
          <w:p w14:paraId="00114A6A" w14:textId="77777777" w:rsidR="00E25508" w:rsidRPr="00AD7CB0" w:rsidRDefault="00E25508" w:rsidP="00486F35">
            <w:pPr>
              <w:pStyle w:val="Tabletext"/>
              <w:jc w:val="center"/>
            </w:pPr>
          </w:p>
        </w:tc>
      </w:tr>
      <w:tr w:rsidR="007B35E5" w:rsidRPr="00481BED" w14:paraId="6A5EE570" w14:textId="326079A2" w:rsidTr="000069F8">
        <w:trPr>
          <w:jc w:val="center"/>
        </w:trPr>
        <w:tc>
          <w:tcPr>
            <w:tcW w:w="3492" w:type="dxa"/>
            <w:shd w:val="clear" w:color="auto" w:fill="auto"/>
          </w:tcPr>
          <w:p w14:paraId="08A82685" w14:textId="77777777" w:rsidR="00E25508" w:rsidRPr="00003356" w:rsidRDefault="00E25508" w:rsidP="00792BD0">
            <w:pPr>
              <w:pStyle w:val="Tabletext"/>
              <w:rPr>
                <w:iCs/>
              </w:rPr>
            </w:pPr>
            <w:r w:rsidRPr="00003356">
              <w:rPr>
                <w:iCs/>
              </w:rPr>
              <w:t>Agent-formal-parameter</w:t>
            </w:r>
          </w:p>
        </w:tc>
        <w:tc>
          <w:tcPr>
            <w:tcW w:w="1536" w:type="dxa"/>
            <w:shd w:val="clear" w:color="auto" w:fill="auto"/>
          </w:tcPr>
          <w:p w14:paraId="35DA7CA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9EDFA2D" w14:textId="77777777" w:rsidR="00E25508" w:rsidRPr="00AD7CB0" w:rsidRDefault="00E25508" w:rsidP="00486F35">
            <w:pPr>
              <w:pStyle w:val="Tabletext"/>
              <w:jc w:val="center"/>
            </w:pPr>
          </w:p>
        </w:tc>
        <w:tc>
          <w:tcPr>
            <w:tcW w:w="1537" w:type="dxa"/>
            <w:shd w:val="clear" w:color="auto" w:fill="auto"/>
          </w:tcPr>
          <w:p w14:paraId="59A35774" w14:textId="77777777" w:rsidR="00E25508" w:rsidRPr="00AD7CB0" w:rsidRDefault="00E25508" w:rsidP="00486F35">
            <w:pPr>
              <w:pStyle w:val="Tabletext"/>
              <w:jc w:val="center"/>
            </w:pPr>
          </w:p>
        </w:tc>
        <w:tc>
          <w:tcPr>
            <w:tcW w:w="1537" w:type="dxa"/>
          </w:tcPr>
          <w:p w14:paraId="3A270D60" w14:textId="77777777" w:rsidR="00E25508" w:rsidRPr="00AD7CB0" w:rsidRDefault="00E25508" w:rsidP="00486F35">
            <w:pPr>
              <w:pStyle w:val="Tabletext"/>
              <w:jc w:val="center"/>
            </w:pPr>
          </w:p>
        </w:tc>
      </w:tr>
      <w:tr w:rsidR="007B35E5" w:rsidRPr="00481BED" w14:paraId="6BBBC051" w14:textId="0738F4F8" w:rsidTr="000069F8">
        <w:trPr>
          <w:jc w:val="center"/>
        </w:trPr>
        <w:tc>
          <w:tcPr>
            <w:tcW w:w="3492" w:type="dxa"/>
            <w:shd w:val="clear" w:color="auto" w:fill="auto"/>
          </w:tcPr>
          <w:p w14:paraId="5594F3E5" w14:textId="77777777" w:rsidR="00E25508" w:rsidRPr="00003356" w:rsidRDefault="00E25508" w:rsidP="00792BD0">
            <w:pPr>
              <w:pStyle w:val="Tabletext"/>
              <w:rPr>
                <w:iCs/>
              </w:rPr>
            </w:pPr>
            <w:r w:rsidRPr="00003356">
              <w:rPr>
                <w:iCs/>
              </w:rPr>
              <w:t>Agent-identifier</w:t>
            </w:r>
          </w:p>
        </w:tc>
        <w:tc>
          <w:tcPr>
            <w:tcW w:w="1536" w:type="dxa"/>
            <w:shd w:val="clear" w:color="auto" w:fill="auto"/>
          </w:tcPr>
          <w:p w14:paraId="4E5D7BD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364FDA2" w14:textId="77777777" w:rsidR="00E25508" w:rsidRPr="00AD7CB0" w:rsidRDefault="00E25508" w:rsidP="00486F35">
            <w:pPr>
              <w:pStyle w:val="Tabletext"/>
              <w:jc w:val="center"/>
            </w:pPr>
          </w:p>
        </w:tc>
        <w:tc>
          <w:tcPr>
            <w:tcW w:w="1537" w:type="dxa"/>
            <w:shd w:val="clear" w:color="auto" w:fill="auto"/>
          </w:tcPr>
          <w:p w14:paraId="04632CD6" w14:textId="77777777" w:rsidR="00E25508" w:rsidRPr="00AD7CB0" w:rsidRDefault="00E25508" w:rsidP="00486F35">
            <w:pPr>
              <w:pStyle w:val="Tabletext"/>
              <w:jc w:val="center"/>
            </w:pPr>
          </w:p>
        </w:tc>
        <w:tc>
          <w:tcPr>
            <w:tcW w:w="1537" w:type="dxa"/>
          </w:tcPr>
          <w:p w14:paraId="2F1A8072" w14:textId="77777777" w:rsidR="00E25508" w:rsidRPr="00AD7CB0" w:rsidRDefault="00E25508" w:rsidP="00486F35">
            <w:pPr>
              <w:pStyle w:val="Tabletext"/>
              <w:jc w:val="center"/>
            </w:pPr>
          </w:p>
        </w:tc>
      </w:tr>
      <w:tr w:rsidR="00911ADE" w:rsidRPr="00481BED" w14:paraId="19116920" w14:textId="77777777" w:rsidTr="000069F8">
        <w:trPr>
          <w:jc w:val="center"/>
        </w:trPr>
        <w:tc>
          <w:tcPr>
            <w:tcW w:w="3492" w:type="dxa"/>
            <w:shd w:val="clear" w:color="auto" w:fill="auto"/>
          </w:tcPr>
          <w:p w14:paraId="78EF4906" w14:textId="48DC5410" w:rsidR="00911ADE" w:rsidRPr="00003356" w:rsidRDefault="00911ADE" w:rsidP="00792BD0">
            <w:pPr>
              <w:pStyle w:val="Tabletext"/>
              <w:rPr>
                <w:iCs/>
              </w:rPr>
            </w:pPr>
            <w:r w:rsidRPr="00003356">
              <w:rPr>
                <w:iCs/>
              </w:rPr>
              <w:t>Agent-instance</w:t>
            </w:r>
          </w:p>
        </w:tc>
        <w:tc>
          <w:tcPr>
            <w:tcW w:w="1536" w:type="dxa"/>
            <w:shd w:val="clear" w:color="auto" w:fill="auto"/>
          </w:tcPr>
          <w:p w14:paraId="0ED15AFA" w14:textId="77777777" w:rsidR="00911ADE" w:rsidRPr="00AD7CB0" w:rsidRDefault="00911ADE" w:rsidP="00486F35">
            <w:pPr>
              <w:pStyle w:val="Tabletext"/>
              <w:jc w:val="center"/>
              <w:rPr>
                <w:noProof/>
              </w:rPr>
            </w:pPr>
          </w:p>
        </w:tc>
        <w:tc>
          <w:tcPr>
            <w:tcW w:w="1537" w:type="dxa"/>
            <w:shd w:val="clear" w:color="auto" w:fill="auto"/>
          </w:tcPr>
          <w:p w14:paraId="109BE823" w14:textId="77777777" w:rsidR="00911ADE" w:rsidRPr="00AD7CB0" w:rsidRDefault="00911ADE" w:rsidP="00486F35">
            <w:pPr>
              <w:pStyle w:val="Tabletext"/>
              <w:jc w:val="center"/>
            </w:pPr>
          </w:p>
        </w:tc>
        <w:tc>
          <w:tcPr>
            <w:tcW w:w="1537" w:type="dxa"/>
            <w:shd w:val="clear" w:color="auto" w:fill="auto"/>
          </w:tcPr>
          <w:p w14:paraId="48254CD9" w14:textId="3E7BCA4C" w:rsidR="00911ADE" w:rsidRPr="00AD7CB0" w:rsidRDefault="00911ADE" w:rsidP="00486F35">
            <w:pPr>
              <w:pStyle w:val="Tabletext"/>
              <w:jc w:val="center"/>
            </w:pPr>
            <w:r w:rsidRPr="00AD7CB0">
              <w:rPr>
                <w:noProof/>
              </w:rPr>
              <w:t>definition</w:t>
            </w:r>
          </w:p>
        </w:tc>
        <w:tc>
          <w:tcPr>
            <w:tcW w:w="1537" w:type="dxa"/>
          </w:tcPr>
          <w:p w14:paraId="5A01FB45" w14:textId="77777777" w:rsidR="00911ADE" w:rsidRPr="00AD7CB0" w:rsidRDefault="00911ADE" w:rsidP="00486F35">
            <w:pPr>
              <w:pStyle w:val="Tabletext"/>
              <w:jc w:val="center"/>
            </w:pPr>
          </w:p>
        </w:tc>
      </w:tr>
      <w:tr w:rsidR="00911ADE" w:rsidRPr="00481BED" w14:paraId="56CA0A5F" w14:textId="77777777" w:rsidTr="000069F8">
        <w:trPr>
          <w:jc w:val="center"/>
        </w:trPr>
        <w:tc>
          <w:tcPr>
            <w:tcW w:w="3492" w:type="dxa"/>
            <w:shd w:val="clear" w:color="auto" w:fill="auto"/>
          </w:tcPr>
          <w:p w14:paraId="36291B1B" w14:textId="197D95D0" w:rsidR="00911ADE" w:rsidRPr="00003356" w:rsidRDefault="00911ADE" w:rsidP="00792BD0">
            <w:pPr>
              <w:pStyle w:val="Tabletext"/>
              <w:rPr>
                <w:iCs/>
                <w:noProof/>
              </w:rPr>
            </w:pPr>
            <w:r w:rsidRPr="00003356">
              <w:rPr>
                <w:iCs/>
                <w:noProof/>
              </w:rPr>
              <w:t>Agent-instance-pid-value</w:t>
            </w:r>
          </w:p>
        </w:tc>
        <w:tc>
          <w:tcPr>
            <w:tcW w:w="1536" w:type="dxa"/>
            <w:shd w:val="clear" w:color="auto" w:fill="auto"/>
          </w:tcPr>
          <w:p w14:paraId="6201BA91" w14:textId="77777777" w:rsidR="00911ADE" w:rsidRPr="00AD7CB0" w:rsidRDefault="00911ADE" w:rsidP="00486F35">
            <w:pPr>
              <w:pStyle w:val="Tabletext"/>
              <w:jc w:val="center"/>
              <w:rPr>
                <w:noProof/>
              </w:rPr>
            </w:pPr>
          </w:p>
        </w:tc>
        <w:tc>
          <w:tcPr>
            <w:tcW w:w="1537" w:type="dxa"/>
            <w:shd w:val="clear" w:color="auto" w:fill="auto"/>
          </w:tcPr>
          <w:p w14:paraId="775F2BC2" w14:textId="77777777" w:rsidR="00911ADE" w:rsidRPr="00AD7CB0" w:rsidRDefault="00911ADE" w:rsidP="00486F35">
            <w:pPr>
              <w:pStyle w:val="Tabletext"/>
              <w:jc w:val="center"/>
            </w:pPr>
          </w:p>
        </w:tc>
        <w:tc>
          <w:tcPr>
            <w:tcW w:w="1537" w:type="dxa"/>
            <w:shd w:val="clear" w:color="auto" w:fill="auto"/>
          </w:tcPr>
          <w:p w14:paraId="191E9E93" w14:textId="0926DBBE" w:rsidR="00911ADE" w:rsidRPr="00AD7CB0" w:rsidRDefault="00911ADE" w:rsidP="00486F35">
            <w:pPr>
              <w:pStyle w:val="Tabletext"/>
              <w:jc w:val="center"/>
              <w:rPr>
                <w:noProof/>
              </w:rPr>
            </w:pPr>
            <w:r w:rsidRPr="00AD7CB0">
              <w:rPr>
                <w:noProof/>
              </w:rPr>
              <w:t>definition</w:t>
            </w:r>
          </w:p>
        </w:tc>
        <w:tc>
          <w:tcPr>
            <w:tcW w:w="1537" w:type="dxa"/>
          </w:tcPr>
          <w:p w14:paraId="46B632DC" w14:textId="77777777" w:rsidR="00911ADE" w:rsidRPr="00AD7CB0" w:rsidRDefault="00911ADE" w:rsidP="00486F35">
            <w:pPr>
              <w:pStyle w:val="Tabletext"/>
              <w:jc w:val="center"/>
            </w:pPr>
          </w:p>
        </w:tc>
      </w:tr>
      <w:tr w:rsidR="007B35E5" w:rsidRPr="00481BED" w14:paraId="29F07361" w14:textId="26BE71A7" w:rsidTr="000069F8">
        <w:trPr>
          <w:jc w:val="center"/>
        </w:trPr>
        <w:tc>
          <w:tcPr>
            <w:tcW w:w="3492" w:type="dxa"/>
            <w:shd w:val="clear" w:color="auto" w:fill="auto"/>
          </w:tcPr>
          <w:p w14:paraId="1CCDD492" w14:textId="77777777" w:rsidR="00E25508" w:rsidRPr="00003356" w:rsidRDefault="00E25508" w:rsidP="00792BD0">
            <w:pPr>
              <w:pStyle w:val="Tabletext"/>
              <w:rPr>
                <w:iCs/>
              </w:rPr>
            </w:pPr>
            <w:r w:rsidRPr="00003356">
              <w:rPr>
                <w:iCs/>
              </w:rPr>
              <w:t>Agent-kind</w:t>
            </w:r>
          </w:p>
        </w:tc>
        <w:tc>
          <w:tcPr>
            <w:tcW w:w="1536" w:type="dxa"/>
            <w:shd w:val="clear" w:color="auto" w:fill="auto"/>
          </w:tcPr>
          <w:p w14:paraId="1F60A34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965BF00" w14:textId="77777777" w:rsidR="00E25508" w:rsidRPr="00AD7CB0" w:rsidRDefault="00E25508" w:rsidP="00486F35">
            <w:pPr>
              <w:pStyle w:val="Tabletext"/>
              <w:jc w:val="center"/>
            </w:pPr>
          </w:p>
        </w:tc>
        <w:tc>
          <w:tcPr>
            <w:tcW w:w="1537" w:type="dxa"/>
            <w:shd w:val="clear" w:color="auto" w:fill="auto"/>
          </w:tcPr>
          <w:p w14:paraId="2F5D50C5" w14:textId="77777777" w:rsidR="00E25508" w:rsidRPr="00AD7CB0" w:rsidRDefault="00E25508" w:rsidP="00486F35">
            <w:pPr>
              <w:pStyle w:val="Tabletext"/>
              <w:jc w:val="center"/>
            </w:pPr>
          </w:p>
        </w:tc>
        <w:tc>
          <w:tcPr>
            <w:tcW w:w="1537" w:type="dxa"/>
          </w:tcPr>
          <w:p w14:paraId="731ADE25" w14:textId="77777777" w:rsidR="00E25508" w:rsidRPr="00AD7CB0" w:rsidRDefault="00E25508" w:rsidP="00486F35">
            <w:pPr>
              <w:pStyle w:val="Tabletext"/>
              <w:jc w:val="center"/>
            </w:pPr>
          </w:p>
        </w:tc>
      </w:tr>
      <w:tr w:rsidR="007B35E5" w:rsidRPr="00481BED" w14:paraId="609F5253" w14:textId="68C92068" w:rsidTr="000069F8">
        <w:trPr>
          <w:jc w:val="center"/>
        </w:trPr>
        <w:tc>
          <w:tcPr>
            <w:tcW w:w="3492" w:type="dxa"/>
            <w:shd w:val="clear" w:color="auto" w:fill="auto"/>
          </w:tcPr>
          <w:p w14:paraId="0887139A" w14:textId="77777777" w:rsidR="00E25508" w:rsidRPr="00003356" w:rsidRDefault="00E25508" w:rsidP="00792BD0">
            <w:pPr>
              <w:pStyle w:val="Tabletext"/>
              <w:rPr>
                <w:iCs/>
              </w:rPr>
            </w:pPr>
            <w:r w:rsidRPr="00003356">
              <w:rPr>
                <w:iCs/>
              </w:rPr>
              <w:t>Agent-name</w:t>
            </w:r>
          </w:p>
        </w:tc>
        <w:tc>
          <w:tcPr>
            <w:tcW w:w="1536" w:type="dxa"/>
            <w:shd w:val="clear" w:color="auto" w:fill="auto"/>
          </w:tcPr>
          <w:p w14:paraId="4107B9B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06D4360" w14:textId="77777777" w:rsidR="00E25508" w:rsidRPr="00AD7CB0" w:rsidRDefault="00E25508" w:rsidP="00486F35">
            <w:pPr>
              <w:pStyle w:val="Tabletext"/>
              <w:jc w:val="center"/>
            </w:pPr>
          </w:p>
        </w:tc>
        <w:tc>
          <w:tcPr>
            <w:tcW w:w="1537" w:type="dxa"/>
            <w:shd w:val="clear" w:color="auto" w:fill="auto"/>
          </w:tcPr>
          <w:p w14:paraId="5ABEB129" w14:textId="77777777" w:rsidR="00E25508" w:rsidRPr="00AD7CB0" w:rsidRDefault="00E25508" w:rsidP="00486F35">
            <w:pPr>
              <w:pStyle w:val="Tabletext"/>
              <w:jc w:val="center"/>
            </w:pPr>
          </w:p>
        </w:tc>
        <w:tc>
          <w:tcPr>
            <w:tcW w:w="1537" w:type="dxa"/>
          </w:tcPr>
          <w:p w14:paraId="06ED3670" w14:textId="77777777" w:rsidR="00E25508" w:rsidRPr="00AD7CB0" w:rsidRDefault="00E25508" w:rsidP="00486F35">
            <w:pPr>
              <w:pStyle w:val="Tabletext"/>
              <w:jc w:val="center"/>
            </w:pPr>
          </w:p>
        </w:tc>
      </w:tr>
      <w:tr w:rsidR="007B35E5" w:rsidRPr="00481BED" w14:paraId="656221D1" w14:textId="554E1571" w:rsidTr="000069F8">
        <w:trPr>
          <w:jc w:val="center"/>
        </w:trPr>
        <w:tc>
          <w:tcPr>
            <w:tcW w:w="3492" w:type="dxa"/>
            <w:shd w:val="clear" w:color="auto" w:fill="auto"/>
          </w:tcPr>
          <w:p w14:paraId="5B263196" w14:textId="77777777" w:rsidR="00E25508" w:rsidRPr="00003356" w:rsidRDefault="00E25508" w:rsidP="00792BD0">
            <w:pPr>
              <w:pStyle w:val="Tabletext"/>
              <w:rPr>
                <w:iCs/>
              </w:rPr>
            </w:pPr>
            <w:r w:rsidRPr="00003356">
              <w:rPr>
                <w:iCs/>
              </w:rPr>
              <w:t>Agent-qualifier</w:t>
            </w:r>
          </w:p>
        </w:tc>
        <w:tc>
          <w:tcPr>
            <w:tcW w:w="1536" w:type="dxa"/>
            <w:shd w:val="clear" w:color="auto" w:fill="auto"/>
          </w:tcPr>
          <w:p w14:paraId="634935D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AA4281E" w14:textId="77777777" w:rsidR="00E25508" w:rsidRPr="00AD7CB0" w:rsidRDefault="00E25508" w:rsidP="00486F35">
            <w:pPr>
              <w:pStyle w:val="Tabletext"/>
              <w:jc w:val="center"/>
            </w:pPr>
          </w:p>
        </w:tc>
        <w:tc>
          <w:tcPr>
            <w:tcW w:w="1537" w:type="dxa"/>
            <w:shd w:val="clear" w:color="auto" w:fill="auto"/>
          </w:tcPr>
          <w:p w14:paraId="56A3CFA7" w14:textId="77777777" w:rsidR="00E25508" w:rsidRPr="00AD7CB0" w:rsidRDefault="00E25508" w:rsidP="00486F35">
            <w:pPr>
              <w:pStyle w:val="Tabletext"/>
              <w:jc w:val="center"/>
            </w:pPr>
          </w:p>
        </w:tc>
        <w:tc>
          <w:tcPr>
            <w:tcW w:w="1537" w:type="dxa"/>
          </w:tcPr>
          <w:p w14:paraId="2F997714" w14:textId="77777777" w:rsidR="00E25508" w:rsidRPr="00AD7CB0" w:rsidRDefault="00E25508" w:rsidP="00486F35">
            <w:pPr>
              <w:pStyle w:val="Tabletext"/>
              <w:jc w:val="center"/>
            </w:pPr>
          </w:p>
        </w:tc>
      </w:tr>
      <w:tr w:rsidR="007B35E5" w:rsidRPr="00481BED" w14:paraId="09DB33B4" w14:textId="2D7A0ABD" w:rsidTr="000069F8">
        <w:trPr>
          <w:jc w:val="center"/>
        </w:trPr>
        <w:tc>
          <w:tcPr>
            <w:tcW w:w="3492" w:type="dxa"/>
            <w:shd w:val="clear" w:color="auto" w:fill="auto"/>
          </w:tcPr>
          <w:p w14:paraId="00B83B34" w14:textId="77777777" w:rsidR="00E25508" w:rsidRPr="00003356" w:rsidRDefault="00E25508" w:rsidP="00792BD0">
            <w:pPr>
              <w:pStyle w:val="Tabletext"/>
              <w:rPr>
                <w:iCs/>
              </w:rPr>
            </w:pPr>
            <w:r w:rsidRPr="00003356">
              <w:rPr>
                <w:iCs/>
              </w:rPr>
              <w:t>Agent-type-definition</w:t>
            </w:r>
          </w:p>
        </w:tc>
        <w:tc>
          <w:tcPr>
            <w:tcW w:w="1536" w:type="dxa"/>
            <w:shd w:val="clear" w:color="auto" w:fill="auto"/>
          </w:tcPr>
          <w:p w14:paraId="36C3D910" w14:textId="77777777" w:rsidR="00E25508" w:rsidRPr="004124D8" w:rsidRDefault="00E25508" w:rsidP="00486F35">
            <w:pPr>
              <w:pStyle w:val="Tabletext"/>
              <w:jc w:val="center"/>
              <w:rPr>
                <w:noProof/>
              </w:rPr>
            </w:pPr>
            <w:r w:rsidRPr="004124D8">
              <w:rPr>
                <w:noProof/>
              </w:rPr>
              <w:t>definition</w:t>
            </w:r>
          </w:p>
        </w:tc>
        <w:tc>
          <w:tcPr>
            <w:tcW w:w="1537" w:type="dxa"/>
            <w:shd w:val="clear" w:color="auto" w:fill="auto"/>
          </w:tcPr>
          <w:p w14:paraId="126B03DF" w14:textId="77777777" w:rsidR="00E25508" w:rsidRPr="004124D8" w:rsidRDefault="00E25508" w:rsidP="00486F35">
            <w:pPr>
              <w:pStyle w:val="Tabletext"/>
              <w:jc w:val="center"/>
              <w:rPr>
                <w:noProof/>
              </w:rPr>
            </w:pPr>
            <w:r w:rsidRPr="004124D8">
              <w:rPr>
                <w:noProof/>
              </w:rPr>
              <w:t>redefinition</w:t>
            </w:r>
          </w:p>
        </w:tc>
        <w:tc>
          <w:tcPr>
            <w:tcW w:w="1537" w:type="dxa"/>
            <w:shd w:val="clear" w:color="auto" w:fill="auto"/>
          </w:tcPr>
          <w:p w14:paraId="2E8044C6" w14:textId="77777777" w:rsidR="00E25508" w:rsidRPr="004124D8" w:rsidRDefault="00E25508" w:rsidP="00486F35">
            <w:pPr>
              <w:pStyle w:val="Tabletext"/>
              <w:jc w:val="center"/>
              <w:rPr>
                <w:noProof/>
              </w:rPr>
            </w:pPr>
          </w:p>
        </w:tc>
        <w:tc>
          <w:tcPr>
            <w:tcW w:w="1537" w:type="dxa"/>
          </w:tcPr>
          <w:p w14:paraId="3DFAD1A6" w14:textId="77777777" w:rsidR="00E25508" w:rsidRPr="004124D8" w:rsidRDefault="00E25508" w:rsidP="00486F35">
            <w:pPr>
              <w:pStyle w:val="Tabletext"/>
              <w:jc w:val="center"/>
              <w:rPr>
                <w:noProof/>
              </w:rPr>
            </w:pPr>
          </w:p>
        </w:tc>
      </w:tr>
      <w:tr w:rsidR="007B35E5" w:rsidRPr="00481BED" w14:paraId="5C4AD0D5" w14:textId="5A4990BD" w:rsidTr="000069F8">
        <w:trPr>
          <w:jc w:val="center"/>
        </w:trPr>
        <w:tc>
          <w:tcPr>
            <w:tcW w:w="3492" w:type="dxa"/>
            <w:shd w:val="clear" w:color="auto" w:fill="auto"/>
          </w:tcPr>
          <w:p w14:paraId="395B36B7" w14:textId="77777777" w:rsidR="00E25508" w:rsidRPr="00003356" w:rsidRDefault="00E25508" w:rsidP="00792BD0">
            <w:pPr>
              <w:pStyle w:val="Tabletext"/>
              <w:rPr>
                <w:iCs/>
              </w:rPr>
            </w:pPr>
            <w:r w:rsidRPr="00003356">
              <w:rPr>
                <w:iCs/>
              </w:rPr>
              <w:t>Agent-type-identifier</w:t>
            </w:r>
          </w:p>
        </w:tc>
        <w:tc>
          <w:tcPr>
            <w:tcW w:w="1536" w:type="dxa"/>
            <w:shd w:val="clear" w:color="auto" w:fill="auto"/>
          </w:tcPr>
          <w:p w14:paraId="7B4ED86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AD0E407" w14:textId="77777777" w:rsidR="00E25508" w:rsidRPr="00AD7CB0" w:rsidRDefault="00E25508" w:rsidP="00486F35">
            <w:pPr>
              <w:pStyle w:val="Tabletext"/>
              <w:jc w:val="center"/>
              <w:rPr>
                <w:noProof/>
              </w:rPr>
            </w:pPr>
          </w:p>
        </w:tc>
        <w:tc>
          <w:tcPr>
            <w:tcW w:w="1537" w:type="dxa"/>
            <w:shd w:val="clear" w:color="auto" w:fill="auto"/>
          </w:tcPr>
          <w:p w14:paraId="5AC896B7" w14:textId="77777777" w:rsidR="00E25508" w:rsidRPr="00AD7CB0" w:rsidRDefault="00E25508" w:rsidP="00486F35">
            <w:pPr>
              <w:pStyle w:val="Tabletext"/>
              <w:jc w:val="center"/>
              <w:rPr>
                <w:noProof/>
              </w:rPr>
            </w:pPr>
          </w:p>
        </w:tc>
        <w:tc>
          <w:tcPr>
            <w:tcW w:w="1537" w:type="dxa"/>
          </w:tcPr>
          <w:p w14:paraId="53428EC8" w14:textId="77777777" w:rsidR="00E25508" w:rsidRPr="00AD7CB0" w:rsidRDefault="00E25508" w:rsidP="00486F35">
            <w:pPr>
              <w:pStyle w:val="Tabletext"/>
              <w:jc w:val="center"/>
              <w:rPr>
                <w:noProof/>
              </w:rPr>
            </w:pPr>
          </w:p>
        </w:tc>
      </w:tr>
      <w:tr w:rsidR="007B35E5" w:rsidRPr="00481BED" w14:paraId="3331A94C" w14:textId="3B6C6C9E" w:rsidTr="000069F8">
        <w:trPr>
          <w:jc w:val="center"/>
        </w:trPr>
        <w:tc>
          <w:tcPr>
            <w:tcW w:w="3492" w:type="dxa"/>
            <w:shd w:val="clear" w:color="auto" w:fill="auto"/>
          </w:tcPr>
          <w:p w14:paraId="3D3A59DD" w14:textId="77777777" w:rsidR="00E25508" w:rsidRPr="00003356" w:rsidRDefault="00E25508" w:rsidP="00792BD0">
            <w:pPr>
              <w:pStyle w:val="Tabletext"/>
              <w:rPr>
                <w:iCs/>
              </w:rPr>
            </w:pPr>
            <w:r w:rsidRPr="00003356">
              <w:rPr>
                <w:iCs/>
              </w:rPr>
              <w:t>Agent-type-name</w:t>
            </w:r>
          </w:p>
        </w:tc>
        <w:tc>
          <w:tcPr>
            <w:tcW w:w="1536" w:type="dxa"/>
            <w:shd w:val="clear" w:color="auto" w:fill="auto"/>
          </w:tcPr>
          <w:p w14:paraId="02964F0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B617310" w14:textId="77777777" w:rsidR="00E25508" w:rsidRPr="00AD7CB0" w:rsidRDefault="00E25508" w:rsidP="00486F35">
            <w:pPr>
              <w:pStyle w:val="Tabletext"/>
              <w:jc w:val="center"/>
              <w:rPr>
                <w:noProof/>
              </w:rPr>
            </w:pPr>
          </w:p>
        </w:tc>
        <w:tc>
          <w:tcPr>
            <w:tcW w:w="1537" w:type="dxa"/>
            <w:shd w:val="clear" w:color="auto" w:fill="auto"/>
          </w:tcPr>
          <w:p w14:paraId="44881245" w14:textId="77777777" w:rsidR="00E25508" w:rsidRPr="00AD7CB0" w:rsidRDefault="00E25508" w:rsidP="00486F35">
            <w:pPr>
              <w:pStyle w:val="Tabletext"/>
              <w:jc w:val="center"/>
              <w:rPr>
                <w:noProof/>
              </w:rPr>
            </w:pPr>
          </w:p>
        </w:tc>
        <w:tc>
          <w:tcPr>
            <w:tcW w:w="1537" w:type="dxa"/>
          </w:tcPr>
          <w:p w14:paraId="498FBAB2" w14:textId="77777777" w:rsidR="00E25508" w:rsidRPr="00AD7CB0" w:rsidRDefault="00E25508" w:rsidP="00486F35">
            <w:pPr>
              <w:pStyle w:val="Tabletext"/>
              <w:jc w:val="center"/>
              <w:rPr>
                <w:noProof/>
              </w:rPr>
            </w:pPr>
          </w:p>
        </w:tc>
      </w:tr>
      <w:tr w:rsidR="007B35E5" w:rsidRPr="00481BED" w14:paraId="437BD2A5" w14:textId="29FA1B94" w:rsidTr="000069F8">
        <w:trPr>
          <w:jc w:val="center"/>
        </w:trPr>
        <w:tc>
          <w:tcPr>
            <w:tcW w:w="3492" w:type="dxa"/>
            <w:shd w:val="clear" w:color="auto" w:fill="auto"/>
          </w:tcPr>
          <w:p w14:paraId="1338A659" w14:textId="77777777" w:rsidR="00E25508" w:rsidRPr="00003356" w:rsidRDefault="00E25508" w:rsidP="00792BD0">
            <w:pPr>
              <w:pStyle w:val="Tabletext"/>
              <w:rPr>
                <w:iCs/>
              </w:rPr>
            </w:pPr>
            <w:r w:rsidRPr="00003356">
              <w:rPr>
                <w:iCs/>
              </w:rPr>
              <w:t>Agent-type-qualifier</w:t>
            </w:r>
          </w:p>
        </w:tc>
        <w:tc>
          <w:tcPr>
            <w:tcW w:w="1536" w:type="dxa"/>
            <w:shd w:val="clear" w:color="auto" w:fill="auto"/>
          </w:tcPr>
          <w:p w14:paraId="7F5260B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655827C" w14:textId="77777777" w:rsidR="00E25508" w:rsidRPr="00AD7CB0" w:rsidRDefault="00E25508" w:rsidP="00486F35">
            <w:pPr>
              <w:pStyle w:val="Tabletext"/>
              <w:jc w:val="center"/>
              <w:rPr>
                <w:noProof/>
              </w:rPr>
            </w:pPr>
          </w:p>
        </w:tc>
        <w:tc>
          <w:tcPr>
            <w:tcW w:w="1537" w:type="dxa"/>
            <w:shd w:val="clear" w:color="auto" w:fill="auto"/>
          </w:tcPr>
          <w:p w14:paraId="697B8A76" w14:textId="77777777" w:rsidR="00E25508" w:rsidRPr="00AD7CB0" w:rsidRDefault="00E25508" w:rsidP="00486F35">
            <w:pPr>
              <w:pStyle w:val="Tabletext"/>
              <w:jc w:val="center"/>
              <w:rPr>
                <w:noProof/>
              </w:rPr>
            </w:pPr>
          </w:p>
        </w:tc>
        <w:tc>
          <w:tcPr>
            <w:tcW w:w="1537" w:type="dxa"/>
          </w:tcPr>
          <w:p w14:paraId="7B00B93B" w14:textId="77777777" w:rsidR="00E25508" w:rsidRPr="00AD7CB0" w:rsidRDefault="00E25508" w:rsidP="00486F35">
            <w:pPr>
              <w:pStyle w:val="Tabletext"/>
              <w:jc w:val="center"/>
              <w:rPr>
                <w:noProof/>
              </w:rPr>
            </w:pPr>
          </w:p>
        </w:tc>
      </w:tr>
      <w:tr w:rsidR="007B35E5" w:rsidRPr="00AD7CB0" w14:paraId="634D1EDF" w14:textId="65CEFCAD" w:rsidTr="000069F8">
        <w:trPr>
          <w:jc w:val="center"/>
        </w:trPr>
        <w:tc>
          <w:tcPr>
            <w:tcW w:w="3492" w:type="dxa"/>
            <w:shd w:val="clear" w:color="auto" w:fill="auto"/>
          </w:tcPr>
          <w:p w14:paraId="004CCE80" w14:textId="77777777" w:rsidR="00E25508" w:rsidRPr="00003356" w:rsidRDefault="00E25508" w:rsidP="00792BD0">
            <w:pPr>
              <w:pStyle w:val="Tabletext"/>
              <w:rPr>
                <w:iCs/>
              </w:rPr>
            </w:pPr>
            <w:r w:rsidRPr="00003356">
              <w:rPr>
                <w:iCs/>
              </w:rPr>
              <w:t>Aggregation-kind</w:t>
            </w:r>
          </w:p>
        </w:tc>
        <w:tc>
          <w:tcPr>
            <w:tcW w:w="1536" w:type="dxa"/>
            <w:shd w:val="clear" w:color="auto" w:fill="auto"/>
          </w:tcPr>
          <w:p w14:paraId="1D9AADB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206F536" w14:textId="77777777" w:rsidR="00E25508" w:rsidRPr="00AD7CB0" w:rsidRDefault="00E25508" w:rsidP="00486F35">
            <w:pPr>
              <w:pStyle w:val="Tabletext"/>
              <w:jc w:val="center"/>
              <w:rPr>
                <w:noProof/>
              </w:rPr>
            </w:pPr>
          </w:p>
        </w:tc>
        <w:tc>
          <w:tcPr>
            <w:tcW w:w="1537" w:type="dxa"/>
            <w:shd w:val="clear" w:color="auto" w:fill="auto"/>
          </w:tcPr>
          <w:p w14:paraId="6FF9F587" w14:textId="77777777" w:rsidR="00E25508" w:rsidRPr="00AD7CB0" w:rsidRDefault="00E25508" w:rsidP="00486F35">
            <w:pPr>
              <w:pStyle w:val="Tabletext"/>
              <w:jc w:val="center"/>
              <w:rPr>
                <w:noProof/>
              </w:rPr>
            </w:pPr>
          </w:p>
        </w:tc>
        <w:tc>
          <w:tcPr>
            <w:tcW w:w="1537" w:type="dxa"/>
          </w:tcPr>
          <w:p w14:paraId="50C05695" w14:textId="7DB75F23" w:rsidR="00E25508" w:rsidRPr="00AD7CB0" w:rsidRDefault="007C6369" w:rsidP="00486F35">
            <w:pPr>
              <w:pStyle w:val="Tabletext"/>
              <w:jc w:val="center"/>
              <w:rPr>
                <w:noProof/>
              </w:rPr>
            </w:pPr>
            <w:r w:rsidRPr="00AD7CB0">
              <w:rPr>
                <w:noProof/>
              </w:rPr>
              <w:t>redefinition</w:t>
            </w:r>
          </w:p>
        </w:tc>
      </w:tr>
      <w:tr w:rsidR="007B35E5" w:rsidRPr="00481BED" w14:paraId="1FF76360" w14:textId="7DC674E2" w:rsidTr="000069F8">
        <w:trPr>
          <w:jc w:val="center"/>
        </w:trPr>
        <w:tc>
          <w:tcPr>
            <w:tcW w:w="3492" w:type="dxa"/>
            <w:shd w:val="clear" w:color="auto" w:fill="auto"/>
          </w:tcPr>
          <w:p w14:paraId="20A64155" w14:textId="77777777" w:rsidR="00E25508" w:rsidRPr="00003356" w:rsidRDefault="00E25508" w:rsidP="00792BD0">
            <w:pPr>
              <w:pStyle w:val="Tabletext"/>
              <w:rPr>
                <w:iCs/>
              </w:rPr>
            </w:pPr>
            <w:r w:rsidRPr="00003356">
              <w:rPr>
                <w:iCs/>
              </w:rPr>
              <w:t>Alternative-expression</w:t>
            </w:r>
          </w:p>
        </w:tc>
        <w:tc>
          <w:tcPr>
            <w:tcW w:w="1536" w:type="dxa"/>
            <w:shd w:val="clear" w:color="auto" w:fill="auto"/>
          </w:tcPr>
          <w:p w14:paraId="2525181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B193B3D" w14:textId="77777777" w:rsidR="00E25508" w:rsidRPr="00AD7CB0" w:rsidRDefault="00E25508" w:rsidP="00486F35">
            <w:pPr>
              <w:pStyle w:val="Tabletext"/>
              <w:jc w:val="center"/>
              <w:rPr>
                <w:noProof/>
              </w:rPr>
            </w:pPr>
          </w:p>
        </w:tc>
        <w:tc>
          <w:tcPr>
            <w:tcW w:w="1537" w:type="dxa"/>
            <w:shd w:val="clear" w:color="auto" w:fill="auto"/>
          </w:tcPr>
          <w:p w14:paraId="32025EB0" w14:textId="77777777" w:rsidR="00E25508" w:rsidRPr="00AD7CB0" w:rsidRDefault="00E25508" w:rsidP="00486F35">
            <w:pPr>
              <w:pStyle w:val="Tabletext"/>
              <w:jc w:val="center"/>
              <w:rPr>
                <w:noProof/>
              </w:rPr>
            </w:pPr>
          </w:p>
        </w:tc>
        <w:tc>
          <w:tcPr>
            <w:tcW w:w="1537" w:type="dxa"/>
          </w:tcPr>
          <w:p w14:paraId="417EEB60" w14:textId="77777777" w:rsidR="00E25508" w:rsidRPr="00AD7CB0" w:rsidRDefault="00E25508" w:rsidP="00486F35">
            <w:pPr>
              <w:pStyle w:val="Tabletext"/>
              <w:jc w:val="center"/>
              <w:rPr>
                <w:noProof/>
              </w:rPr>
            </w:pPr>
          </w:p>
        </w:tc>
      </w:tr>
      <w:tr w:rsidR="007B35E5" w:rsidRPr="00481BED" w14:paraId="416AB9A3" w14:textId="3D18A3A8" w:rsidTr="000069F8">
        <w:trPr>
          <w:jc w:val="center"/>
        </w:trPr>
        <w:tc>
          <w:tcPr>
            <w:tcW w:w="3492" w:type="dxa"/>
            <w:shd w:val="clear" w:color="auto" w:fill="auto"/>
          </w:tcPr>
          <w:p w14:paraId="70AC20C1" w14:textId="77777777" w:rsidR="00E25508" w:rsidRPr="00003356" w:rsidRDefault="00E25508" w:rsidP="00792BD0">
            <w:pPr>
              <w:pStyle w:val="Tabletext"/>
              <w:rPr>
                <w:iCs/>
              </w:rPr>
            </w:pPr>
            <w:r w:rsidRPr="00003356">
              <w:rPr>
                <w:iCs/>
              </w:rPr>
              <w:t>Any-decision</w:t>
            </w:r>
          </w:p>
        </w:tc>
        <w:tc>
          <w:tcPr>
            <w:tcW w:w="1536" w:type="dxa"/>
            <w:shd w:val="clear" w:color="auto" w:fill="auto"/>
          </w:tcPr>
          <w:p w14:paraId="167185E0" w14:textId="77777777" w:rsidR="00E25508" w:rsidRPr="00AD7CB0" w:rsidRDefault="00E25508" w:rsidP="00486F35">
            <w:pPr>
              <w:pStyle w:val="Tabletext"/>
              <w:jc w:val="center"/>
              <w:rPr>
                <w:noProof/>
              </w:rPr>
            </w:pPr>
          </w:p>
        </w:tc>
        <w:tc>
          <w:tcPr>
            <w:tcW w:w="1537" w:type="dxa"/>
            <w:shd w:val="clear" w:color="auto" w:fill="auto"/>
          </w:tcPr>
          <w:p w14:paraId="1C299C4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35DD2C0" w14:textId="77777777" w:rsidR="00E25508" w:rsidRPr="00AD7CB0" w:rsidRDefault="00E25508" w:rsidP="00486F35">
            <w:pPr>
              <w:pStyle w:val="Tabletext"/>
              <w:jc w:val="center"/>
              <w:rPr>
                <w:noProof/>
              </w:rPr>
            </w:pPr>
          </w:p>
        </w:tc>
        <w:tc>
          <w:tcPr>
            <w:tcW w:w="1537" w:type="dxa"/>
          </w:tcPr>
          <w:p w14:paraId="754B3F71" w14:textId="77777777" w:rsidR="00E25508" w:rsidRPr="00AD7CB0" w:rsidRDefault="00E25508" w:rsidP="00486F35">
            <w:pPr>
              <w:pStyle w:val="Tabletext"/>
              <w:jc w:val="center"/>
              <w:rPr>
                <w:noProof/>
              </w:rPr>
            </w:pPr>
          </w:p>
        </w:tc>
      </w:tr>
      <w:tr w:rsidR="007B35E5" w:rsidRPr="00481BED" w14:paraId="0CDBD5AE" w14:textId="62CDC2F7" w:rsidTr="000069F8">
        <w:trPr>
          <w:jc w:val="center"/>
        </w:trPr>
        <w:tc>
          <w:tcPr>
            <w:tcW w:w="3492" w:type="dxa"/>
            <w:shd w:val="clear" w:color="auto" w:fill="auto"/>
          </w:tcPr>
          <w:p w14:paraId="36606A4C" w14:textId="77777777" w:rsidR="00E25508" w:rsidRPr="00003356" w:rsidRDefault="00E25508" w:rsidP="00792BD0">
            <w:pPr>
              <w:pStyle w:val="Tabletext"/>
              <w:rPr>
                <w:iCs/>
              </w:rPr>
            </w:pPr>
            <w:r w:rsidRPr="00003356">
              <w:rPr>
                <w:iCs/>
              </w:rPr>
              <w:t>Any-expression</w:t>
            </w:r>
          </w:p>
        </w:tc>
        <w:tc>
          <w:tcPr>
            <w:tcW w:w="1536" w:type="dxa"/>
            <w:shd w:val="clear" w:color="auto" w:fill="auto"/>
          </w:tcPr>
          <w:p w14:paraId="2BDAB569" w14:textId="77777777" w:rsidR="00E25508" w:rsidRPr="00AD7CB0" w:rsidRDefault="00E25508" w:rsidP="00486F35">
            <w:pPr>
              <w:pStyle w:val="Tabletext"/>
              <w:jc w:val="center"/>
              <w:rPr>
                <w:noProof/>
              </w:rPr>
            </w:pPr>
          </w:p>
        </w:tc>
        <w:tc>
          <w:tcPr>
            <w:tcW w:w="1537" w:type="dxa"/>
            <w:shd w:val="clear" w:color="auto" w:fill="auto"/>
          </w:tcPr>
          <w:p w14:paraId="006E41C8" w14:textId="77777777" w:rsidR="00E25508" w:rsidRPr="00AD7CB0" w:rsidRDefault="00E25508" w:rsidP="00486F35">
            <w:pPr>
              <w:pStyle w:val="Tabletext"/>
              <w:jc w:val="center"/>
              <w:rPr>
                <w:noProof/>
              </w:rPr>
            </w:pPr>
          </w:p>
        </w:tc>
        <w:tc>
          <w:tcPr>
            <w:tcW w:w="1537" w:type="dxa"/>
            <w:shd w:val="clear" w:color="auto" w:fill="auto"/>
          </w:tcPr>
          <w:p w14:paraId="20DE57D2" w14:textId="77777777" w:rsidR="00E25508" w:rsidRPr="00AD7CB0" w:rsidRDefault="00E25508" w:rsidP="00486F35">
            <w:pPr>
              <w:pStyle w:val="Tabletext"/>
              <w:jc w:val="center"/>
              <w:rPr>
                <w:noProof/>
              </w:rPr>
            </w:pPr>
            <w:r w:rsidRPr="00AD7CB0">
              <w:rPr>
                <w:noProof/>
              </w:rPr>
              <w:t>definition</w:t>
            </w:r>
          </w:p>
        </w:tc>
        <w:tc>
          <w:tcPr>
            <w:tcW w:w="1537" w:type="dxa"/>
          </w:tcPr>
          <w:p w14:paraId="0ABD73BF" w14:textId="77777777" w:rsidR="00E25508" w:rsidRPr="00AD7CB0" w:rsidRDefault="00E25508" w:rsidP="00486F35">
            <w:pPr>
              <w:pStyle w:val="Tabletext"/>
              <w:jc w:val="center"/>
              <w:rPr>
                <w:noProof/>
              </w:rPr>
            </w:pPr>
          </w:p>
        </w:tc>
      </w:tr>
      <w:tr w:rsidR="007B35E5" w:rsidRPr="00481BED" w14:paraId="11CED91D" w14:textId="210E1D16" w:rsidTr="000069F8">
        <w:trPr>
          <w:jc w:val="center"/>
        </w:trPr>
        <w:tc>
          <w:tcPr>
            <w:tcW w:w="3492" w:type="dxa"/>
            <w:shd w:val="clear" w:color="auto" w:fill="auto"/>
          </w:tcPr>
          <w:p w14:paraId="68A130A3" w14:textId="77777777" w:rsidR="00E25508" w:rsidRPr="00003356" w:rsidRDefault="00E25508" w:rsidP="00792BD0">
            <w:pPr>
              <w:pStyle w:val="Tabletext"/>
              <w:rPr>
                <w:iCs/>
              </w:rPr>
            </w:pPr>
            <w:r w:rsidRPr="00003356">
              <w:rPr>
                <w:iCs/>
              </w:rPr>
              <w:t>Argument</w:t>
            </w:r>
          </w:p>
        </w:tc>
        <w:tc>
          <w:tcPr>
            <w:tcW w:w="1536" w:type="dxa"/>
            <w:shd w:val="clear" w:color="auto" w:fill="auto"/>
          </w:tcPr>
          <w:p w14:paraId="0AD3DD2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CD813F4" w14:textId="77777777" w:rsidR="00E25508" w:rsidRPr="00AD7CB0" w:rsidRDefault="00E25508" w:rsidP="00486F35">
            <w:pPr>
              <w:pStyle w:val="Tabletext"/>
              <w:jc w:val="center"/>
              <w:rPr>
                <w:noProof/>
              </w:rPr>
            </w:pPr>
          </w:p>
        </w:tc>
        <w:tc>
          <w:tcPr>
            <w:tcW w:w="1537" w:type="dxa"/>
            <w:shd w:val="clear" w:color="auto" w:fill="auto"/>
          </w:tcPr>
          <w:p w14:paraId="08828256" w14:textId="77777777" w:rsidR="00E25508" w:rsidRPr="00AD7CB0" w:rsidRDefault="00E25508" w:rsidP="00486F35">
            <w:pPr>
              <w:pStyle w:val="Tabletext"/>
              <w:jc w:val="center"/>
              <w:rPr>
                <w:noProof/>
              </w:rPr>
            </w:pPr>
          </w:p>
        </w:tc>
        <w:tc>
          <w:tcPr>
            <w:tcW w:w="1537" w:type="dxa"/>
          </w:tcPr>
          <w:p w14:paraId="357E9F66" w14:textId="77777777" w:rsidR="00E25508" w:rsidRPr="00AD7CB0" w:rsidRDefault="00E25508" w:rsidP="00486F35">
            <w:pPr>
              <w:pStyle w:val="Tabletext"/>
              <w:jc w:val="center"/>
              <w:rPr>
                <w:noProof/>
              </w:rPr>
            </w:pPr>
          </w:p>
        </w:tc>
      </w:tr>
      <w:tr w:rsidR="007B35E5" w:rsidRPr="00481BED" w14:paraId="7CE794DE" w14:textId="55B5CDB1" w:rsidTr="000069F8">
        <w:trPr>
          <w:jc w:val="center"/>
        </w:trPr>
        <w:tc>
          <w:tcPr>
            <w:tcW w:w="3492" w:type="dxa"/>
            <w:shd w:val="clear" w:color="auto" w:fill="auto"/>
          </w:tcPr>
          <w:p w14:paraId="476BE608" w14:textId="77777777" w:rsidR="00E25508" w:rsidRPr="00003356" w:rsidRDefault="00E25508" w:rsidP="00792BD0">
            <w:pPr>
              <w:pStyle w:val="Tabletext"/>
              <w:rPr>
                <w:iCs/>
              </w:rPr>
            </w:pPr>
            <w:r w:rsidRPr="00003356">
              <w:rPr>
                <w:iCs/>
              </w:rPr>
              <w:t>Assignment</w:t>
            </w:r>
          </w:p>
        </w:tc>
        <w:tc>
          <w:tcPr>
            <w:tcW w:w="1536" w:type="dxa"/>
            <w:shd w:val="clear" w:color="auto" w:fill="auto"/>
          </w:tcPr>
          <w:p w14:paraId="1164991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B5225E7" w14:textId="77777777" w:rsidR="00E25508" w:rsidRPr="00AD7CB0" w:rsidRDefault="00E25508" w:rsidP="00486F35">
            <w:pPr>
              <w:pStyle w:val="Tabletext"/>
              <w:jc w:val="center"/>
              <w:rPr>
                <w:noProof/>
              </w:rPr>
            </w:pPr>
          </w:p>
        </w:tc>
        <w:tc>
          <w:tcPr>
            <w:tcW w:w="1537" w:type="dxa"/>
            <w:shd w:val="clear" w:color="auto" w:fill="auto"/>
          </w:tcPr>
          <w:p w14:paraId="7984F63E" w14:textId="77777777" w:rsidR="00E25508" w:rsidRPr="00AD7CB0" w:rsidRDefault="00E25508" w:rsidP="00486F35">
            <w:pPr>
              <w:pStyle w:val="Tabletext"/>
              <w:jc w:val="center"/>
              <w:rPr>
                <w:noProof/>
              </w:rPr>
            </w:pPr>
          </w:p>
        </w:tc>
        <w:tc>
          <w:tcPr>
            <w:tcW w:w="1537" w:type="dxa"/>
          </w:tcPr>
          <w:p w14:paraId="3AA0DDA3" w14:textId="77777777" w:rsidR="00E25508" w:rsidRPr="00AD7CB0" w:rsidRDefault="00E25508" w:rsidP="00486F35">
            <w:pPr>
              <w:pStyle w:val="Tabletext"/>
              <w:jc w:val="center"/>
              <w:rPr>
                <w:noProof/>
              </w:rPr>
            </w:pPr>
          </w:p>
        </w:tc>
      </w:tr>
      <w:tr w:rsidR="007B35E5" w:rsidRPr="00481BED" w14:paraId="26DA7E03" w14:textId="486383FD" w:rsidTr="000069F8">
        <w:trPr>
          <w:jc w:val="center"/>
        </w:trPr>
        <w:tc>
          <w:tcPr>
            <w:tcW w:w="3492" w:type="dxa"/>
            <w:shd w:val="clear" w:color="auto" w:fill="auto"/>
          </w:tcPr>
          <w:p w14:paraId="5B46FBA9" w14:textId="77777777" w:rsidR="00E25508" w:rsidRPr="00003356" w:rsidRDefault="00E25508" w:rsidP="00792BD0">
            <w:pPr>
              <w:pStyle w:val="Tabletext"/>
              <w:rPr>
                <w:iCs/>
              </w:rPr>
            </w:pPr>
            <w:r w:rsidRPr="00003356">
              <w:rPr>
                <w:iCs/>
              </w:rPr>
              <w:t>Boolean-expression</w:t>
            </w:r>
          </w:p>
        </w:tc>
        <w:tc>
          <w:tcPr>
            <w:tcW w:w="1536" w:type="dxa"/>
            <w:shd w:val="clear" w:color="auto" w:fill="auto"/>
          </w:tcPr>
          <w:p w14:paraId="4D317BB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E638526" w14:textId="77777777" w:rsidR="00E25508" w:rsidRPr="00AD7CB0" w:rsidRDefault="00E25508" w:rsidP="00486F35">
            <w:pPr>
              <w:pStyle w:val="Tabletext"/>
              <w:jc w:val="center"/>
              <w:rPr>
                <w:noProof/>
              </w:rPr>
            </w:pPr>
          </w:p>
        </w:tc>
        <w:tc>
          <w:tcPr>
            <w:tcW w:w="1537" w:type="dxa"/>
            <w:shd w:val="clear" w:color="auto" w:fill="auto"/>
          </w:tcPr>
          <w:p w14:paraId="4AF7FE10" w14:textId="77777777" w:rsidR="00E25508" w:rsidRPr="00AD7CB0" w:rsidRDefault="00E25508" w:rsidP="00486F35">
            <w:pPr>
              <w:pStyle w:val="Tabletext"/>
              <w:jc w:val="center"/>
              <w:rPr>
                <w:noProof/>
              </w:rPr>
            </w:pPr>
          </w:p>
        </w:tc>
        <w:tc>
          <w:tcPr>
            <w:tcW w:w="1537" w:type="dxa"/>
          </w:tcPr>
          <w:p w14:paraId="2CCB6F95" w14:textId="77777777" w:rsidR="00E25508" w:rsidRPr="00AD7CB0" w:rsidRDefault="00E25508" w:rsidP="00486F35">
            <w:pPr>
              <w:pStyle w:val="Tabletext"/>
              <w:jc w:val="center"/>
              <w:rPr>
                <w:noProof/>
              </w:rPr>
            </w:pPr>
          </w:p>
        </w:tc>
      </w:tr>
      <w:tr w:rsidR="007B35E5" w:rsidRPr="00481BED" w14:paraId="3593AC3B" w14:textId="13846579" w:rsidTr="000069F8">
        <w:trPr>
          <w:jc w:val="center"/>
        </w:trPr>
        <w:tc>
          <w:tcPr>
            <w:tcW w:w="3492" w:type="dxa"/>
            <w:shd w:val="clear" w:color="auto" w:fill="auto"/>
          </w:tcPr>
          <w:p w14:paraId="2720F688" w14:textId="77777777" w:rsidR="00E25508" w:rsidRPr="00003356" w:rsidRDefault="00E25508" w:rsidP="00792BD0">
            <w:pPr>
              <w:pStyle w:val="Tabletext"/>
              <w:rPr>
                <w:iCs/>
              </w:rPr>
            </w:pPr>
            <w:r w:rsidRPr="00003356">
              <w:rPr>
                <w:iCs/>
              </w:rPr>
              <w:t>Break-node</w:t>
            </w:r>
          </w:p>
        </w:tc>
        <w:tc>
          <w:tcPr>
            <w:tcW w:w="1536" w:type="dxa"/>
            <w:shd w:val="clear" w:color="auto" w:fill="auto"/>
          </w:tcPr>
          <w:p w14:paraId="369E9726" w14:textId="77777777" w:rsidR="00E25508" w:rsidRPr="00AD7CB0" w:rsidRDefault="00E25508" w:rsidP="00486F35">
            <w:pPr>
              <w:pStyle w:val="Tabletext"/>
              <w:jc w:val="center"/>
              <w:rPr>
                <w:noProof/>
              </w:rPr>
            </w:pPr>
          </w:p>
        </w:tc>
        <w:tc>
          <w:tcPr>
            <w:tcW w:w="1537" w:type="dxa"/>
            <w:shd w:val="clear" w:color="auto" w:fill="auto"/>
          </w:tcPr>
          <w:p w14:paraId="7D195B2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0CBCD66" w14:textId="77777777" w:rsidR="00E25508" w:rsidRPr="00AD7CB0" w:rsidRDefault="00E25508" w:rsidP="00486F35">
            <w:pPr>
              <w:pStyle w:val="Tabletext"/>
              <w:jc w:val="center"/>
              <w:rPr>
                <w:noProof/>
              </w:rPr>
            </w:pPr>
          </w:p>
        </w:tc>
        <w:tc>
          <w:tcPr>
            <w:tcW w:w="1537" w:type="dxa"/>
          </w:tcPr>
          <w:p w14:paraId="59358B3A" w14:textId="77777777" w:rsidR="00E25508" w:rsidRPr="00AD7CB0" w:rsidRDefault="00E25508" w:rsidP="00486F35">
            <w:pPr>
              <w:pStyle w:val="Tabletext"/>
              <w:jc w:val="center"/>
              <w:rPr>
                <w:noProof/>
              </w:rPr>
            </w:pPr>
          </w:p>
        </w:tc>
      </w:tr>
      <w:tr w:rsidR="007B35E5" w:rsidRPr="00481BED" w14:paraId="0D80D782" w14:textId="762B19B7" w:rsidTr="000069F8">
        <w:trPr>
          <w:jc w:val="center"/>
        </w:trPr>
        <w:tc>
          <w:tcPr>
            <w:tcW w:w="3492" w:type="dxa"/>
            <w:shd w:val="clear" w:color="auto" w:fill="auto"/>
          </w:tcPr>
          <w:p w14:paraId="7D4315AB" w14:textId="77777777" w:rsidR="00E25508" w:rsidRPr="00003356" w:rsidRDefault="00E25508" w:rsidP="00792BD0">
            <w:pPr>
              <w:pStyle w:val="Tabletext"/>
              <w:rPr>
                <w:iCs/>
              </w:rPr>
            </w:pPr>
            <w:r w:rsidRPr="00003356">
              <w:rPr>
                <w:iCs/>
              </w:rPr>
              <w:t>Call-node</w:t>
            </w:r>
          </w:p>
        </w:tc>
        <w:tc>
          <w:tcPr>
            <w:tcW w:w="1536" w:type="dxa"/>
            <w:shd w:val="clear" w:color="auto" w:fill="auto"/>
          </w:tcPr>
          <w:p w14:paraId="11A330D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C957B5A"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4DA9FDF7" w14:textId="77777777" w:rsidR="00E25508" w:rsidRPr="00AD7CB0" w:rsidRDefault="00E25508" w:rsidP="00486F35">
            <w:pPr>
              <w:pStyle w:val="Tabletext"/>
              <w:jc w:val="center"/>
              <w:rPr>
                <w:noProof/>
              </w:rPr>
            </w:pPr>
          </w:p>
        </w:tc>
        <w:tc>
          <w:tcPr>
            <w:tcW w:w="1537" w:type="dxa"/>
          </w:tcPr>
          <w:p w14:paraId="6E868607" w14:textId="77777777" w:rsidR="00E25508" w:rsidRPr="00AD7CB0" w:rsidRDefault="00E25508" w:rsidP="00486F35">
            <w:pPr>
              <w:pStyle w:val="Tabletext"/>
              <w:jc w:val="center"/>
              <w:rPr>
                <w:noProof/>
              </w:rPr>
            </w:pPr>
          </w:p>
        </w:tc>
      </w:tr>
      <w:tr w:rsidR="007B35E5" w:rsidRPr="00481BED" w14:paraId="62EA1306" w14:textId="39D0A0D2" w:rsidTr="000069F8">
        <w:trPr>
          <w:jc w:val="center"/>
        </w:trPr>
        <w:tc>
          <w:tcPr>
            <w:tcW w:w="3492" w:type="dxa"/>
            <w:shd w:val="clear" w:color="auto" w:fill="auto"/>
          </w:tcPr>
          <w:p w14:paraId="22D8437C" w14:textId="77777777" w:rsidR="00E25508" w:rsidRPr="00003356" w:rsidRDefault="00E25508" w:rsidP="00792BD0">
            <w:pPr>
              <w:pStyle w:val="Tabletext"/>
              <w:rPr>
                <w:iCs/>
              </w:rPr>
            </w:pPr>
            <w:r w:rsidRPr="00003356">
              <w:rPr>
                <w:iCs/>
              </w:rPr>
              <w:t>Channel-definition</w:t>
            </w:r>
          </w:p>
        </w:tc>
        <w:tc>
          <w:tcPr>
            <w:tcW w:w="1536" w:type="dxa"/>
            <w:shd w:val="clear" w:color="auto" w:fill="auto"/>
          </w:tcPr>
          <w:p w14:paraId="5DA1BAC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087FA47" w14:textId="77777777" w:rsidR="00E25508" w:rsidRPr="00AD7CB0" w:rsidRDefault="00E25508" w:rsidP="00486F35">
            <w:pPr>
              <w:pStyle w:val="Tabletext"/>
              <w:jc w:val="center"/>
              <w:rPr>
                <w:noProof/>
              </w:rPr>
            </w:pPr>
          </w:p>
        </w:tc>
        <w:tc>
          <w:tcPr>
            <w:tcW w:w="1537" w:type="dxa"/>
            <w:shd w:val="clear" w:color="auto" w:fill="auto"/>
          </w:tcPr>
          <w:p w14:paraId="1B994B4A" w14:textId="77777777" w:rsidR="00E25508" w:rsidRPr="00AD7CB0" w:rsidRDefault="00E25508" w:rsidP="00486F35">
            <w:pPr>
              <w:pStyle w:val="Tabletext"/>
              <w:jc w:val="center"/>
              <w:rPr>
                <w:noProof/>
              </w:rPr>
            </w:pPr>
            <w:r w:rsidRPr="00AD7CB0">
              <w:rPr>
                <w:noProof/>
              </w:rPr>
              <w:t>redefinition</w:t>
            </w:r>
          </w:p>
        </w:tc>
        <w:tc>
          <w:tcPr>
            <w:tcW w:w="1537" w:type="dxa"/>
          </w:tcPr>
          <w:p w14:paraId="13B66FE2" w14:textId="77777777" w:rsidR="00E25508" w:rsidRPr="00AD7CB0" w:rsidRDefault="00E25508" w:rsidP="00486F35">
            <w:pPr>
              <w:pStyle w:val="Tabletext"/>
              <w:jc w:val="center"/>
              <w:rPr>
                <w:noProof/>
              </w:rPr>
            </w:pPr>
          </w:p>
        </w:tc>
      </w:tr>
      <w:tr w:rsidR="007B35E5" w:rsidRPr="00481BED" w14:paraId="02F5E61D" w14:textId="58EEF18A" w:rsidTr="000069F8">
        <w:trPr>
          <w:jc w:val="center"/>
        </w:trPr>
        <w:tc>
          <w:tcPr>
            <w:tcW w:w="3492" w:type="dxa"/>
            <w:shd w:val="clear" w:color="auto" w:fill="auto"/>
          </w:tcPr>
          <w:p w14:paraId="48E8AF69" w14:textId="77777777" w:rsidR="00E25508" w:rsidRPr="00003356" w:rsidRDefault="00E25508" w:rsidP="00792BD0">
            <w:pPr>
              <w:pStyle w:val="Tabletext"/>
              <w:rPr>
                <w:iCs/>
              </w:rPr>
            </w:pPr>
            <w:r w:rsidRPr="00003356">
              <w:rPr>
                <w:iCs/>
              </w:rPr>
              <w:t>Channel-name</w:t>
            </w:r>
          </w:p>
        </w:tc>
        <w:tc>
          <w:tcPr>
            <w:tcW w:w="1536" w:type="dxa"/>
            <w:shd w:val="clear" w:color="auto" w:fill="auto"/>
          </w:tcPr>
          <w:p w14:paraId="219E2E0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C57B48E" w14:textId="77777777" w:rsidR="00E25508" w:rsidRPr="00AD7CB0" w:rsidRDefault="00E25508" w:rsidP="00486F35">
            <w:pPr>
              <w:pStyle w:val="Tabletext"/>
              <w:jc w:val="center"/>
              <w:rPr>
                <w:noProof/>
              </w:rPr>
            </w:pPr>
          </w:p>
        </w:tc>
        <w:tc>
          <w:tcPr>
            <w:tcW w:w="1537" w:type="dxa"/>
            <w:shd w:val="clear" w:color="auto" w:fill="auto"/>
          </w:tcPr>
          <w:p w14:paraId="5BB67D68" w14:textId="77777777" w:rsidR="00E25508" w:rsidRPr="00AD7CB0" w:rsidRDefault="00E25508" w:rsidP="00486F35">
            <w:pPr>
              <w:pStyle w:val="Tabletext"/>
              <w:jc w:val="center"/>
              <w:rPr>
                <w:noProof/>
              </w:rPr>
            </w:pPr>
          </w:p>
        </w:tc>
        <w:tc>
          <w:tcPr>
            <w:tcW w:w="1537" w:type="dxa"/>
          </w:tcPr>
          <w:p w14:paraId="61B51D10" w14:textId="77777777" w:rsidR="00E25508" w:rsidRPr="00AD7CB0" w:rsidRDefault="00E25508" w:rsidP="00486F35">
            <w:pPr>
              <w:pStyle w:val="Tabletext"/>
              <w:jc w:val="center"/>
              <w:rPr>
                <w:noProof/>
              </w:rPr>
            </w:pPr>
          </w:p>
        </w:tc>
      </w:tr>
      <w:tr w:rsidR="007B35E5" w:rsidRPr="00481BED" w14:paraId="67772BAA" w14:textId="7C28D829" w:rsidTr="000069F8">
        <w:trPr>
          <w:jc w:val="center"/>
        </w:trPr>
        <w:tc>
          <w:tcPr>
            <w:tcW w:w="3492" w:type="dxa"/>
            <w:shd w:val="clear" w:color="auto" w:fill="auto"/>
          </w:tcPr>
          <w:p w14:paraId="2E898628" w14:textId="77777777" w:rsidR="00E25508" w:rsidRPr="00003356" w:rsidRDefault="00E25508" w:rsidP="00792BD0">
            <w:pPr>
              <w:pStyle w:val="Tabletext"/>
              <w:rPr>
                <w:iCs/>
              </w:rPr>
            </w:pPr>
            <w:r w:rsidRPr="00003356">
              <w:rPr>
                <w:iCs/>
              </w:rPr>
              <w:t>Channel-path</w:t>
            </w:r>
          </w:p>
        </w:tc>
        <w:tc>
          <w:tcPr>
            <w:tcW w:w="1536" w:type="dxa"/>
            <w:shd w:val="clear" w:color="auto" w:fill="auto"/>
          </w:tcPr>
          <w:p w14:paraId="6CEC790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6EC2A35" w14:textId="77777777" w:rsidR="00E25508" w:rsidRPr="00AD7CB0" w:rsidRDefault="00E25508" w:rsidP="00486F35">
            <w:pPr>
              <w:pStyle w:val="Tabletext"/>
              <w:jc w:val="center"/>
            </w:pPr>
          </w:p>
        </w:tc>
        <w:tc>
          <w:tcPr>
            <w:tcW w:w="1537" w:type="dxa"/>
            <w:shd w:val="clear" w:color="auto" w:fill="auto"/>
          </w:tcPr>
          <w:p w14:paraId="6D1C084C" w14:textId="77777777" w:rsidR="00E25508" w:rsidRPr="00AD7CB0" w:rsidRDefault="00E25508" w:rsidP="00486F35">
            <w:pPr>
              <w:pStyle w:val="Tabletext"/>
              <w:jc w:val="center"/>
            </w:pPr>
          </w:p>
        </w:tc>
        <w:tc>
          <w:tcPr>
            <w:tcW w:w="1537" w:type="dxa"/>
          </w:tcPr>
          <w:p w14:paraId="45F98592" w14:textId="77777777" w:rsidR="00E25508" w:rsidRPr="00AD7CB0" w:rsidRDefault="00E25508" w:rsidP="00486F35">
            <w:pPr>
              <w:pStyle w:val="Tabletext"/>
              <w:jc w:val="center"/>
            </w:pPr>
          </w:p>
        </w:tc>
      </w:tr>
      <w:tr w:rsidR="007B35E5" w:rsidRPr="00481BED" w14:paraId="53C05450" w14:textId="10860271" w:rsidTr="000069F8">
        <w:trPr>
          <w:jc w:val="center"/>
        </w:trPr>
        <w:tc>
          <w:tcPr>
            <w:tcW w:w="3492" w:type="dxa"/>
            <w:shd w:val="clear" w:color="auto" w:fill="auto"/>
          </w:tcPr>
          <w:p w14:paraId="61D313DD" w14:textId="77777777" w:rsidR="00E25508" w:rsidRPr="00003356" w:rsidRDefault="00E25508" w:rsidP="00792BD0">
            <w:pPr>
              <w:pStyle w:val="Tabletext"/>
              <w:rPr>
                <w:iCs/>
              </w:rPr>
            </w:pPr>
            <w:r w:rsidRPr="00003356">
              <w:rPr>
                <w:iCs/>
              </w:rPr>
              <w:t>Closed-range</w:t>
            </w:r>
          </w:p>
        </w:tc>
        <w:tc>
          <w:tcPr>
            <w:tcW w:w="1536" w:type="dxa"/>
            <w:shd w:val="clear" w:color="auto" w:fill="auto"/>
          </w:tcPr>
          <w:p w14:paraId="79ADEFD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0D6A376" w14:textId="77777777" w:rsidR="00E25508" w:rsidRPr="00AD7CB0" w:rsidRDefault="00E25508" w:rsidP="00486F35">
            <w:pPr>
              <w:pStyle w:val="Tabletext"/>
              <w:jc w:val="center"/>
            </w:pPr>
          </w:p>
        </w:tc>
        <w:tc>
          <w:tcPr>
            <w:tcW w:w="1537" w:type="dxa"/>
            <w:shd w:val="clear" w:color="auto" w:fill="auto"/>
          </w:tcPr>
          <w:p w14:paraId="65499AB1" w14:textId="77777777" w:rsidR="00E25508" w:rsidRPr="00AD7CB0" w:rsidRDefault="00E25508" w:rsidP="00486F35">
            <w:pPr>
              <w:pStyle w:val="Tabletext"/>
              <w:jc w:val="center"/>
            </w:pPr>
          </w:p>
        </w:tc>
        <w:tc>
          <w:tcPr>
            <w:tcW w:w="1537" w:type="dxa"/>
          </w:tcPr>
          <w:p w14:paraId="001858B6" w14:textId="77777777" w:rsidR="00E25508" w:rsidRPr="00AD7CB0" w:rsidRDefault="00E25508" w:rsidP="00486F35">
            <w:pPr>
              <w:pStyle w:val="Tabletext"/>
              <w:jc w:val="center"/>
            </w:pPr>
          </w:p>
        </w:tc>
      </w:tr>
      <w:tr w:rsidR="007B35E5" w:rsidRPr="00481BED" w14:paraId="4EC8049E" w14:textId="410FDF50" w:rsidTr="000069F8">
        <w:trPr>
          <w:jc w:val="center"/>
        </w:trPr>
        <w:tc>
          <w:tcPr>
            <w:tcW w:w="3492" w:type="dxa"/>
            <w:shd w:val="clear" w:color="auto" w:fill="auto"/>
          </w:tcPr>
          <w:p w14:paraId="146F5D01" w14:textId="77777777" w:rsidR="00E25508" w:rsidRPr="00003356" w:rsidRDefault="00E25508" w:rsidP="00792BD0">
            <w:pPr>
              <w:pStyle w:val="Tabletext"/>
              <w:rPr>
                <w:iCs/>
              </w:rPr>
            </w:pPr>
            <w:r w:rsidRPr="00003356">
              <w:rPr>
                <w:iCs/>
              </w:rPr>
              <w:t>Composite-state-formal-parameter</w:t>
            </w:r>
          </w:p>
        </w:tc>
        <w:tc>
          <w:tcPr>
            <w:tcW w:w="1536" w:type="dxa"/>
            <w:shd w:val="clear" w:color="auto" w:fill="auto"/>
          </w:tcPr>
          <w:p w14:paraId="0F4F9DF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C6C0C2E" w14:textId="77777777" w:rsidR="00E25508" w:rsidRPr="00AD7CB0" w:rsidRDefault="00E25508" w:rsidP="00486F35">
            <w:pPr>
              <w:pStyle w:val="Tabletext"/>
              <w:jc w:val="center"/>
            </w:pPr>
          </w:p>
        </w:tc>
        <w:tc>
          <w:tcPr>
            <w:tcW w:w="1537" w:type="dxa"/>
            <w:shd w:val="clear" w:color="auto" w:fill="auto"/>
          </w:tcPr>
          <w:p w14:paraId="581C3FCA" w14:textId="77777777" w:rsidR="00E25508" w:rsidRPr="00AD7CB0" w:rsidRDefault="00E25508" w:rsidP="00486F35">
            <w:pPr>
              <w:pStyle w:val="Tabletext"/>
              <w:jc w:val="center"/>
            </w:pPr>
          </w:p>
        </w:tc>
        <w:tc>
          <w:tcPr>
            <w:tcW w:w="1537" w:type="dxa"/>
          </w:tcPr>
          <w:p w14:paraId="18F6C573" w14:textId="77777777" w:rsidR="00E25508" w:rsidRPr="00AD7CB0" w:rsidRDefault="00E25508" w:rsidP="00486F35">
            <w:pPr>
              <w:pStyle w:val="Tabletext"/>
              <w:jc w:val="center"/>
            </w:pPr>
          </w:p>
        </w:tc>
      </w:tr>
      <w:tr w:rsidR="007B35E5" w:rsidRPr="00481BED" w14:paraId="36AE3CC8" w14:textId="4E019588" w:rsidTr="000069F8">
        <w:trPr>
          <w:jc w:val="center"/>
        </w:trPr>
        <w:tc>
          <w:tcPr>
            <w:tcW w:w="3492" w:type="dxa"/>
            <w:shd w:val="clear" w:color="auto" w:fill="auto"/>
          </w:tcPr>
          <w:p w14:paraId="6A66123D" w14:textId="77777777" w:rsidR="00E25508" w:rsidRPr="00003356" w:rsidRDefault="00E25508" w:rsidP="00792BD0">
            <w:pPr>
              <w:pStyle w:val="Tabletext"/>
              <w:rPr>
                <w:iCs/>
              </w:rPr>
            </w:pPr>
            <w:r w:rsidRPr="00003356">
              <w:rPr>
                <w:iCs/>
              </w:rPr>
              <w:t>Composite-state-graph</w:t>
            </w:r>
          </w:p>
        </w:tc>
        <w:tc>
          <w:tcPr>
            <w:tcW w:w="1536" w:type="dxa"/>
            <w:shd w:val="clear" w:color="auto" w:fill="auto"/>
          </w:tcPr>
          <w:p w14:paraId="68D69D2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C56D535"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7A3DFA0A" w14:textId="77777777" w:rsidR="00E25508" w:rsidRPr="00AD7CB0" w:rsidRDefault="00E25508" w:rsidP="00486F35">
            <w:pPr>
              <w:pStyle w:val="Tabletext"/>
              <w:jc w:val="center"/>
            </w:pPr>
          </w:p>
        </w:tc>
        <w:tc>
          <w:tcPr>
            <w:tcW w:w="1537" w:type="dxa"/>
          </w:tcPr>
          <w:p w14:paraId="2DD26A8F" w14:textId="77777777" w:rsidR="00E25508" w:rsidRPr="00AD7CB0" w:rsidRDefault="00E25508" w:rsidP="00486F35">
            <w:pPr>
              <w:pStyle w:val="Tabletext"/>
              <w:jc w:val="center"/>
            </w:pPr>
          </w:p>
        </w:tc>
      </w:tr>
      <w:tr w:rsidR="007B35E5" w:rsidRPr="00481BED" w14:paraId="0B4D1E27" w14:textId="7C4EB5DB" w:rsidTr="000069F8">
        <w:trPr>
          <w:jc w:val="center"/>
        </w:trPr>
        <w:tc>
          <w:tcPr>
            <w:tcW w:w="3492" w:type="dxa"/>
            <w:shd w:val="clear" w:color="auto" w:fill="auto"/>
          </w:tcPr>
          <w:p w14:paraId="555E94E7" w14:textId="77777777" w:rsidR="00E25508" w:rsidRPr="00003356" w:rsidRDefault="00E25508" w:rsidP="00792BD0">
            <w:pPr>
              <w:pStyle w:val="Tabletext"/>
              <w:rPr>
                <w:iCs/>
              </w:rPr>
            </w:pPr>
            <w:r w:rsidRPr="00003356">
              <w:rPr>
                <w:iCs/>
              </w:rPr>
              <w:t>Composite-state-type-definition</w:t>
            </w:r>
          </w:p>
        </w:tc>
        <w:tc>
          <w:tcPr>
            <w:tcW w:w="1536" w:type="dxa"/>
            <w:shd w:val="clear" w:color="auto" w:fill="auto"/>
          </w:tcPr>
          <w:p w14:paraId="2883505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0AECF95"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5D5E7220" w14:textId="77777777" w:rsidR="00E25508" w:rsidRPr="00AD7CB0" w:rsidRDefault="00E25508" w:rsidP="00486F35">
            <w:pPr>
              <w:pStyle w:val="Tabletext"/>
              <w:jc w:val="center"/>
            </w:pPr>
          </w:p>
        </w:tc>
        <w:tc>
          <w:tcPr>
            <w:tcW w:w="1537" w:type="dxa"/>
          </w:tcPr>
          <w:p w14:paraId="72A37E74" w14:textId="77777777" w:rsidR="00E25508" w:rsidRPr="00AD7CB0" w:rsidRDefault="00E25508" w:rsidP="00486F35">
            <w:pPr>
              <w:pStyle w:val="Tabletext"/>
              <w:jc w:val="center"/>
            </w:pPr>
          </w:p>
        </w:tc>
      </w:tr>
      <w:tr w:rsidR="007B35E5" w:rsidRPr="00481BED" w14:paraId="133BE3D7" w14:textId="05371790" w:rsidTr="000069F8">
        <w:trPr>
          <w:jc w:val="center"/>
        </w:trPr>
        <w:tc>
          <w:tcPr>
            <w:tcW w:w="3492" w:type="dxa"/>
            <w:shd w:val="clear" w:color="auto" w:fill="auto"/>
          </w:tcPr>
          <w:p w14:paraId="288A808E" w14:textId="77777777" w:rsidR="00E25508" w:rsidRPr="00003356" w:rsidRDefault="00E25508" w:rsidP="00792BD0">
            <w:pPr>
              <w:pStyle w:val="Tabletext"/>
              <w:rPr>
                <w:iCs/>
              </w:rPr>
            </w:pPr>
            <w:r w:rsidRPr="00003356">
              <w:rPr>
                <w:iCs/>
              </w:rPr>
              <w:t>Composite-state-type-identifier</w:t>
            </w:r>
          </w:p>
        </w:tc>
        <w:tc>
          <w:tcPr>
            <w:tcW w:w="1536" w:type="dxa"/>
            <w:shd w:val="clear" w:color="auto" w:fill="auto"/>
          </w:tcPr>
          <w:p w14:paraId="64729EE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C45E8AB" w14:textId="77777777" w:rsidR="00E25508" w:rsidRPr="00AD7CB0" w:rsidRDefault="00E25508" w:rsidP="00486F35">
            <w:pPr>
              <w:pStyle w:val="Tabletext"/>
              <w:jc w:val="center"/>
              <w:rPr>
                <w:noProof/>
              </w:rPr>
            </w:pPr>
          </w:p>
        </w:tc>
        <w:tc>
          <w:tcPr>
            <w:tcW w:w="1537" w:type="dxa"/>
            <w:shd w:val="clear" w:color="auto" w:fill="auto"/>
          </w:tcPr>
          <w:p w14:paraId="40FBB42C" w14:textId="77777777" w:rsidR="00E25508" w:rsidRPr="00AD7CB0" w:rsidRDefault="00E25508" w:rsidP="00486F35">
            <w:pPr>
              <w:pStyle w:val="Tabletext"/>
              <w:jc w:val="center"/>
            </w:pPr>
          </w:p>
        </w:tc>
        <w:tc>
          <w:tcPr>
            <w:tcW w:w="1537" w:type="dxa"/>
          </w:tcPr>
          <w:p w14:paraId="2D8FA6B0" w14:textId="77777777" w:rsidR="00E25508" w:rsidRPr="00AD7CB0" w:rsidRDefault="00E25508" w:rsidP="00486F35">
            <w:pPr>
              <w:pStyle w:val="Tabletext"/>
              <w:jc w:val="center"/>
            </w:pPr>
          </w:p>
        </w:tc>
      </w:tr>
      <w:tr w:rsidR="007B35E5" w:rsidRPr="00481BED" w14:paraId="67E4BCFF" w14:textId="7AFA6A54" w:rsidTr="000069F8">
        <w:trPr>
          <w:jc w:val="center"/>
        </w:trPr>
        <w:tc>
          <w:tcPr>
            <w:tcW w:w="3492" w:type="dxa"/>
            <w:shd w:val="clear" w:color="auto" w:fill="auto"/>
          </w:tcPr>
          <w:p w14:paraId="7BA05923" w14:textId="77777777" w:rsidR="00E25508" w:rsidRPr="00003356" w:rsidRDefault="00E25508" w:rsidP="00792BD0">
            <w:pPr>
              <w:pStyle w:val="Tabletext"/>
              <w:rPr>
                <w:iCs/>
              </w:rPr>
            </w:pPr>
            <w:r w:rsidRPr="00003356">
              <w:rPr>
                <w:iCs/>
              </w:rPr>
              <w:t>Compound-node</w:t>
            </w:r>
          </w:p>
        </w:tc>
        <w:tc>
          <w:tcPr>
            <w:tcW w:w="1536" w:type="dxa"/>
            <w:shd w:val="clear" w:color="auto" w:fill="auto"/>
          </w:tcPr>
          <w:p w14:paraId="51889018" w14:textId="77777777" w:rsidR="00E25508" w:rsidRPr="00AD7CB0" w:rsidRDefault="00E25508" w:rsidP="00486F35">
            <w:pPr>
              <w:pStyle w:val="Tabletext"/>
              <w:jc w:val="center"/>
              <w:rPr>
                <w:noProof/>
              </w:rPr>
            </w:pPr>
          </w:p>
        </w:tc>
        <w:tc>
          <w:tcPr>
            <w:tcW w:w="1537" w:type="dxa"/>
            <w:shd w:val="clear" w:color="auto" w:fill="auto"/>
          </w:tcPr>
          <w:p w14:paraId="7F0CD6A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A9316F7" w14:textId="77777777" w:rsidR="00E25508" w:rsidRPr="00AD7CB0" w:rsidRDefault="00E25508" w:rsidP="00486F35">
            <w:pPr>
              <w:pStyle w:val="Tabletext"/>
              <w:jc w:val="center"/>
            </w:pPr>
          </w:p>
        </w:tc>
        <w:tc>
          <w:tcPr>
            <w:tcW w:w="1537" w:type="dxa"/>
          </w:tcPr>
          <w:p w14:paraId="73CE01C9" w14:textId="77777777" w:rsidR="00E25508" w:rsidRPr="00AD7CB0" w:rsidRDefault="00E25508" w:rsidP="00486F35">
            <w:pPr>
              <w:pStyle w:val="Tabletext"/>
              <w:jc w:val="center"/>
            </w:pPr>
          </w:p>
        </w:tc>
      </w:tr>
      <w:tr w:rsidR="00911ADE" w:rsidRPr="00481BED" w14:paraId="05D91522" w14:textId="77777777" w:rsidTr="000069F8">
        <w:trPr>
          <w:jc w:val="center"/>
        </w:trPr>
        <w:tc>
          <w:tcPr>
            <w:tcW w:w="3492" w:type="dxa"/>
            <w:shd w:val="clear" w:color="auto" w:fill="auto"/>
          </w:tcPr>
          <w:p w14:paraId="7D79FD2A" w14:textId="77777777" w:rsidR="00911ADE" w:rsidRPr="00003356" w:rsidRDefault="00911ADE" w:rsidP="00911ADE">
            <w:pPr>
              <w:pStyle w:val="Tabletext"/>
              <w:rPr>
                <w:iCs/>
              </w:rPr>
            </w:pPr>
            <w:r w:rsidRPr="00003356">
              <w:rPr>
                <w:iCs/>
              </w:rPr>
              <w:t>Condition-item</w:t>
            </w:r>
          </w:p>
        </w:tc>
        <w:tc>
          <w:tcPr>
            <w:tcW w:w="1536" w:type="dxa"/>
            <w:shd w:val="clear" w:color="auto" w:fill="auto"/>
          </w:tcPr>
          <w:p w14:paraId="4BF22639" w14:textId="77777777" w:rsidR="00911ADE" w:rsidRPr="00AD7CB0" w:rsidRDefault="00911ADE" w:rsidP="00911ADE">
            <w:pPr>
              <w:pStyle w:val="Tabletext"/>
              <w:jc w:val="center"/>
              <w:rPr>
                <w:noProof/>
              </w:rPr>
            </w:pPr>
            <w:r w:rsidRPr="00AD7CB0">
              <w:rPr>
                <w:noProof/>
              </w:rPr>
              <w:t>definition</w:t>
            </w:r>
          </w:p>
        </w:tc>
        <w:tc>
          <w:tcPr>
            <w:tcW w:w="1537" w:type="dxa"/>
            <w:shd w:val="clear" w:color="auto" w:fill="auto"/>
          </w:tcPr>
          <w:p w14:paraId="23B13D30" w14:textId="77777777" w:rsidR="00911ADE" w:rsidRPr="00AD7CB0" w:rsidRDefault="00911ADE" w:rsidP="00911ADE">
            <w:pPr>
              <w:pStyle w:val="Tabletext"/>
              <w:jc w:val="center"/>
              <w:rPr>
                <w:noProof/>
              </w:rPr>
            </w:pPr>
          </w:p>
        </w:tc>
        <w:tc>
          <w:tcPr>
            <w:tcW w:w="1537" w:type="dxa"/>
            <w:shd w:val="clear" w:color="auto" w:fill="auto"/>
          </w:tcPr>
          <w:p w14:paraId="6185242A" w14:textId="77777777" w:rsidR="00911ADE" w:rsidRPr="00AD7CB0" w:rsidRDefault="00911ADE" w:rsidP="00911ADE">
            <w:pPr>
              <w:pStyle w:val="Tabletext"/>
              <w:jc w:val="center"/>
            </w:pPr>
          </w:p>
        </w:tc>
        <w:tc>
          <w:tcPr>
            <w:tcW w:w="1537" w:type="dxa"/>
          </w:tcPr>
          <w:p w14:paraId="4BC95545" w14:textId="77777777" w:rsidR="00911ADE" w:rsidRPr="00AD7CB0" w:rsidRDefault="00911ADE" w:rsidP="00911ADE">
            <w:pPr>
              <w:pStyle w:val="Tabletext"/>
              <w:jc w:val="center"/>
            </w:pPr>
          </w:p>
        </w:tc>
      </w:tr>
      <w:tr w:rsidR="007B35E5" w:rsidRPr="00481BED" w14:paraId="09BBD158" w14:textId="4127842A" w:rsidTr="000069F8">
        <w:trPr>
          <w:jc w:val="center"/>
        </w:trPr>
        <w:tc>
          <w:tcPr>
            <w:tcW w:w="3492" w:type="dxa"/>
            <w:shd w:val="clear" w:color="auto" w:fill="auto"/>
          </w:tcPr>
          <w:p w14:paraId="4D33767A" w14:textId="77777777" w:rsidR="00E25508" w:rsidRPr="00003356" w:rsidRDefault="00E25508" w:rsidP="00792BD0">
            <w:pPr>
              <w:pStyle w:val="Tabletext"/>
              <w:rPr>
                <w:iCs/>
              </w:rPr>
            </w:pPr>
            <w:r w:rsidRPr="00003356">
              <w:rPr>
                <w:iCs/>
              </w:rPr>
              <w:t>Conditional-expression</w:t>
            </w:r>
          </w:p>
        </w:tc>
        <w:tc>
          <w:tcPr>
            <w:tcW w:w="1536" w:type="dxa"/>
            <w:shd w:val="clear" w:color="auto" w:fill="auto"/>
          </w:tcPr>
          <w:p w14:paraId="4A54F91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8E5C2B9" w14:textId="77777777" w:rsidR="00E25508" w:rsidRPr="00AD7CB0" w:rsidRDefault="00E25508" w:rsidP="00486F35">
            <w:pPr>
              <w:pStyle w:val="Tabletext"/>
              <w:jc w:val="center"/>
              <w:rPr>
                <w:noProof/>
              </w:rPr>
            </w:pPr>
          </w:p>
        </w:tc>
        <w:tc>
          <w:tcPr>
            <w:tcW w:w="1537" w:type="dxa"/>
            <w:shd w:val="clear" w:color="auto" w:fill="auto"/>
          </w:tcPr>
          <w:p w14:paraId="616C1057" w14:textId="77777777" w:rsidR="00E25508" w:rsidRPr="00AD7CB0" w:rsidRDefault="00E25508" w:rsidP="00486F35">
            <w:pPr>
              <w:pStyle w:val="Tabletext"/>
              <w:jc w:val="center"/>
            </w:pPr>
          </w:p>
        </w:tc>
        <w:tc>
          <w:tcPr>
            <w:tcW w:w="1537" w:type="dxa"/>
          </w:tcPr>
          <w:p w14:paraId="24061ABF" w14:textId="77777777" w:rsidR="00E25508" w:rsidRPr="00AD7CB0" w:rsidRDefault="00E25508" w:rsidP="00486F35">
            <w:pPr>
              <w:pStyle w:val="Tabletext"/>
              <w:jc w:val="center"/>
            </w:pPr>
          </w:p>
        </w:tc>
      </w:tr>
      <w:tr w:rsidR="00911ADE" w:rsidRPr="00481BED" w14:paraId="2CB85C45" w14:textId="77777777" w:rsidTr="000069F8">
        <w:trPr>
          <w:jc w:val="center"/>
        </w:trPr>
        <w:tc>
          <w:tcPr>
            <w:tcW w:w="3492" w:type="dxa"/>
            <w:shd w:val="clear" w:color="auto" w:fill="auto"/>
          </w:tcPr>
          <w:p w14:paraId="64CA3D3D" w14:textId="77777777" w:rsidR="00911ADE" w:rsidRPr="00003356" w:rsidRDefault="00911ADE" w:rsidP="00911ADE">
            <w:pPr>
              <w:pStyle w:val="Tabletext"/>
              <w:rPr>
                <w:iCs/>
              </w:rPr>
            </w:pPr>
            <w:r w:rsidRPr="00003356">
              <w:rPr>
                <w:iCs/>
              </w:rPr>
              <w:t>Connect-node</w:t>
            </w:r>
          </w:p>
        </w:tc>
        <w:tc>
          <w:tcPr>
            <w:tcW w:w="1536" w:type="dxa"/>
            <w:shd w:val="clear" w:color="auto" w:fill="auto"/>
          </w:tcPr>
          <w:p w14:paraId="3D9C486B" w14:textId="77777777" w:rsidR="00911ADE" w:rsidRPr="00AD7CB0" w:rsidRDefault="00911ADE" w:rsidP="00911ADE">
            <w:pPr>
              <w:pStyle w:val="Tabletext"/>
              <w:jc w:val="center"/>
              <w:rPr>
                <w:noProof/>
              </w:rPr>
            </w:pPr>
            <w:r w:rsidRPr="00AD7CB0">
              <w:rPr>
                <w:noProof/>
              </w:rPr>
              <w:t>definition</w:t>
            </w:r>
          </w:p>
        </w:tc>
        <w:tc>
          <w:tcPr>
            <w:tcW w:w="1537" w:type="dxa"/>
            <w:shd w:val="clear" w:color="auto" w:fill="auto"/>
          </w:tcPr>
          <w:p w14:paraId="2F9302FE" w14:textId="77777777" w:rsidR="00911ADE" w:rsidRPr="00AD7CB0" w:rsidRDefault="00911ADE" w:rsidP="00911ADE">
            <w:pPr>
              <w:pStyle w:val="Tabletext"/>
              <w:jc w:val="center"/>
              <w:rPr>
                <w:noProof/>
              </w:rPr>
            </w:pPr>
            <w:r w:rsidRPr="00AD7CB0">
              <w:rPr>
                <w:noProof/>
              </w:rPr>
              <w:t>redefinition</w:t>
            </w:r>
          </w:p>
        </w:tc>
        <w:tc>
          <w:tcPr>
            <w:tcW w:w="1537" w:type="dxa"/>
            <w:shd w:val="clear" w:color="auto" w:fill="auto"/>
          </w:tcPr>
          <w:p w14:paraId="35E6A71C" w14:textId="77777777" w:rsidR="00911ADE" w:rsidRPr="00AD7CB0" w:rsidRDefault="00911ADE" w:rsidP="00911ADE">
            <w:pPr>
              <w:pStyle w:val="Tabletext"/>
              <w:jc w:val="center"/>
            </w:pPr>
          </w:p>
        </w:tc>
        <w:tc>
          <w:tcPr>
            <w:tcW w:w="1537" w:type="dxa"/>
          </w:tcPr>
          <w:p w14:paraId="6CA5B908" w14:textId="77777777" w:rsidR="00911ADE" w:rsidRPr="00AD7CB0" w:rsidRDefault="00911ADE" w:rsidP="00911ADE">
            <w:pPr>
              <w:pStyle w:val="Tabletext"/>
              <w:jc w:val="center"/>
            </w:pPr>
          </w:p>
        </w:tc>
      </w:tr>
      <w:tr w:rsidR="007B35E5" w:rsidRPr="00481BED" w14:paraId="28ACD40C" w14:textId="7211258C" w:rsidTr="000069F8">
        <w:trPr>
          <w:jc w:val="center"/>
        </w:trPr>
        <w:tc>
          <w:tcPr>
            <w:tcW w:w="3492" w:type="dxa"/>
            <w:shd w:val="clear" w:color="auto" w:fill="auto"/>
          </w:tcPr>
          <w:p w14:paraId="0885AC03" w14:textId="77777777" w:rsidR="00E25508" w:rsidRPr="00003356" w:rsidRDefault="00E25508" w:rsidP="00792BD0">
            <w:pPr>
              <w:pStyle w:val="Tabletext"/>
              <w:rPr>
                <w:iCs/>
              </w:rPr>
            </w:pPr>
            <w:r w:rsidRPr="00003356">
              <w:rPr>
                <w:iCs/>
              </w:rPr>
              <w:t>Connection-definition</w:t>
            </w:r>
          </w:p>
        </w:tc>
        <w:tc>
          <w:tcPr>
            <w:tcW w:w="1536" w:type="dxa"/>
            <w:shd w:val="clear" w:color="auto" w:fill="auto"/>
          </w:tcPr>
          <w:p w14:paraId="0B249814" w14:textId="77777777" w:rsidR="00E25508" w:rsidRPr="00AD7CB0" w:rsidRDefault="00E25508" w:rsidP="00486F35">
            <w:pPr>
              <w:pStyle w:val="Tabletext"/>
              <w:jc w:val="center"/>
              <w:rPr>
                <w:noProof/>
              </w:rPr>
            </w:pPr>
          </w:p>
        </w:tc>
        <w:tc>
          <w:tcPr>
            <w:tcW w:w="1537" w:type="dxa"/>
            <w:shd w:val="clear" w:color="auto" w:fill="auto"/>
          </w:tcPr>
          <w:p w14:paraId="15EAF875"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24A5507" w14:textId="77777777" w:rsidR="00E25508" w:rsidRPr="00AD7CB0" w:rsidRDefault="00E25508" w:rsidP="00486F35">
            <w:pPr>
              <w:pStyle w:val="Tabletext"/>
              <w:jc w:val="center"/>
            </w:pPr>
          </w:p>
        </w:tc>
        <w:tc>
          <w:tcPr>
            <w:tcW w:w="1537" w:type="dxa"/>
          </w:tcPr>
          <w:p w14:paraId="16DA5D3B" w14:textId="77777777" w:rsidR="00E25508" w:rsidRPr="00AD7CB0" w:rsidRDefault="00E25508" w:rsidP="00486F35">
            <w:pPr>
              <w:pStyle w:val="Tabletext"/>
              <w:jc w:val="center"/>
            </w:pPr>
          </w:p>
        </w:tc>
      </w:tr>
      <w:tr w:rsidR="007B35E5" w:rsidRPr="00481BED" w14:paraId="4C2223D5" w14:textId="1F4E39A8" w:rsidTr="000069F8">
        <w:trPr>
          <w:jc w:val="center"/>
        </w:trPr>
        <w:tc>
          <w:tcPr>
            <w:tcW w:w="3492" w:type="dxa"/>
            <w:shd w:val="clear" w:color="auto" w:fill="auto"/>
          </w:tcPr>
          <w:p w14:paraId="754EFAEB" w14:textId="77777777" w:rsidR="00E25508" w:rsidRPr="00003356" w:rsidRDefault="00E25508" w:rsidP="00792BD0">
            <w:pPr>
              <w:pStyle w:val="Tabletext"/>
              <w:rPr>
                <w:iCs/>
              </w:rPr>
            </w:pPr>
            <w:r w:rsidRPr="00003356">
              <w:rPr>
                <w:iCs/>
              </w:rPr>
              <w:t>Connector-name</w:t>
            </w:r>
          </w:p>
        </w:tc>
        <w:tc>
          <w:tcPr>
            <w:tcW w:w="1536" w:type="dxa"/>
            <w:shd w:val="clear" w:color="auto" w:fill="auto"/>
          </w:tcPr>
          <w:p w14:paraId="71FCEE7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F548CF8" w14:textId="77777777" w:rsidR="00E25508" w:rsidRPr="00AD7CB0" w:rsidRDefault="00E25508" w:rsidP="00486F35">
            <w:pPr>
              <w:pStyle w:val="Tabletext"/>
              <w:jc w:val="center"/>
              <w:rPr>
                <w:noProof/>
              </w:rPr>
            </w:pPr>
          </w:p>
        </w:tc>
        <w:tc>
          <w:tcPr>
            <w:tcW w:w="1537" w:type="dxa"/>
            <w:shd w:val="clear" w:color="auto" w:fill="auto"/>
          </w:tcPr>
          <w:p w14:paraId="39B0BBD1" w14:textId="77777777" w:rsidR="00E25508" w:rsidRPr="00AD7CB0" w:rsidRDefault="00E25508" w:rsidP="00486F35">
            <w:pPr>
              <w:pStyle w:val="Tabletext"/>
              <w:jc w:val="center"/>
            </w:pPr>
          </w:p>
        </w:tc>
        <w:tc>
          <w:tcPr>
            <w:tcW w:w="1537" w:type="dxa"/>
          </w:tcPr>
          <w:p w14:paraId="1706B4E8" w14:textId="77777777" w:rsidR="00E25508" w:rsidRPr="00AD7CB0" w:rsidRDefault="00E25508" w:rsidP="00486F35">
            <w:pPr>
              <w:pStyle w:val="Tabletext"/>
              <w:jc w:val="center"/>
            </w:pPr>
          </w:p>
        </w:tc>
      </w:tr>
      <w:tr w:rsidR="007B35E5" w:rsidRPr="00481BED" w14:paraId="12244C24" w14:textId="7756D7B5" w:rsidTr="000069F8">
        <w:trPr>
          <w:jc w:val="center"/>
        </w:trPr>
        <w:tc>
          <w:tcPr>
            <w:tcW w:w="3492" w:type="dxa"/>
            <w:shd w:val="clear" w:color="auto" w:fill="auto"/>
          </w:tcPr>
          <w:p w14:paraId="54C5733A" w14:textId="77777777" w:rsidR="00E25508" w:rsidRPr="00003356" w:rsidRDefault="00E25508" w:rsidP="00792BD0">
            <w:pPr>
              <w:pStyle w:val="Tabletext"/>
              <w:rPr>
                <w:iCs/>
              </w:rPr>
            </w:pPr>
            <w:r w:rsidRPr="00003356">
              <w:rPr>
                <w:iCs/>
              </w:rPr>
              <w:t>Consequence-expression</w:t>
            </w:r>
          </w:p>
        </w:tc>
        <w:tc>
          <w:tcPr>
            <w:tcW w:w="1536" w:type="dxa"/>
            <w:shd w:val="clear" w:color="auto" w:fill="auto"/>
          </w:tcPr>
          <w:p w14:paraId="35E2518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65EC9F7" w14:textId="77777777" w:rsidR="00E25508" w:rsidRPr="00AD7CB0" w:rsidRDefault="00E25508" w:rsidP="00486F35">
            <w:pPr>
              <w:pStyle w:val="Tabletext"/>
              <w:jc w:val="center"/>
              <w:rPr>
                <w:noProof/>
              </w:rPr>
            </w:pPr>
          </w:p>
        </w:tc>
        <w:tc>
          <w:tcPr>
            <w:tcW w:w="1537" w:type="dxa"/>
            <w:shd w:val="clear" w:color="auto" w:fill="auto"/>
          </w:tcPr>
          <w:p w14:paraId="3D76D05D" w14:textId="77777777" w:rsidR="00E25508" w:rsidRPr="00AD7CB0" w:rsidRDefault="00E25508" w:rsidP="00486F35">
            <w:pPr>
              <w:pStyle w:val="Tabletext"/>
              <w:jc w:val="center"/>
            </w:pPr>
          </w:p>
        </w:tc>
        <w:tc>
          <w:tcPr>
            <w:tcW w:w="1537" w:type="dxa"/>
          </w:tcPr>
          <w:p w14:paraId="599E3A21" w14:textId="304D9CBD" w:rsidR="00E25508" w:rsidRPr="00AD7CB0" w:rsidRDefault="00E25508" w:rsidP="00486F35">
            <w:pPr>
              <w:pStyle w:val="Tabletext"/>
              <w:jc w:val="center"/>
            </w:pPr>
          </w:p>
        </w:tc>
      </w:tr>
      <w:tr w:rsidR="007B35E5" w:rsidRPr="00481BED" w14:paraId="7DAD62F8" w14:textId="2628FC1A" w:rsidTr="000069F8">
        <w:trPr>
          <w:jc w:val="center"/>
        </w:trPr>
        <w:tc>
          <w:tcPr>
            <w:tcW w:w="3492" w:type="dxa"/>
            <w:shd w:val="clear" w:color="auto" w:fill="auto"/>
          </w:tcPr>
          <w:p w14:paraId="1589B814" w14:textId="77777777" w:rsidR="00E25508" w:rsidRPr="00003356" w:rsidRDefault="00E25508" w:rsidP="00792BD0">
            <w:pPr>
              <w:pStyle w:val="Tabletext"/>
              <w:rPr>
                <w:iCs/>
              </w:rPr>
            </w:pPr>
            <w:r w:rsidRPr="00003356">
              <w:rPr>
                <w:iCs/>
              </w:rPr>
              <w:t>Constant-expression</w:t>
            </w:r>
          </w:p>
        </w:tc>
        <w:tc>
          <w:tcPr>
            <w:tcW w:w="1536" w:type="dxa"/>
            <w:shd w:val="clear" w:color="auto" w:fill="auto"/>
          </w:tcPr>
          <w:p w14:paraId="5F67972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41F973B" w14:textId="77777777" w:rsidR="00E25508" w:rsidRPr="00AD7CB0" w:rsidRDefault="00E25508" w:rsidP="00486F35">
            <w:pPr>
              <w:pStyle w:val="Tabletext"/>
              <w:jc w:val="center"/>
              <w:rPr>
                <w:noProof/>
              </w:rPr>
            </w:pPr>
          </w:p>
        </w:tc>
        <w:tc>
          <w:tcPr>
            <w:tcW w:w="1537" w:type="dxa"/>
            <w:shd w:val="clear" w:color="auto" w:fill="auto"/>
          </w:tcPr>
          <w:p w14:paraId="6AF96BE7" w14:textId="47FE2283" w:rsidR="00E25508" w:rsidRPr="00AD7CB0" w:rsidRDefault="009F2152" w:rsidP="00486F35">
            <w:pPr>
              <w:pStyle w:val="Tabletext"/>
              <w:jc w:val="center"/>
            </w:pPr>
            <w:r w:rsidRPr="00AD7CB0">
              <w:rPr>
                <w:noProof/>
              </w:rPr>
              <w:t>redefinition</w:t>
            </w:r>
          </w:p>
        </w:tc>
        <w:tc>
          <w:tcPr>
            <w:tcW w:w="1537" w:type="dxa"/>
          </w:tcPr>
          <w:p w14:paraId="0D5C2B71" w14:textId="2C82D98D" w:rsidR="00E25508" w:rsidRPr="00AD7CB0" w:rsidRDefault="007C6369" w:rsidP="00486F35">
            <w:pPr>
              <w:pStyle w:val="Tabletext"/>
              <w:jc w:val="center"/>
              <w:rPr>
                <w:noProof/>
              </w:rPr>
            </w:pPr>
            <w:r w:rsidRPr="00AD7CB0">
              <w:rPr>
                <w:noProof/>
              </w:rPr>
              <w:t>redefinition</w:t>
            </w:r>
          </w:p>
        </w:tc>
      </w:tr>
      <w:tr w:rsidR="007B35E5" w:rsidRPr="00481BED" w14:paraId="5458C130" w14:textId="23FB5828" w:rsidTr="000069F8">
        <w:trPr>
          <w:jc w:val="center"/>
        </w:trPr>
        <w:tc>
          <w:tcPr>
            <w:tcW w:w="3492" w:type="dxa"/>
            <w:shd w:val="clear" w:color="auto" w:fill="auto"/>
          </w:tcPr>
          <w:p w14:paraId="7FBAAD37" w14:textId="77777777" w:rsidR="00E25508" w:rsidRPr="00003356" w:rsidRDefault="00E25508" w:rsidP="00792BD0">
            <w:pPr>
              <w:pStyle w:val="Tabletext"/>
              <w:rPr>
                <w:iCs/>
              </w:rPr>
            </w:pPr>
            <w:r w:rsidRPr="00003356">
              <w:rPr>
                <w:iCs/>
              </w:rPr>
              <w:t>Continue-node</w:t>
            </w:r>
          </w:p>
        </w:tc>
        <w:tc>
          <w:tcPr>
            <w:tcW w:w="1536" w:type="dxa"/>
            <w:shd w:val="clear" w:color="auto" w:fill="auto"/>
          </w:tcPr>
          <w:p w14:paraId="37941130" w14:textId="77777777" w:rsidR="00E25508" w:rsidRPr="00AD7CB0" w:rsidRDefault="00E25508" w:rsidP="00486F35">
            <w:pPr>
              <w:pStyle w:val="Tabletext"/>
              <w:jc w:val="center"/>
              <w:rPr>
                <w:noProof/>
              </w:rPr>
            </w:pPr>
          </w:p>
        </w:tc>
        <w:tc>
          <w:tcPr>
            <w:tcW w:w="1537" w:type="dxa"/>
            <w:shd w:val="clear" w:color="auto" w:fill="auto"/>
          </w:tcPr>
          <w:p w14:paraId="4664422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F4B3C66" w14:textId="77777777" w:rsidR="00E25508" w:rsidRPr="00AD7CB0" w:rsidRDefault="00E25508" w:rsidP="00486F35">
            <w:pPr>
              <w:pStyle w:val="Tabletext"/>
              <w:jc w:val="center"/>
            </w:pPr>
          </w:p>
        </w:tc>
        <w:tc>
          <w:tcPr>
            <w:tcW w:w="1537" w:type="dxa"/>
          </w:tcPr>
          <w:p w14:paraId="7C71C2A8" w14:textId="77777777" w:rsidR="00E25508" w:rsidRPr="00AD7CB0" w:rsidRDefault="00E25508" w:rsidP="00486F35">
            <w:pPr>
              <w:pStyle w:val="Tabletext"/>
              <w:jc w:val="center"/>
              <w:rPr>
                <w:noProof/>
              </w:rPr>
            </w:pPr>
          </w:p>
        </w:tc>
      </w:tr>
      <w:tr w:rsidR="007B35E5" w:rsidRPr="00481BED" w14:paraId="326247F9" w14:textId="334595DA" w:rsidTr="000069F8">
        <w:trPr>
          <w:jc w:val="center"/>
        </w:trPr>
        <w:tc>
          <w:tcPr>
            <w:tcW w:w="3492" w:type="dxa"/>
            <w:shd w:val="clear" w:color="auto" w:fill="auto"/>
          </w:tcPr>
          <w:p w14:paraId="6BF827C0" w14:textId="77777777" w:rsidR="00E25508" w:rsidRPr="00003356" w:rsidRDefault="00E25508" w:rsidP="00792BD0">
            <w:pPr>
              <w:pStyle w:val="Tabletext"/>
              <w:rPr>
                <w:iCs/>
              </w:rPr>
            </w:pPr>
            <w:r w:rsidRPr="00003356">
              <w:rPr>
                <w:iCs/>
              </w:rPr>
              <w:t>Continuous-expression</w:t>
            </w:r>
          </w:p>
        </w:tc>
        <w:tc>
          <w:tcPr>
            <w:tcW w:w="1536" w:type="dxa"/>
            <w:shd w:val="clear" w:color="auto" w:fill="auto"/>
          </w:tcPr>
          <w:p w14:paraId="2A19DE5F" w14:textId="77777777" w:rsidR="00E25508" w:rsidRPr="00AD7CB0" w:rsidRDefault="00E25508" w:rsidP="00486F35">
            <w:pPr>
              <w:pStyle w:val="Tabletext"/>
              <w:jc w:val="center"/>
              <w:rPr>
                <w:noProof/>
              </w:rPr>
            </w:pPr>
          </w:p>
        </w:tc>
        <w:tc>
          <w:tcPr>
            <w:tcW w:w="1537" w:type="dxa"/>
            <w:shd w:val="clear" w:color="auto" w:fill="auto"/>
          </w:tcPr>
          <w:p w14:paraId="3D74B276"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0EF2B70" w14:textId="77777777" w:rsidR="00E25508" w:rsidRPr="00AD7CB0" w:rsidRDefault="00E25508" w:rsidP="00486F35">
            <w:pPr>
              <w:pStyle w:val="Tabletext"/>
              <w:jc w:val="center"/>
            </w:pPr>
          </w:p>
        </w:tc>
        <w:tc>
          <w:tcPr>
            <w:tcW w:w="1537" w:type="dxa"/>
          </w:tcPr>
          <w:p w14:paraId="0F92988D" w14:textId="77777777" w:rsidR="00E25508" w:rsidRPr="00AD7CB0" w:rsidRDefault="00E25508" w:rsidP="00486F35">
            <w:pPr>
              <w:pStyle w:val="Tabletext"/>
              <w:jc w:val="center"/>
              <w:rPr>
                <w:noProof/>
              </w:rPr>
            </w:pPr>
          </w:p>
        </w:tc>
      </w:tr>
      <w:tr w:rsidR="007B35E5" w:rsidRPr="00481BED" w14:paraId="3BD4BDD3" w14:textId="05F31039" w:rsidTr="000069F8">
        <w:trPr>
          <w:jc w:val="center"/>
        </w:trPr>
        <w:tc>
          <w:tcPr>
            <w:tcW w:w="3492" w:type="dxa"/>
            <w:shd w:val="clear" w:color="auto" w:fill="auto"/>
          </w:tcPr>
          <w:p w14:paraId="7F6FDE97" w14:textId="77777777" w:rsidR="00E25508" w:rsidRPr="00003356" w:rsidRDefault="00E25508" w:rsidP="00792BD0">
            <w:pPr>
              <w:pStyle w:val="Tabletext"/>
              <w:rPr>
                <w:iCs/>
              </w:rPr>
            </w:pPr>
            <w:r w:rsidRPr="00003356">
              <w:rPr>
                <w:iCs/>
              </w:rPr>
              <w:t>Continuous-signal</w:t>
            </w:r>
          </w:p>
        </w:tc>
        <w:tc>
          <w:tcPr>
            <w:tcW w:w="1536" w:type="dxa"/>
            <w:shd w:val="clear" w:color="auto" w:fill="auto"/>
          </w:tcPr>
          <w:p w14:paraId="01BB3D79" w14:textId="77777777" w:rsidR="00E25508" w:rsidRPr="00AD7CB0" w:rsidRDefault="00E25508" w:rsidP="00486F35">
            <w:pPr>
              <w:pStyle w:val="Tabletext"/>
              <w:jc w:val="center"/>
              <w:rPr>
                <w:noProof/>
              </w:rPr>
            </w:pPr>
          </w:p>
        </w:tc>
        <w:tc>
          <w:tcPr>
            <w:tcW w:w="1537" w:type="dxa"/>
            <w:shd w:val="clear" w:color="auto" w:fill="auto"/>
          </w:tcPr>
          <w:p w14:paraId="0731ECC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1545886" w14:textId="77777777" w:rsidR="00E25508" w:rsidRPr="00AD7CB0" w:rsidRDefault="00E25508" w:rsidP="00486F35">
            <w:pPr>
              <w:pStyle w:val="Tabletext"/>
              <w:jc w:val="center"/>
            </w:pPr>
          </w:p>
        </w:tc>
        <w:tc>
          <w:tcPr>
            <w:tcW w:w="1537" w:type="dxa"/>
          </w:tcPr>
          <w:p w14:paraId="58C21A9F" w14:textId="77777777" w:rsidR="00E25508" w:rsidRPr="00AD7CB0" w:rsidRDefault="00E25508" w:rsidP="00486F35">
            <w:pPr>
              <w:pStyle w:val="Tabletext"/>
              <w:jc w:val="center"/>
              <w:rPr>
                <w:noProof/>
              </w:rPr>
            </w:pPr>
          </w:p>
        </w:tc>
      </w:tr>
      <w:tr w:rsidR="007B35E5" w:rsidRPr="00481BED" w14:paraId="735E4A64" w14:textId="29841D48" w:rsidTr="000069F8">
        <w:trPr>
          <w:jc w:val="center"/>
        </w:trPr>
        <w:tc>
          <w:tcPr>
            <w:tcW w:w="3492" w:type="dxa"/>
            <w:shd w:val="clear" w:color="auto" w:fill="auto"/>
          </w:tcPr>
          <w:p w14:paraId="6B83183C" w14:textId="77777777" w:rsidR="00E25508" w:rsidRPr="00003356" w:rsidRDefault="00E25508" w:rsidP="00792BD0">
            <w:pPr>
              <w:pStyle w:val="Tabletext"/>
              <w:rPr>
                <w:iCs/>
              </w:rPr>
            </w:pPr>
            <w:r w:rsidRPr="00003356">
              <w:rPr>
                <w:iCs/>
              </w:rPr>
              <w:t>Create-request-node</w:t>
            </w:r>
          </w:p>
        </w:tc>
        <w:tc>
          <w:tcPr>
            <w:tcW w:w="1536" w:type="dxa"/>
            <w:shd w:val="clear" w:color="auto" w:fill="auto"/>
          </w:tcPr>
          <w:p w14:paraId="1F45B06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F8C595F" w14:textId="77777777" w:rsidR="00E25508" w:rsidRPr="00AD7CB0" w:rsidRDefault="00E25508" w:rsidP="00486F35">
            <w:pPr>
              <w:pStyle w:val="Tabletext"/>
              <w:jc w:val="center"/>
              <w:rPr>
                <w:noProof/>
              </w:rPr>
            </w:pPr>
          </w:p>
        </w:tc>
        <w:tc>
          <w:tcPr>
            <w:tcW w:w="1537" w:type="dxa"/>
            <w:shd w:val="clear" w:color="auto" w:fill="auto"/>
          </w:tcPr>
          <w:p w14:paraId="564D6D13" w14:textId="77777777" w:rsidR="00E25508" w:rsidRPr="00AD7CB0" w:rsidRDefault="00E25508" w:rsidP="00486F35">
            <w:pPr>
              <w:pStyle w:val="Tabletext"/>
              <w:jc w:val="center"/>
            </w:pPr>
          </w:p>
        </w:tc>
        <w:tc>
          <w:tcPr>
            <w:tcW w:w="1537" w:type="dxa"/>
          </w:tcPr>
          <w:p w14:paraId="4C640CA0" w14:textId="77777777" w:rsidR="00E25508" w:rsidRPr="00AD7CB0" w:rsidRDefault="00E25508" w:rsidP="00486F35">
            <w:pPr>
              <w:pStyle w:val="Tabletext"/>
              <w:jc w:val="center"/>
              <w:rPr>
                <w:noProof/>
              </w:rPr>
            </w:pPr>
          </w:p>
        </w:tc>
      </w:tr>
      <w:tr w:rsidR="007B35E5" w:rsidRPr="00481BED" w14:paraId="0D3AF30E" w14:textId="35453C2E" w:rsidTr="000069F8">
        <w:trPr>
          <w:jc w:val="center"/>
        </w:trPr>
        <w:tc>
          <w:tcPr>
            <w:tcW w:w="3492" w:type="dxa"/>
            <w:shd w:val="clear" w:color="auto" w:fill="auto"/>
          </w:tcPr>
          <w:p w14:paraId="0358CC07" w14:textId="77777777" w:rsidR="00E25508" w:rsidRPr="00003356" w:rsidRDefault="00E25508" w:rsidP="00792BD0">
            <w:pPr>
              <w:pStyle w:val="Tabletext"/>
              <w:rPr>
                <w:iCs/>
                <w:noProof/>
              </w:rPr>
            </w:pPr>
            <w:r w:rsidRPr="00003356">
              <w:rPr>
                <w:iCs/>
                <w:noProof/>
              </w:rPr>
              <w:t>Dash-nextstate</w:t>
            </w:r>
          </w:p>
        </w:tc>
        <w:tc>
          <w:tcPr>
            <w:tcW w:w="1536" w:type="dxa"/>
            <w:shd w:val="clear" w:color="auto" w:fill="auto"/>
          </w:tcPr>
          <w:p w14:paraId="0097D90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C6D82A9" w14:textId="77777777" w:rsidR="00E25508" w:rsidRPr="00AD7CB0" w:rsidRDefault="00E25508" w:rsidP="00486F35">
            <w:pPr>
              <w:pStyle w:val="Tabletext"/>
              <w:jc w:val="center"/>
              <w:rPr>
                <w:noProof/>
              </w:rPr>
            </w:pPr>
          </w:p>
        </w:tc>
        <w:tc>
          <w:tcPr>
            <w:tcW w:w="1537" w:type="dxa"/>
            <w:shd w:val="clear" w:color="auto" w:fill="auto"/>
          </w:tcPr>
          <w:p w14:paraId="703A722C" w14:textId="77777777" w:rsidR="00E25508" w:rsidRPr="00AD7CB0" w:rsidRDefault="00E25508" w:rsidP="00486F35">
            <w:pPr>
              <w:pStyle w:val="Tabletext"/>
              <w:jc w:val="center"/>
            </w:pPr>
          </w:p>
        </w:tc>
        <w:tc>
          <w:tcPr>
            <w:tcW w:w="1537" w:type="dxa"/>
          </w:tcPr>
          <w:p w14:paraId="3C227353" w14:textId="77777777" w:rsidR="00E25508" w:rsidRPr="00AD7CB0" w:rsidRDefault="00E25508" w:rsidP="00486F35">
            <w:pPr>
              <w:pStyle w:val="Tabletext"/>
              <w:jc w:val="center"/>
              <w:rPr>
                <w:noProof/>
              </w:rPr>
            </w:pPr>
          </w:p>
        </w:tc>
      </w:tr>
      <w:tr w:rsidR="007B35E5" w:rsidRPr="00481BED" w14:paraId="052847B7" w14:textId="10AEFCFD" w:rsidTr="000069F8">
        <w:trPr>
          <w:jc w:val="center"/>
        </w:trPr>
        <w:tc>
          <w:tcPr>
            <w:tcW w:w="3492" w:type="dxa"/>
            <w:shd w:val="clear" w:color="auto" w:fill="auto"/>
          </w:tcPr>
          <w:p w14:paraId="298B174F" w14:textId="77777777" w:rsidR="00E25508" w:rsidRPr="00003356" w:rsidRDefault="00E25508" w:rsidP="00792BD0">
            <w:pPr>
              <w:pStyle w:val="Tabletext"/>
              <w:rPr>
                <w:iCs/>
              </w:rPr>
            </w:pPr>
            <w:r w:rsidRPr="00003356">
              <w:rPr>
                <w:iCs/>
              </w:rPr>
              <w:t>Data-type-definition</w:t>
            </w:r>
          </w:p>
        </w:tc>
        <w:tc>
          <w:tcPr>
            <w:tcW w:w="1536" w:type="dxa"/>
            <w:shd w:val="clear" w:color="auto" w:fill="auto"/>
          </w:tcPr>
          <w:p w14:paraId="580A068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3A8E779" w14:textId="77777777" w:rsidR="00E25508" w:rsidRPr="00AD7CB0" w:rsidRDefault="00E25508" w:rsidP="00486F35">
            <w:pPr>
              <w:pStyle w:val="Tabletext"/>
              <w:jc w:val="center"/>
              <w:rPr>
                <w:noProof/>
              </w:rPr>
            </w:pPr>
          </w:p>
        </w:tc>
        <w:tc>
          <w:tcPr>
            <w:tcW w:w="1537" w:type="dxa"/>
            <w:shd w:val="clear" w:color="auto" w:fill="auto"/>
          </w:tcPr>
          <w:p w14:paraId="51C4C78D" w14:textId="77777777" w:rsidR="00E25508" w:rsidRPr="00AD7CB0" w:rsidRDefault="00E25508" w:rsidP="00486F35">
            <w:pPr>
              <w:pStyle w:val="Tabletext"/>
              <w:jc w:val="center"/>
            </w:pPr>
          </w:p>
        </w:tc>
        <w:tc>
          <w:tcPr>
            <w:tcW w:w="1537" w:type="dxa"/>
          </w:tcPr>
          <w:p w14:paraId="242C347A" w14:textId="77777777" w:rsidR="00E25508" w:rsidRPr="00AD7CB0" w:rsidRDefault="00E25508" w:rsidP="00486F35">
            <w:pPr>
              <w:pStyle w:val="Tabletext"/>
              <w:jc w:val="center"/>
              <w:rPr>
                <w:noProof/>
              </w:rPr>
            </w:pPr>
          </w:p>
        </w:tc>
      </w:tr>
      <w:tr w:rsidR="007B35E5" w:rsidRPr="00481BED" w14:paraId="0D08BBA7" w14:textId="4EE5F97F" w:rsidTr="000069F8">
        <w:trPr>
          <w:jc w:val="center"/>
        </w:trPr>
        <w:tc>
          <w:tcPr>
            <w:tcW w:w="3492" w:type="dxa"/>
            <w:shd w:val="clear" w:color="auto" w:fill="auto"/>
          </w:tcPr>
          <w:p w14:paraId="7553E2A3" w14:textId="77777777" w:rsidR="00E25508" w:rsidRPr="00003356" w:rsidRDefault="00E25508" w:rsidP="00792BD0">
            <w:pPr>
              <w:pStyle w:val="Tabletext"/>
              <w:rPr>
                <w:iCs/>
              </w:rPr>
            </w:pPr>
            <w:r w:rsidRPr="00003356">
              <w:rPr>
                <w:iCs/>
              </w:rPr>
              <w:t>Data-type-identifier</w:t>
            </w:r>
          </w:p>
        </w:tc>
        <w:tc>
          <w:tcPr>
            <w:tcW w:w="1536" w:type="dxa"/>
            <w:shd w:val="clear" w:color="auto" w:fill="auto"/>
          </w:tcPr>
          <w:p w14:paraId="2E2A790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E71FE73" w14:textId="77777777" w:rsidR="00E25508" w:rsidRPr="00AD7CB0" w:rsidRDefault="00E25508" w:rsidP="00486F35">
            <w:pPr>
              <w:pStyle w:val="Tabletext"/>
              <w:jc w:val="center"/>
              <w:rPr>
                <w:noProof/>
              </w:rPr>
            </w:pPr>
          </w:p>
        </w:tc>
        <w:tc>
          <w:tcPr>
            <w:tcW w:w="1537" w:type="dxa"/>
            <w:shd w:val="clear" w:color="auto" w:fill="auto"/>
          </w:tcPr>
          <w:p w14:paraId="663B53BF" w14:textId="77777777" w:rsidR="00E25508" w:rsidRPr="00AD7CB0" w:rsidRDefault="00E25508" w:rsidP="00486F35">
            <w:pPr>
              <w:pStyle w:val="Tabletext"/>
              <w:jc w:val="center"/>
            </w:pPr>
          </w:p>
        </w:tc>
        <w:tc>
          <w:tcPr>
            <w:tcW w:w="1537" w:type="dxa"/>
          </w:tcPr>
          <w:p w14:paraId="67A15A6C" w14:textId="77777777" w:rsidR="00E25508" w:rsidRPr="00AD7CB0" w:rsidRDefault="00E25508" w:rsidP="00486F35">
            <w:pPr>
              <w:pStyle w:val="Tabletext"/>
              <w:jc w:val="center"/>
              <w:rPr>
                <w:noProof/>
              </w:rPr>
            </w:pPr>
          </w:p>
        </w:tc>
      </w:tr>
      <w:tr w:rsidR="007B35E5" w:rsidRPr="00481BED" w14:paraId="67A28A75" w14:textId="3416C08B" w:rsidTr="000069F8">
        <w:trPr>
          <w:jc w:val="center"/>
        </w:trPr>
        <w:tc>
          <w:tcPr>
            <w:tcW w:w="3492" w:type="dxa"/>
            <w:shd w:val="clear" w:color="auto" w:fill="auto"/>
          </w:tcPr>
          <w:p w14:paraId="2313B369" w14:textId="77777777" w:rsidR="00E25508" w:rsidRPr="00003356" w:rsidRDefault="00E25508" w:rsidP="00792BD0">
            <w:pPr>
              <w:pStyle w:val="Tabletext"/>
              <w:rPr>
                <w:iCs/>
              </w:rPr>
            </w:pPr>
            <w:r w:rsidRPr="00003356">
              <w:rPr>
                <w:iCs/>
              </w:rPr>
              <w:t>Data-type-name</w:t>
            </w:r>
          </w:p>
        </w:tc>
        <w:tc>
          <w:tcPr>
            <w:tcW w:w="1536" w:type="dxa"/>
            <w:shd w:val="clear" w:color="auto" w:fill="auto"/>
          </w:tcPr>
          <w:p w14:paraId="45D69065"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36E56F2" w14:textId="77777777" w:rsidR="00E25508" w:rsidRPr="00AD7CB0" w:rsidRDefault="00E25508" w:rsidP="00486F35">
            <w:pPr>
              <w:pStyle w:val="Tabletext"/>
              <w:jc w:val="center"/>
              <w:rPr>
                <w:noProof/>
              </w:rPr>
            </w:pPr>
          </w:p>
        </w:tc>
        <w:tc>
          <w:tcPr>
            <w:tcW w:w="1537" w:type="dxa"/>
            <w:shd w:val="clear" w:color="auto" w:fill="auto"/>
          </w:tcPr>
          <w:p w14:paraId="4B0A5D1A" w14:textId="77777777" w:rsidR="00E25508" w:rsidRPr="00AD7CB0" w:rsidRDefault="00E25508" w:rsidP="00486F35">
            <w:pPr>
              <w:pStyle w:val="Tabletext"/>
              <w:jc w:val="center"/>
            </w:pPr>
          </w:p>
        </w:tc>
        <w:tc>
          <w:tcPr>
            <w:tcW w:w="1537" w:type="dxa"/>
          </w:tcPr>
          <w:p w14:paraId="67E57022" w14:textId="77777777" w:rsidR="00E25508" w:rsidRPr="00AD7CB0" w:rsidRDefault="00E25508" w:rsidP="00486F35">
            <w:pPr>
              <w:pStyle w:val="Tabletext"/>
              <w:jc w:val="center"/>
              <w:rPr>
                <w:noProof/>
              </w:rPr>
            </w:pPr>
          </w:p>
        </w:tc>
      </w:tr>
      <w:tr w:rsidR="007B35E5" w:rsidRPr="00481BED" w14:paraId="091D50E1" w14:textId="680BA7CF" w:rsidTr="000069F8">
        <w:trPr>
          <w:jc w:val="center"/>
        </w:trPr>
        <w:tc>
          <w:tcPr>
            <w:tcW w:w="3492" w:type="dxa"/>
            <w:shd w:val="clear" w:color="auto" w:fill="auto"/>
          </w:tcPr>
          <w:p w14:paraId="61A68670" w14:textId="77777777" w:rsidR="00E25508" w:rsidRPr="00003356" w:rsidRDefault="00E25508" w:rsidP="00792BD0">
            <w:pPr>
              <w:pStyle w:val="Tabletext"/>
              <w:rPr>
                <w:iCs/>
              </w:rPr>
            </w:pPr>
            <w:r w:rsidRPr="00003356">
              <w:rPr>
                <w:iCs/>
              </w:rPr>
              <w:t>Data-type-qualifier</w:t>
            </w:r>
          </w:p>
        </w:tc>
        <w:tc>
          <w:tcPr>
            <w:tcW w:w="1536" w:type="dxa"/>
            <w:shd w:val="clear" w:color="auto" w:fill="auto"/>
          </w:tcPr>
          <w:p w14:paraId="4C807205"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6A302E7" w14:textId="77777777" w:rsidR="00E25508" w:rsidRPr="00AD7CB0" w:rsidRDefault="00E25508" w:rsidP="00486F35">
            <w:pPr>
              <w:pStyle w:val="Tabletext"/>
              <w:jc w:val="center"/>
              <w:rPr>
                <w:noProof/>
              </w:rPr>
            </w:pPr>
          </w:p>
        </w:tc>
        <w:tc>
          <w:tcPr>
            <w:tcW w:w="1537" w:type="dxa"/>
            <w:shd w:val="clear" w:color="auto" w:fill="auto"/>
          </w:tcPr>
          <w:p w14:paraId="66B356FF" w14:textId="77777777" w:rsidR="00E25508" w:rsidRPr="00AD7CB0" w:rsidRDefault="00E25508" w:rsidP="00486F35">
            <w:pPr>
              <w:pStyle w:val="Tabletext"/>
              <w:jc w:val="center"/>
            </w:pPr>
          </w:p>
        </w:tc>
        <w:tc>
          <w:tcPr>
            <w:tcW w:w="1537" w:type="dxa"/>
          </w:tcPr>
          <w:p w14:paraId="223199C6" w14:textId="77777777" w:rsidR="00E25508" w:rsidRPr="00AD7CB0" w:rsidRDefault="00E25508" w:rsidP="00486F35">
            <w:pPr>
              <w:pStyle w:val="Tabletext"/>
              <w:jc w:val="center"/>
              <w:rPr>
                <w:noProof/>
              </w:rPr>
            </w:pPr>
          </w:p>
        </w:tc>
      </w:tr>
      <w:tr w:rsidR="007B35E5" w:rsidRPr="00481BED" w14:paraId="30D390F5" w14:textId="63E51825" w:rsidTr="000069F8">
        <w:trPr>
          <w:jc w:val="center"/>
        </w:trPr>
        <w:tc>
          <w:tcPr>
            <w:tcW w:w="3492" w:type="dxa"/>
            <w:shd w:val="clear" w:color="auto" w:fill="auto"/>
          </w:tcPr>
          <w:p w14:paraId="44B46BDB" w14:textId="77777777" w:rsidR="00E25508" w:rsidRPr="00003356" w:rsidRDefault="00E25508" w:rsidP="00792BD0">
            <w:pPr>
              <w:pStyle w:val="Tabletext"/>
              <w:rPr>
                <w:iCs/>
              </w:rPr>
            </w:pPr>
            <w:r w:rsidRPr="00003356">
              <w:rPr>
                <w:iCs/>
              </w:rPr>
              <w:t>Decision-answer</w:t>
            </w:r>
          </w:p>
        </w:tc>
        <w:tc>
          <w:tcPr>
            <w:tcW w:w="1536" w:type="dxa"/>
            <w:shd w:val="clear" w:color="auto" w:fill="auto"/>
          </w:tcPr>
          <w:p w14:paraId="589A792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9271A79" w14:textId="77777777" w:rsidR="00E25508" w:rsidRPr="00AD7CB0" w:rsidRDefault="00E25508" w:rsidP="00486F35">
            <w:pPr>
              <w:pStyle w:val="Tabletext"/>
              <w:jc w:val="center"/>
              <w:rPr>
                <w:noProof/>
              </w:rPr>
            </w:pPr>
          </w:p>
        </w:tc>
        <w:tc>
          <w:tcPr>
            <w:tcW w:w="1537" w:type="dxa"/>
            <w:shd w:val="clear" w:color="auto" w:fill="auto"/>
          </w:tcPr>
          <w:p w14:paraId="2C2F621C" w14:textId="77777777" w:rsidR="00E25508" w:rsidRPr="00AD7CB0" w:rsidRDefault="00E25508" w:rsidP="00486F35">
            <w:pPr>
              <w:pStyle w:val="Tabletext"/>
              <w:jc w:val="center"/>
            </w:pPr>
          </w:p>
        </w:tc>
        <w:tc>
          <w:tcPr>
            <w:tcW w:w="1537" w:type="dxa"/>
          </w:tcPr>
          <w:p w14:paraId="66DC2DC3" w14:textId="77777777" w:rsidR="00E25508" w:rsidRPr="00AD7CB0" w:rsidRDefault="00E25508" w:rsidP="00486F35">
            <w:pPr>
              <w:pStyle w:val="Tabletext"/>
              <w:jc w:val="center"/>
              <w:rPr>
                <w:noProof/>
              </w:rPr>
            </w:pPr>
          </w:p>
        </w:tc>
      </w:tr>
      <w:tr w:rsidR="007B35E5" w:rsidRPr="00481BED" w14:paraId="20016939" w14:textId="27D48861" w:rsidTr="000069F8">
        <w:trPr>
          <w:jc w:val="center"/>
        </w:trPr>
        <w:tc>
          <w:tcPr>
            <w:tcW w:w="3492" w:type="dxa"/>
            <w:shd w:val="clear" w:color="auto" w:fill="auto"/>
          </w:tcPr>
          <w:p w14:paraId="3F6CD71A" w14:textId="77777777" w:rsidR="00E25508" w:rsidRPr="00003356" w:rsidRDefault="00E25508" w:rsidP="00792BD0">
            <w:pPr>
              <w:pStyle w:val="Tabletext"/>
              <w:rPr>
                <w:iCs/>
              </w:rPr>
            </w:pPr>
            <w:r w:rsidRPr="00003356">
              <w:rPr>
                <w:iCs/>
              </w:rPr>
              <w:t>Decision-body</w:t>
            </w:r>
          </w:p>
        </w:tc>
        <w:tc>
          <w:tcPr>
            <w:tcW w:w="1536" w:type="dxa"/>
            <w:shd w:val="clear" w:color="auto" w:fill="auto"/>
          </w:tcPr>
          <w:p w14:paraId="4D84E0F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DB6C8AE" w14:textId="77777777" w:rsidR="00E25508" w:rsidRPr="00AD7CB0" w:rsidRDefault="00E25508" w:rsidP="00486F35">
            <w:pPr>
              <w:pStyle w:val="Tabletext"/>
              <w:jc w:val="center"/>
              <w:rPr>
                <w:noProof/>
              </w:rPr>
            </w:pPr>
          </w:p>
        </w:tc>
        <w:tc>
          <w:tcPr>
            <w:tcW w:w="1537" w:type="dxa"/>
            <w:shd w:val="clear" w:color="auto" w:fill="auto"/>
          </w:tcPr>
          <w:p w14:paraId="683DA575" w14:textId="77777777" w:rsidR="00E25508" w:rsidRPr="00AD7CB0" w:rsidRDefault="00E25508" w:rsidP="00486F35">
            <w:pPr>
              <w:pStyle w:val="Tabletext"/>
              <w:jc w:val="center"/>
            </w:pPr>
          </w:p>
        </w:tc>
        <w:tc>
          <w:tcPr>
            <w:tcW w:w="1537" w:type="dxa"/>
          </w:tcPr>
          <w:p w14:paraId="1F80B25A" w14:textId="77777777" w:rsidR="00E25508" w:rsidRPr="00AD7CB0" w:rsidRDefault="00E25508" w:rsidP="00486F35">
            <w:pPr>
              <w:pStyle w:val="Tabletext"/>
              <w:jc w:val="center"/>
              <w:rPr>
                <w:noProof/>
              </w:rPr>
            </w:pPr>
          </w:p>
        </w:tc>
      </w:tr>
      <w:tr w:rsidR="007B35E5" w:rsidRPr="00481BED" w14:paraId="7885780B" w14:textId="2746FA9E" w:rsidTr="000069F8">
        <w:trPr>
          <w:jc w:val="center"/>
        </w:trPr>
        <w:tc>
          <w:tcPr>
            <w:tcW w:w="3492" w:type="dxa"/>
            <w:shd w:val="clear" w:color="auto" w:fill="auto"/>
          </w:tcPr>
          <w:p w14:paraId="712E82E0" w14:textId="77777777" w:rsidR="00E25508" w:rsidRPr="00003356" w:rsidRDefault="00E25508" w:rsidP="00792BD0">
            <w:pPr>
              <w:pStyle w:val="Tabletext"/>
              <w:rPr>
                <w:iCs/>
              </w:rPr>
            </w:pPr>
            <w:r w:rsidRPr="00003356">
              <w:rPr>
                <w:iCs/>
              </w:rPr>
              <w:t>Decision-node</w:t>
            </w:r>
          </w:p>
        </w:tc>
        <w:tc>
          <w:tcPr>
            <w:tcW w:w="1536" w:type="dxa"/>
            <w:shd w:val="clear" w:color="auto" w:fill="auto"/>
          </w:tcPr>
          <w:p w14:paraId="205FBD0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3E4179B"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306A4929" w14:textId="77777777" w:rsidR="00E25508" w:rsidRPr="00AD7CB0" w:rsidRDefault="00E25508" w:rsidP="00486F35">
            <w:pPr>
              <w:pStyle w:val="Tabletext"/>
              <w:jc w:val="center"/>
            </w:pPr>
          </w:p>
        </w:tc>
        <w:tc>
          <w:tcPr>
            <w:tcW w:w="1537" w:type="dxa"/>
          </w:tcPr>
          <w:p w14:paraId="690943A8" w14:textId="77777777" w:rsidR="00E25508" w:rsidRPr="00AD7CB0" w:rsidRDefault="00E25508" w:rsidP="00486F35">
            <w:pPr>
              <w:pStyle w:val="Tabletext"/>
              <w:jc w:val="center"/>
              <w:rPr>
                <w:noProof/>
              </w:rPr>
            </w:pPr>
          </w:p>
        </w:tc>
      </w:tr>
      <w:tr w:rsidR="007B35E5" w:rsidRPr="00481BED" w14:paraId="2BC4D50E" w14:textId="23757014" w:rsidTr="000069F8">
        <w:trPr>
          <w:jc w:val="center"/>
        </w:trPr>
        <w:tc>
          <w:tcPr>
            <w:tcW w:w="3492" w:type="dxa"/>
            <w:shd w:val="clear" w:color="auto" w:fill="auto"/>
          </w:tcPr>
          <w:p w14:paraId="335B2925" w14:textId="77777777" w:rsidR="00E25508" w:rsidRPr="00003356" w:rsidRDefault="00E25508" w:rsidP="00792BD0">
            <w:pPr>
              <w:pStyle w:val="Tabletext"/>
              <w:rPr>
                <w:iCs/>
              </w:rPr>
            </w:pPr>
            <w:r w:rsidRPr="00003356">
              <w:rPr>
                <w:iCs/>
              </w:rPr>
              <w:t>Decision-question</w:t>
            </w:r>
          </w:p>
        </w:tc>
        <w:tc>
          <w:tcPr>
            <w:tcW w:w="1536" w:type="dxa"/>
            <w:shd w:val="clear" w:color="auto" w:fill="auto"/>
          </w:tcPr>
          <w:p w14:paraId="4B4640B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12C8E61" w14:textId="77777777" w:rsidR="00E25508" w:rsidRPr="00AD7CB0" w:rsidRDefault="00E25508" w:rsidP="00486F35">
            <w:pPr>
              <w:pStyle w:val="Tabletext"/>
              <w:jc w:val="center"/>
            </w:pPr>
          </w:p>
        </w:tc>
        <w:tc>
          <w:tcPr>
            <w:tcW w:w="1537" w:type="dxa"/>
            <w:shd w:val="clear" w:color="auto" w:fill="auto"/>
          </w:tcPr>
          <w:p w14:paraId="055F1567" w14:textId="77777777" w:rsidR="00E25508" w:rsidRPr="00AD7CB0" w:rsidRDefault="00E25508" w:rsidP="00486F35">
            <w:pPr>
              <w:pStyle w:val="Tabletext"/>
              <w:jc w:val="center"/>
            </w:pPr>
          </w:p>
        </w:tc>
        <w:tc>
          <w:tcPr>
            <w:tcW w:w="1537" w:type="dxa"/>
          </w:tcPr>
          <w:p w14:paraId="6B598641" w14:textId="77777777" w:rsidR="00E25508" w:rsidRPr="00AD7CB0" w:rsidRDefault="00E25508" w:rsidP="00486F35">
            <w:pPr>
              <w:pStyle w:val="Tabletext"/>
              <w:jc w:val="center"/>
              <w:rPr>
                <w:noProof/>
              </w:rPr>
            </w:pPr>
          </w:p>
        </w:tc>
      </w:tr>
      <w:tr w:rsidR="007B35E5" w:rsidRPr="00481BED" w14:paraId="70815595" w14:textId="64806765" w:rsidTr="000069F8">
        <w:trPr>
          <w:jc w:val="center"/>
        </w:trPr>
        <w:tc>
          <w:tcPr>
            <w:tcW w:w="3492" w:type="dxa"/>
            <w:shd w:val="clear" w:color="auto" w:fill="auto"/>
          </w:tcPr>
          <w:p w14:paraId="392E3C40" w14:textId="77777777" w:rsidR="00E25508" w:rsidRPr="00003356" w:rsidRDefault="00E25508" w:rsidP="00792BD0">
            <w:pPr>
              <w:pStyle w:val="Tabletext"/>
              <w:rPr>
                <w:iCs/>
              </w:rPr>
            </w:pPr>
            <w:r w:rsidRPr="00003356">
              <w:rPr>
                <w:iCs/>
              </w:rPr>
              <w:t>Decoding-expression</w:t>
            </w:r>
          </w:p>
        </w:tc>
        <w:tc>
          <w:tcPr>
            <w:tcW w:w="1536" w:type="dxa"/>
            <w:shd w:val="clear" w:color="auto" w:fill="auto"/>
          </w:tcPr>
          <w:p w14:paraId="3DCA25A3" w14:textId="77777777" w:rsidR="00E25508" w:rsidRPr="00AD7CB0" w:rsidRDefault="00E25508" w:rsidP="00486F35">
            <w:pPr>
              <w:pStyle w:val="Tabletext"/>
              <w:jc w:val="center"/>
              <w:rPr>
                <w:noProof/>
              </w:rPr>
            </w:pPr>
          </w:p>
        </w:tc>
        <w:tc>
          <w:tcPr>
            <w:tcW w:w="1537" w:type="dxa"/>
            <w:shd w:val="clear" w:color="auto" w:fill="auto"/>
          </w:tcPr>
          <w:p w14:paraId="0F12B582" w14:textId="77777777" w:rsidR="00E25508" w:rsidRPr="00AD7CB0" w:rsidRDefault="00E25508" w:rsidP="00486F35">
            <w:pPr>
              <w:pStyle w:val="Tabletext"/>
              <w:jc w:val="center"/>
            </w:pPr>
          </w:p>
        </w:tc>
        <w:tc>
          <w:tcPr>
            <w:tcW w:w="1537" w:type="dxa"/>
            <w:shd w:val="clear" w:color="auto" w:fill="auto"/>
          </w:tcPr>
          <w:p w14:paraId="5BCA0727" w14:textId="77777777" w:rsidR="00E25508" w:rsidRPr="00AD7CB0" w:rsidRDefault="00E25508" w:rsidP="00486F35">
            <w:pPr>
              <w:pStyle w:val="Tabletext"/>
              <w:jc w:val="center"/>
              <w:rPr>
                <w:noProof/>
              </w:rPr>
            </w:pPr>
            <w:r w:rsidRPr="00AD7CB0">
              <w:rPr>
                <w:noProof/>
              </w:rPr>
              <w:t>definition</w:t>
            </w:r>
          </w:p>
        </w:tc>
        <w:tc>
          <w:tcPr>
            <w:tcW w:w="1537" w:type="dxa"/>
          </w:tcPr>
          <w:p w14:paraId="2D0B6A3B" w14:textId="77777777" w:rsidR="00E25508" w:rsidRPr="00AD7CB0" w:rsidRDefault="00E25508" w:rsidP="00486F35">
            <w:pPr>
              <w:pStyle w:val="Tabletext"/>
              <w:jc w:val="center"/>
              <w:rPr>
                <w:noProof/>
              </w:rPr>
            </w:pPr>
          </w:p>
        </w:tc>
      </w:tr>
      <w:tr w:rsidR="007B35E5" w:rsidRPr="00481BED" w14:paraId="30CF0151" w14:textId="29F7196D" w:rsidTr="000069F8">
        <w:trPr>
          <w:jc w:val="center"/>
        </w:trPr>
        <w:tc>
          <w:tcPr>
            <w:tcW w:w="3492" w:type="dxa"/>
            <w:shd w:val="clear" w:color="auto" w:fill="auto"/>
          </w:tcPr>
          <w:p w14:paraId="2CBD1CFB" w14:textId="77777777" w:rsidR="00E25508" w:rsidRPr="00003356" w:rsidRDefault="00E25508" w:rsidP="00792BD0">
            <w:pPr>
              <w:pStyle w:val="Tabletext"/>
              <w:rPr>
                <w:iCs/>
              </w:rPr>
            </w:pPr>
            <w:r w:rsidRPr="00003356">
              <w:rPr>
                <w:iCs/>
              </w:rPr>
              <w:t>Default-initialization</w:t>
            </w:r>
          </w:p>
        </w:tc>
        <w:tc>
          <w:tcPr>
            <w:tcW w:w="1536" w:type="dxa"/>
            <w:shd w:val="clear" w:color="auto" w:fill="auto"/>
          </w:tcPr>
          <w:p w14:paraId="6E0D99B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ACF7EE4" w14:textId="77777777" w:rsidR="00E25508" w:rsidRPr="00AD7CB0" w:rsidRDefault="00E25508" w:rsidP="00486F35">
            <w:pPr>
              <w:pStyle w:val="Tabletext"/>
              <w:jc w:val="center"/>
            </w:pPr>
          </w:p>
        </w:tc>
        <w:tc>
          <w:tcPr>
            <w:tcW w:w="1537" w:type="dxa"/>
            <w:shd w:val="clear" w:color="auto" w:fill="auto"/>
          </w:tcPr>
          <w:p w14:paraId="2543B04B" w14:textId="77777777" w:rsidR="00E25508" w:rsidRPr="00AD7CB0" w:rsidRDefault="00E25508" w:rsidP="00486F35">
            <w:pPr>
              <w:pStyle w:val="Tabletext"/>
              <w:jc w:val="center"/>
              <w:rPr>
                <w:noProof/>
              </w:rPr>
            </w:pPr>
          </w:p>
        </w:tc>
        <w:tc>
          <w:tcPr>
            <w:tcW w:w="1537" w:type="dxa"/>
          </w:tcPr>
          <w:p w14:paraId="079722B9" w14:textId="77777777" w:rsidR="00E25508" w:rsidRPr="00AD7CB0" w:rsidRDefault="00E25508" w:rsidP="00486F35">
            <w:pPr>
              <w:pStyle w:val="Tabletext"/>
              <w:jc w:val="center"/>
              <w:rPr>
                <w:noProof/>
              </w:rPr>
            </w:pPr>
          </w:p>
        </w:tc>
      </w:tr>
      <w:tr w:rsidR="007B35E5" w:rsidRPr="00481BED" w14:paraId="366B8C94" w14:textId="4C1BC88E" w:rsidTr="000069F8">
        <w:trPr>
          <w:jc w:val="center"/>
        </w:trPr>
        <w:tc>
          <w:tcPr>
            <w:tcW w:w="3492" w:type="dxa"/>
            <w:shd w:val="clear" w:color="auto" w:fill="auto"/>
          </w:tcPr>
          <w:p w14:paraId="107252A0" w14:textId="77777777" w:rsidR="00E25508" w:rsidRPr="00003356" w:rsidRDefault="00E25508" w:rsidP="00792BD0">
            <w:pPr>
              <w:pStyle w:val="Tabletext"/>
              <w:rPr>
                <w:iCs/>
              </w:rPr>
            </w:pPr>
            <w:r w:rsidRPr="00003356">
              <w:rPr>
                <w:iCs/>
              </w:rPr>
              <w:t>Destination-gate</w:t>
            </w:r>
          </w:p>
        </w:tc>
        <w:tc>
          <w:tcPr>
            <w:tcW w:w="1536" w:type="dxa"/>
            <w:shd w:val="clear" w:color="auto" w:fill="auto"/>
          </w:tcPr>
          <w:p w14:paraId="0CD8819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8EF6F6A" w14:textId="77777777" w:rsidR="00E25508" w:rsidRPr="00AD7CB0" w:rsidRDefault="00E25508" w:rsidP="00486F35">
            <w:pPr>
              <w:pStyle w:val="Tabletext"/>
              <w:jc w:val="center"/>
            </w:pPr>
          </w:p>
        </w:tc>
        <w:tc>
          <w:tcPr>
            <w:tcW w:w="1537" w:type="dxa"/>
            <w:shd w:val="clear" w:color="auto" w:fill="auto"/>
          </w:tcPr>
          <w:p w14:paraId="44922A3F" w14:textId="77777777" w:rsidR="00E25508" w:rsidRPr="00AD7CB0" w:rsidRDefault="00E25508" w:rsidP="00486F35">
            <w:pPr>
              <w:pStyle w:val="Tabletext"/>
              <w:jc w:val="center"/>
              <w:rPr>
                <w:noProof/>
              </w:rPr>
            </w:pPr>
          </w:p>
        </w:tc>
        <w:tc>
          <w:tcPr>
            <w:tcW w:w="1537" w:type="dxa"/>
          </w:tcPr>
          <w:p w14:paraId="60E9D603" w14:textId="77777777" w:rsidR="00E25508" w:rsidRPr="00AD7CB0" w:rsidRDefault="00E25508" w:rsidP="00486F35">
            <w:pPr>
              <w:pStyle w:val="Tabletext"/>
              <w:jc w:val="center"/>
              <w:rPr>
                <w:noProof/>
              </w:rPr>
            </w:pPr>
          </w:p>
        </w:tc>
      </w:tr>
      <w:tr w:rsidR="00911ADE" w:rsidRPr="00481BED" w14:paraId="0AC1F8B1" w14:textId="77777777" w:rsidTr="000069F8">
        <w:trPr>
          <w:jc w:val="center"/>
        </w:trPr>
        <w:tc>
          <w:tcPr>
            <w:tcW w:w="3492" w:type="dxa"/>
            <w:shd w:val="clear" w:color="auto" w:fill="auto"/>
          </w:tcPr>
          <w:p w14:paraId="5EA7A097" w14:textId="438DB9A9" w:rsidR="00911ADE" w:rsidRPr="00003356" w:rsidRDefault="00911ADE" w:rsidP="00792BD0">
            <w:pPr>
              <w:pStyle w:val="Tabletext"/>
              <w:rPr>
                <w:iCs/>
              </w:rPr>
            </w:pPr>
            <w:r w:rsidRPr="00003356">
              <w:rPr>
                <w:iCs/>
              </w:rPr>
              <w:t>Destination-number</w:t>
            </w:r>
          </w:p>
        </w:tc>
        <w:tc>
          <w:tcPr>
            <w:tcW w:w="1536" w:type="dxa"/>
            <w:shd w:val="clear" w:color="auto" w:fill="auto"/>
          </w:tcPr>
          <w:p w14:paraId="5FC8BAE9" w14:textId="02462407" w:rsidR="00911ADE" w:rsidRPr="00AD7CB0" w:rsidRDefault="00911ADE" w:rsidP="00486F35">
            <w:pPr>
              <w:pStyle w:val="Tabletext"/>
              <w:jc w:val="center"/>
              <w:rPr>
                <w:noProof/>
              </w:rPr>
            </w:pPr>
            <w:r w:rsidRPr="00AD7CB0">
              <w:rPr>
                <w:noProof/>
              </w:rPr>
              <w:t>definition</w:t>
            </w:r>
          </w:p>
        </w:tc>
        <w:tc>
          <w:tcPr>
            <w:tcW w:w="1537" w:type="dxa"/>
            <w:shd w:val="clear" w:color="auto" w:fill="auto"/>
          </w:tcPr>
          <w:p w14:paraId="32B778BA" w14:textId="77777777" w:rsidR="00911ADE" w:rsidRPr="00AD7CB0" w:rsidRDefault="00911ADE" w:rsidP="00486F35">
            <w:pPr>
              <w:pStyle w:val="Tabletext"/>
              <w:jc w:val="center"/>
            </w:pPr>
          </w:p>
        </w:tc>
        <w:tc>
          <w:tcPr>
            <w:tcW w:w="1537" w:type="dxa"/>
            <w:shd w:val="clear" w:color="auto" w:fill="auto"/>
          </w:tcPr>
          <w:p w14:paraId="439F499E" w14:textId="77777777" w:rsidR="00911ADE" w:rsidRPr="00AD7CB0" w:rsidRDefault="00911ADE" w:rsidP="00486F35">
            <w:pPr>
              <w:pStyle w:val="Tabletext"/>
              <w:jc w:val="center"/>
              <w:rPr>
                <w:noProof/>
              </w:rPr>
            </w:pPr>
          </w:p>
        </w:tc>
        <w:tc>
          <w:tcPr>
            <w:tcW w:w="1537" w:type="dxa"/>
          </w:tcPr>
          <w:p w14:paraId="50D80844" w14:textId="77777777" w:rsidR="00911ADE" w:rsidRPr="00AD7CB0" w:rsidRDefault="00911ADE" w:rsidP="00486F35">
            <w:pPr>
              <w:pStyle w:val="Tabletext"/>
              <w:jc w:val="center"/>
              <w:rPr>
                <w:noProof/>
              </w:rPr>
            </w:pPr>
          </w:p>
        </w:tc>
      </w:tr>
      <w:tr w:rsidR="007B35E5" w:rsidRPr="00481BED" w14:paraId="09E54F64" w14:textId="05C4168C" w:rsidTr="000069F8">
        <w:trPr>
          <w:jc w:val="center"/>
        </w:trPr>
        <w:tc>
          <w:tcPr>
            <w:tcW w:w="3492" w:type="dxa"/>
            <w:shd w:val="clear" w:color="auto" w:fill="auto"/>
          </w:tcPr>
          <w:p w14:paraId="56FCCD80" w14:textId="77777777" w:rsidR="00E25508" w:rsidRPr="00003356" w:rsidRDefault="00E25508" w:rsidP="00792BD0">
            <w:pPr>
              <w:pStyle w:val="Tabletext"/>
              <w:rPr>
                <w:iCs/>
              </w:rPr>
            </w:pPr>
            <w:r w:rsidRPr="00003356">
              <w:rPr>
                <w:iCs/>
              </w:rPr>
              <w:t>Direct-via</w:t>
            </w:r>
          </w:p>
        </w:tc>
        <w:tc>
          <w:tcPr>
            <w:tcW w:w="1536" w:type="dxa"/>
            <w:shd w:val="clear" w:color="auto" w:fill="auto"/>
          </w:tcPr>
          <w:p w14:paraId="3B64892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AEDAAD4" w14:textId="77777777" w:rsidR="00E25508" w:rsidRPr="00AD7CB0" w:rsidRDefault="00E25508" w:rsidP="00486F35">
            <w:pPr>
              <w:pStyle w:val="Tabletext"/>
              <w:jc w:val="center"/>
            </w:pPr>
          </w:p>
        </w:tc>
        <w:tc>
          <w:tcPr>
            <w:tcW w:w="1537" w:type="dxa"/>
            <w:shd w:val="clear" w:color="auto" w:fill="auto"/>
          </w:tcPr>
          <w:p w14:paraId="2ABF59D0" w14:textId="77777777" w:rsidR="00E25508" w:rsidRPr="00AD7CB0" w:rsidRDefault="00E25508" w:rsidP="00486F35">
            <w:pPr>
              <w:pStyle w:val="Tabletext"/>
              <w:jc w:val="center"/>
              <w:rPr>
                <w:noProof/>
              </w:rPr>
            </w:pPr>
          </w:p>
        </w:tc>
        <w:tc>
          <w:tcPr>
            <w:tcW w:w="1537" w:type="dxa"/>
          </w:tcPr>
          <w:p w14:paraId="4EA1AA16" w14:textId="77777777" w:rsidR="00E25508" w:rsidRPr="00AD7CB0" w:rsidRDefault="00E25508" w:rsidP="00486F35">
            <w:pPr>
              <w:pStyle w:val="Tabletext"/>
              <w:jc w:val="center"/>
              <w:rPr>
                <w:noProof/>
              </w:rPr>
            </w:pPr>
          </w:p>
        </w:tc>
      </w:tr>
      <w:tr w:rsidR="007B35E5" w:rsidRPr="00481BED" w14:paraId="66A9736B" w14:textId="77777777" w:rsidTr="000069F8">
        <w:trPr>
          <w:jc w:val="center"/>
        </w:trPr>
        <w:tc>
          <w:tcPr>
            <w:tcW w:w="3492" w:type="dxa"/>
            <w:shd w:val="clear" w:color="auto" w:fill="auto"/>
          </w:tcPr>
          <w:p w14:paraId="2967CC49" w14:textId="7EC9B8FF" w:rsidR="007B35E5" w:rsidRPr="00003356" w:rsidRDefault="007C6369" w:rsidP="00792BD0">
            <w:pPr>
              <w:pStyle w:val="Tabletext"/>
              <w:rPr>
                <w:iCs/>
              </w:rPr>
            </w:pPr>
            <w:r w:rsidRPr="00003356">
              <w:rPr>
                <w:iCs/>
              </w:rPr>
              <w:t>Dynamic-operation-signature</w:t>
            </w:r>
          </w:p>
        </w:tc>
        <w:tc>
          <w:tcPr>
            <w:tcW w:w="1536" w:type="dxa"/>
            <w:shd w:val="clear" w:color="auto" w:fill="auto"/>
          </w:tcPr>
          <w:p w14:paraId="0E14D73A" w14:textId="77777777" w:rsidR="007B35E5" w:rsidRPr="00AD7CB0" w:rsidRDefault="007B35E5" w:rsidP="00486F35">
            <w:pPr>
              <w:pStyle w:val="Tabletext"/>
              <w:jc w:val="center"/>
              <w:rPr>
                <w:noProof/>
              </w:rPr>
            </w:pPr>
          </w:p>
        </w:tc>
        <w:tc>
          <w:tcPr>
            <w:tcW w:w="1537" w:type="dxa"/>
            <w:shd w:val="clear" w:color="auto" w:fill="auto"/>
          </w:tcPr>
          <w:p w14:paraId="50918338" w14:textId="77777777" w:rsidR="007B35E5" w:rsidRPr="00AD7CB0" w:rsidRDefault="007B35E5" w:rsidP="00486F35">
            <w:pPr>
              <w:pStyle w:val="Tabletext"/>
              <w:jc w:val="center"/>
            </w:pPr>
          </w:p>
        </w:tc>
        <w:tc>
          <w:tcPr>
            <w:tcW w:w="1537" w:type="dxa"/>
            <w:shd w:val="clear" w:color="auto" w:fill="auto"/>
          </w:tcPr>
          <w:p w14:paraId="7963C931" w14:textId="77777777" w:rsidR="007B35E5" w:rsidRPr="00AD7CB0" w:rsidRDefault="007B35E5" w:rsidP="00486F35">
            <w:pPr>
              <w:pStyle w:val="Tabletext"/>
              <w:jc w:val="center"/>
              <w:rPr>
                <w:noProof/>
              </w:rPr>
            </w:pPr>
          </w:p>
        </w:tc>
        <w:tc>
          <w:tcPr>
            <w:tcW w:w="1537" w:type="dxa"/>
          </w:tcPr>
          <w:p w14:paraId="042A5271" w14:textId="2AF7A4E5" w:rsidR="007B35E5" w:rsidRPr="00AD7CB0" w:rsidRDefault="007B35E5" w:rsidP="00486F35">
            <w:pPr>
              <w:pStyle w:val="Tabletext"/>
              <w:jc w:val="center"/>
              <w:rPr>
                <w:noProof/>
              </w:rPr>
            </w:pPr>
            <w:r w:rsidRPr="00AD7CB0">
              <w:rPr>
                <w:noProof/>
              </w:rPr>
              <w:t>definition</w:t>
            </w:r>
          </w:p>
        </w:tc>
      </w:tr>
      <w:tr w:rsidR="007B35E5" w:rsidRPr="00481BED" w14:paraId="7B5DDF1C" w14:textId="2B06F4CC" w:rsidTr="000069F8">
        <w:trPr>
          <w:jc w:val="center"/>
        </w:trPr>
        <w:tc>
          <w:tcPr>
            <w:tcW w:w="3492" w:type="dxa"/>
            <w:shd w:val="clear" w:color="auto" w:fill="auto"/>
          </w:tcPr>
          <w:p w14:paraId="3D23661A" w14:textId="77777777" w:rsidR="00E25508" w:rsidRPr="00003356" w:rsidRDefault="00E25508" w:rsidP="00792BD0">
            <w:pPr>
              <w:pStyle w:val="Tabletext"/>
              <w:rPr>
                <w:iCs/>
              </w:rPr>
            </w:pPr>
            <w:r w:rsidRPr="00003356">
              <w:rPr>
                <w:iCs/>
              </w:rPr>
              <w:t>Else-answer</w:t>
            </w:r>
          </w:p>
        </w:tc>
        <w:tc>
          <w:tcPr>
            <w:tcW w:w="1536" w:type="dxa"/>
            <w:shd w:val="clear" w:color="auto" w:fill="auto"/>
          </w:tcPr>
          <w:p w14:paraId="1210C4D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85B69CF" w14:textId="77777777" w:rsidR="00E25508" w:rsidRPr="00AD7CB0" w:rsidRDefault="00E25508" w:rsidP="00486F35">
            <w:pPr>
              <w:pStyle w:val="Tabletext"/>
              <w:jc w:val="center"/>
            </w:pPr>
          </w:p>
        </w:tc>
        <w:tc>
          <w:tcPr>
            <w:tcW w:w="1537" w:type="dxa"/>
            <w:shd w:val="clear" w:color="auto" w:fill="auto"/>
          </w:tcPr>
          <w:p w14:paraId="55F6E28B" w14:textId="77777777" w:rsidR="00E25508" w:rsidRPr="00AD7CB0" w:rsidRDefault="00E25508" w:rsidP="00486F35">
            <w:pPr>
              <w:pStyle w:val="Tabletext"/>
              <w:jc w:val="center"/>
              <w:rPr>
                <w:noProof/>
              </w:rPr>
            </w:pPr>
          </w:p>
        </w:tc>
        <w:tc>
          <w:tcPr>
            <w:tcW w:w="1537" w:type="dxa"/>
          </w:tcPr>
          <w:p w14:paraId="44E9F1AD" w14:textId="77777777" w:rsidR="00E25508" w:rsidRPr="00AD7CB0" w:rsidRDefault="00E25508" w:rsidP="00486F35">
            <w:pPr>
              <w:pStyle w:val="Tabletext"/>
              <w:jc w:val="center"/>
            </w:pPr>
          </w:p>
        </w:tc>
      </w:tr>
      <w:tr w:rsidR="00911ADE" w:rsidRPr="00481BED" w14:paraId="7722BC66" w14:textId="77777777" w:rsidTr="000069F8">
        <w:trPr>
          <w:jc w:val="center"/>
        </w:trPr>
        <w:tc>
          <w:tcPr>
            <w:tcW w:w="3492" w:type="dxa"/>
            <w:shd w:val="clear" w:color="auto" w:fill="auto"/>
          </w:tcPr>
          <w:p w14:paraId="7CA4C644" w14:textId="23A4CDEF" w:rsidR="00911ADE" w:rsidRPr="00003356" w:rsidRDefault="00911ADE" w:rsidP="00792BD0">
            <w:pPr>
              <w:pStyle w:val="Tabletext"/>
              <w:rPr>
                <w:iCs/>
              </w:rPr>
            </w:pPr>
            <w:r w:rsidRPr="00003356">
              <w:rPr>
                <w:iCs/>
              </w:rPr>
              <w:t>Encoded-expression</w:t>
            </w:r>
          </w:p>
        </w:tc>
        <w:tc>
          <w:tcPr>
            <w:tcW w:w="1536" w:type="dxa"/>
            <w:shd w:val="clear" w:color="auto" w:fill="auto"/>
          </w:tcPr>
          <w:p w14:paraId="58571DB5" w14:textId="77777777" w:rsidR="00911ADE" w:rsidRPr="00AD7CB0" w:rsidRDefault="00911ADE" w:rsidP="00486F35">
            <w:pPr>
              <w:pStyle w:val="Tabletext"/>
              <w:jc w:val="center"/>
              <w:rPr>
                <w:noProof/>
              </w:rPr>
            </w:pPr>
          </w:p>
        </w:tc>
        <w:tc>
          <w:tcPr>
            <w:tcW w:w="1537" w:type="dxa"/>
            <w:shd w:val="clear" w:color="auto" w:fill="auto"/>
          </w:tcPr>
          <w:p w14:paraId="211B7E19" w14:textId="77777777" w:rsidR="00911ADE" w:rsidRPr="00AD7CB0" w:rsidRDefault="00911ADE" w:rsidP="00486F35">
            <w:pPr>
              <w:pStyle w:val="Tabletext"/>
              <w:jc w:val="center"/>
            </w:pPr>
          </w:p>
        </w:tc>
        <w:tc>
          <w:tcPr>
            <w:tcW w:w="1537" w:type="dxa"/>
            <w:shd w:val="clear" w:color="auto" w:fill="auto"/>
          </w:tcPr>
          <w:p w14:paraId="36C15AA7" w14:textId="5349722F" w:rsidR="00911ADE" w:rsidRPr="00AD7CB0" w:rsidRDefault="00911ADE" w:rsidP="00486F35">
            <w:pPr>
              <w:pStyle w:val="Tabletext"/>
              <w:jc w:val="center"/>
              <w:rPr>
                <w:noProof/>
              </w:rPr>
            </w:pPr>
            <w:r w:rsidRPr="00AD7CB0">
              <w:rPr>
                <w:noProof/>
              </w:rPr>
              <w:t>definition</w:t>
            </w:r>
          </w:p>
        </w:tc>
        <w:tc>
          <w:tcPr>
            <w:tcW w:w="1537" w:type="dxa"/>
          </w:tcPr>
          <w:p w14:paraId="32BF7CC7" w14:textId="77777777" w:rsidR="00911ADE" w:rsidRPr="00AD7CB0" w:rsidRDefault="00911ADE" w:rsidP="00486F35">
            <w:pPr>
              <w:pStyle w:val="Tabletext"/>
              <w:jc w:val="center"/>
            </w:pPr>
          </w:p>
        </w:tc>
      </w:tr>
      <w:tr w:rsidR="007B35E5" w:rsidRPr="00481BED" w14:paraId="72C9A895" w14:textId="5DE96332" w:rsidTr="000069F8">
        <w:trPr>
          <w:jc w:val="center"/>
        </w:trPr>
        <w:tc>
          <w:tcPr>
            <w:tcW w:w="3492" w:type="dxa"/>
            <w:shd w:val="clear" w:color="auto" w:fill="auto"/>
          </w:tcPr>
          <w:p w14:paraId="5B453599" w14:textId="77777777" w:rsidR="00E25508" w:rsidRPr="00003356" w:rsidRDefault="00E25508" w:rsidP="00792BD0">
            <w:pPr>
              <w:pStyle w:val="Tabletext"/>
              <w:rPr>
                <w:iCs/>
              </w:rPr>
            </w:pPr>
            <w:r w:rsidRPr="00003356">
              <w:rPr>
                <w:iCs/>
              </w:rPr>
              <w:t>Encoding-expression</w:t>
            </w:r>
          </w:p>
        </w:tc>
        <w:tc>
          <w:tcPr>
            <w:tcW w:w="1536" w:type="dxa"/>
            <w:shd w:val="clear" w:color="auto" w:fill="auto"/>
          </w:tcPr>
          <w:p w14:paraId="09261550" w14:textId="77777777" w:rsidR="00E25508" w:rsidRPr="00AD7CB0" w:rsidRDefault="00E25508" w:rsidP="00486F35">
            <w:pPr>
              <w:pStyle w:val="Tabletext"/>
              <w:jc w:val="center"/>
            </w:pPr>
          </w:p>
        </w:tc>
        <w:tc>
          <w:tcPr>
            <w:tcW w:w="1537" w:type="dxa"/>
            <w:shd w:val="clear" w:color="auto" w:fill="auto"/>
          </w:tcPr>
          <w:p w14:paraId="150C52AA" w14:textId="77777777" w:rsidR="00E25508" w:rsidRPr="00AD7CB0" w:rsidRDefault="00E25508" w:rsidP="00486F35">
            <w:pPr>
              <w:pStyle w:val="Tabletext"/>
              <w:jc w:val="center"/>
            </w:pPr>
          </w:p>
        </w:tc>
        <w:tc>
          <w:tcPr>
            <w:tcW w:w="1537" w:type="dxa"/>
            <w:shd w:val="clear" w:color="auto" w:fill="auto"/>
          </w:tcPr>
          <w:p w14:paraId="14CC0ADE" w14:textId="77777777" w:rsidR="00E25508" w:rsidRPr="00AD7CB0" w:rsidRDefault="00E25508" w:rsidP="00486F35">
            <w:pPr>
              <w:pStyle w:val="Tabletext"/>
              <w:jc w:val="center"/>
              <w:rPr>
                <w:noProof/>
              </w:rPr>
            </w:pPr>
            <w:r w:rsidRPr="00AD7CB0">
              <w:rPr>
                <w:noProof/>
              </w:rPr>
              <w:t>definition</w:t>
            </w:r>
          </w:p>
        </w:tc>
        <w:tc>
          <w:tcPr>
            <w:tcW w:w="1537" w:type="dxa"/>
          </w:tcPr>
          <w:p w14:paraId="5D8F5DD6" w14:textId="77777777" w:rsidR="00E25508" w:rsidRPr="00AD7CB0" w:rsidRDefault="00E25508" w:rsidP="00486F35">
            <w:pPr>
              <w:pStyle w:val="Tabletext"/>
              <w:jc w:val="center"/>
            </w:pPr>
          </w:p>
        </w:tc>
      </w:tr>
      <w:tr w:rsidR="007B35E5" w:rsidRPr="00481BED" w14:paraId="2953E5C7" w14:textId="600FD16D" w:rsidTr="000069F8">
        <w:trPr>
          <w:jc w:val="center"/>
        </w:trPr>
        <w:tc>
          <w:tcPr>
            <w:tcW w:w="3492" w:type="dxa"/>
            <w:shd w:val="clear" w:color="auto" w:fill="auto"/>
          </w:tcPr>
          <w:p w14:paraId="3D555656" w14:textId="77777777" w:rsidR="00E25508" w:rsidRPr="00003356" w:rsidRDefault="00E25508" w:rsidP="00792BD0">
            <w:pPr>
              <w:pStyle w:val="Tabletext"/>
              <w:rPr>
                <w:iCs/>
              </w:rPr>
            </w:pPr>
            <w:r w:rsidRPr="00003356">
              <w:rPr>
                <w:iCs/>
              </w:rPr>
              <w:t>Encoding-path</w:t>
            </w:r>
          </w:p>
        </w:tc>
        <w:tc>
          <w:tcPr>
            <w:tcW w:w="1536" w:type="dxa"/>
            <w:shd w:val="clear" w:color="auto" w:fill="auto"/>
          </w:tcPr>
          <w:p w14:paraId="0DDE04FA" w14:textId="77777777" w:rsidR="00E25508" w:rsidRPr="00AD7CB0" w:rsidRDefault="00E25508" w:rsidP="00486F35">
            <w:pPr>
              <w:pStyle w:val="Tabletext"/>
              <w:jc w:val="center"/>
            </w:pPr>
          </w:p>
        </w:tc>
        <w:tc>
          <w:tcPr>
            <w:tcW w:w="1537" w:type="dxa"/>
            <w:shd w:val="clear" w:color="auto" w:fill="auto"/>
          </w:tcPr>
          <w:p w14:paraId="1971953B" w14:textId="77777777" w:rsidR="00E25508" w:rsidRPr="00AD7CB0" w:rsidRDefault="00E25508" w:rsidP="00486F35">
            <w:pPr>
              <w:pStyle w:val="Tabletext"/>
              <w:jc w:val="center"/>
            </w:pPr>
          </w:p>
        </w:tc>
        <w:tc>
          <w:tcPr>
            <w:tcW w:w="1537" w:type="dxa"/>
            <w:shd w:val="clear" w:color="auto" w:fill="auto"/>
          </w:tcPr>
          <w:p w14:paraId="3576CAEE" w14:textId="77777777" w:rsidR="00E25508" w:rsidRPr="00AD7CB0" w:rsidRDefault="00E25508" w:rsidP="00486F35">
            <w:pPr>
              <w:pStyle w:val="Tabletext"/>
              <w:jc w:val="center"/>
              <w:rPr>
                <w:noProof/>
              </w:rPr>
            </w:pPr>
            <w:r w:rsidRPr="00AD7CB0">
              <w:rPr>
                <w:noProof/>
              </w:rPr>
              <w:t>definition</w:t>
            </w:r>
          </w:p>
        </w:tc>
        <w:tc>
          <w:tcPr>
            <w:tcW w:w="1537" w:type="dxa"/>
          </w:tcPr>
          <w:p w14:paraId="59E23802" w14:textId="77777777" w:rsidR="00E25508" w:rsidRPr="00AD7CB0" w:rsidRDefault="00E25508" w:rsidP="00486F35">
            <w:pPr>
              <w:pStyle w:val="Tabletext"/>
              <w:jc w:val="center"/>
            </w:pPr>
          </w:p>
        </w:tc>
      </w:tr>
      <w:tr w:rsidR="007B35E5" w:rsidRPr="00481BED" w14:paraId="57B2E1F2" w14:textId="568B96C4" w:rsidTr="000069F8">
        <w:trPr>
          <w:jc w:val="center"/>
        </w:trPr>
        <w:tc>
          <w:tcPr>
            <w:tcW w:w="3492" w:type="dxa"/>
            <w:shd w:val="clear" w:color="auto" w:fill="auto"/>
          </w:tcPr>
          <w:p w14:paraId="12A2CA8E" w14:textId="77777777" w:rsidR="00E25508" w:rsidRPr="00003356" w:rsidRDefault="00E25508" w:rsidP="00792BD0">
            <w:pPr>
              <w:pStyle w:val="Tabletext"/>
              <w:rPr>
                <w:iCs/>
              </w:rPr>
            </w:pPr>
            <w:r w:rsidRPr="00003356">
              <w:rPr>
                <w:iCs/>
              </w:rPr>
              <w:t>Encoding-rules</w:t>
            </w:r>
          </w:p>
        </w:tc>
        <w:tc>
          <w:tcPr>
            <w:tcW w:w="1536" w:type="dxa"/>
            <w:shd w:val="clear" w:color="auto" w:fill="auto"/>
          </w:tcPr>
          <w:p w14:paraId="0A41531A" w14:textId="77777777" w:rsidR="00E25508" w:rsidRPr="00AD7CB0" w:rsidRDefault="00E25508" w:rsidP="00486F35">
            <w:pPr>
              <w:pStyle w:val="Tabletext"/>
              <w:jc w:val="center"/>
            </w:pPr>
          </w:p>
        </w:tc>
        <w:tc>
          <w:tcPr>
            <w:tcW w:w="1537" w:type="dxa"/>
            <w:shd w:val="clear" w:color="auto" w:fill="auto"/>
          </w:tcPr>
          <w:p w14:paraId="071DB1B0" w14:textId="77777777" w:rsidR="00E25508" w:rsidRPr="00AD7CB0" w:rsidRDefault="00E25508" w:rsidP="00486F35">
            <w:pPr>
              <w:pStyle w:val="Tabletext"/>
              <w:jc w:val="center"/>
            </w:pPr>
          </w:p>
        </w:tc>
        <w:tc>
          <w:tcPr>
            <w:tcW w:w="1537" w:type="dxa"/>
            <w:shd w:val="clear" w:color="auto" w:fill="auto"/>
          </w:tcPr>
          <w:p w14:paraId="19366AFB" w14:textId="77777777" w:rsidR="00E25508" w:rsidRPr="00AD7CB0" w:rsidRDefault="00E25508" w:rsidP="00486F35">
            <w:pPr>
              <w:pStyle w:val="Tabletext"/>
              <w:jc w:val="center"/>
              <w:rPr>
                <w:noProof/>
              </w:rPr>
            </w:pPr>
            <w:r w:rsidRPr="00AD7CB0">
              <w:rPr>
                <w:noProof/>
              </w:rPr>
              <w:t>definition</w:t>
            </w:r>
          </w:p>
        </w:tc>
        <w:tc>
          <w:tcPr>
            <w:tcW w:w="1537" w:type="dxa"/>
          </w:tcPr>
          <w:p w14:paraId="4423C893" w14:textId="77777777" w:rsidR="00E25508" w:rsidRPr="00AD7CB0" w:rsidRDefault="00E25508" w:rsidP="00486F35">
            <w:pPr>
              <w:pStyle w:val="Tabletext"/>
              <w:jc w:val="center"/>
            </w:pPr>
          </w:p>
        </w:tc>
      </w:tr>
      <w:tr w:rsidR="007B35E5" w:rsidRPr="00481BED" w14:paraId="29F86874" w14:textId="2BD29468" w:rsidTr="000069F8">
        <w:trPr>
          <w:jc w:val="center"/>
        </w:trPr>
        <w:tc>
          <w:tcPr>
            <w:tcW w:w="3492" w:type="dxa"/>
            <w:shd w:val="clear" w:color="auto" w:fill="auto"/>
          </w:tcPr>
          <w:p w14:paraId="0492D4B0" w14:textId="77777777" w:rsidR="00E25508" w:rsidRPr="00003356" w:rsidRDefault="00E25508" w:rsidP="00792BD0">
            <w:pPr>
              <w:pStyle w:val="Tabletext"/>
              <w:rPr>
                <w:iCs/>
              </w:rPr>
            </w:pPr>
            <w:r w:rsidRPr="00003356">
              <w:rPr>
                <w:iCs/>
              </w:rPr>
              <w:t>Entry-connection-definition</w:t>
            </w:r>
          </w:p>
        </w:tc>
        <w:tc>
          <w:tcPr>
            <w:tcW w:w="1536" w:type="dxa"/>
            <w:shd w:val="clear" w:color="auto" w:fill="auto"/>
          </w:tcPr>
          <w:p w14:paraId="0FF61A44" w14:textId="77777777" w:rsidR="00E25508" w:rsidRPr="00AD7CB0" w:rsidRDefault="00E25508" w:rsidP="00486F35">
            <w:pPr>
              <w:pStyle w:val="Tabletext"/>
              <w:jc w:val="center"/>
            </w:pPr>
          </w:p>
        </w:tc>
        <w:tc>
          <w:tcPr>
            <w:tcW w:w="1537" w:type="dxa"/>
            <w:shd w:val="clear" w:color="auto" w:fill="auto"/>
          </w:tcPr>
          <w:p w14:paraId="6F5A4A4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5DFE8F1" w14:textId="77777777" w:rsidR="00E25508" w:rsidRPr="00AD7CB0" w:rsidRDefault="00E25508" w:rsidP="00486F35">
            <w:pPr>
              <w:pStyle w:val="Tabletext"/>
              <w:jc w:val="center"/>
            </w:pPr>
          </w:p>
        </w:tc>
        <w:tc>
          <w:tcPr>
            <w:tcW w:w="1537" w:type="dxa"/>
          </w:tcPr>
          <w:p w14:paraId="48942DED" w14:textId="77777777" w:rsidR="00E25508" w:rsidRPr="00AD7CB0" w:rsidRDefault="00E25508" w:rsidP="00486F35">
            <w:pPr>
              <w:pStyle w:val="Tabletext"/>
              <w:jc w:val="center"/>
            </w:pPr>
          </w:p>
        </w:tc>
      </w:tr>
      <w:tr w:rsidR="007B35E5" w:rsidRPr="00481BED" w14:paraId="023C24AF" w14:textId="77B2B642" w:rsidTr="000069F8">
        <w:trPr>
          <w:jc w:val="center"/>
        </w:trPr>
        <w:tc>
          <w:tcPr>
            <w:tcW w:w="3492" w:type="dxa"/>
            <w:shd w:val="clear" w:color="auto" w:fill="auto"/>
          </w:tcPr>
          <w:p w14:paraId="39CBEA34" w14:textId="77777777" w:rsidR="00E25508" w:rsidRPr="00003356" w:rsidRDefault="00E25508" w:rsidP="00792BD0">
            <w:pPr>
              <w:pStyle w:val="Tabletext"/>
              <w:rPr>
                <w:iCs/>
              </w:rPr>
            </w:pPr>
            <w:r w:rsidRPr="00003356">
              <w:rPr>
                <w:iCs/>
              </w:rPr>
              <w:t>Entry-procedure-definition</w:t>
            </w:r>
          </w:p>
        </w:tc>
        <w:tc>
          <w:tcPr>
            <w:tcW w:w="1536" w:type="dxa"/>
            <w:shd w:val="clear" w:color="auto" w:fill="auto"/>
          </w:tcPr>
          <w:p w14:paraId="5EE4B258" w14:textId="77777777" w:rsidR="00E25508" w:rsidRPr="00AD7CB0" w:rsidRDefault="00E25508" w:rsidP="00486F35">
            <w:pPr>
              <w:pStyle w:val="Tabletext"/>
              <w:jc w:val="center"/>
            </w:pPr>
          </w:p>
        </w:tc>
        <w:tc>
          <w:tcPr>
            <w:tcW w:w="1537" w:type="dxa"/>
            <w:shd w:val="clear" w:color="auto" w:fill="auto"/>
          </w:tcPr>
          <w:p w14:paraId="069AB19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79AA1BF" w14:textId="77777777" w:rsidR="00E25508" w:rsidRPr="00AD7CB0" w:rsidRDefault="00E25508" w:rsidP="00486F35">
            <w:pPr>
              <w:pStyle w:val="Tabletext"/>
              <w:jc w:val="center"/>
            </w:pPr>
          </w:p>
        </w:tc>
        <w:tc>
          <w:tcPr>
            <w:tcW w:w="1537" w:type="dxa"/>
          </w:tcPr>
          <w:p w14:paraId="1E070807" w14:textId="77777777" w:rsidR="00E25508" w:rsidRPr="00AD7CB0" w:rsidRDefault="00E25508" w:rsidP="00486F35">
            <w:pPr>
              <w:pStyle w:val="Tabletext"/>
              <w:jc w:val="center"/>
            </w:pPr>
          </w:p>
        </w:tc>
      </w:tr>
      <w:tr w:rsidR="007B35E5" w:rsidRPr="00481BED" w14:paraId="29D95E7F" w14:textId="0ECBA660" w:rsidTr="000069F8">
        <w:trPr>
          <w:jc w:val="center"/>
        </w:trPr>
        <w:tc>
          <w:tcPr>
            <w:tcW w:w="3492" w:type="dxa"/>
            <w:shd w:val="clear" w:color="auto" w:fill="auto"/>
          </w:tcPr>
          <w:p w14:paraId="585810A2" w14:textId="77777777" w:rsidR="00E25508" w:rsidRPr="00003356" w:rsidRDefault="00E25508" w:rsidP="00792BD0">
            <w:pPr>
              <w:pStyle w:val="Tabletext"/>
              <w:rPr>
                <w:iCs/>
              </w:rPr>
            </w:pPr>
            <w:r w:rsidRPr="00003356">
              <w:rPr>
                <w:iCs/>
              </w:rPr>
              <w:t>Equality-expression</w:t>
            </w:r>
          </w:p>
        </w:tc>
        <w:tc>
          <w:tcPr>
            <w:tcW w:w="1536" w:type="dxa"/>
            <w:shd w:val="clear" w:color="auto" w:fill="auto"/>
          </w:tcPr>
          <w:p w14:paraId="4583067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E9D1957" w14:textId="77777777" w:rsidR="00E25508" w:rsidRPr="00AD7CB0" w:rsidRDefault="00E25508" w:rsidP="00486F35">
            <w:pPr>
              <w:pStyle w:val="Tabletext"/>
              <w:jc w:val="center"/>
              <w:rPr>
                <w:noProof/>
              </w:rPr>
            </w:pPr>
          </w:p>
        </w:tc>
        <w:tc>
          <w:tcPr>
            <w:tcW w:w="1537" w:type="dxa"/>
            <w:shd w:val="clear" w:color="auto" w:fill="auto"/>
          </w:tcPr>
          <w:p w14:paraId="7BE20B53" w14:textId="77777777" w:rsidR="00E25508" w:rsidRPr="00AD7CB0" w:rsidRDefault="00E25508" w:rsidP="00486F35">
            <w:pPr>
              <w:pStyle w:val="Tabletext"/>
              <w:jc w:val="center"/>
            </w:pPr>
          </w:p>
        </w:tc>
        <w:tc>
          <w:tcPr>
            <w:tcW w:w="1537" w:type="dxa"/>
          </w:tcPr>
          <w:p w14:paraId="35BA5C56" w14:textId="77777777" w:rsidR="00E25508" w:rsidRPr="00AD7CB0" w:rsidRDefault="00E25508" w:rsidP="00486F35">
            <w:pPr>
              <w:pStyle w:val="Tabletext"/>
              <w:jc w:val="center"/>
            </w:pPr>
          </w:p>
        </w:tc>
      </w:tr>
      <w:tr w:rsidR="007B35E5" w:rsidRPr="00481BED" w14:paraId="7FA9C109" w14:textId="49751034" w:rsidTr="000069F8">
        <w:trPr>
          <w:jc w:val="center"/>
        </w:trPr>
        <w:tc>
          <w:tcPr>
            <w:tcW w:w="3492" w:type="dxa"/>
            <w:shd w:val="clear" w:color="auto" w:fill="auto"/>
          </w:tcPr>
          <w:p w14:paraId="130B04FB" w14:textId="77777777" w:rsidR="00E25508" w:rsidRPr="00003356" w:rsidRDefault="00E25508" w:rsidP="00792BD0">
            <w:pPr>
              <w:pStyle w:val="Tabletext"/>
              <w:rPr>
                <w:iCs/>
              </w:rPr>
            </w:pPr>
            <w:r w:rsidRPr="00003356">
              <w:rPr>
                <w:iCs/>
              </w:rPr>
              <w:t>Exit-connection-definition</w:t>
            </w:r>
          </w:p>
        </w:tc>
        <w:tc>
          <w:tcPr>
            <w:tcW w:w="1536" w:type="dxa"/>
            <w:shd w:val="clear" w:color="auto" w:fill="auto"/>
          </w:tcPr>
          <w:p w14:paraId="28CAD8AB" w14:textId="77777777" w:rsidR="00E25508" w:rsidRPr="00AD7CB0" w:rsidRDefault="00E25508" w:rsidP="00486F35">
            <w:pPr>
              <w:pStyle w:val="Tabletext"/>
              <w:jc w:val="center"/>
            </w:pPr>
          </w:p>
        </w:tc>
        <w:tc>
          <w:tcPr>
            <w:tcW w:w="1537" w:type="dxa"/>
            <w:shd w:val="clear" w:color="auto" w:fill="auto"/>
          </w:tcPr>
          <w:p w14:paraId="08E6D68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AC12B60" w14:textId="77777777" w:rsidR="00E25508" w:rsidRPr="00AD7CB0" w:rsidRDefault="00E25508" w:rsidP="00486F35">
            <w:pPr>
              <w:pStyle w:val="Tabletext"/>
              <w:jc w:val="center"/>
            </w:pPr>
          </w:p>
        </w:tc>
        <w:tc>
          <w:tcPr>
            <w:tcW w:w="1537" w:type="dxa"/>
          </w:tcPr>
          <w:p w14:paraId="2AFB873D" w14:textId="77777777" w:rsidR="00E25508" w:rsidRPr="00AD7CB0" w:rsidRDefault="00E25508" w:rsidP="00486F35">
            <w:pPr>
              <w:pStyle w:val="Tabletext"/>
              <w:jc w:val="center"/>
            </w:pPr>
          </w:p>
        </w:tc>
      </w:tr>
      <w:tr w:rsidR="007B35E5" w:rsidRPr="00481BED" w14:paraId="70BC5722" w14:textId="0E7FFBAA" w:rsidTr="000069F8">
        <w:trPr>
          <w:jc w:val="center"/>
        </w:trPr>
        <w:tc>
          <w:tcPr>
            <w:tcW w:w="3492" w:type="dxa"/>
            <w:shd w:val="clear" w:color="auto" w:fill="auto"/>
          </w:tcPr>
          <w:p w14:paraId="2E5F7B32" w14:textId="77777777" w:rsidR="00E25508" w:rsidRPr="00003356" w:rsidRDefault="00E25508" w:rsidP="00792BD0">
            <w:pPr>
              <w:pStyle w:val="Tabletext"/>
              <w:rPr>
                <w:iCs/>
              </w:rPr>
            </w:pPr>
            <w:r w:rsidRPr="00003356">
              <w:rPr>
                <w:iCs/>
              </w:rPr>
              <w:t>Exit-procedure-definition</w:t>
            </w:r>
          </w:p>
        </w:tc>
        <w:tc>
          <w:tcPr>
            <w:tcW w:w="1536" w:type="dxa"/>
            <w:shd w:val="clear" w:color="auto" w:fill="auto"/>
          </w:tcPr>
          <w:p w14:paraId="2005E9A2" w14:textId="77777777" w:rsidR="00E25508" w:rsidRPr="00AD7CB0" w:rsidRDefault="00E25508" w:rsidP="00486F35">
            <w:pPr>
              <w:pStyle w:val="Tabletext"/>
              <w:jc w:val="center"/>
            </w:pPr>
          </w:p>
        </w:tc>
        <w:tc>
          <w:tcPr>
            <w:tcW w:w="1537" w:type="dxa"/>
            <w:shd w:val="clear" w:color="auto" w:fill="auto"/>
          </w:tcPr>
          <w:p w14:paraId="1DE0B5B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0A8A485" w14:textId="77777777" w:rsidR="00E25508" w:rsidRPr="00AD7CB0" w:rsidRDefault="00E25508" w:rsidP="00486F35">
            <w:pPr>
              <w:pStyle w:val="Tabletext"/>
              <w:jc w:val="center"/>
            </w:pPr>
          </w:p>
        </w:tc>
        <w:tc>
          <w:tcPr>
            <w:tcW w:w="1537" w:type="dxa"/>
          </w:tcPr>
          <w:p w14:paraId="5EE66DB1" w14:textId="77777777" w:rsidR="00E25508" w:rsidRPr="00AD7CB0" w:rsidRDefault="00E25508" w:rsidP="00486F35">
            <w:pPr>
              <w:pStyle w:val="Tabletext"/>
              <w:jc w:val="center"/>
            </w:pPr>
          </w:p>
        </w:tc>
      </w:tr>
      <w:tr w:rsidR="007B35E5" w:rsidRPr="00481BED" w14:paraId="6B237381" w14:textId="490AFD56" w:rsidTr="000069F8">
        <w:trPr>
          <w:jc w:val="center"/>
        </w:trPr>
        <w:tc>
          <w:tcPr>
            <w:tcW w:w="3492" w:type="dxa"/>
            <w:shd w:val="clear" w:color="auto" w:fill="auto"/>
          </w:tcPr>
          <w:p w14:paraId="0467A4DF" w14:textId="77777777" w:rsidR="00E25508" w:rsidRPr="00003356" w:rsidRDefault="00E25508" w:rsidP="00792BD0">
            <w:pPr>
              <w:pStyle w:val="Tabletext"/>
              <w:rPr>
                <w:iCs/>
              </w:rPr>
            </w:pPr>
            <w:r w:rsidRPr="00003356">
              <w:rPr>
                <w:iCs/>
              </w:rPr>
              <w:t>Expression</w:t>
            </w:r>
          </w:p>
        </w:tc>
        <w:tc>
          <w:tcPr>
            <w:tcW w:w="1536" w:type="dxa"/>
            <w:shd w:val="clear" w:color="auto" w:fill="auto"/>
          </w:tcPr>
          <w:p w14:paraId="172CB9A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9DC2AAB" w14:textId="77777777" w:rsidR="00E25508" w:rsidRPr="00AD7CB0" w:rsidRDefault="00E25508" w:rsidP="00486F35">
            <w:pPr>
              <w:pStyle w:val="Tabletext"/>
              <w:jc w:val="center"/>
            </w:pPr>
          </w:p>
        </w:tc>
        <w:tc>
          <w:tcPr>
            <w:tcW w:w="1537" w:type="dxa"/>
            <w:shd w:val="clear" w:color="auto" w:fill="auto"/>
          </w:tcPr>
          <w:p w14:paraId="7E5DAF85" w14:textId="77777777" w:rsidR="00E25508" w:rsidRPr="00AD7CB0" w:rsidRDefault="00E25508" w:rsidP="00486F35">
            <w:pPr>
              <w:pStyle w:val="Tabletext"/>
              <w:jc w:val="center"/>
            </w:pPr>
          </w:p>
        </w:tc>
        <w:tc>
          <w:tcPr>
            <w:tcW w:w="1537" w:type="dxa"/>
          </w:tcPr>
          <w:p w14:paraId="45A5A482" w14:textId="77777777" w:rsidR="00E25508" w:rsidRPr="00AD7CB0" w:rsidRDefault="00E25508" w:rsidP="00486F35">
            <w:pPr>
              <w:pStyle w:val="Tabletext"/>
              <w:jc w:val="center"/>
            </w:pPr>
          </w:p>
        </w:tc>
      </w:tr>
      <w:tr w:rsidR="007B35E5" w:rsidRPr="00481BED" w14:paraId="0E57F9D6" w14:textId="7EA4E803" w:rsidTr="000069F8">
        <w:trPr>
          <w:jc w:val="center"/>
        </w:trPr>
        <w:tc>
          <w:tcPr>
            <w:tcW w:w="3492" w:type="dxa"/>
            <w:shd w:val="clear" w:color="auto" w:fill="auto"/>
          </w:tcPr>
          <w:p w14:paraId="4A13152C" w14:textId="77777777" w:rsidR="00E25508" w:rsidRPr="00003356" w:rsidRDefault="00E25508" w:rsidP="00792BD0">
            <w:pPr>
              <w:pStyle w:val="Tabletext"/>
              <w:rPr>
                <w:iCs/>
              </w:rPr>
            </w:pPr>
            <w:r w:rsidRPr="00003356">
              <w:rPr>
                <w:iCs/>
              </w:rPr>
              <w:t>Finalization-node</w:t>
            </w:r>
          </w:p>
        </w:tc>
        <w:tc>
          <w:tcPr>
            <w:tcW w:w="1536" w:type="dxa"/>
            <w:shd w:val="clear" w:color="auto" w:fill="auto"/>
          </w:tcPr>
          <w:p w14:paraId="592015D2" w14:textId="77777777" w:rsidR="00E25508" w:rsidRPr="00AD7CB0" w:rsidRDefault="00E25508" w:rsidP="00486F35">
            <w:pPr>
              <w:pStyle w:val="Tabletext"/>
              <w:jc w:val="center"/>
              <w:rPr>
                <w:noProof/>
              </w:rPr>
            </w:pPr>
          </w:p>
        </w:tc>
        <w:tc>
          <w:tcPr>
            <w:tcW w:w="1537" w:type="dxa"/>
            <w:shd w:val="clear" w:color="auto" w:fill="auto"/>
          </w:tcPr>
          <w:p w14:paraId="3EF1F52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356A72B" w14:textId="77777777" w:rsidR="00E25508" w:rsidRPr="00AD7CB0" w:rsidRDefault="00E25508" w:rsidP="00486F35">
            <w:pPr>
              <w:pStyle w:val="Tabletext"/>
              <w:jc w:val="center"/>
            </w:pPr>
          </w:p>
        </w:tc>
        <w:tc>
          <w:tcPr>
            <w:tcW w:w="1537" w:type="dxa"/>
          </w:tcPr>
          <w:p w14:paraId="1765C4A9" w14:textId="77777777" w:rsidR="00E25508" w:rsidRPr="00AD7CB0" w:rsidRDefault="00E25508" w:rsidP="00486F35">
            <w:pPr>
              <w:pStyle w:val="Tabletext"/>
              <w:jc w:val="center"/>
            </w:pPr>
          </w:p>
        </w:tc>
      </w:tr>
      <w:tr w:rsidR="007B35E5" w:rsidRPr="00481BED" w14:paraId="71F78B09" w14:textId="36364DC1" w:rsidTr="000069F8">
        <w:trPr>
          <w:jc w:val="center"/>
        </w:trPr>
        <w:tc>
          <w:tcPr>
            <w:tcW w:w="3492" w:type="dxa"/>
            <w:shd w:val="clear" w:color="auto" w:fill="auto"/>
          </w:tcPr>
          <w:p w14:paraId="601838B8" w14:textId="77777777" w:rsidR="00E25508" w:rsidRPr="00003356" w:rsidRDefault="00E25508" w:rsidP="00792BD0">
            <w:pPr>
              <w:pStyle w:val="Tabletext"/>
              <w:rPr>
                <w:iCs/>
              </w:rPr>
            </w:pPr>
            <w:r w:rsidRPr="00003356">
              <w:rPr>
                <w:iCs/>
              </w:rPr>
              <w:t>First-operand</w:t>
            </w:r>
          </w:p>
        </w:tc>
        <w:tc>
          <w:tcPr>
            <w:tcW w:w="1536" w:type="dxa"/>
            <w:shd w:val="clear" w:color="auto" w:fill="auto"/>
          </w:tcPr>
          <w:p w14:paraId="1C44CA9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61D5508" w14:textId="77777777" w:rsidR="00E25508" w:rsidRPr="00AD7CB0" w:rsidRDefault="00E25508" w:rsidP="00486F35">
            <w:pPr>
              <w:pStyle w:val="Tabletext"/>
              <w:jc w:val="center"/>
              <w:rPr>
                <w:noProof/>
              </w:rPr>
            </w:pPr>
          </w:p>
        </w:tc>
        <w:tc>
          <w:tcPr>
            <w:tcW w:w="1537" w:type="dxa"/>
            <w:shd w:val="clear" w:color="auto" w:fill="auto"/>
          </w:tcPr>
          <w:p w14:paraId="7E53DAA3" w14:textId="77777777" w:rsidR="00E25508" w:rsidRPr="00AD7CB0" w:rsidRDefault="00E25508" w:rsidP="00486F35">
            <w:pPr>
              <w:pStyle w:val="Tabletext"/>
              <w:jc w:val="center"/>
            </w:pPr>
          </w:p>
        </w:tc>
        <w:tc>
          <w:tcPr>
            <w:tcW w:w="1537" w:type="dxa"/>
          </w:tcPr>
          <w:p w14:paraId="5C51AE18" w14:textId="77777777" w:rsidR="00E25508" w:rsidRPr="00AD7CB0" w:rsidRDefault="00E25508" w:rsidP="00486F35">
            <w:pPr>
              <w:pStyle w:val="Tabletext"/>
              <w:jc w:val="center"/>
            </w:pPr>
          </w:p>
        </w:tc>
      </w:tr>
      <w:tr w:rsidR="007B35E5" w:rsidRPr="00481BED" w14:paraId="5BB2EFD3" w14:textId="4490A569" w:rsidTr="000069F8">
        <w:trPr>
          <w:jc w:val="center"/>
        </w:trPr>
        <w:tc>
          <w:tcPr>
            <w:tcW w:w="3492" w:type="dxa"/>
            <w:shd w:val="clear" w:color="auto" w:fill="auto"/>
          </w:tcPr>
          <w:p w14:paraId="409DC0CB" w14:textId="77777777" w:rsidR="00E25508" w:rsidRPr="00003356" w:rsidRDefault="00E25508" w:rsidP="00792BD0">
            <w:pPr>
              <w:pStyle w:val="Tabletext"/>
              <w:rPr>
                <w:iCs/>
              </w:rPr>
            </w:pPr>
            <w:r w:rsidRPr="00003356">
              <w:rPr>
                <w:iCs/>
              </w:rPr>
              <w:t>Formal-argument</w:t>
            </w:r>
          </w:p>
        </w:tc>
        <w:tc>
          <w:tcPr>
            <w:tcW w:w="1536" w:type="dxa"/>
            <w:shd w:val="clear" w:color="auto" w:fill="auto"/>
          </w:tcPr>
          <w:p w14:paraId="7EFA149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AF4034C" w14:textId="77777777" w:rsidR="00E25508" w:rsidRPr="00AD7CB0" w:rsidRDefault="00E25508" w:rsidP="00486F35">
            <w:pPr>
              <w:pStyle w:val="Tabletext"/>
              <w:jc w:val="center"/>
              <w:rPr>
                <w:noProof/>
              </w:rPr>
            </w:pPr>
          </w:p>
        </w:tc>
        <w:tc>
          <w:tcPr>
            <w:tcW w:w="1537" w:type="dxa"/>
            <w:shd w:val="clear" w:color="auto" w:fill="auto"/>
          </w:tcPr>
          <w:p w14:paraId="5E2F67EE" w14:textId="77777777" w:rsidR="00E25508" w:rsidRPr="00AD7CB0" w:rsidRDefault="00E25508" w:rsidP="00486F35">
            <w:pPr>
              <w:pStyle w:val="Tabletext"/>
              <w:jc w:val="center"/>
            </w:pPr>
          </w:p>
        </w:tc>
        <w:tc>
          <w:tcPr>
            <w:tcW w:w="1537" w:type="dxa"/>
          </w:tcPr>
          <w:p w14:paraId="7C268D0D" w14:textId="77777777" w:rsidR="00E25508" w:rsidRPr="00AD7CB0" w:rsidRDefault="00E25508" w:rsidP="00486F35">
            <w:pPr>
              <w:pStyle w:val="Tabletext"/>
              <w:jc w:val="center"/>
            </w:pPr>
          </w:p>
        </w:tc>
      </w:tr>
      <w:tr w:rsidR="007B35E5" w:rsidRPr="00481BED" w14:paraId="57E4BF81" w14:textId="6DFE18BE" w:rsidTr="000069F8">
        <w:trPr>
          <w:jc w:val="center"/>
        </w:trPr>
        <w:tc>
          <w:tcPr>
            <w:tcW w:w="3492" w:type="dxa"/>
            <w:shd w:val="clear" w:color="auto" w:fill="auto"/>
          </w:tcPr>
          <w:p w14:paraId="7AA74DBC" w14:textId="77777777" w:rsidR="00E25508" w:rsidRPr="00003356" w:rsidRDefault="00E25508" w:rsidP="00792BD0">
            <w:pPr>
              <w:pStyle w:val="Tabletext"/>
              <w:rPr>
                <w:iCs/>
              </w:rPr>
            </w:pPr>
            <w:r w:rsidRPr="00003356">
              <w:rPr>
                <w:iCs/>
              </w:rPr>
              <w:t>Free-action</w:t>
            </w:r>
          </w:p>
        </w:tc>
        <w:tc>
          <w:tcPr>
            <w:tcW w:w="1536" w:type="dxa"/>
            <w:shd w:val="clear" w:color="auto" w:fill="auto"/>
          </w:tcPr>
          <w:p w14:paraId="7F5E2E9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B2D4186" w14:textId="77777777" w:rsidR="00E25508" w:rsidRPr="00AD7CB0" w:rsidRDefault="00E25508" w:rsidP="00486F35">
            <w:pPr>
              <w:pStyle w:val="Tabletext"/>
              <w:jc w:val="center"/>
              <w:rPr>
                <w:noProof/>
              </w:rPr>
            </w:pPr>
          </w:p>
        </w:tc>
        <w:tc>
          <w:tcPr>
            <w:tcW w:w="1537" w:type="dxa"/>
            <w:shd w:val="clear" w:color="auto" w:fill="auto"/>
          </w:tcPr>
          <w:p w14:paraId="72378B37" w14:textId="77777777" w:rsidR="00E25508" w:rsidRPr="00AD7CB0" w:rsidRDefault="00E25508" w:rsidP="00486F35">
            <w:pPr>
              <w:pStyle w:val="Tabletext"/>
              <w:jc w:val="center"/>
            </w:pPr>
          </w:p>
        </w:tc>
        <w:tc>
          <w:tcPr>
            <w:tcW w:w="1537" w:type="dxa"/>
          </w:tcPr>
          <w:p w14:paraId="480815F4" w14:textId="77777777" w:rsidR="00E25508" w:rsidRPr="00AD7CB0" w:rsidRDefault="00E25508" w:rsidP="00486F35">
            <w:pPr>
              <w:pStyle w:val="Tabletext"/>
              <w:jc w:val="center"/>
            </w:pPr>
          </w:p>
        </w:tc>
      </w:tr>
      <w:tr w:rsidR="007B35E5" w:rsidRPr="00481BED" w14:paraId="6A303A22" w14:textId="793EFEE3" w:rsidTr="000069F8">
        <w:trPr>
          <w:jc w:val="center"/>
        </w:trPr>
        <w:tc>
          <w:tcPr>
            <w:tcW w:w="3492" w:type="dxa"/>
            <w:shd w:val="clear" w:color="auto" w:fill="auto"/>
          </w:tcPr>
          <w:p w14:paraId="7D93A1E2" w14:textId="77777777" w:rsidR="00E25508" w:rsidRPr="00003356" w:rsidRDefault="00E25508" w:rsidP="00792BD0">
            <w:pPr>
              <w:pStyle w:val="Tabletext"/>
              <w:rPr>
                <w:iCs/>
              </w:rPr>
            </w:pPr>
            <w:r w:rsidRPr="00003356">
              <w:rPr>
                <w:iCs/>
              </w:rPr>
              <w:t>Gate-definition</w:t>
            </w:r>
          </w:p>
        </w:tc>
        <w:tc>
          <w:tcPr>
            <w:tcW w:w="1536" w:type="dxa"/>
            <w:shd w:val="clear" w:color="auto" w:fill="auto"/>
          </w:tcPr>
          <w:p w14:paraId="23B65C2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5F92FBD" w14:textId="77777777" w:rsidR="00E25508" w:rsidRPr="00AD7CB0" w:rsidRDefault="00E25508" w:rsidP="00486F35">
            <w:pPr>
              <w:pStyle w:val="Tabletext"/>
              <w:jc w:val="center"/>
              <w:rPr>
                <w:noProof/>
              </w:rPr>
            </w:pPr>
          </w:p>
        </w:tc>
        <w:tc>
          <w:tcPr>
            <w:tcW w:w="1537" w:type="dxa"/>
            <w:shd w:val="clear" w:color="auto" w:fill="auto"/>
          </w:tcPr>
          <w:p w14:paraId="63A91FA7" w14:textId="77777777" w:rsidR="00E25508" w:rsidRPr="00AD7CB0" w:rsidRDefault="00E25508" w:rsidP="00486F35">
            <w:pPr>
              <w:pStyle w:val="Tabletext"/>
              <w:jc w:val="center"/>
              <w:rPr>
                <w:noProof/>
              </w:rPr>
            </w:pPr>
            <w:r w:rsidRPr="00AD7CB0">
              <w:rPr>
                <w:noProof/>
              </w:rPr>
              <w:t>redefinition</w:t>
            </w:r>
          </w:p>
        </w:tc>
        <w:tc>
          <w:tcPr>
            <w:tcW w:w="1537" w:type="dxa"/>
          </w:tcPr>
          <w:p w14:paraId="00C55516" w14:textId="77777777" w:rsidR="00E25508" w:rsidRPr="00AD7CB0" w:rsidRDefault="00E25508" w:rsidP="00486F35">
            <w:pPr>
              <w:pStyle w:val="Tabletext"/>
              <w:jc w:val="center"/>
            </w:pPr>
          </w:p>
        </w:tc>
      </w:tr>
      <w:tr w:rsidR="007B35E5" w:rsidRPr="00481BED" w14:paraId="12FF3A1B" w14:textId="2D5DE1F8" w:rsidTr="000069F8">
        <w:trPr>
          <w:jc w:val="center"/>
        </w:trPr>
        <w:tc>
          <w:tcPr>
            <w:tcW w:w="3492" w:type="dxa"/>
            <w:shd w:val="clear" w:color="auto" w:fill="auto"/>
          </w:tcPr>
          <w:p w14:paraId="57331CD7" w14:textId="77777777" w:rsidR="00E25508" w:rsidRPr="00003356" w:rsidRDefault="00E25508" w:rsidP="00792BD0">
            <w:pPr>
              <w:pStyle w:val="Tabletext"/>
              <w:rPr>
                <w:iCs/>
              </w:rPr>
            </w:pPr>
            <w:r w:rsidRPr="00003356">
              <w:rPr>
                <w:iCs/>
              </w:rPr>
              <w:t>Gate-identifier</w:t>
            </w:r>
          </w:p>
        </w:tc>
        <w:tc>
          <w:tcPr>
            <w:tcW w:w="1536" w:type="dxa"/>
            <w:shd w:val="clear" w:color="auto" w:fill="auto"/>
          </w:tcPr>
          <w:p w14:paraId="5EE652E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5081A60" w14:textId="77777777" w:rsidR="00E25508" w:rsidRPr="00AD7CB0" w:rsidRDefault="00E25508" w:rsidP="00486F35">
            <w:pPr>
              <w:pStyle w:val="Tabletext"/>
              <w:jc w:val="center"/>
              <w:rPr>
                <w:noProof/>
              </w:rPr>
            </w:pPr>
          </w:p>
        </w:tc>
        <w:tc>
          <w:tcPr>
            <w:tcW w:w="1537" w:type="dxa"/>
            <w:shd w:val="clear" w:color="auto" w:fill="auto"/>
          </w:tcPr>
          <w:p w14:paraId="62E8AB44" w14:textId="77777777" w:rsidR="00E25508" w:rsidRPr="00AD7CB0" w:rsidRDefault="00E25508" w:rsidP="00486F35">
            <w:pPr>
              <w:pStyle w:val="Tabletext"/>
              <w:jc w:val="center"/>
              <w:rPr>
                <w:noProof/>
              </w:rPr>
            </w:pPr>
          </w:p>
        </w:tc>
        <w:tc>
          <w:tcPr>
            <w:tcW w:w="1537" w:type="dxa"/>
          </w:tcPr>
          <w:p w14:paraId="05B2AAAF" w14:textId="77777777" w:rsidR="00E25508" w:rsidRPr="00AD7CB0" w:rsidRDefault="00E25508" w:rsidP="00486F35">
            <w:pPr>
              <w:pStyle w:val="Tabletext"/>
              <w:jc w:val="center"/>
            </w:pPr>
          </w:p>
        </w:tc>
      </w:tr>
      <w:tr w:rsidR="007B35E5" w:rsidRPr="00481BED" w14:paraId="5DD94103" w14:textId="324AB469" w:rsidTr="000069F8">
        <w:trPr>
          <w:jc w:val="center"/>
        </w:trPr>
        <w:tc>
          <w:tcPr>
            <w:tcW w:w="3492" w:type="dxa"/>
            <w:shd w:val="clear" w:color="auto" w:fill="auto"/>
          </w:tcPr>
          <w:p w14:paraId="6464CE96" w14:textId="77777777" w:rsidR="00E25508" w:rsidRPr="00003356" w:rsidRDefault="00E25508" w:rsidP="00792BD0">
            <w:pPr>
              <w:pStyle w:val="Tabletext"/>
              <w:rPr>
                <w:iCs/>
              </w:rPr>
            </w:pPr>
            <w:r w:rsidRPr="00003356">
              <w:rPr>
                <w:iCs/>
              </w:rPr>
              <w:t>Gate-name</w:t>
            </w:r>
          </w:p>
        </w:tc>
        <w:tc>
          <w:tcPr>
            <w:tcW w:w="1536" w:type="dxa"/>
            <w:shd w:val="clear" w:color="auto" w:fill="auto"/>
          </w:tcPr>
          <w:p w14:paraId="0A5633D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80FE021" w14:textId="77777777" w:rsidR="00E25508" w:rsidRPr="00AD7CB0" w:rsidRDefault="00E25508" w:rsidP="00486F35">
            <w:pPr>
              <w:pStyle w:val="Tabletext"/>
              <w:jc w:val="center"/>
              <w:rPr>
                <w:noProof/>
              </w:rPr>
            </w:pPr>
          </w:p>
        </w:tc>
        <w:tc>
          <w:tcPr>
            <w:tcW w:w="1537" w:type="dxa"/>
            <w:shd w:val="clear" w:color="auto" w:fill="auto"/>
          </w:tcPr>
          <w:p w14:paraId="041612BB" w14:textId="77777777" w:rsidR="00E25508" w:rsidRPr="00AD7CB0" w:rsidRDefault="00E25508" w:rsidP="00486F35">
            <w:pPr>
              <w:pStyle w:val="Tabletext"/>
              <w:jc w:val="center"/>
              <w:rPr>
                <w:noProof/>
              </w:rPr>
            </w:pPr>
          </w:p>
        </w:tc>
        <w:tc>
          <w:tcPr>
            <w:tcW w:w="1537" w:type="dxa"/>
          </w:tcPr>
          <w:p w14:paraId="76F7DE25" w14:textId="77777777" w:rsidR="00E25508" w:rsidRPr="00AD7CB0" w:rsidRDefault="00E25508" w:rsidP="00486F35">
            <w:pPr>
              <w:pStyle w:val="Tabletext"/>
              <w:jc w:val="center"/>
            </w:pPr>
          </w:p>
        </w:tc>
      </w:tr>
      <w:tr w:rsidR="007B35E5" w:rsidRPr="00481BED" w14:paraId="28DF660B" w14:textId="1E122A44" w:rsidTr="000069F8">
        <w:trPr>
          <w:jc w:val="center"/>
        </w:trPr>
        <w:tc>
          <w:tcPr>
            <w:tcW w:w="3492" w:type="dxa"/>
            <w:shd w:val="clear" w:color="auto" w:fill="auto"/>
          </w:tcPr>
          <w:p w14:paraId="729FE8F4" w14:textId="77777777" w:rsidR="00E25508" w:rsidRPr="00003356" w:rsidRDefault="00E25508" w:rsidP="00792BD0">
            <w:pPr>
              <w:pStyle w:val="Tabletext"/>
              <w:rPr>
                <w:iCs/>
              </w:rPr>
            </w:pPr>
            <w:r w:rsidRPr="00003356">
              <w:rPr>
                <w:iCs/>
              </w:rPr>
              <w:t>Graph-node</w:t>
            </w:r>
          </w:p>
        </w:tc>
        <w:tc>
          <w:tcPr>
            <w:tcW w:w="1536" w:type="dxa"/>
            <w:shd w:val="clear" w:color="auto" w:fill="auto"/>
          </w:tcPr>
          <w:p w14:paraId="7BB8C2D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A168E3C"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4E5B8A8F" w14:textId="77777777" w:rsidR="00E25508" w:rsidRPr="00AD7CB0" w:rsidRDefault="00E25508" w:rsidP="00486F35">
            <w:pPr>
              <w:pStyle w:val="Tabletext"/>
              <w:jc w:val="center"/>
              <w:rPr>
                <w:noProof/>
              </w:rPr>
            </w:pPr>
          </w:p>
        </w:tc>
        <w:tc>
          <w:tcPr>
            <w:tcW w:w="1537" w:type="dxa"/>
          </w:tcPr>
          <w:p w14:paraId="39EC3577" w14:textId="77777777" w:rsidR="00E25508" w:rsidRPr="00AD7CB0" w:rsidRDefault="00E25508" w:rsidP="00486F35">
            <w:pPr>
              <w:pStyle w:val="Tabletext"/>
              <w:jc w:val="center"/>
            </w:pPr>
          </w:p>
        </w:tc>
      </w:tr>
      <w:tr w:rsidR="007B35E5" w:rsidRPr="00481BED" w14:paraId="53342BB1" w14:textId="35CBEA00" w:rsidTr="000069F8">
        <w:trPr>
          <w:jc w:val="center"/>
        </w:trPr>
        <w:tc>
          <w:tcPr>
            <w:tcW w:w="3492" w:type="dxa"/>
            <w:shd w:val="clear" w:color="auto" w:fill="auto"/>
          </w:tcPr>
          <w:p w14:paraId="1D5A8286" w14:textId="77777777" w:rsidR="00E25508" w:rsidRPr="00003356" w:rsidRDefault="00E25508" w:rsidP="00792BD0">
            <w:pPr>
              <w:pStyle w:val="Tabletext"/>
              <w:rPr>
                <w:iCs/>
              </w:rPr>
            </w:pPr>
            <w:r w:rsidRPr="00003356">
              <w:rPr>
                <w:iCs/>
              </w:rPr>
              <w:t>Identifier</w:t>
            </w:r>
          </w:p>
        </w:tc>
        <w:tc>
          <w:tcPr>
            <w:tcW w:w="1536" w:type="dxa"/>
            <w:shd w:val="clear" w:color="auto" w:fill="auto"/>
          </w:tcPr>
          <w:p w14:paraId="344E0FF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1C67269" w14:textId="77777777" w:rsidR="00E25508" w:rsidRPr="00AD7CB0" w:rsidRDefault="00E25508" w:rsidP="00486F35">
            <w:pPr>
              <w:pStyle w:val="Tabletext"/>
              <w:jc w:val="center"/>
              <w:rPr>
                <w:noProof/>
              </w:rPr>
            </w:pPr>
          </w:p>
        </w:tc>
        <w:tc>
          <w:tcPr>
            <w:tcW w:w="1537" w:type="dxa"/>
            <w:shd w:val="clear" w:color="auto" w:fill="auto"/>
          </w:tcPr>
          <w:p w14:paraId="251FE22A" w14:textId="77777777" w:rsidR="00E25508" w:rsidRPr="00AD7CB0" w:rsidRDefault="00E25508" w:rsidP="00486F35">
            <w:pPr>
              <w:pStyle w:val="Tabletext"/>
              <w:jc w:val="center"/>
              <w:rPr>
                <w:noProof/>
              </w:rPr>
            </w:pPr>
          </w:p>
        </w:tc>
        <w:tc>
          <w:tcPr>
            <w:tcW w:w="1537" w:type="dxa"/>
          </w:tcPr>
          <w:p w14:paraId="6ADCDEAF" w14:textId="77777777" w:rsidR="00E25508" w:rsidRPr="00AD7CB0" w:rsidRDefault="00E25508" w:rsidP="00486F35">
            <w:pPr>
              <w:pStyle w:val="Tabletext"/>
              <w:jc w:val="center"/>
            </w:pPr>
          </w:p>
        </w:tc>
      </w:tr>
      <w:tr w:rsidR="007B35E5" w:rsidRPr="00481BED" w14:paraId="3F990A62" w14:textId="3657D3DD" w:rsidTr="000069F8">
        <w:trPr>
          <w:jc w:val="center"/>
        </w:trPr>
        <w:tc>
          <w:tcPr>
            <w:tcW w:w="3492" w:type="dxa"/>
            <w:shd w:val="clear" w:color="auto" w:fill="auto"/>
          </w:tcPr>
          <w:p w14:paraId="137CF541" w14:textId="77777777" w:rsidR="00E25508" w:rsidRPr="00003356" w:rsidRDefault="00E25508" w:rsidP="00792BD0">
            <w:pPr>
              <w:pStyle w:val="Tabletext"/>
              <w:rPr>
                <w:iCs/>
              </w:rPr>
            </w:pPr>
            <w:r w:rsidRPr="00003356">
              <w:rPr>
                <w:iCs/>
              </w:rPr>
              <w:t>Imperative-expression</w:t>
            </w:r>
          </w:p>
        </w:tc>
        <w:tc>
          <w:tcPr>
            <w:tcW w:w="1536" w:type="dxa"/>
            <w:shd w:val="clear" w:color="auto" w:fill="auto"/>
          </w:tcPr>
          <w:p w14:paraId="3BD96AD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EE3DA93" w14:textId="77777777" w:rsidR="00E25508" w:rsidRPr="00AD7CB0" w:rsidRDefault="00E25508" w:rsidP="00486F35">
            <w:pPr>
              <w:pStyle w:val="Tabletext"/>
              <w:jc w:val="center"/>
              <w:rPr>
                <w:noProof/>
              </w:rPr>
            </w:pPr>
          </w:p>
        </w:tc>
        <w:tc>
          <w:tcPr>
            <w:tcW w:w="1537" w:type="dxa"/>
            <w:shd w:val="clear" w:color="auto" w:fill="auto"/>
          </w:tcPr>
          <w:p w14:paraId="2644FC8A" w14:textId="77777777" w:rsidR="00E25508" w:rsidRPr="00AD7CB0" w:rsidRDefault="00E25508" w:rsidP="00486F35">
            <w:pPr>
              <w:pStyle w:val="Tabletext"/>
              <w:jc w:val="center"/>
              <w:rPr>
                <w:noProof/>
              </w:rPr>
            </w:pPr>
            <w:r w:rsidRPr="00AD7CB0">
              <w:rPr>
                <w:noProof/>
              </w:rPr>
              <w:t>redefinition</w:t>
            </w:r>
          </w:p>
        </w:tc>
        <w:tc>
          <w:tcPr>
            <w:tcW w:w="1537" w:type="dxa"/>
          </w:tcPr>
          <w:p w14:paraId="62679B87" w14:textId="77777777" w:rsidR="00E25508" w:rsidRPr="00AD7CB0" w:rsidRDefault="00E25508" w:rsidP="00486F35">
            <w:pPr>
              <w:pStyle w:val="Tabletext"/>
              <w:jc w:val="center"/>
            </w:pPr>
          </w:p>
        </w:tc>
      </w:tr>
      <w:tr w:rsidR="002B4D8A" w:rsidRPr="00481BED" w14:paraId="73A45639" w14:textId="77777777" w:rsidTr="000069F8">
        <w:trPr>
          <w:jc w:val="center"/>
        </w:trPr>
        <w:tc>
          <w:tcPr>
            <w:tcW w:w="3492" w:type="dxa"/>
            <w:shd w:val="clear" w:color="auto" w:fill="auto"/>
          </w:tcPr>
          <w:p w14:paraId="1DEFE737" w14:textId="77777777" w:rsidR="002B4D8A" w:rsidRPr="00003356" w:rsidRDefault="002B4D8A" w:rsidP="009F2152">
            <w:pPr>
              <w:pStyle w:val="Tabletext"/>
              <w:rPr>
                <w:iCs/>
                <w:noProof/>
              </w:rPr>
            </w:pPr>
            <w:r w:rsidRPr="00003356">
              <w:rPr>
                <w:iCs/>
              </w:rPr>
              <w:t>In-choice</w:t>
            </w:r>
          </w:p>
        </w:tc>
        <w:tc>
          <w:tcPr>
            <w:tcW w:w="1536" w:type="dxa"/>
            <w:shd w:val="clear" w:color="auto" w:fill="auto"/>
          </w:tcPr>
          <w:p w14:paraId="1785F230" w14:textId="77777777" w:rsidR="002B4D8A" w:rsidRPr="00AD7CB0" w:rsidRDefault="002B4D8A" w:rsidP="009F2152">
            <w:pPr>
              <w:pStyle w:val="Tabletext"/>
              <w:jc w:val="center"/>
              <w:rPr>
                <w:noProof/>
              </w:rPr>
            </w:pPr>
          </w:p>
        </w:tc>
        <w:tc>
          <w:tcPr>
            <w:tcW w:w="1537" w:type="dxa"/>
            <w:shd w:val="clear" w:color="auto" w:fill="auto"/>
          </w:tcPr>
          <w:p w14:paraId="08A8E0AD" w14:textId="77777777" w:rsidR="002B4D8A" w:rsidRPr="00AD7CB0" w:rsidRDefault="002B4D8A" w:rsidP="009F2152">
            <w:pPr>
              <w:pStyle w:val="Tabletext"/>
              <w:jc w:val="center"/>
              <w:rPr>
                <w:noProof/>
              </w:rPr>
            </w:pPr>
          </w:p>
        </w:tc>
        <w:tc>
          <w:tcPr>
            <w:tcW w:w="1537" w:type="dxa"/>
            <w:shd w:val="clear" w:color="auto" w:fill="auto"/>
          </w:tcPr>
          <w:p w14:paraId="51BFFA07" w14:textId="77777777" w:rsidR="002B4D8A" w:rsidRPr="00AD7CB0" w:rsidRDefault="002B4D8A" w:rsidP="009F2152">
            <w:pPr>
              <w:pStyle w:val="Tabletext"/>
              <w:jc w:val="center"/>
            </w:pPr>
            <w:r w:rsidRPr="00AD7CB0">
              <w:rPr>
                <w:noProof/>
              </w:rPr>
              <w:t>definition</w:t>
            </w:r>
          </w:p>
        </w:tc>
        <w:tc>
          <w:tcPr>
            <w:tcW w:w="1537" w:type="dxa"/>
          </w:tcPr>
          <w:p w14:paraId="4CE7CCB0" w14:textId="77777777" w:rsidR="002B4D8A" w:rsidRPr="00AD7CB0" w:rsidRDefault="002B4D8A" w:rsidP="009F2152">
            <w:pPr>
              <w:pStyle w:val="Tabletext"/>
              <w:jc w:val="center"/>
            </w:pPr>
          </w:p>
        </w:tc>
      </w:tr>
      <w:tr w:rsidR="002B4D8A" w:rsidRPr="00481BED" w14:paraId="2C80851F" w14:textId="77777777" w:rsidTr="000069F8">
        <w:trPr>
          <w:jc w:val="center"/>
        </w:trPr>
        <w:tc>
          <w:tcPr>
            <w:tcW w:w="3492" w:type="dxa"/>
            <w:shd w:val="clear" w:color="auto" w:fill="auto"/>
          </w:tcPr>
          <w:p w14:paraId="21694DB2" w14:textId="77777777" w:rsidR="002B4D8A" w:rsidRPr="00003356" w:rsidRDefault="002B4D8A" w:rsidP="009F2152">
            <w:pPr>
              <w:pStyle w:val="Tabletext"/>
              <w:rPr>
                <w:iCs/>
              </w:rPr>
            </w:pPr>
            <w:r w:rsidRPr="00003356">
              <w:rPr>
                <w:iCs/>
              </w:rPr>
              <w:t>In-parameter</w:t>
            </w:r>
          </w:p>
        </w:tc>
        <w:tc>
          <w:tcPr>
            <w:tcW w:w="1536" w:type="dxa"/>
            <w:shd w:val="clear" w:color="auto" w:fill="auto"/>
          </w:tcPr>
          <w:p w14:paraId="5FD65D69" w14:textId="77777777" w:rsidR="002B4D8A" w:rsidRPr="00AD7CB0" w:rsidRDefault="002B4D8A" w:rsidP="009F2152">
            <w:pPr>
              <w:pStyle w:val="Tabletext"/>
              <w:jc w:val="center"/>
              <w:rPr>
                <w:noProof/>
              </w:rPr>
            </w:pPr>
            <w:r w:rsidRPr="00AD7CB0">
              <w:rPr>
                <w:noProof/>
              </w:rPr>
              <w:t>definition</w:t>
            </w:r>
          </w:p>
        </w:tc>
        <w:tc>
          <w:tcPr>
            <w:tcW w:w="1537" w:type="dxa"/>
            <w:shd w:val="clear" w:color="auto" w:fill="auto"/>
          </w:tcPr>
          <w:p w14:paraId="3DCA6461" w14:textId="77777777" w:rsidR="002B4D8A" w:rsidRPr="00AD7CB0" w:rsidRDefault="002B4D8A" w:rsidP="009F2152">
            <w:pPr>
              <w:pStyle w:val="Tabletext"/>
              <w:jc w:val="center"/>
              <w:rPr>
                <w:noProof/>
              </w:rPr>
            </w:pPr>
          </w:p>
        </w:tc>
        <w:tc>
          <w:tcPr>
            <w:tcW w:w="1537" w:type="dxa"/>
            <w:shd w:val="clear" w:color="auto" w:fill="auto"/>
          </w:tcPr>
          <w:p w14:paraId="1879B1E9" w14:textId="77777777" w:rsidR="002B4D8A" w:rsidRPr="00AD7CB0" w:rsidRDefault="002B4D8A" w:rsidP="009F2152">
            <w:pPr>
              <w:pStyle w:val="Tabletext"/>
              <w:jc w:val="center"/>
            </w:pPr>
          </w:p>
        </w:tc>
        <w:tc>
          <w:tcPr>
            <w:tcW w:w="1537" w:type="dxa"/>
          </w:tcPr>
          <w:p w14:paraId="0FAAF4DD" w14:textId="77777777" w:rsidR="002B4D8A" w:rsidRPr="00AD7CB0" w:rsidRDefault="002B4D8A" w:rsidP="009F2152">
            <w:pPr>
              <w:pStyle w:val="Tabletext"/>
              <w:jc w:val="center"/>
            </w:pPr>
          </w:p>
        </w:tc>
      </w:tr>
      <w:tr w:rsidR="002B4D8A" w:rsidRPr="00481BED" w14:paraId="47C4CCD7" w14:textId="77777777" w:rsidTr="000069F8">
        <w:trPr>
          <w:jc w:val="center"/>
        </w:trPr>
        <w:tc>
          <w:tcPr>
            <w:tcW w:w="3492" w:type="dxa"/>
            <w:shd w:val="clear" w:color="auto" w:fill="auto"/>
          </w:tcPr>
          <w:p w14:paraId="0D4A655A" w14:textId="77777777" w:rsidR="002B4D8A" w:rsidRPr="00003356" w:rsidRDefault="002B4D8A" w:rsidP="009F2152">
            <w:pPr>
              <w:pStyle w:val="Tabletext"/>
              <w:rPr>
                <w:iCs/>
              </w:rPr>
            </w:pPr>
            <w:r w:rsidRPr="00003356">
              <w:rPr>
                <w:iCs/>
              </w:rPr>
              <w:t>In-signal-identifier</w:t>
            </w:r>
          </w:p>
        </w:tc>
        <w:tc>
          <w:tcPr>
            <w:tcW w:w="1536" w:type="dxa"/>
            <w:shd w:val="clear" w:color="auto" w:fill="auto"/>
          </w:tcPr>
          <w:p w14:paraId="7A1EF792" w14:textId="77777777" w:rsidR="002B4D8A" w:rsidRPr="00AD7CB0" w:rsidRDefault="002B4D8A" w:rsidP="009F2152">
            <w:pPr>
              <w:pStyle w:val="Tabletext"/>
              <w:jc w:val="center"/>
              <w:rPr>
                <w:noProof/>
              </w:rPr>
            </w:pPr>
            <w:r w:rsidRPr="00AD7CB0">
              <w:rPr>
                <w:noProof/>
              </w:rPr>
              <w:t>definition</w:t>
            </w:r>
          </w:p>
        </w:tc>
        <w:tc>
          <w:tcPr>
            <w:tcW w:w="1537" w:type="dxa"/>
            <w:shd w:val="clear" w:color="auto" w:fill="auto"/>
          </w:tcPr>
          <w:p w14:paraId="110C9FFE" w14:textId="77777777" w:rsidR="002B4D8A" w:rsidRPr="00AD7CB0" w:rsidRDefault="002B4D8A" w:rsidP="009F2152">
            <w:pPr>
              <w:pStyle w:val="Tabletext"/>
              <w:jc w:val="center"/>
            </w:pPr>
          </w:p>
        </w:tc>
        <w:tc>
          <w:tcPr>
            <w:tcW w:w="1537" w:type="dxa"/>
            <w:shd w:val="clear" w:color="auto" w:fill="auto"/>
          </w:tcPr>
          <w:p w14:paraId="2C6281CE" w14:textId="77777777" w:rsidR="002B4D8A" w:rsidRPr="00AD7CB0" w:rsidRDefault="002B4D8A" w:rsidP="009F2152">
            <w:pPr>
              <w:pStyle w:val="Tabletext"/>
              <w:jc w:val="center"/>
            </w:pPr>
          </w:p>
        </w:tc>
        <w:tc>
          <w:tcPr>
            <w:tcW w:w="1537" w:type="dxa"/>
          </w:tcPr>
          <w:p w14:paraId="5A1A8DF5" w14:textId="77777777" w:rsidR="002B4D8A" w:rsidRPr="00AD7CB0" w:rsidRDefault="002B4D8A" w:rsidP="009F2152">
            <w:pPr>
              <w:pStyle w:val="Tabletext"/>
              <w:jc w:val="center"/>
            </w:pPr>
          </w:p>
        </w:tc>
      </w:tr>
      <w:tr w:rsidR="007B35E5" w:rsidRPr="00481BED" w14:paraId="30214464" w14:textId="3BC66681" w:rsidTr="000069F8">
        <w:trPr>
          <w:jc w:val="center"/>
        </w:trPr>
        <w:tc>
          <w:tcPr>
            <w:tcW w:w="3492" w:type="dxa"/>
            <w:shd w:val="clear" w:color="auto" w:fill="auto"/>
          </w:tcPr>
          <w:p w14:paraId="6D3019AE" w14:textId="77777777" w:rsidR="00E25508" w:rsidRPr="00003356" w:rsidRDefault="00E25508" w:rsidP="00792BD0">
            <w:pPr>
              <w:pStyle w:val="Tabletext"/>
              <w:rPr>
                <w:iCs/>
              </w:rPr>
            </w:pPr>
            <w:r w:rsidRPr="00003356">
              <w:rPr>
                <w:iCs/>
              </w:rPr>
              <w:t>Informal-text</w:t>
            </w:r>
          </w:p>
        </w:tc>
        <w:tc>
          <w:tcPr>
            <w:tcW w:w="1536" w:type="dxa"/>
            <w:shd w:val="clear" w:color="auto" w:fill="auto"/>
          </w:tcPr>
          <w:p w14:paraId="69561E5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7D80D96" w14:textId="77777777" w:rsidR="00E25508" w:rsidRPr="00AD7CB0" w:rsidRDefault="00E25508" w:rsidP="00486F35">
            <w:pPr>
              <w:pStyle w:val="Tabletext"/>
              <w:jc w:val="center"/>
              <w:rPr>
                <w:noProof/>
              </w:rPr>
            </w:pPr>
          </w:p>
        </w:tc>
        <w:tc>
          <w:tcPr>
            <w:tcW w:w="1537" w:type="dxa"/>
            <w:shd w:val="clear" w:color="auto" w:fill="auto"/>
          </w:tcPr>
          <w:p w14:paraId="268DFCA0" w14:textId="77777777" w:rsidR="00E25508" w:rsidRPr="00AD7CB0" w:rsidRDefault="00E25508" w:rsidP="00486F35">
            <w:pPr>
              <w:pStyle w:val="Tabletext"/>
              <w:jc w:val="center"/>
            </w:pPr>
          </w:p>
        </w:tc>
        <w:tc>
          <w:tcPr>
            <w:tcW w:w="1537" w:type="dxa"/>
          </w:tcPr>
          <w:p w14:paraId="4557423F" w14:textId="77777777" w:rsidR="00E25508" w:rsidRPr="00AD7CB0" w:rsidRDefault="00E25508" w:rsidP="00486F35">
            <w:pPr>
              <w:pStyle w:val="Tabletext"/>
              <w:jc w:val="center"/>
            </w:pPr>
          </w:p>
        </w:tc>
      </w:tr>
      <w:tr w:rsidR="007B35E5" w:rsidRPr="00481BED" w14:paraId="4C9D031A" w14:textId="3F954D7E" w:rsidTr="000069F8">
        <w:trPr>
          <w:jc w:val="center"/>
        </w:trPr>
        <w:tc>
          <w:tcPr>
            <w:tcW w:w="3492" w:type="dxa"/>
            <w:shd w:val="clear" w:color="auto" w:fill="auto"/>
          </w:tcPr>
          <w:p w14:paraId="074987FF" w14:textId="77777777" w:rsidR="00E25508" w:rsidRPr="00003356" w:rsidRDefault="00E25508" w:rsidP="00792BD0">
            <w:pPr>
              <w:pStyle w:val="Tabletext"/>
              <w:rPr>
                <w:iCs/>
              </w:rPr>
            </w:pPr>
            <w:r w:rsidRPr="00003356">
              <w:rPr>
                <w:iCs/>
                <w:noProof/>
              </w:rPr>
              <w:t>Init</w:t>
            </w:r>
            <w:r w:rsidRPr="00003356">
              <w:rPr>
                <w:iCs/>
              </w:rPr>
              <w:t>-graph-node</w:t>
            </w:r>
          </w:p>
        </w:tc>
        <w:tc>
          <w:tcPr>
            <w:tcW w:w="1536" w:type="dxa"/>
            <w:shd w:val="clear" w:color="auto" w:fill="auto"/>
          </w:tcPr>
          <w:p w14:paraId="2AF3090C" w14:textId="77777777" w:rsidR="00E25508" w:rsidRPr="00AD7CB0" w:rsidRDefault="00E25508" w:rsidP="00486F35">
            <w:pPr>
              <w:pStyle w:val="Tabletext"/>
              <w:jc w:val="center"/>
              <w:rPr>
                <w:noProof/>
              </w:rPr>
            </w:pPr>
          </w:p>
        </w:tc>
        <w:tc>
          <w:tcPr>
            <w:tcW w:w="1537" w:type="dxa"/>
            <w:shd w:val="clear" w:color="auto" w:fill="auto"/>
          </w:tcPr>
          <w:p w14:paraId="48AEC8C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45A708F" w14:textId="77777777" w:rsidR="00E25508" w:rsidRPr="00AD7CB0" w:rsidRDefault="00E25508" w:rsidP="00486F35">
            <w:pPr>
              <w:pStyle w:val="Tabletext"/>
              <w:jc w:val="center"/>
            </w:pPr>
          </w:p>
        </w:tc>
        <w:tc>
          <w:tcPr>
            <w:tcW w:w="1537" w:type="dxa"/>
          </w:tcPr>
          <w:p w14:paraId="5DCAB61C" w14:textId="77777777" w:rsidR="00E25508" w:rsidRPr="00AD7CB0" w:rsidRDefault="00E25508" w:rsidP="00486F35">
            <w:pPr>
              <w:pStyle w:val="Tabletext"/>
              <w:jc w:val="center"/>
            </w:pPr>
          </w:p>
        </w:tc>
      </w:tr>
      <w:tr w:rsidR="007B35E5" w:rsidRPr="00481BED" w14:paraId="0784D8A0" w14:textId="44B93A1F" w:rsidTr="000069F8">
        <w:trPr>
          <w:jc w:val="center"/>
        </w:trPr>
        <w:tc>
          <w:tcPr>
            <w:tcW w:w="3492" w:type="dxa"/>
            <w:shd w:val="clear" w:color="auto" w:fill="auto"/>
          </w:tcPr>
          <w:p w14:paraId="3E8CDEAD" w14:textId="77777777" w:rsidR="00E25508" w:rsidRPr="00003356" w:rsidRDefault="00E25508" w:rsidP="00792BD0">
            <w:pPr>
              <w:pStyle w:val="Tabletext"/>
              <w:rPr>
                <w:iCs/>
              </w:rPr>
            </w:pPr>
            <w:r w:rsidRPr="00003356">
              <w:rPr>
                <w:iCs/>
              </w:rPr>
              <w:t>Initial-number</w:t>
            </w:r>
          </w:p>
        </w:tc>
        <w:tc>
          <w:tcPr>
            <w:tcW w:w="1536" w:type="dxa"/>
            <w:shd w:val="clear" w:color="auto" w:fill="auto"/>
          </w:tcPr>
          <w:p w14:paraId="3D4771B5"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8E204F1" w14:textId="77777777" w:rsidR="00E25508" w:rsidRPr="00AD7CB0" w:rsidRDefault="00E25508" w:rsidP="00486F35">
            <w:pPr>
              <w:pStyle w:val="Tabletext"/>
              <w:jc w:val="center"/>
              <w:rPr>
                <w:noProof/>
              </w:rPr>
            </w:pPr>
          </w:p>
        </w:tc>
        <w:tc>
          <w:tcPr>
            <w:tcW w:w="1537" w:type="dxa"/>
            <w:shd w:val="clear" w:color="auto" w:fill="auto"/>
          </w:tcPr>
          <w:p w14:paraId="11E489BD" w14:textId="77777777" w:rsidR="00E25508" w:rsidRPr="00AD7CB0" w:rsidRDefault="00E25508" w:rsidP="00486F35">
            <w:pPr>
              <w:pStyle w:val="Tabletext"/>
              <w:jc w:val="center"/>
            </w:pPr>
          </w:p>
        </w:tc>
        <w:tc>
          <w:tcPr>
            <w:tcW w:w="1537" w:type="dxa"/>
          </w:tcPr>
          <w:p w14:paraId="10F78AF6" w14:textId="77777777" w:rsidR="00E25508" w:rsidRPr="00AD7CB0" w:rsidRDefault="00E25508" w:rsidP="00486F35">
            <w:pPr>
              <w:pStyle w:val="Tabletext"/>
              <w:jc w:val="center"/>
            </w:pPr>
          </w:p>
        </w:tc>
      </w:tr>
      <w:tr w:rsidR="007B35E5" w:rsidRPr="00481BED" w14:paraId="352AC391" w14:textId="039AAEBA" w:rsidTr="000069F8">
        <w:trPr>
          <w:jc w:val="center"/>
        </w:trPr>
        <w:tc>
          <w:tcPr>
            <w:tcW w:w="3492" w:type="dxa"/>
            <w:shd w:val="clear" w:color="auto" w:fill="auto"/>
          </w:tcPr>
          <w:p w14:paraId="0E77381D" w14:textId="77777777" w:rsidR="00E25508" w:rsidRPr="00003356" w:rsidRDefault="00E25508" w:rsidP="00792BD0">
            <w:pPr>
              <w:pStyle w:val="Tabletext"/>
              <w:rPr>
                <w:iCs/>
              </w:rPr>
            </w:pPr>
            <w:r w:rsidRPr="00003356">
              <w:rPr>
                <w:iCs/>
              </w:rPr>
              <w:t>Inner-entry-point</w:t>
            </w:r>
          </w:p>
        </w:tc>
        <w:tc>
          <w:tcPr>
            <w:tcW w:w="1536" w:type="dxa"/>
            <w:shd w:val="clear" w:color="auto" w:fill="auto"/>
          </w:tcPr>
          <w:p w14:paraId="0EB056AD" w14:textId="77777777" w:rsidR="00E25508" w:rsidRPr="00AD7CB0" w:rsidRDefault="00E25508" w:rsidP="00486F35">
            <w:pPr>
              <w:pStyle w:val="Tabletext"/>
              <w:jc w:val="center"/>
              <w:rPr>
                <w:noProof/>
              </w:rPr>
            </w:pPr>
          </w:p>
        </w:tc>
        <w:tc>
          <w:tcPr>
            <w:tcW w:w="1537" w:type="dxa"/>
            <w:shd w:val="clear" w:color="auto" w:fill="auto"/>
          </w:tcPr>
          <w:p w14:paraId="1DF9EFC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870A9B2" w14:textId="77777777" w:rsidR="00E25508" w:rsidRPr="00AD7CB0" w:rsidRDefault="00E25508" w:rsidP="00486F35">
            <w:pPr>
              <w:pStyle w:val="Tabletext"/>
              <w:jc w:val="center"/>
            </w:pPr>
          </w:p>
        </w:tc>
        <w:tc>
          <w:tcPr>
            <w:tcW w:w="1537" w:type="dxa"/>
          </w:tcPr>
          <w:p w14:paraId="602DC140" w14:textId="77777777" w:rsidR="00E25508" w:rsidRPr="00AD7CB0" w:rsidRDefault="00E25508" w:rsidP="00486F35">
            <w:pPr>
              <w:pStyle w:val="Tabletext"/>
              <w:jc w:val="center"/>
            </w:pPr>
          </w:p>
        </w:tc>
      </w:tr>
      <w:tr w:rsidR="007B35E5" w:rsidRPr="00481BED" w14:paraId="30CF6A4C" w14:textId="565BB07B" w:rsidTr="000069F8">
        <w:trPr>
          <w:jc w:val="center"/>
        </w:trPr>
        <w:tc>
          <w:tcPr>
            <w:tcW w:w="3492" w:type="dxa"/>
            <w:shd w:val="clear" w:color="auto" w:fill="auto"/>
          </w:tcPr>
          <w:p w14:paraId="449D6A77" w14:textId="77777777" w:rsidR="00E25508" w:rsidRPr="00003356" w:rsidRDefault="00E25508" w:rsidP="00792BD0">
            <w:pPr>
              <w:pStyle w:val="Tabletext"/>
              <w:rPr>
                <w:iCs/>
              </w:rPr>
            </w:pPr>
            <w:r w:rsidRPr="00003356">
              <w:rPr>
                <w:iCs/>
              </w:rPr>
              <w:t>Inner-exit-point</w:t>
            </w:r>
          </w:p>
        </w:tc>
        <w:tc>
          <w:tcPr>
            <w:tcW w:w="1536" w:type="dxa"/>
            <w:shd w:val="clear" w:color="auto" w:fill="auto"/>
          </w:tcPr>
          <w:p w14:paraId="660A3A6F" w14:textId="77777777" w:rsidR="00E25508" w:rsidRPr="00AD7CB0" w:rsidRDefault="00E25508" w:rsidP="00486F35">
            <w:pPr>
              <w:pStyle w:val="Tabletext"/>
              <w:jc w:val="center"/>
              <w:rPr>
                <w:noProof/>
              </w:rPr>
            </w:pPr>
          </w:p>
        </w:tc>
        <w:tc>
          <w:tcPr>
            <w:tcW w:w="1537" w:type="dxa"/>
            <w:shd w:val="clear" w:color="auto" w:fill="auto"/>
          </w:tcPr>
          <w:p w14:paraId="3170A10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8DF1257" w14:textId="77777777" w:rsidR="00E25508" w:rsidRPr="00AD7CB0" w:rsidRDefault="00E25508" w:rsidP="00486F35">
            <w:pPr>
              <w:pStyle w:val="Tabletext"/>
              <w:jc w:val="center"/>
            </w:pPr>
          </w:p>
        </w:tc>
        <w:tc>
          <w:tcPr>
            <w:tcW w:w="1537" w:type="dxa"/>
          </w:tcPr>
          <w:p w14:paraId="168E3EAB" w14:textId="77777777" w:rsidR="00E25508" w:rsidRPr="00AD7CB0" w:rsidRDefault="00E25508" w:rsidP="00486F35">
            <w:pPr>
              <w:pStyle w:val="Tabletext"/>
              <w:jc w:val="center"/>
            </w:pPr>
          </w:p>
        </w:tc>
      </w:tr>
      <w:tr w:rsidR="007B35E5" w:rsidRPr="00481BED" w14:paraId="56790579" w14:textId="6A06F3BF" w:rsidTr="000069F8">
        <w:trPr>
          <w:jc w:val="center"/>
        </w:trPr>
        <w:tc>
          <w:tcPr>
            <w:tcW w:w="3492" w:type="dxa"/>
            <w:shd w:val="clear" w:color="auto" w:fill="auto"/>
          </w:tcPr>
          <w:p w14:paraId="202DC585" w14:textId="77777777" w:rsidR="00E25508" w:rsidRPr="00003356" w:rsidRDefault="00E25508" w:rsidP="00792BD0">
            <w:pPr>
              <w:pStyle w:val="Tabletext"/>
              <w:rPr>
                <w:iCs/>
              </w:rPr>
            </w:pPr>
            <w:r w:rsidRPr="00003356">
              <w:rPr>
                <w:iCs/>
                <w:noProof/>
              </w:rPr>
              <w:t>Inout</w:t>
            </w:r>
            <w:r w:rsidRPr="00003356">
              <w:rPr>
                <w:iCs/>
              </w:rPr>
              <w:t>-parameter</w:t>
            </w:r>
          </w:p>
        </w:tc>
        <w:tc>
          <w:tcPr>
            <w:tcW w:w="1536" w:type="dxa"/>
            <w:shd w:val="clear" w:color="auto" w:fill="auto"/>
          </w:tcPr>
          <w:p w14:paraId="16FF45F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A2C464F" w14:textId="77777777" w:rsidR="00E25508" w:rsidRPr="00AD7CB0" w:rsidRDefault="00E25508" w:rsidP="00486F35">
            <w:pPr>
              <w:pStyle w:val="Tabletext"/>
              <w:jc w:val="center"/>
              <w:rPr>
                <w:noProof/>
              </w:rPr>
            </w:pPr>
          </w:p>
        </w:tc>
        <w:tc>
          <w:tcPr>
            <w:tcW w:w="1537" w:type="dxa"/>
            <w:shd w:val="clear" w:color="auto" w:fill="auto"/>
          </w:tcPr>
          <w:p w14:paraId="6F923145" w14:textId="77777777" w:rsidR="00E25508" w:rsidRPr="00AD7CB0" w:rsidRDefault="00E25508" w:rsidP="00486F35">
            <w:pPr>
              <w:pStyle w:val="Tabletext"/>
              <w:jc w:val="center"/>
            </w:pPr>
          </w:p>
        </w:tc>
        <w:tc>
          <w:tcPr>
            <w:tcW w:w="1537" w:type="dxa"/>
          </w:tcPr>
          <w:p w14:paraId="27C1C71F" w14:textId="77777777" w:rsidR="00E25508" w:rsidRPr="00AD7CB0" w:rsidRDefault="00E25508" w:rsidP="00486F35">
            <w:pPr>
              <w:pStyle w:val="Tabletext"/>
              <w:jc w:val="center"/>
            </w:pPr>
          </w:p>
        </w:tc>
      </w:tr>
      <w:tr w:rsidR="007B35E5" w:rsidRPr="00481BED" w14:paraId="53AA7CAD" w14:textId="525E1F63" w:rsidTr="000069F8">
        <w:trPr>
          <w:jc w:val="center"/>
        </w:trPr>
        <w:tc>
          <w:tcPr>
            <w:tcW w:w="3492" w:type="dxa"/>
            <w:shd w:val="clear" w:color="auto" w:fill="auto"/>
          </w:tcPr>
          <w:p w14:paraId="4B40D25E" w14:textId="77777777" w:rsidR="00E25508" w:rsidRPr="00003356" w:rsidRDefault="00E25508" w:rsidP="00792BD0">
            <w:pPr>
              <w:pStyle w:val="Tabletext"/>
              <w:rPr>
                <w:iCs/>
              </w:rPr>
            </w:pPr>
            <w:r w:rsidRPr="00003356">
              <w:rPr>
                <w:iCs/>
              </w:rPr>
              <w:t>Input-node</w:t>
            </w:r>
          </w:p>
        </w:tc>
        <w:tc>
          <w:tcPr>
            <w:tcW w:w="1536" w:type="dxa"/>
            <w:shd w:val="clear" w:color="auto" w:fill="auto"/>
          </w:tcPr>
          <w:p w14:paraId="10D3487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48F37A0"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5555B26A" w14:textId="1A8C8198" w:rsidR="00E25508" w:rsidRPr="00AD7CB0" w:rsidRDefault="00B802B6" w:rsidP="00486F35">
            <w:pPr>
              <w:pStyle w:val="Tabletext"/>
              <w:jc w:val="center"/>
            </w:pPr>
            <w:r w:rsidRPr="00AD7CB0">
              <w:rPr>
                <w:noProof/>
              </w:rPr>
              <w:t>redefinition</w:t>
            </w:r>
          </w:p>
        </w:tc>
        <w:tc>
          <w:tcPr>
            <w:tcW w:w="1537" w:type="dxa"/>
          </w:tcPr>
          <w:p w14:paraId="7FE6F9FE" w14:textId="77777777" w:rsidR="00E25508" w:rsidRPr="00AD7CB0" w:rsidRDefault="00E25508" w:rsidP="00486F35">
            <w:pPr>
              <w:pStyle w:val="Tabletext"/>
              <w:jc w:val="center"/>
            </w:pPr>
          </w:p>
        </w:tc>
      </w:tr>
      <w:tr w:rsidR="002B4D8A" w:rsidRPr="00481BED" w14:paraId="5CA1A2E4" w14:textId="77777777" w:rsidTr="000069F8">
        <w:trPr>
          <w:jc w:val="center"/>
        </w:trPr>
        <w:tc>
          <w:tcPr>
            <w:tcW w:w="3492" w:type="dxa"/>
            <w:shd w:val="clear" w:color="auto" w:fill="auto"/>
          </w:tcPr>
          <w:p w14:paraId="57C4A3C2" w14:textId="3FF2EE54" w:rsidR="002B4D8A" w:rsidRPr="00003356" w:rsidRDefault="002B4D8A" w:rsidP="00792BD0">
            <w:pPr>
              <w:pStyle w:val="Tabletext"/>
              <w:rPr>
                <w:iCs/>
              </w:rPr>
            </w:pPr>
            <w:r w:rsidRPr="00003356">
              <w:rPr>
                <w:iCs/>
              </w:rPr>
              <w:t>Instance-number</w:t>
            </w:r>
          </w:p>
        </w:tc>
        <w:tc>
          <w:tcPr>
            <w:tcW w:w="1536" w:type="dxa"/>
            <w:shd w:val="clear" w:color="auto" w:fill="auto"/>
          </w:tcPr>
          <w:p w14:paraId="2DCB2BDC" w14:textId="77777777" w:rsidR="002B4D8A" w:rsidRPr="00AD7CB0" w:rsidRDefault="002B4D8A" w:rsidP="00486F35">
            <w:pPr>
              <w:pStyle w:val="Tabletext"/>
              <w:jc w:val="center"/>
              <w:rPr>
                <w:noProof/>
              </w:rPr>
            </w:pPr>
          </w:p>
        </w:tc>
        <w:tc>
          <w:tcPr>
            <w:tcW w:w="1537" w:type="dxa"/>
            <w:shd w:val="clear" w:color="auto" w:fill="auto"/>
          </w:tcPr>
          <w:p w14:paraId="665E5D5A" w14:textId="77777777" w:rsidR="002B4D8A" w:rsidRPr="00AD7CB0" w:rsidRDefault="002B4D8A" w:rsidP="00486F35">
            <w:pPr>
              <w:pStyle w:val="Tabletext"/>
              <w:jc w:val="center"/>
              <w:rPr>
                <w:noProof/>
              </w:rPr>
            </w:pPr>
          </w:p>
        </w:tc>
        <w:tc>
          <w:tcPr>
            <w:tcW w:w="1537" w:type="dxa"/>
            <w:shd w:val="clear" w:color="auto" w:fill="auto"/>
          </w:tcPr>
          <w:p w14:paraId="4D303C02" w14:textId="59FB1348" w:rsidR="002B4D8A" w:rsidRPr="00AD7CB0" w:rsidRDefault="002B4D8A" w:rsidP="00486F35">
            <w:pPr>
              <w:pStyle w:val="Tabletext"/>
              <w:jc w:val="center"/>
            </w:pPr>
            <w:r w:rsidRPr="00AD7CB0">
              <w:rPr>
                <w:noProof/>
              </w:rPr>
              <w:t>definition</w:t>
            </w:r>
          </w:p>
        </w:tc>
        <w:tc>
          <w:tcPr>
            <w:tcW w:w="1537" w:type="dxa"/>
          </w:tcPr>
          <w:p w14:paraId="4E7AEB4C" w14:textId="77777777" w:rsidR="002B4D8A" w:rsidRPr="00AD7CB0" w:rsidRDefault="002B4D8A" w:rsidP="00486F35">
            <w:pPr>
              <w:pStyle w:val="Tabletext"/>
              <w:jc w:val="center"/>
            </w:pPr>
          </w:p>
        </w:tc>
      </w:tr>
      <w:tr w:rsidR="007B35E5" w:rsidRPr="00481BED" w14:paraId="3AB19F14" w14:textId="47CEBCD5" w:rsidTr="000069F8">
        <w:trPr>
          <w:jc w:val="center"/>
        </w:trPr>
        <w:tc>
          <w:tcPr>
            <w:tcW w:w="3492" w:type="dxa"/>
            <w:shd w:val="clear" w:color="auto" w:fill="auto"/>
          </w:tcPr>
          <w:p w14:paraId="2906E4D6" w14:textId="77777777" w:rsidR="00E25508" w:rsidRPr="00003356" w:rsidRDefault="00E25508" w:rsidP="00792BD0">
            <w:pPr>
              <w:pStyle w:val="Tabletext"/>
              <w:rPr>
                <w:iCs/>
              </w:rPr>
            </w:pPr>
            <w:r w:rsidRPr="00003356">
              <w:rPr>
                <w:iCs/>
              </w:rPr>
              <w:t>Interface-definition</w:t>
            </w:r>
          </w:p>
        </w:tc>
        <w:tc>
          <w:tcPr>
            <w:tcW w:w="1536" w:type="dxa"/>
            <w:shd w:val="clear" w:color="auto" w:fill="auto"/>
          </w:tcPr>
          <w:p w14:paraId="0885BEB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DF10A5B" w14:textId="77777777" w:rsidR="00E25508" w:rsidRPr="00AD7CB0" w:rsidRDefault="00E25508" w:rsidP="00486F35">
            <w:pPr>
              <w:pStyle w:val="Tabletext"/>
              <w:jc w:val="center"/>
            </w:pPr>
          </w:p>
        </w:tc>
        <w:tc>
          <w:tcPr>
            <w:tcW w:w="1537" w:type="dxa"/>
            <w:shd w:val="clear" w:color="auto" w:fill="auto"/>
          </w:tcPr>
          <w:p w14:paraId="7327032C" w14:textId="77777777" w:rsidR="00E25508" w:rsidRPr="00AD7CB0" w:rsidRDefault="00E25508" w:rsidP="00486F35">
            <w:pPr>
              <w:pStyle w:val="Tabletext"/>
              <w:jc w:val="center"/>
            </w:pPr>
          </w:p>
        </w:tc>
        <w:tc>
          <w:tcPr>
            <w:tcW w:w="1537" w:type="dxa"/>
          </w:tcPr>
          <w:p w14:paraId="612F0215" w14:textId="77777777" w:rsidR="00E25508" w:rsidRPr="00AD7CB0" w:rsidRDefault="00E25508" w:rsidP="00486F35">
            <w:pPr>
              <w:pStyle w:val="Tabletext"/>
              <w:jc w:val="center"/>
            </w:pPr>
          </w:p>
        </w:tc>
      </w:tr>
      <w:tr w:rsidR="007B35E5" w:rsidRPr="00481BED" w14:paraId="2540338F" w14:textId="636FBD23" w:rsidTr="000069F8">
        <w:trPr>
          <w:jc w:val="center"/>
        </w:trPr>
        <w:tc>
          <w:tcPr>
            <w:tcW w:w="3492" w:type="dxa"/>
            <w:shd w:val="clear" w:color="auto" w:fill="auto"/>
          </w:tcPr>
          <w:p w14:paraId="4B3091EA" w14:textId="77777777" w:rsidR="00E25508" w:rsidRPr="00003356" w:rsidRDefault="00E25508" w:rsidP="00792BD0">
            <w:pPr>
              <w:pStyle w:val="Tabletext"/>
              <w:rPr>
                <w:iCs/>
              </w:rPr>
            </w:pPr>
            <w:r w:rsidRPr="00003356">
              <w:rPr>
                <w:iCs/>
              </w:rPr>
              <w:t>Interface-name</w:t>
            </w:r>
          </w:p>
        </w:tc>
        <w:tc>
          <w:tcPr>
            <w:tcW w:w="1536" w:type="dxa"/>
            <w:shd w:val="clear" w:color="auto" w:fill="auto"/>
          </w:tcPr>
          <w:p w14:paraId="215A9B1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BFBCBF2" w14:textId="77777777" w:rsidR="00E25508" w:rsidRPr="00AD7CB0" w:rsidRDefault="00E25508" w:rsidP="00486F35">
            <w:pPr>
              <w:pStyle w:val="Tabletext"/>
              <w:jc w:val="center"/>
            </w:pPr>
          </w:p>
        </w:tc>
        <w:tc>
          <w:tcPr>
            <w:tcW w:w="1537" w:type="dxa"/>
            <w:shd w:val="clear" w:color="auto" w:fill="auto"/>
          </w:tcPr>
          <w:p w14:paraId="75CBC48C" w14:textId="77777777" w:rsidR="00E25508" w:rsidRPr="00AD7CB0" w:rsidRDefault="00E25508" w:rsidP="00486F35">
            <w:pPr>
              <w:pStyle w:val="Tabletext"/>
              <w:jc w:val="center"/>
            </w:pPr>
          </w:p>
        </w:tc>
        <w:tc>
          <w:tcPr>
            <w:tcW w:w="1537" w:type="dxa"/>
          </w:tcPr>
          <w:p w14:paraId="50B7DBEE" w14:textId="77777777" w:rsidR="00E25508" w:rsidRPr="00AD7CB0" w:rsidRDefault="00E25508" w:rsidP="00486F35">
            <w:pPr>
              <w:pStyle w:val="Tabletext"/>
              <w:jc w:val="center"/>
            </w:pPr>
          </w:p>
        </w:tc>
      </w:tr>
      <w:tr w:rsidR="007B35E5" w:rsidRPr="00481BED" w14:paraId="07CFCC94" w14:textId="387D08BC" w:rsidTr="000069F8">
        <w:trPr>
          <w:jc w:val="center"/>
        </w:trPr>
        <w:tc>
          <w:tcPr>
            <w:tcW w:w="3492" w:type="dxa"/>
            <w:shd w:val="clear" w:color="auto" w:fill="auto"/>
          </w:tcPr>
          <w:p w14:paraId="2B06C2CD" w14:textId="77777777" w:rsidR="00E25508" w:rsidRPr="00003356" w:rsidRDefault="00E25508" w:rsidP="00792BD0">
            <w:pPr>
              <w:pStyle w:val="Tabletext"/>
              <w:rPr>
                <w:iCs/>
              </w:rPr>
            </w:pPr>
            <w:r w:rsidRPr="00003356">
              <w:rPr>
                <w:iCs/>
              </w:rPr>
              <w:t>Interface-qualifier</w:t>
            </w:r>
          </w:p>
        </w:tc>
        <w:tc>
          <w:tcPr>
            <w:tcW w:w="1536" w:type="dxa"/>
            <w:shd w:val="clear" w:color="auto" w:fill="auto"/>
          </w:tcPr>
          <w:p w14:paraId="3D6C01B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38BDCF7" w14:textId="77777777" w:rsidR="00E25508" w:rsidRPr="00AD7CB0" w:rsidRDefault="00E25508" w:rsidP="00486F35">
            <w:pPr>
              <w:pStyle w:val="Tabletext"/>
              <w:jc w:val="center"/>
            </w:pPr>
          </w:p>
        </w:tc>
        <w:tc>
          <w:tcPr>
            <w:tcW w:w="1537" w:type="dxa"/>
            <w:shd w:val="clear" w:color="auto" w:fill="auto"/>
          </w:tcPr>
          <w:p w14:paraId="57A8F51A" w14:textId="77777777" w:rsidR="00E25508" w:rsidRPr="00AD7CB0" w:rsidRDefault="00E25508" w:rsidP="00486F35">
            <w:pPr>
              <w:pStyle w:val="Tabletext"/>
              <w:jc w:val="center"/>
            </w:pPr>
          </w:p>
        </w:tc>
        <w:tc>
          <w:tcPr>
            <w:tcW w:w="1537" w:type="dxa"/>
          </w:tcPr>
          <w:p w14:paraId="2FC4F4E1" w14:textId="77777777" w:rsidR="00E25508" w:rsidRPr="00AD7CB0" w:rsidRDefault="00E25508" w:rsidP="00486F35">
            <w:pPr>
              <w:pStyle w:val="Tabletext"/>
              <w:jc w:val="center"/>
            </w:pPr>
          </w:p>
        </w:tc>
      </w:tr>
      <w:tr w:rsidR="007B35E5" w:rsidRPr="00481BED" w14:paraId="4607713E" w14:textId="31F33AC0" w:rsidTr="000069F8">
        <w:trPr>
          <w:jc w:val="center"/>
        </w:trPr>
        <w:tc>
          <w:tcPr>
            <w:tcW w:w="3492" w:type="dxa"/>
            <w:shd w:val="clear" w:color="auto" w:fill="auto"/>
          </w:tcPr>
          <w:p w14:paraId="49E7ECFB" w14:textId="77777777" w:rsidR="00E25508" w:rsidRPr="00003356" w:rsidRDefault="00E25508" w:rsidP="00792BD0">
            <w:pPr>
              <w:pStyle w:val="Tabletext"/>
              <w:rPr>
                <w:iCs/>
              </w:rPr>
            </w:pPr>
            <w:r w:rsidRPr="00003356">
              <w:rPr>
                <w:iCs/>
              </w:rPr>
              <w:t>Join-node</w:t>
            </w:r>
          </w:p>
        </w:tc>
        <w:tc>
          <w:tcPr>
            <w:tcW w:w="1536" w:type="dxa"/>
            <w:shd w:val="clear" w:color="auto" w:fill="auto"/>
          </w:tcPr>
          <w:p w14:paraId="617B414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0836647" w14:textId="77777777" w:rsidR="00E25508" w:rsidRPr="00AD7CB0" w:rsidRDefault="00E25508" w:rsidP="00486F35">
            <w:pPr>
              <w:pStyle w:val="Tabletext"/>
              <w:jc w:val="center"/>
            </w:pPr>
          </w:p>
        </w:tc>
        <w:tc>
          <w:tcPr>
            <w:tcW w:w="1537" w:type="dxa"/>
            <w:shd w:val="clear" w:color="auto" w:fill="auto"/>
          </w:tcPr>
          <w:p w14:paraId="5BF7A1CF" w14:textId="77777777" w:rsidR="00E25508" w:rsidRPr="00AD7CB0" w:rsidRDefault="00E25508" w:rsidP="00486F35">
            <w:pPr>
              <w:pStyle w:val="Tabletext"/>
              <w:jc w:val="center"/>
            </w:pPr>
          </w:p>
        </w:tc>
        <w:tc>
          <w:tcPr>
            <w:tcW w:w="1537" w:type="dxa"/>
          </w:tcPr>
          <w:p w14:paraId="5B219783" w14:textId="77777777" w:rsidR="00E25508" w:rsidRPr="00AD7CB0" w:rsidRDefault="00E25508" w:rsidP="00486F35">
            <w:pPr>
              <w:pStyle w:val="Tabletext"/>
              <w:jc w:val="center"/>
            </w:pPr>
          </w:p>
        </w:tc>
      </w:tr>
      <w:tr w:rsidR="007B35E5" w:rsidRPr="00481BED" w14:paraId="3B9B78F0" w14:textId="32BE6C89" w:rsidTr="000069F8">
        <w:trPr>
          <w:jc w:val="center"/>
        </w:trPr>
        <w:tc>
          <w:tcPr>
            <w:tcW w:w="3492" w:type="dxa"/>
            <w:shd w:val="clear" w:color="auto" w:fill="auto"/>
          </w:tcPr>
          <w:p w14:paraId="269038B5" w14:textId="77777777" w:rsidR="00E25508" w:rsidRPr="00003356" w:rsidRDefault="00E25508" w:rsidP="00792BD0">
            <w:pPr>
              <w:pStyle w:val="Tabletext"/>
              <w:rPr>
                <w:iCs/>
              </w:rPr>
            </w:pPr>
            <w:r w:rsidRPr="00003356">
              <w:rPr>
                <w:iCs/>
              </w:rPr>
              <w:t>Literal</w:t>
            </w:r>
          </w:p>
        </w:tc>
        <w:tc>
          <w:tcPr>
            <w:tcW w:w="1536" w:type="dxa"/>
            <w:shd w:val="clear" w:color="auto" w:fill="auto"/>
          </w:tcPr>
          <w:p w14:paraId="05DC41C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DD4812D" w14:textId="77777777" w:rsidR="00E25508" w:rsidRPr="00AD7CB0" w:rsidRDefault="00E25508" w:rsidP="00486F35">
            <w:pPr>
              <w:pStyle w:val="Tabletext"/>
              <w:jc w:val="center"/>
            </w:pPr>
          </w:p>
        </w:tc>
        <w:tc>
          <w:tcPr>
            <w:tcW w:w="1537" w:type="dxa"/>
            <w:shd w:val="clear" w:color="auto" w:fill="auto"/>
          </w:tcPr>
          <w:p w14:paraId="0C6C8E4B" w14:textId="77777777" w:rsidR="00E25508" w:rsidRPr="00AD7CB0" w:rsidRDefault="00E25508" w:rsidP="00486F35">
            <w:pPr>
              <w:pStyle w:val="Tabletext"/>
              <w:jc w:val="center"/>
            </w:pPr>
          </w:p>
        </w:tc>
        <w:tc>
          <w:tcPr>
            <w:tcW w:w="1537" w:type="dxa"/>
          </w:tcPr>
          <w:p w14:paraId="4E56857B" w14:textId="77777777" w:rsidR="00E25508" w:rsidRPr="00AD7CB0" w:rsidRDefault="00E25508" w:rsidP="00486F35">
            <w:pPr>
              <w:pStyle w:val="Tabletext"/>
              <w:jc w:val="center"/>
            </w:pPr>
          </w:p>
        </w:tc>
      </w:tr>
      <w:tr w:rsidR="007B35E5" w:rsidRPr="00481BED" w14:paraId="4485737D" w14:textId="684BA4FC" w:rsidTr="000069F8">
        <w:trPr>
          <w:jc w:val="center"/>
        </w:trPr>
        <w:tc>
          <w:tcPr>
            <w:tcW w:w="3492" w:type="dxa"/>
            <w:shd w:val="clear" w:color="auto" w:fill="auto"/>
          </w:tcPr>
          <w:p w14:paraId="567B50AC" w14:textId="77777777" w:rsidR="00E25508" w:rsidRPr="00003356" w:rsidRDefault="00E25508" w:rsidP="00792BD0">
            <w:pPr>
              <w:pStyle w:val="Tabletext"/>
              <w:rPr>
                <w:iCs/>
              </w:rPr>
            </w:pPr>
            <w:r w:rsidRPr="00003356">
              <w:rPr>
                <w:iCs/>
              </w:rPr>
              <w:t>Literal-identifier</w:t>
            </w:r>
          </w:p>
        </w:tc>
        <w:tc>
          <w:tcPr>
            <w:tcW w:w="1536" w:type="dxa"/>
            <w:shd w:val="clear" w:color="auto" w:fill="auto"/>
          </w:tcPr>
          <w:p w14:paraId="53D2CD3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918BFE7" w14:textId="77777777" w:rsidR="00E25508" w:rsidRPr="00AD7CB0" w:rsidRDefault="00E25508" w:rsidP="00486F35">
            <w:pPr>
              <w:pStyle w:val="Tabletext"/>
              <w:jc w:val="center"/>
            </w:pPr>
          </w:p>
        </w:tc>
        <w:tc>
          <w:tcPr>
            <w:tcW w:w="1537" w:type="dxa"/>
            <w:shd w:val="clear" w:color="auto" w:fill="auto"/>
          </w:tcPr>
          <w:p w14:paraId="2586EED7" w14:textId="77777777" w:rsidR="00E25508" w:rsidRPr="00AD7CB0" w:rsidRDefault="00E25508" w:rsidP="00486F35">
            <w:pPr>
              <w:pStyle w:val="Tabletext"/>
              <w:jc w:val="center"/>
            </w:pPr>
          </w:p>
        </w:tc>
        <w:tc>
          <w:tcPr>
            <w:tcW w:w="1537" w:type="dxa"/>
          </w:tcPr>
          <w:p w14:paraId="39054791" w14:textId="77777777" w:rsidR="00E25508" w:rsidRPr="00AD7CB0" w:rsidRDefault="00E25508" w:rsidP="00486F35">
            <w:pPr>
              <w:pStyle w:val="Tabletext"/>
              <w:jc w:val="center"/>
            </w:pPr>
          </w:p>
        </w:tc>
      </w:tr>
      <w:tr w:rsidR="007B35E5" w:rsidRPr="00481BED" w14:paraId="003F2E97" w14:textId="1A974E5C" w:rsidTr="000069F8">
        <w:trPr>
          <w:jc w:val="center"/>
        </w:trPr>
        <w:tc>
          <w:tcPr>
            <w:tcW w:w="3492" w:type="dxa"/>
            <w:shd w:val="clear" w:color="auto" w:fill="auto"/>
          </w:tcPr>
          <w:p w14:paraId="4EAC63E4" w14:textId="77777777" w:rsidR="00E25508" w:rsidRPr="00003356" w:rsidRDefault="00E25508" w:rsidP="00792BD0">
            <w:pPr>
              <w:pStyle w:val="Tabletext"/>
              <w:rPr>
                <w:iCs/>
              </w:rPr>
            </w:pPr>
            <w:r w:rsidRPr="00003356">
              <w:rPr>
                <w:iCs/>
              </w:rPr>
              <w:t>Literal-name</w:t>
            </w:r>
          </w:p>
        </w:tc>
        <w:tc>
          <w:tcPr>
            <w:tcW w:w="1536" w:type="dxa"/>
            <w:shd w:val="clear" w:color="auto" w:fill="auto"/>
          </w:tcPr>
          <w:p w14:paraId="468107B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F126BF8" w14:textId="77777777" w:rsidR="00E25508" w:rsidRPr="00AD7CB0" w:rsidRDefault="00E25508" w:rsidP="00486F35">
            <w:pPr>
              <w:pStyle w:val="Tabletext"/>
              <w:jc w:val="center"/>
            </w:pPr>
          </w:p>
        </w:tc>
        <w:tc>
          <w:tcPr>
            <w:tcW w:w="1537" w:type="dxa"/>
            <w:shd w:val="clear" w:color="auto" w:fill="auto"/>
          </w:tcPr>
          <w:p w14:paraId="60C4FD88" w14:textId="77777777" w:rsidR="00E25508" w:rsidRPr="00AD7CB0" w:rsidRDefault="00E25508" w:rsidP="00486F35">
            <w:pPr>
              <w:pStyle w:val="Tabletext"/>
              <w:jc w:val="center"/>
            </w:pPr>
          </w:p>
        </w:tc>
        <w:tc>
          <w:tcPr>
            <w:tcW w:w="1537" w:type="dxa"/>
          </w:tcPr>
          <w:p w14:paraId="39A5DA3E" w14:textId="77777777" w:rsidR="00E25508" w:rsidRPr="00AD7CB0" w:rsidRDefault="00E25508" w:rsidP="00486F35">
            <w:pPr>
              <w:pStyle w:val="Tabletext"/>
              <w:jc w:val="center"/>
            </w:pPr>
          </w:p>
        </w:tc>
      </w:tr>
      <w:tr w:rsidR="007B35E5" w:rsidRPr="00481BED" w14:paraId="389F60EC" w14:textId="2AB2468E" w:rsidTr="000069F8">
        <w:trPr>
          <w:jc w:val="center"/>
        </w:trPr>
        <w:tc>
          <w:tcPr>
            <w:tcW w:w="3492" w:type="dxa"/>
            <w:shd w:val="clear" w:color="auto" w:fill="auto"/>
          </w:tcPr>
          <w:p w14:paraId="12EB04B7" w14:textId="77777777" w:rsidR="00E25508" w:rsidRPr="00003356" w:rsidRDefault="00E25508" w:rsidP="00792BD0">
            <w:pPr>
              <w:pStyle w:val="Tabletext"/>
              <w:rPr>
                <w:iCs/>
              </w:rPr>
            </w:pPr>
            <w:r w:rsidRPr="00003356">
              <w:rPr>
                <w:iCs/>
              </w:rPr>
              <w:t>Literal-natural</w:t>
            </w:r>
          </w:p>
        </w:tc>
        <w:tc>
          <w:tcPr>
            <w:tcW w:w="1536" w:type="dxa"/>
            <w:shd w:val="clear" w:color="auto" w:fill="auto"/>
          </w:tcPr>
          <w:p w14:paraId="5D209A4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6CA732E" w14:textId="77777777" w:rsidR="00E25508" w:rsidRPr="00AD7CB0" w:rsidRDefault="00E25508" w:rsidP="00486F35">
            <w:pPr>
              <w:pStyle w:val="Tabletext"/>
              <w:jc w:val="center"/>
            </w:pPr>
          </w:p>
        </w:tc>
        <w:tc>
          <w:tcPr>
            <w:tcW w:w="1537" w:type="dxa"/>
            <w:shd w:val="clear" w:color="auto" w:fill="auto"/>
          </w:tcPr>
          <w:p w14:paraId="5FB18746" w14:textId="77777777" w:rsidR="00E25508" w:rsidRPr="00AD7CB0" w:rsidRDefault="00E25508" w:rsidP="00486F35">
            <w:pPr>
              <w:pStyle w:val="Tabletext"/>
              <w:jc w:val="center"/>
            </w:pPr>
          </w:p>
        </w:tc>
        <w:tc>
          <w:tcPr>
            <w:tcW w:w="1537" w:type="dxa"/>
          </w:tcPr>
          <w:p w14:paraId="14497ABF" w14:textId="77777777" w:rsidR="00E25508" w:rsidRPr="00AD7CB0" w:rsidRDefault="00E25508" w:rsidP="00486F35">
            <w:pPr>
              <w:pStyle w:val="Tabletext"/>
              <w:jc w:val="center"/>
            </w:pPr>
          </w:p>
        </w:tc>
      </w:tr>
      <w:tr w:rsidR="007B35E5" w:rsidRPr="00481BED" w14:paraId="0DC9E6A5" w14:textId="61F6BDF6" w:rsidTr="000069F8">
        <w:trPr>
          <w:jc w:val="center"/>
        </w:trPr>
        <w:tc>
          <w:tcPr>
            <w:tcW w:w="3492" w:type="dxa"/>
            <w:shd w:val="clear" w:color="auto" w:fill="auto"/>
          </w:tcPr>
          <w:p w14:paraId="55560511" w14:textId="77777777" w:rsidR="00E25508" w:rsidRPr="00003356" w:rsidRDefault="00E25508" w:rsidP="00792BD0">
            <w:pPr>
              <w:pStyle w:val="Tabletext"/>
              <w:rPr>
                <w:iCs/>
              </w:rPr>
            </w:pPr>
            <w:r w:rsidRPr="00003356">
              <w:rPr>
                <w:iCs/>
              </w:rPr>
              <w:t>Literal-signature</w:t>
            </w:r>
          </w:p>
        </w:tc>
        <w:tc>
          <w:tcPr>
            <w:tcW w:w="1536" w:type="dxa"/>
            <w:shd w:val="clear" w:color="auto" w:fill="auto"/>
          </w:tcPr>
          <w:p w14:paraId="600D340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5916B4C" w14:textId="77777777" w:rsidR="00E25508" w:rsidRPr="00AD7CB0" w:rsidRDefault="00E25508" w:rsidP="00486F35">
            <w:pPr>
              <w:pStyle w:val="Tabletext"/>
              <w:jc w:val="center"/>
            </w:pPr>
          </w:p>
        </w:tc>
        <w:tc>
          <w:tcPr>
            <w:tcW w:w="1537" w:type="dxa"/>
            <w:shd w:val="clear" w:color="auto" w:fill="auto"/>
          </w:tcPr>
          <w:p w14:paraId="66CE2763" w14:textId="77777777" w:rsidR="00E25508" w:rsidRPr="00AD7CB0" w:rsidRDefault="00E25508" w:rsidP="00486F35">
            <w:pPr>
              <w:pStyle w:val="Tabletext"/>
              <w:jc w:val="center"/>
            </w:pPr>
          </w:p>
        </w:tc>
        <w:tc>
          <w:tcPr>
            <w:tcW w:w="1537" w:type="dxa"/>
          </w:tcPr>
          <w:p w14:paraId="51E278A2" w14:textId="77777777" w:rsidR="00E25508" w:rsidRPr="00AD7CB0" w:rsidRDefault="00E25508" w:rsidP="00486F35">
            <w:pPr>
              <w:pStyle w:val="Tabletext"/>
              <w:jc w:val="center"/>
            </w:pPr>
          </w:p>
        </w:tc>
      </w:tr>
      <w:tr w:rsidR="007B35E5" w:rsidRPr="00481BED" w14:paraId="130C18F0" w14:textId="783AB8C3" w:rsidTr="000069F8">
        <w:trPr>
          <w:jc w:val="center"/>
        </w:trPr>
        <w:tc>
          <w:tcPr>
            <w:tcW w:w="3492" w:type="dxa"/>
            <w:shd w:val="clear" w:color="auto" w:fill="auto"/>
          </w:tcPr>
          <w:p w14:paraId="15A20E14" w14:textId="77777777" w:rsidR="00E25508" w:rsidRPr="00003356" w:rsidRDefault="00E25508" w:rsidP="00792BD0">
            <w:pPr>
              <w:pStyle w:val="Tabletext"/>
              <w:rPr>
                <w:iCs/>
              </w:rPr>
            </w:pPr>
            <w:r w:rsidRPr="00003356">
              <w:rPr>
                <w:iCs/>
              </w:rPr>
              <w:t>Lower-bound</w:t>
            </w:r>
          </w:p>
        </w:tc>
        <w:tc>
          <w:tcPr>
            <w:tcW w:w="1536" w:type="dxa"/>
            <w:shd w:val="clear" w:color="auto" w:fill="auto"/>
          </w:tcPr>
          <w:p w14:paraId="0502C95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6F2F1A9" w14:textId="77777777" w:rsidR="00E25508" w:rsidRPr="00AD7CB0" w:rsidRDefault="00E25508" w:rsidP="00486F35">
            <w:pPr>
              <w:pStyle w:val="Tabletext"/>
              <w:jc w:val="center"/>
            </w:pPr>
          </w:p>
        </w:tc>
        <w:tc>
          <w:tcPr>
            <w:tcW w:w="1537" w:type="dxa"/>
            <w:shd w:val="clear" w:color="auto" w:fill="auto"/>
          </w:tcPr>
          <w:p w14:paraId="412DBF2E" w14:textId="77777777" w:rsidR="00E25508" w:rsidRPr="00AD7CB0" w:rsidRDefault="00E25508" w:rsidP="00486F35">
            <w:pPr>
              <w:pStyle w:val="Tabletext"/>
              <w:jc w:val="center"/>
            </w:pPr>
          </w:p>
        </w:tc>
        <w:tc>
          <w:tcPr>
            <w:tcW w:w="1537" w:type="dxa"/>
          </w:tcPr>
          <w:p w14:paraId="7FCF0FD7" w14:textId="77777777" w:rsidR="00E25508" w:rsidRPr="00AD7CB0" w:rsidRDefault="00E25508" w:rsidP="00486F35">
            <w:pPr>
              <w:pStyle w:val="Tabletext"/>
              <w:jc w:val="center"/>
            </w:pPr>
          </w:p>
        </w:tc>
      </w:tr>
      <w:tr w:rsidR="007B35E5" w:rsidRPr="00481BED" w14:paraId="7D23623E" w14:textId="459FA6D0" w:rsidTr="000069F8">
        <w:trPr>
          <w:jc w:val="center"/>
        </w:trPr>
        <w:tc>
          <w:tcPr>
            <w:tcW w:w="3492" w:type="dxa"/>
            <w:shd w:val="clear" w:color="auto" w:fill="auto"/>
          </w:tcPr>
          <w:p w14:paraId="52255EC4" w14:textId="77777777" w:rsidR="00E25508" w:rsidRPr="00003356" w:rsidRDefault="00E25508" w:rsidP="00792BD0">
            <w:pPr>
              <w:pStyle w:val="Tabletext"/>
              <w:rPr>
                <w:iCs/>
              </w:rPr>
            </w:pPr>
            <w:r w:rsidRPr="00003356">
              <w:rPr>
                <w:iCs/>
              </w:rPr>
              <w:t>Maximum-number</w:t>
            </w:r>
          </w:p>
        </w:tc>
        <w:tc>
          <w:tcPr>
            <w:tcW w:w="1536" w:type="dxa"/>
            <w:shd w:val="clear" w:color="auto" w:fill="auto"/>
          </w:tcPr>
          <w:p w14:paraId="7EB16C2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78F0408" w14:textId="77777777" w:rsidR="00E25508" w:rsidRPr="00AD7CB0" w:rsidRDefault="00E25508" w:rsidP="00486F35">
            <w:pPr>
              <w:pStyle w:val="Tabletext"/>
              <w:jc w:val="center"/>
            </w:pPr>
          </w:p>
        </w:tc>
        <w:tc>
          <w:tcPr>
            <w:tcW w:w="1537" w:type="dxa"/>
            <w:shd w:val="clear" w:color="auto" w:fill="auto"/>
          </w:tcPr>
          <w:p w14:paraId="449AAE74" w14:textId="77777777" w:rsidR="00E25508" w:rsidRPr="00AD7CB0" w:rsidRDefault="00E25508" w:rsidP="00486F35">
            <w:pPr>
              <w:pStyle w:val="Tabletext"/>
              <w:jc w:val="center"/>
            </w:pPr>
          </w:p>
        </w:tc>
        <w:tc>
          <w:tcPr>
            <w:tcW w:w="1537" w:type="dxa"/>
          </w:tcPr>
          <w:p w14:paraId="18CF4F35" w14:textId="77777777" w:rsidR="00E25508" w:rsidRPr="00AD7CB0" w:rsidRDefault="00E25508" w:rsidP="00486F35">
            <w:pPr>
              <w:pStyle w:val="Tabletext"/>
              <w:jc w:val="center"/>
            </w:pPr>
          </w:p>
        </w:tc>
      </w:tr>
      <w:tr w:rsidR="007B35E5" w:rsidRPr="00481BED" w14:paraId="0E97EC1A" w14:textId="641E6F55" w:rsidTr="000069F8">
        <w:trPr>
          <w:jc w:val="center"/>
        </w:trPr>
        <w:tc>
          <w:tcPr>
            <w:tcW w:w="3492" w:type="dxa"/>
            <w:shd w:val="clear" w:color="auto" w:fill="auto"/>
          </w:tcPr>
          <w:p w14:paraId="517CD703" w14:textId="77777777" w:rsidR="00E25508" w:rsidRPr="00003356" w:rsidRDefault="00E25508" w:rsidP="00792BD0">
            <w:pPr>
              <w:pStyle w:val="Tabletext"/>
              <w:rPr>
                <w:iCs/>
              </w:rPr>
            </w:pPr>
            <w:r w:rsidRPr="00003356">
              <w:rPr>
                <w:iCs/>
              </w:rPr>
              <w:t>Name</w:t>
            </w:r>
          </w:p>
        </w:tc>
        <w:tc>
          <w:tcPr>
            <w:tcW w:w="1536" w:type="dxa"/>
            <w:shd w:val="clear" w:color="auto" w:fill="auto"/>
          </w:tcPr>
          <w:p w14:paraId="3D517CE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A31C2EB" w14:textId="77777777" w:rsidR="00E25508" w:rsidRPr="00AD7CB0" w:rsidRDefault="00E25508" w:rsidP="00486F35">
            <w:pPr>
              <w:pStyle w:val="Tabletext"/>
              <w:jc w:val="center"/>
            </w:pPr>
          </w:p>
        </w:tc>
        <w:tc>
          <w:tcPr>
            <w:tcW w:w="1537" w:type="dxa"/>
            <w:shd w:val="clear" w:color="auto" w:fill="auto"/>
          </w:tcPr>
          <w:p w14:paraId="620FAE20" w14:textId="77777777" w:rsidR="00E25508" w:rsidRPr="00AD7CB0" w:rsidRDefault="00E25508" w:rsidP="00486F35">
            <w:pPr>
              <w:pStyle w:val="Tabletext"/>
              <w:jc w:val="center"/>
            </w:pPr>
          </w:p>
        </w:tc>
        <w:tc>
          <w:tcPr>
            <w:tcW w:w="1537" w:type="dxa"/>
          </w:tcPr>
          <w:p w14:paraId="7EA1E9DD" w14:textId="77777777" w:rsidR="00E25508" w:rsidRPr="00AD7CB0" w:rsidRDefault="00E25508" w:rsidP="00486F35">
            <w:pPr>
              <w:pStyle w:val="Tabletext"/>
              <w:jc w:val="center"/>
            </w:pPr>
          </w:p>
        </w:tc>
      </w:tr>
      <w:tr w:rsidR="007B35E5" w:rsidRPr="00481BED" w14:paraId="7DF3F54A" w14:textId="2495C942" w:rsidTr="000069F8">
        <w:trPr>
          <w:jc w:val="center"/>
        </w:trPr>
        <w:tc>
          <w:tcPr>
            <w:tcW w:w="3492" w:type="dxa"/>
            <w:shd w:val="clear" w:color="auto" w:fill="auto"/>
          </w:tcPr>
          <w:p w14:paraId="75495930" w14:textId="77777777" w:rsidR="00E25508" w:rsidRPr="00003356" w:rsidRDefault="00E25508" w:rsidP="00792BD0">
            <w:pPr>
              <w:pStyle w:val="Tabletext"/>
              <w:rPr>
                <w:iCs/>
                <w:noProof/>
              </w:rPr>
            </w:pPr>
            <w:r w:rsidRPr="00003356">
              <w:rPr>
                <w:iCs/>
                <w:noProof/>
              </w:rPr>
              <w:t>Named-nextstate</w:t>
            </w:r>
          </w:p>
        </w:tc>
        <w:tc>
          <w:tcPr>
            <w:tcW w:w="1536" w:type="dxa"/>
            <w:shd w:val="clear" w:color="auto" w:fill="auto"/>
          </w:tcPr>
          <w:p w14:paraId="19EF8C0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5DC0A04" w14:textId="77777777" w:rsidR="00E25508" w:rsidRPr="00AD7CB0" w:rsidRDefault="00E25508" w:rsidP="00486F35">
            <w:pPr>
              <w:pStyle w:val="Tabletext"/>
              <w:jc w:val="center"/>
            </w:pPr>
          </w:p>
        </w:tc>
        <w:tc>
          <w:tcPr>
            <w:tcW w:w="1537" w:type="dxa"/>
            <w:shd w:val="clear" w:color="auto" w:fill="auto"/>
          </w:tcPr>
          <w:p w14:paraId="3578FFA4" w14:textId="77777777" w:rsidR="00E25508" w:rsidRPr="00AD7CB0" w:rsidRDefault="00E25508" w:rsidP="00486F35">
            <w:pPr>
              <w:pStyle w:val="Tabletext"/>
              <w:jc w:val="center"/>
            </w:pPr>
          </w:p>
        </w:tc>
        <w:tc>
          <w:tcPr>
            <w:tcW w:w="1537" w:type="dxa"/>
          </w:tcPr>
          <w:p w14:paraId="2156BA20" w14:textId="77777777" w:rsidR="00E25508" w:rsidRPr="00AD7CB0" w:rsidRDefault="00E25508" w:rsidP="00486F35">
            <w:pPr>
              <w:pStyle w:val="Tabletext"/>
              <w:jc w:val="center"/>
            </w:pPr>
          </w:p>
        </w:tc>
      </w:tr>
      <w:tr w:rsidR="007B35E5" w:rsidRPr="00481BED" w14:paraId="277D1FEF" w14:textId="172F2C9A" w:rsidTr="000069F8">
        <w:trPr>
          <w:jc w:val="center"/>
        </w:trPr>
        <w:tc>
          <w:tcPr>
            <w:tcW w:w="3492" w:type="dxa"/>
            <w:shd w:val="clear" w:color="auto" w:fill="auto"/>
          </w:tcPr>
          <w:p w14:paraId="1316195D" w14:textId="77777777" w:rsidR="00E25508" w:rsidRPr="00003356" w:rsidRDefault="00E25508" w:rsidP="00792BD0">
            <w:pPr>
              <w:pStyle w:val="Tabletext"/>
              <w:rPr>
                <w:iCs/>
              </w:rPr>
            </w:pPr>
            <w:r w:rsidRPr="00003356">
              <w:rPr>
                <w:iCs/>
              </w:rPr>
              <w:t>Named-return-node</w:t>
            </w:r>
          </w:p>
        </w:tc>
        <w:tc>
          <w:tcPr>
            <w:tcW w:w="1536" w:type="dxa"/>
            <w:shd w:val="clear" w:color="auto" w:fill="auto"/>
          </w:tcPr>
          <w:p w14:paraId="51D7B377" w14:textId="77777777" w:rsidR="00E25508" w:rsidRPr="00AD7CB0" w:rsidRDefault="00E25508" w:rsidP="00486F35">
            <w:pPr>
              <w:pStyle w:val="Tabletext"/>
              <w:jc w:val="center"/>
              <w:rPr>
                <w:noProof/>
              </w:rPr>
            </w:pPr>
          </w:p>
        </w:tc>
        <w:tc>
          <w:tcPr>
            <w:tcW w:w="1537" w:type="dxa"/>
            <w:shd w:val="clear" w:color="auto" w:fill="auto"/>
          </w:tcPr>
          <w:p w14:paraId="5B0CBC4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2A0377B" w14:textId="77777777" w:rsidR="00E25508" w:rsidRPr="00AD7CB0" w:rsidRDefault="00E25508" w:rsidP="00486F35">
            <w:pPr>
              <w:pStyle w:val="Tabletext"/>
              <w:jc w:val="center"/>
            </w:pPr>
          </w:p>
        </w:tc>
        <w:tc>
          <w:tcPr>
            <w:tcW w:w="1537" w:type="dxa"/>
          </w:tcPr>
          <w:p w14:paraId="07CED4A9" w14:textId="77777777" w:rsidR="00E25508" w:rsidRPr="00AD7CB0" w:rsidRDefault="00E25508" w:rsidP="00486F35">
            <w:pPr>
              <w:pStyle w:val="Tabletext"/>
              <w:jc w:val="center"/>
            </w:pPr>
          </w:p>
        </w:tc>
      </w:tr>
      <w:tr w:rsidR="007B35E5" w:rsidRPr="00481BED" w14:paraId="7F3FBB7F" w14:textId="24C0FA2A" w:rsidTr="000069F8">
        <w:trPr>
          <w:jc w:val="center"/>
        </w:trPr>
        <w:tc>
          <w:tcPr>
            <w:tcW w:w="3492" w:type="dxa"/>
            <w:shd w:val="clear" w:color="auto" w:fill="auto"/>
          </w:tcPr>
          <w:p w14:paraId="063EDAC9" w14:textId="77777777" w:rsidR="00E25508" w:rsidRPr="00003356" w:rsidRDefault="00E25508" w:rsidP="00792BD0">
            <w:pPr>
              <w:pStyle w:val="Tabletext"/>
              <w:rPr>
                <w:iCs/>
              </w:rPr>
            </w:pPr>
            <w:r w:rsidRPr="00003356">
              <w:rPr>
                <w:iCs/>
              </w:rPr>
              <w:t>Named-start-node</w:t>
            </w:r>
          </w:p>
        </w:tc>
        <w:tc>
          <w:tcPr>
            <w:tcW w:w="1536" w:type="dxa"/>
            <w:shd w:val="clear" w:color="auto" w:fill="auto"/>
          </w:tcPr>
          <w:p w14:paraId="345C0505" w14:textId="77777777" w:rsidR="00E25508" w:rsidRPr="00AD7CB0" w:rsidRDefault="00E25508" w:rsidP="00486F35">
            <w:pPr>
              <w:pStyle w:val="Tabletext"/>
              <w:jc w:val="center"/>
              <w:rPr>
                <w:noProof/>
              </w:rPr>
            </w:pPr>
          </w:p>
        </w:tc>
        <w:tc>
          <w:tcPr>
            <w:tcW w:w="1537" w:type="dxa"/>
            <w:shd w:val="clear" w:color="auto" w:fill="auto"/>
          </w:tcPr>
          <w:p w14:paraId="49396CE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B13BCD3" w14:textId="77777777" w:rsidR="00E25508" w:rsidRPr="00AD7CB0" w:rsidRDefault="00E25508" w:rsidP="00486F35">
            <w:pPr>
              <w:pStyle w:val="Tabletext"/>
              <w:jc w:val="center"/>
            </w:pPr>
          </w:p>
        </w:tc>
        <w:tc>
          <w:tcPr>
            <w:tcW w:w="1537" w:type="dxa"/>
          </w:tcPr>
          <w:p w14:paraId="1A49DB87" w14:textId="77777777" w:rsidR="00E25508" w:rsidRPr="00AD7CB0" w:rsidRDefault="00E25508" w:rsidP="00486F35">
            <w:pPr>
              <w:pStyle w:val="Tabletext"/>
              <w:jc w:val="center"/>
            </w:pPr>
          </w:p>
        </w:tc>
      </w:tr>
      <w:tr w:rsidR="007B35E5" w:rsidRPr="00481BED" w14:paraId="6BD64DDC" w14:textId="1E777B59" w:rsidTr="000069F8">
        <w:trPr>
          <w:jc w:val="center"/>
        </w:trPr>
        <w:tc>
          <w:tcPr>
            <w:tcW w:w="3492" w:type="dxa"/>
            <w:shd w:val="clear" w:color="auto" w:fill="auto"/>
          </w:tcPr>
          <w:p w14:paraId="7D0D89AA" w14:textId="1775E750" w:rsidR="00E25508" w:rsidRPr="00003356" w:rsidRDefault="00E25508" w:rsidP="00792BD0">
            <w:pPr>
              <w:pStyle w:val="Tabletext"/>
              <w:rPr>
                <w:iCs/>
              </w:rPr>
            </w:pPr>
            <w:r w:rsidRPr="00003356">
              <w:rPr>
                <w:iCs/>
              </w:rPr>
              <w:t>Negative-equality-expression</w:t>
            </w:r>
          </w:p>
        </w:tc>
        <w:tc>
          <w:tcPr>
            <w:tcW w:w="1536" w:type="dxa"/>
            <w:shd w:val="clear" w:color="auto" w:fill="auto"/>
          </w:tcPr>
          <w:p w14:paraId="0B673E11" w14:textId="792DF99B"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2C4B6AB" w14:textId="77777777" w:rsidR="00E25508" w:rsidRPr="00AD7CB0" w:rsidRDefault="00E25508" w:rsidP="00486F35">
            <w:pPr>
              <w:pStyle w:val="Tabletext"/>
              <w:jc w:val="center"/>
              <w:rPr>
                <w:noProof/>
              </w:rPr>
            </w:pPr>
          </w:p>
        </w:tc>
        <w:tc>
          <w:tcPr>
            <w:tcW w:w="1537" w:type="dxa"/>
            <w:shd w:val="clear" w:color="auto" w:fill="auto"/>
          </w:tcPr>
          <w:p w14:paraId="1FA08335" w14:textId="77777777" w:rsidR="00E25508" w:rsidRPr="00AD7CB0" w:rsidRDefault="00E25508" w:rsidP="00486F35">
            <w:pPr>
              <w:pStyle w:val="Tabletext"/>
              <w:jc w:val="center"/>
            </w:pPr>
          </w:p>
        </w:tc>
        <w:tc>
          <w:tcPr>
            <w:tcW w:w="1537" w:type="dxa"/>
          </w:tcPr>
          <w:p w14:paraId="68C3CCBD" w14:textId="77777777" w:rsidR="00E25508" w:rsidRPr="00AD7CB0" w:rsidRDefault="00E25508" w:rsidP="00486F35">
            <w:pPr>
              <w:pStyle w:val="Tabletext"/>
              <w:jc w:val="center"/>
            </w:pPr>
          </w:p>
        </w:tc>
      </w:tr>
      <w:tr w:rsidR="007B35E5" w:rsidRPr="00481BED" w14:paraId="21FEA95D" w14:textId="3A924C79" w:rsidTr="000069F8">
        <w:trPr>
          <w:jc w:val="center"/>
        </w:trPr>
        <w:tc>
          <w:tcPr>
            <w:tcW w:w="3492" w:type="dxa"/>
            <w:shd w:val="clear" w:color="auto" w:fill="auto"/>
          </w:tcPr>
          <w:p w14:paraId="4B08F6F7" w14:textId="77777777" w:rsidR="00E25508" w:rsidRPr="00003356" w:rsidRDefault="00E25508" w:rsidP="00792BD0">
            <w:pPr>
              <w:pStyle w:val="Tabletext"/>
              <w:rPr>
                <w:iCs/>
              </w:rPr>
            </w:pPr>
            <w:r w:rsidRPr="00003356">
              <w:rPr>
                <w:iCs/>
                <w:noProof/>
              </w:rPr>
              <w:t>Nextstate</w:t>
            </w:r>
            <w:r w:rsidRPr="00003356">
              <w:rPr>
                <w:iCs/>
              </w:rPr>
              <w:t>-node</w:t>
            </w:r>
          </w:p>
        </w:tc>
        <w:tc>
          <w:tcPr>
            <w:tcW w:w="1536" w:type="dxa"/>
            <w:shd w:val="clear" w:color="auto" w:fill="auto"/>
          </w:tcPr>
          <w:p w14:paraId="31F7371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408A978" w14:textId="77777777" w:rsidR="00E25508" w:rsidRPr="00AD7CB0" w:rsidRDefault="00E25508" w:rsidP="00486F35">
            <w:pPr>
              <w:pStyle w:val="Tabletext"/>
              <w:jc w:val="center"/>
              <w:rPr>
                <w:noProof/>
              </w:rPr>
            </w:pPr>
          </w:p>
        </w:tc>
        <w:tc>
          <w:tcPr>
            <w:tcW w:w="1537" w:type="dxa"/>
            <w:shd w:val="clear" w:color="auto" w:fill="auto"/>
          </w:tcPr>
          <w:p w14:paraId="0B5A4B12" w14:textId="77777777" w:rsidR="00E25508" w:rsidRPr="00AD7CB0" w:rsidRDefault="00E25508" w:rsidP="00486F35">
            <w:pPr>
              <w:pStyle w:val="Tabletext"/>
              <w:jc w:val="center"/>
            </w:pPr>
          </w:p>
        </w:tc>
        <w:tc>
          <w:tcPr>
            <w:tcW w:w="1537" w:type="dxa"/>
          </w:tcPr>
          <w:p w14:paraId="198C8152" w14:textId="77777777" w:rsidR="00E25508" w:rsidRPr="00AD7CB0" w:rsidRDefault="00E25508" w:rsidP="00486F35">
            <w:pPr>
              <w:pStyle w:val="Tabletext"/>
              <w:jc w:val="center"/>
            </w:pPr>
          </w:p>
        </w:tc>
      </w:tr>
      <w:tr w:rsidR="007B35E5" w:rsidRPr="00481BED" w14:paraId="6B2CD247" w14:textId="3E49E594" w:rsidTr="000069F8">
        <w:trPr>
          <w:jc w:val="center"/>
        </w:trPr>
        <w:tc>
          <w:tcPr>
            <w:tcW w:w="3492" w:type="dxa"/>
            <w:shd w:val="clear" w:color="auto" w:fill="auto"/>
          </w:tcPr>
          <w:p w14:paraId="41B414A0" w14:textId="77777777" w:rsidR="00E25508" w:rsidRPr="00003356" w:rsidRDefault="00E25508" w:rsidP="00792BD0">
            <w:pPr>
              <w:pStyle w:val="Tabletext"/>
              <w:rPr>
                <w:iCs/>
              </w:rPr>
            </w:pPr>
            <w:r w:rsidRPr="00003356">
              <w:rPr>
                <w:iCs/>
                <w:noProof/>
              </w:rPr>
              <w:t>Nextstate</w:t>
            </w:r>
            <w:r w:rsidRPr="00003356">
              <w:rPr>
                <w:iCs/>
              </w:rPr>
              <w:t>-parameters</w:t>
            </w:r>
          </w:p>
        </w:tc>
        <w:tc>
          <w:tcPr>
            <w:tcW w:w="1536" w:type="dxa"/>
            <w:shd w:val="clear" w:color="auto" w:fill="auto"/>
          </w:tcPr>
          <w:p w14:paraId="34880EA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2A7C070"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588E6E5D" w14:textId="77777777" w:rsidR="00E25508" w:rsidRPr="00AD7CB0" w:rsidRDefault="00E25508" w:rsidP="00486F35">
            <w:pPr>
              <w:pStyle w:val="Tabletext"/>
              <w:jc w:val="center"/>
            </w:pPr>
          </w:p>
        </w:tc>
        <w:tc>
          <w:tcPr>
            <w:tcW w:w="1537" w:type="dxa"/>
          </w:tcPr>
          <w:p w14:paraId="33F940D9" w14:textId="77777777" w:rsidR="00E25508" w:rsidRPr="00AD7CB0" w:rsidRDefault="00E25508" w:rsidP="00486F35">
            <w:pPr>
              <w:pStyle w:val="Tabletext"/>
              <w:jc w:val="center"/>
            </w:pPr>
          </w:p>
        </w:tc>
      </w:tr>
      <w:tr w:rsidR="007B35E5" w:rsidRPr="00481BED" w14:paraId="40064009" w14:textId="7C3995C0" w:rsidTr="000069F8">
        <w:trPr>
          <w:jc w:val="center"/>
        </w:trPr>
        <w:tc>
          <w:tcPr>
            <w:tcW w:w="3492" w:type="dxa"/>
            <w:shd w:val="clear" w:color="auto" w:fill="auto"/>
          </w:tcPr>
          <w:p w14:paraId="318BEE99" w14:textId="77777777" w:rsidR="00E25508" w:rsidRPr="00003356" w:rsidRDefault="00E25508" w:rsidP="00792BD0">
            <w:pPr>
              <w:pStyle w:val="Tabletext"/>
              <w:rPr>
                <w:iCs/>
              </w:rPr>
            </w:pPr>
            <w:r w:rsidRPr="00003356">
              <w:rPr>
                <w:iCs/>
              </w:rPr>
              <w:t>Now-expression</w:t>
            </w:r>
          </w:p>
        </w:tc>
        <w:tc>
          <w:tcPr>
            <w:tcW w:w="1536" w:type="dxa"/>
            <w:shd w:val="clear" w:color="auto" w:fill="auto"/>
          </w:tcPr>
          <w:p w14:paraId="604D205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9DEDC17" w14:textId="77777777" w:rsidR="00E25508" w:rsidRPr="00AD7CB0" w:rsidRDefault="00E25508" w:rsidP="00486F35">
            <w:pPr>
              <w:pStyle w:val="Tabletext"/>
              <w:jc w:val="center"/>
            </w:pPr>
          </w:p>
        </w:tc>
        <w:tc>
          <w:tcPr>
            <w:tcW w:w="1537" w:type="dxa"/>
            <w:shd w:val="clear" w:color="auto" w:fill="auto"/>
          </w:tcPr>
          <w:p w14:paraId="45AE0518" w14:textId="77777777" w:rsidR="00E25508" w:rsidRPr="00AD7CB0" w:rsidRDefault="00E25508" w:rsidP="00486F35">
            <w:pPr>
              <w:pStyle w:val="Tabletext"/>
              <w:jc w:val="center"/>
            </w:pPr>
          </w:p>
        </w:tc>
        <w:tc>
          <w:tcPr>
            <w:tcW w:w="1537" w:type="dxa"/>
          </w:tcPr>
          <w:p w14:paraId="4832ED8C" w14:textId="77777777" w:rsidR="00E25508" w:rsidRPr="00AD7CB0" w:rsidRDefault="00E25508" w:rsidP="00486F35">
            <w:pPr>
              <w:pStyle w:val="Tabletext"/>
              <w:jc w:val="center"/>
            </w:pPr>
          </w:p>
        </w:tc>
      </w:tr>
      <w:tr w:rsidR="007B35E5" w:rsidRPr="00481BED" w14:paraId="2C313BCA" w14:textId="64CFE501" w:rsidTr="000069F8">
        <w:trPr>
          <w:jc w:val="center"/>
        </w:trPr>
        <w:tc>
          <w:tcPr>
            <w:tcW w:w="3492" w:type="dxa"/>
            <w:shd w:val="clear" w:color="auto" w:fill="auto"/>
          </w:tcPr>
          <w:p w14:paraId="4AD37CB3" w14:textId="77777777" w:rsidR="00E25508" w:rsidRPr="00003356" w:rsidRDefault="00E25508" w:rsidP="00792BD0">
            <w:pPr>
              <w:pStyle w:val="Tabletext"/>
              <w:rPr>
                <w:iCs/>
              </w:rPr>
            </w:pPr>
            <w:r w:rsidRPr="00003356">
              <w:rPr>
                <w:iCs/>
              </w:rPr>
              <w:t>Null-literal-signature</w:t>
            </w:r>
          </w:p>
        </w:tc>
        <w:tc>
          <w:tcPr>
            <w:tcW w:w="1536" w:type="dxa"/>
            <w:shd w:val="clear" w:color="auto" w:fill="auto"/>
          </w:tcPr>
          <w:p w14:paraId="2E63BA4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2EE8BDD" w14:textId="77777777" w:rsidR="00E25508" w:rsidRPr="00AD7CB0" w:rsidRDefault="00E25508" w:rsidP="00486F35">
            <w:pPr>
              <w:pStyle w:val="Tabletext"/>
              <w:jc w:val="center"/>
            </w:pPr>
          </w:p>
        </w:tc>
        <w:tc>
          <w:tcPr>
            <w:tcW w:w="1537" w:type="dxa"/>
            <w:shd w:val="clear" w:color="auto" w:fill="auto"/>
          </w:tcPr>
          <w:p w14:paraId="5478751A" w14:textId="77777777" w:rsidR="00E25508" w:rsidRPr="00AD7CB0" w:rsidRDefault="00E25508" w:rsidP="00486F35">
            <w:pPr>
              <w:pStyle w:val="Tabletext"/>
              <w:jc w:val="center"/>
            </w:pPr>
          </w:p>
        </w:tc>
        <w:tc>
          <w:tcPr>
            <w:tcW w:w="1537" w:type="dxa"/>
          </w:tcPr>
          <w:p w14:paraId="16914CB4" w14:textId="77777777" w:rsidR="00E25508" w:rsidRPr="00AD7CB0" w:rsidRDefault="00E25508" w:rsidP="00486F35">
            <w:pPr>
              <w:pStyle w:val="Tabletext"/>
              <w:jc w:val="center"/>
            </w:pPr>
          </w:p>
        </w:tc>
      </w:tr>
      <w:tr w:rsidR="007B35E5" w:rsidRPr="00481BED" w14:paraId="2319AFF7" w14:textId="5F385A19" w:rsidTr="000069F8">
        <w:trPr>
          <w:jc w:val="center"/>
        </w:trPr>
        <w:tc>
          <w:tcPr>
            <w:tcW w:w="3492" w:type="dxa"/>
            <w:shd w:val="clear" w:color="auto" w:fill="auto"/>
          </w:tcPr>
          <w:p w14:paraId="77CF89F3" w14:textId="77777777" w:rsidR="00E25508" w:rsidRPr="00003356" w:rsidRDefault="00E25508" w:rsidP="00792BD0">
            <w:pPr>
              <w:pStyle w:val="Tabletext"/>
              <w:rPr>
                <w:iCs/>
              </w:rPr>
            </w:pPr>
            <w:r w:rsidRPr="00003356">
              <w:rPr>
                <w:iCs/>
              </w:rPr>
              <w:t>Number-of-instances</w:t>
            </w:r>
          </w:p>
        </w:tc>
        <w:tc>
          <w:tcPr>
            <w:tcW w:w="1536" w:type="dxa"/>
            <w:shd w:val="clear" w:color="auto" w:fill="auto"/>
          </w:tcPr>
          <w:p w14:paraId="6FEC19B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FA4B8EF" w14:textId="77777777" w:rsidR="00E25508" w:rsidRPr="00AD7CB0" w:rsidRDefault="00E25508" w:rsidP="00486F35">
            <w:pPr>
              <w:pStyle w:val="Tabletext"/>
              <w:jc w:val="center"/>
            </w:pPr>
          </w:p>
        </w:tc>
        <w:tc>
          <w:tcPr>
            <w:tcW w:w="1537" w:type="dxa"/>
            <w:shd w:val="clear" w:color="auto" w:fill="auto"/>
          </w:tcPr>
          <w:p w14:paraId="7D578F19" w14:textId="77777777" w:rsidR="00E25508" w:rsidRPr="00AD7CB0" w:rsidRDefault="00E25508" w:rsidP="00486F35">
            <w:pPr>
              <w:pStyle w:val="Tabletext"/>
              <w:jc w:val="center"/>
            </w:pPr>
          </w:p>
        </w:tc>
        <w:tc>
          <w:tcPr>
            <w:tcW w:w="1537" w:type="dxa"/>
          </w:tcPr>
          <w:p w14:paraId="0FE56094" w14:textId="77777777" w:rsidR="00E25508" w:rsidRPr="00AD7CB0" w:rsidRDefault="00E25508" w:rsidP="00486F35">
            <w:pPr>
              <w:pStyle w:val="Tabletext"/>
              <w:jc w:val="center"/>
            </w:pPr>
          </w:p>
        </w:tc>
      </w:tr>
      <w:tr w:rsidR="007B35E5" w:rsidRPr="00481BED" w14:paraId="2D52645C" w14:textId="6DB6CC07" w:rsidTr="000069F8">
        <w:trPr>
          <w:jc w:val="center"/>
        </w:trPr>
        <w:tc>
          <w:tcPr>
            <w:tcW w:w="3492" w:type="dxa"/>
            <w:shd w:val="clear" w:color="auto" w:fill="auto"/>
          </w:tcPr>
          <w:p w14:paraId="2B805034" w14:textId="77777777" w:rsidR="00E25508" w:rsidRPr="00003356" w:rsidRDefault="00E25508" w:rsidP="00792BD0">
            <w:pPr>
              <w:pStyle w:val="Tabletext"/>
              <w:rPr>
                <w:iCs/>
              </w:rPr>
            </w:pPr>
            <w:r w:rsidRPr="00003356">
              <w:rPr>
                <w:iCs/>
              </w:rPr>
              <w:t>Offspring-expression</w:t>
            </w:r>
          </w:p>
        </w:tc>
        <w:tc>
          <w:tcPr>
            <w:tcW w:w="1536" w:type="dxa"/>
            <w:shd w:val="clear" w:color="auto" w:fill="auto"/>
          </w:tcPr>
          <w:p w14:paraId="74919A9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0E408BE" w14:textId="77777777" w:rsidR="00E25508" w:rsidRPr="00AD7CB0" w:rsidRDefault="00E25508" w:rsidP="00486F35">
            <w:pPr>
              <w:pStyle w:val="Tabletext"/>
              <w:jc w:val="center"/>
            </w:pPr>
          </w:p>
        </w:tc>
        <w:tc>
          <w:tcPr>
            <w:tcW w:w="1537" w:type="dxa"/>
            <w:shd w:val="clear" w:color="auto" w:fill="auto"/>
          </w:tcPr>
          <w:p w14:paraId="173026EF" w14:textId="77777777" w:rsidR="00E25508" w:rsidRPr="00AD7CB0" w:rsidRDefault="00E25508" w:rsidP="00486F35">
            <w:pPr>
              <w:pStyle w:val="Tabletext"/>
              <w:jc w:val="center"/>
            </w:pPr>
          </w:p>
        </w:tc>
        <w:tc>
          <w:tcPr>
            <w:tcW w:w="1537" w:type="dxa"/>
          </w:tcPr>
          <w:p w14:paraId="18BE2693" w14:textId="77777777" w:rsidR="00E25508" w:rsidRPr="00AD7CB0" w:rsidRDefault="00E25508" w:rsidP="00486F35">
            <w:pPr>
              <w:pStyle w:val="Tabletext"/>
              <w:jc w:val="center"/>
            </w:pPr>
          </w:p>
        </w:tc>
      </w:tr>
      <w:tr w:rsidR="007B35E5" w:rsidRPr="00481BED" w14:paraId="6CA08E9C" w14:textId="51DA9CF5" w:rsidTr="000069F8">
        <w:trPr>
          <w:jc w:val="center"/>
        </w:trPr>
        <w:tc>
          <w:tcPr>
            <w:tcW w:w="3492" w:type="dxa"/>
            <w:shd w:val="clear" w:color="auto" w:fill="auto"/>
          </w:tcPr>
          <w:p w14:paraId="4CE0E67A" w14:textId="77777777" w:rsidR="00E25508" w:rsidRPr="00003356" w:rsidRDefault="00E25508" w:rsidP="00792BD0">
            <w:pPr>
              <w:pStyle w:val="Tabletext"/>
              <w:rPr>
                <w:iCs/>
              </w:rPr>
            </w:pPr>
            <w:r w:rsidRPr="00003356">
              <w:rPr>
                <w:iCs/>
              </w:rPr>
              <w:t>Open-range</w:t>
            </w:r>
          </w:p>
        </w:tc>
        <w:tc>
          <w:tcPr>
            <w:tcW w:w="1536" w:type="dxa"/>
            <w:shd w:val="clear" w:color="auto" w:fill="auto"/>
          </w:tcPr>
          <w:p w14:paraId="6AF6B3F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5637FF9" w14:textId="77777777" w:rsidR="00E25508" w:rsidRPr="00AD7CB0" w:rsidRDefault="00E25508" w:rsidP="00486F35">
            <w:pPr>
              <w:pStyle w:val="Tabletext"/>
              <w:jc w:val="center"/>
            </w:pPr>
          </w:p>
        </w:tc>
        <w:tc>
          <w:tcPr>
            <w:tcW w:w="1537" w:type="dxa"/>
            <w:shd w:val="clear" w:color="auto" w:fill="auto"/>
          </w:tcPr>
          <w:p w14:paraId="25313A91" w14:textId="77777777" w:rsidR="00E25508" w:rsidRPr="00AD7CB0" w:rsidRDefault="00E25508" w:rsidP="00486F35">
            <w:pPr>
              <w:pStyle w:val="Tabletext"/>
              <w:jc w:val="center"/>
            </w:pPr>
          </w:p>
        </w:tc>
        <w:tc>
          <w:tcPr>
            <w:tcW w:w="1537" w:type="dxa"/>
          </w:tcPr>
          <w:p w14:paraId="4AC44EC0" w14:textId="77777777" w:rsidR="00E25508" w:rsidRPr="00AD7CB0" w:rsidRDefault="00E25508" w:rsidP="00486F35">
            <w:pPr>
              <w:pStyle w:val="Tabletext"/>
              <w:jc w:val="center"/>
            </w:pPr>
          </w:p>
        </w:tc>
      </w:tr>
      <w:tr w:rsidR="007B35E5" w:rsidRPr="00481BED" w14:paraId="65F5FE41" w14:textId="680DFD3B" w:rsidTr="000069F8">
        <w:trPr>
          <w:jc w:val="center"/>
        </w:trPr>
        <w:tc>
          <w:tcPr>
            <w:tcW w:w="3492" w:type="dxa"/>
            <w:shd w:val="clear" w:color="auto" w:fill="auto"/>
          </w:tcPr>
          <w:p w14:paraId="668BF0E1" w14:textId="77777777" w:rsidR="00E25508" w:rsidRPr="00003356" w:rsidRDefault="00E25508" w:rsidP="00792BD0">
            <w:pPr>
              <w:pStyle w:val="Tabletext"/>
              <w:rPr>
                <w:iCs/>
              </w:rPr>
            </w:pPr>
            <w:r w:rsidRPr="00003356">
              <w:rPr>
                <w:iCs/>
              </w:rPr>
              <w:t>Operation-application</w:t>
            </w:r>
          </w:p>
        </w:tc>
        <w:tc>
          <w:tcPr>
            <w:tcW w:w="1536" w:type="dxa"/>
            <w:shd w:val="clear" w:color="auto" w:fill="auto"/>
          </w:tcPr>
          <w:p w14:paraId="21A4CB7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A1E8B5E" w14:textId="77777777" w:rsidR="00E25508" w:rsidRPr="00AD7CB0" w:rsidRDefault="00E25508" w:rsidP="00486F35">
            <w:pPr>
              <w:pStyle w:val="Tabletext"/>
              <w:jc w:val="center"/>
            </w:pPr>
          </w:p>
        </w:tc>
        <w:tc>
          <w:tcPr>
            <w:tcW w:w="1537" w:type="dxa"/>
            <w:shd w:val="clear" w:color="auto" w:fill="auto"/>
          </w:tcPr>
          <w:p w14:paraId="10D567A6" w14:textId="77777777" w:rsidR="00E25508" w:rsidRPr="00AD7CB0" w:rsidRDefault="00E25508" w:rsidP="00486F35">
            <w:pPr>
              <w:pStyle w:val="Tabletext"/>
              <w:jc w:val="center"/>
            </w:pPr>
          </w:p>
        </w:tc>
        <w:tc>
          <w:tcPr>
            <w:tcW w:w="1537" w:type="dxa"/>
          </w:tcPr>
          <w:p w14:paraId="7BB8A655" w14:textId="77777777" w:rsidR="00E25508" w:rsidRPr="00AD7CB0" w:rsidRDefault="00E25508" w:rsidP="00486F35">
            <w:pPr>
              <w:pStyle w:val="Tabletext"/>
              <w:jc w:val="center"/>
            </w:pPr>
          </w:p>
        </w:tc>
      </w:tr>
      <w:tr w:rsidR="007B35E5" w:rsidRPr="00481BED" w14:paraId="625ABFAF" w14:textId="75D20C47" w:rsidTr="000069F8">
        <w:trPr>
          <w:jc w:val="center"/>
        </w:trPr>
        <w:tc>
          <w:tcPr>
            <w:tcW w:w="3492" w:type="dxa"/>
            <w:shd w:val="clear" w:color="auto" w:fill="auto"/>
          </w:tcPr>
          <w:p w14:paraId="2927F13C" w14:textId="77777777" w:rsidR="00E25508" w:rsidRPr="00003356" w:rsidRDefault="00E25508" w:rsidP="00792BD0">
            <w:pPr>
              <w:pStyle w:val="Tabletext"/>
              <w:rPr>
                <w:iCs/>
              </w:rPr>
            </w:pPr>
            <w:r w:rsidRPr="00003356">
              <w:rPr>
                <w:iCs/>
              </w:rPr>
              <w:t>Operation-identifier</w:t>
            </w:r>
          </w:p>
        </w:tc>
        <w:tc>
          <w:tcPr>
            <w:tcW w:w="1536" w:type="dxa"/>
            <w:shd w:val="clear" w:color="auto" w:fill="auto"/>
          </w:tcPr>
          <w:p w14:paraId="7C5E5AA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AC94416" w14:textId="77777777" w:rsidR="00E25508" w:rsidRPr="00AD7CB0" w:rsidRDefault="00E25508" w:rsidP="00486F35">
            <w:pPr>
              <w:pStyle w:val="Tabletext"/>
              <w:jc w:val="center"/>
            </w:pPr>
          </w:p>
        </w:tc>
        <w:tc>
          <w:tcPr>
            <w:tcW w:w="1537" w:type="dxa"/>
            <w:shd w:val="clear" w:color="auto" w:fill="auto"/>
          </w:tcPr>
          <w:p w14:paraId="2645E479" w14:textId="77777777" w:rsidR="00E25508" w:rsidRPr="00AD7CB0" w:rsidRDefault="00E25508" w:rsidP="00486F35">
            <w:pPr>
              <w:pStyle w:val="Tabletext"/>
              <w:jc w:val="center"/>
            </w:pPr>
          </w:p>
        </w:tc>
        <w:tc>
          <w:tcPr>
            <w:tcW w:w="1537" w:type="dxa"/>
          </w:tcPr>
          <w:p w14:paraId="162DF44F" w14:textId="77777777" w:rsidR="00E25508" w:rsidRPr="00AD7CB0" w:rsidRDefault="00E25508" w:rsidP="00486F35">
            <w:pPr>
              <w:pStyle w:val="Tabletext"/>
              <w:jc w:val="center"/>
            </w:pPr>
          </w:p>
        </w:tc>
      </w:tr>
      <w:tr w:rsidR="007B35E5" w:rsidRPr="00481BED" w14:paraId="56CE0AFB" w14:textId="7C023F8E" w:rsidTr="000069F8">
        <w:trPr>
          <w:jc w:val="center"/>
        </w:trPr>
        <w:tc>
          <w:tcPr>
            <w:tcW w:w="3492" w:type="dxa"/>
            <w:shd w:val="clear" w:color="auto" w:fill="auto"/>
          </w:tcPr>
          <w:p w14:paraId="4E789296" w14:textId="77777777" w:rsidR="00E25508" w:rsidRPr="00003356" w:rsidRDefault="00E25508" w:rsidP="00792BD0">
            <w:pPr>
              <w:pStyle w:val="Tabletext"/>
              <w:rPr>
                <w:iCs/>
              </w:rPr>
            </w:pPr>
            <w:r w:rsidRPr="00003356">
              <w:rPr>
                <w:iCs/>
              </w:rPr>
              <w:t>Operation-name</w:t>
            </w:r>
          </w:p>
        </w:tc>
        <w:tc>
          <w:tcPr>
            <w:tcW w:w="1536" w:type="dxa"/>
            <w:shd w:val="clear" w:color="auto" w:fill="auto"/>
          </w:tcPr>
          <w:p w14:paraId="029C618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4574EFD" w14:textId="77777777" w:rsidR="00E25508" w:rsidRPr="00AD7CB0" w:rsidRDefault="00E25508" w:rsidP="00486F35">
            <w:pPr>
              <w:pStyle w:val="Tabletext"/>
              <w:jc w:val="center"/>
            </w:pPr>
          </w:p>
        </w:tc>
        <w:tc>
          <w:tcPr>
            <w:tcW w:w="1537" w:type="dxa"/>
            <w:shd w:val="clear" w:color="auto" w:fill="auto"/>
          </w:tcPr>
          <w:p w14:paraId="647E27E9" w14:textId="77777777" w:rsidR="00E25508" w:rsidRPr="00AD7CB0" w:rsidRDefault="00E25508" w:rsidP="00486F35">
            <w:pPr>
              <w:pStyle w:val="Tabletext"/>
              <w:jc w:val="center"/>
            </w:pPr>
          </w:p>
        </w:tc>
        <w:tc>
          <w:tcPr>
            <w:tcW w:w="1537" w:type="dxa"/>
          </w:tcPr>
          <w:p w14:paraId="7D4D2803" w14:textId="77777777" w:rsidR="00E25508" w:rsidRPr="00AD7CB0" w:rsidRDefault="00E25508" w:rsidP="00486F35">
            <w:pPr>
              <w:pStyle w:val="Tabletext"/>
              <w:jc w:val="center"/>
            </w:pPr>
          </w:p>
        </w:tc>
      </w:tr>
      <w:tr w:rsidR="007B35E5" w:rsidRPr="00AD7CB0" w14:paraId="02C3A578" w14:textId="1404FDFE" w:rsidTr="000069F8">
        <w:trPr>
          <w:jc w:val="center"/>
        </w:trPr>
        <w:tc>
          <w:tcPr>
            <w:tcW w:w="3492" w:type="dxa"/>
            <w:shd w:val="clear" w:color="auto" w:fill="auto"/>
          </w:tcPr>
          <w:p w14:paraId="39882A42" w14:textId="77777777" w:rsidR="00E25508" w:rsidRPr="00003356" w:rsidRDefault="00E25508" w:rsidP="00792BD0">
            <w:pPr>
              <w:pStyle w:val="Tabletext"/>
              <w:rPr>
                <w:iCs/>
              </w:rPr>
            </w:pPr>
            <w:r w:rsidRPr="00003356">
              <w:rPr>
                <w:iCs/>
              </w:rPr>
              <w:t>Operation-result</w:t>
            </w:r>
          </w:p>
        </w:tc>
        <w:tc>
          <w:tcPr>
            <w:tcW w:w="1536" w:type="dxa"/>
            <w:shd w:val="clear" w:color="auto" w:fill="auto"/>
          </w:tcPr>
          <w:p w14:paraId="37C9EF1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8E6C370" w14:textId="77777777" w:rsidR="00E25508" w:rsidRPr="00AD7CB0" w:rsidRDefault="00E25508" w:rsidP="00486F35">
            <w:pPr>
              <w:pStyle w:val="Tabletext"/>
              <w:jc w:val="center"/>
            </w:pPr>
          </w:p>
        </w:tc>
        <w:tc>
          <w:tcPr>
            <w:tcW w:w="1537" w:type="dxa"/>
            <w:shd w:val="clear" w:color="auto" w:fill="auto"/>
          </w:tcPr>
          <w:p w14:paraId="27E4775B" w14:textId="77777777" w:rsidR="00E25508" w:rsidRPr="00AD7CB0" w:rsidRDefault="00E25508" w:rsidP="00486F35">
            <w:pPr>
              <w:pStyle w:val="Tabletext"/>
              <w:jc w:val="center"/>
            </w:pPr>
          </w:p>
        </w:tc>
        <w:tc>
          <w:tcPr>
            <w:tcW w:w="1537" w:type="dxa"/>
          </w:tcPr>
          <w:p w14:paraId="1E90B957" w14:textId="77777777" w:rsidR="00E25508" w:rsidRPr="00AD7CB0" w:rsidRDefault="00E25508" w:rsidP="00486F35">
            <w:pPr>
              <w:pStyle w:val="Tabletext"/>
              <w:jc w:val="center"/>
            </w:pPr>
          </w:p>
        </w:tc>
      </w:tr>
      <w:tr w:rsidR="007B35E5" w:rsidRPr="00481BED" w14:paraId="381ACE62" w14:textId="3122FDB2" w:rsidTr="000069F8">
        <w:trPr>
          <w:jc w:val="center"/>
        </w:trPr>
        <w:tc>
          <w:tcPr>
            <w:tcW w:w="3492" w:type="dxa"/>
            <w:shd w:val="clear" w:color="auto" w:fill="auto"/>
          </w:tcPr>
          <w:p w14:paraId="26AFA40B" w14:textId="77777777" w:rsidR="00E25508" w:rsidRPr="00003356" w:rsidRDefault="00E25508" w:rsidP="00792BD0">
            <w:pPr>
              <w:pStyle w:val="Tabletext"/>
              <w:rPr>
                <w:iCs/>
              </w:rPr>
            </w:pPr>
            <w:r w:rsidRPr="00003356">
              <w:rPr>
                <w:iCs/>
              </w:rPr>
              <w:t>Operation-signature</w:t>
            </w:r>
          </w:p>
        </w:tc>
        <w:tc>
          <w:tcPr>
            <w:tcW w:w="1536" w:type="dxa"/>
            <w:shd w:val="clear" w:color="auto" w:fill="auto"/>
          </w:tcPr>
          <w:p w14:paraId="3B34FD5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AE88836" w14:textId="77777777" w:rsidR="00E25508" w:rsidRPr="00AD7CB0" w:rsidRDefault="00E25508" w:rsidP="00486F35">
            <w:pPr>
              <w:pStyle w:val="Tabletext"/>
              <w:jc w:val="center"/>
            </w:pPr>
          </w:p>
        </w:tc>
        <w:tc>
          <w:tcPr>
            <w:tcW w:w="1537" w:type="dxa"/>
            <w:shd w:val="clear" w:color="auto" w:fill="auto"/>
          </w:tcPr>
          <w:p w14:paraId="45BE7EFF" w14:textId="77777777" w:rsidR="00E25508" w:rsidRPr="00AD7CB0" w:rsidRDefault="00E25508" w:rsidP="00486F35">
            <w:pPr>
              <w:pStyle w:val="Tabletext"/>
              <w:jc w:val="center"/>
            </w:pPr>
          </w:p>
        </w:tc>
        <w:tc>
          <w:tcPr>
            <w:tcW w:w="1537" w:type="dxa"/>
          </w:tcPr>
          <w:p w14:paraId="266B6D42" w14:textId="77777777" w:rsidR="00E25508" w:rsidRPr="00AD7CB0" w:rsidRDefault="00E25508" w:rsidP="00486F35">
            <w:pPr>
              <w:pStyle w:val="Tabletext"/>
              <w:jc w:val="center"/>
            </w:pPr>
          </w:p>
        </w:tc>
      </w:tr>
      <w:tr w:rsidR="007B35E5" w:rsidRPr="00481BED" w14:paraId="27C44BF3" w14:textId="024B3D6B" w:rsidTr="000069F8">
        <w:trPr>
          <w:jc w:val="center"/>
        </w:trPr>
        <w:tc>
          <w:tcPr>
            <w:tcW w:w="3492" w:type="dxa"/>
            <w:shd w:val="clear" w:color="auto" w:fill="auto"/>
          </w:tcPr>
          <w:p w14:paraId="776C65F5" w14:textId="77777777" w:rsidR="00E25508" w:rsidRPr="00003356" w:rsidRDefault="00E25508" w:rsidP="00792BD0">
            <w:pPr>
              <w:pStyle w:val="Tabletext"/>
              <w:rPr>
                <w:iCs/>
              </w:rPr>
            </w:pPr>
            <w:r w:rsidRPr="00003356">
              <w:rPr>
                <w:iCs/>
              </w:rPr>
              <w:t>Originating-gate</w:t>
            </w:r>
          </w:p>
        </w:tc>
        <w:tc>
          <w:tcPr>
            <w:tcW w:w="1536" w:type="dxa"/>
            <w:shd w:val="clear" w:color="auto" w:fill="auto"/>
          </w:tcPr>
          <w:p w14:paraId="1490587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09EE62A" w14:textId="77777777" w:rsidR="00E25508" w:rsidRPr="00AD7CB0" w:rsidRDefault="00E25508" w:rsidP="00486F35">
            <w:pPr>
              <w:pStyle w:val="Tabletext"/>
              <w:jc w:val="center"/>
            </w:pPr>
          </w:p>
        </w:tc>
        <w:tc>
          <w:tcPr>
            <w:tcW w:w="1537" w:type="dxa"/>
            <w:shd w:val="clear" w:color="auto" w:fill="auto"/>
          </w:tcPr>
          <w:p w14:paraId="6AF08251" w14:textId="77777777" w:rsidR="00E25508" w:rsidRPr="00AD7CB0" w:rsidRDefault="00E25508" w:rsidP="00486F35">
            <w:pPr>
              <w:pStyle w:val="Tabletext"/>
              <w:jc w:val="center"/>
            </w:pPr>
          </w:p>
        </w:tc>
        <w:tc>
          <w:tcPr>
            <w:tcW w:w="1537" w:type="dxa"/>
          </w:tcPr>
          <w:p w14:paraId="1B7FED71" w14:textId="77777777" w:rsidR="00E25508" w:rsidRPr="00AD7CB0" w:rsidRDefault="00E25508" w:rsidP="00486F35">
            <w:pPr>
              <w:pStyle w:val="Tabletext"/>
              <w:jc w:val="center"/>
            </w:pPr>
          </w:p>
        </w:tc>
      </w:tr>
      <w:tr w:rsidR="00B172B2" w:rsidRPr="00481BED" w14:paraId="04979F48" w14:textId="77777777" w:rsidTr="000069F8">
        <w:trPr>
          <w:jc w:val="center"/>
        </w:trPr>
        <w:tc>
          <w:tcPr>
            <w:tcW w:w="3492" w:type="dxa"/>
            <w:shd w:val="clear" w:color="auto" w:fill="auto"/>
          </w:tcPr>
          <w:p w14:paraId="0E3F0D6D" w14:textId="77777777" w:rsidR="00B172B2" w:rsidRPr="00003356" w:rsidRDefault="00B172B2" w:rsidP="009F2152">
            <w:pPr>
              <w:pStyle w:val="Tabletext"/>
              <w:rPr>
                <w:iCs/>
              </w:rPr>
            </w:pPr>
            <w:r w:rsidRPr="00003356">
              <w:rPr>
                <w:iCs/>
              </w:rPr>
              <w:t>Out-parameter</w:t>
            </w:r>
          </w:p>
        </w:tc>
        <w:tc>
          <w:tcPr>
            <w:tcW w:w="1536" w:type="dxa"/>
            <w:shd w:val="clear" w:color="auto" w:fill="auto"/>
          </w:tcPr>
          <w:p w14:paraId="23F2D8A1" w14:textId="77777777" w:rsidR="00B172B2" w:rsidRPr="00AD7CB0" w:rsidRDefault="00B172B2" w:rsidP="009F2152">
            <w:pPr>
              <w:pStyle w:val="Tabletext"/>
              <w:jc w:val="center"/>
              <w:rPr>
                <w:noProof/>
              </w:rPr>
            </w:pPr>
            <w:r w:rsidRPr="00AD7CB0">
              <w:rPr>
                <w:noProof/>
              </w:rPr>
              <w:t>definition</w:t>
            </w:r>
          </w:p>
        </w:tc>
        <w:tc>
          <w:tcPr>
            <w:tcW w:w="1537" w:type="dxa"/>
            <w:shd w:val="clear" w:color="auto" w:fill="auto"/>
          </w:tcPr>
          <w:p w14:paraId="366D5DA6" w14:textId="77777777" w:rsidR="00B172B2" w:rsidRPr="00AD7CB0" w:rsidRDefault="00B172B2" w:rsidP="009F2152">
            <w:pPr>
              <w:pStyle w:val="Tabletext"/>
              <w:jc w:val="center"/>
              <w:rPr>
                <w:noProof/>
              </w:rPr>
            </w:pPr>
          </w:p>
        </w:tc>
        <w:tc>
          <w:tcPr>
            <w:tcW w:w="1537" w:type="dxa"/>
            <w:shd w:val="clear" w:color="auto" w:fill="auto"/>
          </w:tcPr>
          <w:p w14:paraId="1CAE75E2" w14:textId="77777777" w:rsidR="00B172B2" w:rsidRPr="00AD7CB0" w:rsidRDefault="00B172B2" w:rsidP="009F2152">
            <w:pPr>
              <w:pStyle w:val="Tabletext"/>
              <w:jc w:val="center"/>
            </w:pPr>
          </w:p>
        </w:tc>
        <w:tc>
          <w:tcPr>
            <w:tcW w:w="1537" w:type="dxa"/>
          </w:tcPr>
          <w:p w14:paraId="6BED2B00" w14:textId="77777777" w:rsidR="00B172B2" w:rsidRPr="00AD7CB0" w:rsidRDefault="00B172B2" w:rsidP="009F2152">
            <w:pPr>
              <w:pStyle w:val="Tabletext"/>
              <w:jc w:val="center"/>
            </w:pPr>
          </w:p>
        </w:tc>
      </w:tr>
      <w:tr w:rsidR="00B172B2" w:rsidRPr="00481BED" w14:paraId="44D77C81" w14:textId="77777777" w:rsidTr="000069F8">
        <w:trPr>
          <w:jc w:val="center"/>
        </w:trPr>
        <w:tc>
          <w:tcPr>
            <w:tcW w:w="3492" w:type="dxa"/>
            <w:shd w:val="clear" w:color="auto" w:fill="auto"/>
          </w:tcPr>
          <w:p w14:paraId="378C12A3" w14:textId="77777777" w:rsidR="00B172B2" w:rsidRPr="00003356" w:rsidRDefault="00B172B2" w:rsidP="009F2152">
            <w:pPr>
              <w:pStyle w:val="Tabletext"/>
              <w:rPr>
                <w:iCs/>
              </w:rPr>
            </w:pPr>
            <w:r w:rsidRPr="00003356">
              <w:rPr>
                <w:iCs/>
              </w:rPr>
              <w:t>Out-signal-identifier</w:t>
            </w:r>
          </w:p>
        </w:tc>
        <w:tc>
          <w:tcPr>
            <w:tcW w:w="1536" w:type="dxa"/>
            <w:shd w:val="clear" w:color="auto" w:fill="auto"/>
          </w:tcPr>
          <w:p w14:paraId="13B3C79E" w14:textId="77777777" w:rsidR="00B172B2" w:rsidRPr="00AD7CB0" w:rsidRDefault="00B172B2" w:rsidP="009F2152">
            <w:pPr>
              <w:pStyle w:val="Tabletext"/>
              <w:jc w:val="center"/>
              <w:rPr>
                <w:noProof/>
              </w:rPr>
            </w:pPr>
            <w:r w:rsidRPr="00AD7CB0">
              <w:rPr>
                <w:noProof/>
              </w:rPr>
              <w:t>definition</w:t>
            </w:r>
          </w:p>
        </w:tc>
        <w:tc>
          <w:tcPr>
            <w:tcW w:w="1537" w:type="dxa"/>
            <w:shd w:val="clear" w:color="auto" w:fill="auto"/>
          </w:tcPr>
          <w:p w14:paraId="72FDA80D" w14:textId="77777777" w:rsidR="00B172B2" w:rsidRPr="00AD7CB0" w:rsidRDefault="00B172B2" w:rsidP="009F2152">
            <w:pPr>
              <w:pStyle w:val="Tabletext"/>
              <w:jc w:val="center"/>
              <w:rPr>
                <w:noProof/>
              </w:rPr>
            </w:pPr>
          </w:p>
        </w:tc>
        <w:tc>
          <w:tcPr>
            <w:tcW w:w="1537" w:type="dxa"/>
            <w:shd w:val="clear" w:color="auto" w:fill="auto"/>
          </w:tcPr>
          <w:p w14:paraId="0824E8A5" w14:textId="77777777" w:rsidR="00B172B2" w:rsidRPr="00AD7CB0" w:rsidRDefault="00B172B2" w:rsidP="009F2152">
            <w:pPr>
              <w:pStyle w:val="Tabletext"/>
              <w:jc w:val="center"/>
            </w:pPr>
          </w:p>
        </w:tc>
        <w:tc>
          <w:tcPr>
            <w:tcW w:w="1537" w:type="dxa"/>
          </w:tcPr>
          <w:p w14:paraId="0AFDC767" w14:textId="77777777" w:rsidR="00B172B2" w:rsidRPr="00AD7CB0" w:rsidRDefault="00B172B2" w:rsidP="009F2152">
            <w:pPr>
              <w:pStyle w:val="Tabletext"/>
              <w:jc w:val="center"/>
            </w:pPr>
          </w:p>
        </w:tc>
      </w:tr>
      <w:tr w:rsidR="007B35E5" w:rsidRPr="00481BED" w14:paraId="2C73977B" w14:textId="15C4CB0B" w:rsidTr="000069F8">
        <w:trPr>
          <w:jc w:val="center"/>
        </w:trPr>
        <w:tc>
          <w:tcPr>
            <w:tcW w:w="3492" w:type="dxa"/>
            <w:shd w:val="clear" w:color="auto" w:fill="auto"/>
          </w:tcPr>
          <w:p w14:paraId="30A2654C" w14:textId="77777777" w:rsidR="00E25508" w:rsidRPr="00003356" w:rsidRDefault="00E25508" w:rsidP="00792BD0">
            <w:pPr>
              <w:pStyle w:val="Tabletext"/>
              <w:rPr>
                <w:iCs/>
              </w:rPr>
            </w:pPr>
            <w:r w:rsidRPr="00003356">
              <w:rPr>
                <w:iCs/>
              </w:rPr>
              <w:t>Outer-entry-point</w:t>
            </w:r>
          </w:p>
        </w:tc>
        <w:tc>
          <w:tcPr>
            <w:tcW w:w="1536" w:type="dxa"/>
            <w:shd w:val="clear" w:color="auto" w:fill="auto"/>
          </w:tcPr>
          <w:p w14:paraId="6114DB0A" w14:textId="77777777" w:rsidR="00E25508" w:rsidRPr="00AD7CB0" w:rsidRDefault="00E25508" w:rsidP="00486F35">
            <w:pPr>
              <w:pStyle w:val="Tabletext"/>
              <w:jc w:val="center"/>
              <w:rPr>
                <w:noProof/>
              </w:rPr>
            </w:pPr>
          </w:p>
        </w:tc>
        <w:tc>
          <w:tcPr>
            <w:tcW w:w="1537" w:type="dxa"/>
            <w:shd w:val="clear" w:color="auto" w:fill="auto"/>
          </w:tcPr>
          <w:p w14:paraId="782404F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8DE8A7D" w14:textId="77777777" w:rsidR="00E25508" w:rsidRPr="00AD7CB0" w:rsidRDefault="00E25508" w:rsidP="00486F35">
            <w:pPr>
              <w:pStyle w:val="Tabletext"/>
              <w:jc w:val="center"/>
            </w:pPr>
          </w:p>
        </w:tc>
        <w:tc>
          <w:tcPr>
            <w:tcW w:w="1537" w:type="dxa"/>
          </w:tcPr>
          <w:p w14:paraId="39AE17F3" w14:textId="77777777" w:rsidR="00E25508" w:rsidRPr="00AD7CB0" w:rsidRDefault="00E25508" w:rsidP="00486F35">
            <w:pPr>
              <w:pStyle w:val="Tabletext"/>
              <w:jc w:val="center"/>
            </w:pPr>
          </w:p>
        </w:tc>
      </w:tr>
      <w:tr w:rsidR="007B35E5" w:rsidRPr="00481BED" w14:paraId="6330CAEC" w14:textId="66D98C88" w:rsidTr="000069F8">
        <w:trPr>
          <w:jc w:val="center"/>
        </w:trPr>
        <w:tc>
          <w:tcPr>
            <w:tcW w:w="3492" w:type="dxa"/>
            <w:shd w:val="clear" w:color="auto" w:fill="auto"/>
          </w:tcPr>
          <w:p w14:paraId="69871AC1" w14:textId="77777777" w:rsidR="00E25508" w:rsidRPr="00003356" w:rsidRDefault="00E25508" w:rsidP="00792BD0">
            <w:pPr>
              <w:pStyle w:val="Tabletext"/>
              <w:rPr>
                <w:iCs/>
              </w:rPr>
            </w:pPr>
            <w:r w:rsidRPr="00003356">
              <w:rPr>
                <w:iCs/>
              </w:rPr>
              <w:t>Outer-exit-point</w:t>
            </w:r>
          </w:p>
        </w:tc>
        <w:tc>
          <w:tcPr>
            <w:tcW w:w="1536" w:type="dxa"/>
            <w:shd w:val="clear" w:color="auto" w:fill="auto"/>
          </w:tcPr>
          <w:p w14:paraId="7F1A4C7B" w14:textId="77777777" w:rsidR="00E25508" w:rsidRPr="00AD7CB0" w:rsidRDefault="00E25508" w:rsidP="00486F35">
            <w:pPr>
              <w:pStyle w:val="Tabletext"/>
              <w:jc w:val="center"/>
              <w:rPr>
                <w:noProof/>
              </w:rPr>
            </w:pPr>
          </w:p>
        </w:tc>
        <w:tc>
          <w:tcPr>
            <w:tcW w:w="1537" w:type="dxa"/>
            <w:shd w:val="clear" w:color="auto" w:fill="auto"/>
          </w:tcPr>
          <w:p w14:paraId="2EF4F9E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722F57F" w14:textId="77777777" w:rsidR="00E25508" w:rsidRPr="00AD7CB0" w:rsidRDefault="00E25508" w:rsidP="00486F35">
            <w:pPr>
              <w:pStyle w:val="Tabletext"/>
              <w:jc w:val="center"/>
            </w:pPr>
          </w:p>
        </w:tc>
        <w:tc>
          <w:tcPr>
            <w:tcW w:w="1537" w:type="dxa"/>
          </w:tcPr>
          <w:p w14:paraId="42F133A5" w14:textId="77777777" w:rsidR="00E25508" w:rsidRPr="00AD7CB0" w:rsidRDefault="00E25508" w:rsidP="00486F35">
            <w:pPr>
              <w:pStyle w:val="Tabletext"/>
              <w:jc w:val="center"/>
            </w:pPr>
          </w:p>
        </w:tc>
      </w:tr>
      <w:tr w:rsidR="007B35E5" w:rsidRPr="00481BED" w14:paraId="4636D625" w14:textId="7DF3A4AD" w:rsidTr="000069F8">
        <w:trPr>
          <w:jc w:val="center"/>
        </w:trPr>
        <w:tc>
          <w:tcPr>
            <w:tcW w:w="3492" w:type="dxa"/>
            <w:shd w:val="clear" w:color="auto" w:fill="auto"/>
          </w:tcPr>
          <w:p w14:paraId="62E16114" w14:textId="77777777" w:rsidR="00E25508" w:rsidRPr="00003356" w:rsidRDefault="00E25508" w:rsidP="00792BD0">
            <w:pPr>
              <w:pStyle w:val="Tabletext"/>
              <w:rPr>
                <w:iCs/>
              </w:rPr>
            </w:pPr>
            <w:r w:rsidRPr="00003356">
              <w:rPr>
                <w:iCs/>
              </w:rPr>
              <w:t>Output-node</w:t>
            </w:r>
          </w:p>
        </w:tc>
        <w:tc>
          <w:tcPr>
            <w:tcW w:w="1536" w:type="dxa"/>
            <w:shd w:val="clear" w:color="auto" w:fill="auto"/>
          </w:tcPr>
          <w:p w14:paraId="7B561D9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1BA4E8D" w14:textId="77777777" w:rsidR="00E25508" w:rsidRPr="00AD7CB0" w:rsidRDefault="00E25508" w:rsidP="00486F35">
            <w:pPr>
              <w:pStyle w:val="Tabletext"/>
              <w:jc w:val="center"/>
              <w:rPr>
                <w:noProof/>
              </w:rPr>
            </w:pPr>
          </w:p>
        </w:tc>
        <w:tc>
          <w:tcPr>
            <w:tcW w:w="1537" w:type="dxa"/>
            <w:shd w:val="clear" w:color="auto" w:fill="auto"/>
          </w:tcPr>
          <w:p w14:paraId="5364344A" w14:textId="7CAE8690" w:rsidR="00E25508" w:rsidRPr="00AD7CB0" w:rsidRDefault="008174F3" w:rsidP="00486F35">
            <w:pPr>
              <w:pStyle w:val="Tabletext"/>
              <w:jc w:val="center"/>
            </w:pPr>
            <w:r>
              <w:rPr>
                <w:noProof/>
              </w:rPr>
              <w:t>re</w:t>
            </w:r>
            <w:r w:rsidRPr="00AD7CB0">
              <w:rPr>
                <w:noProof/>
              </w:rPr>
              <w:t>definition</w:t>
            </w:r>
          </w:p>
        </w:tc>
        <w:tc>
          <w:tcPr>
            <w:tcW w:w="1537" w:type="dxa"/>
          </w:tcPr>
          <w:p w14:paraId="07017AFC" w14:textId="77777777" w:rsidR="00E25508" w:rsidRPr="00AD7CB0" w:rsidRDefault="00E25508" w:rsidP="00486F35">
            <w:pPr>
              <w:pStyle w:val="Tabletext"/>
              <w:jc w:val="center"/>
            </w:pPr>
          </w:p>
        </w:tc>
      </w:tr>
      <w:tr w:rsidR="007B35E5" w:rsidRPr="00481BED" w14:paraId="25C880FD" w14:textId="71255C35" w:rsidTr="000069F8">
        <w:trPr>
          <w:jc w:val="center"/>
        </w:trPr>
        <w:tc>
          <w:tcPr>
            <w:tcW w:w="3492" w:type="dxa"/>
            <w:shd w:val="clear" w:color="auto" w:fill="auto"/>
          </w:tcPr>
          <w:p w14:paraId="14F1CB24" w14:textId="77777777" w:rsidR="00E25508" w:rsidRPr="00003356" w:rsidRDefault="00E25508" w:rsidP="00792BD0">
            <w:pPr>
              <w:pStyle w:val="Tabletext"/>
              <w:rPr>
                <w:iCs/>
              </w:rPr>
            </w:pPr>
            <w:r w:rsidRPr="00003356">
              <w:rPr>
                <w:iCs/>
              </w:rPr>
              <w:t>Package-definition</w:t>
            </w:r>
          </w:p>
        </w:tc>
        <w:tc>
          <w:tcPr>
            <w:tcW w:w="1536" w:type="dxa"/>
            <w:shd w:val="clear" w:color="auto" w:fill="auto"/>
          </w:tcPr>
          <w:p w14:paraId="1B0ADD5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AD98A4E" w14:textId="77777777" w:rsidR="00E25508" w:rsidRPr="00AD7CB0" w:rsidRDefault="00E25508" w:rsidP="00486F35">
            <w:pPr>
              <w:pStyle w:val="Tabletext"/>
              <w:jc w:val="center"/>
              <w:rPr>
                <w:noProof/>
              </w:rPr>
            </w:pPr>
          </w:p>
        </w:tc>
        <w:tc>
          <w:tcPr>
            <w:tcW w:w="1537" w:type="dxa"/>
            <w:shd w:val="clear" w:color="auto" w:fill="auto"/>
          </w:tcPr>
          <w:p w14:paraId="569B7AF2" w14:textId="77777777" w:rsidR="00E25508" w:rsidRPr="00AD7CB0" w:rsidRDefault="00E25508" w:rsidP="00486F35">
            <w:pPr>
              <w:pStyle w:val="Tabletext"/>
              <w:jc w:val="center"/>
            </w:pPr>
          </w:p>
        </w:tc>
        <w:tc>
          <w:tcPr>
            <w:tcW w:w="1537" w:type="dxa"/>
          </w:tcPr>
          <w:p w14:paraId="414F60D4" w14:textId="77777777" w:rsidR="00E25508" w:rsidRPr="00AD7CB0" w:rsidRDefault="00E25508" w:rsidP="00486F35">
            <w:pPr>
              <w:pStyle w:val="Tabletext"/>
              <w:jc w:val="center"/>
            </w:pPr>
          </w:p>
        </w:tc>
      </w:tr>
      <w:tr w:rsidR="007B35E5" w:rsidRPr="00481BED" w14:paraId="0C0B432A" w14:textId="1D427D5C" w:rsidTr="000069F8">
        <w:trPr>
          <w:jc w:val="center"/>
        </w:trPr>
        <w:tc>
          <w:tcPr>
            <w:tcW w:w="3492" w:type="dxa"/>
            <w:shd w:val="clear" w:color="auto" w:fill="auto"/>
          </w:tcPr>
          <w:p w14:paraId="1809330B" w14:textId="77777777" w:rsidR="00E25508" w:rsidRPr="00003356" w:rsidRDefault="00E25508" w:rsidP="00792BD0">
            <w:pPr>
              <w:pStyle w:val="Tabletext"/>
              <w:rPr>
                <w:iCs/>
              </w:rPr>
            </w:pPr>
            <w:r w:rsidRPr="00003356">
              <w:rPr>
                <w:iCs/>
              </w:rPr>
              <w:t>Package-name</w:t>
            </w:r>
          </w:p>
        </w:tc>
        <w:tc>
          <w:tcPr>
            <w:tcW w:w="1536" w:type="dxa"/>
            <w:shd w:val="clear" w:color="auto" w:fill="auto"/>
          </w:tcPr>
          <w:p w14:paraId="33F7EB4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9094101" w14:textId="77777777" w:rsidR="00E25508" w:rsidRPr="00AD7CB0" w:rsidRDefault="00E25508" w:rsidP="00486F35">
            <w:pPr>
              <w:pStyle w:val="Tabletext"/>
              <w:jc w:val="center"/>
              <w:rPr>
                <w:noProof/>
              </w:rPr>
            </w:pPr>
          </w:p>
        </w:tc>
        <w:tc>
          <w:tcPr>
            <w:tcW w:w="1537" w:type="dxa"/>
            <w:shd w:val="clear" w:color="auto" w:fill="auto"/>
          </w:tcPr>
          <w:p w14:paraId="030FB123" w14:textId="77777777" w:rsidR="00E25508" w:rsidRPr="00AD7CB0" w:rsidRDefault="00E25508" w:rsidP="00486F35">
            <w:pPr>
              <w:pStyle w:val="Tabletext"/>
              <w:jc w:val="center"/>
            </w:pPr>
          </w:p>
        </w:tc>
        <w:tc>
          <w:tcPr>
            <w:tcW w:w="1537" w:type="dxa"/>
          </w:tcPr>
          <w:p w14:paraId="1ACFEBD2" w14:textId="77777777" w:rsidR="00E25508" w:rsidRPr="00AD7CB0" w:rsidRDefault="00E25508" w:rsidP="00486F35">
            <w:pPr>
              <w:pStyle w:val="Tabletext"/>
              <w:jc w:val="center"/>
            </w:pPr>
          </w:p>
        </w:tc>
      </w:tr>
      <w:tr w:rsidR="007B35E5" w:rsidRPr="00481BED" w14:paraId="598ABCE8" w14:textId="35969003" w:rsidTr="000069F8">
        <w:trPr>
          <w:jc w:val="center"/>
        </w:trPr>
        <w:tc>
          <w:tcPr>
            <w:tcW w:w="3492" w:type="dxa"/>
            <w:shd w:val="clear" w:color="auto" w:fill="auto"/>
          </w:tcPr>
          <w:p w14:paraId="271C659F" w14:textId="77777777" w:rsidR="00E25508" w:rsidRPr="00003356" w:rsidRDefault="00E25508" w:rsidP="00792BD0">
            <w:pPr>
              <w:pStyle w:val="Tabletext"/>
              <w:rPr>
                <w:iCs/>
              </w:rPr>
            </w:pPr>
            <w:r w:rsidRPr="00003356">
              <w:rPr>
                <w:iCs/>
              </w:rPr>
              <w:t>Package-qualifier</w:t>
            </w:r>
          </w:p>
        </w:tc>
        <w:tc>
          <w:tcPr>
            <w:tcW w:w="1536" w:type="dxa"/>
            <w:shd w:val="clear" w:color="auto" w:fill="auto"/>
          </w:tcPr>
          <w:p w14:paraId="07735A8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F6576A0" w14:textId="77777777" w:rsidR="00E25508" w:rsidRPr="00AD7CB0" w:rsidRDefault="00E25508" w:rsidP="00486F35">
            <w:pPr>
              <w:pStyle w:val="Tabletext"/>
              <w:jc w:val="center"/>
              <w:rPr>
                <w:noProof/>
              </w:rPr>
            </w:pPr>
          </w:p>
        </w:tc>
        <w:tc>
          <w:tcPr>
            <w:tcW w:w="1537" w:type="dxa"/>
            <w:shd w:val="clear" w:color="auto" w:fill="auto"/>
          </w:tcPr>
          <w:p w14:paraId="2284BE71" w14:textId="77777777" w:rsidR="00E25508" w:rsidRPr="00AD7CB0" w:rsidRDefault="00E25508" w:rsidP="00486F35">
            <w:pPr>
              <w:pStyle w:val="Tabletext"/>
              <w:jc w:val="center"/>
            </w:pPr>
          </w:p>
        </w:tc>
        <w:tc>
          <w:tcPr>
            <w:tcW w:w="1537" w:type="dxa"/>
          </w:tcPr>
          <w:p w14:paraId="6C1F89D2" w14:textId="77777777" w:rsidR="00E25508" w:rsidRPr="00AD7CB0" w:rsidRDefault="00E25508" w:rsidP="00486F35">
            <w:pPr>
              <w:pStyle w:val="Tabletext"/>
              <w:jc w:val="center"/>
            </w:pPr>
          </w:p>
        </w:tc>
      </w:tr>
      <w:tr w:rsidR="007B35E5" w:rsidRPr="00481BED" w14:paraId="55E63489" w14:textId="10F7291D" w:rsidTr="000069F8">
        <w:trPr>
          <w:jc w:val="center"/>
        </w:trPr>
        <w:tc>
          <w:tcPr>
            <w:tcW w:w="3492" w:type="dxa"/>
            <w:shd w:val="clear" w:color="auto" w:fill="auto"/>
          </w:tcPr>
          <w:p w14:paraId="3A7DF18A" w14:textId="77777777" w:rsidR="00E25508" w:rsidRPr="00003356" w:rsidRDefault="00E25508" w:rsidP="00792BD0">
            <w:pPr>
              <w:pStyle w:val="Tabletext"/>
              <w:rPr>
                <w:iCs/>
              </w:rPr>
            </w:pPr>
            <w:r w:rsidRPr="00003356">
              <w:rPr>
                <w:iCs/>
              </w:rPr>
              <w:t>Parameter</w:t>
            </w:r>
          </w:p>
        </w:tc>
        <w:tc>
          <w:tcPr>
            <w:tcW w:w="1536" w:type="dxa"/>
            <w:shd w:val="clear" w:color="auto" w:fill="auto"/>
          </w:tcPr>
          <w:p w14:paraId="0CA80C2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5E63564" w14:textId="77777777" w:rsidR="00E25508" w:rsidRPr="00AD7CB0" w:rsidRDefault="00E25508" w:rsidP="00486F35">
            <w:pPr>
              <w:pStyle w:val="Tabletext"/>
              <w:jc w:val="center"/>
              <w:rPr>
                <w:noProof/>
              </w:rPr>
            </w:pPr>
          </w:p>
        </w:tc>
        <w:tc>
          <w:tcPr>
            <w:tcW w:w="1537" w:type="dxa"/>
            <w:shd w:val="clear" w:color="auto" w:fill="auto"/>
          </w:tcPr>
          <w:p w14:paraId="0B9B0A48" w14:textId="77777777" w:rsidR="00E25508" w:rsidRPr="00AD7CB0" w:rsidRDefault="00E25508" w:rsidP="00486F35">
            <w:pPr>
              <w:pStyle w:val="Tabletext"/>
              <w:jc w:val="center"/>
            </w:pPr>
          </w:p>
        </w:tc>
        <w:tc>
          <w:tcPr>
            <w:tcW w:w="1537" w:type="dxa"/>
          </w:tcPr>
          <w:p w14:paraId="74F0FFB2" w14:textId="77777777" w:rsidR="00E25508" w:rsidRPr="00AD7CB0" w:rsidRDefault="00E25508" w:rsidP="00486F35">
            <w:pPr>
              <w:pStyle w:val="Tabletext"/>
              <w:jc w:val="center"/>
            </w:pPr>
          </w:p>
        </w:tc>
      </w:tr>
      <w:tr w:rsidR="007B35E5" w:rsidRPr="00AD7CB0" w14:paraId="6C3120E0" w14:textId="5C8E386A" w:rsidTr="000069F8">
        <w:trPr>
          <w:jc w:val="center"/>
        </w:trPr>
        <w:tc>
          <w:tcPr>
            <w:tcW w:w="3492" w:type="dxa"/>
            <w:shd w:val="clear" w:color="auto" w:fill="auto"/>
          </w:tcPr>
          <w:p w14:paraId="7B7A5770" w14:textId="77777777" w:rsidR="00E25508" w:rsidRPr="00003356" w:rsidRDefault="00E25508" w:rsidP="00792BD0">
            <w:pPr>
              <w:pStyle w:val="Tabletext"/>
              <w:rPr>
                <w:iCs/>
              </w:rPr>
            </w:pPr>
            <w:r w:rsidRPr="00003356">
              <w:rPr>
                <w:iCs/>
              </w:rPr>
              <w:t>Parameter-aggregation</w:t>
            </w:r>
          </w:p>
        </w:tc>
        <w:tc>
          <w:tcPr>
            <w:tcW w:w="1536" w:type="dxa"/>
            <w:shd w:val="clear" w:color="auto" w:fill="auto"/>
          </w:tcPr>
          <w:p w14:paraId="1F79649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F13D257" w14:textId="77777777" w:rsidR="00E25508" w:rsidRPr="00AD7CB0" w:rsidRDefault="00E25508" w:rsidP="00486F35">
            <w:pPr>
              <w:pStyle w:val="Tabletext"/>
              <w:jc w:val="center"/>
              <w:rPr>
                <w:noProof/>
              </w:rPr>
            </w:pPr>
          </w:p>
        </w:tc>
        <w:tc>
          <w:tcPr>
            <w:tcW w:w="1537" w:type="dxa"/>
            <w:shd w:val="clear" w:color="auto" w:fill="auto"/>
          </w:tcPr>
          <w:p w14:paraId="067907E9" w14:textId="77777777" w:rsidR="00E25508" w:rsidRPr="00AD7CB0" w:rsidRDefault="00E25508" w:rsidP="00486F35">
            <w:pPr>
              <w:pStyle w:val="Tabletext"/>
              <w:jc w:val="center"/>
            </w:pPr>
          </w:p>
        </w:tc>
        <w:tc>
          <w:tcPr>
            <w:tcW w:w="1537" w:type="dxa"/>
          </w:tcPr>
          <w:p w14:paraId="571711F3" w14:textId="77777777" w:rsidR="00E25508" w:rsidRPr="00AD7CB0" w:rsidRDefault="00E25508" w:rsidP="00486F35">
            <w:pPr>
              <w:pStyle w:val="Tabletext"/>
              <w:jc w:val="center"/>
            </w:pPr>
          </w:p>
        </w:tc>
      </w:tr>
      <w:tr w:rsidR="007B35E5" w:rsidRPr="00481BED" w14:paraId="5738CABC" w14:textId="2B187025" w:rsidTr="000069F8">
        <w:trPr>
          <w:jc w:val="center"/>
        </w:trPr>
        <w:tc>
          <w:tcPr>
            <w:tcW w:w="3492" w:type="dxa"/>
            <w:shd w:val="clear" w:color="auto" w:fill="auto"/>
          </w:tcPr>
          <w:p w14:paraId="33C72A29" w14:textId="77777777" w:rsidR="00E25508" w:rsidRPr="00003356" w:rsidRDefault="00E25508" w:rsidP="00792BD0">
            <w:pPr>
              <w:pStyle w:val="Tabletext"/>
              <w:rPr>
                <w:iCs/>
              </w:rPr>
            </w:pPr>
            <w:r w:rsidRPr="00003356">
              <w:rPr>
                <w:iCs/>
              </w:rPr>
              <w:t>Parent-expression</w:t>
            </w:r>
          </w:p>
        </w:tc>
        <w:tc>
          <w:tcPr>
            <w:tcW w:w="1536" w:type="dxa"/>
            <w:shd w:val="clear" w:color="auto" w:fill="auto"/>
          </w:tcPr>
          <w:p w14:paraId="7AA9393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905CAE7" w14:textId="77777777" w:rsidR="00E25508" w:rsidRPr="00AD7CB0" w:rsidRDefault="00E25508" w:rsidP="00486F35">
            <w:pPr>
              <w:pStyle w:val="Tabletext"/>
              <w:jc w:val="center"/>
              <w:rPr>
                <w:noProof/>
              </w:rPr>
            </w:pPr>
          </w:p>
        </w:tc>
        <w:tc>
          <w:tcPr>
            <w:tcW w:w="1537" w:type="dxa"/>
            <w:shd w:val="clear" w:color="auto" w:fill="auto"/>
          </w:tcPr>
          <w:p w14:paraId="7E45CF90" w14:textId="77777777" w:rsidR="00E25508" w:rsidRPr="00AD7CB0" w:rsidRDefault="00E25508" w:rsidP="00486F35">
            <w:pPr>
              <w:pStyle w:val="Tabletext"/>
              <w:jc w:val="center"/>
            </w:pPr>
          </w:p>
        </w:tc>
        <w:tc>
          <w:tcPr>
            <w:tcW w:w="1537" w:type="dxa"/>
          </w:tcPr>
          <w:p w14:paraId="6392FF40" w14:textId="77777777" w:rsidR="00E25508" w:rsidRPr="00AD7CB0" w:rsidRDefault="00E25508" w:rsidP="00486F35">
            <w:pPr>
              <w:pStyle w:val="Tabletext"/>
              <w:jc w:val="center"/>
            </w:pPr>
          </w:p>
        </w:tc>
      </w:tr>
      <w:tr w:rsidR="007B35E5" w:rsidRPr="00481BED" w14:paraId="259885ED" w14:textId="195722DA" w:rsidTr="000069F8">
        <w:trPr>
          <w:jc w:val="center"/>
        </w:trPr>
        <w:tc>
          <w:tcPr>
            <w:tcW w:w="3492" w:type="dxa"/>
            <w:shd w:val="clear" w:color="auto" w:fill="auto"/>
          </w:tcPr>
          <w:p w14:paraId="38C67F37" w14:textId="77777777" w:rsidR="00E25508" w:rsidRPr="00003356" w:rsidRDefault="00E25508" w:rsidP="00792BD0">
            <w:pPr>
              <w:pStyle w:val="Tabletext"/>
              <w:rPr>
                <w:iCs/>
              </w:rPr>
            </w:pPr>
            <w:r w:rsidRPr="00003356">
              <w:rPr>
                <w:iCs/>
              </w:rPr>
              <w:t>Parent-sort-identifier</w:t>
            </w:r>
          </w:p>
        </w:tc>
        <w:tc>
          <w:tcPr>
            <w:tcW w:w="1536" w:type="dxa"/>
            <w:shd w:val="clear" w:color="auto" w:fill="auto"/>
          </w:tcPr>
          <w:p w14:paraId="320B308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2528DAD" w14:textId="77777777" w:rsidR="00E25508" w:rsidRPr="00AD7CB0" w:rsidRDefault="00E25508" w:rsidP="00486F35">
            <w:pPr>
              <w:pStyle w:val="Tabletext"/>
              <w:jc w:val="center"/>
              <w:rPr>
                <w:noProof/>
              </w:rPr>
            </w:pPr>
          </w:p>
        </w:tc>
        <w:tc>
          <w:tcPr>
            <w:tcW w:w="1537" w:type="dxa"/>
            <w:shd w:val="clear" w:color="auto" w:fill="auto"/>
          </w:tcPr>
          <w:p w14:paraId="64121ABC" w14:textId="77777777" w:rsidR="00E25508" w:rsidRPr="00AD7CB0" w:rsidRDefault="00E25508" w:rsidP="00486F35">
            <w:pPr>
              <w:pStyle w:val="Tabletext"/>
              <w:jc w:val="center"/>
            </w:pPr>
          </w:p>
        </w:tc>
        <w:tc>
          <w:tcPr>
            <w:tcW w:w="1537" w:type="dxa"/>
          </w:tcPr>
          <w:p w14:paraId="3EE0CE8D" w14:textId="77777777" w:rsidR="00E25508" w:rsidRPr="00AD7CB0" w:rsidRDefault="00E25508" w:rsidP="00486F35">
            <w:pPr>
              <w:pStyle w:val="Tabletext"/>
              <w:jc w:val="center"/>
            </w:pPr>
          </w:p>
        </w:tc>
      </w:tr>
      <w:tr w:rsidR="007B35E5" w:rsidRPr="00481BED" w14:paraId="3806F831" w14:textId="5160CA64" w:rsidTr="000069F8">
        <w:trPr>
          <w:jc w:val="center"/>
        </w:trPr>
        <w:tc>
          <w:tcPr>
            <w:tcW w:w="3492" w:type="dxa"/>
            <w:shd w:val="clear" w:color="auto" w:fill="auto"/>
          </w:tcPr>
          <w:p w14:paraId="67569097" w14:textId="77777777" w:rsidR="00E25508" w:rsidRPr="00003356" w:rsidRDefault="00E25508" w:rsidP="00792BD0">
            <w:pPr>
              <w:pStyle w:val="Tabletext"/>
              <w:rPr>
                <w:iCs/>
              </w:rPr>
            </w:pPr>
            <w:r w:rsidRPr="00003356">
              <w:rPr>
                <w:iCs/>
              </w:rPr>
              <w:t>Path-item</w:t>
            </w:r>
          </w:p>
        </w:tc>
        <w:tc>
          <w:tcPr>
            <w:tcW w:w="1536" w:type="dxa"/>
            <w:shd w:val="clear" w:color="auto" w:fill="auto"/>
          </w:tcPr>
          <w:p w14:paraId="7EF5D33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7B59198" w14:textId="77777777" w:rsidR="00E25508" w:rsidRPr="00AD7CB0" w:rsidRDefault="00E25508" w:rsidP="00486F35">
            <w:pPr>
              <w:pStyle w:val="Tabletext"/>
              <w:jc w:val="center"/>
              <w:rPr>
                <w:noProof/>
              </w:rPr>
            </w:pPr>
          </w:p>
        </w:tc>
        <w:tc>
          <w:tcPr>
            <w:tcW w:w="1537" w:type="dxa"/>
            <w:shd w:val="clear" w:color="auto" w:fill="auto"/>
          </w:tcPr>
          <w:p w14:paraId="4B9F442B" w14:textId="77777777" w:rsidR="00E25508" w:rsidRPr="00AD7CB0" w:rsidRDefault="00E25508" w:rsidP="00486F35">
            <w:pPr>
              <w:pStyle w:val="Tabletext"/>
              <w:jc w:val="center"/>
            </w:pPr>
          </w:p>
        </w:tc>
        <w:tc>
          <w:tcPr>
            <w:tcW w:w="1537" w:type="dxa"/>
          </w:tcPr>
          <w:p w14:paraId="09414FFF" w14:textId="77777777" w:rsidR="00E25508" w:rsidRPr="00AD7CB0" w:rsidRDefault="00E25508" w:rsidP="00486F35">
            <w:pPr>
              <w:pStyle w:val="Tabletext"/>
              <w:jc w:val="center"/>
            </w:pPr>
          </w:p>
        </w:tc>
      </w:tr>
      <w:tr w:rsidR="007B35E5" w:rsidRPr="00481BED" w14:paraId="08E5C353" w14:textId="29A6B22B" w:rsidTr="000069F8">
        <w:trPr>
          <w:jc w:val="center"/>
        </w:trPr>
        <w:tc>
          <w:tcPr>
            <w:tcW w:w="3492" w:type="dxa"/>
            <w:shd w:val="clear" w:color="auto" w:fill="auto"/>
          </w:tcPr>
          <w:p w14:paraId="7E6C5015" w14:textId="77777777" w:rsidR="00E25508" w:rsidRPr="00003356" w:rsidRDefault="00E25508" w:rsidP="00792BD0">
            <w:pPr>
              <w:pStyle w:val="Tabletext"/>
              <w:rPr>
                <w:iCs/>
              </w:rPr>
            </w:pPr>
            <w:r w:rsidRPr="00003356">
              <w:rPr>
                <w:iCs/>
                <w:noProof/>
              </w:rPr>
              <w:t>Pid</w:t>
            </w:r>
            <w:r w:rsidRPr="00003356">
              <w:rPr>
                <w:iCs/>
              </w:rPr>
              <w:t>-expression</w:t>
            </w:r>
          </w:p>
        </w:tc>
        <w:tc>
          <w:tcPr>
            <w:tcW w:w="1536" w:type="dxa"/>
            <w:shd w:val="clear" w:color="auto" w:fill="auto"/>
          </w:tcPr>
          <w:p w14:paraId="1C491F2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C3C053D" w14:textId="77777777" w:rsidR="00E25508" w:rsidRPr="00AD7CB0" w:rsidRDefault="00E25508" w:rsidP="00486F35">
            <w:pPr>
              <w:pStyle w:val="Tabletext"/>
              <w:jc w:val="center"/>
              <w:rPr>
                <w:noProof/>
              </w:rPr>
            </w:pPr>
          </w:p>
        </w:tc>
        <w:tc>
          <w:tcPr>
            <w:tcW w:w="1537" w:type="dxa"/>
            <w:shd w:val="clear" w:color="auto" w:fill="auto"/>
          </w:tcPr>
          <w:p w14:paraId="65A1BD3D" w14:textId="77777777" w:rsidR="00E25508" w:rsidRPr="00AD7CB0" w:rsidRDefault="00E25508" w:rsidP="00486F35">
            <w:pPr>
              <w:pStyle w:val="Tabletext"/>
              <w:jc w:val="center"/>
            </w:pPr>
          </w:p>
        </w:tc>
        <w:tc>
          <w:tcPr>
            <w:tcW w:w="1537" w:type="dxa"/>
          </w:tcPr>
          <w:p w14:paraId="7B0DEEDD" w14:textId="77777777" w:rsidR="00E25508" w:rsidRPr="00AD7CB0" w:rsidRDefault="00E25508" w:rsidP="00486F35">
            <w:pPr>
              <w:pStyle w:val="Tabletext"/>
              <w:jc w:val="center"/>
            </w:pPr>
          </w:p>
        </w:tc>
      </w:tr>
      <w:tr w:rsidR="007B35E5" w:rsidRPr="00481BED" w14:paraId="38CF1018" w14:textId="60918CEB" w:rsidTr="000069F8">
        <w:trPr>
          <w:jc w:val="center"/>
        </w:trPr>
        <w:tc>
          <w:tcPr>
            <w:tcW w:w="3492" w:type="dxa"/>
            <w:shd w:val="clear" w:color="auto" w:fill="auto"/>
          </w:tcPr>
          <w:p w14:paraId="3CAAD5D7" w14:textId="7AA94BFF" w:rsidR="00E25508" w:rsidRPr="00003356" w:rsidRDefault="00E25508" w:rsidP="00792BD0">
            <w:pPr>
              <w:pStyle w:val="Tabletext"/>
              <w:rPr>
                <w:iCs/>
                <w:noProof/>
              </w:rPr>
            </w:pPr>
            <w:r w:rsidRPr="00003356">
              <w:rPr>
                <w:iCs/>
                <w:noProof/>
              </w:rPr>
              <w:t>Positive-equality-expression</w:t>
            </w:r>
          </w:p>
        </w:tc>
        <w:tc>
          <w:tcPr>
            <w:tcW w:w="1536" w:type="dxa"/>
            <w:shd w:val="clear" w:color="auto" w:fill="auto"/>
          </w:tcPr>
          <w:p w14:paraId="00DA6AEE" w14:textId="551662E2"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644ED6C" w14:textId="77777777" w:rsidR="00E25508" w:rsidRPr="00AD7CB0" w:rsidRDefault="00E25508" w:rsidP="00486F35">
            <w:pPr>
              <w:pStyle w:val="Tabletext"/>
              <w:jc w:val="center"/>
              <w:rPr>
                <w:noProof/>
              </w:rPr>
            </w:pPr>
          </w:p>
        </w:tc>
        <w:tc>
          <w:tcPr>
            <w:tcW w:w="1537" w:type="dxa"/>
            <w:shd w:val="clear" w:color="auto" w:fill="auto"/>
          </w:tcPr>
          <w:p w14:paraId="2D553495" w14:textId="77777777" w:rsidR="00E25508" w:rsidRPr="00AD7CB0" w:rsidRDefault="00E25508" w:rsidP="00486F35">
            <w:pPr>
              <w:pStyle w:val="Tabletext"/>
              <w:jc w:val="center"/>
            </w:pPr>
          </w:p>
        </w:tc>
        <w:tc>
          <w:tcPr>
            <w:tcW w:w="1537" w:type="dxa"/>
          </w:tcPr>
          <w:p w14:paraId="4AD7FE4B" w14:textId="77777777" w:rsidR="00E25508" w:rsidRPr="00AD7CB0" w:rsidRDefault="00E25508" w:rsidP="00486F35">
            <w:pPr>
              <w:pStyle w:val="Tabletext"/>
              <w:jc w:val="center"/>
            </w:pPr>
          </w:p>
        </w:tc>
      </w:tr>
      <w:tr w:rsidR="007B35E5" w:rsidRPr="00481BED" w14:paraId="17E0C4AF" w14:textId="5B4364CD" w:rsidTr="000069F8">
        <w:trPr>
          <w:jc w:val="center"/>
        </w:trPr>
        <w:tc>
          <w:tcPr>
            <w:tcW w:w="3492" w:type="dxa"/>
            <w:shd w:val="clear" w:color="auto" w:fill="auto"/>
          </w:tcPr>
          <w:p w14:paraId="71830BC9" w14:textId="77777777" w:rsidR="00E25508" w:rsidRPr="00003356" w:rsidRDefault="00E25508" w:rsidP="00792BD0">
            <w:pPr>
              <w:pStyle w:val="Tabletext"/>
              <w:rPr>
                <w:iCs/>
              </w:rPr>
            </w:pPr>
            <w:r w:rsidRPr="00003356">
              <w:rPr>
                <w:iCs/>
              </w:rPr>
              <w:t>Priority-name</w:t>
            </w:r>
          </w:p>
        </w:tc>
        <w:tc>
          <w:tcPr>
            <w:tcW w:w="1536" w:type="dxa"/>
            <w:shd w:val="clear" w:color="auto" w:fill="auto"/>
          </w:tcPr>
          <w:p w14:paraId="4B68068B" w14:textId="77777777" w:rsidR="00E25508" w:rsidRPr="00AD7CB0" w:rsidRDefault="00E25508" w:rsidP="00486F35">
            <w:pPr>
              <w:pStyle w:val="Tabletext"/>
              <w:jc w:val="center"/>
              <w:rPr>
                <w:noProof/>
              </w:rPr>
            </w:pPr>
          </w:p>
        </w:tc>
        <w:tc>
          <w:tcPr>
            <w:tcW w:w="1537" w:type="dxa"/>
            <w:shd w:val="clear" w:color="auto" w:fill="auto"/>
          </w:tcPr>
          <w:p w14:paraId="70CFEB5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383870C" w14:textId="77777777" w:rsidR="00E25508" w:rsidRPr="00AD7CB0" w:rsidRDefault="00E25508" w:rsidP="00486F35">
            <w:pPr>
              <w:pStyle w:val="Tabletext"/>
              <w:jc w:val="center"/>
            </w:pPr>
          </w:p>
        </w:tc>
        <w:tc>
          <w:tcPr>
            <w:tcW w:w="1537" w:type="dxa"/>
          </w:tcPr>
          <w:p w14:paraId="437EF958" w14:textId="77777777" w:rsidR="00E25508" w:rsidRPr="00AD7CB0" w:rsidRDefault="00E25508" w:rsidP="00486F35">
            <w:pPr>
              <w:pStyle w:val="Tabletext"/>
              <w:jc w:val="center"/>
            </w:pPr>
          </w:p>
        </w:tc>
      </w:tr>
      <w:tr w:rsidR="007B35E5" w:rsidRPr="00481BED" w14:paraId="6CA84043" w14:textId="79307BE2" w:rsidTr="000069F8">
        <w:trPr>
          <w:jc w:val="center"/>
        </w:trPr>
        <w:tc>
          <w:tcPr>
            <w:tcW w:w="3492" w:type="dxa"/>
            <w:shd w:val="clear" w:color="auto" w:fill="auto"/>
          </w:tcPr>
          <w:p w14:paraId="24E621A7" w14:textId="77777777" w:rsidR="00E25508" w:rsidRPr="00003356" w:rsidRDefault="00E25508" w:rsidP="00792BD0">
            <w:pPr>
              <w:pStyle w:val="Tabletext"/>
              <w:rPr>
                <w:iCs/>
              </w:rPr>
            </w:pPr>
            <w:r w:rsidRPr="00003356">
              <w:rPr>
                <w:iCs/>
              </w:rPr>
              <w:t>Procedure-definition</w:t>
            </w:r>
          </w:p>
        </w:tc>
        <w:tc>
          <w:tcPr>
            <w:tcW w:w="1536" w:type="dxa"/>
            <w:shd w:val="clear" w:color="auto" w:fill="auto"/>
          </w:tcPr>
          <w:p w14:paraId="2BA5C05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0D16836"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4C978A7A" w14:textId="77777777" w:rsidR="00E25508" w:rsidRPr="00AD7CB0" w:rsidRDefault="00E25508" w:rsidP="00486F35">
            <w:pPr>
              <w:pStyle w:val="Tabletext"/>
              <w:jc w:val="center"/>
            </w:pPr>
          </w:p>
        </w:tc>
        <w:tc>
          <w:tcPr>
            <w:tcW w:w="1537" w:type="dxa"/>
          </w:tcPr>
          <w:p w14:paraId="540D81EA" w14:textId="77777777" w:rsidR="00E25508" w:rsidRPr="00AD7CB0" w:rsidRDefault="00E25508" w:rsidP="00486F35">
            <w:pPr>
              <w:pStyle w:val="Tabletext"/>
              <w:jc w:val="center"/>
            </w:pPr>
          </w:p>
        </w:tc>
      </w:tr>
      <w:tr w:rsidR="007B35E5" w:rsidRPr="00481BED" w14:paraId="15E2343C" w14:textId="253DCEBE" w:rsidTr="000069F8">
        <w:trPr>
          <w:jc w:val="center"/>
        </w:trPr>
        <w:tc>
          <w:tcPr>
            <w:tcW w:w="3492" w:type="dxa"/>
            <w:shd w:val="clear" w:color="auto" w:fill="auto"/>
          </w:tcPr>
          <w:p w14:paraId="0DB6314B" w14:textId="77777777" w:rsidR="00E25508" w:rsidRPr="00003356" w:rsidRDefault="00E25508" w:rsidP="00792BD0">
            <w:pPr>
              <w:pStyle w:val="Tabletext"/>
              <w:rPr>
                <w:iCs/>
              </w:rPr>
            </w:pPr>
            <w:r w:rsidRPr="00003356">
              <w:rPr>
                <w:iCs/>
              </w:rPr>
              <w:t>Procedure-formal-parameter</w:t>
            </w:r>
          </w:p>
        </w:tc>
        <w:tc>
          <w:tcPr>
            <w:tcW w:w="1536" w:type="dxa"/>
            <w:shd w:val="clear" w:color="auto" w:fill="auto"/>
          </w:tcPr>
          <w:p w14:paraId="218DD3E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9070D99" w14:textId="77777777" w:rsidR="00E25508" w:rsidRPr="00AD7CB0" w:rsidRDefault="00E25508" w:rsidP="00486F35">
            <w:pPr>
              <w:pStyle w:val="Tabletext"/>
              <w:jc w:val="center"/>
              <w:rPr>
                <w:noProof/>
              </w:rPr>
            </w:pPr>
          </w:p>
        </w:tc>
        <w:tc>
          <w:tcPr>
            <w:tcW w:w="1537" w:type="dxa"/>
            <w:shd w:val="clear" w:color="auto" w:fill="auto"/>
          </w:tcPr>
          <w:p w14:paraId="7EA187C3" w14:textId="77777777" w:rsidR="00E25508" w:rsidRPr="00AD7CB0" w:rsidRDefault="00E25508" w:rsidP="00486F35">
            <w:pPr>
              <w:pStyle w:val="Tabletext"/>
              <w:jc w:val="center"/>
            </w:pPr>
          </w:p>
        </w:tc>
        <w:tc>
          <w:tcPr>
            <w:tcW w:w="1537" w:type="dxa"/>
          </w:tcPr>
          <w:p w14:paraId="4F31159B" w14:textId="77777777" w:rsidR="00E25508" w:rsidRPr="00AD7CB0" w:rsidRDefault="00E25508" w:rsidP="00486F35">
            <w:pPr>
              <w:pStyle w:val="Tabletext"/>
              <w:jc w:val="center"/>
            </w:pPr>
          </w:p>
        </w:tc>
      </w:tr>
      <w:tr w:rsidR="007B35E5" w:rsidRPr="00481BED" w14:paraId="27FDE1EE" w14:textId="2916B932" w:rsidTr="000069F8">
        <w:trPr>
          <w:jc w:val="center"/>
        </w:trPr>
        <w:tc>
          <w:tcPr>
            <w:tcW w:w="3492" w:type="dxa"/>
            <w:shd w:val="clear" w:color="auto" w:fill="auto"/>
          </w:tcPr>
          <w:p w14:paraId="21FAA6F5" w14:textId="77777777" w:rsidR="00E25508" w:rsidRPr="00003356" w:rsidRDefault="00E25508" w:rsidP="00792BD0">
            <w:pPr>
              <w:pStyle w:val="Tabletext"/>
              <w:rPr>
                <w:iCs/>
              </w:rPr>
            </w:pPr>
            <w:r w:rsidRPr="00003356">
              <w:rPr>
                <w:iCs/>
              </w:rPr>
              <w:t>Procedure-graph</w:t>
            </w:r>
          </w:p>
        </w:tc>
        <w:tc>
          <w:tcPr>
            <w:tcW w:w="1536" w:type="dxa"/>
            <w:shd w:val="clear" w:color="auto" w:fill="auto"/>
          </w:tcPr>
          <w:p w14:paraId="27E3D195"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9EC0D07" w14:textId="77777777" w:rsidR="00E25508" w:rsidRPr="00AD7CB0" w:rsidRDefault="00E25508" w:rsidP="00486F35">
            <w:pPr>
              <w:pStyle w:val="Tabletext"/>
              <w:jc w:val="center"/>
              <w:rPr>
                <w:noProof/>
              </w:rPr>
            </w:pPr>
          </w:p>
        </w:tc>
        <w:tc>
          <w:tcPr>
            <w:tcW w:w="1537" w:type="dxa"/>
            <w:shd w:val="clear" w:color="auto" w:fill="auto"/>
          </w:tcPr>
          <w:p w14:paraId="1FBCC5D3" w14:textId="77777777" w:rsidR="00E25508" w:rsidRPr="00AD7CB0" w:rsidRDefault="00E25508" w:rsidP="00486F35">
            <w:pPr>
              <w:pStyle w:val="Tabletext"/>
              <w:jc w:val="center"/>
            </w:pPr>
          </w:p>
        </w:tc>
        <w:tc>
          <w:tcPr>
            <w:tcW w:w="1537" w:type="dxa"/>
          </w:tcPr>
          <w:p w14:paraId="67CB7D7E" w14:textId="77777777" w:rsidR="00E25508" w:rsidRPr="00AD7CB0" w:rsidRDefault="00E25508" w:rsidP="00486F35">
            <w:pPr>
              <w:pStyle w:val="Tabletext"/>
              <w:jc w:val="center"/>
            </w:pPr>
          </w:p>
        </w:tc>
      </w:tr>
      <w:tr w:rsidR="007B35E5" w:rsidRPr="00481BED" w14:paraId="113D480F" w14:textId="049A2BCF" w:rsidTr="000069F8">
        <w:trPr>
          <w:jc w:val="center"/>
        </w:trPr>
        <w:tc>
          <w:tcPr>
            <w:tcW w:w="3492" w:type="dxa"/>
            <w:shd w:val="clear" w:color="auto" w:fill="auto"/>
          </w:tcPr>
          <w:p w14:paraId="51D13CBB" w14:textId="77777777" w:rsidR="00E25508" w:rsidRPr="00003356" w:rsidRDefault="00E25508" w:rsidP="00792BD0">
            <w:pPr>
              <w:pStyle w:val="Tabletext"/>
              <w:rPr>
                <w:iCs/>
              </w:rPr>
            </w:pPr>
            <w:r w:rsidRPr="00003356">
              <w:rPr>
                <w:iCs/>
              </w:rPr>
              <w:t>Procedure-identifier</w:t>
            </w:r>
          </w:p>
        </w:tc>
        <w:tc>
          <w:tcPr>
            <w:tcW w:w="1536" w:type="dxa"/>
            <w:shd w:val="clear" w:color="auto" w:fill="auto"/>
          </w:tcPr>
          <w:p w14:paraId="6313A08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3027001" w14:textId="77777777" w:rsidR="00E25508" w:rsidRPr="00AD7CB0" w:rsidRDefault="00E25508" w:rsidP="00486F35">
            <w:pPr>
              <w:pStyle w:val="Tabletext"/>
              <w:jc w:val="center"/>
              <w:rPr>
                <w:noProof/>
              </w:rPr>
            </w:pPr>
          </w:p>
        </w:tc>
        <w:tc>
          <w:tcPr>
            <w:tcW w:w="1537" w:type="dxa"/>
            <w:shd w:val="clear" w:color="auto" w:fill="auto"/>
          </w:tcPr>
          <w:p w14:paraId="0F8F8DBD" w14:textId="77777777" w:rsidR="00E25508" w:rsidRPr="00AD7CB0" w:rsidRDefault="00E25508" w:rsidP="00486F35">
            <w:pPr>
              <w:pStyle w:val="Tabletext"/>
              <w:jc w:val="center"/>
            </w:pPr>
          </w:p>
        </w:tc>
        <w:tc>
          <w:tcPr>
            <w:tcW w:w="1537" w:type="dxa"/>
          </w:tcPr>
          <w:p w14:paraId="298F604B" w14:textId="77777777" w:rsidR="00E25508" w:rsidRPr="00AD7CB0" w:rsidRDefault="00E25508" w:rsidP="00486F35">
            <w:pPr>
              <w:pStyle w:val="Tabletext"/>
              <w:jc w:val="center"/>
            </w:pPr>
          </w:p>
        </w:tc>
      </w:tr>
      <w:tr w:rsidR="007B35E5" w:rsidRPr="00481BED" w14:paraId="22E8E699" w14:textId="7C6DEAA5" w:rsidTr="000069F8">
        <w:trPr>
          <w:jc w:val="center"/>
        </w:trPr>
        <w:tc>
          <w:tcPr>
            <w:tcW w:w="3492" w:type="dxa"/>
            <w:shd w:val="clear" w:color="auto" w:fill="auto"/>
          </w:tcPr>
          <w:p w14:paraId="77021AFF" w14:textId="77777777" w:rsidR="00E25508" w:rsidRPr="00003356" w:rsidRDefault="00E25508" w:rsidP="00792BD0">
            <w:pPr>
              <w:pStyle w:val="Tabletext"/>
              <w:rPr>
                <w:iCs/>
              </w:rPr>
            </w:pPr>
            <w:r w:rsidRPr="00003356">
              <w:rPr>
                <w:iCs/>
              </w:rPr>
              <w:t>Procedure-name</w:t>
            </w:r>
          </w:p>
        </w:tc>
        <w:tc>
          <w:tcPr>
            <w:tcW w:w="1536" w:type="dxa"/>
            <w:shd w:val="clear" w:color="auto" w:fill="auto"/>
          </w:tcPr>
          <w:p w14:paraId="26D2A7A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A7613EB" w14:textId="77777777" w:rsidR="00E25508" w:rsidRPr="00AD7CB0" w:rsidRDefault="00E25508" w:rsidP="00486F35">
            <w:pPr>
              <w:pStyle w:val="Tabletext"/>
              <w:jc w:val="center"/>
              <w:rPr>
                <w:noProof/>
              </w:rPr>
            </w:pPr>
          </w:p>
        </w:tc>
        <w:tc>
          <w:tcPr>
            <w:tcW w:w="1537" w:type="dxa"/>
            <w:shd w:val="clear" w:color="auto" w:fill="auto"/>
          </w:tcPr>
          <w:p w14:paraId="1EE71A4E" w14:textId="77777777" w:rsidR="00E25508" w:rsidRPr="00AD7CB0" w:rsidRDefault="00E25508" w:rsidP="00486F35">
            <w:pPr>
              <w:pStyle w:val="Tabletext"/>
              <w:jc w:val="center"/>
            </w:pPr>
          </w:p>
        </w:tc>
        <w:tc>
          <w:tcPr>
            <w:tcW w:w="1537" w:type="dxa"/>
          </w:tcPr>
          <w:p w14:paraId="1FCFAE22" w14:textId="77777777" w:rsidR="00E25508" w:rsidRPr="00AD7CB0" w:rsidRDefault="00E25508" w:rsidP="00486F35">
            <w:pPr>
              <w:pStyle w:val="Tabletext"/>
              <w:jc w:val="center"/>
            </w:pPr>
          </w:p>
        </w:tc>
      </w:tr>
      <w:tr w:rsidR="007B35E5" w:rsidRPr="00481BED" w14:paraId="28C9319D" w14:textId="7D58214B" w:rsidTr="000069F8">
        <w:trPr>
          <w:jc w:val="center"/>
        </w:trPr>
        <w:tc>
          <w:tcPr>
            <w:tcW w:w="3492" w:type="dxa"/>
            <w:shd w:val="clear" w:color="auto" w:fill="auto"/>
          </w:tcPr>
          <w:p w14:paraId="5BE34144" w14:textId="77777777" w:rsidR="00E25508" w:rsidRPr="00003356" w:rsidRDefault="00E25508" w:rsidP="00792BD0">
            <w:pPr>
              <w:pStyle w:val="Tabletext"/>
              <w:rPr>
                <w:iCs/>
              </w:rPr>
            </w:pPr>
            <w:r w:rsidRPr="00003356">
              <w:rPr>
                <w:iCs/>
              </w:rPr>
              <w:t>Procedure-qualifier</w:t>
            </w:r>
          </w:p>
        </w:tc>
        <w:tc>
          <w:tcPr>
            <w:tcW w:w="1536" w:type="dxa"/>
            <w:shd w:val="clear" w:color="auto" w:fill="auto"/>
          </w:tcPr>
          <w:p w14:paraId="384BA4B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8FA1615" w14:textId="77777777" w:rsidR="00E25508" w:rsidRPr="00AD7CB0" w:rsidRDefault="00E25508" w:rsidP="00486F35">
            <w:pPr>
              <w:pStyle w:val="Tabletext"/>
              <w:jc w:val="center"/>
              <w:rPr>
                <w:noProof/>
              </w:rPr>
            </w:pPr>
          </w:p>
        </w:tc>
        <w:tc>
          <w:tcPr>
            <w:tcW w:w="1537" w:type="dxa"/>
            <w:shd w:val="clear" w:color="auto" w:fill="auto"/>
          </w:tcPr>
          <w:p w14:paraId="3D2E002A" w14:textId="77777777" w:rsidR="00E25508" w:rsidRPr="00AD7CB0" w:rsidRDefault="00E25508" w:rsidP="00486F35">
            <w:pPr>
              <w:pStyle w:val="Tabletext"/>
              <w:jc w:val="center"/>
            </w:pPr>
          </w:p>
        </w:tc>
        <w:tc>
          <w:tcPr>
            <w:tcW w:w="1537" w:type="dxa"/>
          </w:tcPr>
          <w:p w14:paraId="39023D5F" w14:textId="77777777" w:rsidR="00E25508" w:rsidRPr="00AD7CB0" w:rsidRDefault="00E25508" w:rsidP="00486F35">
            <w:pPr>
              <w:pStyle w:val="Tabletext"/>
              <w:jc w:val="center"/>
            </w:pPr>
          </w:p>
        </w:tc>
      </w:tr>
      <w:tr w:rsidR="007B35E5" w:rsidRPr="00481BED" w14:paraId="21882E66" w14:textId="25F93A8F" w:rsidTr="000069F8">
        <w:trPr>
          <w:jc w:val="center"/>
        </w:trPr>
        <w:tc>
          <w:tcPr>
            <w:tcW w:w="3492" w:type="dxa"/>
            <w:shd w:val="clear" w:color="auto" w:fill="auto"/>
          </w:tcPr>
          <w:p w14:paraId="49810C28" w14:textId="77777777" w:rsidR="00E25508" w:rsidRPr="00003356" w:rsidRDefault="00E25508" w:rsidP="00792BD0">
            <w:pPr>
              <w:pStyle w:val="Tabletext"/>
              <w:rPr>
                <w:iCs/>
              </w:rPr>
            </w:pPr>
            <w:r w:rsidRPr="00003356">
              <w:rPr>
                <w:iCs/>
              </w:rPr>
              <w:t>Procedure-start-node</w:t>
            </w:r>
          </w:p>
        </w:tc>
        <w:tc>
          <w:tcPr>
            <w:tcW w:w="1536" w:type="dxa"/>
            <w:shd w:val="clear" w:color="auto" w:fill="auto"/>
          </w:tcPr>
          <w:p w14:paraId="76BC363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D79CEF4" w14:textId="77777777" w:rsidR="00E25508" w:rsidRPr="00AD7CB0" w:rsidRDefault="00E25508" w:rsidP="00486F35">
            <w:pPr>
              <w:pStyle w:val="Tabletext"/>
              <w:jc w:val="center"/>
              <w:rPr>
                <w:noProof/>
              </w:rPr>
            </w:pPr>
          </w:p>
        </w:tc>
        <w:tc>
          <w:tcPr>
            <w:tcW w:w="1537" w:type="dxa"/>
            <w:shd w:val="clear" w:color="auto" w:fill="auto"/>
          </w:tcPr>
          <w:p w14:paraId="350525CE" w14:textId="77777777" w:rsidR="00E25508" w:rsidRPr="00AD7CB0" w:rsidRDefault="00E25508" w:rsidP="00486F35">
            <w:pPr>
              <w:pStyle w:val="Tabletext"/>
              <w:jc w:val="center"/>
            </w:pPr>
          </w:p>
        </w:tc>
        <w:tc>
          <w:tcPr>
            <w:tcW w:w="1537" w:type="dxa"/>
          </w:tcPr>
          <w:p w14:paraId="654839A4" w14:textId="77777777" w:rsidR="00E25508" w:rsidRPr="00AD7CB0" w:rsidRDefault="00E25508" w:rsidP="00486F35">
            <w:pPr>
              <w:pStyle w:val="Tabletext"/>
              <w:jc w:val="center"/>
            </w:pPr>
          </w:p>
        </w:tc>
      </w:tr>
      <w:tr w:rsidR="007B35E5" w:rsidRPr="00481BED" w14:paraId="7AEDF470" w14:textId="1ED8438A" w:rsidTr="000069F8">
        <w:trPr>
          <w:jc w:val="center"/>
        </w:trPr>
        <w:tc>
          <w:tcPr>
            <w:tcW w:w="3492" w:type="dxa"/>
            <w:shd w:val="clear" w:color="auto" w:fill="auto"/>
          </w:tcPr>
          <w:p w14:paraId="0068BB60" w14:textId="77777777" w:rsidR="00E25508" w:rsidRPr="00003356" w:rsidRDefault="00E25508" w:rsidP="00792BD0">
            <w:pPr>
              <w:pStyle w:val="Tabletext"/>
              <w:rPr>
                <w:iCs/>
              </w:rPr>
            </w:pPr>
            <w:r w:rsidRPr="00003356">
              <w:rPr>
                <w:iCs/>
              </w:rPr>
              <w:t>Provided-expression</w:t>
            </w:r>
          </w:p>
        </w:tc>
        <w:tc>
          <w:tcPr>
            <w:tcW w:w="1536" w:type="dxa"/>
            <w:shd w:val="clear" w:color="auto" w:fill="auto"/>
          </w:tcPr>
          <w:p w14:paraId="4CE90DD1" w14:textId="77777777" w:rsidR="00E25508" w:rsidRPr="00AD7CB0" w:rsidRDefault="00E25508" w:rsidP="00486F35">
            <w:pPr>
              <w:pStyle w:val="Tabletext"/>
              <w:jc w:val="center"/>
              <w:rPr>
                <w:noProof/>
              </w:rPr>
            </w:pPr>
          </w:p>
        </w:tc>
        <w:tc>
          <w:tcPr>
            <w:tcW w:w="1537" w:type="dxa"/>
            <w:shd w:val="clear" w:color="auto" w:fill="auto"/>
          </w:tcPr>
          <w:p w14:paraId="23C3F0C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EF7FE92" w14:textId="77777777" w:rsidR="00E25508" w:rsidRPr="00AD7CB0" w:rsidRDefault="00E25508" w:rsidP="00486F35">
            <w:pPr>
              <w:pStyle w:val="Tabletext"/>
              <w:jc w:val="center"/>
            </w:pPr>
          </w:p>
        </w:tc>
        <w:tc>
          <w:tcPr>
            <w:tcW w:w="1537" w:type="dxa"/>
          </w:tcPr>
          <w:p w14:paraId="69A3BB61" w14:textId="77777777" w:rsidR="00E25508" w:rsidRPr="00AD7CB0" w:rsidRDefault="00E25508" w:rsidP="00486F35">
            <w:pPr>
              <w:pStyle w:val="Tabletext"/>
              <w:jc w:val="center"/>
            </w:pPr>
          </w:p>
        </w:tc>
      </w:tr>
      <w:tr w:rsidR="007B35E5" w:rsidRPr="00481BED" w14:paraId="3BF69ED6" w14:textId="4958658F" w:rsidTr="000069F8">
        <w:trPr>
          <w:jc w:val="center"/>
        </w:trPr>
        <w:tc>
          <w:tcPr>
            <w:tcW w:w="3492" w:type="dxa"/>
            <w:shd w:val="clear" w:color="auto" w:fill="auto"/>
          </w:tcPr>
          <w:p w14:paraId="15C75EE2" w14:textId="77777777" w:rsidR="00E25508" w:rsidRPr="00003356" w:rsidRDefault="00E25508" w:rsidP="00792BD0">
            <w:pPr>
              <w:pStyle w:val="Tabletext"/>
              <w:rPr>
                <w:iCs/>
              </w:rPr>
            </w:pPr>
            <w:r w:rsidRPr="00003356">
              <w:rPr>
                <w:iCs/>
              </w:rPr>
              <w:t>Qualifier</w:t>
            </w:r>
          </w:p>
        </w:tc>
        <w:tc>
          <w:tcPr>
            <w:tcW w:w="1536" w:type="dxa"/>
            <w:shd w:val="clear" w:color="auto" w:fill="auto"/>
          </w:tcPr>
          <w:p w14:paraId="1C8FB0B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F7A0656" w14:textId="77777777" w:rsidR="00E25508" w:rsidRPr="00AD7CB0" w:rsidRDefault="00E25508" w:rsidP="00486F35">
            <w:pPr>
              <w:pStyle w:val="Tabletext"/>
              <w:jc w:val="center"/>
            </w:pPr>
          </w:p>
        </w:tc>
        <w:tc>
          <w:tcPr>
            <w:tcW w:w="1537" w:type="dxa"/>
            <w:shd w:val="clear" w:color="auto" w:fill="auto"/>
          </w:tcPr>
          <w:p w14:paraId="1751E624" w14:textId="77777777" w:rsidR="00E25508" w:rsidRPr="00AD7CB0" w:rsidRDefault="00E25508" w:rsidP="00486F35">
            <w:pPr>
              <w:pStyle w:val="Tabletext"/>
              <w:jc w:val="center"/>
            </w:pPr>
          </w:p>
        </w:tc>
        <w:tc>
          <w:tcPr>
            <w:tcW w:w="1537" w:type="dxa"/>
          </w:tcPr>
          <w:p w14:paraId="5F3CF950" w14:textId="77777777" w:rsidR="00E25508" w:rsidRPr="00AD7CB0" w:rsidRDefault="00E25508" w:rsidP="00486F35">
            <w:pPr>
              <w:pStyle w:val="Tabletext"/>
              <w:jc w:val="center"/>
            </w:pPr>
          </w:p>
        </w:tc>
      </w:tr>
      <w:tr w:rsidR="007B35E5" w:rsidRPr="00481BED" w14:paraId="00F056E3" w14:textId="41354E26" w:rsidTr="000069F8">
        <w:trPr>
          <w:jc w:val="center"/>
        </w:trPr>
        <w:tc>
          <w:tcPr>
            <w:tcW w:w="3492" w:type="dxa"/>
            <w:shd w:val="clear" w:color="auto" w:fill="auto"/>
          </w:tcPr>
          <w:p w14:paraId="7F385493" w14:textId="77777777" w:rsidR="00E25508" w:rsidRPr="00003356" w:rsidRDefault="00E25508" w:rsidP="00792BD0">
            <w:pPr>
              <w:pStyle w:val="Tabletext"/>
              <w:rPr>
                <w:iCs/>
              </w:rPr>
            </w:pPr>
            <w:r w:rsidRPr="00003356">
              <w:rPr>
                <w:iCs/>
              </w:rPr>
              <w:t>Range-check-expression</w:t>
            </w:r>
          </w:p>
        </w:tc>
        <w:tc>
          <w:tcPr>
            <w:tcW w:w="1536" w:type="dxa"/>
            <w:shd w:val="clear" w:color="auto" w:fill="auto"/>
          </w:tcPr>
          <w:p w14:paraId="2F118DA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F7327A3" w14:textId="77777777" w:rsidR="00E25508" w:rsidRPr="00AD7CB0" w:rsidRDefault="00E25508" w:rsidP="00486F35">
            <w:pPr>
              <w:pStyle w:val="Tabletext"/>
              <w:jc w:val="center"/>
            </w:pPr>
          </w:p>
        </w:tc>
        <w:tc>
          <w:tcPr>
            <w:tcW w:w="1537" w:type="dxa"/>
            <w:shd w:val="clear" w:color="auto" w:fill="auto"/>
          </w:tcPr>
          <w:p w14:paraId="0FC4835E" w14:textId="77777777" w:rsidR="00E25508" w:rsidRPr="00AD7CB0" w:rsidRDefault="00E25508" w:rsidP="00486F35">
            <w:pPr>
              <w:pStyle w:val="Tabletext"/>
              <w:jc w:val="center"/>
            </w:pPr>
          </w:p>
        </w:tc>
        <w:tc>
          <w:tcPr>
            <w:tcW w:w="1537" w:type="dxa"/>
          </w:tcPr>
          <w:p w14:paraId="3503EAB6" w14:textId="77777777" w:rsidR="00E25508" w:rsidRPr="00AD7CB0" w:rsidRDefault="00E25508" w:rsidP="00486F35">
            <w:pPr>
              <w:pStyle w:val="Tabletext"/>
              <w:jc w:val="center"/>
            </w:pPr>
          </w:p>
        </w:tc>
      </w:tr>
      <w:tr w:rsidR="007B35E5" w:rsidRPr="00481BED" w14:paraId="6AE3FD92" w14:textId="725018F6" w:rsidTr="000069F8">
        <w:trPr>
          <w:jc w:val="center"/>
        </w:trPr>
        <w:tc>
          <w:tcPr>
            <w:tcW w:w="3492" w:type="dxa"/>
            <w:shd w:val="clear" w:color="auto" w:fill="auto"/>
          </w:tcPr>
          <w:p w14:paraId="1F41FC9D" w14:textId="77777777" w:rsidR="00E25508" w:rsidRPr="00003356" w:rsidRDefault="00E25508" w:rsidP="00792BD0">
            <w:pPr>
              <w:pStyle w:val="Tabletext"/>
              <w:rPr>
                <w:iCs/>
              </w:rPr>
            </w:pPr>
            <w:r w:rsidRPr="00003356">
              <w:rPr>
                <w:iCs/>
              </w:rPr>
              <w:t>Range-condition</w:t>
            </w:r>
          </w:p>
        </w:tc>
        <w:tc>
          <w:tcPr>
            <w:tcW w:w="1536" w:type="dxa"/>
            <w:shd w:val="clear" w:color="auto" w:fill="auto"/>
          </w:tcPr>
          <w:p w14:paraId="4184C4B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D7B6FDF" w14:textId="77777777" w:rsidR="00E25508" w:rsidRPr="00AD7CB0" w:rsidRDefault="00E25508" w:rsidP="00486F35">
            <w:pPr>
              <w:pStyle w:val="Tabletext"/>
              <w:jc w:val="center"/>
            </w:pPr>
          </w:p>
        </w:tc>
        <w:tc>
          <w:tcPr>
            <w:tcW w:w="1537" w:type="dxa"/>
            <w:shd w:val="clear" w:color="auto" w:fill="auto"/>
          </w:tcPr>
          <w:p w14:paraId="237F6F77" w14:textId="77777777" w:rsidR="00E25508" w:rsidRPr="00AD7CB0" w:rsidRDefault="00E25508" w:rsidP="00486F35">
            <w:pPr>
              <w:pStyle w:val="Tabletext"/>
              <w:jc w:val="center"/>
            </w:pPr>
          </w:p>
        </w:tc>
        <w:tc>
          <w:tcPr>
            <w:tcW w:w="1537" w:type="dxa"/>
          </w:tcPr>
          <w:p w14:paraId="05DA9533" w14:textId="77777777" w:rsidR="00E25508" w:rsidRPr="00AD7CB0" w:rsidRDefault="00E25508" w:rsidP="00486F35">
            <w:pPr>
              <w:pStyle w:val="Tabletext"/>
              <w:jc w:val="center"/>
            </w:pPr>
          </w:p>
        </w:tc>
      </w:tr>
      <w:tr w:rsidR="007B35E5" w:rsidRPr="00481BED" w14:paraId="4CD409B0" w14:textId="2D9A7482" w:rsidTr="000069F8">
        <w:trPr>
          <w:jc w:val="center"/>
        </w:trPr>
        <w:tc>
          <w:tcPr>
            <w:tcW w:w="3492" w:type="dxa"/>
            <w:shd w:val="clear" w:color="auto" w:fill="auto"/>
          </w:tcPr>
          <w:p w14:paraId="4783C5F8" w14:textId="77777777" w:rsidR="00E25508" w:rsidRPr="00003356" w:rsidRDefault="00E25508" w:rsidP="00792BD0">
            <w:pPr>
              <w:pStyle w:val="Tabletext"/>
              <w:rPr>
                <w:iCs/>
              </w:rPr>
            </w:pPr>
            <w:r w:rsidRPr="00003356">
              <w:rPr>
                <w:iCs/>
              </w:rPr>
              <w:t>Reset-node</w:t>
            </w:r>
          </w:p>
        </w:tc>
        <w:tc>
          <w:tcPr>
            <w:tcW w:w="1536" w:type="dxa"/>
            <w:shd w:val="clear" w:color="auto" w:fill="auto"/>
          </w:tcPr>
          <w:p w14:paraId="254EA5B8"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5384987" w14:textId="77777777" w:rsidR="00E25508" w:rsidRPr="00AD7CB0" w:rsidRDefault="00E25508" w:rsidP="00486F35">
            <w:pPr>
              <w:pStyle w:val="Tabletext"/>
              <w:jc w:val="center"/>
            </w:pPr>
          </w:p>
        </w:tc>
        <w:tc>
          <w:tcPr>
            <w:tcW w:w="1537" w:type="dxa"/>
            <w:shd w:val="clear" w:color="auto" w:fill="auto"/>
          </w:tcPr>
          <w:p w14:paraId="6B699708" w14:textId="77777777" w:rsidR="00E25508" w:rsidRPr="00AD7CB0" w:rsidRDefault="00E25508" w:rsidP="00486F35">
            <w:pPr>
              <w:pStyle w:val="Tabletext"/>
              <w:jc w:val="center"/>
            </w:pPr>
          </w:p>
        </w:tc>
        <w:tc>
          <w:tcPr>
            <w:tcW w:w="1537" w:type="dxa"/>
          </w:tcPr>
          <w:p w14:paraId="197474CC" w14:textId="77777777" w:rsidR="00E25508" w:rsidRPr="00AD7CB0" w:rsidRDefault="00E25508" w:rsidP="00486F35">
            <w:pPr>
              <w:pStyle w:val="Tabletext"/>
              <w:jc w:val="center"/>
            </w:pPr>
          </w:p>
        </w:tc>
      </w:tr>
      <w:tr w:rsidR="007B35E5" w:rsidRPr="00481BED" w14:paraId="180CFD3B" w14:textId="23B17A39" w:rsidTr="000069F8">
        <w:trPr>
          <w:jc w:val="center"/>
        </w:trPr>
        <w:tc>
          <w:tcPr>
            <w:tcW w:w="3492" w:type="dxa"/>
            <w:shd w:val="clear" w:color="auto" w:fill="auto"/>
          </w:tcPr>
          <w:p w14:paraId="7D848178" w14:textId="77777777" w:rsidR="00E25508" w:rsidRPr="00003356" w:rsidRDefault="00E25508" w:rsidP="00792BD0">
            <w:pPr>
              <w:pStyle w:val="Tabletext"/>
              <w:rPr>
                <w:iCs/>
              </w:rPr>
            </w:pPr>
            <w:r w:rsidRPr="00003356">
              <w:rPr>
                <w:iCs/>
              </w:rPr>
              <w:t>Result</w:t>
            </w:r>
          </w:p>
        </w:tc>
        <w:tc>
          <w:tcPr>
            <w:tcW w:w="1536" w:type="dxa"/>
            <w:shd w:val="clear" w:color="auto" w:fill="auto"/>
          </w:tcPr>
          <w:p w14:paraId="5F67E54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FD4E656" w14:textId="77777777" w:rsidR="00E25508" w:rsidRPr="00AD7CB0" w:rsidRDefault="00E25508" w:rsidP="00486F35">
            <w:pPr>
              <w:pStyle w:val="Tabletext"/>
              <w:jc w:val="center"/>
            </w:pPr>
          </w:p>
        </w:tc>
        <w:tc>
          <w:tcPr>
            <w:tcW w:w="1537" w:type="dxa"/>
            <w:shd w:val="clear" w:color="auto" w:fill="auto"/>
          </w:tcPr>
          <w:p w14:paraId="15953488" w14:textId="77777777" w:rsidR="00E25508" w:rsidRPr="00AD7CB0" w:rsidRDefault="00E25508" w:rsidP="00486F35">
            <w:pPr>
              <w:pStyle w:val="Tabletext"/>
              <w:jc w:val="center"/>
            </w:pPr>
          </w:p>
        </w:tc>
        <w:tc>
          <w:tcPr>
            <w:tcW w:w="1537" w:type="dxa"/>
          </w:tcPr>
          <w:p w14:paraId="6AAA9474" w14:textId="77777777" w:rsidR="00E25508" w:rsidRPr="00AD7CB0" w:rsidRDefault="00E25508" w:rsidP="00486F35">
            <w:pPr>
              <w:pStyle w:val="Tabletext"/>
              <w:jc w:val="center"/>
            </w:pPr>
          </w:p>
        </w:tc>
      </w:tr>
      <w:tr w:rsidR="007B35E5" w:rsidRPr="00AD7CB0" w14:paraId="1AEB7ECF" w14:textId="2D0E0560" w:rsidTr="000069F8">
        <w:trPr>
          <w:jc w:val="center"/>
        </w:trPr>
        <w:tc>
          <w:tcPr>
            <w:tcW w:w="3492" w:type="dxa"/>
            <w:shd w:val="clear" w:color="auto" w:fill="auto"/>
          </w:tcPr>
          <w:p w14:paraId="455B8046" w14:textId="77777777" w:rsidR="00E25508" w:rsidRPr="00003356" w:rsidRDefault="00E25508" w:rsidP="00792BD0">
            <w:pPr>
              <w:pStyle w:val="Tabletext"/>
              <w:rPr>
                <w:iCs/>
              </w:rPr>
            </w:pPr>
            <w:r w:rsidRPr="00003356">
              <w:rPr>
                <w:iCs/>
              </w:rPr>
              <w:t>Result-aggregation</w:t>
            </w:r>
          </w:p>
        </w:tc>
        <w:tc>
          <w:tcPr>
            <w:tcW w:w="1536" w:type="dxa"/>
            <w:shd w:val="clear" w:color="auto" w:fill="auto"/>
          </w:tcPr>
          <w:p w14:paraId="6254CDF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A6ED3C6" w14:textId="77777777" w:rsidR="00E25508" w:rsidRPr="00AD7CB0" w:rsidRDefault="00E25508" w:rsidP="00486F35">
            <w:pPr>
              <w:pStyle w:val="Tabletext"/>
              <w:jc w:val="center"/>
            </w:pPr>
          </w:p>
        </w:tc>
        <w:tc>
          <w:tcPr>
            <w:tcW w:w="1537" w:type="dxa"/>
            <w:shd w:val="clear" w:color="auto" w:fill="auto"/>
          </w:tcPr>
          <w:p w14:paraId="38BF389C" w14:textId="77777777" w:rsidR="00E25508" w:rsidRPr="00AD7CB0" w:rsidRDefault="00E25508" w:rsidP="00486F35">
            <w:pPr>
              <w:pStyle w:val="Tabletext"/>
              <w:jc w:val="center"/>
            </w:pPr>
          </w:p>
        </w:tc>
        <w:tc>
          <w:tcPr>
            <w:tcW w:w="1537" w:type="dxa"/>
          </w:tcPr>
          <w:p w14:paraId="0DF1088C" w14:textId="77777777" w:rsidR="00E25508" w:rsidRPr="00AD7CB0" w:rsidRDefault="00E25508" w:rsidP="00486F35">
            <w:pPr>
              <w:pStyle w:val="Tabletext"/>
              <w:jc w:val="center"/>
            </w:pPr>
          </w:p>
        </w:tc>
      </w:tr>
      <w:tr w:rsidR="007B35E5" w:rsidRPr="00481BED" w14:paraId="4008EFC2" w14:textId="72E1A013" w:rsidTr="000069F8">
        <w:trPr>
          <w:jc w:val="center"/>
        </w:trPr>
        <w:tc>
          <w:tcPr>
            <w:tcW w:w="3492" w:type="dxa"/>
            <w:shd w:val="clear" w:color="auto" w:fill="auto"/>
          </w:tcPr>
          <w:p w14:paraId="576C7F46" w14:textId="77777777" w:rsidR="00E25508" w:rsidRPr="00003356" w:rsidRDefault="00E25508" w:rsidP="00792BD0">
            <w:pPr>
              <w:pStyle w:val="Tabletext"/>
              <w:rPr>
                <w:iCs/>
              </w:rPr>
            </w:pPr>
            <w:r w:rsidRPr="00003356">
              <w:rPr>
                <w:iCs/>
              </w:rPr>
              <w:t>Return-node</w:t>
            </w:r>
          </w:p>
        </w:tc>
        <w:tc>
          <w:tcPr>
            <w:tcW w:w="1536" w:type="dxa"/>
            <w:shd w:val="clear" w:color="auto" w:fill="auto"/>
          </w:tcPr>
          <w:p w14:paraId="785B837B"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9D00AD4"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6D3C5EAC" w14:textId="77777777" w:rsidR="00E25508" w:rsidRPr="00AD7CB0" w:rsidRDefault="00E25508" w:rsidP="00486F35">
            <w:pPr>
              <w:pStyle w:val="Tabletext"/>
              <w:jc w:val="center"/>
            </w:pPr>
          </w:p>
        </w:tc>
        <w:tc>
          <w:tcPr>
            <w:tcW w:w="1537" w:type="dxa"/>
          </w:tcPr>
          <w:p w14:paraId="54C6E21A" w14:textId="77777777" w:rsidR="00E25508" w:rsidRPr="00AD7CB0" w:rsidRDefault="00E25508" w:rsidP="00486F35">
            <w:pPr>
              <w:pStyle w:val="Tabletext"/>
              <w:jc w:val="center"/>
            </w:pPr>
          </w:p>
        </w:tc>
      </w:tr>
      <w:tr w:rsidR="007B35E5" w:rsidRPr="00481BED" w14:paraId="5B710B1B" w14:textId="6CDCDA2E" w:rsidTr="000069F8">
        <w:trPr>
          <w:jc w:val="center"/>
        </w:trPr>
        <w:tc>
          <w:tcPr>
            <w:tcW w:w="3492" w:type="dxa"/>
            <w:shd w:val="clear" w:color="auto" w:fill="auto"/>
          </w:tcPr>
          <w:p w14:paraId="31E2C84F" w14:textId="77777777" w:rsidR="00E25508" w:rsidRPr="00003356" w:rsidRDefault="00E25508" w:rsidP="00792BD0">
            <w:pPr>
              <w:pStyle w:val="Tabletext"/>
              <w:rPr>
                <w:iCs/>
              </w:rPr>
            </w:pPr>
            <w:r w:rsidRPr="00003356">
              <w:rPr>
                <w:iCs/>
              </w:rPr>
              <w:t>Rules-identifier</w:t>
            </w:r>
          </w:p>
        </w:tc>
        <w:tc>
          <w:tcPr>
            <w:tcW w:w="1536" w:type="dxa"/>
            <w:shd w:val="clear" w:color="auto" w:fill="auto"/>
          </w:tcPr>
          <w:p w14:paraId="642B4894" w14:textId="77777777" w:rsidR="00E25508" w:rsidRPr="00AD7CB0" w:rsidRDefault="00E25508" w:rsidP="00486F35">
            <w:pPr>
              <w:pStyle w:val="Tabletext"/>
              <w:jc w:val="center"/>
              <w:rPr>
                <w:noProof/>
              </w:rPr>
            </w:pPr>
          </w:p>
        </w:tc>
        <w:tc>
          <w:tcPr>
            <w:tcW w:w="1537" w:type="dxa"/>
            <w:shd w:val="clear" w:color="auto" w:fill="auto"/>
          </w:tcPr>
          <w:p w14:paraId="6B8C3359" w14:textId="77777777" w:rsidR="00E25508" w:rsidRPr="00AD7CB0" w:rsidRDefault="00E25508" w:rsidP="00486F35">
            <w:pPr>
              <w:pStyle w:val="Tabletext"/>
              <w:jc w:val="center"/>
            </w:pPr>
          </w:p>
        </w:tc>
        <w:tc>
          <w:tcPr>
            <w:tcW w:w="1537" w:type="dxa"/>
            <w:shd w:val="clear" w:color="auto" w:fill="auto"/>
          </w:tcPr>
          <w:p w14:paraId="7C9AD883" w14:textId="77777777" w:rsidR="00E25508" w:rsidRPr="00AD7CB0" w:rsidRDefault="00E25508" w:rsidP="00486F35">
            <w:pPr>
              <w:pStyle w:val="Tabletext"/>
              <w:jc w:val="center"/>
              <w:rPr>
                <w:noProof/>
              </w:rPr>
            </w:pPr>
            <w:r w:rsidRPr="00AD7CB0">
              <w:rPr>
                <w:noProof/>
              </w:rPr>
              <w:t>definition</w:t>
            </w:r>
          </w:p>
        </w:tc>
        <w:tc>
          <w:tcPr>
            <w:tcW w:w="1537" w:type="dxa"/>
          </w:tcPr>
          <w:p w14:paraId="6FAB15A3" w14:textId="77777777" w:rsidR="00E25508" w:rsidRPr="00AD7CB0" w:rsidRDefault="00E25508" w:rsidP="00486F35">
            <w:pPr>
              <w:pStyle w:val="Tabletext"/>
              <w:jc w:val="center"/>
            </w:pPr>
          </w:p>
        </w:tc>
      </w:tr>
      <w:tr w:rsidR="007B35E5" w:rsidRPr="00481BED" w14:paraId="3F5187A5" w14:textId="116A0308" w:rsidTr="000069F8">
        <w:trPr>
          <w:jc w:val="center"/>
        </w:trPr>
        <w:tc>
          <w:tcPr>
            <w:tcW w:w="3492" w:type="dxa"/>
            <w:shd w:val="clear" w:color="auto" w:fill="auto"/>
          </w:tcPr>
          <w:p w14:paraId="1AC3EBD8" w14:textId="77777777" w:rsidR="00E25508" w:rsidRPr="00003356" w:rsidRDefault="00E25508" w:rsidP="00792BD0">
            <w:pPr>
              <w:pStyle w:val="Tabletext"/>
              <w:rPr>
                <w:iCs/>
              </w:rPr>
            </w:pPr>
            <w:r w:rsidRPr="00003356">
              <w:rPr>
                <w:iCs/>
              </w:rPr>
              <w:t>Save-item</w:t>
            </w:r>
          </w:p>
        </w:tc>
        <w:tc>
          <w:tcPr>
            <w:tcW w:w="1536" w:type="dxa"/>
            <w:shd w:val="clear" w:color="auto" w:fill="auto"/>
          </w:tcPr>
          <w:p w14:paraId="693B798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9B356B7" w14:textId="77777777" w:rsidR="00E25508" w:rsidRPr="00AD7CB0" w:rsidRDefault="00E25508" w:rsidP="00486F35">
            <w:pPr>
              <w:pStyle w:val="Tabletext"/>
              <w:jc w:val="center"/>
            </w:pPr>
          </w:p>
        </w:tc>
        <w:tc>
          <w:tcPr>
            <w:tcW w:w="1537" w:type="dxa"/>
            <w:shd w:val="clear" w:color="auto" w:fill="auto"/>
          </w:tcPr>
          <w:p w14:paraId="6012764E" w14:textId="77777777" w:rsidR="00E25508" w:rsidRPr="00AD7CB0" w:rsidRDefault="00E25508" w:rsidP="00486F35">
            <w:pPr>
              <w:pStyle w:val="Tabletext"/>
              <w:jc w:val="center"/>
            </w:pPr>
          </w:p>
        </w:tc>
        <w:tc>
          <w:tcPr>
            <w:tcW w:w="1537" w:type="dxa"/>
          </w:tcPr>
          <w:p w14:paraId="2B030447" w14:textId="77777777" w:rsidR="00E25508" w:rsidRPr="00AD7CB0" w:rsidRDefault="00E25508" w:rsidP="00486F35">
            <w:pPr>
              <w:pStyle w:val="Tabletext"/>
              <w:jc w:val="center"/>
            </w:pPr>
          </w:p>
        </w:tc>
      </w:tr>
      <w:tr w:rsidR="007B35E5" w:rsidRPr="00481BED" w14:paraId="4796375F" w14:textId="2DC7DE60" w:rsidTr="000069F8">
        <w:trPr>
          <w:jc w:val="center"/>
        </w:trPr>
        <w:tc>
          <w:tcPr>
            <w:tcW w:w="3492" w:type="dxa"/>
            <w:shd w:val="clear" w:color="auto" w:fill="auto"/>
          </w:tcPr>
          <w:p w14:paraId="35CDA1B4" w14:textId="77777777" w:rsidR="00E25508" w:rsidRPr="00003356" w:rsidRDefault="00E25508" w:rsidP="00792BD0">
            <w:pPr>
              <w:pStyle w:val="Tabletext"/>
              <w:rPr>
                <w:iCs/>
                <w:noProof/>
              </w:rPr>
            </w:pPr>
            <w:r w:rsidRPr="00003356">
              <w:rPr>
                <w:iCs/>
                <w:noProof/>
              </w:rPr>
              <w:t>Save-signalset</w:t>
            </w:r>
          </w:p>
        </w:tc>
        <w:tc>
          <w:tcPr>
            <w:tcW w:w="1536" w:type="dxa"/>
            <w:shd w:val="clear" w:color="auto" w:fill="auto"/>
          </w:tcPr>
          <w:p w14:paraId="2CC14B4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E7201A5" w14:textId="77777777" w:rsidR="00E25508" w:rsidRPr="00AD7CB0" w:rsidRDefault="00E25508" w:rsidP="00486F35">
            <w:pPr>
              <w:pStyle w:val="Tabletext"/>
              <w:jc w:val="center"/>
            </w:pPr>
          </w:p>
        </w:tc>
        <w:tc>
          <w:tcPr>
            <w:tcW w:w="1537" w:type="dxa"/>
            <w:shd w:val="clear" w:color="auto" w:fill="auto"/>
          </w:tcPr>
          <w:p w14:paraId="46B5CD6A" w14:textId="77777777" w:rsidR="00E25508" w:rsidRPr="00AD7CB0" w:rsidRDefault="00E25508" w:rsidP="00486F35">
            <w:pPr>
              <w:pStyle w:val="Tabletext"/>
              <w:jc w:val="center"/>
            </w:pPr>
          </w:p>
        </w:tc>
        <w:tc>
          <w:tcPr>
            <w:tcW w:w="1537" w:type="dxa"/>
          </w:tcPr>
          <w:p w14:paraId="67AAE6C2" w14:textId="77777777" w:rsidR="00E25508" w:rsidRPr="00AD7CB0" w:rsidRDefault="00E25508" w:rsidP="00486F35">
            <w:pPr>
              <w:pStyle w:val="Tabletext"/>
              <w:jc w:val="center"/>
            </w:pPr>
          </w:p>
        </w:tc>
      </w:tr>
      <w:tr w:rsidR="007B35E5" w:rsidRPr="00481BED" w14:paraId="70DFC2DF" w14:textId="2263912C" w:rsidTr="000069F8">
        <w:trPr>
          <w:jc w:val="center"/>
        </w:trPr>
        <w:tc>
          <w:tcPr>
            <w:tcW w:w="3492" w:type="dxa"/>
            <w:shd w:val="clear" w:color="auto" w:fill="auto"/>
          </w:tcPr>
          <w:p w14:paraId="68D70583" w14:textId="77777777" w:rsidR="00E25508" w:rsidRPr="00003356" w:rsidRDefault="00E25508" w:rsidP="00792BD0">
            <w:pPr>
              <w:pStyle w:val="Tabletext"/>
              <w:rPr>
                <w:iCs/>
              </w:rPr>
            </w:pPr>
            <w:r w:rsidRPr="00003356">
              <w:rPr>
                <w:iCs/>
                <w:noProof/>
              </w:rPr>
              <w:t>Sdl</w:t>
            </w:r>
            <w:r w:rsidRPr="00003356">
              <w:rPr>
                <w:iCs/>
              </w:rPr>
              <w:t>-specification</w:t>
            </w:r>
          </w:p>
        </w:tc>
        <w:tc>
          <w:tcPr>
            <w:tcW w:w="1536" w:type="dxa"/>
            <w:shd w:val="clear" w:color="auto" w:fill="auto"/>
          </w:tcPr>
          <w:p w14:paraId="1BFB4FC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33143D1" w14:textId="77777777" w:rsidR="00E25508" w:rsidRPr="00AD7CB0" w:rsidRDefault="00E25508" w:rsidP="00486F35">
            <w:pPr>
              <w:pStyle w:val="Tabletext"/>
              <w:jc w:val="center"/>
            </w:pPr>
          </w:p>
        </w:tc>
        <w:tc>
          <w:tcPr>
            <w:tcW w:w="1537" w:type="dxa"/>
            <w:shd w:val="clear" w:color="auto" w:fill="auto"/>
          </w:tcPr>
          <w:p w14:paraId="64036252" w14:textId="77777777" w:rsidR="00E25508" w:rsidRPr="00AD7CB0" w:rsidRDefault="00E25508" w:rsidP="00486F35">
            <w:pPr>
              <w:pStyle w:val="Tabletext"/>
              <w:jc w:val="center"/>
            </w:pPr>
          </w:p>
        </w:tc>
        <w:tc>
          <w:tcPr>
            <w:tcW w:w="1537" w:type="dxa"/>
          </w:tcPr>
          <w:p w14:paraId="60C4FFA7" w14:textId="77777777" w:rsidR="00E25508" w:rsidRPr="00AD7CB0" w:rsidRDefault="00E25508" w:rsidP="00486F35">
            <w:pPr>
              <w:pStyle w:val="Tabletext"/>
              <w:jc w:val="center"/>
            </w:pPr>
          </w:p>
        </w:tc>
      </w:tr>
      <w:tr w:rsidR="007B35E5" w:rsidRPr="00481BED" w14:paraId="3C2ACA40" w14:textId="00908C21" w:rsidTr="000069F8">
        <w:trPr>
          <w:jc w:val="center"/>
        </w:trPr>
        <w:tc>
          <w:tcPr>
            <w:tcW w:w="3492" w:type="dxa"/>
            <w:shd w:val="clear" w:color="auto" w:fill="auto"/>
          </w:tcPr>
          <w:p w14:paraId="5343D21B" w14:textId="77777777" w:rsidR="00E25508" w:rsidRPr="00003356" w:rsidRDefault="00E25508" w:rsidP="00792BD0">
            <w:pPr>
              <w:pStyle w:val="Tabletext"/>
              <w:rPr>
                <w:iCs/>
              </w:rPr>
            </w:pPr>
            <w:r w:rsidRPr="00003356">
              <w:rPr>
                <w:iCs/>
              </w:rPr>
              <w:t>Second-operand</w:t>
            </w:r>
          </w:p>
        </w:tc>
        <w:tc>
          <w:tcPr>
            <w:tcW w:w="1536" w:type="dxa"/>
            <w:shd w:val="clear" w:color="auto" w:fill="auto"/>
          </w:tcPr>
          <w:p w14:paraId="6BE041A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542A5F1" w14:textId="77777777" w:rsidR="00E25508" w:rsidRPr="00AD7CB0" w:rsidRDefault="00E25508" w:rsidP="00486F35">
            <w:pPr>
              <w:pStyle w:val="Tabletext"/>
              <w:jc w:val="center"/>
            </w:pPr>
          </w:p>
        </w:tc>
        <w:tc>
          <w:tcPr>
            <w:tcW w:w="1537" w:type="dxa"/>
            <w:shd w:val="clear" w:color="auto" w:fill="auto"/>
          </w:tcPr>
          <w:p w14:paraId="38E4CA1F" w14:textId="77777777" w:rsidR="00E25508" w:rsidRPr="00AD7CB0" w:rsidRDefault="00E25508" w:rsidP="00486F35">
            <w:pPr>
              <w:pStyle w:val="Tabletext"/>
              <w:jc w:val="center"/>
            </w:pPr>
          </w:p>
        </w:tc>
        <w:tc>
          <w:tcPr>
            <w:tcW w:w="1537" w:type="dxa"/>
          </w:tcPr>
          <w:p w14:paraId="445C7507" w14:textId="77777777" w:rsidR="00E25508" w:rsidRPr="00AD7CB0" w:rsidRDefault="00E25508" w:rsidP="00486F35">
            <w:pPr>
              <w:pStyle w:val="Tabletext"/>
              <w:jc w:val="center"/>
            </w:pPr>
          </w:p>
        </w:tc>
      </w:tr>
      <w:tr w:rsidR="007B35E5" w:rsidRPr="00481BED" w14:paraId="6633BB9C" w14:textId="2A025960" w:rsidTr="000069F8">
        <w:trPr>
          <w:jc w:val="center"/>
        </w:trPr>
        <w:tc>
          <w:tcPr>
            <w:tcW w:w="3492" w:type="dxa"/>
            <w:shd w:val="clear" w:color="auto" w:fill="auto"/>
          </w:tcPr>
          <w:p w14:paraId="509DBB90" w14:textId="77777777" w:rsidR="00E25508" w:rsidRPr="00003356" w:rsidRDefault="00E25508" w:rsidP="00792BD0">
            <w:pPr>
              <w:pStyle w:val="Tabletext"/>
              <w:rPr>
                <w:iCs/>
              </w:rPr>
            </w:pPr>
            <w:r w:rsidRPr="00003356">
              <w:rPr>
                <w:iCs/>
              </w:rPr>
              <w:t>Self-expression</w:t>
            </w:r>
          </w:p>
        </w:tc>
        <w:tc>
          <w:tcPr>
            <w:tcW w:w="1536" w:type="dxa"/>
            <w:shd w:val="clear" w:color="auto" w:fill="auto"/>
          </w:tcPr>
          <w:p w14:paraId="4E3153A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5626343" w14:textId="77777777" w:rsidR="00E25508" w:rsidRPr="00AD7CB0" w:rsidRDefault="00E25508" w:rsidP="00486F35">
            <w:pPr>
              <w:pStyle w:val="Tabletext"/>
              <w:jc w:val="center"/>
            </w:pPr>
          </w:p>
        </w:tc>
        <w:tc>
          <w:tcPr>
            <w:tcW w:w="1537" w:type="dxa"/>
            <w:shd w:val="clear" w:color="auto" w:fill="auto"/>
          </w:tcPr>
          <w:p w14:paraId="3A86F362" w14:textId="77777777" w:rsidR="00E25508" w:rsidRPr="00AD7CB0" w:rsidRDefault="00E25508" w:rsidP="00486F35">
            <w:pPr>
              <w:pStyle w:val="Tabletext"/>
              <w:jc w:val="center"/>
            </w:pPr>
          </w:p>
        </w:tc>
        <w:tc>
          <w:tcPr>
            <w:tcW w:w="1537" w:type="dxa"/>
          </w:tcPr>
          <w:p w14:paraId="372B6FEC" w14:textId="77777777" w:rsidR="00E25508" w:rsidRPr="00AD7CB0" w:rsidRDefault="00E25508" w:rsidP="00486F35">
            <w:pPr>
              <w:pStyle w:val="Tabletext"/>
              <w:jc w:val="center"/>
            </w:pPr>
          </w:p>
        </w:tc>
      </w:tr>
      <w:tr w:rsidR="007B35E5" w:rsidRPr="00481BED" w14:paraId="472841A1" w14:textId="1871857B" w:rsidTr="000069F8">
        <w:trPr>
          <w:jc w:val="center"/>
        </w:trPr>
        <w:tc>
          <w:tcPr>
            <w:tcW w:w="3492" w:type="dxa"/>
            <w:shd w:val="clear" w:color="auto" w:fill="auto"/>
          </w:tcPr>
          <w:p w14:paraId="69B134AC" w14:textId="77777777" w:rsidR="00E25508" w:rsidRPr="00003356" w:rsidRDefault="00E25508" w:rsidP="00792BD0">
            <w:pPr>
              <w:pStyle w:val="Tabletext"/>
              <w:rPr>
                <w:iCs/>
              </w:rPr>
            </w:pPr>
            <w:r w:rsidRPr="00003356">
              <w:rPr>
                <w:iCs/>
              </w:rPr>
              <w:t>Sender-expression</w:t>
            </w:r>
          </w:p>
        </w:tc>
        <w:tc>
          <w:tcPr>
            <w:tcW w:w="1536" w:type="dxa"/>
            <w:shd w:val="clear" w:color="auto" w:fill="auto"/>
          </w:tcPr>
          <w:p w14:paraId="4E3EA4F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44C7D70" w14:textId="77777777" w:rsidR="00E25508" w:rsidRPr="00AD7CB0" w:rsidRDefault="00E25508" w:rsidP="00486F35">
            <w:pPr>
              <w:pStyle w:val="Tabletext"/>
              <w:jc w:val="center"/>
            </w:pPr>
          </w:p>
        </w:tc>
        <w:tc>
          <w:tcPr>
            <w:tcW w:w="1537" w:type="dxa"/>
            <w:shd w:val="clear" w:color="auto" w:fill="auto"/>
          </w:tcPr>
          <w:p w14:paraId="15751160" w14:textId="77777777" w:rsidR="00E25508" w:rsidRPr="00AD7CB0" w:rsidRDefault="00E25508" w:rsidP="00486F35">
            <w:pPr>
              <w:pStyle w:val="Tabletext"/>
              <w:jc w:val="center"/>
            </w:pPr>
          </w:p>
        </w:tc>
        <w:tc>
          <w:tcPr>
            <w:tcW w:w="1537" w:type="dxa"/>
          </w:tcPr>
          <w:p w14:paraId="561A83DE" w14:textId="77777777" w:rsidR="00E25508" w:rsidRPr="00AD7CB0" w:rsidRDefault="00E25508" w:rsidP="00486F35">
            <w:pPr>
              <w:pStyle w:val="Tabletext"/>
              <w:jc w:val="center"/>
            </w:pPr>
          </w:p>
        </w:tc>
      </w:tr>
      <w:tr w:rsidR="007B35E5" w:rsidRPr="00481BED" w14:paraId="4BA13842" w14:textId="5241C0BA" w:rsidTr="000069F8">
        <w:trPr>
          <w:jc w:val="center"/>
        </w:trPr>
        <w:tc>
          <w:tcPr>
            <w:tcW w:w="3492" w:type="dxa"/>
            <w:shd w:val="clear" w:color="auto" w:fill="auto"/>
          </w:tcPr>
          <w:p w14:paraId="6E6A8857" w14:textId="77777777" w:rsidR="00E25508" w:rsidRPr="00003356" w:rsidRDefault="00E25508" w:rsidP="00792BD0">
            <w:pPr>
              <w:pStyle w:val="Tabletext"/>
              <w:rPr>
                <w:iCs/>
              </w:rPr>
            </w:pPr>
            <w:r w:rsidRPr="00003356">
              <w:rPr>
                <w:iCs/>
              </w:rPr>
              <w:t>Set-node</w:t>
            </w:r>
          </w:p>
        </w:tc>
        <w:tc>
          <w:tcPr>
            <w:tcW w:w="1536" w:type="dxa"/>
            <w:shd w:val="clear" w:color="auto" w:fill="auto"/>
          </w:tcPr>
          <w:p w14:paraId="07FD5D0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DE7A7D9" w14:textId="77777777" w:rsidR="00E25508" w:rsidRPr="00AD7CB0" w:rsidRDefault="00E25508" w:rsidP="00486F35">
            <w:pPr>
              <w:pStyle w:val="Tabletext"/>
              <w:jc w:val="center"/>
            </w:pPr>
          </w:p>
        </w:tc>
        <w:tc>
          <w:tcPr>
            <w:tcW w:w="1537" w:type="dxa"/>
            <w:shd w:val="clear" w:color="auto" w:fill="auto"/>
          </w:tcPr>
          <w:p w14:paraId="5B1EE76D" w14:textId="77777777" w:rsidR="00E25508" w:rsidRPr="00AD7CB0" w:rsidRDefault="00E25508" w:rsidP="00486F35">
            <w:pPr>
              <w:pStyle w:val="Tabletext"/>
              <w:jc w:val="center"/>
            </w:pPr>
          </w:p>
        </w:tc>
        <w:tc>
          <w:tcPr>
            <w:tcW w:w="1537" w:type="dxa"/>
          </w:tcPr>
          <w:p w14:paraId="3F8B7AAF" w14:textId="77777777" w:rsidR="00E25508" w:rsidRPr="00AD7CB0" w:rsidRDefault="00E25508" w:rsidP="00486F35">
            <w:pPr>
              <w:pStyle w:val="Tabletext"/>
              <w:jc w:val="center"/>
            </w:pPr>
          </w:p>
        </w:tc>
      </w:tr>
      <w:tr w:rsidR="007B35E5" w:rsidRPr="00481BED" w14:paraId="2B79FDC0" w14:textId="64EE609E" w:rsidTr="000069F8">
        <w:trPr>
          <w:jc w:val="center"/>
        </w:trPr>
        <w:tc>
          <w:tcPr>
            <w:tcW w:w="3492" w:type="dxa"/>
            <w:shd w:val="clear" w:color="auto" w:fill="auto"/>
          </w:tcPr>
          <w:p w14:paraId="02F818E4" w14:textId="77777777" w:rsidR="00E25508" w:rsidRPr="00003356" w:rsidRDefault="00E25508" w:rsidP="00792BD0">
            <w:pPr>
              <w:pStyle w:val="Tabletext"/>
              <w:rPr>
                <w:iCs/>
              </w:rPr>
            </w:pPr>
            <w:r w:rsidRPr="00003356">
              <w:rPr>
                <w:iCs/>
              </w:rPr>
              <w:t>Signal-definition</w:t>
            </w:r>
          </w:p>
        </w:tc>
        <w:tc>
          <w:tcPr>
            <w:tcW w:w="1536" w:type="dxa"/>
            <w:shd w:val="clear" w:color="auto" w:fill="auto"/>
          </w:tcPr>
          <w:p w14:paraId="02DF9F4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7EEF07D"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048CDFFF" w14:textId="77777777" w:rsidR="00E25508" w:rsidRPr="00AD7CB0" w:rsidRDefault="00E25508" w:rsidP="00486F35">
            <w:pPr>
              <w:pStyle w:val="Tabletext"/>
              <w:jc w:val="center"/>
              <w:rPr>
                <w:noProof/>
              </w:rPr>
            </w:pPr>
          </w:p>
        </w:tc>
        <w:tc>
          <w:tcPr>
            <w:tcW w:w="1537" w:type="dxa"/>
          </w:tcPr>
          <w:p w14:paraId="27FD6D75" w14:textId="77777777" w:rsidR="00E25508" w:rsidRPr="00AD7CB0" w:rsidRDefault="00E25508" w:rsidP="00486F35">
            <w:pPr>
              <w:pStyle w:val="Tabletext"/>
              <w:jc w:val="center"/>
            </w:pPr>
          </w:p>
        </w:tc>
      </w:tr>
      <w:tr w:rsidR="007B35E5" w:rsidRPr="00481BED" w14:paraId="7A344260" w14:textId="405CF619" w:rsidTr="000069F8">
        <w:trPr>
          <w:jc w:val="center"/>
        </w:trPr>
        <w:tc>
          <w:tcPr>
            <w:tcW w:w="3492" w:type="dxa"/>
            <w:shd w:val="clear" w:color="auto" w:fill="auto"/>
          </w:tcPr>
          <w:p w14:paraId="02086680" w14:textId="77777777" w:rsidR="00E25508" w:rsidRPr="00003356" w:rsidRDefault="00E25508" w:rsidP="00792BD0">
            <w:pPr>
              <w:pStyle w:val="Tabletext"/>
              <w:rPr>
                <w:iCs/>
              </w:rPr>
            </w:pPr>
            <w:r w:rsidRPr="00003356">
              <w:rPr>
                <w:iCs/>
              </w:rPr>
              <w:t>Signal-destination</w:t>
            </w:r>
          </w:p>
        </w:tc>
        <w:tc>
          <w:tcPr>
            <w:tcW w:w="1536" w:type="dxa"/>
            <w:shd w:val="clear" w:color="auto" w:fill="auto"/>
          </w:tcPr>
          <w:p w14:paraId="1750F56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7E21230" w14:textId="77777777" w:rsidR="00E25508" w:rsidRPr="00AD7CB0" w:rsidRDefault="00E25508" w:rsidP="00486F35">
            <w:pPr>
              <w:pStyle w:val="Tabletext"/>
              <w:jc w:val="center"/>
              <w:rPr>
                <w:noProof/>
              </w:rPr>
            </w:pPr>
          </w:p>
        </w:tc>
        <w:tc>
          <w:tcPr>
            <w:tcW w:w="1537" w:type="dxa"/>
            <w:shd w:val="clear" w:color="auto" w:fill="auto"/>
          </w:tcPr>
          <w:p w14:paraId="56E0694B" w14:textId="77777777" w:rsidR="00E25508" w:rsidRPr="00AD7CB0" w:rsidRDefault="00E25508" w:rsidP="00486F35">
            <w:pPr>
              <w:pStyle w:val="Tabletext"/>
              <w:jc w:val="center"/>
              <w:rPr>
                <w:noProof/>
              </w:rPr>
            </w:pPr>
          </w:p>
        </w:tc>
        <w:tc>
          <w:tcPr>
            <w:tcW w:w="1537" w:type="dxa"/>
          </w:tcPr>
          <w:p w14:paraId="4959F9B1" w14:textId="77777777" w:rsidR="00E25508" w:rsidRPr="00AD7CB0" w:rsidRDefault="00E25508" w:rsidP="00486F35">
            <w:pPr>
              <w:pStyle w:val="Tabletext"/>
              <w:jc w:val="center"/>
            </w:pPr>
          </w:p>
        </w:tc>
      </w:tr>
      <w:tr w:rsidR="00B172B2" w:rsidRPr="00481BED" w14:paraId="36222BA9" w14:textId="77777777" w:rsidTr="000069F8">
        <w:trPr>
          <w:jc w:val="center"/>
        </w:trPr>
        <w:tc>
          <w:tcPr>
            <w:tcW w:w="3492" w:type="dxa"/>
            <w:shd w:val="clear" w:color="auto" w:fill="auto"/>
          </w:tcPr>
          <w:p w14:paraId="3F08BC3D" w14:textId="4BDFE8A7" w:rsidR="00B172B2" w:rsidRPr="00003356" w:rsidRDefault="00B172B2" w:rsidP="00792BD0">
            <w:pPr>
              <w:pStyle w:val="Tabletext"/>
              <w:rPr>
                <w:iCs/>
              </w:rPr>
            </w:pPr>
            <w:r w:rsidRPr="00003356">
              <w:rPr>
                <w:iCs/>
              </w:rPr>
              <w:t>Signal-expression</w:t>
            </w:r>
          </w:p>
        </w:tc>
        <w:tc>
          <w:tcPr>
            <w:tcW w:w="1536" w:type="dxa"/>
            <w:shd w:val="clear" w:color="auto" w:fill="auto"/>
          </w:tcPr>
          <w:p w14:paraId="4D2A522A" w14:textId="77777777" w:rsidR="00B172B2" w:rsidRPr="00AD7CB0" w:rsidRDefault="00B172B2" w:rsidP="00486F35">
            <w:pPr>
              <w:pStyle w:val="Tabletext"/>
              <w:jc w:val="center"/>
              <w:rPr>
                <w:noProof/>
              </w:rPr>
            </w:pPr>
          </w:p>
        </w:tc>
        <w:tc>
          <w:tcPr>
            <w:tcW w:w="1537" w:type="dxa"/>
            <w:shd w:val="clear" w:color="auto" w:fill="auto"/>
          </w:tcPr>
          <w:p w14:paraId="6B9F0593" w14:textId="77777777" w:rsidR="00B172B2" w:rsidRPr="00AD7CB0" w:rsidRDefault="00B172B2" w:rsidP="00486F35">
            <w:pPr>
              <w:pStyle w:val="Tabletext"/>
              <w:jc w:val="center"/>
              <w:rPr>
                <w:noProof/>
              </w:rPr>
            </w:pPr>
          </w:p>
        </w:tc>
        <w:tc>
          <w:tcPr>
            <w:tcW w:w="1537" w:type="dxa"/>
            <w:shd w:val="clear" w:color="auto" w:fill="auto"/>
          </w:tcPr>
          <w:p w14:paraId="4EA5BCF5" w14:textId="0F3DC027" w:rsidR="00B172B2" w:rsidRPr="00AD7CB0" w:rsidRDefault="00B172B2" w:rsidP="00486F35">
            <w:pPr>
              <w:pStyle w:val="Tabletext"/>
              <w:jc w:val="center"/>
              <w:rPr>
                <w:noProof/>
              </w:rPr>
            </w:pPr>
            <w:r w:rsidRPr="00AD7CB0">
              <w:rPr>
                <w:noProof/>
              </w:rPr>
              <w:t>definition</w:t>
            </w:r>
          </w:p>
        </w:tc>
        <w:tc>
          <w:tcPr>
            <w:tcW w:w="1537" w:type="dxa"/>
          </w:tcPr>
          <w:p w14:paraId="474ED3DA" w14:textId="77777777" w:rsidR="00B172B2" w:rsidRPr="00AD7CB0" w:rsidRDefault="00B172B2" w:rsidP="00486F35">
            <w:pPr>
              <w:pStyle w:val="Tabletext"/>
              <w:jc w:val="center"/>
            </w:pPr>
          </w:p>
        </w:tc>
      </w:tr>
      <w:tr w:rsidR="007B35E5" w:rsidRPr="00481BED" w14:paraId="10F251EC" w14:textId="1BCCE8A0" w:rsidTr="000069F8">
        <w:trPr>
          <w:jc w:val="center"/>
        </w:trPr>
        <w:tc>
          <w:tcPr>
            <w:tcW w:w="3492" w:type="dxa"/>
            <w:shd w:val="clear" w:color="auto" w:fill="auto"/>
          </w:tcPr>
          <w:p w14:paraId="41E35ECD" w14:textId="77777777" w:rsidR="00E25508" w:rsidRPr="00003356" w:rsidRDefault="00E25508" w:rsidP="00792BD0">
            <w:pPr>
              <w:pStyle w:val="Tabletext"/>
              <w:rPr>
                <w:iCs/>
              </w:rPr>
            </w:pPr>
            <w:r w:rsidRPr="00003356">
              <w:rPr>
                <w:iCs/>
              </w:rPr>
              <w:t>Signal-identifier</w:t>
            </w:r>
          </w:p>
        </w:tc>
        <w:tc>
          <w:tcPr>
            <w:tcW w:w="1536" w:type="dxa"/>
            <w:shd w:val="clear" w:color="auto" w:fill="auto"/>
          </w:tcPr>
          <w:p w14:paraId="4AB8B71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B55A8CE" w14:textId="77777777" w:rsidR="00E25508" w:rsidRPr="00AD7CB0" w:rsidRDefault="00E25508" w:rsidP="00486F35">
            <w:pPr>
              <w:pStyle w:val="Tabletext"/>
              <w:jc w:val="center"/>
              <w:rPr>
                <w:noProof/>
              </w:rPr>
            </w:pPr>
          </w:p>
        </w:tc>
        <w:tc>
          <w:tcPr>
            <w:tcW w:w="1537" w:type="dxa"/>
            <w:shd w:val="clear" w:color="auto" w:fill="auto"/>
          </w:tcPr>
          <w:p w14:paraId="1039B570" w14:textId="77777777" w:rsidR="00E25508" w:rsidRPr="00AD7CB0" w:rsidRDefault="00E25508" w:rsidP="00486F35">
            <w:pPr>
              <w:pStyle w:val="Tabletext"/>
              <w:jc w:val="center"/>
              <w:rPr>
                <w:noProof/>
              </w:rPr>
            </w:pPr>
          </w:p>
        </w:tc>
        <w:tc>
          <w:tcPr>
            <w:tcW w:w="1537" w:type="dxa"/>
          </w:tcPr>
          <w:p w14:paraId="1F04F621" w14:textId="77777777" w:rsidR="00E25508" w:rsidRPr="00AD7CB0" w:rsidRDefault="00E25508" w:rsidP="00486F35">
            <w:pPr>
              <w:pStyle w:val="Tabletext"/>
              <w:jc w:val="center"/>
            </w:pPr>
          </w:p>
        </w:tc>
      </w:tr>
      <w:tr w:rsidR="007B35E5" w:rsidRPr="00481BED" w14:paraId="05BBD1FA" w14:textId="1C6305B7" w:rsidTr="000069F8">
        <w:trPr>
          <w:jc w:val="center"/>
        </w:trPr>
        <w:tc>
          <w:tcPr>
            <w:tcW w:w="3492" w:type="dxa"/>
            <w:shd w:val="clear" w:color="auto" w:fill="auto"/>
          </w:tcPr>
          <w:p w14:paraId="3B3D821B" w14:textId="77777777" w:rsidR="00E25508" w:rsidRPr="00003356" w:rsidRDefault="00E25508" w:rsidP="00792BD0">
            <w:pPr>
              <w:pStyle w:val="Tabletext"/>
              <w:rPr>
                <w:iCs/>
              </w:rPr>
            </w:pPr>
            <w:r w:rsidRPr="00003356">
              <w:rPr>
                <w:iCs/>
              </w:rPr>
              <w:t>Signal-name</w:t>
            </w:r>
          </w:p>
        </w:tc>
        <w:tc>
          <w:tcPr>
            <w:tcW w:w="1536" w:type="dxa"/>
            <w:shd w:val="clear" w:color="auto" w:fill="auto"/>
          </w:tcPr>
          <w:p w14:paraId="41B5289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DE20596" w14:textId="77777777" w:rsidR="00E25508" w:rsidRPr="00AD7CB0" w:rsidRDefault="00E25508" w:rsidP="00486F35">
            <w:pPr>
              <w:pStyle w:val="Tabletext"/>
              <w:jc w:val="center"/>
              <w:rPr>
                <w:noProof/>
              </w:rPr>
            </w:pPr>
          </w:p>
        </w:tc>
        <w:tc>
          <w:tcPr>
            <w:tcW w:w="1537" w:type="dxa"/>
            <w:shd w:val="clear" w:color="auto" w:fill="auto"/>
          </w:tcPr>
          <w:p w14:paraId="42FD2D33" w14:textId="77777777" w:rsidR="00E25508" w:rsidRPr="00AD7CB0" w:rsidRDefault="00E25508" w:rsidP="00486F35">
            <w:pPr>
              <w:pStyle w:val="Tabletext"/>
              <w:jc w:val="center"/>
              <w:rPr>
                <w:noProof/>
              </w:rPr>
            </w:pPr>
          </w:p>
        </w:tc>
        <w:tc>
          <w:tcPr>
            <w:tcW w:w="1537" w:type="dxa"/>
          </w:tcPr>
          <w:p w14:paraId="1DDEFA06" w14:textId="77777777" w:rsidR="00E25508" w:rsidRPr="00AD7CB0" w:rsidRDefault="00E25508" w:rsidP="00486F35">
            <w:pPr>
              <w:pStyle w:val="Tabletext"/>
              <w:jc w:val="center"/>
            </w:pPr>
          </w:p>
        </w:tc>
      </w:tr>
      <w:tr w:rsidR="007B35E5" w:rsidRPr="00AD7CB0" w14:paraId="018C8DC5" w14:textId="0E2A8908" w:rsidTr="000069F8">
        <w:trPr>
          <w:jc w:val="center"/>
        </w:trPr>
        <w:tc>
          <w:tcPr>
            <w:tcW w:w="3492" w:type="dxa"/>
            <w:shd w:val="clear" w:color="auto" w:fill="auto"/>
          </w:tcPr>
          <w:p w14:paraId="11730C23" w14:textId="77777777" w:rsidR="00E25508" w:rsidRPr="00003356" w:rsidRDefault="00E25508" w:rsidP="00792BD0">
            <w:pPr>
              <w:pStyle w:val="Tabletext"/>
              <w:rPr>
                <w:iCs/>
              </w:rPr>
            </w:pPr>
            <w:r w:rsidRPr="00003356">
              <w:rPr>
                <w:iCs/>
              </w:rPr>
              <w:t>Signal-parameter</w:t>
            </w:r>
          </w:p>
        </w:tc>
        <w:tc>
          <w:tcPr>
            <w:tcW w:w="1536" w:type="dxa"/>
            <w:shd w:val="clear" w:color="auto" w:fill="auto"/>
          </w:tcPr>
          <w:p w14:paraId="05A5438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01D51D7" w14:textId="77777777" w:rsidR="00E25508" w:rsidRPr="00AD7CB0" w:rsidRDefault="00E25508" w:rsidP="00486F35">
            <w:pPr>
              <w:pStyle w:val="Tabletext"/>
              <w:jc w:val="center"/>
              <w:rPr>
                <w:noProof/>
              </w:rPr>
            </w:pPr>
          </w:p>
        </w:tc>
        <w:tc>
          <w:tcPr>
            <w:tcW w:w="1537" w:type="dxa"/>
            <w:shd w:val="clear" w:color="auto" w:fill="auto"/>
          </w:tcPr>
          <w:p w14:paraId="6FD961DF" w14:textId="77777777" w:rsidR="00E25508" w:rsidRPr="00AD7CB0" w:rsidRDefault="00E25508" w:rsidP="00486F35">
            <w:pPr>
              <w:pStyle w:val="Tabletext"/>
              <w:jc w:val="center"/>
              <w:rPr>
                <w:noProof/>
              </w:rPr>
            </w:pPr>
          </w:p>
        </w:tc>
        <w:tc>
          <w:tcPr>
            <w:tcW w:w="1537" w:type="dxa"/>
          </w:tcPr>
          <w:p w14:paraId="10D7AB03" w14:textId="77777777" w:rsidR="00E25508" w:rsidRPr="00AD7CB0" w:rsidRDefault="00E25508" w:rsidP="00486F35">
            <w:pPr>
              <w:pStyle w:val="Tabletext"/>
              <w:jc w:val="center"/>
            </w:pPr>
          </w:p>
        </w:tc>
      </w:tr>
      <w:tr w:rsidR="007B35E5" w:rsidRPr="00AD7CB0" w14:paraId="3BF76ED7" w14:textId="3CC840EC" w:rsidTr="000069F8">
        <w:trPr>
          <w:jc w:val="center"/>
        </w:trPr>
        <w:tc>
          <w:tcPr>
            <w:tcW w:w="3492" w:type="dxa"/>
            <w:shd w:val="clear" w:color="auto" w:fill="auto"/>
          </w:tcPr>
          <w:p w14:paraId="08276575" w14:textId="77777777" w:rsidR="00E25508" w:rsidRPr="00003356" w:rsidRDefault="00E25508" w:rsidP="00792BD0">
            <w:pPr>
              <w:pStyle w:val="Tabletext"/>
              <w:rPr>
                <w:iCs/>
              </w:rPr>
            </w:pPr>
            <w:r w:rsidRPr="00003356">
              <w:rPr>
                <w:iCs/>
              </w:rPr>
              <w:t>Signal-priority</w:t>
            </w:r>
          </w:p>
        </w:tc>
        <w:tc>
          <w:tcPr>
            <w:tcW w:w="1536" w:type="dxa"/>
            <w:shd w:val="clear" w:color="auto" w:fill="auto"/>
          </w:tcPr>
          <w:p w14:paraId="6A6BF765"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AFEC461" w14:textId="77777777" w:rsidR="00E25508" w:rsidRPr="00AD7CB0" w:rsidRDefault="00E25508" w:rsidP="00486F35">
            <w:pPr>
              <w:pStyle w:val="Tabletext"/>
              <w:jc w:val="center"/>
              <w:rPr>
                <w:noProof/>
              </w:rPr>
            </w:pPr>
          </w:p>
        </w:tc>
        <w:tc>
          <w:tcPr>
            <w:tcW w:w="1537" w:type="dxa"/>
            <w:shd w:val="clear" w:color="auto" w:fill="auto"/>
          </w:tcPr>
          <w:p w14:paraId="2AC0A7F0" w14:textId="77777777" w:rsidR="00E25508" w:rsidRPr="00AD7CB0" w:rsidRDefault="00E25508" w:rsidP="00486F35">
            <w:pPr>
              <w:pStyle w:val="Tabletext"/>
              <w:jc w:val="center"/>
              <w:rPr>
                <w:noProof/>
              </w:rPr>
            </w:pPr>
          </w:p>
        </w:tc>
        <w:tc>
          <w:tcPr>
            <w:tcW w:w="1537" w:type="dxa"/>
          </w:tcPr>
          <w:p w14:paraId="696F655D" w14:textId="77777777" w:rsidR="00E25508" w:rsidRPr="00AD7CB0" w:rsidRDefault="00E25508" w:rsidP="00486F35">
            <w:pPr>
              <w:pStyle w:val="Tabletext"/>
              <w:jc w:val="center"/>
            </w:pPr>
          </w:p>
        </w:tc>
      </w:tr>
      <w:tr w:rsidR="00D52D44" w:rsidRPr="00481BED" w14:paraId="760E60FA" w14:textId="77777777" w:rsidTr="000069F8">
        <w:trPr>
          <w:jc w:val="center"/>
        </w:trPr>
        <w:tc>
          <w:tcPr>
            <w:tcW w:w="3492" w:type="dxa"/>
            <w:shd w:val="clear" w:color="auto" w:fill="auto"/>
          </w:tcPr>
          <w:p w14:paraId="2A86E0CD" w14:textId="20AB4FC2" w:rsidR="00D52D44" w:rsidRPr="00003356" w:rsidRDefault="00D52D44" w:rsidP="009F2152">
            <w:pPr>
              <w:pStyle w:val="Tabletext"/>
              <w:rPr>
                <w:iCs/>
                <w:noProof/>
              </w:rPr>
            </w:pPr>
            <w:r w:rsidRPr="00003356">
              <w:rPr>
                <w:iCs/>
                <w:noProof/>
              </w:rPr>
              <w:t>Signallist-expression</w:t>
            </w:r>
          </w:p>
        </w:tc>
        <w:tc>
          <w:tcPr>
            <w:tcW w:w="1536" w:type="dxa"/>
            <w:shd w:val="clear" w:color="auto" w:fill="auto"/>
          </w:tcPr>
          <w:p w14:paraId="136AD9BD" w14:textId="77777777" w:rsidR="00D52D44" w:rsidRPr="00AD7CB0" w:rsidRDefault="00D52D44" w:rsidP="009F2152">
            <w:pPr>
              <w:pStyle w:val="Tabletext"/>
              <w:jc w:val="center"/>
              <w:rPr>
                <w:noProof/>
              </w:rPr>
            </w:pPr>
          </w:p>
        </w:tc>
        <w:tc>
          <w:tcPr>
            <w:tcW w:w="1537" w:type="dxa"/>
            <w:shd w:val="clear" w:color="auto" w:fill="auto"/>
          </w:tcPr>
          <w:p w14:paraId="052FE328" w14:textId="77777777" w:rsidR="00D52D44" w:rsidRPr="00AD7CB0" w:rsidRDefault="00D52D44" w:rsidP="009F2152">
            <w:pPr>
              <w:pStyle w:val="Tabletext"/>
              <w:jc w:val="center"/>
              <w:rPr>
                <w:noProof/>
              </w:rPr>
            </w:pPr>
          </w:p>
        </w:tc>
        <w:tc>
          <w:tcPr>
            <w:tcW w:w="1537" w:type="dxa"/>
            <w:shd w:val="clear" w:color="auto" w:fill="auto"/>
          </w:tcPr>
          <w:p w14:paraId="192A318D" w14:textId="77777777" w:rsidR="00D52D44" w:rsidRPr="00AD7CB0" w:rsidRDefault="00D52D44" w:rsidP="009F2152">
            <w:pPr>
              <w:pStyle w:val="Tabletext"/>
              <w:jc w:val="center"/>
              <w:rPr>
                <w:noProof/>
              </w:rPr>
            </w:pPr>
            <w:r w:rsidRPr="00AD7CB0">
              <w:rPr>
                <w:noProof/>
              </w:rPr>
              <w:t>definition</w:t>
            </w:r>
          </w:p>
        </w:tc>
        <w:tc>
          <w:tcPr>
            <w:tcW w:w="1537" w:type="dxa"/>
          </w:tcPr>
          <w:p w14:paraId="02BBB4A9" w14:textId="77777777" w:rsidR="00D52D44" w:rsidRPr="00AD7CB0" w:rsidRDefault="00D52D44" w:rsidP="009F2152">
            <w:pPr>
              <w:pStyle w:val="Tabletext"/>
              <w:jc w:val="center"/>
            </w:pPr>
          </w:p>
        </w:tc>
      </w:tr>
      <w:tr w:rsidR="007B35E5" w:rsidRPr="00481BED" w14:paraId="6E02EBF3" w14:textId="7190937F" w:rsidTr="000069F8">
        <w:trPr>
          <w:jc w:val="center"/>
        </w:trPr>
        <w:tc>
          <w:tcPr>
            <w:tcW w:w="3492" w:type="dxa"/>
            <w:shd w:val="clear" w:color="auto" w:fill="auto"/>
          </w:tcPr>
          <w:p w14:paraId="1E6400FB" w14:textId="77777777" w:rsidR="00E25508" w:rsidRPr="00003356" w:rsidRDefault="00E25508" w:rsidP="00792BD0">
            <w:pPr>
              <w:pStyle w:val="Tabletext"/>
              <w:rPr>
                <w:iCs/>
              </w:rPr>
            </w:pPr>
            <w:r w:rsidRPr="00003356">
              <w:rPr>
                <w:iCs/>
              </w:rPr>
              <w:t>Size-constraint</w:t>
            </w:r>
          </w:p>
        </w:tc>
        <w:tc>
          <w:tcPr>
            <w:tcW w:w="1536" w:type="dxa"/>
            <w:shd w:val="clear" w:color="auto" w:fill="auto"/>
          </w:tcPr>
          <w:p w14:paraId="7D864C9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435FC0D" w14:textId="77777777" w:rsidR="00E25508" w:rsidRPr="00AD7CB0" w:rsidRDefault="00E25508" w:rsidP="00486F35">
            <w:pPr>
              <w:pStyle w:val="Tabletext"/>
              <w:jc w:val="center"/>
              <w:rPr>
                <w:noProof/>
              </w:rPr>
            </w:pPr>
          </w:p>
        </w:tc>
        <w:tc>
          <w:tcPr>
            <w:tcW w:w="1537" w:type="dxa"/>
            <w:shd w:val="clear" w:color="auto" w:fill="auto"/>
          </w:tcPr>
          <w:p w14:paraId="46135078" w14:textId="77777777" w:rsidR="00E25508" w:rsidRPr="00AD7CB0" w:rsidRDefault="00E25508" w:rsidP="00486F35">
            <w:pPr>
              <w:pStyle w:val="Tabletext"/>
              <w:jc w:val="center"/>
              <w:rPr>
                <w:noProof/>
              </w:rPr>
            </w:pPr>
          </w:p>
        </w:tc>
        <w:tc>
          <w:tcPr>
            <w:tcW w:w="1537" w:type="dxa"/>
          </w:tcPr>
          <w:p w14:paraId="527772DC" w14:textId="77777777" w:rsidR="00E25508" w:rsidRPr="00AD7CB0" w:rsidRDefault="00E25508" w:rsidP="00486F35">
            <w:pPr>
              <w:pStyle w:val="Tabletext"/>
              <w:jc w:val="center"/>
            </w:pPr>
          </w:p>
        </w:tc>
      </w:tr>
      <w:tr w:rsidR="007B35E5" w:rsidRPr="00481BED" w14:paraId="16C029FB" w14:textId="4B7E4859" w:rsidTr="000069F8">
        <w:trPr>
          <w:jc w:val="center"/>
        </w:trPr>
        <w:tc>
          <w:tcPr>
            <w:tcW w:w="3492" w:type="dxa"/>
            <w:shd w:val="clear" w:color="auto" w:fill="auto"/>
          </w:tcPr>
          <w:p w14:paraId="0122B9C0" w14:textId="77777777" w:rsidR="00E25508" w:rsidRPr="00003356" w:rsidRDefault="00E25508" w:rsidP="00792BD0">
            <w:pPr>
              <w:pStyle w:val="Tabletext"/>
              <w:rPr>
                <w:iCs/>
              </w:rPr>
            </w:pPr>
            <w:r w:rsidRPr="00003356">
              <w:rPr>
                <w:iCs/>
              </w:rPr>
              <w:t>Sort</w:t>
            </w:r>
          </w:p>
        </w:tc>
        <w:tc>
          <w:tcPr>
            <w:tcW w:w="1536" w:type="dxa"/>
            <w:shd w:val="clear" w:color="auto" w:fill="auto"/>
          </w:tcPr>
          <w:p w14:paraId="2C3CA09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CE99048" w14:textId="77777777" w:rsidR="00E25508" w:rsidRPr="00AD7CB0" w:rsidRDefault="00E25508" w:rsidP="00486F35">
            <w:pPr>
              <w:pStyle w:val="Tabletext"/>
              <w:jc w:val="center"/>
              <w:rPr>
                <w:noProof/>
              </w:rPr>
            </w:pPr>
          </w:p>
        </w:tc>
        <w:tc>
          <w:tcPr>
            <w:tcW w:w="1537" w:type="dxa"/>
            <w:shd w:val="clear" w:color="auto" w:fill="auto"/>
          </w:tcPr>
          <w:p w14:paraId="1750EDD1" w14:textId="77777777" w:rsidR="00E25508" w:rsidRPr="00AD7CB0" w:rsidRDefault="00E25508" w:rsidP="00486F35">
            <w:pPr>
              <w:pStyle w:val="Tabletext"/>
              <w:jc w:val="center"/>
              <w:rPr>
                <w:noProof/>
              </w:rPr>
            </w:pPr>
          </w:p>
        </w:tc>
        <w:tc>
          <w:tcPr>
            <w:tcW w:w="1537" w:type="dxa"/>
          </w:tcPr>
          <w:p w14:paraId="46AA63C9" w14:textId="77777777" w:rsidR="00E25508" w:rsidRPr="00AD7CB0" w:rsidRDefault="00E25508" w:rsidP="00486F35">
            <w:pPr>
              <w:pStyle w:val="Tabletext"/>
              <w:jc w:val="center"/>
            </w:pPr>
          </w:p>
        </w:tc>
      </w:tr>
      <w:tr w:rsidR="007B35E5" w:rsidRPr="00481BED" w14:paraId="4F21EA76" w14:textId="11C2ED9D" w:rsidTr="000069F8">
        <w:trPr>
          <w:jc w:val="center"/>
        </w:trPr>
        <w:tc>
          <w:tcPr>
            <w:tcW w:w="3492" w:type="dxa"/>
            <w:shd w:val="clear" w:color="auto" w:fill="auto"/>
          </w:tcPr>
          <w:p w14:paraId="6517431B" w14:textId="77777777" w:rsidR="00E25508" w:rsidRPr="00003356" w:rsidRDefault="00E25508" w:rsidP="00792BD0">
            <w:pPr>
              <w:pStyle w:val="Tabletext"/>
              <w:rPr>
                <w:iCs/>
              </w:rPr>
            </w:pPr>
            <w:r w:rsidRPr="00003356">
              <w:rPr>
                <w:iCs/>
              </w:rPr>
              <w:t>Sort-identifier</w:t>
            </w:r>
          </w:p>
        </w:tc>
        <w:tc>
          <w:tcPr>
            <w:tcW w:w="1536" w:type="dxa"/>
            <w:shd w:val="clear" w:color="auto" w:fill="auto"/>
          </w:tcPr>
          <w:p w14:paraId="48765ED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021B2E8" w14:textId="77777777" w:rsidR="00E25508" w:rsidRPr="00AD7CB0" w:rsidRDefault="00E25508" w:rsidP="00486F35">
            <w:pPr>
              <w:pStyle w:val="Tabletext"/>
              <w:jc w:val="center"/>
              <w:rPr>
                <w:noProof/>
              </w:rPr>
            </w:pPr>
          </w:p>
        </w:tc>
        <w:tc>
          <w:tcPr>
            <w:tcW w:w="1537" w:type="dxa"/>
            <w:shd w:val="clear" w:color="auto" w:fill="auto"/>
          </w:tcPr>
          <w:p w14:paraId="27D91C5D" w14:textId="77777777" w:rsidR="00E25508" w:rsidRPr="00AD7CB0" w:rsidRDefault="00E25508" w:rsidP="00486F35">
            <w:pPr>
              <w:pStyle w:val="Tabletext"/>
              <w:jc w:val="center"/>
              <w:rPr>
                <w:noProof/>
              </w:rPr>
            </w:pPr>
          </w:p>
        </w:tc>
        <w:tc>
          <w:tcPr>
            <w:tcW w:w="1537" w:type="dxa"/>
          </w:tcPr>
          <w:p w14:paraId="7E226078" w14:textId="77777777" w:rsidR="00E25508" w:rsidRPr="00AD7CB0" w:rsidRDefault="00E25508" w:rsidP="00486F35">
            <w:pPr>
              <w:pStyle w:val="Tabletext"/>
              <w:jc w:val="center"/>
            </w:pPr>
          </w:p>
        </w:tc>
      </w:tr>
      <w:tr w:rsidR="007B35E5" w:rsidRPr="00481BED" w14:paraId="780A6FEA" w14:textId="07DBE3E4" w:rsidTr="000069F8">
        <w:trPr>
          <w:jc w:val="center"/>
        </w:trPr>
        <w:tc>
          <w:tcPr>
            <w:tcW w:w="3492" w:type="dxa"/>
            <w:shd w:val="clear" w:color="auto" w:fill="auto"/>
          </w:tcPr>
          <w:p w14:paraId="632C8E73" w14:textId="77777777" w:rsidR="00E25508" w:rsidRPr="00003356" w:rsidRDefault="00E25508" w:rsidP="00792BD0">
            <w:pPr>
              <w:pStyle w:val="Tabletext"/>
              <w:rPr>
                <w:iCs/>
              </w:rPr>
            </w:pPr>
            <w:r w:rsidRPr="00003356">
              <w:rPr>
                <w:iCs/>
              </w:rPr>
              <w:t>Sort-reference-identifier</w:t>
            </w:r>
          </w:p>
        </w:tc>
        <w:tc>
          <w:tcPr>
            <w:tcW w:w="1536" w:type="dxa"/>
            <w:shd w:val="clear" w:color="auto" w:fill="auto"/>
          </w:tcPr>
          <w:p w14:paraId="3F61CCF6"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600C486" w14:textId="77777777" w:rsidR="00E25508" w:rsidRPr="00AD7CB0" w:rsidRDefault="00E25508" w:rsidP="00486F35">
            <w:pPr>
              <w:pStyle w:val="Tabletext"/>
              <w:jc w:val="center"/>
              <w:rPr>
                <w:noProof/>
              </w:rPr>
            </w:pPr>
          </w:p>
        </w:tc>
        <w:tc>
          <w:tcPr>
            <w:tcW w:w="1537" w:type="dxa"/>
            <w:shd w:val="clear" w:color="auto" w:fill="auto"/>
          </w:tcPr>
          <w:p w14:paraId="06800347" w14:textId="77777777" w:rsidR="00E25508" w:rsidRPr="00AD7CB0" w:rsidRDefault="00E25508" w:rsidP="00486F35">
            <w:pPr>
              <w:pStyle w:val="Tabletext"/>
              <w:jc w:val="center"/>
              <w:rPr>
                <w:noProof/>
              </w:rPr>
            </w:pPr>
          </w:p>
        </w:tc>
        <w:tc>
          <w:tcPr>
            <w:tcW w:w="1537" w:type="dxa"/>
          </w:tcPr>
          <w:p w14:paraId="19C264E4" w14:textId="77777777" w:rsidR="00E25508" w:rsidRPr="00AD7CB0" w:rsidRDefault="00E25508" w:rsidP="00486F35">
            <w:pPr>
              <w:pStyle w:val="Tabletext"/>
              <w:jc w:val="center"/>
            </w:pPr>
          </w:p>
        </w:tc>
      </w:tr>
      <w:tr w:rsidR="007B35E5" w:rsidRPr="00481BED" w14:paraId="58AE76D3" w14:textId="51A5481B" w:rsidTr="000069F8">
        <w:trPr>
          <w:jc w:val="center"/>
        </w:trPr>
        <w:tc>
          <w:tcPr>
            <w:tcW w:w="3492" w:type="dxa"/>
            <w:shd w:val="clear" w:color="auto" w:fill="auto"/>
          </w:tcPr>
          <w:p w14:paraId="43745BE5" w14:textId="77777777" w:rsidR="00E25508" w:rsidRPr="00003356" w:rsidRDefault="00E25508" w:rsidP="00792BD0">
            <w:pPr>
              <w:pStyle w:val="Tabletext"/>
              <w:rPr>
                <w:iCs/>
              </w:rPr>
            </w:pPr>
            <w:r w:rsidRPr="00003356">
              <w:rPr>
                <w:iCs/>
              </w:rPr>
              <w:t>Spontaneous-transition</w:t>
            </w:r>
          </w:p>
        </w:tc>
        <w:tc>
          <w:tcPr>
            <w:tcW w:w="1536" w:type="dxa"/>
            <w:shd w:val="clear" w:color="auto" w:fill="auto"/>
          </w:tcPr>
          <w:p w14:paraId="61F62BA4" w14:textId="77777777" w:rsidR="00E25508" w:rsidRPr="00AD7CB0" w:rsidRDefault="00E25508" w:rsidP="00486F35">
            <w:pPr>
              <w:pStyle w:val="Tabletext"/>
              <w:jc w:val="center"/>
              <w:rPr>
                <w:noProof/>
              </w:rPr>
            </w:pPr>
          </w:p>
        </w:tc>
        <w:tc>
          <w:tcPr>
            <w:tcW w:w="1537" w:type="dxa"/>
            <w:shd w:val="clear" w:color="auto" w:fill="auto"/>
          </w:tcPr>
          <w:p w14:paraId="3BF52F6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8289A26" w14:textId="77777777" w:rsidR="00E25508" w:rsidRPr="00AD7CB0" w:rsidRDefault="00E25508" w:rsidP="00486F35">
            <w:pPr>
              <w:pStyle w:val="Tabletext"/>
              <w:jc w:val="center"/>
              <w:rPr>
                <w:noProof/>
              </w:rPr>
            </w:pPr>
          </w:p>
        </w:tc>
        <w:tc>
          <w:tcPr>
            <w:tcW w:w="1537" w:type="dxa"/>
          </w:tcPr>
          <w:p w14:paraId="4CCC2660" w14:textId="77777777" w:rsidR="00E25508" w:rsidRPr="00AD7CB0" w:rsidRDefault="00E25508" w:rsidP="00486F35">
            <w:pPr>
              <w:pStyle w:val="Tabletext"/>
              <w:jc w:val="center"/>
            </w:pPr>
          </w:p>
        </w:tc>
      </w:tr>
      <w:tr w:rsidR="007B35E5" w:rsidRPr="00481BED" w14:paraId="29F7AA47" w14:textId="4EE9004C" w:rsidTr="000069F8">
        <w:trPr>
          <w:jc w:val="center"/>
        </w:trPr>
        <w:tc>
          <w:tcPr>
            <w:tcW w:w="3492" w:type="dxa"/>
            <w:shd w:val="clear" w:color="auto" w:fill="auto"/>
          </w:tcPr>
          <w:p w14:paraId="38116062" w14:textId="77777777" w:rsidR="00E25508" w:rsidRPr="00003356" w:rsidRDefault="00E25508" w:rsidP="00792BD0">
            <w:pPr>
              <w:pStyle w:val="Tabletext"/>
              <w:rPr>
                <w:iCs/>
              </w:rPr>
            </w:pPr>
            <w:r w:rsidRPr="00003356">
              <w:rPr>
                <w:iCs/>
              </w:rPr>
              <w:t>State-aggregation-node</w:t>
            </w:r>
          </w:p>
        </w:tc>
        <w:tc>
          <w:tcPr>
            <w:tcW w:w="1536" w:type="dxa"/>
            <w:shd w:val="clear" w:color="auto" w:fill="auto"/>
          </w:tcPr>
          <w:p w14:paraId="0DAB6061" w14:textId="77777777" w:rsidR="00E25508" w:rsidRPr="00AD7CB0" w:rsidRDefault="00E25508" w:rsidP="00486F35">
            <w:pPr>
              <w:pStyle w:val="Tabletext"/>
              <w:jc w:val="center"/>
              <w:rPr>
                <w:noProof/>
              </w:rPr>
            </w:pPr>
          </w:p>
        </w:tc>
        <w:tc>
          <w:tcPr>
            <w:tcW w:w="1537" w:type="dxa"/>
            <w:shd w:val="clear" w:color="auto" w:fill="auto"/>
          </w:tcPr>
          <w:p w14:paraId="029D1560"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F49B6D3" w14:textId="77777777" w:rsidR="00E25508" w:rsidRPr="00AD7CB0" w:rsidRDefault="00E25508" w:rsidP="00486F35">
            <w:pPr>
              <w:pStyle w:val="Tabletext"/>
              <w:jc w:val="center"/>
              <w:rPr>
                <w:noProof/>
              </w:rPr>
            </w:pPr>
          </w:p>
        </w:tc>
        <w:tc>
          <w:tcPr>
            <w:tcW w:w="1537" w:type="dxa"/>
          </w:tcPr>
          <w:p w14:paraId="5BBD5221" w14:textId="77777777" w:rsidR="00E25508" w:rsidRPr="00AD7CB0" w:rsidRDefault="00E25508" w:rsidP="00486F35">
            <w:pPr>
              <w:pStyle w:val="Tabletext"/>
              <w:jc w:val="center"/>
            </w:pPr>
          </w:p>
        </w:tc>
      </w:tr>
      <w:tr w:rsidR="007B35E5" w:rsidRPr="00481BED" w14:paraId="6E12153C" w14:textId="090492C2" w:rsidTr="000069F8">
        <w:trPr>
          <w:jc w:val="center"/>
        </w:trPr>
        <w:tc>
          <w:tcPr>
            <w:tcW w:w="3492" w:type="dxa"/>
            <w:shd w:val="clear" w:color="auto" w:fill="auto"/>
          </w:tcPr>
          <w:p w14:paraId="1D4C264F" w14:textId="77777777" w:rsidR="00E25508" w:rsidRPr="00003356" w:rsidRDefault="00E25508" w:rsidP="00792BD0">
            <w:pPr>
              <w:pStyle w:val="Tabletext"/>
              <w:rPr>
                <w:iCs/>
              </w:rPr>
            </w:pPr>
            <w:r w:rsidRPr="00003356">
              <w:rPr>
                <w:iCs/>
              </w:rPr>
              <w:t>State-entry-point-definition</w:t>
            </w:r>
          </w:p>
        </w:tc>
        <w:tc>
          <w:tcPr>
            <w:tcW w:w="1536" w:type="dxa"/>
            <w:shd w:val="clear" w:color="auto" w:fill="auto"/>
          </w:tcPr>
          <w:p w14:paraId="0D66673D" w14:textId="77777777" w:rsidR="00E25508" w:rsidRPr="00AD7CB0" w:rsidRDefault="00E25508" w:rsidP="00486F35">
            <w:pPr>
              <w:pStyle w:val="Tabletext"/>
              <w:jc w:val="center"/>
              <w:rPr>
                <w:noProof/>
              </w:rPr>
            </w:pPr>
          </w:p>
        </w:tc>
        <w:tc>
          <w:tcPr>
            <w:tcW w:w="1537" w:type="dxa"/>
            <w:shd w:val="clear" w:color="auto" w:fill="auto"/>
          </w:tcPr>
          <w:p w14:paraId="2C934E0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A25253B" w14:textId="77777777" w:rsidR="00E25508" w:rsidRPr="00AD7CB0" w:rsidRDefault="00E25508" w:rsidP="00486F35">
            <w:pPr>
              <w:pStyle w:val="Tabletext"/>
              <w:jc w:val="center"/>
              <w:rPr>
                <w:noProof/>
              </w:rPr>
            </w:pPr>
          </w:p>
        </w:tc>
        <w:tc>
          <w:tcPr>
            <w:tcW w:w="1537" w:type="dxa"/>
          </w:tcPr>
          <w:p w14:paraId="0F7EDCFE" w14:textId="77777777" w:rsidR="00E25508" w:rsidRPr="00AD7CB0" w:rsidRDefault="00E25508" w:rsidP="00486F35">
            <w:pPr>
              <w:pStyle w:val="Tabletext"/>
              <w:jc w:val="center"/>
            </w:pPr>
          </w:p>
        </w:tc>
      </w:tr>
      <w:tr w:rsidR="007B35E5" w:rsidRPr="00481BED" w14:paraId="71639E29" w14:textId="10F0BED0" w:rsidTr="000069F8">
        <w:trPr>
          <w:jc w:val="center"/>
        </w:trPr>
        <w:tc>
          <w:tcPr>
            <w:tcW w:w="3492" w:type="dxa"/>
            <w:shd w:val="clear" w:color="auto" w:fill="auto"/>
          </w:tcPr>
          <w:p w14:paraId="46C57F9B" w14:textId="77777777" w:rsidR="00E25508" w:rsidRPr="00003356" w:rsidRDefault="00E25508" w:rsidP="00792BD0">
            <w:pPr>
              <w:pStyle w:val="Tabletext"/>
              <w:rPr>
                <w:iCs/>
              </w:rPr>
            </w:pPr>
            <w:r w:rsidRPr="00003356">
              <w:rPr>
                <w:iCs/>
              </w:rPr>
              <w:t>State-entry-point-name</w:t>
            </w:r>
          </w:p>
        </w:tc>
        <w:tc>
          <w:tcPr>
            <w:tcW w:w="1536" w:type="dxa"/>
            <w:shd w:val="clear" w:color="auto" w:fill="auto"/>
          </w:tcPr>
          <w:p w14:paraId="21BD2ADD" w14:textId="77777777" w:rsidR="00E25508" w:rsidRPr="00AD7CB0" w:rsidRDefault="00E25508" w:rsidP="00486F35">
            <w:pPr>
              <w:pStyle w:val="Tabletext"/>
              <w:jc w:val="center"/>
              <w:rPr>
                <w:noProof/>
              </w:rPr>
            </w:pPr>
          </w:p>
        </w:tc>
        <w:tc>
          <w:tcPr>
            <w:tcW w:w="1537" w:type="dxa"/>
            <w:shd w:val="clear" w:color="auto" w:fill="auto"/>
          </w:tcPr>
          <w:p w14:paraId="712213A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35A11A4" w14:textId="77777777" w:rsidR="00E25508" w:rsidRPr="00AD7CB0" w:rsidRDefault="00E25508" w:rsidP="00486F35">
            <w:pPr>
              <w:pStyle w:val="Tabletext"/>
              <w:jc w:val="center"/>
              <w:rPr>
                <w:noProof/>
              </w:rPr>
            </w:pPr>
          </w:p>
        </w:tc>
        <w:tc>
          <w:tcPr>
            <w:tcW w:w="1537" w:type="dxa"/>
          </w:tcPr>
          <w:p w14:paraId="7ED4F06D" w14:textId="77777777" w:rsidR="00E25508" w:rsidRPr="00AD7CB0" w:rsidRDefault="00E25508" w:rsidP="00486F35">
            <w:pPr>
              <w:pStyle w:val="Tabletext"/>
              <w:jc w:val="center"/>
            </w:pPr>
          </w:p>
        </w:tc>
      </w:tr>
      <w:tr w:rsidR="007B35E5" w:rsidRPr="00481BED" w14:paraId="3FAB8F63" w14:textId="4A186EA6" w:rsidTr="000069F8">
        <w:trPr>
          <w:jc w:val="center"/>
        </w:trPr>
        <w:tc>
          <w:tcPr>
            <w:tcW w:w="3492" w:type="dxa"/>
            <w:shd w:val="clear" w:color="auto" w:fill="auto"/>
          </w:tcPr>
          <w:p w14:paraId="15B78614" w14:textId="77777777" w:rsidR="00E25508" w:rsidRPr="00003356" w:rsidRDefault="00E25508" w:rsidP="00792BD0">
            <w:pPr>
              <w:pStyle w:val="Tabletext"/>
              <w:rPr>
                <w:iCs/>
              </w:rPr>
            </w:pPr>
            <w:r w:rsidRPr="00003356">
              <w:rPr>
                <w:iCs/>
              </w:rPr>
              <w:t>State-exit-point-definition</w:t>
            </w:r>
          </w:p>
        </w:tc>
        <w:tc>
          <w:tcPr>
            <w:tcW w:w="1536" w:type="dxa"/>
            <w:shd w:val="clear" w:color="auto" w:fill="auto"/>
          </w:tcPr>
          <w:p w14:paraId="3C9F786B" w14:textId="77777777" w:rsidR="00E25508" w:rsidRPr="00AD7CB0" w:rsidRDefault="00E25508" w:rsidP="00486F35">
            <w:pPr>
              <w:pStyle w:val="Tabletext"/>
              <w:jc w:val="center"/>
              <w:rPr>
                <w:noProof/>
              </w:rPr>
            </w:pPr>
          </w:p>
        </w:tc>
        <w:tc>
          <w:tcPr>
            <w:tcW w:w="1537" w:type="dxa"/>
            <w:shd w:val="clear" w:color="auto" w:fill="auto"/>
          </w:tcPr>
          <w:p w14:paraId="4CDB81D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C107D81" w14:textId="77777777" w:rsidR="00E25508" w:rsidRPr="00AD7CB0" w:rsidRDefault="00E25508" w:rsidP="00486F35">
            <w:pPr>
              <w:pStyle w:val="Tabletext"/>
              <w:jc w:val="center"/>
              <w:rPr>
                <w:noProof/>
              </w:rPr>
            </w:pPr>
          </w:p>
        </w:tc>
        <w:tc>
          <w:tcPr>
            <w:tcW w:w="1537" w:type="dxa"/>
          </w:tcPr>
          <w:p w14:paraId="2659A342" w14:textId="77777777" w:rsidR="00E25508" w:rsidRPr="00AD7CB0" w:rsidRDefault="00E25508" w:rsidP="00486F35">
            <w:pPr>
              <w:pStyle w:val="Tabletext"/>
              <w:jc w:val="center"/>
            </w:pPr>
          </w:p>
        </w:tc>
      </w:tr>
      <w:tr w:rsidR="007B35E5" w:rsidRPr="00481BED" w14:paraId="3EA09408" w14:textId="57D8E35B" w:rsidTr="000069F8">
        <w:trPr>
          <w:jc w:val="center"/>
        </w:trPr>
        <w:tc>
          <w:tcPr>
            <w:tcW w:w="3492" w:type="dxa"/>
            <w:shd w:val="clear" w:color="auto" w:fill="auto"/>
          </w:tcPr>
          <w:p w14:paraId="33A8946B" w14:textId="77777777" w:rsidR="00E25508" w:rsidRPr="00003356" w:rsidRDefault="00E25508" w:rsidP="00792BD0">
            <w:pPr>
              <w:pStyle w:val="Tabletext"/>
              <w:rPr>
                <w:iCs/>
              </w:rPr>
            </w:pPr>
            <w:r w:rsidRPr="00003356">
              <w:rPr>
                <w:iCs/>
              </w:rPr>
              <w:t>State-exit-point-name</w:t>
            </w:r>
          </w:p>
        </w:tc>
        <w:tc>
          <w:tcPr>
            <w:tcW w:w="1536" w:type="dxa"/>
            <w:shd w:val="clear" w:color="auto" w:fill="auto"/>
          </w:tcPr>
          <w:p w14:paraId="6552A356" w14:textId="77777777" w:rsidR="00E25508" w:rsidRPr="00AD7CB0" w:rsidRDefault="00E25508" w:rsidP="00486F35">
            <w:pPr>
              <w:pStyle w:val="Tabletext"/>
              <w:jc w:val="center"/>
              <w:rPr>
                <w:noProof/>
              </w:rPr>
            </w:pPr>
          </w:p>
        </w:tc>
        <w:tc>
          <w:tcPr>
            <w:tcW w:w="1537" w:type="dxa"/>
            <w:shd w:val="clear" w:color="auto" w:fill="auto"/>
          </w:tcPr>
          <w:p w14:paraId="2E510B9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63732B0" w14:textId="77777777" w:rsidR="00E25508" w:rsidRPr="00AD7CB0" w:rsidRDefault="00E25508" w:rsidP="00486F35">
            <w:pPr>
              <w:pStyle w:val="Tabletext"/>
              <w:jc w:val="center"/>
              <w:rPr>
                <w:noProof/>
              </w:rPr>
            </w:pPr>
          </w:p>
        </w:tc>
        <w:tc>
          <w:tcPr>
            <w:tcW w:w="1537" w:type="dxa"/>
          </w:tcPr>
          <w:p w14:paraId="369705BB" w14:textId="77777777" w:rsidR="00E25508" w:rsidRPr="00AD7CB0" w:rsidRDefault="00E25508" w:rsidP="00486F35">
            <w:pPr>
              <w:pStyle w:val="Tabletext"/>
              <w:jc w:val="center"/>
            </w:pPr>
          </w:p>
        </w:tc>
      </w:tr>
      <w:tr w:rsidR="007B35E5" w:rsidRPr="00481BED" w14:paraId="21419F5B" w14:textId="5AC3B172" w:rsidTr="000069F8">
        <w:trPr>
          <w:jc w:val="center"/>
        </w:trPr>
        <w:tc>
          <w:tcPr>
            <w:tcW w:w="3492" w:type="dxa"/>
            <w:shd w:val="clear" w:color="auto" w:fill="auto"/>
          </w:tcPr>
          <w:p w14:paraId="315BC7C1" w14:textId="77777777" w:rsidR="00E25508" w:rsidRPr="00003356" w:rsidRDefault="00E25508" w:rsidP="00792BD0">
            <w:pPr>
              <w:pStyle w:val="Tabletext"/>
              <w:rPr>
                <w:iCs/>
              </w:rPr>
            </w:pPr>
            <w:r w:rsidRPr="00003356">
              <w:rPr>
                <w:iCs/>
              </w:rPr>
              <w:t>State-expression</w:t>
            </w:r>
          </w:p>
        </w:tc>
        <w:tc>
          <w:tcPr>
            <w:tcW w:w="1536" w:type="dxa"/>
            <w:shd w:val="clear" w:color="auto" w:fill="auto"/>
          </w:tcPr>
          <w:p w14:paraId="290B1094" w14:textId="77777777" w:rsidR="00E25508" w:rsidRPr="00AD7CB0" w:rsidRDefault="00E25508" w:rsidP="00486F35">
            <w:pPr>
              <w:pStyle w:val="Tabletext"/>
              <w:jc w:val="center"/>
              <w:rPr>
                <w:noProof/>
              </w:rPr>
            </w:pPr>
          </w:p>
        </w:tc>
        <w:tc>
          <w:tcPr>
            <w:tcW w:w="1537" w:type="dxa"/>
            <w:shd w:val="clear" w:color="auto" w:fill="auto"/>
          </w:tcPr>
          <w:p w14:paraId="2887D2F6" w14:textId="77777777" w:rsidR="00E25508" w:rsidRPr="00AD7CB0" w:rsidRDefault="00E25508" w:rsidP="00486F35">
            <w:pPr>
              <w:pStyle w:val="Tabletext"/>
              <w:jc w:val="center"/>
              <w:rPr>
                <w:noProof/>
              </w:rPr>
            </w:pPr>
          </w:p>
        </w:tc>
        <w:tc>
          <w:tcPr>
            <w:tcW w:w="1537" w:type="dxa"/>
            <w:shd w:val="clear" w:color="auto" w:fill="auto"/>
          </w:tcPr>
          <w:p w14:paraId="7DB4EEFF" w14:textId="77777777" w:rsidR="00E25508" w:rsidRPr="00AD7CB0" w:rsidRDefault="00E25508" w:rsidP="00486F35">
            <w:pPr>
              <w:pStyle w:val="Tabletext"/>
              <w:jc w:val="center"/>
              <w:rPr>
                <w:noProof/>
              </w:rPr>
            </w:pPr>
            <w:r w:rsidRPr="00AD7CB0">
              <w:rPr>
                <w:noProof/>
              </w:rPr>
              <w:t>definition</w:t>
            </w:r>
          </w:p>
        </w:tc>
        <w:tc>
          <w:tcPr>
            <w:tcW w:w="1537" w:type="dxa"/>
          </w:tcPr>
          <w:p w14:paraId="207B4C71" w14:textId="77777777" w:rsidR="00E25508" w:rsidRPr="00AD7CB0" w:rsidRDefault="00E25508" w:rsidP="00486F35">
            <w:pPr>
              <w:pStyle w:val="Tabletext"/>
              <w:jc w:val="center"/>
            </w:pPr>
          </w:p>
        </w:tc>
      </w:tr>
      <w:tr w:rsidR="007B35E5" w:rsidRPr="00481BED" w14:paraId="6E7F7C30" w14:textId="35303F5A" w:rsidTr="000069F8">
        <w:trPr>
          <w:jc w:val="center"/>
        </w:trPr>
        <w:tc>
          <w:tcPr>
            <w:tcW w:w="3492" w:type="dxa"/>
            <w:shd w:val="clear" w:color="auto" w:fill="auto"/>
          </w:tcPr>
          <w:p w14:paraId="6D8B1D21" w14:textId="77777777" w:rsidR="00E25508" w:rsidRPr="00003356" w:rsidRDefault="00E25508" w:rsidP="00792BD0">
            <w:pPr>
              <w:pStyle w:val="Tabletext"/>
              <w:rPr>
                <w:iCs/>
              </w:rPr>
            </w:pPr>
            <w:r w:rsidRPr="00003356">
              <w:rPr>
                <w:iCs/>
              </w:rPr>
              <w:t>State-machine</w:t>
            </w:r>
          </w:p>
        </w:tc>
        <w:tc>
          <w:tcPr>
            <w:tcW w:w="1536" w:type="dxa"/>
            <w:shd w:val="clear" w:color="auto" w:fill="auto"/>
          </w:tcPr>
          <w:p w14:paraId="0CE9683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1509957" w14:textId="77777777" w:rsidR="00E25508" w:rsidRPr="00AD7CB0" w:rsidRDefault="00E25508" w:rsidP="00486F35">
            <w:pPr>
              <w:pStyle w:val="Tabletext"/>
              <w:jc w:val="center"/>
            </w:pPr>
          </w:p>
        </w:tc>
        <w:tc>
          <w:tcPr>
            <w:tcW w:w="1537" w:type="dxa"/>
            <w:shd w:val="clear" w:color="auto" w:fill="auto"/>
          </w:tcPr>
          <w:p w14:paraId="3C178CC0" w14:textId="77777777" w:rsidR="00E25508" w:rsidRPr="00AD7CB0" w:rsidRDefault="00E25508" w:rsidP="00486F35">
            <w:pPr>
              <w:pStyle w:val="Tabletext"/>
              <w:jc w:val="center"/>
            </w:pPr>
          </w:p>
        </w:tc>
        <w:tc>
          <w:tcPr>
            <w:tcW w:w="1537" w:type="dxa"/>
          </w:tcPr>
          <w:p w14:paraId="16FB314C" w14:textId="77777777" w:rsidR="00E25508" w:rsidRPr="00AD7CB0" w:rsidRDefault="00E25508" w:rsidP="00486F35">
            <w:pPr>
              <w:pStyle w:val="Tabletext"/>
              <w:jc w:val="center"/>
            </w:pPr>
          </w:p>
        </w:tc>
      </w:tr>
      <w:tr w:rsidR="007B35E5" w:rsidRPr="00481BED" w14:paraId="6990FB74" w14:textId="3D9EDCAB" w:rsidTr="000069F8">
        <w:trPr>
          <w:jc w:val="center"/>
        </w:trPr>
        <w:tc>
          <w:tcPr>
            <w:tcW w:w="3492" w:type="dxa"/>
            <w:shd w:val="clear" w:color="auto" w:fill="auto"/>
          </w:tcPr>
          <w:p w14:paraId="2BCC207F" w14:textId="77777777" w:rsidR="00E25508" w:rsidRPr="00003356" w:rsidRDefault="00E25508" w:rsidP="00792BD0">
            <w:pPr>
              <w:pStyle w:val="Tabletext"/>
              <w:rPr>
                <w:iCs/>
              </w:rPr>
            </w:pPr>
            <w:r w:rsidRPr="00003356">
              <w:rPr>
                <w:iCs/>
              </w:rPr>
              <w:t>State-name</w:t>
            </w:r>
          </w:p>
        </w:tc>
        <w:tc>
          <w:tcPr>
            <w:tcW w:w="1536" w:type="dxa"/>
            <w:shd w:val="clear" w:color="auto" w:fill="auto"/>
          </w:tcPr>
          <w:p w14:paraId="510760B5"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315DEEA" w14:textId="77777777" w:rsidR="00E25508" w:rsidRPr="00AD7CB0" w:rsidRDefault="00E25508" w:rsidP="00486F35">
            <w:pPr>
              <w:pStyle w:val="Tabletext"/>
              <w:jc w:val="center"/>
            </w:pPr>
          </w:p>
        </w:tc>
        <w:tc>
          <w:tcPr>
            <w:tcW w:w="1537" w:type="dxa"/>
            <w:shd w:val="clear" w:color="auto" w:fill="auto"/>
          </w:tcPr>
          <w:p w14:paraId="191584B6" w14:textId="77777777" w:rsidR="00E25508" w:rsidRPr="00AD7CB0" w:rsidRDefault="00E25508" w:rsidP="00486F35">
            <w:pPr>
              <w:pStyle w:val="Tabletext"/>
              <w:jc w:val="center"/>
            </w:pPr>
          </w:p>
        </w:tc>
        <w:tc>
          <w:tcPr>
            <w:tcW w:w="1537" w:type="dxa"/>
          </w:tcPr>
          <w:p w14:paraId="12845E78" w14:textId="77777777" w:rsidR="00E25508" w:rsidRPr="00AD7CB0" w:rsidRDefault="00E25508" w:rsidP="00486F35">
            <w:pPr>
              <w:pStyle w:val="Tabletext"/>
              <w:jc w:val="center"/>
            </w:pPr>
          </w:p>
        </w:tc>
      </w:tr>
      <w:tr w:rsidR="007B35E5" w:rsidRPr="00481BED" w14:paraId="4AC6B859" w14:textId="7B28ECF8" w:rsidTr="000069F8">
        <w:trPr>
          <w:jc w:val="center"/>
        </w:trPr>
        <w:tc>
          <w:tcPr>
            <w:tcW w:w="3492" w:type="dxa"/>
            <w:shd w:val="clear" w:color="auto" w:fill="auto"/>
          </w:tcPr>
          <w:p w14:paraId="7A0B79F6" w14:textId="77777777" w:rsidR="00E25508" w:rsidRPr="00003356" w:rsidRDefault="00E25508" w:rsidP="00792BD0">
            <w:pPr>
              <w:pStyle w:val="Tabletext"/>
              <w:rPr>
                <w:iCs/>
              </w:rPr>
            </w:pPr>
            <w:r w:rsidRPr="00003356">
              <w:rPr>
                <w:iCs/>
              </w:rPr>
              <w:t>State-node</w:t>
            </w:r>
          </w:p>
        </w:tc>
        <w:tc>
          <w:tcPr>
            <w:tcW w:w="1536" w:type="dxa"/>
            <w:shd w:val="clear" w:color="auto" w:fill="auto"/>
          </w:tcPr>
          <w:p w14:paraId="2552D6F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60E953A"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287FD2CD" w14:textId="77777777" w:rsidR="00E25508" w:rsidRPr="00AD7CB0" w:rsidRDefault="00E25508" w:rsidP="00486F35">
            <w:pPr>
              <w:pStyle w:val="Tabletext"/>
              <w:jc w:val="center"/>
            </w:pPr>
          </w:p>
        </w:tc>
        <w:tc>
          <w:tcPr>
            <w:tcW w:w="1537" w:type="dxa"/>
          </w:tcPr>
          <w:p w14:paraId="6C17DBF4" w14:textId="77777777" w:rsidR="00E25508" w:rsidRPr="00AD7CB0" w:rsidRDefault="00E25508" w:rsidP="00486F35">
            <w:pPr>
              <w:pStyle w:val="Tabletext"/>
              <w:jc w:val="center"/>
            </w:pPr>
          </w:p>
        </w:tc>
      </w:tr>
      <w:tr w:rsidR="007B35E5" w:rsidRPr="00481BED" w14:paraId="6FE337F9" w14:textId="6A5E1533" w:rsidTr="000069F8">
        <w:trPr>
          <w:jc w:val="center"/>
        </w:trPr>
        <w:tc>
          <w:tcPr>
            <w:tcW w:w="3492" w:type="dxa"/>
            <w:shd w:val="clear" w:color="auto" w:fill="auto"/>
          </w:tcPr>
          <w:p w14:paraId="449AF8D0" w14:textId="77777777" w:rsidR="00E25508" w:rsidRPr="00003356" w:rsidRDefault="00E25508" w:rsidP="00792BD0">
            <w:pPr>
              <w:pStyle w:val="Tabletext"/>
              <w:rPr>
                <w:iCs/>
              </w:rPr>
            </w:pPr>
            <w:r w:rsidRPr="00003356">
              <w:rPr>
                <w:iCs/>
              </w:rPr>
              <w:t>State-partition</w:t>
            </w:r>
          </w:p>
        </w:tc>
        <w:tc>
          <w:tcPr>
            <w:tcW w:w="1536" w:type="dxa"/>
            <w:shd w:val="clear" w:color="auto" w:fill="auto"/>
          </w:tcPr>
          <w:p w14:paraId="08480C2C" w14:textId="77777777" w:rsidR="00E25508" w:rsidRPr="00AD7CB0" w:rsidRDefault="00E25508" w:rsidP="00486F35">
            <w:pPr>
              <w:pStyle w:val="Tabletext"/>
              <w:jc w:val="center"/>
              <w:rPr>
                <w:noProof/>
              </w:rPr>
            </w:pPr>
          </w:p>
        </w:tc>
        <w:tc>
          <w:tcPr>
            <w:tcW w:w="1537" w:type="dxa"/>
            <w:shd w:val="clear" w:color="auto" w:fill="auto"/>
          </w:tcPr>
          <w:p w14:paraId="4F07A7D6"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3BE8AE4" w14:textId="77777777" w:rsidR="00E25508" w:rsidRPr="00AD7CB0" w:rsidRDefault="00E25508" w:rsidP="00486F35">
            <w:pPr>
              <w:pStyle w:val="Tabletext"/>
              <w:jc w:val="center"/>
            </w:pPr>
          </w:p>
        </w:tc>
        <w:tc>
          <w:tcPr>
            <w:tcW w:w="1537" w:type="dxa"/>
          </w:tcPr>
          <w:p w14:paraId="36604595" w14:textId="77777777" w:rsidR="00E25508" w:rsidRPr="00AD7CB0" w:rsidRDefault="00E25508" w:rsidP="00486F35">
            <w:pPr>
              <w:pStyle w:val="Tabletext"/>
              <w:jc w:val="center"/>
            </w:pPr>
          </w:p>
        </w:tc>
      </w:tr>
      <w:tr w:rsidR="007B35E5" w:rsidRPr="00481BED" w14:paraId="49611D88" w14:textId="265A28DE" w:rsidTr="000069F8">
        <w:trPr>
          <w:jc w:val="center"/>
        </w:trPr>
        <w:tc>
          <w:tcPr>
            <w:tcW w:w="3492" w:type="dxa"/>
            <w:shd w:val="clear" w:color="auto" w:fill="auto"/>
          </w:tcPr>
          <w:p w14:paraId="7AE74211" w14:textId="77777777" w:rsidR="00E25508" w:rsidRPr="00003356" w:rsidRDefault="00E25508" w:rsidP="00792BD0">
            <w:pPr>
              <w:pStyle w:val="Tabletext"/>
              <w:rPr>
                <w:iCs/>
              </w:rPr>
            </w:pPr>
            <w:r w:rsidRPr="00003356">
              <w:rPr>
                <w:iCs/>
              </w:rPr>
              <w:t>State-qualifier</w:t>
            </w:r>
          </w:p>
        </w:tc>
        <w:tc>
          <w:tcPr>
            <w:tcW w:w="1536" w:type="dxa"/>
            <w:shd w:val="clear" w:color="auto" w:fill="auto"/>
          </w:tcPr>
          <w:p w14:paraId="14DE74B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52FA782" w14:textId="77777777" w:rsidR="00E25508" w:rsidRPr="00AD7CB0" w:rsidRDefault="00E25508" w:rsidP="00486F35">
            <w:pPr>
              <w:pStyle w:val="Tabletext"/>
              <w:jc w:val="center"/>
              <w:rPr>
                <w:noProof/>
              </w:rPr>
            </w:pPr>
          </w:p>
        </w:tc>
        <w:tc>
          <w:tcPr>
            <w:tcW w:w="1537" w:type="dxa"/>
            <w:shd w:val="clear" w:color="auto" w:fill="auto"/>
          </w:tcPr>
          <w:p w14:paraId="0039EDB6" w14:textId="77777777" w:rsidR="00E25508" w:rsidRPr="00AD7CB0" w:rsidRDefault="00E25508" w:rsidP="00486F35">
            <w:pPr>
              <w:pStyle w:val="Tabletext"/>
              <w:jc w:val="center"/>
            </w:pPr>
          </w:p>
        </w:tc>
        <w:tc>
          <w:tcPr>
            <w:tcW w:w="1537" w:type="dxa"/>
          </w:tcPr>
          <w:p w14:paraId="6BDE87EA" w14:textId="77777777" w:rsidR="00E25508" w:rsidRPr="00AD7CB0" w:rsidRDefault="00E25508" w:rsidP="00486F35">
            <w:pPr>
              <w:pStyle w:val="Tabletext"/>
              <w:jc w:val="center"/>
            </w:pPr>
          </w:p>
        </w:tc>
      </w:tr>
      <w:tr w:rsidR="007B35E5" w:rsidRPr="00481BED" w14:paraId="14C01B13" w14:textId="53110FD9" w:rsidTr="000069F8">
        <w:trPr>
          <w:jc w:val="center"/>
        </w:trPr>
        <w:tc>
          <w:tcPr>
            <w:tcW w:w="3492" w:type="dxa"/>
            <w:shd w:val="clear" w:color="auto" w:fill="auto"/>
          </w:tcPr>
          <w:p w14:paraId="2DB6D003" w14:textId="77777777" w:rsidR="00E25508" w:rsidRPr="00003356" w:rsidRDefault="00E25508" w:rsidP="00792BD0">
            <w:pPr>
              <w:pStyle w:val="Tabletext"/>
              <w:rPr>
                <w:iCs/>
              </w:rPr>
            </w:pPr>
            <w:r w:rsidRPr="00003356">
              <w:rPr>
                <w:iCs/>
              </w:rPr>
              <w:t>State-start-node</w:t>
            </w:r>
          </w:p>
        </w:tc>
        <w:tc>
          <w:tcPr>
            <w:tcW w:w="1536" w:type="dxa"/>
            <w:shd w:val="clear" w:color="auto" w:fill="auto"/>
          </w:tcPr>
          <w:p w14:paraId="5956D0A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28EFD57" w14:textId="07E2A174" w:rsidR="00E25508" w:rsidRPr="00AD7CB0" w:rsidRDefault="00E25508" w:rsidP="00486F35">
            <w:pPr>
              <w:pStyle w:val="Tabletext"/>
              <w:jc w:val="center"/>
              <w:rPr>
                <w:noProof/>
              </w:rPr>
            </w:pPr>
          </w:p>
        </w:tc>
        <w:tc>
          <w:tcPr>
            <w:tcW w:w="1537" w:type="dxa"/>
            <w:shd w:val="clear" w:color="auto" w:fill="auto"/>
          </w:tcPr>
          <w:p w14:paraId="7299E3AB" w14:textId="77777777" w:rsidR="00E25508" w:rsidRPr="00AD7CB0" w:rsidRDefault="00E25508" w:rsidP="00486F35">
            <w:pPr>
              <w:pStyle w:val="Tabletext"/>
              <w:jc w:val="center"/>
            </w:pPr>
          </w:p>
        </w:tc>
        <w:tc>
          <w:tcPr>
            <w:tcW w:w="1537" w:type="dxa"/>
          </w:tcPr>
          <w:p w14:paraId="5099CAC7" w14:textId="77777777" w:rsidR="00E25508" w:rsidRPr="00AD7CB0" w:rsidRDefault="00E25508" w:rsidP="00486F35">
            <w:pPr>
              <w:pStyle w:val="Tabletext"/>
              <w:jc w:val="center"/>
            </w:pPr>
          </w:p>
        </w:tc>
      </w:tr>
      <w:tr w:rsidR="007B35E5" w:rsidRPr="00481BED" w14:paraId="3C567509" w14:textId="3705110E" w:rsidTr="000069F8">
        <w:trPr>
          <w:jc w:val="center"/>
        </w:trPr>
        <w:tc>
          <w:tcPr>
            <w:tcW w:w="3492" w:type="dxa"/>
            <w:shd w:val="clear" w:color="auto" w:fill="auto"/>
          </w:tcPr>
          <w:p w14:paraId="28DB566F" w14:textId="77777777" w:rsidR="00E25508" w:rsidRPr="00003356" w:rsidRDefault="00E25508" w:rsidP="00792BD0">
            <w:pPr>
              <w:pStyle w:val="Tabletext"/>
              <w:rPr>
                <w:iCs/>
              </w:rPr>
            </w:pPr>
            <w:r w:rsidRPr="00003356">
              <w:rPr>
                <w:iCs/>
              </w:rPr>
              <w:t>State-timer</w:t>
            </w:r>
          </w:p>
        </w:tc>
        <w:tc>
          <w:tcPr>
            <w:tcW w:w="1536" w:type="dxa"/>
            <w:shd w:val="clear" w:color="auto" w:fill="auto"/>
          </w:tcPr>
          <w:p w14:paraId="018FB273" w14:textId="77777777" w:rsidR="00E25508" w:rsidRPr="00AD7CB0" w:rsidRDefault="00E25508" w:rsidP="00486F35">
            <w:pPr>
              <w:pStyle w:val="Tabletext"/>
              <w:jc w:val="center"/>
              <w:rPr>
                <w:noProof/>
              </w:rPr>
            </w:pPr>
          </w:p>
        </w:tc>
        <w:tc>
          <w:tcPr>
            <w:tcW w:w="1537" w:type="dxa"/>
            <w:shd w:val="clear" w:color="auto" w:fill="auto"/>
          </w:tcPr>
          <w:p w14:paraId="00BD9C4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5201F1E" w14:textId="77777777" w:rsidR="00E25508" w:rsidRPr="00AD7CB0" w:rsidRDefault="00E25508" w:rsidP="00486F35">
            <w:pPr>
              <w:pStyle w:val="Tabletext"/>
              <w:jc w:val="center"/>
            </w:pPr>
          </w:p>
        </w:tc>
        <w:tc>
          <w:tcPr>
            <w:tcW w:w="1537" w:type="dxa"/>
          </w:tcPr>
          <w:p w14:paraId="586C1AFB" w14:textId="77777777" w:rsidR="00E25508" w:rsidRPr="00AD7CB0" w:rsidRDefault="00E25508" w:rsidP="00486F35">
            <w:pPr>
              <w:pStyle w:val="Tabletext"/>
              <w:jc w:val="center"/>
            </w:pPr>
          </w:p>
        </w:tc>
      </w:tr>
      <w:tr w:rsidR="007B35E5" w:rsidRPr="00481BED" w14:paraId="36953C6A" w14:textId="4653E14E" w:rsidTr="000069F8">
        <w:trPr>
          <w:jc w:val="center"/>
        </w:trPr>
        <w:tc>
          <w:tcPr>
            <w:tcW w:w="3492" w:type="dxa"/>
            <w:shd w:val="clear" w:color="auto" w:fill="auto"/>
          </w:tcPr>
          <w:p w14:paraId="5BD4AF22" w14:textId="77777777" w:rsidR="00E25508" w:rsidRPr="00003356" w:rsidRDefault="00E25508" w:rsidP="00792BD0">
            <w:pPr>
              <w:pStyle w:val="Tabletext"/>
              <w:rPr>
                <w:iCs/>
              </w:rPr>
            </w:pPr>
            <w:r w:rsidRPr="00003356">
              <w:rPr>
                <w:iCs/>
              </w:rPr>
              <w:t>State-transition-graph</w:t>
            </w:r>
          </w:p>
        </w:tc>
        <w:tc>
          <w:tcPr>
            <w:tcW w:w="1536" w:type="dxa"/>
            <w:shd w:val="clear" w:color="auto" w:fill="auto"/>
          </w:tcPr>
          <w:p w14:paraId="094F9C6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E309262"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386C8774" w14:textId="77777777" w:rsidR="00E25508" w:rsidRPr="00AD7CB0" w:rsidRDefault="00E25508" w:rsidP="00486F35">
            <w:pPr>
              <w:pStyle w:val="Tabletext"/>
              <w:jc w:val="center"/>
            </w:pPr>
          </w:p>
        </w:tc>
        <w:tc>
          <w:tcPr>
            <w:tcW w:w="1537" w:type="dxa"/>
          </w:tcPr>
          <w:p w14:paraId="1AF74A2D" w14:textId="77777777" w:rsidR="00E25508" w:rsidRPr="00AD7CB0" w:rsidRDefault="00E25508" w:rsidP="00486F35">
            <w:pPr>
              <w:pStyle w:val="Tabletext"/>
              <w:jc w:val="center"/>
            </w:pPr>
          </w:p>
        </w:tc>
      </w:tr>
      <w:tr w:rsidR="007B35E5" w:rsidRPr="00481BED" w14:paraId="1EF625B8" w14:textId="1BE555D9" w:rsidTr="000069F8">
        <w:trPr>
          <w:jc w:val="center"/>
        </w:trPr>
        <w:tc>
          <w:tcPr>
            <w:tcW w:w="3492" w:type="dxa"/>
            <w:shd w:val="clear" w:color="auto" w:fill="auto"/>
          </w:tcPr>
          <w:p w14:paraId="163B8F18" w14:textId="77777777" w:rsidR="00E25508" w:rsidRPr="00003356" w:rsidRDefault="00E25508" w:rsidP="00792BD0">
            <w:pPr>
              <w:pStyle w:val="Tabletext"/>
              <w:rPr>
                <w:iCs/>
              </w:rPr>
            </w:pPr>
            <w:r w:rsidRPr="00003356">
              <w:rPr>
                <w:iCs/>
              </w:rPr>
              <w:t>State-type-name</w:t>
            </w:r>
          </w:p>
        </w:tc>
        <w:tc>
          <w:tcPr>
            <w:tcW w:w="1536" w:type="dxa"/>
            <w:shd w:val="clear" w:color="auto" w:fill="auto"/>
          </w:tcPr>
          <w:p w14:paraId="05ED445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A6489E9" w14:textId="77777777" w:rsidR="00E25508" w:rsidRPr="00AD7CB0" w:rsidRDefault="00E25508" w:rsidP="00486F35">
            <w:pPr>
              <w:pStyle w:val="Tabletext"/>
              <w:jc w:val="center"/>
              <w:rPr>
                <w:noProof/>
              </w:rPr>
            </w:pPr>
          </w:p>
        </w:tc>
        <w:tc>
          <w:tcPr>
            <w:tcW w:w="1537" w:type="dxa"/>
            <w:shd w:val="clear" w:color="auto" w:fill="auto"/>
          </w:tcPr>
          <w:p w14:paraId="7E0B9F95" w14:textId="77777777" w:rsidR="00E25508" w:rsidRPr="00AD7CB0" w:rsidRDefault="00E25508" w:rsidP="00486F35">
            <w:pPr>
              <w:pStyle w:val="Tabletext"/>
              <w:jc w:val="center"/>
            </w:pPr>
          </w:p>
        </w:tc>
        <w:tc>
          <w:tcPr>
            <w:tcW w:w="1537" w:type="dxa"/>
          </w:tcPr>
          <w:p w14:paraId="481B33D5" w14:textId="77777777" w:rsidR="00E25508" w:rsidRPr="00AD7CB0" w:rsidRDefault="00E25508" w:rsidP="00486F35">
            <w:pPr>
              <w:pStyle w:val="Tabletext"/>
              <w:jc w:val="center"/>
            </w:pPr>
          </w:p>
        </w:tc>
      </w:tr>
      <w:tr w:rsidR="007B35E5" w:rsidRPr="00481BED" w14:paraId="046B001B" w14:textId="56A04F97" w:rsidTr="000069F8">
        <w:trPr>
          <w:jc w:val="center"/>
        </w:trPr>
        <w:tc>
          <w:tcPr>
            <w:tcW w:w="3492" w:type="dxa"/>
            <w:shd w:val="clear" w:color="auto" w:fill="auto"/>
          </w:tcPr>
          <w:p w14:paraId="6411D0CB" w14:textId="77777777" w:rsidR="00E25508" w:rsidRPr="00003356" w:rsidRDefault="00E25508" w:rsidP="00792BD0">
            <w:pPr>
              <w:pStyle w:val="Tabletext"/>
              <w:rPr>
                <w:iCs/>
              </w:rPr>
            </w:pPr>
            <w:r w:rsidRPr="00003356">
              <w:rPr>
                <w:iCs/>
              </w:rPr>
              <w:t>State-type-qualifier</w:t>
            </w:r>
          </w:p>
        </w:tc>
        <w:tc>
          <w:tcPr>
            <w:tcW w:w="1536" w:type="dxa"/>
            <w:shd w:val="clear" w:color="auto" w:fill="auto"/>
          </w:tcPr>
          <w:p w14:paraId="1A83EA7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1C7A915" w14:textId="77777777" w:rsidR="00E25508" w:rsidRPr="00AD7CB0" w:rsidRDefault="00E25508" w:rsidP="00486F35">
            <w:pPr>
              <w:pStyle w:val="Tabletext"/>
              <w:jc w:val="center"/>
              <w:rPr>
                <w:noProof/>
              </w:rPr>
            </w:pPr>
          </w:p>
        </w:tc>
        <w:tc>
          <w:tcPr>
            <w:tcW w:w="1537" w:type="dxa"/>
            <w:shd w:val="clear" w:color="auto" w:fill="auto"/>
          </w:tcPr>
          <w:p w14:paraId="73AE6524" w14:textId="77777777" w:rsidR="00E25508" w:rsidRPr="00AD7CB0" w:rsidRDefault="00E25508" w:rsidP="00486F35">
            <w:pPr>
              <w:pStyle w:val="Tabletext"/>
              <w:jc w:val="center"/>
            </w:pPr>
          </w:p>
        </w:tc>
        <w:tc>
          <w:tcPr>
            <w:tcW w:w="1537" w:type="dxa"/>
          </w:tcPr>
          <w:p w14:paraId="5F1A2C32" w14:textId="77777777" w:rsidR="00E25508" w:rsidRPr="00AD7CB0" w:rsidRDefault="00E25508" w:rsidP="00486F35">
            <w:pPr>
              <w:pStyle w:val="Tabletext"/>
              <w:jc w:val="center"/>
            </w:pPr>
          </w:p>
        </w:tc>
      </w:tr>
      <w:tr w:rsidR="007B35E5" w:rsidRPr="00481BED" w14:paraId="562FF0B9" w14:textId="0A1E59ED" w:rsidTr="000069F8">
        <w:trPr>
          <w:jc w:val="center"/>
        </w:trPr>
        <w:tc>
          <w:tcPr>
            <w:tcW w:w="3492" w:type="dxa"/>
            <w:shd w:val="clear" w:color="auto" w:fill="auto"/>
          </w:tcPr>
          <w:p w14:paraId="17EFC030" w14:textId="77777777" w:rsidR="00E25508" w:rsidRPr="00003356" w:rsidRDefault="00E25508" w:rsidP="00792BD0">
            <w:pPr>
              <w:pStyle w:val="Tabletext"/>
              <w:rPr>
                <w:iCs/>
              </w:rPr>
            </w:pPr>
            <w:r w:rsidRPr="00003356">
              <w:rPr>
                <w:iCs/>
              </w:rPr>
              <w:t>Static-operation-signature</w:t>
            </w:r>
          </w:p>
        </w:tc>
        <w:tc>
          <w:tcPr>
            <w:tcW w:w="1536" w:type="dxa"/>
            <w:shd w:val="clear" w:color="auto" w:fill="auto"/>
          </w:tcPr>
          <w:p w14:paraId="63ACA3A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10E98E0" w14:textId="77777777" w:rsidR="00E25508" w:rsidRPr="00AD7CB0" w:rsidRDefault="00E25508" w:rsidP="00486F35">
            <w:pPr>
              <w:pStyle w:val="Tabletext"/>
              <w:jc w:val="center"/>
              <w:rPr>
                <w:noProof/>
              </w:rPr>
            </w:pPr>
          </w:p>
        </w:tc>
        <w:tc>
          <w:tcPr>
            <w:tcW w:w="1537" w:type="dxa"/>
            <w:shd w:val="clear" w:color="auto" w:fill="auto"/>
          </w:tcPr>
          <w:p w14:paraId="580BC275" w14:textId="77777777" w:rsidR="00E25508" w:rsidRPr="00AD7CB0" w:rsidRDefault="00E25508" w:rsidP="00486F35">
            <w:pPr>
              <w:pStyle w:val="Tabletext"/>
              <w:jc w:val="center"/>
            </w:pPr>
          </w:p>
        </w:tc>
        <w:tc>
          <w:tcPr>
            <w:tcW w:w="1537" w:type="dxa"/>
          </w:tcPr>
          <w:p w14:paraId="496C91D1" w14:textId="77777777" w:rsidR="00E25508" w:rsidRPr="00AD7CB0" w:rsidRDefault="00E25508" w:rsidP="00486F35">
            <w:pPr>
              <w:pStyle w:val="Tabletext"/>
              <w:jc w:val="center"/>
            </w:pPr>
          </w:p>
        </w:tc>
      </w:tr>
      <w:tr w:rsidR="007B35E5" w:rsidRPr="00481BED" w14:paraId="55F2A906" w14:textId="6522EC05" w:rsidTr="000069F8">
        <w:trPr>
          <w:jc w:val="center"/>
        </w:trPr>
        <w:tc>
          <w:tcPr>
            <w:tcW w:w="3492" w:type="dxa"/>
            <w:shd w:val="clear" w:color="auto" w:fill="auto"/>
          </w:tcPr>
          <w:p w14:paraId="0832CA78" w14:textId="77777777" w:rsidR="00E25508" w:rsidRPr="00003356" w:rsidRDefault="00E25508" w:rsidP="00792BD0">
            <w:pPr>
              <w:pStyle w:val="Tabletext"/>
              <w:rPr>
                <w:iCs/>
              </w:rPr>
            </w:pPr>
            <w:r w:rsidRPr="00003356">
              <w:rPr>
                <w:iCs/>
              </w:rPr>
              <w:t>Step-graph-node</w:t>
            </w:r>
          </w:p>
        </w:tc>
        <w:tc>
          <w:tcPr>
            <w:tcW w:w="1536" w:type="dxa"/>
            <w:shd w:val="clear" w:color="auto" w:fill="auto"/>
          </w:tcPr>
          <w:p w14:paraId="1F8E083B" w14:textId="77777777" w:rsidR="00E25508" w:rsidRPr="00AD7CB0" w:rsidRDefault="00E25508" w:rsidP="00486F35">
            <w:pPr>
              <w:pStyle w:val="Tabletext"/>
              <w:jc w:val="center"/>
              <w:rPr>
                <w:noProof/>
              </w:rPr>
            </w:pPr>
          </w:p>
        </w:tc>
        <w:tc>
          <w:tcPr>
            <w:tcW w:w="1537" w:type="dxa"/>
            <w:shd w:val="clear" w:color="auto" w:fill="auto"/>
          </w:tcPr>
          <w:p w14:paraId="26DE807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0F36EE9" w14:textId="77777777" w:rsidR="00E25508" w:rsidRPr="00AD7CB0" w:rsidRDefault="00E25508" w:rsidP="00486F35">
            <w:pPr>
              <w:pStyle w:val="Tabletext"/>
              <w:jc w:val="center"/>
            </w:pPr>
          </w:p>
        </w:tc>
        <w:tc>
          <w:tcPr>
            <w:tcW w:w="1537" w:type="dxa"/>
          </w:tcPr>
          <w:p w14:paraId="07C567A4" w14:textId="77777777" w:rsidR="00E25508" w:rsidRPr="00AD7CB0" w:rsidRDefault="00E25508" w:rsidP="00486F35">
            <w:pPr>
              <w:pStyle w:val="Tabletext"/>
              <w:jc w:val="center"/>
            </w:pPr>
          </w:p>
        </w:tc>
      </w:tr>
      <w:tr w:rsidR="007B35E5" w:rsidRPr="00481BED" w14:paraId="073AC49B" w14:textId="3B25C0AA" w:rsidTr="000069F8">
        <w:trPr>
          <w:jc w:val="center"/>
        </w:trPr>
        <w:tc>
          <w:tcPr>
            <w:tcW w:w="3492" w:type="dxa"/>
            <w:shd w:val="clear" w:color="auto" w:fill="auto"/>
          </w:tcPr>
          <w:p w14:paraId="594B36DA" w14:textId="77777777" w:rsidR="00E25508" w:rsidRPr="00003356" w:rsidRDefault="00E25508" w:rsidP="00792BD0">
            <w:pPr>
              <w:pStyle w:val="Tabletext"/>
              <w:rPr>
                <w:iCs/>
              </w:rPr>
            </w:pPr>
            <w:r w:rsidRPr="00003356">
              <w:rPr>
                <w:iCs/>
              </w:rPr>
              <w:t>Stop-node</w:t>
            </w:r>
          </w:p>
        </w:tc>
        <w:tc>
          <w:tcPr>
            <w:tcW w:w="1536" w:type="dxa"/>
            <w:shd w:val="clear" w:color="auto" w:fill="auto"/>
          </w:tcPr>
          <w:p w14:paraId="358423B6"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95AC0C7" w14:textId="77777777" w:rsidR="00E25508" w:rsidRPr="00AD7CB0" w:rsidRDefault="00E25508" w:rsidP="00486F35">
            <w:pPr>
              <w:pStyle w:val="Tabletext"/>
              <w:jc w:val="center"/>
              <w:rPr>
                <w:noProof/>
              </w:rPr>
            </w:pPr>
          </w:p>
        </w:tc>
        <w:tc>
          <w:tcPr>
            <w:tcW w:w="1537" w:type="dxa"/>
            <w:shd w:val="clear" w:color="auto" w:fill="auto"/>
          </w:tcPr>
          <w:p w14:paraId="19A26CF5" w14:textId="77777777" w:rsidR="00E25508" w:rsidRPr="00AD7CB0" w:rsidRDefault="00E25508" w:rsidP="00486F35">
            <w:pPr>
              <w:pStyle w:val="Tabletext"/>
              <w:jc w:val="center"/>
            </w:pPr>
          </w:p>
        </w:tc>
        <w:tc>
          <w:tcPr>
            <w:tcW w:w="1537" w:type="dxa"/>
          </w:tcPr>
          <w:p w14:paraId="325D1B8A" w14:textId="77777777" w:rsidR="00E25508" w:rsidRPr="00AD7CB0" w:rsidRDefault="00E25508" w:rsidP="00486F35">
            <w:pPr>
              <w:pStyle w:val="Tabletext"/>
              <w:jc w:val="center"/>
            </w:pPr>
          </w:p>
        </w:tc>
      </w:tr>
      <w:tr w:rsidR="007B35E5" w:rsidRPr="00481BED" w14:paraId="225FE34F" w14:textId="38F6588C" w:rsidTr="000069F8">
        <w:trPr>
          <w:jc w:val="center"/>
        </w:trPr>
        <w:tc>
          <w:tcPr>
            <w:tcW w:w="3492" w:type="dxa"/>
            <w:shd w:val="clear" w:color="auto" w:fill="auto"/>
          </w:tcPr>
          <w:p w14:paraId="74951A5D" w14:textId="77777777" w:rsidR="00E25508" w:rsidRPr="00003356" w:rsidRDefault="00E25508" w:rsidP="00792BD0">
            <w:pPr>
              <w:pStyle w:val="Tabletext"/>
              <w:rPr>
                <w:iCs/>
              </w:rPr>
            </w:pPr>
            <w:r w:rsidRPr="00003356">
              <w:rPr>
                <w:iCs/>
                <w:noProof/>
              </w:rPr>
              <w:t>Syntype</w:t>
            </w:r>
            <w:r w:rsidRPr="00003356">
              <w:rPr>
                <w:iCs/>
              </w:rPr>
              <w:t>-definition</w:t>
            </w:r>
          </w:p>
        </w:tc>
        <w:tc>
          <w:tcPr>
            <w:tcW w:w="1536" w:type="dxa"/>
            <w:shd w:val="clear" w:color="auto" w:fill="auto"/>
          </w:tcPr>
          <w:p w14:paraId="17215A7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5998596" w14:textId="77777777" w:rsidR="00E25508" w:rsidRPr="00AD7CB0" w:rsidRDefault="00E25508" w:rsidP="00486F35">
            <w:pPr>
              <w:pStyle w:val="Tabletext"/>
              <w:jc w:val="center"/>
              <w:rPr>
                <w:noProof/>
              </w:rPr>
            </w:pPr>
          </w:p>
        </w:tc>
        <w:tc>
          <w:tcPr>
            <w:tcW w:w="1537" w:type="dxa"/>
            <w:shd w:val="clear" w:color="auto" w:fill="auto"/>
          </w:tcPr>
          <w:p w14:paraId="1DA6C853" w14:textId="77777777" w:rsidR="00E25508" w:rsidRPr="00AD7CB0" w:rsidRDefault="00E25508" w:rsidP="00486F35">
            <w:pPr>
              <w:pStyle w:val="Tabletext"/>
              <w:jc w:val="center"/>
            </w:pPr>
          </w:p>
        </w:tc>
        <w:tc>
          <w:tcPr>
            <w:tcW w:w="1537" w:type="dxa"/>
          </w:tcPr>
          <w:p w14:paraId="5DAFBD69" w14:textId="77777777" w:rsidR="00E25508" w:rsidRPr="00AD7CB0" w:rsidRDefault="00E25508" w:rsidP="00486F35">
            <w:pPr>
              <w:pStyle w:val="Tabletext"/>
              <w:jc w:val="center"/>
            </w:pPr>
          </w:p>
        </w:tc>
      </w:tr>
      <w:tr w:rsidR="007B35E5" w:rsidRPr="00481BED" w14:paraId="303E4B7E" w14:textId="3A025B15" w:rsidTr="000069F8">
        <w:trPr>
          <w:jc w:val="center"/>
        </w:trPr>
        <w:tc>
          <w:tcPr>
            <w:tcW w:w="3492" w:type="dxa"/>
            <w:shd w:val="clear" w:color="auto" w:fill="auto"/>
          </w:tcPr>
          <w:p w14:paraId="53A0084B" w14:textId="77777777" w:rsidR="00E25508" w:rsidRPr="00003356" w:rsidRDefault="00E25508" w:rsidP="00792BD0">
            <w:pPr>
              <w:pStyle w:val="Tabletext"/>
              <w:rPr>
                <w:iCs/>
              </w:rPr>
            </w:pPr>
            <w:r w:rsidRPr="00003356">
              <w:rPr>
                <w:iCs/>
                <w:noProof/>
              </w:rPr>
              <w:t>Syntype</w:t>
            </w:r>
            <w:r w:rsidRPr="00003356">
              <w:rPr>
                <w:iCs/>
              </w:rPr>
              <w:t>-identifier</w:t>
            </w:r>
          </w:p>
        </w:tc>
        <w:tc>
          <w:tcPr>
            <w:tcW w:w="1536" w:type="dxa"/>
            <w:shd w:val="clear" w:color="auto" w:fill="auto"/>
          </w:tcPr>
          <w:p w14:paraId="3D6B00BC"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D07FDD2" w14:textId="77777777" w:rsidR="00E25508" w:rsidRPr="00AD7CB0" w:rsidRDefault="00E25508" w:rsidP="00486F35">
            <w:pPr>
              <w:pStyle w:val="Tabletext"/>
              <w:jc w:val="center"/>
              <w:rPr>
                <w:noProof/>
              </w:rPr>
            </w:pPr>
          </w:p>
        </w:tc>
        <w:tc>
          <w:tcPr>
            <w:tcW w:w="1537" w:type="dxa"/>
            <w:shd w:val="clear" w:color="auto" w:fill="auto"/>
          </w:tcPr>
          <w:p w14:paraId="46A12CBE" w14:textId="77777777" w:rsidR="00E25508" w:rsidRPr="00AD7CB0" w:rsidRDefault="00E25508" w:rsidP="00486F35">
            <w:pPr>
              <w:pStyle w:val="Tabletext"/>
              <w:jc w:val="center"/>
            </w:pPr>
          </w:p>
        </w:tc>
        <w:tc>
          <w:tcPr>
            <w:tcW w:w="1537" w:type="dxa"/>
          </w:tcPr>
          <w:p w14:paraId="076D0ABA" w14:textId="77777777" w:rsidR="00E25508" w:rsidRPr="00AD7CB0" w:rsidRDefault="00E25508" w:rsidP="00486F35">
            <w:pPr>
              <w:pStyle w:val="Tabletext"/>
              <w:jc w:val="center"/>
            </w:pPr>
          </w:p>
        </w:tc>
      </w:tr>
      <w:tr w:rsidR="007B35E5" w:rsidRPr="00481BED" w14:paraId="463460AF" w14:textId="7D4129BA" w:rsidTr="000069F8">
        <w:trPr>
          <w:jc w:val="center"/>
        </w:trPr>
        <w:tc>
          <w:tcPr>
            <w:tcW w:w="3492" w:type="dxa"/>
            <w:shd w:val="clear" w:color="auto" w:fill="auto"/>
          </w:tcPr>
          <w:p w14:paraId="60E2EBC6" w14:textId="77777777" w:rsidR="00E25508" w:rsidRPr="00003356" w:rsidRDefault="00E25508" w:rsidP="00792BD0">
            <w:pPr>
              <w:pStyle w:val="Tabletext"/>
              <w:rPr>
                <w:iCs/>
              </w:rPr>
            </w:pPr>
            <w:r w:rsidRPr="00003356">
              <w:rPr>
                <w:iCs/>
                <w:noProof/>
              </w:rPr>
              <w:t>Syntype</w:t>
            </w:r>
            <w:r w:rsidRPr="00003356">
              <w:rPr>
                <w:iCs/>
              </w:rPr>
              <w:t>-name</w:t>
            </w:r>
          </w:p>
        </w:tc>
        <w:tc>
          <w:tcPr>
            <w:tcW w:w="1536" w:type="dxa"/>
            <w:shd w:val="clear" w:color="auto" w:fill="auto"/>
          </w:tcPr>
          <w:p w14:paraId="7C7C044F"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CBE54CB" w14:textId="77777777" w:rsidR="00E25508" w:rsidRPr="00AD7CB0" w:rsidRDefault="00E25508" w:rsidP="00486F35">
            <w:pPr>
              <w:pStyle w:val="Tabletext"/>
              <w:jc w:val="center"/>
              <w:rPr>
                <w:noProof/>
              </w:rPr>
            </w:pPr>
          </w:p>
        </w:tc>
        <w:tc>
          <w:tcPr>
            <w:tcW w:w="1537" w:type="dxa"/>
            <w:shd w:val="clear" w:color="auto" w:fill="auto"/>
          </w:tcPr>
          <w:p w14:paraId="6CC7C097" w14:textId="77777777" w:rsidR="00E25508" w:rsidRPr="00AD7CB0" w:rsidRDefault="00E25508" w:rsidP="00486F35">
            <w:pPr>
              <w:pStyle w:val="Tabletext"/>
              <w:jc w:val="center"/>
            </w:pPr>
          </w:p>
        </w:tc>
        <w:tc>
          <w:tcPr>
            <w:tcW w:w="1537" w:type="dxa"/>
          </w:tcPr>
          <w:p w14:paraId="47EAD28F" w14:textId="77777777" w:rsidR="00E25508" w:rsidRPr="00AD7CB0" w:rsidRDefault="00E25508" w:rsidP="00486F35">
            <w:pPr>
              <w:pStyle w:val="Tabletext"/>
              <w:jc w:val="center"/>
            </w:pPr>
          </w:p>
        </w:tc>
      </w:tr>
      <w:tr w:rsidR="007B35E5" w:rsidRPr="00481BED" w14:paraId="3D953419" w14:textId="169C99E2" w:rsidTr="000069F8">
        <w:trPr>
          <w:jc w:val="center"/>
        </w:trPr>
        <w:tc>
          <w:tcPr>
            <w:tcW w:w="3492" w:type="dxa"/>
            <w:shd w:val="clear" w:color="auto" w:fill="auto"/>
          </w:tcPr>
          <w:p w14:paraId="626DEEEA" w14:textId="77777777" w:rsidR="00E25508" w:rsidRPr="00003356" w:rsidRDefault="00E25508" w:rsidP="00792BD0">
            <w:pPr>
              <w:pStyle w:val="Tabletext"/>
              <w:rPr>
                <w:iCs/>
              </w:rPr>
            </w:pPr>
            <w:r w:rsidRPr="00003356">
              <w:rPr>
                <w:iCs/>
              </w:rPr>
              <w:t>Task-node</w:t>
            </w:r>
          </w:p>
        </w:tc>
        <w:tc>
          <w:tcPr>
            <w:tcW w:w="1536" w:type="dxa"/>
            <w:shd w:val="clear" w:color="auto" w:fill="auto"/>
          </w:tcPr>
          <w:p w14:paraId="2E7382F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0731BAA" w14:textId="77777777" w:rsidR="00E25508" w:rsidRPr="00AD7CB0" w:rsidRDefault="00E25508" w:rsidP="00486F35">
            <w:pPr>
              <w:pStyle w:val="Tabletext"/>
              <w:jc w:val="center"/>
              <w:rPr>
                <w:noProof/>
              </w:rPr>
            </w:pPr>
          </w:p>
        </w:tc>
        <w:tc>
          <w:tcPr>
            <w:tcW w:w="1537" w:type="dxa"/>
            <w:shd w:val="clear" w:color="auto" w:fill="auto"/>
          </w:tcPr>
          <w:p w14:paraId="7AF90080" w14:textId="77777777" w:rsidR="00E25508" w:rsidRPr="00AD7CB0" w:rsidRDefault="00E25508" w:rsidP="00486F35">
            <w:pPr>
              <w:pStyle w:val="Tabletext"/>
              <w:jc w:val="center"/>
            </w:pPr>
          </w:p>
        </w:tc>
        <w:tc>
          <w:tcPr>
            <w:tcW w:w="1537" w:type="dxa"/>
          </w:tcPr>
          <w:p w14:paraId="10C83617" w14:textId="77777777" w:rsidR="00E25508" w:rsidRPr="00AD7CB0" w:rsidRDefault="00E25508" w:rsidP="00486F35">
            <w:pPr>
              <w:pStyle w:val="Tabletext"/>
              <w:jc w:val="center"/>
            </w:pPr>
          </w:p>
        </w:tc>
      </w:tr>
      <w:tr w:rsidR="007B35E5" w:rsidRPr="00481BED" w14:paraId="44800A47" w14:textId="6BCFD2AA" w:rsidTr="000069F8">
        <w:trPr>
          <w:jc w:val="center"/>
        </w:trPr>
        <w:tc>
          <w:tcPr>
            <w:tcW w:w="3492" w:type="dxa"/>
            <w:shd w:val="clear" w:color="auto" w:fill="auto"/>
          </w:tcPr>
          <w:p w14:paraId="1FFC77D4" w14:textId="77777777" w:rsidR="00E25508" w:rsidRPr="00003356" w:rsidRDefault="00E25508" w:rsidP="00792BD0">
            <w:pPr>
              <w:pStyle w:val="Tabletext"/>
              <w:rPr>
                <w:iCs/>
              </w:rPr>
            </w:pPr>
            <w:r w:rsidRPr="00003356">
              <w:rPr>
                <w:iCs/>
              </w:rPr>
              <w:t>Terminator</w:t>
            </w:r>
          </w:p>
        </w:tc>
        <w:tc>
          <w:tcPr>
            <w:tcW w:w="1536" w:type="dxa"/>
            <w:shd w:val="clear" w:color="auto" w:fill="auto"/>
          </w:tcPr>
          <w:p w14:paraId="338DC43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0ACBD9B"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5DF2BE6B" w14:textId="77777777" w:rsidR="00E25508" w:rsidRPr="00AD7CB0" w:rsidRDefault="00E25508" w:rsidP="00486F35">
            <w:pPr>
              <w:pStyle w:val="Tabletext"/>
              <w:jc w:val="center"/>
            </w:pPr>
          </w:p>
        </w:tc>
        <w:tc>
          <w:tcPr>
            <w:tcW w:w="1537" w:type="dxa"/>
          </w:tcPr>
          <w:p w14:paraId="1ED1BA72" w14:textId="77777777" w:rsidR="00E25508" w:rsidRPr="00AD7CB0" w:rsidRDefault="00E25508" w:rsidP="00486F35">
            <w:pPr>
              <w:pStyle w:val="Tabletext"/>
              <w:jc w:val="center"/>
            </w:pPr>
          </w:p>
        </w:tc>
      </w:tr>
      <w:tr w:rsidR="007B35E5" w:rsidRPr="00481BED" w14:paraId="399B8D79" w14:textId="6EEA7676" w:rsidTr="000069F8">
        <w:trPr>
          <w:jc w:val="center"/>
        </w:trPr>
        <w:tc>
          <w:tcPr>
            <w:tcW w:w="3492" w:type="dxa"/>
            <w:shd w:val="clear" w:color="auto" w:fill="auto"/>
          </w:tcPr>
          <w:p w14:paraId="7F1725D9" w14:textId="77777777" w:rsidR="00E25508" w:rsidRPr="00003356" w:rsidRDefault="00E25508" w:rsidP="00792BD0">
            <w:pPr>
              <w:pStyle w:val="Tabletext"/>
              <w:rPr>
                <w:iCs/>
              </w:rPr>
            </w:pPr>
            <w:r w:rsidRPr="00003356">
              <w:rPr>
                <w:iCs/>
              </w:rPr>
              <w:t>Time-expression</w:t>
            </w:r>
          </w:p>
        </w:tc>
        <w:tc>
          <w:tcPr>
            <w:tcW w:w="1536" w:type="dxa"/>
            <w:shd w:val="clear" w:color="auto" w:fill="auto"/>
          </w:tcPr>
          <w:p w14:paraId="3613F0CA"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36095212" w14:textId="77777777" w:rsidR="00E25508" w:rsidRPr="00AD7CB0" w:rsidRDefault="00E25508" w:rsidP="00486F35">
            <w:pPr>
              <w:pStyle w:val="Tabletext"/>
              <w:jc w:val="center"/>
            </w:pPr>
          </w:p>
        </w:tc>
        <w:tc>
          <w:tcPr>
            <w:tcW w:w="1537" w:type="dxa"/>
            <w:shd w:val="clear" w:color="auto" w:fill="auto"/>
          </w:tcPr>
          <w:p w14:paraId="1E9E4A78" w14:textId="77777777" w:rsidR="00E25508" w:rsidRPr="00AD7CB0" w:rsidRDefault="00E25508" w:rsidP="00486F35">
            <w:pPr>
              <w:pStyle w:val="Tabletext"/>
              <w:jc w:val="center"/>
            </w:pPr>
          </w:p>
        </w:tc>
        <w:tc>
          <w:tcPr>
            <w:tcW w:w="1537" w:type="dxa"/>
          </w:tcPr>
          <w:p w14:paraId="33CF7EE9" w14:textId="77777777" w:rsidR="00E25508" w:rsidRPr="00AD7CB0" w:rsidRDefault="00E25508" w:rsidP="00486F35">
            <w:pPr>
              <w:pStyle w:val="Tabletext"/>
              <w:jc w:val="center"/>
            </w:pPr>
          </w:p>
        </w:tc>
      </w:tr>
      <w:tr w:rsidR="007B35E5" w:rsidRPr="00481BED" w14:paraId="09F9EF2A" w14:textId="3A4475CE" w:rsidTr="000069F8">
        <w:trPr>
          <w:jc w:val="center"/>
        </w:trPr>
        <w:tc>
          <w:tcPr>
            <w:tcW w:w="3492" w:type="dxa"/>
            <w:shd w:val="clear" w:color="auto" w:fill="auto"/>
          </w:tcPr>
          <w:p w14:paraId="1F8F376C" w14:textId="77777777" w:rsidR="00E25508" w:rsidRPr="00003356" w:rsidRDefault="00E25508" w:rsidP="00792BD0">
            <w:pPr>
              <w:pStyle w:val="Tabletext"/>
              <w:rPr>
                <w:iCs/>
              </w:rPr>
            </w:pPr>
            <w:r w:rsidRPr="00003356">
              <w:rPr>
                <w:iCs/>
              </w:rPr>
              <w:t>Timer-active-expression</w:t>
            </w:r>
          </w:p>
        </w:tc>
        <w:tc>
          <w:tcPr>
            <w:tcW w:w="1536" w:type="dxa"/>
            <w:shd w:val="clear" w:color="auto" w:fill="auto"/>
          </w:tcPr>
          <w:p w14:paraId="544DE341"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B141738" w14:textId="77777777" w:rsidR="00E25508" w:rsidRPr="00AD7CB0" w:rsidRDefault="00E25508" w:rsidP="00486F35">
            <w:pPr>
              <w:pStyle w:val="Tabletext"/>
              <w:jc w:val="center"/>
            </w:pPr>
          </w:p>
        </w:tc>
        <w:tc>
          <w:tcPr>
            <w:tcW w:w="1537" w:type="dxa"/>
            <w:shd w:val="clear" w:color="auto" w:fill="auto"/>
          </w:tcPr>
          <w:p w14:paraId="5CCB9AAE" w14:textId="77777777" w:rsidR="00E25508" w:rsidRPr="00AD7CB0" w:rsidRDefault="00E25508" w:rsidP="00486F35">
            <w:pPr>
              <w:pStyle w:val="Tabletext"/>
              <w:jc w:val="center"/>
            </w:pPr>
          </w:p>
        </w:tc>
        <w:tc>
          <w:tcPr>
            <w:tcW w:w="1537" w:type="dxa"/>
          </w:tcPr>
          <w:p w14:paraId="6F682C69" w14:textId="77777777" w:rsidR="00E25508" w:rsidRPr="00AD7CB0" w:rsidRDefault="00E25508" w:rsidP="00486F35">
            <w:pPr>
              <w:pStyle w:val="Tabletext"/>
              <w:jc w:val="center"/>
            </w:pPr>
          </w:p>
        </w:tc>
      </w:tr>
      <w:tr w:rsidR="007B35E5" w:rsidRPr="00481BED" w14:paraId="4F3810DF" w14:textId="0A7CAA6A" w:rsidTr="000069F8">
        <w:trPr>
          <w:jc w:val="center"/>
        </w:trPr>
        <w:tc>
          <w:tcPr>
            <w:tcW w:w="3492" w:type="dxa"/>
            <w:shd w:val="clear" w:color="auto" w:fill="auto"/>
          </w:tcPr>
          <w:p w14:paraId="5458CB97" w14:textId="77777777" w:rsidR="00E25508" w:rsidRPr="00003356" w:rsidRDefault="00E25508" w:rsidP="00792BD0">
            <w:pPr>
              <w:pStyle w:val="Tabletext"/>
              <w:rPr>
                <w:iCs/>
              </w:rPr>
            </w:pPr>
            <w:r w:rsidRPr="00003356">
              <w:rPr>
                <w:iCs/>
              </w:rPr>
              <w:t>Timer-default-initialization</w:t>
            </w:r>
          </w:p>
        </w:tc>
        <w:tc>
          <w:tcPr>
            <w:tcW w:w="1536" w:type="dxa"/>
            <w:shd w:val="clear" w:color="auto" w:fill="auto"/>
          </w:tcPr>
          <w:p w14:paraId="6D87359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71F1A72" w14:textId="77777777" w:rsidR="00E25508" w:rsidRPr="00AD7CB0" w:rsidRDefault="00E25508" w:rsidP="00486F35">
            <w:pPr>
              <w:pStyle w:val="Tabletext"/>
              <w:jc w:val="center"/>
            </w:pPr>
          </w:p>
        </w:tc>
        <w:tc>
          <w:tcPr>
            <w:tcW w:w="1537" w:type="dxa"/>
            <w:shd w:val="clear" w:color="auto" w:fill="auto"/>
          </w:tcPr>
          <w:p w14:paraId="7F4683B7" w14:textId="77777777" w:rsidR="00E25508" w:rsidRPr="00AD7CB0" w:rsidRDefault="00E25508" w:rsidP="00486F35">
            <w:pPr>
              <w:pStyle w:val="Tabletext"/>
              <w:jc w:val="center"/>
            </w:pPr>
          </w:p>
        </w:tc>
        <w:tc>
          <w:tcPr>
            <w:tcW w:w="1537" w:type="dxa"/>
          </w:tcPr>
          <w:p w14:paraId="6BA25822" w14:textId="77777777" w:rsidR="00E25508" w:rsidRPr="00AD7CB0" w:rsidRDefault="00E25508" w:rsidP="00486F35">
            <w:pPr>
              <w:pStyle w:val="Tabletext"/>
              <w:jc w:val="center"/>
            </w:pPr>
          </w:p>
        </w:tc>
      </w:tr>
      <w:tr w:rsidR="007B35E5" w:rsidRPr="00481BED" w14:paraId="13CCB8EC" w14:textId="4E1BEFF6" w:rsidTr="000069F8">
        <w:trPr>
          <w:jc w:val="center"/>
        </w:trPr>
        <w:tc>
          <w:tcPr>
            <w:tcW w:w="3492" w:type="dxa"/>
            <w:shd w:val="clear" w:color="auto" w:fill="auto"/>
          </w:tcPr>
          <w:p w14:paraId="34EC0B90" w14:textId="77777777" w:rsidR="00E25508" w:rsidRPr="00003356" w:rsidRDefault="00E25508" w:rsidP="00792BD0">
            <w:pPr>
              <w:pStyle w:val="Tabletext"/>
              <w:rPr>
                <w:iCs/>
              </w:rPr>
            </w:pPr>
            <w:r w:rsidRPr="00003356">
              <w:rPr>
                <w:iCs/>
              </w:rPr>
              <w:t>Timer-definition</w:t>
            </w:r>
          </w:p>
        </w:tc>
        <w:tc>
          <w:tcPr>
            <w:tcW w:w="1536" w:type="dxa"/>
            <w:shd w:val="clear" w:color="auto" w:fill="auto"/>
          </w:tcPr>
          <w:p w14:paraId="5E8450E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5209399" w14:textId="77777777" w:rsidR="00E25508" w:rsidRPr="00AD7CB0" w:rsidRDefault="00E25508" w:rsidP="00486F35">
            <w:pPr>
              <w:pStyle w:val="Tabletext"/>
              <w:jc w:val="center"/>
            </w:pPr>
          </w:p>
        </w:tc>
        <w:tc>
          <w:tcPr>
            <w:tcW w:w="1537" w:type="dxa"/>
            <w:shd w:val="clear" w:color="auto" w:fill="auto"/>
          </w:tcPr>
          <w:p w14:paraId="1DCB1AB8" w14:textId="77777777" w:rsidR="00E25508" w:rsidRPr="00AD7CB0" w:rsidRDefault="00E25508" w:rsidP="00486F35">
            <w:pPr>
              <w:pStyle w:val="Tabletext"/>
              <w:jc w:val="center"/>
            </w:pPr>
          </w:p>
        </w:tc>
        <w:tc>
          <w:tcPr>
            <w:tcW w:w="1537" w:type="dxa"/>
          </w:tcPr>
          <w:p w14:paraId="20D18184" w14:textId="77777777" w:rsidR="00E25508" w:rsidRPr="00AD7CB0" w:rsidRDefault="00E25508" w:rsidP="00486F35">
            <w:pPr>
              <w:pStyle w:val="Tabletext"/>
              <w:jc w:val="center"/>
            </w:pPr>
          </w:p>
        </w:tc>
      </w:tr>
      <w:tr w:rsidR="007B35E5" w:rsidRPr="00481BED" w14:paraId="662CE82B" w14:textId="206273EE" w:rsidTr="000069F8">
        <w:trPr>
          <w:jc w:val="center"/>
        </w:trPr>
        <w:tc>
          <w:tcPr>
            <w:tcW w:w="3492" w:type="dxa"/>
            <w:shd w:val="clear" w:color="auto" w:fill="auto"/>
          </w:tcPr>
          <w:p w14:paraId="2FDEF26D" w14:textId="77777777" w:rsidR="00E25508" w:rsidRPr="00003356" w:rsidRDefault="00E25508" w:rsidP="00792BD0">
            <w:pPr>
              <w:pStyle w:val="Tabletext"/>
              <w:rPr>
                <w:iCs/>
              </w:rPr>
            </w:pPr>
            <w:r w:rsidRPr="00003356">
              <w:rPr>
                <w:iCs/>
              </w:rPr>
              <w:t>Timer-identifier</w:t>
            </w:r>
          </w:p>
        </w:tc>
        <w:tc>
          <w:tcPr>
            <w:tcW w:w="1536" w:type="dxa"/>
            <w:shd w:val="clear" w:color="auto" w:fill="auto"/>
          </w:tcPr>
          <w:p w14:paraId="17071E6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072566D4" w14:textId="77777777" w:rsidR="00E25508" w:rsidRPr="00AD7CB0" w:rsidRDefault="00E25508" w:rsidP="00486F35">
            <w:pPr>
              <w:pStyle w:val="Tabletext"/>
              <w:jc w:val="center"/>
            </w:pPr>
          </w:p>
        </w:tc>
        <w:tc>
          <w:tcPr>
            <w:tcW w:w="1537" w:type="dxa"/>
            <w:shd w:val="clear" w:color="auto" w:fill="auto"/>
          </w:tcPr>
          <w:p w14:paraId="40E68298" w14:textId="77777777" w:rsidR="00E25508" w:rsidRPr="00AD7CB0" w:rsidRDefault="00E25508" w:rsidP="00486F35">
            <w:pPr>
              <w:pStyle w:val="Tabletext"/>
              <w:jc w:val="center"/>
            </w:pPr>
          </w:p>
        </w:tc>
        <w:tc>
          <w:tcPr>
            <w:tcW w:w="1537" w:type="dxa"/>
          </w:tcPr>
          <w:p w14:paraId="7C06362B" w14:textId="77777777" w:rsidR="00E25508" w:rsidRPr="00AD7CB0" w:rsidRDefault="00E25508" w:rsidP="00486F35">
            <w:pPr>
              <w:pStyle w:val="Tabletext"/>
              <w:jc w:val="center"/>
            </w:pPr>
          </w:p>
        </w:tc>
      </w:tr>
      <w:tr w:rsidR="007B35E5" w:rsidRPr="00481BED" w14:paraId="16DB8285" w14:textId="1558FF1E" w:rsidTr="000069F8">
        <w:trPr>
          <w:jc w:val="center"/>
        </w:trPr>
        <w:tc>
          <w:tcPr>
            <w:tcW w:w="3492" w:type="dxa"/>
            <w:shd w:val="clear" w:color="auto" w:fill="auto"/>
          </w:tcPr>
          <w:p w14:paraId="63D3A97D" w14:textId="77777777" w:rsidR="00E25508" w:rsidRPr="00003356" w:rsidRDefault="00E25508" w:rsidP="00792BD0">
            <w:pPr>
              <w:pStyle w:val="Tabletext"/>
              <w:rPr>
                <w:iCs/>
              </w:rPr>
            </w:pPr>
            <w:r w:rsidRPr="00003356">
              <w:rPr>
                <w:iCs/>
              </w:rPr>
              <w:t>Timer-name</w:t>
            </w:r>
          </w:p>
        </w:tc>
        <w:tc>
          <w:tcPr>
            <w:tcW w:w="1536" w:type="dxa"/>
            <w:shd w:val="clear" w:color="auto" w:fill="auto"/>
          </w:tcPr>
          <w:p w14:paraId="4A1A0184"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2B90E60" w14:textId="77777777" w:rsidR="00E25508" w:rsidRPr="00AD7CB0" w:rsidRDefault="00E25508" w:rsidP="00486F35">
            <w:pPr>
              <w:pStyle w:val="Tabletext"/>
              <w:jc w:val="center"/>
            </w:pPr>
          </w:p>
        </w:tc>
        <w:tc>
          <w:tcPr>
            <w:tcW w:w="1537" w:type="dxa"/>
            <w:shd w:val="clear" w:color="auto" w:fill="auto"/>
          </w:tcPr>
          <w:p w14:paraId="70696884" w14:textId="77777777" w:rsidR="00E25508" w:rsidRPr="00AD7CB0" w:rsidRDefault="00E25508" w:rsidP="00486F35">
            <w:pPr>
              <w:pStyle w:val="Tabletext"/>
              <w:jc w:val="center"/>
            </w:pPr>
          </w:p>
        </w:tc>
        <w:tc>
          <w:tcPr>
            <w:tcW w:w="1537" w:type="dxa"/>
          </w:tcPr>
          <w:p w14:paraId="123FE02B" w14:textId="77777777" w:rsidR="00E25508" w:rsidRPr="00AD7CB0" w:rsidRDefault="00E25508" w:rsidP="00486F35">
            <w:pPr>
              <w:pStyle w:val="Tabletext"/>
              <w:jc w:val="center"/>
            </w:pPr>
          </w:p>
        </w:tc>
      </w:tr>
      <w:tr w:rsidR="007B35E5" w:rsidRPr="00481BED" w14:paraId="759B106E" w14:textId="378782ED" w:rsidTr="000069F8">
        <w:trPr>
          <w:jc w:val="center"/>
        </w:trPr>
        <w:tc>
          <w:tcPr>
            <w:tcW w:w="3492" w:type="dxa"/>
            <w:shd w:val="clear" w:color="auto" w:fill="auto"/>
          </w:tcPr>
          <w:p w14:paraId="7E2AF7D0" w14:textId="77777777" w:rsidR="00E25508" w:rsidRPr="00003356" w:rsidRDefault="00E25508" w:rsidP="00792BD0">
            <w:pPr>
              <w:pStyle w:val="Tabletext"/>
              <w:rPr>
                <w:iCs/>
              </w:rPr>
            </w:pPr>
            <w:r w:rsidRPr="00003356">
              <w:rPr>
                <w:iCs/>
              </w:rPr>
              <w:t>Timer-remaining-duration</w:t>
            </w:r>
          </w:p>
        </w:tc>
        <w:tc>
          <w:tcPr>
            <w:tcW w:w="1536" w:type="dxa"/>
            <w:shd w:val="clear" w:color="auto" w:fill="auto"/>
          </w:tcPr>
          <w:p w14:paraId="5171DC0D"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813B15F" w14:textId="77777777" w:rsidR="00E25508" w:rsidRPr="00AD7CB0" w:rsidRDefault="00E25508" w:rsidP="00486F35">
            <w:pPr>
              <w:pStyle w:val="Tabletext"/>
              <w:jc w:val="center"/>
            </w:pPr>
          </w:p>
        </w:tc>
        <w:tc>
          <w:tcPr>
            <w:tcW w:w="1537" w:type="dxa"/>
            <w:shd w:val="clear" w:color="auto" w:fill="auto"/>
          </w:tcPr>
          <w:p w14:paraId="46884A66" w14:textId="77777777" w:rsidR="00E25508" w:rsidRPr="00AD7CB0" w:rsidRDefault="00E25508" w:rsidP="00486F35">
            <w:pPr>
              <w:pStyle w:val="Tabletext"/>
              <w:jc w:val="center"/>
            </w:pPr>
          </w:p>
        </w:tc>
        <w:tc>
          <w:tcPr>
            <w:tcW w:w="1537" w:type="dxa"/>
          </w:tcPr>
          <w:p w14:paraId="64B68581" w14:textId="77777777" w:rsidR="00E25508" w:rsidRPr="00AD7CB0" w:rsidRDefault="00E25508" w:rsidP="00486F35">
            <w:pPr>
              <w:pStyle w:val="Tabletext"/>
              <w:jc w:val="center"/>
            </w:pPr>
          </w:p>
        </w:tc>
      </w:tr>
      <w:tr w:rsidR="007B35E5" w:rsidRPr="00481BED" w14:paraId="1BA1E8AE" w14:textId="492C83AC" w:rsidTr="000069F8">
        <w:trPr>
          <w:jc w:val="center"/>
        </w:trPr>
        <w:tc>
          <w:tcPr>
            <w:tcW w:w="3492" w:type="dxa"/>
            <w:shd w:val="clear" w:color="auto" w:fill="auto"/>
          </w:tcPr>
          <w:p w14:paraId="58D242F2" w14:textId="77777777" w:rsidR="00E25508" w:rsidRPr="00003356" w:rsidRDefault="00E25508" w:rsidP="00792BD0">
            <w:pPr>
              <w:pStyle w:val="Tabletext"/>
              <w:rPr>
                <w:iCs/>
              </w:rPr>
            </w:pPr>
            <w:r w:rsidRPr="00003356">
              <w:rPr>
                <w:iCs/>
              </w:rPr>
              <w:t>Transition</w:t>
            </w:r>
          </w:p>
        </w:tc>
        <w:tc>
          <w:tcPr>
            <w:tcW w:w="1536" w:type="dxa"/>
            <w:shd w:val="clear" w:color="auto" w:fill="auto"/>
          </w:tcPr>
          <w:p w14:paraId="155F28D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EAE7B4C" w14:textId="77777777" w:rsidR="00E25508" w:rsidRPr="00AD7CB0" w:rsidRDefault="00E25508" w:rsidP="00486F35">
            <w:pPr>
              <w:pStyle w:val="Tabletext"/>
              <w:jc w:val="center"/>
            </w:pPr>
          </w:p>
        </w:tc>
        <w:tc>
          <w:tcPr>
            <w:tcW w:w="1537" w:type="dxa"/>
            <w:shd w:val="clear" w:color="auto" w:fill="auto"/>
          </w:tcPr>
          <w:p w14:paraId="06BCFF7C" w14:textId="77777777" w:rsidR="00E25508" w:rsidRPr="00AD7CB0" w:rsidRDefault="00E25508" w:rsidP="00486F35">
            <w:pPr>
              <w:pStyle w:val="Tabletext"/>
              <w:jc w:val="center"/>
            </w:pPr>
          </w:p>
        </w:tc>
        <w:tc>
          <w:tcPr>
            <w:tcW w:w="1537" w:type="dxa"/>
          </w:tcPr>
          <w:p w14:paraId="4BC44735" w14:textId="77777777" w:rsidR="00E25508" w:rsidRPr="00AD7CB0" w:rsidRDefault="00E25508" w:rsidP="00486F35">
            <w:pPr>
              <w:pStyle w:val="Tabletext"/>
              <w:jc w:val="center"/>
            </w:pPr>
          </w:p>
        </w:tc>
      </w:tr>
      <w:tr w:rsidR="007C6369" w:rsidRPr="00481BED" w14:paraId="10BD8C31" w14:textId="77777777" w:rsidTr="000069F8">
        <w:trPr>
          <w:jc w:val="center"/>
        </w:trPr>
        <w:tc>
          <w:tcPr>
            <w:tcW w:w="3492" w:type="dxa"/>
            <w:shd w:val="clear" w:color="auto" w:fill="auto"/>
          </w:tcPr>
          <w:p w14:paraId="5985A473" w14:textId="52B7F7FC" w:rsidR="007C6369" w:rsidRPr="00003356" w:rsidRDefault="007C6369" w:rsidP="00792BD0">
            <w:pPr>
              <w:pStyle w:val="Tabletext"/>
              <w:rPr>
                <w:iCs/>
              </w:rPr>
            </w:pPr>
            <w:r w:rsidRPr="00003356">
              <w:rPr>
                <w:iCs/>
              </w:rPr>
              <w:t>Type-check-expression</w:t>
            </w:r>
          </w:p>
        </w:tc>
        <w:tc>
          <w:tcPr>
            <w:tcW w:w="1536" w:type="dxa"/>
            <w:shd w:val="clear" w:color="auto" w:fill="auto"/>
          </w:tcPr>
          <w:p w14:paraId="7702B4DA" w14:textId="77777777" w:rsidR="007C6369" w:rsidRPr="00AD7CB0" w:rsidRDefault="007C6369" w:rsidP="00486F35">
            <w:pPr>
              <w:pStyle w:val="Tabletext"/>
              <w:jc w:val="center"/>
              <w:rPr>
                <w:noProof/>
              </w:rPr>
            </w:pPr>
          </w:p>
        </w:tc>
        <w:tc>
          <w:tcPr>
            <w:tcW w:w="1537" w:type="dxa"/>
            <w:shd w:val="clear" w:color="auto" w:fill="auto"/>
          </w:tcPr>
          <w:p w14:paraId="3DE110AC" w14:textId="77777777" w:rsidR="007C6369" w:rsidRPr="00AD7CB0" w:rsidRDefault="007C6369" w:rsidP="00486F35">
            <w:pPr>
              <w:pStyle w:val="Tabletext"/>
              <w:jc w:val="center"/>
            </w:pPr>
          </w:p>
        </w:tc>
        <w:tc>
          <w:tcPr>
            <w:tcW w:w="1537" w:type="dxa"/>
            <w:shd w:val="clear" w:color="auto" w:fill="auto"/>
          </w:tcPr>
          <w:p w14:paraId="7E496B86" w14:textId="77777777" w:rsidR="007C6369" w:rsidRPr="00AD7CB0" w:rsidRDefault="007C6369" w:rsidP="00486F35">
            <w:pPr>
              <w:pStyle w:val="Tabletext"/>
              <w:jc w:val="center"/>
            </w:pPr>
          </w:p>
        </w:tc>
        <w:tc>
          <w:tcPr>
            <w:tcW w:w="1537" w:type="dxa"/>
          </w:tcPr>
          <w:p w14:paraId="61AEFA19" w14:textId="73731533" w:rsidR="007C6369" w:rsidRPr="00AD7CB0" w:rsidRDefault="007C6369" w:rsidP="00486F35">
            <w:pPr>
              <w:pStyle w:val="Tabletext"/>
              <w:jc w:val="center"/>
              <w:rPr>
                <w:noProof/>
              </w:rPr>
            </w:pPr>
            <w:r w:rsidRPr="00AD7CB0">
              <w:rPr>
                <w:noProof/>
              </w:rPr>
              <w:t>definition</w:t>
            </w:r>
          </w:p>
        </w:tc>
      </w:tr>
      <w:tr w:rsidR="007C6369" w:rsidRPr="00481BED" w14:paraId="2CBED9FF" w14:textId="77777777" w:rsidTr="000069F8">
        <w:trPr>
          <w:jc w:val="center"/>
        </w:trPr>
        <w:tc>
          <w:tcPr>
            <w:tcW w:w="3492" w:type="dxa"/>
            <w:shd w:val="clear" w:color="auto" w:fill="auto"/>
          </w:tcPr>
          <w:p w14:paraId="41423719" w14:textId="30BDE7BA" w:rsidR="007C6369" w:rsidRPr="00003356" w:rsidRDefault="007C6369" w:rsidP="00792BD0">
            <w:pPr>
              <w:pStyle w:val="Tabletext"/>
              <w:rPr>
                <w:iCs/>
              </w:rPr>
            </w:pPr>
            <w:r w:rsidRPr="00003356">
              <w:rPr>
                <w:iCs/>
              </w:rPr>
              <w:t>Type-coercion</w:t>
            </w:r>
          </w:p>
        </w:tc>
        <w:tc>
          <w:tcPr>
            <w:tcW w:w="1536" w:type="dxa"/>
            <w:shd w:val="clear" w:color="auto" w:fill="auto"/>
          </w:tcPr>
          <w:p w14:paraId="24489A24" w14:textId="77777777" w:rsidR="007C6369" w:rsidRPr="00AD7CB0" w:rsidRDefault="007C6369" w:rsidP="00486F35">
            <w:pPr>
              <w:pStyle w:val="Tabletext"/>
              <w:jc w:val="center"/>
              <w:rPr>
                <w:noProof/>
              </w:rPr>
            </w:pPr>
          </w:p>
        </w:tc>
        <w:tc>
          <w:tcPr>
            <w:tcW w:w="1537" w:type="dxa"/>
            <w:shd w:val="clear" w:color="auto" w:fill="auto"/>
          </w:tcPr>
          <w:p w14:paraId="104E2BAD" w14:textId="77777777" w:rsidR="007C6369" w:rsidRPr="00AD7CB0" w:rsidRDefault="007C6369" w:rsidP="00486F35">
            <w:pPr>
              <w:pStyle w:val="Tabletext"/>
              <w:jc w:val="center"/>
            </w:pPr>
          </w:p>
        </w:tc>
        <w:tc>
          <w:tcPr>
            <w:tcW w:w="1537" w:type="dxa"/>
            <w:shd w:val="clear" w:color="auto" w:fill="auto"/>
          </w:tcPr>
          <w:p w14:paraId="21EE4219" w14:textId="77777777" w:rsidR="007C6369" w:rsidRPr="00AD7CB0" w:rsidRDefault="007C6369" w:rsidP="00486F35">
            <w:pPr>
              <w:pStyle w:val="Tabletext"/>
              <w:jc w:val="center"/>
            </w:pPr>
          </w:p>
        </w:tc>
        <w:tc>
          <w:tcPr>
            <w:tcW w:w="1537" w:type="dxa"/>
          </w:tcPr>
          <w:p w14:paraId="4C6A800A" w14:textId="63A96D11" w:rsidR="007C6369" w:rsidRPr="00AD7CB0" w:rsidRDefault="007C6369" w:rsidP="00486F35">
            <w:pPr>
              <w:pStyle w:val="Tabletext"/>
              <w:jc w:val="center"/>
              <w:rPr>
                <w:noProof/>
              </w:rPr>
            </w:pPr>
            <w:r w:rsidRPr="00AD7CB0">
              <w:rPr>
                <w:noProof/>
              </w:rPr>
              <w:t>definition</w:t>
            </w:r>
          </w:p>
        </w:tc>
      </w:tr>
      <w:tr w:rsidR="007B35E5" w:rsidRPr="00481BED" w14:paraId="371F799E" w14:textId="43ECA168" w:rsidTr="000069F8">
        <w:trPr>
          <w:jc w:val="center"/>
        </w:trPr>
        <w:tc>
          <w:tcPr>
            <w:tcW w:w="3492" w:type="dxa"/>
            <w:shd w:val="clear" w:color="auto" w:fill="auto"/>
          </w:tcPr>
          <w:p w14:paraId="2D680A44" w14:textId="77777777" w:rsidR="00E25508" w:rsidRPr="00003356" w:rsidRDefault="00E25508" w:rsidP="00792BD0">
            <w:pPr>
              <w:pStyle w:val="Tabletext"/>
              <w:rPr>
                <w:iCs/>
              </w:rPr>
            </w:pPr>
            <w:r w:rsidRPr="00003356">
              <w:rPr>
                <w:iCs/>
              </w:rPr>
              <w:t>Value-data-type-definition</w:t>
            </w:r>
          </w:p>
        </w:tc>
        <w:tc>
          <w:tcPr>
            <w:tcW w:w="1536" w:type="dxa"/>
            <w:shd w:val="clear" w:color="auto" w:fill="auto"/>
          </w:tcPr>
          <w:p w14:paraId="0B5EAF3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4A759D83"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1D288914" w14:textId="77777777" w:rsidR="00E25508" w:rsidRPr="00AD7CB0" w:rsidRDefault="00E25508" w:rsidP="00486F35">
            <w:pPr>
              <w:pStyle w:val="Tabletext"/>
              <w:jc w:val="center"/>
            </w:pPr>
          </w:p>
        </w:tc>
        <w:tc>
          <w:tcPr>
            <w:tcW w:w="1537" w:type="dxa"/>
          </w:tcPr>
          <w:p w14:paraId="67F8F4DC" w14:textId="048CA61E" w:rsidR="00E25508" w:rsidRPr="00AD7CB0" w:rsidRDefault="007B35E5" w:rsidP="00486F35">
            <w:pPr>
              <w:pStyle w:val="Tabletext"/>
              <w:jc w:val="center"/>
              <w:rPr>
                <w:noProof/>
              </w:rPr>
            </w:pPr>
            <w:r w:rsidRPr="00AD7CB0">
              <w:rPr>
                <w:noProof/>
              </w:rPr>
              <w:t>redefinition</w:t>
            </w:r>
          </w:p>
        </w:tc>
      </w:tr>
      <w:tr w:rsidR="004124D8" w:rsidRPr="00481BED" w14:paraId="5D7EF13E" w14:textId="77777777" w:rsidTr="000069F8">
        <w:trPr>
          <w:jc w:val="center"/>
        </w:trPr>
        <w:tc>
          <w:tcPr>
            <w:tcW w:w="3492" w:type="dxa"/>
            <w:shd w:val="clear" w:color="auto" w:fill="auto"/>
          </w:tcPr>
          <w:p w14:paraId="5FF97C77" w14:textId="77777777" w:rsidR="004124D8" w:rsidRPr="00003356" w:rsidRDefault="004124D8" w:rsidP="009F2152">
            <w:pPr>
              <w:pStyle w:val="Tabletext"/>
              <w:rPr>
                <w:iCs/>
              </w:rPr>
            </w:pPr>
            <w:r w:rsidRPr="00003356">
              <w:rPr>
                <w:iCs/>
              </w:rPr>
              <w:t>Value-return-node</w:t>
            </w:r>
          </w:p>
        </w:tc>
        <w:tc>
          <w:tcPr>
            <w:tcW w:w="1536" w:type="dxa"/>
            <w:shd w:val="clear" w:color="auto" w:fill="auto"/>
          </w:tcPr>
          <w:p w14:paraId="0128CD48" w14:textId="77777777" w:rsidR="004124D8" w:rsidRPr="00AD7CB0" w:rsidRDefault="004124D8" w:rsidP="009F2152">
            <w:pPr>
              <w:pStyle w:val="Tabletext"/>
              <w:jc w:val="center"/>
              <w:rPr>
                <w:noProof/>
              </w:rPr>
            </w:pPr>
            <w:r w:rsidRPr="00AD7CB0">
              <w:rPr>
                <w:noProof/>
              </w:rPr>
              <w:t>definition</w:t>
            </w:r>
          </w:p>
        </w:tc>
        <w:tc>
          <w:tcPr>
            <w:tcW w:w="1537" w:type="dxa"/>
            <w:shd w:val="clear" w:color="auto" w:fill="auto"/>
          </w:tcPr>
          <w:p w14:paraId="1557F3CA" w14:textId="77777777" w:rsidR="004124D8" w:rsidRPr="00AD7CB0" w:rsidRDefault="004124D8" w:rsidP="009F2152">
            <w:pPr>
              <w:pStyle w:val="Tabletext"/>
              <w:jc w:val="center"/>
              <w:rPr>
                <w:noProof/>
              </w:rPr>
            </w:pPr>
          </w:p>
        </w:tc>
        <w:tc>
          <w:tcPr>
            <w:tcW w:w="1537" w:type="dxa"/>
            <w:shd w:val="clear" w:color="auto" w:fill="auto"/>
          </w:tcPr>
          <w:p w14:paraId="6A303B70" w14:textId="77777777" w:rsidR="004124D8" w:rsidRPr="00AD7CB0" w:rsidRDefault="004124D8" w:rsidP="009F2152">
            <w:pPr>
              <w:pStyle w:val="Tabletext"/>
              <w:jc w:val="center"/>
            </w:pPr>
          </w:p>
        </w:tc>
        <w:tc>
          <w:tcPr>
            <w:tcW w:w="1537" w:type="dxa"/>
          </w:tcPr>
          <w:p w14:paraId="57651FB9" w14:textId="77777777" w:rsidR="004124D8" w:rsidRPr="00AD7CB0" w:rsidRDefault="004124D8" w:rsidP="009F2152">
            <w:pPr>
              <w:pStyle w:val="Tabletext"/>
              <w:jc w:val="center"/>
            </w:pPr>
          </w:p>
        </w:tc>
      </w:tr>
      <w:tr w:rsidR="007B35E5" w:rsidRPr="00481BED" w14:paraId="348DE091" w14:textId="54D69335" w:rsidTr="000069F8">
        <w:trPr>
          <w:jc w:val="center"/>
        </w:trPr>
        <w:tc>
          <w:tcPr>
            <w:tcW w:w="3492" w:type="dxa"/>
            <w:shd w:val="clear" w:color="auto" w:fill="auto"/>
          </w:tcPr>
          <w:p w14:paraId="4D896276" w14:textId="77777777" w:rsidR="00E25508" w:rsidRPr="00003356" w:rsidRDefault="00E25508" w:rsidP="00792BD0">
            <w:pPr>
              <w:pStyle w:val="Tabletext"/>
              <w:rPr>
                <w:iCs/>
              </w:rPr>
            </w:pPr>
            <w:r w:rsidRPr="00003356">
              <w:rPr>
                <w:iCs/>
              </w:rPr>
              <w:t>Value-returning-call-node</w:t>
            </w:r>
          </w:p>
        </w:tc>
        <w:tc>
          <w:tcPr>
            <w:tcW w:w="1536" w:type="dxa"/>
            <w:shd w:val="clear" w:color="auto" w:fill="auto"/>
          </w:tcPr>
          <w:p w14:paraId="2A932E52"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B64D761" w14:textId="77777777" w:rsidR="00E25508" w:rsidRPr="00AD7CB0" w:rsidRDefault="00E25508" w:rsidP="00486F35">
            <w:pPr>
              <w:pStyle w:val="Tabletext"/>
              <w:jc w:val="center"/>
              <w:rPr>
                <w:noProof/>
              </w:rPr>
            </w:pPr>
            <w:r w:rsidRPr="00AD7CB0">
              <w:rPr>
                <w:noProof/>
              </w:rPr>
              <w:t>redefinition</w:t>
            </w:r>
          </w:p>
        </w:tc>
        <w:tc>
          <w:tcPr>
            <w:tcW w:w="1537" w:type="dxa"/>
            <w:shd w:val="clear" w:color="auto" w:fill="auto"/>
          </w:tcPr>
          <w:p w14:paraId="16A78B0B" w14:textId="77777777" w:rsidR="00E25508" w:rsidRPr="00AD7CB0" w:rsidRDefault="00E25508" w:rsidP="00486F35">
            <w:pPr>
              <w:pStyle w:val="Tabletext"/>
              <w:jc w:val="center"/>
            </w:pPr>
          </w:p>
        </w:tc>
        <w:tc>
          <w:tcPr>
            <w:tcW w:w="1537" w:type="dxa"/>
          </w:tcPr>
          <w:p w14:paraId="46DA38B0" w14:textId="77777777" w:rsidR="00E25508" w:rsidRPr="00AD7CB0" w:rsidRDefault="00E25508" w:rsidP="00486F35">
            <w:pPr>
              <w:pStyle w:val="Tabletext"/>
              <w:jc w:val="center"/>
            </w:pPr>
          </w:p>
        </w:tc>
      </w:tr>
      <w:tr w:rsidR="007B35E5" w:rsidRPr="00481BED" w14:paraId="1FCD7C22" w14:textId="3B9687EA" w:rsidTr="000069F8">
        <w:trPr>
          <w:jc w:val="center"/>
        </w:trPr>
        <w:tc>
          <w:tcPr>
            <w:tcW w:w="3492" w:type="dxa"/>
            <w:shd w:val="clear" w:color="auto" w:fill="auto"/>
          </w:tcPr>
          <w:p w14:paraId="5D2D8CBE" w14:textId="77777777" w:rsidR="00E25508" w:rsidRPr="00003356" w:rsidRDefault="00E25508" w:rsidP="00792BD0">
            <w:pPr>
              <w:pStyle w:val="Tabletext"/>
              <w:rPr>
                <w:iCs/>
              </w:rPr>
            </w:pPr>
            <w:r w:rsidRPr="00003356">
              <w:rPr>
                <w:iCs/>
              </w:rPr>
              <w:t>Variable-access</w:t>
            </w:r>
          </w:p>
        </w:tc>
        <w:tc>
          <w:tcPr>
            <w:tcW w:w="1536" w:type="dxa"/>
            <w:shd w:val="clear" w:color="auto" w:fill="auto"/>
          </w:tcPr>
          <w:p w14:paraId="377D3A07"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5A27F2B0" w14:textId="77777777" w:rsidR="00E25508" w:rsidRPr="00AD7CB0" w:rsidRDefault="00E25508" w:rsidP="00486F35">
            <w:pPr>
              <w:pStyle w:val="Tabletext"/>
              <w:jc w:val="center"/>
              <w:rPr>
                <w:noProof/>
              </w:rPr>
            </w:pPr>
          </w:p>
        </w:tc>
        <w:tc>
          <w:tcPr>
            <w:tcW w:w="1537" w:type="dxa"/>
            <w:shd w:val="clear" w:color="auto" w:fill="auto"/>
          </w:tcPr>
          <w:p w14:paraId="4996231A" w14:textId="77777777" w:rsidR="00E25508" w:rsidRPr="00AD7CB0" w:rsidRDefault="00E25508" w:rsidP="00486F35">
            <w:pPr>
              <w:pStyle w:val="Tabletext"/>
              <w:jc w:val="center"/>
            </w:pPr>
          </w:p>
        </w:tc>
        <w:tc>
          <w:tcPr>
            <w:tcW w:w="1537" w:type="dxa"/>
          </w:tcPr>
          <w:p w14:paraId="18E8E4C4" w14:textId="77777777" w:rsidR="00E25508" w:rsidRPr="00AD7CB0" w:rsidRDefault="00E25508" w:rsidP="00486F35">
            <w:pPr>
              <w:pStyle w:val="Tabletext"/>
              <w:jc w:val="center"/>
            </w:pPr>
          </w:p>
        </w:tc>
      </w:tr>
      <w:tr w:rsidR="007B35E5" w:rsidRPr="00481BED" w14:paraId="2F36754A" w14:textId="399CF4FE" w:rsidTr="000069F8">
        <w:trPr>
          <w:jc w:val="center"/>
        </w:trPr>
        <w:tc>
          <w:tcPr>
            <w:tcW w:w="3492" w:type="dxa"/>
            <w:shd w:val="clear" w:color="auto" w:fill="auto"/>
          </w:tcPr>
          <w:p w14:paraId="291FD61B" w14:textId="77777777" w:rsidR="00E25508" w:rsidRPr="00003356" w:rsidRDefault="00E25508" w:rsidP="00792BD0">
            <w:pPr>
              <w:pStyle w:val="Tabletext"/>
              <w:rPr>
                <w:iCs/>
              </w:rPr>
            </w:pPr>
            <w:r w:rsidRPr="00003356">
              <w:rPr>
                <w:iCs/>
              </w:rPr>
              <w:t>Variable-definition</w:t>
            </w:r>
          </w:p>
        </w:tc>
        <w:tc>
          <w:tcPr>
            <w:tcW w:w="1536" w:type="dxa"/>
            <w:shd w:val="clear" w:color="auto" w:fill="auto"/>
          </w:tcPr>
          <w:p w14:paraId="456594A9"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650502D7" w14:textId="77777777" w:rsidR="00E25508" w:rsidRPr="00AD7CB0" w:rsidRDefault="00E25508" w:rsidP="00486F35">
            <w:pPr>
              <w:pStyle w:val="Tabletext"/>
              <w:jc w:val="center"/>
              <w:rPr>
                <w:noProof/>
              </w:rPr>
            </w:pPr>
          </w:p>
        </w:tc>
        <w:tc>
          <w:tcPr>
            <w:tcW w:w="1537" w:type="dxa"/>
            <w:shd w:val="clear" w:color="auto" w:fill="auto"/>
          </w:tcPr>
          <w:p w14:paraId="0C4ADE15" w14:textId="77777777" w:rsidR="00E25508" w:rsidRPr="00AD7CB0" w:rsidRDefault="00E25508" w:rsidP="00486F35">
            <w:pPr>
              <w:pStyle w:val="Tabletext"/>
              <w:jc w:val="center"/>
            </w:pPr>
          </w:p>
        </w:tc>
        <w:tc>
          <w:tcPr>
            <w:tcW w:w="1537" w:type="dxa"/>
          </w:tcPr>
          <w:p w14:paraId="556F7A2E" w14:textId="77777777" w:rsidR="00E25508" w:rsidRPr="00AD7CB0" w:rsidRDefault="00E25508" w:rsidP="00486F35">
            <w:pPr>
              <w:pStyle w:val="Tabletext"/>
              <w:jc w:val="center"/>
            </w:pPr>
          </w:p>
        </w:tc>
      </w:tr>
      <w:tr w:rsidR="007B35E5" w:rsidRPr="00481BED" w14:paraId="4B2D3842" w14:textId="30AF229C" w:rsidTr="000069F8">
        <w:trPr>
          <w:jc w:val="center"/>
        </w:trPr>
        <w:tc>
          <w:tcPr>
            <w:tcW w:w="3492" w:type="dxa"/>
            <w:shd w:val="clear" w:color="auto" w:fill="auto"/>
          </w:tcPr>
          <w:p w14:paraId="573E716C" w14:textId="77777777" w:rsidR="00E25508" w:rsidRPr="00003356" w:rsidRDefault="00E25508" w:rsidP="00792BD0">
            <w:pPr>
              <w:pStyle w:val="Tabletext"/>
              <w:rPr>
                <w:iCs/>
              </w:rPr>
            </w:pPr>
            <w:r w:rsidRPr="00003356">
              <w:rPr>
                <w:iCs/>
              </w:rPr>
              <w:t>Variable-identifier</w:t>
            </w:r>
          </w:p>
        </w:tc>
        <w:tc>
          <w:tcPr>
            <w:tcW w:w="1536" w:type="dxa"/>
            <w:shd w:val="clear" w:color="auto" w:fill="auto"/>
          </w:tcPr>
          <w:p w14:paraId="11921866"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2CBEC491" w14:textId="77777777" w:rsidR="00E25508" w:rsidRPr="00AD7CB0" w:rsidRDefault="00E25508" w:rsidP="00486F35">
            <w:pPr>
              <w:pStyle w:val="Tabletext"/>
              <w:jc w:val="center"/>
              <w:rPr>
                <w:noProof/>
              </w:rPr>
            </w:pPr>
          </w:p>
        </w:tc>
        <w:tc>
          <w:tcPr>
            <w:tcW w:w="1537" w:type="dxa"/>
            <w:shd w:val="clear" w:color="auto" w:fill="auto"/>
          </w:tcPr>
          <w:p w14:paraId="2D87BB67" w14:textId="77777777" w:rsidR="00E25508" w:rsidRPr="00AD7CB0" w:rsidRDefault="00E25508" w:rsidP="00486F35">
            <w:pPr>
              <w:pStyle w:val="Tabletext"/>
              <w:jc w:val="center"/>
            </w:pPr>
          </w:p>
        </w:tc>
        <w:tc>
          <w:tcPr>
            <w:tcW w:w="1537" w:type="dxa"/>
          </w:tcPr>
          <w:p w14:paraId="49CF83BA" w14:textId="77777777" w:rsidR="00E25508" w:rsidRPr="00AD7CB0" w:rsidRDefault="00E25508" w:rsidP="00486F35">
            <w:pPr>
              <w:pStyle w:val="Tabletext"/>
              <w:jc w:val="center"/>
            </w:pPr>
          </w:p>
        </w:tc>
      </w:tr>
      <w:tr w:rsidR="007B35E5" w:rsidRPr="00481BED" w14:paraId="2A65991C" w14:textId="38FD543B" w:rsidTr="000069F8">
        <w:trPr>
          <w:jc w:val="center"/>
        </w:trPr>
        <w:tc>
          <w:tcPr>
            <w:tcW w:w="3492" w:type="dxa"/>
            <w:shd w:val="clear" w:color="auto" w:fill="auto"/>
          </w:tcPr>
          <w:p w14:paraId="20D40DA7" w14:textId="77777777" w:rsidR="00E25508" w:rsidRPr="00003356" w:rsidRDefault="00E25508" w:rsidP="00792BD0">
            <w:pPr>
              <w:pStyle w:val="Tabletext"/>
              <w:rPr>
                <w:iCs/>
              </w:rPr>
            </w:pPr>
            <w:r w:rsidRPr="00003356">
              <w:rPr>
                <w:iCs/>
              </w:rPr>
              <w:t>Variable-name</w:t>
            </w:r>
          </w:p>
        </w:tc>
        <w:tc>
          <w:tcPr>
            <w:tcW w:w="1536" w:type="dxa"/>
            <w:shd w:val="clear" w:color="auto" w:fill="auto"/>
          </w:tcPr>
          <w:p w14:paraId="021C72B3"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1868E4E4" w14:textId="77777777" w:rsidR="00E25508" w:rsidRPr="00AD7CB0" w:rsidRDefault="00E25508" w:rsidP="00486F35">
            <w:pPr>
              <w:pStyle w:val="Tabletext"/>
              <w:jc w:val="center"/>
              <w:rPr>
                <w:noProof/>
              </w:rPr>
            </w:pPr>
          </w:p>
        </w:tc>
        <w:tc>
          <w:tcPr>
            <w:tcW w:w="1537" w:type="dxa"/>
            <w:shd w:val="clear" w:color="auto" w:fill="auto"/>
          </w:tcPr>
          <w:p w14:paraId="0B21CA96" w14:textId="77777777" w:rsidR="00E25508" w:rsidRPr="00AD7CB0" w:rsidRDefault="00E25508" w:rsidP="00486F35">
            <w:pPr>
              <w:pStyle w:val="Tabletext"/>
              <w:jc w:val="center"/>
            </w:pPr>
          </w:p>
        </w:tc>
        <w:tc>
          <w:tcPr>
            <w:tcW w:w="1537" w:type="dxa"/>
          </w:tcPr>
          <w:p w14:paraId="69953738" w14:textId="77777777" w:rsidR="00E25508" w:rsidRPr="00AD7CB0" w:rsidRDefault="00E25508" w:rsidP="00486F35">
            <w:pPr>
              <w:pStyle w:val="Tabletext"/>
              <w:jc w:val="center"/>
            </w:pPr>
          </w:p>
        </w:tc>
      </w:tr>
      <w:tr w:rsidR="007B35E5" w:rsidRPr="00AD7CB0" w14:paraId="06684030" w14:textId="1C744CBE" w:rsidTr="000069F8">
        <w:trPr>
          <w:jc w:val="center"/>
        </w:trPr>
        <w:tc>
          <w:tcPr>
            <w:tcW w:w="3492" w:type="dxa"/>
            <w:shd w:val="clear" w:color="auto" w:fill="auto"/>
          </w:tcPr>
          <w:p w14:paraId="16AF9EFE" w14:textId="77777777" w:rsidR="00E25508" w:rsidRPr="00003356" w:rsidRDefault="00E25508" w:rsidP="00792BD0">
            <w:pPr>
              <w:pStyle w:val="Tabletext"/>
              <w:rPr>
                <w:iCs/>
              </w:rPr>
            </w:pPr>
            <w:r w:rsidRPr="00003356">
              <w:rPr>
                <w:iCs/>
              </w:rPr>
              <w:t>While-graph-node</w:t>
            </w:r>
          </w:p>
        </w:tc>
        <w:tc>
          <w:tcPr>
            <w:tcW w:w="1536" w:type="dxa"/>
            <w:shd w:val="clear" w:color="auto" w:fill="auto"/>
          </w:tcPr>
          <w:p w14:paraId="6A732540" w14:textId="77777777" w:rsidR="00E25508" w:rsidRPr="00AD7CB0" w:rsidRDefault="00E25508" w:rsidP="00486F35">
            <w:pPr>
              <w:pStyle w:val="Tabletext"/>
              <w:jc w:val="center"/>
            </w:pPr>
          </w:p>
        </w:tc>
        <w:tc>
          <w:tcPr>
            <w:tcW w:w="1537" w:type="dxa"/>
            <w:shd w:val="clear" w:color="auto" w:fill="auto"/>
          </w:tcPr>
          <w:p w14:paraId="5E69042E" w14:textId="77777777" w:rsidR="00E25508" w:rsidRPr="00AD7CB0" w:rsidRDefault="00E25508" w:rsidP="00486F35">
            <w:pPr>
              <w:pStyle w:val="Tabletext"/>
              <w:jc w:val="center"/>
              <w:rPr>
                <w:noProof/>
              </w:rPr>
            </w:pPr>
            <w:r w:rsidRPr="00AD7CB0">
              <w:rPr>
                <w:noProof/>
              </w:rPr>
              <w:t>definition</w:t>
            </w:r>
          </w:p>
        </w:tc>
        <w:tc>
          <w:tcPr>
            <w:tcW w:w="1537" w:type="dxa"/>
            <w:shd w:val="clear" w:color="auto" w:fill="auto"/>
          </w:tcPr>
          <w:p w14:paraId="7DD2432E" w14:textId="77777777" w:rsidR="00E25508" w:rsidRPr="00AD7CB0" w:rsidRDefault="00E25508" w:rsidP="00486F35">
            <w:pPr>
              <w:pStyle w:val="Tabletext"/>
              <w:jc w:val="center"/>
            </w:pPr>
          </w:p>
        </w:tc>
        <w:tc>
          <w:tcPr>
            <w:tcW w:w="1537" w:type="dxa"/>
          </w:tcPr>
          <w:p w14:paraId="34B0CFFE" w14:textId="77777777" w:rsidR="00E25508" w:rsidRPr="00AD7CB0" w:rsidRDefault="00E25508" w:rsidP="00486F35">
            <w:pPr>
              <w:pStyle w:val="Tabletext"/>
              <w:jc w:val="center"/>
            </w:pPr>
          </w:p>
        </w:tc>
      </w:tr>
    </w:tbl>
    <w:p w14:paraId="68732A4E" w14:textId="762D268E" w:rsidR="00BA496A" w:rsidRPr="007E2817" w:rsidRDefault="00BA496A" w:rsidP="00511CDA">
      <w:pPr>
        <w:pStyle w:val="Normalaftertitle"/>
      </w:pPr>
      <w:r w:rsidRPr="007E2817">
        <w:t>Some abstract grammar syntax rules defined in [ITU</w:t>
      </w:r>
      <w:r w:rsidRPr="007E2817">
        <w:noBreakHyphen/>
        <w:t>T Z.101] are extended by a redefinition in [ITU</w:t>
      </w:r>
      <w:r w:rsidRPr="007E2817">
        <w:noBreakHyphen/>
        <w:t>T Z.102] or [ITU</w:t>
      </w:r>
      <w:r w:rsidRPr="007E2817">
        <w:noBreakHyphen/>
        <w:t xml:space="preserve">T Z.104] </w:t>
      </w:r>
      <w:r w:rsidR="007B35E5">
        <w:t>or [ITU</w:t>
      </w:r>
      <w:r w:rsidR="007B35E5">
        <w:noBreakHyphen/>
        <w:t>T Z.107</w:t>
      </w:r>
      <w:r w:rsidR="007B35E5" w:rsidRPr="007E2817">
        <w:t xml:space="preserve">] </w:t>
      </w:r>
      <w:r w:rsidRPr="007E2817">
        <w:t>(no rules are extended in [ITU</w:t>
      </w:r>
      <w:r w:rsidRPr="007E2817">
        <w:noBreakHyphen/>
        <w:t>T Z.103]) as shown in the table above. For such rules the complete</w:t>
      </w:r>
      <w:r>
        <w:t xml:space="preserve"> abstract grammar syntax of SDL</w:t>
      </w:r>
      <w:r w:rsidRPr="001C4AA1">
        <w:noBreakHyphen/>
      </w:r>
      <w:r w:rsidRPr="007E2817">
        <w:t>2010 is given by the redefined rule, which replaces the abbreviated rule given in [ITU</w:t>
      </w:r>
      <w:r w:rsidRPr="007E2817">
        <w:noBreakHyphen/>
        <w:t>T Z.101]. Constraints and semantics given in [ITU</w:t>
      </w:r>
      <w:r w:rsidRPr="007E2817">
        <w:noBreakHyphen/>
        <w:t xml:space="preserve">T Z.101] </w:t>
      </w:r>
      <w:r w:rsidR="00AF6E72">
        <w:t xml:space="preserve">also </w:t>
      </w:r>
      <w:r w:rsidRPr="007E2817">
        <w:t>apply to the redefined grammar, except if there is specific normative text otherwise. Constraints and semantics given in [ITU</w:t>
      </w:r>
      <w:r w:rsidRPr="007E2817">
        <w:noBreakHyphen/>
        <w:t xml:space="preserve">T Z.102] or </w:t>
      </w:r>
      <w:r w:rsidRPr="007E2817">
        <w:rPr>
          <w:noProof/>
        </w:rPr>
        <w:t>[</w:t>
      </w:r>
      <w:r w:rsidRPr="007E2817">
        <w:t>ITU</w:t>
      </w:r>
      <w:r w:rsidRPr="007E2817">
        <w:noBreakHyphen/>
        <w:t xml:space="preserve">T Z.104] </w:t>
      </w:r>
      <w:r w:rsidR="007B35E5">
        <w:t>or [ITU</w:t>
      </w:r>
      <w:r w:rsidR="007B35E5">
        <w:noBreakHyphen/>
        <w:t>T Z.107</w:t>
      </w:r>
      <w:r w:rsidR="007B35E5" w:rsidRPr="007E2817">
        <w:t xml:space="preserve">] </w:t>
      </w:r>
      <w:r w:rsidRPr="007E2817">
        <w:t>for redefined rules are in addition to constraints and semantics in [ITU</w:t>
      </w:r>
      <w:r w:rsidRPr="007E2817">
        <w:noBreakHyphen/>
        <w:t>T Z.101].</w:t>
      </w:r>
    </w:p>
    <w:p w14:paraId="252AED5F" w14:textId="77777777" w:rsidR="007B61B5" w:rsidRDefault="007B61B5">
      <w:pPr>
        <w:tabs>
          <w:tab w:val="clear" w:pos="794"/>
          <w:tab w:val="clear" w:pos="1191"/>
          <w:tab w:val="clear" w:pos="1588"/>
          <w:tab w:val="clear" w:pos="1985"/>
        </w:tabs>
        <w:overflowPunct/>
        <w:autoSpaceDE/>
        <w:autoSpaceDN/>
        <w:adjustRightInd/>
        <w:spacing w:before="0"/>
        <w:jc w:val="left"/>
        <w:textAlignment w:val="auto"/>
        <w:rPr>
          <w:b/>
          <w:sz w:val="28"/>
        </w:rPr>
      </w:pPr>
      <w:bookmarkStart w:id="460" w:name="_Toc192901578"/>
      <w:bookmarkStart w:id="461" w:name="_Toc182643628"/>
      <w:bookmarkStart w:id="462" w:name="_Toc303065972"/>
      <w:r>
        <w:br w:type="page"/>
      </w:r>
    </w:p>
    <w:p w14:paraId="7AE112BA" w14:textId="77777777" w:rsidR="00BA496A" w:rsidRPr="00683540" w:rsidRDefault="007B61B5" w:rsidP="000069F8">
      <w:pPr>
        <w:pStyle w:val="AnnexNoTitle"/>
      </w:pPr>
      <w:bookmarkStart w:id="463" w:name="_Toc318895838"/>
      <w:bookmarkStart w:id="464" w:name="_Toc329349733"/>
      <w:bookmarkStart w:id="465" w:name="_Toc329852383"/>
      <w:bookmarkStart w:id="466" w:name="_Toc332207147"/>
      <w:bookmarkStart w:id="467" w:name="_Toc333233295"/>
      <w:bookmarkStart w:id="468" w:name="_Toc449663795"/>
      <w:bookmarkStart w:id="469" w:name="_Toc450570509"/>
      <w:bookmarkStart w:id="470" w:name="_Toc455064358"/>
      <w:bookmarkStart w:id="471" w:name="_Toc455065531"/>
      <w:r w:rsidRPr="00683540">
        <w:t xml:space="preserve">Annex </w:t>
      </w:r>
      <w:r w:rsidR="00BA496A" w:rsidRPr="00683540">
        <w:t>B</w:t>
      </w:r>
      <w:bookmarkEnd w:id="460"/>
      <w:r w:rsidR="00BA496A" w:rsidRPr="00683540">
        <w:br/>
      </w:r>
      <w:r w:rsidR="00BA496A" w:rsidRPr="00683540">
        <w:br/>
      </w:r>
      <w:r w:rsidR="00BA496A" w:rsidRPr="00BC70BA">
        <w:t xml:space="preserve">BNF </w:t>
      </w:r>
      <w:r w:rsidRPr="00683540">
        <w:t>syntax index</w:t>
      </w:r>
      <w:bookmarkEnd w:id="461"/>
      <w:bookmarkEnd w:id="462"/>
      <w:bookmarkEnd w:id="463"/>
      <w:bookmarkEnd w:id="464"/>
      <w:bookmarkEnd w:id="465"/>
      <w:bookmarkEnd w:id="466"/>
      <w:bookmarkEnd w:id="467"/>
      <w:bookmarkEnd w:id="468"/>
      <w:bookmarkEnd w:id="469"/>
      <w:bookmarkEnd w:id="470"/>
      <w:bookmarkEnd w:id="471"/>
    </w:p>
    <w:p w14:paraId="279852C5" w14:textId="77777777" w:rsidR="00BA496A" w:rsidRPr="00224211" w:rsidRDefault="00BA496A" w:rsidP="00BA496A">
      <w:pPr>
        <w:keepNext/>
        <w:jc w:val="center"/>
      </w:pPr>
      <w:r w:rsidRPr="00224211">
        <w:t>(This annex forms an integral part of this Recommendation</w:t>
      </w:r>
      <w:r w:rsidR="002E7234">
        <w:t>.</w:t>
      </w:r>
      <w:r w:rsidRPr="00224211">
        <w:t>)</w:t>
      </w:r>
    </w:p>
    <w:p w14:paraId="19AC2A4F" w14:textId="24C17F97" w:rsidR="00E73C55" w:rsidRPr="00F61913" w:rsidRDefault="00E73C55" w:rsidP="00F61913">
      <w:pPr>
        <w:pStyle w:val="Normalaftertitle"/>
      </w:pPr>
      <w:r w:rsidRPr="00F61913">
        <w:t>The Backus-Naur Form (BNF) syntax index consists of the following table that lists the concrete grammar syntax rules of SDL</w:t>
      </w:r>
      <w:r w:rsidRPr="00F61913">
        <w:noBreakHyphen/>
        <w:t>2010, where they are defined and redefined. For a rule defined in only in [ITU</w:t>
      </w:r>
      <w:r w:rsidRPr="00F61913">
        <w:noBreakHyphen/>
        <w:t>T Z.104], the columns for [ITU</w:t>
      </w:r>
      <w:r w:rsidRPr="00F61913">
        <w:noBreakHyphen/>
        <w:t>T Z.101], [ITU</w:t>
      </w:r>
      <w:r w:rsidRPr="00F61913">
        <w:noBreakHyphen/>
        <w:t>T Z.102] and [ITU</w:t>
      </w:r>
      <w:r w:rsidRPr="00F61913">
        <w:noBreakHyphen/>
        <w:t>T Z.103] in the table below are blank. Similarly</w:t>
      </w:r>
      <w:r w:rsidR="00F76C92">
        <w:t>,</w:t>
      </w:r>
      <w:r w:rsidRPr="00F61913">
        <w:t xml:space="preserve"> for a rule defined in [ITU</w:t>
      </w:r>
      <w:r w:rsidRPr="00F61913">
        <w:noBreakHyphen/>
        <w:t>T Z.103] the columns for [ITU</w:t>
      </w:r>
      <w:r w:rsidRPr="00F61913">
        <w:noBreakHyphen/>
        <w:t>T Z.101] and [ITU</w:t>
      </w:r>
      <w:r w:rsidRPr="00F61913">
        <w:noBreakHyphen/>
        <w:t>T Z.102] are blank, and for a rule defined in [ITU</w:t>
      </w:r>
      <w:r w:rsidRPr="00F61913">
        <w:noBreakHyphen/>
        <w:t>T Z.102], the columns for [ITU</w:t>
      </w:r>
      <w:r w:rsidRPr="00F61913">
        <w:noBreakHyphen/>
        <w:t>T Z.101] is blank. It is expected that users of the SDL</w:t>
      </w:r>
      <w:r w:rsidRPr="00F61913">
        <w:noBreakHyphen/>
        <w:t xml:space="preserve">2010 Recommendations have access to machine-readable copies of the Recommendation texts and are therefore able to use computer software to locate the definitions and uses of the concrete grammar syntax rules. A concrete grammar syntax rule name should always be of the form "&lt;rule name&gt;" and the definition of a rule should start </w:t>
      </w:r>
      <w:r w:rsidR="00CD50C5">
        <w:rPr>
          <w:noProof/>
        </w:rPr>
        <w:t>"&lt;rule name&gt; </w:t>
      </w:r>
      <w:r w:rsidRPr="00F61913">
        <w:rPr>
          <w:noProof/>
        </w:rPr>
        <w:t>::="</w:t>
      </w:r>
      <w:r w:rsidRPr="00F61913">
        <w:t xml:space="preserve"> at the start of a line that in the original Microsoft Word text has the style "z100 syntax 1st line". Subsequent lines defining a rule should use the user</w:t>
      </w:r>
      <w:r w:rsidR="008A1BB0">
        <w:t>-</w:t>
      </w:r>
      <w:r w:rsidRPr="00F61913">
        <w:t xml:space="preserve">defined Microsoft Word style "z100 syntax" except the last line of the rule </w:t>
      </w:r>
      <w:r w:rsidRPr="00F61913">
        <w:rPr>
          <w:noProof/>
        </w:rPr>
        <w:t xml:space="preserve">definition which </w:t>
      </w:r>
      <w:r w:rsidRPr="00F61913">
        <w:t>should use the style "z100 syntax last line".</w:t>
      </w:r>
    </w:p>
    <w:p w14:paraId="7CDFCAE6" w14:textId="77777777" w:rsidR="00BA496A" w:rsidRPr="00683540" w:rsidRDefault="00BA496A" w:rsidP="00BA496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134"/>
        <w:gridCol w:w="1134"/>
        <w:gridCol w:w="1134"/>
        <w:gridCol w:w="1134"/>
        <w:gridCol w:w="1134"/>
      </w:tblGrid>
      <w:tr w:rsidR="00CA5901" w:rsidRPr="00683540" w14:paraId="7D339D88" w14:textId="20FEC624" w:rsidTr="00003356">
        <w:trPr>
          <w:tblHeader/>
          <w:jc w:val="center"/>
        </w:trPr>
        <w:tc>
          <w:tcPr>
            <w:tcW w:w="3969" w:type="dxa"/>
            <w:shd w:val="clear" w:color="auto" w:fill="auto"/>
          </w:tcPr>
          <w:p w14:paraId="3077CE38" w14:textId="77777777" w:rsidR="00CA5901" w:rsidRPr="00683540" w:rsidRDefault="00CA5901" w:rsidP="00D12148">
            <w:pPr>
              <w:pStyle w:val="Tablehead"/>
            </w:pPr>
            <w:r w:rsidRPr="00683540">
              <w:t>Concrete syntax rule name</w:t>
            </w:r>
          </w:p>
        </w:tc>
        <w:tc>
          <w:tcPr>
            <w:tcW w:w="1134" w:type="dxa"/>
            <w:shd w:val="clear" w:color="auto" w:fill="auto"/>
          </w:tcPr>
          <w:p w14:paraId="7F2F0D23" w14:textId="77777777" w:rsidR="00CA5901" w:rsidRPr="00683540" w:rsidRDefault="00CA5901" w:rsidP="00D12148">
            <w:pPr>
              <w:pStyle w:val="Tablehead"/>
            </w:pPr>
            <w:r>
              <w:t xml:space="preserve">ITU-T </w:t>
            </w:r>
            <w:r w:rsidRPr="00683540">
              <w:t>Z.101</w:t>
            </w:r>
          </w:p>
        </w:tc>
        <w:tc>
          <w:tcPr>
            <w:tcW w:w="1134" w:type="dxa"/>
            <w:shd w:val="clear" w:color="auto" w:fill="auto"/>
          </w:tcPr>
          <w:p w14:paraId="4B17ECE7" w14:textId="77777777" w:rsidR="00CA5901" w:rsidRPr="00683540" w:rsidRDefault="00CA5901" w:rsidP="00D12148">
            <w:pPr>
              <w:pStyle w:val="Tablehead"/>
            </w:pPr>
            <w:r>
              <w:t xml:space="preserve">ITU-T </w:t>
            </w:r>
            <w:r w:rsidRPr="00683540">
              <w:t>Z.102</w:t>
            </w:r>
          </w:p>
        </w:tc>
        <w:tc>
          <w:tcPr>
            <w:tcW w:w="1134" w:type="dxa"/>
            <w:shd w:val="clear" w:color="auto" w:fill="auto"/>
          </w:tcPr>
          <w:p w14:paraId="6FE8370D" w14:textId="77777777" w:rsidR="00CA5901" w:rsidRPr="00683540" w:rsidRDefault="00CA5901" w:rsidP="00D12148">
            <w:pPr>
              <w:pStyle w:val="Tablehead"/>
            </w:pPr>
            <w:r>
              <w:t xml:space="preserve">ITU-T </w:t>
            </w:r>
            <w:r w:rsidRPr="00683540">
              <w:t>Z.103</w:t>
            </w:r>
          </w:p>
        </w:tc>
        <w:tc>
          <w:tcPr>
            <w:tcW w:w="1134" w:type="dxa"/>
            <w:shd w:val="clear" w:color="auto" w:fill="auto"/>
          </w:tcPr>
          <w:p w14:paraId="3A94E575" w14:textId="77777777" w:rsidR="00CA5901" w:rsidRPr="00683540" w:rsidRDefault="00CA5901" w:rsidP="00D12148">
            <w:pPr>
              <w:pStyle w:val="Tablehead"/>
            </w:pPr>
            <w:r>
              <w:t xml:space="preserve">ITU-T </w:t>
            </w:r>
            <w:r w:rsidRPr="00683540">
              <w:t>Z.104</w:t>
            </w:r>
          </w:p>
        </w:tc>
        <w:tc>
          <w:tcPr>
            <w:tcW w:w="1134" w:type="dxa"/>
          </w:tcPr>
          <w:p w14:paraId="69041A08" w14:textId="56105028" w:rsidR="00CA5901" w:rsidRDefault="000C7591" w:rsidP="00D12148">
            <w:pPr>
              <w:pStyle w:val="Tablehead"/>
            </w:pPr>
            <w:r>
              <w:t>ITU-T Z.107</w:t>
            </w:r>
          </w:p>
        </w:tc>
      </w:tr>
      <w:tr w:rsidR="00CA5901" w:rsidRPr="00D11B72" w14:paraId="4720835D" w14:textId="5D67A5A2" w:rsidTr="00003356">
        <w:trPr>
          <w:jc w:val="center"/>
        </w:trPr>
        <w:tc>
          <w:tcPr>
            <w:tcW w:w="3969" w:type="dxa"/>
            <w:shd w:val="clear" w:color="auto" w:fill="auto"/>
          </w:tcPr>
          <w:p w14:paraId="402F570D" w14:textId="77777777" w:rsidR="00CA5901" w:rsidRPr="00D11B72" w:rsidRDefault="00CA5901" w:rsidP="00D12148">
            <w:pPr>
              <w:pStyle w:val="Tabletext"/>
              <w:rPr>
                <w:noProof/>
              </w:rPr>
            </w:pPr>
            <w:r w:rsidRPr="00D11B72">
              <w:rPr>
                <w:noProof/>
              </w:rPr>
              <w:t>&lt;abstract&gt;</w:t>
            </w:r>
          </w:p>
        </w:tc>
        <w:tc>
          <w:tcPr>
            <w:tcW w:w="1134" w:type="dxa"/>
            <w:shd w:val="clear" w:color="auto" w:fill="auto"/>
          </w:tcPr>
          <w:p w14:paraId="732B763F" w14:textId="77777777" w:rsidR="00CA5901" w:rsidRPr="00D11B72" w:rsidRDefault="00CA5901" w:rsidP="00D12148">
            <w:pPr>
              <w:pStyle w:val="Tabletext"/>
              <w:jc w:val="center"/>
            </w:pPr>
          </w:p>
        </w:tc>
        <w:tc>
          <w:tcPr>
            <w:tcW w:w="1134" w:type="dxa"/>
            <w:shd w:val="clear" w:color="auto" w:fill="auto"/>
          </w:tcPr>
          <w:p w14:paraId="656437A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0B73FA8" w14:textId="77777777" w:rsidR="00CA5901" w:rsidRPr="00D11B72" w:rsidRDefault="00CA5901" w:rsidP="00D12148">
            <w:pPr>
              <w:pStyle w:val="Tabletext"/>
              <w:jc w:val="center"/>
            </w:pPr>
          </w:p>
        </w:tc>
        <w:tc>
          <w:tcPr>
            <w:tcW w:w="1134" w:type="dxa"/>
            <w:shd w:val="clear" w:color="auto" w:fill="auto"/>
          </w:tcPr>
          <w:p w14:paraId="2111E8E6" w14:textId="77777777" w:rsidR="00CA5901" w:rsidRPr="00D11B72" w:rsidRDefault="00CA5901" w:rsidP="00D12148">
            <w:pPr>
              <w:pStyle w:val="Tabletext"/>
              <w:jc w:val="center"/>
            </w:pPr>
          </w:p>
        </w:tc>
        <w:tc>
          <w:tcPr>
            <w:tcW w:w="1134" w:type="dxa"/>
          </w:tcPr>
          <w:p w14:paraId="6C4A13F0" w14:textId="77777777" w:rsidR="00CA5901" w:rsidRPr="00D11B72" w:rsidRDefault="00CA5901" w:rsidP="00D12148">
            <w:pPr>
              <w:pStyle w:val="Tabletext"/>
              <w:jc w:val="center"/>
            </w:pPr>
          </w:p>
        </w:tc>
      </w:tr>
      <w:tr w:rsidR="00CA5901" w:rsidRPr="00D11B72" w14:paraId="6E4865B2" w14:textId="70EBC117" w:rsidTr="00003356">
        <w:trPr>
          <w:jc w:val="center"/>
        </w:trPr>
        <w:tc>
          <w:tcPr>
            <w:tcW w:w="3969" w:type="dxa"/>
            <w:shd w:val="clear" w:color="auto" w:fill="auto"/>
          </w:tcPr>
          <w:p w14:paraId="455C6F63" w14:textId="77777777" w:rsidR="00CA5901" w:rsidRPr="00D11B72" w:rsidRDefault="00CA5901" w:rsidP="00D12148">
            <w:pPr>
              <w:pStyle w:val="Tabletext"/>
              <w:rPr>
                <w:noProof/>
              </w:rPr>
            </w:pPr>
            <w:r w:rsidRPr="00D11B72">
              <w:rPr>
                <w:noProof/>
              </w:rPr>
              <w:t>&lt;action area&gt;</w:t>
            </w:r>
          </w:p>
        </w:tc>
        <w:tc>
          <w:tcPr>
            <w:tcW w:w="1134" w:type="dxa"/>
            <w:shd w:val="clear" w:color="auto" w:fill="auto"/>
          </w:tcPr>
          <w:p w14:paraId="0629F25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24206F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A11D6AC" w14:textId="77777777" w:rsidR="00CA5901" w:rsidRPr="00D11B72" w:rsidRDefault="00CA5901" w:rsidP="00D12148">
            <w:pPr>
              <w:pStyle w:val="Tabletext"/>
              <w:jc w:val="center"/>
            </w:pPr>
          </w:p>
        </w:tc>
        <w:tc>
          <w:tcPr>
            <w:tcW w:w="1134" w:type="dxa"/>
            <w:shd w:val="clear" w:color="auto" w:fill="auto"/>
          </w:tcPr>
          <w:p w14:paraId="69654D03" w14:textId="77777777" w:rsidR="00CA5901" w:rsidRPr="00D11B72" w:rsidRDefault="00CA5901" w:rsidP="00D12148">
            <w:pPr>
              <w:pStyle w:val="Tabletext"/>
              <w:jc w:val="center"/>
            </w:pPr>
          </w:p>
        </w:tc>
        <w:tc>
          <w:tcPr>
            <w:tcW w:w="1134" w:type="dxa"/>
          </w:tcPr>
          <w:p w14:paraId="1F5B8692" w14:textId="77777777" w:rsidR="00CA5901" w:rsidRPr="00D11B72" w:rsidRDefault="00CA5901" w:rsidP="00D12148">
            <w:pPr>
              <w:pStyle w:val="Tabletext"/>
              <w:jc w:val="center"/>
            </w:pPr>
          </w:p>
        </w:tc>
      </w:tr>
      <w:tr w:rsidR="00CA5901" w:rsidRPr="00D11B72" w14:paraId="0DF92CB8" w14:textId="15464238" w:rsidTr="00003356">
        <w:trPr>
          <w:jc w:val="center"/>
        </w:trPr>
        <w:tc>
          <w:tcPr>
            <w:tcW w:w="3969" w:type="dxa"/>
            <w:shd w:val="clear" w:color="auto" w:fill="auto"/>
          </w:tcPr>
          <w:p w14:paraId="6A72564C" w14:textId="77777777" w:rsidR="00CA5901" w:rsidRPr="00D11B72" w:rsidRDefault="00CA5901" w:rsidP="00D12148">
            <w:pPr>
              <w:pStyle w:val="Tabletext"/>
              <w:rPr>
                <w:noProof/>
              </w:rPr>
            </w:pPr>
            <w:r w:rsidRPr="00D11B72">
              <w:rPr>
                <w:noProof/>
              </w:rPr>
              <w:t>&lt;activation delay&gt;</w:t>
            </w:r>
          </w:p>
        </w:tc>
        <w:tc>
          <w:tcPr>
            <w:tcW w:w="1134" w:type="dxa"/>
            <w:shd w:val="clear" w:color="auto" w:fill="auto"/>
          </w:tcPr>
          <w:p w14:paraId="3F658C8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CD1EF7" w14:textId="77777777" w:rsidR="00CA5901" w:rsidRPr="00D11B72" w:rsidRDefault="00CA5901" w:rsidP="00D12148">
            <w:pPr>
              <w:pStyle w:val="Tabletext"/>
              <w:jc w:val="center"/>
              <w:rPr>
                <w:noProof/>
              </w:rPr>
            </w:pPr>
          </w:p>
        </w:tc>
        <w:tc>
          <w:tcPr>
            <w:tcW w:w="1134" w:type="dxa"/>
            <w:shd w:val="clear" w:color="auto" w:fill="auto"/>
          </w:tcPr>
          <w:p w14:paraId="1929B03E" w14:textId="77777777" w:rsidR="00CA5901" w:rsidRPr="00D11B72" w:rsidRDefault="00CA5901" w:rsidP="00D12148">
            <w:pPr>
              <w:pStyle w:val="Tabletext"/>
              <w:jc w:val="center"/>
            </w:pPr>
          </w:p>
        </w:tc>
        <w:tc>
          <w:tcPr>
            <w:tcW w:w="1134" w:type="dxa"/>
            <w:shd w:val="clear" w:color="auto" w:fill="auto"/>
          </w:tcPr>
          <w:p w14:paraId="6F5AEB13" w14:textId="77777777" w:rsidR="00CA5901" w:rsidRPr="00D11B72" w:rsidRDefault="00CA5901" w:rsidP="00D12148">
            <w:pPr>
              <w:pStyle w:val="Tabletext"/>
              <w:jc w:val="center"/>
            </w:pPr>
          </w:p>
        </w:tc>
        <w:tc>
          <w:tcPr>
            <w:tcW w:w="1134" w:type="dxa"/>
          </w:tcPr>
          <w:p w14:paraId="43671424" w14:textId="77777777" w:rsidR="00CA5901" w:rsidRPr="00D11B72" w:rsidRDefault="00CA5901" w:rsidP="00D12148">
            <w:pPr>
              <w:pStyle w:val="Tabletext"/>
              <w:jc w:val="center"/>
            </w:pPr>
          </w:p>
        </w:tc>
      </w:tr>
      <w:tr w:rsidR="00CA5901" w:rsidRPr="00D11B72" w14:paraId="64DA9E62" w14:textId="647C92F3" w:rsidTr="00003356">
        <w:trPr>
          <w:jc w:val="center"/>
        </w:trPr>
        <w:tc>
          <w:tcPr>
            <w:tcW w:w="3969" w:type="dxa"/>
            <w:shd w:val="clear" w:color="auto" w:fill="auto"/>
          </w:tcPr>
          <w:p w14:paraId="2B354937" w14:textId="77777777" w:rsidR="00CA5901" w:rsidRPr="00D11B72" w:rsidRDefault="00CA5901" w:rsidP="00D12148">
            <w:pPr>
              <w:pStyle w:val="Tabletext"/>
              <w:rPr>
                <w:noProof/>
              </w:rPr>
            </w:pPr>
            <w:r w:rsidRPr="00D11B72">
              <w:rPr>
                <w:noProof/>
              </w:rPr>
              <w:t>&lt;active agents expression&gt;</w:t>
            </w:r>
          </w:p>
        </w:tc>
        <w:tc>
          <w:tcPr>
            <w:tcW w:w="1134" w:type="dxa"/>
            <w:shd w:val="clear" w:color="auto" w:fill="auto"/>
          </w:tcPr>
          <w:p w14:paraId="3646899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B183733" w14:textId="77777777" w:rsidR="00CA5901" w:rsidRPr="00D11B72" w:rsidRDefault="00CA5901" w:rsidP="00D12148">
            <w:pPr>
              <w:pStyle w:val="Tabletext"/>
              <w:jc w:val="center"/>
              <w:rPr>
                <w:noProof/>
              </w:rPr>
            </w:pPr>
          </w:p>
        </w:tc>
        <w:tc>
          <w:tcPr>
            <w:tcW w:w="1134" w:type="dxa"/>
            <w:shd w:val="clear" w:color="auto" w:fill="auto"/>
          </w:tcPr>
          <w:p w14:paraId="7B0A69DA" w14:textId="77777777" w:rsidR="00CA5901" w:rsidRPr="00D11B72" w:rsidRDefault="00CA5901" w:rsidP="00D12148">
            <w:pPr>
              <w:pStyle w:val="Tabletext"/>
              <w:jc w:val="center"/>
            </w:pPr>
          </w:p>
        </w:tc>
        <w:tc>
          <w:tcPr>
            <w:tcW w:w="1134" w:type="dxa"/>
            <w:shd w:val="clear" w:color="auto" w:fill="auto"/>
          </w:tcPr>
          <w:p w14:paraId="598BD797" w14:textId="77777777" w:rsidR="00CA5901" w:rsidRPr="00D11B72" w:rsidRDefault="00CA5901" w:rsidP="00D12148">
            <w:pPr>
              <w:pStyle w:val="Tabletext"/>
              <w:jc w:val="center"/>
            </w:pPr>
          </w:p>
        </w:tc>
        <w:tc>
          <w:tcPr>
            <w:tcW w:w="1134" w:type="dxa"/>
          </w:tcPr>
          <w:p w14:paraId="1A1E675F" w14:textId="77777777" w:rsidR="00CA5901" w:rsidRPr="00D11B72" w:rsidRDefault="00CA5901" w:rsidP="00D12148">
            <w:pPr>
              <w:pStyle w:val="Tabletext"/>
              <w:jc w:val="center"/>
            </w:pPr>
          </w:p>
        </w:tc>
      </w:tr>
      <w:tr w:rsidR="00CA5901" w:rsidRPr="00D11B72" w14:paraId="01AD588D" w14:textId="1B705AFD" w:rsidTr="00003356">
        <w:trPr>
          <w:jc w:val="center"/>
        </w:trPr>
        <w:tc>
          <w:tcPr>
            <w:tcW w:w="3969" w:type="dxa"/>
            <w:shd w:val="clear" w:color="auto" w:fill="auto"/>
          </w:tcPr>
          <w:p w14:paraId="31FB1056" w14:textId="77777777" w:rsidR="00CA5901" w:rsidRPr="00D11B72" w:rsidRDefault="00CA5901" w:rsidP="00D12148">
            <w:pPr>
              <w:pStyle w:val="Tabletext"/>
              <w:rPr>
                <w:noProof/>
              </w:rPr>
            </w:pPr>
            <w:r w:rsidRPr="00D11B72">
              <w:rPr>
                <w:noProof/>
              </w:rPr>
              <w:t>&lt;active primary&gt;</w:t>
            </w:r>
          </w:p>
        </w:tc>
        <w:tc>
          <w:tcPr>
            <w:tcW w:w="1134" w:type="dxa"/>
            <w:shd w:val="clear" w:color="auto" w:fill="auto"/>
          </w:tcPr>
          <w:p w14:paraId="07AE7AF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BAF8F99" w14:textId="77777777" w:rsidR="00CA5901" w:rsidRPr="00D11B72" w:rsidRDefault="00CA5901" w:rsidP="00D12148">
            <w:pPr>
              <w:pStyle w:val="Tabletext"/>
              <w:jc w:val="center"/>
              <w:rPr>
                <w:noProof/>
              </w:rPr>
            </w:pPr>
          </w:p>
        </w:tc>
        <w:tc>
          <w:tcPr>
            <w:tcW w:w="1134" w:type="dxa"/>
            <w:shd w:val="clear" w:color="auto" w:fill="auto"/>
          </w:tcPr>
          <w:p w14:paraId="2924B9D3" w14:textId="77777777" w:rsidR="00CA5901" w:rsidRPr="00D11B72" w:rsidRDefault="00CA5901" w:rsidP="00D12148">
            <w:pPr>
              <w:pStyle w:val="Tabletext"/>
              <w:jc w:val="center"/>
            </w:pPr>
          </w:p>
        </w:tc>
        <w:tc>
          <w:tcPr>
            <w:tcW w:w="1134" w:type="dxa"/>
            <w:shd w:val="clear" w:color="auto" w:fill="auto"/>
          </w:tcPr>
          <w:p w14:paraId="00F993F2" w14:textId="77777777" w:rsidR="00CA5901" w:rsidRPr="00D11B72" w:rsidRDefault="00CA5901" w:rsidP="00D12148">
            <w:pPr>
              <w:pStyle w:val="Tabletext"/>
              <w:jc w:val="center"/>
            </w:pPr>
          </w:p>
        </w:tc>
        <w:tc>
          <w:tcPr>
            <w:tcW w:w="1134" w:type="dxa"/>
          </w:tcPr>
          <w:p w14:paraId="405F6D95" w14:textId="77777777" w:rsidR="00CA5901" w:rsidRPr="00D11B72" w:rsidRDefault="00CA5901" w:rsidP="00D12148">
            <w:pPr>
              <w:pStyle w:val="Tabletext"/>
              <w:jc w:val="center"/>
            </w:pPr>
          </w:p>
        </w:tc>
      </w:tr>
      <w:tr w:rsidR="00CA5901" w:rsidRPr="00D11B72" w14:paraId="20ED7AD9" w14:textId="27FBC685" w:rsidTr="00003356">
        <w:trPr>
          <w:jc w:val="center"/>
        </w:trPr>
        <w:tc>
          <w:tcPr>
            <w:tcW w:w="3969" w:type="dxa"/>
            <w:shd w:val="clear" w:color="auto" w:fill="auto"/>
          </w:tcPr>
          <w:p w14:paraId="722ABE16" w14:textId="77777777" w:rsidR="00CA5901" w:rsidRPr="00D11B72" w:rsidRDefault="00CA5901" w:rsidP="00D12148">
            <w:pPr>
              <w:pStyle w:val="Tabletext"/>
              <w:rPr>
                <w:noProof/>
              </w:rPr>
            </w:pPr>
            <w:r w:rsidRPr="00D11B72">
              <w:rPr>
                <w:noProof/>
              </w:rPr>
              <w:t>&lt;actual context parameter list&gt;</w:t>
            </w:r>
          </w:p>
        </w:tc>
        <w:tc>
          <w:tcPr>
            <w:tcW w:w="1134" w:type="dxa"/>
            <w:shd w:val="clear" w:color="auto" w:fill="auto"/>
          </w:tcPr>
          <w:p w14:paraId="6CCB456A" w14:textId="77777777" w:rsidR="00CA5901" w:rsidRPr="00D11B72" w:rsidRDefault="00CA5901" w:rsidP="00D12148">
            <w:pPr>
              <w:pStyle w:val="Tabletext"/>
              <w:jc w:val="center"/>
              <w:rPr>
                <w:noProof/>
              </w:rPr>
            </w:pPr>
          </w:p>
        </w:tc>
        <w:tc>
          <w:tcPr>
            <w:tcW w:w="1134" w:type="dxa"/>
            <w:shd w:val="clear" w:color="auto" w:fill="auto"/>
          </w:tcPr>
          <w:p w14:paraId="4D32E8E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1E717D" w14:textId="77777777" w:rsidR="00CA5901" w:rsidRPr="00D11B72" w:rsidRDefault="00CA5901" w:rsidP="00D12148">
            <w:pPr>
              <w:pStyle w:val="Tabletext"/>
              <w:jc w:val="center"/>
            </w:pPr>
          </w:p>
        </w:tc>
        <w:tc>
          <w:tcPr>
            <w:tcW w:w="1134" w:type="dxa"/>
            <w:shd w:val="clear" w:color="auto" w:fill="auto"/>
          </w:tcPr>
          <w:p w14:paraId="6BF49463" w14:textId="77777777" w:rsidR="00CA5901" w:rsidRPr="00D11B72" w:rsidRDefault="00CA5901" w:rsidP="00D12148">
            <w:pPr>
              <w:pStyle w:val="Tabletext"/>
              <w:jc w:val="center"/>
            </w:pPr>
          </w:p>
        </w:tc>
        <w:tc>
          <w:tcPr>
            <w:tcW w:w="1134" w:type="dxa"/>
          </w:tcPr>
          <w:p w14:paraId="00FBAA8C" w14:textId="77777777" w:rsidR="00CA5901" w:rsidRPr="00D11B72" w:rsidRDefault="00CA5901" w:rsidP="00D12148">
            <w:pPr>
              <w:pStyle w:val="Tabletext"/>
              <w:jc w:val="center"/>
            </w:pPr>
          </w:p>
        </w:tc>
      </w:tr>
      <w:tr w:rsidR="00CA5901" w:rsidRPr="00D11B72" w14:paraId="1D2588CA" w14:textId="51CA623F" w:rsidTr="00003356">
        <w:trPr>
          <w:jc w:val="center"/>
        </w:trPr>
        <w:tc>
          <w:tcPr>
            <w:tcW w:w="3969" w:type="dxa"/>
            <w:shd w:val="clear" w:color="auto" w:fill="auto"/>
          </w:tcPr>
          <w:p w14:paraId="518EAB6D" w14:textId="77777777" w:rsidR="00CA5901" w:rsidRPr="00D11B72" w:rsidRDefault="00CA5901" w:rsidP="00D12148">
            <w:pPr>
              <w:pStyle w:val="Tabletext"/>
              <w:rPr>
                <w:noProof/>
              </w:rPr>
            </w:pPr>
            <w:r w:rsidRPr="00D11B72">
              <w:rPr>
                <w:noProof/>
              </w:rPr>
              <w:t>&lt;actual context parameter&gt;</w:t>
            </w:r>
          </w:p>
        </w:tc>
        <w:tc>
          <w:tcPr>
            <w:tcW w:w="1134" w:type="dxa"/>
            <w:shd w:val="clear" w:color="auto" w:fill="auto"/>
          </w:tcPr>
          <w:p w14:paraId="69535135" w14:textId="77777777" w:rsidR="00CA5901" w:rsidRPr="00D11B72" w:rsidRDefault="00CA5901" w:rsidP="00D12148">
            <w:pPr>
              <w:pStyle w:val="Tabletext"/>
              <w:jc w:val="center"/>
              <w:rPr>
                <w:noProof/>
              </w:rPr>
            </w:pPr>
          </w:p>
        </w:tc>
        <w:tc>
          <w:tcPr>
            <w:tcW w:w="1134" w:type="dxa"/>
            <w:shd w:val="clear" w:color="auto" w:fill="auto"/>
          </w:tcPr>
          <w:p w14:paraId="3C5F4B9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EE320C4" w14:textId="77777777" w:rsidR="00CA5901" w:rsidRPr="00D11B72" w:rsidRDefault="00CA5901" w:rsidP="00D12148">
            <w:pPr>
              <w:pStyle w:val="Tabletext"/>
              <w:jc w:val="center"/>
            </w:pPr>
          </w:p>
        </w:tc>
        <w:tc>
          <w:tcPr>
            <w:tcW w:w="1134" w:type="dxa"/>
            <w:shd w:val="clear" w:color="auto" w:fill="auto"/>
          </w:tcPr>
          <w:p w14:paraId="5A6CDB4A" w14:textId="77777777" w:rsidR="00CA5901" w:rsidRPr="00D11B72" w:rsidRDefault="00CA5901" w:rsidP="00D12148">
            <w:pPr>
              <w:pStyle w:val="Tabletext"/>
              <w:jc w:val="center"/>
            </w:pPr>
          </w:p>
        </w:tc>
        <w:tc>
          <w:tcPr>
            <w:tcW w:w="1134" w:type="dxa"/>
          </w:tcPr>
          <w:p w14:paraId="5C27FD3A" w14:textId="77777777" w:rsidR="00CA5901" w:rsidRPr="00D11B72" w:rsidRDefault="00CA5901" w:rsidP="00D12148">
            <w:pPr>
              <w:pStyle w:val="Tabletext"/>
              <w:jc w:val="center"/>
            </w:pPr>
          </w:p>
        </w:tc>
      </w:tr>
      <w:tr w:rsidR="00CA5901" w:rsidRPr="00D11B72" w14:paraId="5E750DE4" w14:textId="052A866C" w:rsidTr="00003356">
        <w:trPr>
          <w:jc w:val="center"/>
        </w:trPr>
        <w:tc>
          <w:tcPr>
            <w:tcW w:w="3969" w:type="dxa"/>
            <w:shd w:val="clear" w:color="auto" w:fill="auto"/>
          </w:tcPr>
          <w:p w14:paraId="43FD7E3B" w14:textId="77777777" w:rsidR="00CA5901" w:rsidRPr="00D11B72" w:rsidRDefault="00CA5901" w:rsidP="00D12148">
            <w:pPr>
              <w:pStyle w:val="Tabletext"/>
              <w:rPr>
                <w:noProof/>
              </w:rPr>
            </w:pPr>
            <w:r w:rsidRPr="00D11B72">
              <w:rPr>
                <w:noProof/>
              </w:rPr>
              <w:t>&lt;actual context parameters&gt;</w:t>
            </w:r>
          </w:p>
        </w:tc>
        <w:tc>
          <w:tcPr>
            <w:tcW w:w="1134" w:type="dxa"/>
            <w:shd w:val="clear" w:color="auto" w:fill="auto"/>
          </w:tcPr>
          <w:p w14:paraId="6EE076E5" w14:textId="77777777" w:rsidR="00CA5901" w:rsidRPr="00D11B72" w:rsidRDefault="00CA5901" w:rsidP="00D12148">
            <w:pPr>
              <w:pStyle w:val="Tabletext"/>
              <w:jc w:val="center"/>
              <w:rPr>
                <w:noProof/>
              </w:rPr>
            </w:pPr>
          </w:p>
        </w:tc>
        <w:tc>
          <w:tcPr>
            <w:tcW w:w="1134" w:type="dxa"/>
            <w:shd w:val="clear" w:color="auto" w:fill="auto"/>
          </w:tcPr>
          <w:p w14:paraId="343E2AC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FACF75" w14:textId="77777777" w:rsidR="00CA5901" w:rsidRPr="00D11B72" w:rsidRDefault="00CA5901" w:rsidP="00D12148">
            <w:pPr>
              <w:pStyle w:val="Tabletext"/>
              <w:jc w:val="center"/>
            </w:pPr>
          </w:p>
        </w:tc>
        <w:tc>
          <w:tcPr>
            <w:tcW w:w="1134" w:type="dxa"/>
            <w:shd w:val="clear" w:color="auto" w:fill="auto"/>
          </w:tcPr>
          <w:p w14:paraId="63F58ED3" w14:textId="77777777" w:rsidR="00CA5901" w:rsidRPr="00D11B72" w:rsidRDefault="00CA5901" w:rsidP="00D12148">
            <w:pPr>
              <w:pStyle w:val="Tabletext"/>
              <w:jc w:val="center"/>
            </w:pPr>
          </w:p>
        </w:tc>
        <w:tc>
          <w:tcPr>
            <w:tcW w:w="1134" w:type="dxa"/>
          </w:tcPr>
          <w:p w14:paraId="4B73835F" w14:textId="77777777" w:rsidR="00CA5901" w:rsidRPr="00D11B72" w:rsidRDefault="00CA5901" w:rsidP="00D12148">
            <w:pPr>
              <w:pStyle w:val="Tabletext"/>
              <w:jc w:val="center"/>
            </w:pPr>
          </w:p>
        </w:tc>
      </w:tr>
      <w:tr w:rsidR="00CA5901" w:rsidRPr="00D11B72" w14:paraId="17D7D152" w14:textId="2983BED0" w:rsidTr="00003356">
        <w:trPr>
          <w:jc w:val="center"/>
        </w:trPr>
        <w:tc>
          <w:tcPr>
            <w:tcW w:w="3969" w:type="dxa"/>
            <w:shd w:val="clear" w:color="auto" w:fill="auto"/>
          </w:tcPr>
          <w:p w14:paraId="4BA2CA7B" w14:textId="77777777" w:rsidR="00CA5901" w:rsidRPr="00D11B72" w:rsidRDefault="00CA5901" w:rsidP="00D12148">
            <w:pPr>
              <w:pStyle w:val="Tabletext"/>
              <w:rPr>
                <w:noProof/>
              </w:rPr>
            </w:pPr>
            <w:r w:rsidRPr="00D11B72">
              <w:rPr>
                <w:noProof/>
              </w:rPr>
              <w:t>&lt;actual parameter list&gt;</w:t>
            </w:r>
          </w:p>
        </w:tc>
        <w:tc>
          <w:tcPr>
            <w:tcW w:w="1134" w:type="dxa"/>
            <w:shd w:val="clear" w:color="auto" w:fill="auto"/>
          </w:tcPr>
          <w:p w14:paraId="3F3EA4A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1407270" w14:textId="77777777" w:rsidR="00CA5901" w:rsidRPr="00D11B72" w:rsidRDefault="00CA5901" w:rsidP="00D12148">
            <w:pPr>
              <w:pStyle w:val="Tabletext"/>
              <w:jc w:val="center"/>
              <w:rPr>
                <w:noProof/>
              </w:rPr>
            </w:pPr>
          </w:p>
        </w:tc>
        <w:tc>
          <w:tcPr>
            <w:tcW w:w="1134" w:type="dxa"/>
            <w:shd w:val="clear" w:color="auto" w:fill="auto"/>
          </w:tcPr>
          <w:p w14:paraId="00731A9E" w14:textId="77777777" w:rsidR="00CA5901" w:rsidRPr="00D11B72" w:rsidRDefault="00CA5901" w:rsidP="00D12148">
            <w:pPr>
              <w:pStyle w:val="Tabletext"/>
              <w:jc w:val="center"/>
            </w:pPr>
          </w:p>
        </w:tc>
        <w:tc>
          <w:tcPr>
            <w:tcW w:w="1134" w:type="dxa"/>
            <w:shd w:val="clear" w:color="auto" w:fill="auto"/>
          </w:tcPr>
          <w:p w14:paraId="5AD0D066" w14:textId="77777777" w:rsidR="00CA5901" w:rsidRPr="00D11B72" w:rsidRDefault="00CA5901" w:rsidP="00D12148">
            <w:pPr>
              <w:pStyle w:val="Tabletext"/>
              <w:jc w:val="center"/>
            </w:pPr>
          </w:p>
        </w:tc>
        <w:tc>
          <w:tcPr>
            <w:tcW w:w="1134" w:type="dxa"/>
          </w:tcPr>
          <w:p w14:paraId="3E3BE93C" w14:textId="77777777" w:rsidR="00CA5901" w:rsidRPr="00D11B72" w:rsidRDefault="00CA5901" w:rsidP="00D12148">
            <w:pPr>
              <w:pStyle w:val="Tabletext"/>
              <w:jc w:val="center"/>
            </w:pPr>
          </w:p>
        </w:tc>
      </w:tr>
      <w:tr w:rsidR="00E97AAA" w:rsidRPr="00D11B72" w14:paraId="17985C44" w14:textId="77777777" w:rsidTr="00003356">
        <w:trPr>
          <w:jc w:val="center"/>
        </w:trPr>
        <w:tc>
          <w:tcPr>
            <w:tcW w:w="3969" w:type="dxa"/>
            <w:shd w:val="clear" w:color="auto" w:fill="auto"/>
          </w:tcPr>
          <w:p w14:paraId="69CE95BD" w14:textId="0231E89B" w:rsidR="00E97AAA" w:rsidRPr="00D11B72" w:rsidRDefault="00E97AAA" w:rsidP="00D12148">
            <w:pPr>
              <w:pStyle w:val="Tabletext"/>
              <w:rPr>
                <w:noProof/>
              </w:rPr>
            </w:pPr>
            <w:r>
              <w:rPr>
                <w:noProof/>
              </w:rPr>
              <w:t>&lt;actual parameter</w:t>
            </w:r>
            <w:r w:rsidRPr="00D11B72">
              <w:rPr>
                <w:noProof/>
              </w:rPr>
              <w:t>&gt;</w:t>
            </w:r>
          </w:p>
        </w:tc>
        <w:tc>
          <w:tcPr>
            <w:tcW w:w="1134" w:type="dxa"/>
            <w:shd w:val="clear" w:color="auto" w:fill="auto"/>
          </w:tcPr>
          <w:p w14:paraId="355368ED" w14:textId="5829FD3C" w:rsidR="00E97AAA" w:rsidRPr="00D11B72" w:rsidRDefault="00E97AAA" w:rsidP="00D12148">
            <w:pPr>
              <w:pStyle w:val="Tabletext"/>
              <w:jc w:val="center"/>
              <w:rPr>
                <w:noProof/>
              </w:rPr>
            </w:pPr>
            <w:r w:rsidRPr="00D11B72">
              <w:rPr>
                <w:noProof/>
              </w:rPr>
              <w:t>defined</w:t>
            </w:r>
          </w:p>
        </w:tc>
        <w:tc>
          <w:tcPr>
            <w:tcW w:w="1134" w:type="dxa"/>
            <w:shd w:val="clear" w:color="auto" w:fill="auto"/>
          </w:tcPr>
          <w:p w14:paraId="5BED09D6" w14:textId="77777777" w:rsidR="00E97AAA" w:rsidRPr="00D11B72" w:rsidRDefault="00E97AAA" w:rsidP="00D12148">
            <w:pPr>
              <w:pStyle w:val="Tabletext"/>
              <w:jc w:val="center"/>
              <w:rPr>
                <w:noProof/>
              </w:rPr>
            </w:pPr>
          </w:p>
        </w:tc>
        <w:tc>
          <w:tcPr>
            <w:tcW w:w="1134" w:type="dxa"/>
            <w:shd w:val="clear" w:color="auto" w:fill="auto"/>
          </w:tcPr>
          <w:p w14:paraId="2F9F4A5C" w14:textId="77777777" w:rsidR="00E97AAA" w:rsidRPr="00D11B72" w:rsidRDefault="00E97AAA" w:rsidP="00D12148">
            <w:pPr>
              <w:pStyle w:val="Tabletext"/>
              <w:jc w:val="center"/>
            </w:pPr>
          </w:p>
        </w:tc>
        <w:tc>
          <w:tcPr>
            <w:tcW w:w="1134" w:type="dxa"/>
            <w:shd w:val="clear" w:color="auto" w:fill="auto"/>
          </w:tcPr>
          <w:p w14:paraId="0CF46951" w14:textId="77777777" w:rsidR="00E97AAA" w:rsidRPr="00D11B72" w:rsidRDefault="00E97AAA" w:rsidP="00D12148">
            <w:pPr>
              <w:pStyle w:val="Tabletext"/>
              <w:jc w:val="center"/>
            </w:pPr>
          </w:p>
        </w:tc>
        <w:tc>
          <w:tcPr>
            <w:tcW w:w="1134" w:type="dxa"/>
          </w:tcPr>
          <w:p w14:paraId="1778FD41" w14:textId="77777777" w:rsidR="00E97AAA" w:rsidRPr="00D11B72" w:rsidRDefault="00E97AAA" w:rsidP="00D12148">
            <w:pPr>
              <w:pStyle w:val="Tabletext"/>
              <w:jc w:val="center"/>
            </w:pPr>
          </w:p>
        </w:tc>
      </w:tr>
      <w:tr w:rsidR="00CA5901" w:rsidRPr="00D11B72" w14:paraId="263D4C01" w14:textId="1B6F7B11" w:rsidTr="00003356">
        <w:trPr>
          <w:jc w:val="center"/>
        </w:trPr>
        <w:tc>
          <w:tcPr>
            <w:tcW w:w="3969" w:type="dxa"/>
            <w:shd w:val="clear" w:color="auto" w:fill="auto"/>
          </w:tcPr>
          <w:p w14:paraId="4D85E3D2" w14:textId="77777777" w:rsidR="00CA5901" w:rsidRPr="00D11B72" w:rsidRDefault="00CA5901" w:rsidP="00D12148">
            <w:pPr>
              <w:pStyle w:val="Tabletext"/>
              <w:rPr>
                <w:noProof/>
              </w:rPr>
            </w:pPr>
            <w:r w:rsidRPr="00D11B72">
              <w:rPr>
                <w:noProof/>
              </w:rPr>
              <w:t>&lt;actual parameters&gt;</w:t>
            </w:r>
          </w:p>
        </w:tc>
        <w:tc>
          <w:tcPr>
            <w:tcW w:w="1134" w:type="dxa"/>
            <w:shd w:val="clear" w:color="auto" w:fill="auto"/>
          </w:tcPr>
          <w:p w14:paraId="2481CF8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3021DAB" w14:textId="77777777" w:rsidR="00CA5901" w:rsidRPr="00D11B72" w:rsidRDefault="00CA5901" w:rsidP="00D12148">
            <w:pPr>
              <w:pStyle w:val="Tabletext"/>
              <w:jc w:val="center"/>
              <w:rPr>
                <w:noProof/>
              </w:rPr>
            </w:pPr>
          </w:p>
        </w:tc>
        <w:tc>
          <w:tcPr>
            <w:tcW w:w="1134" w:type="dxa"/>
            <w:shd w:val="clear" w:color="auto" w:fill="auto"/>
          </w:tcPr>
          <w:p w14:paraId="2338FD7E" w14:textId="77777777" w:rsidR="00CA5901" w:rsidRPr="00D11B72" w:rsidRDefault="00CA5901" w:rsidP="00D12148">
            <w:pPr>
              <w:pStyle w:val="Tabletext"/>
              <w:jc w:val="center"/>
            </w:pPr>
          </w:p>
        </w:tc>
        <w:tc>
          <w:tcPr>
            <w:tcW w:w="1134" w:type="dxa"/>
            <w:shd w:val="clear" w:color="auto" w:fill="auto"/>
          </w:tcPr>
          <w:p w14:paraId="5C61927A" w14:textId="77777777" w:rsidR="00CA5901" w:rsidRPr="00D11B72" w:rsidRDefault="00CA5901" w:rsidP="00D12148">
            <w:pPr>
              <w:pStyle w:val="Tabletext"/>
              <w:jc w:val="center"/>
            </w:pPr>
          </w:p>
        </w:tc>
        <w:tc>
          <w:tcPr>
            <w:tcW w:w="1134" w:type="dxa"/>
          </w:tcPr>
          <w:p w14:paraId="1ED0ED9B" w14:textId="77777777" w:rsidR="00CA5901" w:rsidRPr="00D11B72" w:rsidRDefault="00CA5901" w:rsidP="00D12148">
            <w:pPr>
              <w:pStyle w:val="Tabletext"/>
              <w:jc w:val="center"/>
            </w:pPr>
          </w:p>
        </w:tc>
      </w:tr>
      <w:tr w:rsidR="00CA5901" w:rsidRPr="00D11B72" w14:paraId="0E6DA9E6" w14:textId="50381026" w:rsidTr="00003356">
        <w:trPr>
          <w:jc w:val="center"/>
        </w:trPr>
        <w:tc>
          <w:tcPr>
            <w:tcW w:w="3969" w:type="dxa"/>
            <w:shd w:val="clear" w:color="auto" w:fill="auto"/>
          </w:tcPr>
          <w:p w14:paraId="18999B9B" w14:textId="77777777" w:rsidR="00CA5901" w:rsidRPr="00D11B72" w:rsidRDefault="00CA5901" w:rsidP="00D12148">
            <w:pPr>
              <w:pStyle w:val="Tabletext"/>
              <w:rPr>
                <w:noProof/>
              </w:rPr>
            </w:pPr>
            <w:r w:rsidRPr="00D11B72">
              <w:rPr>
                <w:noProof/>
              </w:rPr>
              <w:t>&lt;agent additional heading&gt;</w:t>
            </w:r>
          </w:p>
        </w:tc>
        <w:tc>
          <w:tcPr>
            <w:tcW w:w="1134" w:type="dxa"/>
            <w:shd w:val="clear" w:color="auto" w:fill="auto"/>
          </w:tcPr>
          <w:p w14:paraId="57F3499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B5B4694"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7AF66FE" w14:textId="77777777" w:rsidR="00CA5901" w:rsidRPr="00D11B72" w:rsidRDefault="00CA5901" w:rsidP="00D12148">
            <w:pPr>
              <w:pStyle w:val="Tabletext"/>
              <w:jc w:val="center"/>
            </w:pPr>
          </w:p>
        </w:tc>
        <w:tc>
          <w:tcPr>
            <w:tcW w:w="1134" w:type="dxa"/>
            <w:shd w:val="clear" w:color="auto" w:fill="auto"/>
          </w:tcPr>
          <w:p w14:paraId="4F0F0633" w14:textId="77777777" w:rsidR="00CA5901" w:rsidRPr="00D11B72" w:rsidRDefault="00CA5901" w:rsidP="00D12148">
            <w:pPr>
              <w:pStyle w:val="Tabletext"/>
              <w:jc w:val="center"/>
            </w:pPr>
          </w:p>
        </w:tc>
        <w:tc>
          <w:tcPr>
            <w:tcW w:w="1134" w:type="dxa"/>
          </w:tcPr>
          <w:p w14:paraId="11D06E87" w14:textId="77777777" w:rsidR="00CA5901" w:rsidRPr="00D11B72" w:rsidRDefault="00CA5901" w:rsidP="00D12148">
            <w:pPr>
              <w:pStyle w:val="Tabletext"/>
              <w:jc w:val="center"/>
            </w:pPr>
          </w:p>
        </w:tc>
      </w:tr>
      <w:tr w:rsidR="00CA5901" w:rsidRPr="00D11B72" w14:paraId="47BE7854" w14:textId="042CFA07" w:rsidTr="00003356">
        <w:trPr>
          <w:jc w:val="center"/>
        </w:trPr>
        <w:tc>
          <w:tcPr>
            <w:tcW w:w="3969" w:type="dxa"/>
            <w:shd w:val="clear" w:color="auto" w:fill="auto"/>
          </w:tcPr>
          <w:p w14:paraId="201B8817" w14:textId="77777777" w:rsidR="00CA5901" w:rsidRPr="00D11B72" w:rsidRDefault="00CA5901" w:rsidP="00D12148">
            <w:pPr>
              <w:pStyle w:val="Tabletext"/>
              <w:rPr>
                <w:noProof/>
              </w:rPr>
            </w:pPr>
            <w:r w:rsidRPr="00D11B72">
              <w:rPr>
                <w:noProof/>
              </w:rPr>
              <w:t>&lt;agent area&gt;</w:t>
            </w:r>
          </w:p>
        </w:tc>
        <w:tc>
          <w:tcPr>
            <w:tcW w:w="1134" w:type="dxa"/>
            <w:shd w:val="clear" w:color="auto" w:fill="auto"/>
          </w:tcPr>
          <w:p w14:paraId="5B40A24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99EB2BE"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83C1644"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42EF01D" w14:textId="77777777" w:rsidR="00CA5901" w:rsidRPr="00D11B72" w:rsidRDefault="00CA5901" w:rsidP="00D12148">
            <w:pPr>
              <w:pStyle w:val="Tabletext"/>
              <w:jc w:val="center"/>
            </w:pPr>
          </w:p>
        </w:tc>
        <w:tc>
          <w:tcPr>
            <w:tcW w:w="1134" w:type="dxa"/>
          </w:tcPr>
          <w:p w14:paraId="4C808EDF" w14:textId="77777777" w:rsidR="00CA5901" w:rsidRPr="00D11B72" w:rsidRDefault="00CA5901" w:rsidP="00D12148">
            <w:pPr>
              <w:pStyle w:val="Tabletext"/>
              <w:jc w:val="center"/>
            </w:pPr>
          </w:p>
        </w:tc>
      </w:tr>
      <w:tr w:rsidR="00CA5901" w:rsidRPr="00D11B72" w14:paraId="5E913148" w14:textId="7AF5E0EB" w:rsidTr="00003356">
        <w:trPr>
          <w:jc w:val="center"/>
        </w:trPr>
        <w:tc>
          <w:tcPr>
            <w:tcW w:w="3969" w:type="dxa"/>
            <w:shd w:val="clear" w:color="auto" w:fill="auto"/>
          </w:tcPr>
          <w:p w14:paraId="711B08A7" w14:textId="77777777" w:rsidR="00CA5901" w:rsidRPr="00D11B72" w:rsidRDefault="00CA5901" w:rsidP="00D12148">
            <w:pPr>
              <w:pStyle w:val="Tabletext"/>
              <w:rPr>
                <w:noProof/>
              </w:rPr>
            </w:pPr>
            <w:r w:rsidRPr="00D11B72">
              <w:rPr>
                <w:noProof/>
              </w:rPr>
              <w:t>&lt;agent body area&gt;</w:t>
            </w:r>
          </w:p>
        </w:tc>
        <w:tc>
          <w:tcPr>
            <w:tcW w:w="1134" w:type="dxa"/>
            <w:shd w:val="clear" w:color="auto" w:fill="auto"/>
          </w:tcPr>
          <w:p w14:paraId="3527DC37" w14:textId="77777777" w:rsidR="00CA5901" w:rsidRPr="00D11B72" w:rsidRDefault="00CA5901" w:rsidP="00D12148">
            <w:pPr>
              <w:pStyle w:val="Tabletext"/>
              <w:jc w:val="center"/>
              <w:rPr>
                <w:noProof/>
              </w:rPr>
            </w:pPr>
          </w:p>
        </w:tc>
        <w:tc>
          <w:tcPr>
            <w:tcW w:w="1134" w:type="dxa"/>
            <w:shd w:val="clear" w:color="auto" w:fill="auto"/>
          </w:tcPr>
          <w:p w14:paraId="5537F309" w14:textId="77777777" w:rsidR="00CA5901" w:rsidRPr="00D11B72" w:rsidRDefault="00CA5901" w:rsidP="00D12148">
            <w:pPr>
              <w:pStyle w:val="Tabletext"/>
              <w:jc w:val="center"/>
              <w:rPr>
                <w:noProof/>
              </w:rPr>
            </w:pPr>
          </w:p>
        </w:tc>
        <w:tc>
          <w:tcPr>
            <w:tcW w:w="1134" w:type="dxa"/>
            <w:shd w:val="clear" w:color="auto" w:fill="auto"/>
          </w:tcPr>
          <w:p w14:paraId="5E737DE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FB2EF40" w14:textId="77777777" w:rsidR="00CA5901" w:rsidRPr="00D11B72" w:rsidRDefault="00CA5901" w:rsidP="00D12148">
            <w:pPr>
              <w:pStyle w:val="Tabletext"/>
              <w:jc w:val="center"/>
            </w:pPr>
          </w:p>
        </w:tc>
        <w:tc>
          <w:tcPr>
            <w:tcW w:w="1134" w:type="dxa"/>
          </w:tcPr>
          <w:p w14:paraId="45C28464" w14:textId="77777777" w:rsidR="00CA5901" w:rsidRPr="00D11B72" w:rsidRDefault="00CA5901" w:rsidP="00D12148">
            <w:pPr>
              <w:pStyle w:val="Tabletext"/>
              <w:jc w:val="center"/>
            </w:pPr>
          </w:p>
        </w:tc>
      </w:tr>
      <w:tr w:rsidR="00CA5901" w:rsidRPr="00D11B72" w14:paraId="3460F44F" w14:textId="525DD541" w:rsidTr="00003356">
        <w:trPr>
          <w:jc w:val="center"/>
        </w:trPr>
        <w:tc>
          <w:tcPr>
            <w:tcW w:w="3969" w:type="dxa"/>
            <w:shd w:val="clear" w:color="auto" w:fill="auto"/>
          </w:tcPr>
          <w:p w14:paraId="031C787E" w14:textId="77777777" w:rsidR="00CA5901" w:rsidRPr="00D11B72" w:rsidRDefault="00CA5901" w:rsidP="00D12148">
            <w:pPr>
              <w:pStyle w:val="Tabletext"/>
              <w:rPr>
                <w:noProof/>
              </w:rPr>
            </w:pPr>
            <w:r w:rsidRPr="00D11B72">
              <w:rPr>
                <w:noProof/>
              </w:rPr>
              <w:t>&lt;agent constraint&gt;</w:t>
            </w:r>
          </w:p>
        </w:tc>
        <w:tc>
          <w:tcPr>
            <w:tcW w:w="1134" w:type="dxa"/>
            <w:shd w:val="clear" w:color="auto" w:fill="auto"/>
          </w:tcPr>
          <w:p w14:paraId="76472B5F" w14:textId="77777777" w:rsidR="00CA5901" w:rsidRPr="00D11B72" w:rsidRDefault="00CA5901" w:rsidP="00D12148">
            <w:pPr>
              <w:pStyle w:val="Tabletext"/>
              <w:jc w:val="center"/>
              <w:rPr>
                <w:noProof/>
              </w:rPr>
            </w:pPr>
          </w:p>
        </w:tc>
        <w:tc>
          <w:tcPr>
            <w:tcW w:w="1134" w:type="dxa"/>
            <w:shd w:val="clear" w:color="auto" w:fill="auto"/>
          </w:tcPr>
          <w:p w14:paraId="2357E52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DFF13DB" w14:textId="77777777" w:rsidR="00CA5901" w:rsidRPr="00D11B72" w:rsidRDefault="00CA5901" w:rsidP="00D12148">
            <w:pPr>
              <w:pStyle w:val="Tabletext"/>
              <w:jc w:val="center"/>
              <w:rPr>
                <w:noProof/>
              </w:rPr>
            </w:pPr>
          </w:p>
        </w:tc>
        <w:tc>
          <w:tcPr>
            <w:tcW w:w="1134" w:type="dxa"/>
            <w:shd w:val="clear" w:color="auto" w:fill="auto"/>
          </w:tcPr>
          <w:p w14:paraId="3DA9C114" w14:textId="77777777" w:rsidR="00CA5901" w:rsidRPr="00D11B72" w:rsidRDefault="00CA5901" w:rsidP="00D12148">
            <w:pPr>
              <w:pStyle w:val="Tabletext"/>
              <w:jc w:val="center"/>
            </w:pPr>
          </w:p>
        </w:tc>
        <w:tc>
          <w:tcPr>
            <w:tcW w:w="1134" w:type="dxa"/>
          </w:tcPr>
          <w:p w14:paraId="74CB1226" w14:textId="77777777" w:rsidR="00CA5901" w:rsidRPr="00D11B72" w:rsidRDefault="00CA5901" w:rsidP="00D12148">
            <w:pPr>
              <w:pStyle w:val="Tabletext"/>
              <w:jc w:val="center"/>
            </w:pPr>
          </w:p>
        </w:tc>
      </w:tr>
      <w:tr w:rsidR="00CA5901" w:rsidRPr="00D11B72" w14:paraId="6755FD2C" w14:textId="2D843F75" w:rsidTr="00003356">
        <w:trPr>
          <w:jc w:val="center"/>
        </w:trPr>
        <w:tc>
          <w:tcPr>
            <w:tcW w:w="3969" w:type="dxa"/>
            <w:shd w:val="clear" w:color="auto" w:fill="auto"/>
          </w:tcPr>
          <w:p w14:paraId="06893E97" w14:textId="77777777" w:rsidR="00CA5901" w:rsidRPr="00D11B72" w:rsidRDefault="00CA5901" w:rsidP="00D12148">
            <w:pPr>
              <w:pStyle w:val="Tabletext"/>
              <w:rPr>
                <w:noProof/>
              </w:rPr>
            </w:pPr>
            <w:r w:rsidRPr="00D11B72">
              <w:rPr>
                <w:noProof/>
              </w:rPr>
              <w:t>&lt;agent context parameter&gt;</w:t>
            </w:r>
          </w:p>
        </w:tc>
        <w:tc>
          <w:tcPr>
            <w:tcW w:w="1134" w:type="dxa"/>
            <w:shd w:val="clear" w:color="auto" w:fill="auto"/>
          </w:tcPr>
          <w:p w14:paraId="5A32C9B2" w14:textId="77777777" w:rsidR="00CA5901" w:rsidRPr="00D11B72" w:rsidRDefault="00CA5901" w:rsidP="00D12148">
            <w:pPr>
              <w:pStyle w:val="Tabletext"/>
              <w:jc w:val="center"/>
              <w:rPr>
                <w:noProof/>
              </w:rPr>
            </w:pPr>
          </w:p>
        </w:tc>
        <w:tc>
          <w:tcPr>
            <w:tcW w:w="1134" w:type="dxa"/>
            <w:shd w:val="clear" w:color="auto" w:fill="auto"/>
          </w:tcPr>
          <w:p w14:paraId="69709D4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4DE6E3" w14:textId="77777777" w:rsidR="00CA5901" w:rsidRPr="00D11B72" w:rsidRDefault="00CA5901" w:rsidP="00D12148">
            <w:pPr>
              <w:pStyle w:val="Tabletext"/>
              <w:jc w:val="center"/>
              <w:rPr>
                <w:noProof/>
              </w:rPr>
            </w:pPr>
          </w:p>
        </w:tc>
        <w:tc>
          <w:tcPr>
            <w:tcW w:w="1134" w:type="dxa"/>
            <w:shd w:val="clear" w:color="auto" w:fill="auto"/>
          </w:tcPr>
          <w:p w14:paraId="679F5A3E" w14:textId="77777777" w:rsidR="00CA5901" w:rsidRPr="00D11B72" w:rsidRDefault="00CA5901" w:rsidP="00D12148">
            <w:pPr>
              <w:pStyle w:val="Tabletext"/>
              <w:jc w:val="center"/>
            </w:pPr>
          </w:p>
        </w:tc>
        <w:tc>
          <w:tcPr>
            <w:tcW w:w="1134" w:type="dxa"/>
          </w:tcPr>
          <w:p w14:paraId="45832486" w14:textId="77777777" w:rsidR="00CA5901" w:rsidRPr="00D11B72" w:rsidRDefault="00CA5901" w:rsidP="00D12148">
            <w:pPr>
              <w:pStyle w:val="Tabletext"/>
              <w:jc w:val="center"/>
            </w:pPr>
          </w:p>
        </w:tc>
      </w:tr>
      <w:tr w:rsidR="00CA5901" w:rsidRPr="00D11B72" w14:paraId="07AE5757" w14:textId="531D0B49" w:rsidTr="00003356">
        <w:trPr>
          <w:jc w:val="center"/>
        </w:trPr>
        <w:tc>
          <w:tcPr>
            <w:tcW w:w="3969" w:type="dxa"/>
            <w:shd w:val="clear" w:color="auto" w:fill="auto"/>
          </w:tcPr>
          <w:p w14:paraId="68DE7C77" w14:textId="77777777" w:rsidR="00CA5901" w:rsidRPr="00D11B72" w:rsidRDefault="00CA5901" w:rsidP="00D12148">
            <w:pPr>
              <w:pStyle w:val="Tabletext"/>
              <w:rPr>
                <w:noProof/>
              </w:rPr>
            </w:pPr>
            <w:r w:rsidRPr="00D11B72">
              <w:rPr>
                <w:noProof/>
              </w:rPr>
              <w:t>&lt;agent diagram&gt;</w:t>
            </w:r>
          </w:p>
        </w:tc>
        <w:tc>
          <w:tcPr>
            <w:tcW w:w="1134" w:type="dxa"/>
            <w:shd w:val="clear" w:color="auto" w:fill="auto"/>
          </w:tcPr>
          <w:p w14:paraId="3A59C842" w14:textId="77777777" w:rsidR="00CA5901" w:rsidRPr="00D11B72" w:rsidRDefault="00CA5901" w:rsidP="00D12148">
            <w:pPr>
              <w:pStyle w:val="Tabletext"/>
              <w:jc w:val="center"/>
              <w:rPr>
                <w:noProof/>
              </w:rPr>
            </w:pPr>
          </w:p>
        </w:tc>
        <w:tc>
          <w:tcPr>
            <w:tcW w:w="1134" w:type="dxa"/>
            <w:shd w:val="clear" w:color="auto" w:fill="auto"/>
          </w:tcPr>
          <w:p w14:paraId="21645C74" w14:textId="77777777" w:rsidR="00CA5901" w:rsidRPr="00D11B72" w:rsidRDefault="00CA5901" w:rsidP="00D12148">
            <w:pPr>
              <w:pStyle w:val="Tabletext"/>
              <w:jc w:val="center"/>
              <w:rPr>
                <w:noProof/>
              </w:rPr>
            </w:pPr>
          </w:p>
        </w:tc>
        <w:tc>
          <w:tcPr>
            <w:tcW w:w="1134" w:type="dxa"/>
            <w:shd w:val="clear" w:color="auto" w:fill="auto"/>
          </w:tcPr>
          <w:p w14:paraId="223B84C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06116A3" w14:textId="77777777" w:rsidR="00CA5901" w:rsidRPr="00D11B72" w:rsidRDefault="00CA5901" w:rsidP="00D12148">
            <w:pPr>
              <w:pStyle w:val="Tabletext"/>
              <w:jc w:val="center"/>
            </w:pPr>
          </w:p>
        </w:tc>
        <w:tc>
          <w:tcPr>
            <w:tcW w:w="1134" w:type="dxa"/>
          </w:tcPr>
          <w:p w14:paraId="1C46CADC" w14:textId="77777777" w:rsidR="00CA5901" w:rsidRPr="00D11B72" w:rsidRDefault="00CA5901" w:rsidP="00D12148">
            <w:pPr>
              <w:pStyle w:val="Tabletext"/>
              <w:jc w:val="center"/>
            </w:pPr>
          </w:p>
        </w:tc>
      </w:tr>
      <w:tr w:rsidR="00CA5901" w:rsidRPr="00D11B72" w14:paraId="5C004C4D" w14:textId="62E11D81" w:rsidTr="00003356">
        <w:trPr>
          <w:jc w:val="center"/>
        </w:trPr>
        <w:tc>
          <w:tcPr>
            <w:tcW w:w="3969" w:type="dxa"/>
            <w:shd w:val="clear" w:color="auto" w:fill="auto"/>
          </w:tcPr>
          <w:p w14:paraId="46595C34" w14:textId="77777777" w:rsidR="00CA5901" w:rsidRPr="00D11B72" w:rsidRDefault="00CA5901" w:rsidP="00D12148">
            <w:pPr>
              <w:pStyle w:val="Tabletext"/>
              <w:rPr>
                <w:noProof/>
              </w:rPr>
            </w:pPr>
            <w:r w:rsidRPr="00D11B72">
              <w:rPr>
                <w:noProof/>
              </w:rPr>
              <w:t>&lt;agent formal parameters&gt;</w:t>
            </w:r>
          </w:p>
        </w:tc>
        <w:tc>
          <w:tcPr>
            <w:tcW w:w="1134" w:type="dxa"/>
            <w:shd w:val="clear" w:color="auto" w:fill="auto"/>
          </w:tcPr>
          <w:p w14:paraId="6D33082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9CDF659" w14:textId="77777777" w:rsidR="00CA5901" w:rsidRPr="00D11B72" w:rsidRDefault="00CA5901" w:rsidP="00D12148">
            <w:pPr>
              <w:pStyle w:val="Tabletext"/>
              <w:jc w:val="center"/>
              <w:rPr>
                <w:noProof/>
              </w:rPr>
            </w:pPr>
          </w:p>
        </w:tc>
        <w:tc>
          <w:tcPr>
            <w:tcW w:w="1134" w:type="dxa"/>
            <w:shd w:val="clear" w:color="auto" w:fill="auto"/>
          </w:tcPr>
          <w:p w14:paraId="4D70972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363F022" w14:textId="77777777" w:rsidR="00CA5901" w:rsidRPr="00D11B72" w:rsidRDefault="00CA5901" w:rsidP="00D12148">
            <w:pPr>
              <w:pStyle w:val="Tabletext"/>
              <w:jc w:val="center"/>
            </w:pPr>
          </w:p>
        </w:tc>
        <w:tc>
          <w:tcPr>
            <w:tcW w:w="1134" w:type="dxa"/>
          </w:tcPr>
          <w:p w14:paraId="7135D7EB" w14:textId="77777777" w:rsidR="00CA5901" w:rsidRPr="00D11B72" w:rsidRDefault="00CA5901" w:rsidP="00D12148">
            <w:pPr>
              <w:pStyle w:val="Tabletext"/>
              <w:jc w:val="center"/>
            </w:pPr>
          </w:p>
        </w:tc>
      </w:tr>
      <w:tr w:rsidR="00E261B7" w:rsidRPr="00D11B72" w14:paraId="27A2AD89" w14:textId="77777777" w:rsidTr="00003356">
        <w:trPr>
          <w:jc w:val="center"/>
        </w:trPr>
        <w:tc>
          <w:tcPr>
            <w:tcW w:w="3969" w:type="dxa"/>
            <w:shd w:val="clear" w:color="auto" w:fill="auto"/>
          </w:tcPr>
          <w:p w14:paraId="413A63F2" w14:textId="20B5270C" w:rsidR="00E261B7" w:rsidRPr="00D11B72" w:rsidRDefault="00E261B7" w:rsidP="00E261B7">
            <w:pPr>
              <w:pStyle w:val="Tabletext"/>
              <w:rPr>
                <w:noProof/>
              </w:rPr>
            </w:pPr>
            <w:r w:rsidRPr="00D11B72">
              <w:rPr>
                <w:noProof/>
              </w:rPr>
              <w:t>&lt;agent </w:t>
            </w:r>
            <w:r>
              <w:rPr>
                <w:noProof/>
              </w:rPr>
              <w:t>instance pid value</w:t>
            </w:r>
            <w:r w:rsidRPr="00D11B72">
              <w:rPr>
                <w:noProof/>
              </w:rPr>
              <w:t>&gt;</w:t>
            </w:r>
          </w:p>
        </w:tc>
        <w:tc>
          <w:tcPr>
            <w:tcW w:w="1134" w:type="dxa"/>
            <w:shd w:val="clear" w:color="auto" w:fill="auto"/>
          </w:tcPr>
          <w:p w14:paraId="78190DA2" w14:textId="77777777" w:rsidR="00E261B7" w:rsidRPr="00D11B72" w:rsidRDefault="00E261B7" w:rsidP="00D12148">
            <w:pPr>
              <w:pStyle w:val="Tabletext"/>
              <w:jc w:val="center"/>
              <w:rPr>
                <w:noProof/>
              </w:rPr>
            </w:pPr>
          </w:p>
        </w:tc>
        <w:tc>
          <w:tcPr>
            <w:tcW w:w="1134" w:type="dxa"/>
            <w:shd w:val="clear" w:color="auto" w:fill="auto"/>
          </w:tcPr>
          <w:p w14:paraId="742CEE11" w14:textId="77777777" w:rsidR="00E261B7" w:rsidRPr="00D11B72" w:rsidRDefault="00E261B7" w:rsidP="00D12148">
            <w:pPr>
              <w:pStyle w:val="Tabletext"/>
              <w:jc w:val="center"/>
              <w:rPr>
                <w:noProof/>
              </w:rPr>
            </w:pPr>
          </w:p>
        </w:tc>
        <w:tc>
          <w:tcPr>
            <w:tcW w:w="1134" w:type="dxa"/>
            <w:shd w:val="clear" w:color="auto" w:fill="auto"/>
          </w:tcPr>
          <w:p w14:paraId="7AB609DE" w14:textId="77777777" w:rsidR="00E261B7" w:rsidRPr="00D11B72" w:rsidRDefault="00E261B7" w:rsidP="00D12148">
            <w:pPr>
              <w:pStyle w:val="Tabletext"/>
              <w:jc w:val="center"/>
              <w:rPr>
                <w:noProof/>
              </w:rPr>
            </w:pPr>
          </w:p>
        </w:tc>
        <w:tc>
          <w:tcPr>
            <w:tcW w:w="1134" w:type="dxa"/>
            <w:shd w:val="clear" w:color="auto" w:fill="auto"/>
          </w:tcPr>
          <w:p w14:paraId="34A5880E" w14:textId="1E990E0A" w:rsidR="00E261B7" w:rsidRPr="00D11B72" w:rsidRDefault="00E261B7" w:rsidP="00D12148">
            <w:pPr>
              <w:pStyle w:val="Tabletext"/>
              <w:jc w:val="center"/>
            </w:pPr>
            <w:r w:rsidRPr="00D11B72">
              <w:rPr>
                <w:noProof/>
              </w:rPr>
              <w:t>defined</w:t>
            </w:r>
          </w:p>
        </w:tc>
        <w:tc>
          <w:tcPr>
            <w:tcW w:w="1134" w:type="dxa"/>
          </w:tcPr>
          <w:p w14:paraId="4D61450C" w14:textId="77777777" w:rsidR="00E261B7" w:rsidRPr="00D11B72" w:rsidRDefault="00E261B7" w:rsidP="00D12148">
            <w:pPr>
              <w:pStyle w:val="Tabletext"/>
              <w:jc w:val="center"/>
            </w:pPr>
          </w:p>
        </w:tc>
      </w:tr>
      <w:tr w:rsidR="00E261B7" w:rsidRPr="00D11B72" w14:paraId="53EBD1F0" w14:textId="77777777" w:rsidTr="00003356">
        <w:trPr>
          <w:jc w:val="center"/>
        </w:trPr>
        <w:tc>
          <w:tcPr>
            <w:tcW w:w="3969" w:type="dxa"/>
            <w:shd w:val="clear" w:color="auto" w:fill="auto"/>
          </w:tcPr>
          <w:p w14:paraId="13C27316" w14:textId="11E45CFA" w:rsidR="00E261B7" w:rsidRPr="00D11B72" w:rsidRDefault="00E261B7" w:rsidP="00E261B7">
            <w:pPr>
              <w:pStyle w:val="Tabletext"/>
              <w:rPr>
                <w:noProof/>
              </w:rPr>
            </w:pPr>
            <w:r w:rsidRPr="00D11B72">
              <w:rPr>
                <w:noProof/>
              </w:rPr>
              <w:t>&lt;agent </w:t>
            </w:r>
            <w:r>
              <w:rPr>
                <w:noProof/>
              </w:rPr>
              <w:t>instance</w:t>
            </w:r>
            <w:r w:rsidRPr="00D11B72">
              <w:rPr>
                <w:noProof/>
              </w:rPr>
              <w:t>&gt;</w:t>
            </w:r>
          </w:p>
        </w:tc>
        <w:tc>
          <w:tcPr>
            <w:tcW w:w="1134" w:type="dxa"/>
            <w:shd w:val="clear" w:color="auto" w:fill="auto"/>
          </w:tcPr>
          <w:p w14:paraId="25C5CD10" w14:textId="77777777" w:rsidR="00E261B7" w:rsidRPr="00D11B72" w:rsidRDefault="00E261B7" w:rsidP="00D12148">
            <w:pPr>
              <w:pStyle w:val="Tabletext"/>
              <w:jc w:val="center"/>
              <w:rPr>
                <w:noProof/>
              </w:rPr>
            </w:pPr>
          </w:p>
        </w:tc>
        <w:tc>
          <w:tcPr>
            <w:tcW w:w="1134" w:type="dxa"/>
            <w:shd w:val="clear" w:color="auto" w:fill="auto"/>
          </w:tcPr>
          <w:p w14:paraId="3058AFE3" w14:textId="77777777" w:rsidR="00E261B7" w:rsidRPr="00D11B72" w:rsidRDefault="00E261B7" w:rsidP="00D12148">
            <w:pPr>
              <w:pStyle w:val="Tabletext"/>
              <w:jc w:val="center"/>
              <w:rPr>
                <w:noProof/>
              </w:rPr>
            </w:pPr>
          </w:p>
        </w:tc>
        <w:tc>
          <w:tcPr>
            <w:tcW w:w="1134" w:type="dxa"/>
            <w:shd w:val="clear" w:color="auto" w:fill="auto"/>
          </w:tcPr>
          <w:p w14:paraId="55605F78" w14:textId="77777777" w:rsidR="00E261B7" w:rsidRPr="00D11B72" w:rsidRDefault="00E261B7" w:rsidP="00D12148">
            <w:pPr>
              <w:pStyle w:val="Tabletext"/>
              <w:jc w:val="center"/>
              <w:rPr>
                <w:noProof/>
              </w:rPr>
            </w:pPr>
          </w:p>
        </w:tc>
        <w:tc>
          <w:tcPr>
            <w:tcW w:w="1134" w:type="dxa"/>
            <w:shd w:val="clear" w:color="auto" w:fill="auto"/>
          </w:tcPr>
          <w:p w14:paraId="6D3B6DC9" w14:textId="4A071403" w:rsidR="00E261B7" w:rsidRPr="00D11B72" w:rsidRDefault="00E261B7" w:rsidP="00D12148">
            <w:pPr>
              <w:pStyle w:val="Tabletext"/>
              <w:jc w:val="center"/>
              <w:rPr>
                <w:noProof/>
              </w:rPr>
            </w:pPr>
            <w:r w:rsidRPr="00D11B72">
              <w:rPr>
                <w:noProof/>
              </w:rPr>
              <w:t>defined</w:t>
            </w:r>
          </w:p>
        </w:tc>
        <w:tc>
          <w:tcPr>
            <w:tcW w:w="1134" w:type="dxa"/>
          </w:tcPr>
          <w:p w14:paraId="1BEFA724" w14:textId="77777777" w:rsidR="00E261B7" w:rsidRPr="00D11B72" w:rsidRDefault="00E261B7" w:rsidP="00D12148">
            <w:pPr>
              <w:pStyle w:val="Tabletext"/>
              <w:jc w:val="center"/>
            </w:pPr>
          </w:p>
        </w:tc>
      </w:tr>
      <w:tr w:rsidR="00CA5901" w:rsidRPr="00D11B72" w14:paraId="0F0748BF" w14:textId="39A94E74" w:rsidTr="00003356">
        <w:trPr>
          <w:jc w:val="center"/>
        </w:trPr>
        <w:tc>
          <w:tcPr>
            <w:tcW w:w="3969" w:type="dxa"/>
            <w:shd w:val="clear" w:color="auto" w:fill="auto"/>
          </w:tcPr>
          <w:p w14:paraId="127BFADF" w14:textId="77777777" w:rsidR="00CA5901" w:rsidRPr="00D11B72" w:rsidRDefault="00CA5901" w:rsidP="00D12148">
            <w:pPr>
              <w:pStyle w:val="Tabletext"/>
              <w:rPr>
                <w:noProof/>
              </w:rPr>
            </w:pPr>
            <w:r w:rsidRPr="00D11B72">
              <w:rPr>
                <w:noProof/>
              </w:rPr>
              <w:t>&lt;agent instantiation&gt;</w:t>
            </w:r>
          </w:p>
        </w:tc>
        <w:tc>
          <w:tcPr>
            <w:tcW w:w="1134" w:type="dxa"/>
            <w:shd w:val="clear" w:color="auto" w:fill="auto"/>
          </w:tcPr>
          <w:p w14:paraId="3953E8C5" w14:textId="77777777" w:rsidR="00CA5901" w:rsidRPr="00D11B72" w:rsidRDefault="00CA5901" w:rsidP="00D12148">
            <w:pPr>
              <w:pStyle w:val="Tabletext"/>
              <w:jc w:val="center"/>
              <w:rPr>
                <w:noProof/>
              </w:rPr>
            </w:pPr>
          </w:p>
        </w:tc>
        <w:tc>
          <w:tcPr>
            <w:tcW w:w="1134" w:type="dxa"/>
            <w:shd w:val="clear" w:color="auto" w:fill="auto"/>
          </w:tcPr>
          <w:p w14:paraId="6315AA67" w14:textId="77777777" w:rsidR="00CA5901" w:rsidRPr="00D11B72" w:rsidRDefault="00CA5901" w:rsidP="00D12148">
            <w:pPr>
              <w:pStyle w:val="Tabletext"/>
              <w:jc w:val="center"/>
              <w:rPr>
                <w:noProof/>
              </w:rPr>
            </w:pPr>
          </w:p>
        </w:tc>
        <w:tc>
          <w:tcPr>
            <w:tcW w:w="1134" w:type="dxa"/>
            <w:shd w:val="clear" w:color="auto" w:fill="auto"/>
          </w:tcPr>
          <w:p w14:paraId="51370D4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8055128" w14:textId="77777777" w:rsidR="00CA5901" w:rsidRPr="00D11B72" w:rsidRDefault="00CA5901" w:rsidP="00D12148">
            <w:pPr>
              <w:pStyle w:val="Tabletext"/>
              <w:jc w:val="center"/>
            </w:pPr>
          </w:p>
        </w:tc>
        <w:tc>
          <w:tcPr>
            <w:tcW w:w="1134" w:type="dxa"/>
          </w:tcPr>
          <w:p w14:paraId="2F338A30" w14:textId="77777777" w:rsidR="00CA5901" w:rsidRPr="00D11B72" w:rsidRDefault="00CA5901" w:rsidP="00D12148">
            <w:pPr>
              <w:pStyle w:val="Tabletext"/>
              <w:jc w:val="center"/>
            </w:pPr>
          </w:p>
        </w:tc>
      </w:tr>
      <w:tr w:rsidR="00CA5901" w:rsidRPr="00D11B72" w14:paraId="6EF97996" w14:textId="6749294E" w:rsidTr="00003356">
        <w:trPr>
          <w:jc w:val="center"/>
        </w:trPr>
        <w:tc>
          <w:tcPr>
            <w:tcW w:w="3969" w:type="dxa"/>
            <w:shd w:val="clear" w:color="auto" w:fill="auto"/>
          </w:tcPr>
          <w:p w14:paraId="257E795E" w14:textId="77777777" w:rsidR="00CA5901" w:rsidRPr="00D11B72" w:rsidRDefault="00CA5901" w:rsidP="00D12148">
            <w:pPr>
              <w:pStyle w:val="Tabletext"/>
              <w:rPr>
                <w:noProof/>
              </w:rPr>
            </w:pPr>
            <w:r w:rsidRPr="00D11B72">
              <w:rPr>
                <w:noProof/>
              </w:rPr>
              <w:t>&lt;agent reference area&gt;</w:t>
            </w:r>
          </w:p>
        </w:tc>
        <w:tc>
          <w:tcPr>
            <w:tcW w:w="1134" w:type="dxa"/>
            <w:shd w:val="clear" w:color="auto" w:fill="auto"/>
          </w:tcPr>
          <w:p w14:paraId="0002C48C" w14:textId="77777777" w:rsidR="00CA5901" w:rsidRPr="00D11B72" w:rsidRDefault="00CA5901" w:rsidP="00D12148">
            <w:pPr>
              <w:pStyle w:val="Tabletext"/>
              <w:jc w:val="center"/>
              <w:rPr>
                <w:noProof/>
              </w:rPr>
            </w:pPr>
          </w:p>
        </w:tc>
        <w:tc>
          <w:tcPr>
            <w:tcW w:w="1134" w:type="dxa"/>
            <w:shd w:val="clear" w:color="auto" w:fill="auto"/>
          </w:tcPr>
          <w:p w14:paraId="053AE796" w14:textId="77777777" w:rsidR="00CA5901" w:rsidRPr="00D11B72" w:rsidRDefault="00CA5901" w:rsidP="00D12148">
            <w:pPr>
              <w:pStyle w:val="Tabletext"/>
              <w:jc w:val="center"/>
              <w:rPr>
                <w:noProof/>
              </w:rPr>
            </w:pPr>
          </w:p>
        </w:tc>
        <w:tc>
          <w:tcPr>
            <w:tcW w:w="1134" w:type="dxa"/>
            <w:shd w:val="clear" w:color="auto" w:fill="auto"/>
          </w:tcPr>
          <w:p w14:paraId="3FD305D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94C294" w14:textId="77777777" w:rsidR="00CA5901" w:rsidRPr="00D11B72" w:rsidRDefault="00CA5901" w:rsidP="00D12148">
            <w:pPr>
              <w:pStyle w:val="Tabletext"/>
              <w:jc w:val="center"/>
            </w:pPr>
          </w:p>
        </w:tc>
        <w:tc>
          <w:tcPr>
            <w:tcW w:w="1134" w:type="dxa"/>
          </w:tcPr>
          <w:p w14:paraId="7CC27551" w14:textId="77777777" w:rsidR="00CA5901" w:rsidRPr="00D11B72" w:rsidRDefault="00CA5901" w:rsidP="00D12148">
            <w:pPr>
              <w:pStyle w:val="Tabletext"/>
              <w:jc w:val="center"/>
            </w:pPr>
          </w:p>
        </w:tc>
      </w:tr>
      <w:tr w:rsidR="00CA5901" w:rsidRPr="00D11B72" w14:paraId="2D46776E" w14:textId="4B1B986A" w:rsidTr="00003356">
        <w:trPr>
          <w:jc w:val="center"/>
        </w:trPr>
        <w:tc>
          <w:tcPr>
            <w:tcW w:w="3969" w:type="dxa"/>
            <w:shd w:val="clear" w:color="auto" w:fill="auto"/>
          </w:tcPr>
          <w:p w14:paraId="73BA56D1" w14:textId="77777777" w:rsidR="00CA5901" w:rsidRPr="00D11B72" w:rsidRDefault="00CA5901" w:rsidP="00D12148">
            <w:pPr>
              <w:pStyle w:val="Tabletext"/>
              <w:rPr>
                <w:noProof/>
              </w:rPr>
            </w:pPr>
            <w:r w:rsidRPr="00D11B72">
              <w:rPr>
                <w:noProof/>
              </w:rPr>
              <w:t>&lt;agent signature&gt;</w:t>
            </w:r>
          </w:p>
        </w:tc>
        <w:tc>
          <w:tcPr>
            <w:tcW w:w="1134" w:type="dxa"/>
            <w:shd w:val="clear" w:color="auto" w:fill="auto"/>
          </w:tcPr>
          <w:p w14:paraId="4EA17C59" w14:textId="77777777" w:rsidR="00CA5901" w:rsidRPr="00D11B72" w:rsidRDefault="00CA5901" w:rsidP="00D12148">
            <w:pPr>
              <w:pStyle w:val="Tabletext"/>
              <w:jc w:val="center"/>
              <w:rPr>
                <w:noProof/>
              </w:rPr>
            </w:pPr>
          </w:p>
        </w:tc>
        <w:tc>
          <w:tcPr>
            <w:tcW w:w="1134" w:type="dxa"/>
            <w:shd w:val="clear" w:color="auto" w:fill="auto"/>
          </w:tcPr>
          <w:p w14:paraId="242C35E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1BC085" w14:textId="77777777" w:rsidR="00CA5901" w:rsidRPr="00D11B72" w:rsidRDefault="00CA5901" w:rsidP="00D12148">
            <w:pPr>
              <w:pStyle w:val="Tabletext"/>
              <w:jc w:val="center"/>
              <w:rPr>
                <w:noProof/>
              </w:rPr>
            </w:pPr>
          </w:p>
        </w:tc>
        <w:tc>
          <w:tcPr>
            <w:tcW w:w="1134" w:type="dxa"/>
            <w:shd w:val="clear" w:color="auto" w:fill="auto"/>
          </w:tcPr>
          <w:p w14:paraId="76B5889A" w14:textId="77777777" w:rsidR="00CA5901" w:rsidRPr="00D11B72" w:rsidRDefault="00CA5901" w:rsidP="00D12148">
            <w:pPr>
              <w:pStyle w:val="Tabletext"/>
              <w:jc w:val="center"/>
            </w:pPr>
          </w:p>
        </w:tc>
        <w:tc>
          <w:tcPr>
            <w:tcW w:w="1134" w:type="dxa"/>
          </w:tcPr>
          <w:p w14:paraId="7CB2FB3D" w14:textId="77777777" w:rsidR="00CA5901" w:rsidRPr="00D11B72" w:rsidRDefault="00CA5901" w:rsidP="00D12148">
            <w:pPr>
              <w:pStyle w:val="Tabletext"/>
              <w:jc w:val="center"/>
            </w:pPr>
          </w:p>
        </w:tc>
      </w:tr>
      <w:tr w:rsidR="00CA5901" w:rsidRPr="00D11B72" w14:paraId="5A36BE4D" w14:textId="795D401A" w:rsidTr="00003356">
        <w:trPr>
          <w:jc w:val="center"/>
        </w:trPr>
        <w:tc>
          <w:tcPr>
            <w:tcW w:w="3969" w:type="dxa"/>
            <w:shd w:val="clear" w:color="auto" w:fill="auto"/>
          </w:tcPr>
          <w:p w14:paraId="036077A1" w14:textId="77777777" w:rsidR="00CA5901" w:rsidRPr="00D11B72" w:rsidRDefault="00CA5901" w:rsidP="00D12148">
            <w:pPr>
              <w:pStyle w:val="Tabletext"/>
              <w:rPr>
                <w:noProof/>
              </w:rPr>
            </w:pPr>
            <w:r w:rsidRPr="00D11B72">
              <w:rPr>
                <w:noProof/>
              </w:rPr>
              <w:t>&lt;agent structure area&gt;</w:t>
            </w:r>
          </w:p>
        </w:tc>
        <w:tc>
          <w:tcPr>
            <w:tcW w:w="1134" w:type="dxa"/>
            <w:shd w:val="clear" w:color="auto" w:fill="auto"/>
          </w:tcPr>
          <w:p w14:paraId="26DA059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5159B92" w14:textId="77777777" w:rsidR="00CA5901" w:rsidRPr="00D11B72" w:rsidRDefault="00CA5901" w:rsidP="00D12148">
            <w:pPr>
              <w:pStyle w:val="Tabletext"/>
              <w:jc w:val="center"/>
              <w:rPr>
                <w:noProof/>
              </w:rPr>
            </w:pPr>
          </w:p>
        </w:tc>
        <w:tc>
          <w:tcPr>
            <w:tcW w:w="1134" w:type="dxa"/>
            <w:shd w:val="clear" w:color="auto" w:fill="auto"/>
          </w:tcPr>
          <w:p w14:paraId="78FDF37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1725514" w14:textId="77777777" w:rsidR="00CA5901" w:rsidRPr="00D11B72" w:rsidRDefault="00CA5901" w:rsidP="00D12148">
            <w:pPr>
              <w:pStyle w:val="Tabletext"/>
              <w:jc w:val="center"/>
            </w:pPr>
          </w:p>
        </w:tc>
        <w:tc>
          <w:tcPr>
            <w:tcW w:w="1134" w:type="dxa"/>
          </w:tcPr>
          <w:p w14:paraId="097129D9" w14:textId="77777777" w:rsidR="00CA5901" w:rsidRPr="00D11B72" w:rsidRDefault="00CA5901" w:rsidP="00D12148">
            <w:pPr>
              <w:pStyle w:val="Tabletext"/>
              <w:jc w:val="center"/>
            </w:pPr>
          </w:p>
        </w:tc>
      </w:tr>
      <w:tr w:rsidR="00CA5901" w:rsidRPr="00D11B72" w14:paraId="322C1BAF" w14:textId="555F1BCF" w:rsidTr="00003356">
        <w:trPr>
          <w:jc w:val="center"/>
        </w:trPr>
        <w:tc>
          <w:tcPr>
            <w:tcW w:w="3969" w:type="dxa"/>
            <w:shd w:val="clear" w:color="auto" w:fill="auto"/>
          </w:tcPr>
          <w:p w14:paraId="012F683E" w14:textId="77777777" w:rsidR="00CA5901" w:rsidRPr="00D11B72" w:rsidRDefault="00CA5901" w:rsidP="00D12148">
            <w:pPr>
              <w:pStyle w:val="Tabletext"/>
              <w:rPr>
                <w:noProof/>
              </w:rPr>
            </w:pPr>
            <w:r w:rsidRPr="00D11B72">
              <w:rPr>
                <w:noProof/>
              </w:rPr>
              <w:t>&lt;agent text area&gt;</w:t>
            </w:r>
          </w:p>
        </w:tc>
        <w:tc>
          <w:tcPr>
            <w:tcW w:w="1134" w:type="dxa"/>
            <w:shd w:val="clear" w:color="auto" w:fill="auto"/>
          </w:tcPr>
          <w:p w14:paraId="12BEC4F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96817C"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7F243E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423F2F3" w14:textId="77777777" w:rsidR="00CA5901" w:rsidRPr="00D11B72" w:rsidRDefault="00CA5901" w:rsidP="00D12148">
            <w:pPr>
              <w:pStyle w:val="Tabletext"/>
              <w:jc w:val="center"/>
            </w:pPr>
          </w:p>
        </w:tc>
        <w:tc>
          <w:tcPr>
            <w:tcW w:w="1134" w:type="dxa"/>
          </w:tcPr>
          <w:p w14:paraId="3CBAB3F5" w14:textId="77777777" w:rsidR="00CA5901" w:rsidRPr="00D11B72" w:rsidRDefault="00CA5901" w:rsidP="00D12148">
            <w:pPr>
              <w:pStyle w:val="Tabletext"/>
              <w:jc w:val="center"/>
            </w:pPr>
          </w:p>
        </w:tc>
      </w:tr>
      <w:tr w:rsidR="00CA5901" w:rsidRPr="00D11B72" w14:paraId="0F41432F" w14:textId="61969D16" w:rsidTr="00003356">
        <w:trPr>
          <w:jc w:val="center"/>
        </w:trPr>
        <w:tc>
          <w:tcPr>
            <w:tcW w:w="3969" w:type="dxa"/>
            <w:shd w:val="clear" w:color="auto" w:fill="auto"/>
          </w:tcPr>
          <w:p w14:paraId="612EE662" w14:textId="77777777" w:rsidR="00CA5901" w:rsidRPr="00D11B72" w:rsidRDefault="00CA5901" w:rsidP="00D12148">
            <w:pPr>
              <w:pStyle w:val="Tabletext"/>
              <w:rPr>
                <w:noProof/>
              </w:rPr>
            </w:pPr>
            <w:r w:rsidRPr="00D11B72">
              <w:rPr>
                <w:noProof/>
              </w:rPr>
              <w:t>&lt;agent type additional heading&gt;</w:t>
            </w:r>
          </w:p>
        </w:tc>
        <w:tc>
          <w:tcPr>
            <w:tcW w:w="1134" w:type="dxa"/>
            <w:shd w:val="clear" w:color="auto" w:fill="auto"/>
          </w:tcPr>
          <w:p w14:paraId="5F49275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476804F"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125126B" w14:textId="77777777" w:rsidR="00CA5901" w:rsidRPr="00D11B72" w:rsidRDefault="00CA5901" w:rsidP="00D12148">
            <w:pPr>
              <w:pStyle w:val="Tabletext"/>
              <w:jc w:val="center"/>
            </w:pPr>
          </w:p>
        </w:tc>
        <w:tc>
          <w:tcPr>
            <w:tcW w:w="1134" w:type="dxa"/>
            <w:shd w:val="clear" w:color="auto" w:fill="auto"/>
          </w:tcPr>
          <w:p w14:paraId="264063CC" w14:textId="77777777" w:rsidR="00CA5901" w:rsidRPr="00D11B72" w:rsidRDefault="00CA5901" w:rsidP="00D12148">
            <w:pPr>
              <w:pStyle w:val="Tabletext"/>
              <w:jc w:val="center"/>
            </w:pPr>
          </w:p>
        </w:tc>
        <w:tc>
          <w:tcPr>
            <w:tcW w:w="1134" w:type="dxa"/>
          </w:tcPr>
          <w:p w14:paraId="6A154216" w14:textId="77777777" w:rsidR="00CA5901" w:rsidRPr="00D11B72" w:rsidRDefault="00CA5901" w:rsidP="00D12148">
            <w:pPr>
              <w:pStyle w:val="Tabletext"/>
              <w:jc w:val="center"/>
            </w:pPr>
          </w:p>
        </w:tc>
      </w:tr>
      <w:tr w:rsidR="00CA5901" w:rsidRPr="00D11B72" w14:paraId="7B7BE07C" w14:textId="4C9531D0" w:rsidTr="00003356">
        <w:trPr>
          <w:jc w:val="center"/>
        </w:trPr>
        <w:tc>
          <w:tcPr>
            <w:tcW w:w="3969" w:type="dxa"/>
            <w:shd w:val="clear" w:color="auto" w:fill="auto"/>
          </w:tcPr>
          <w:p w14:paraId="55BB0CC8" w14:textId="77777777" w:rsidR="00CA5901" w:rsidRPr="00D11B72" w:rsidRDefault="00CA5901" w:rsidP="00D12148">
            <w:pPr>
              <w:pStyle w:val="Tabletext"/>
              <w:rPr>
                <w:noProof/>
              </w:rPr>
            </w:pPr>
            <w:r w:rsidRPr="00D11B72">
              <w:rPr>
                <w:noProof/>
              </w:rPr>
              <w:t>&lt;agent type constraint&gt;</w:t>
            </w:r>
          </w:p>
        </w:tc>
        <w:tc>
          <w:tcPr>
            <w:tcW w:w="1134" w:type="dxa"/>
            <w:shd w:val="clear" w:color="auto" w:fill="auto"/>
          </w:tcPr>
          <w:p w14:paraId="03E64308" w14:textId="77777777" w:rsidR="00CA5901" w:rsidRPr="00D11B72" w:rsidRDefault="00CA5901" w:rsidP="00D12148">
            <w:pPr>
              <w:pStyle w:val="Tabletext"/>
              <w:jc w:val="center"/>
            </w:pPr>
          </w:p>
        </w:tc>
        <w:tc>
          <w:tcPr>
            <w:tcW w:w="1134" w:type="dxa"/>
            <w:shd w:val="clear" w:color="auto" w:fill="auto"/>
          </w:tcPr>
          <w:p w14:paraId="33A62C6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90127A2" w14:textId="77777777" w:rsidR="00CA5901" w:rsidRPr="00D11B72" w:rsidRDefault="00CA5901" w:rsidP="00D12148">
            <w:pPr>
              <w:pStyle w:val="Tabletext"/>
              <w:jc w:val="center"/>
            </w:pPr>
          </w:p>
        </w:tc>
        <w:tc>
          <w:tcPr>
            <w:tcW w:w="1134" w:type="dxa"/>
            <w:shd w:val="clear" w:color="auto" w:fill="auto"/>
          </w:tcPr>
          <w:p w14:paraId="0C5A33A4" w14:textId="77777777" w:rsidR="00CA5901" w:rsidRPr="00D11B72" w:rsidRDefault="00CA5901" w:rsidP="00D12148">
            <w:pPr>
              <w:pStyle w:val="Tabletext"/>
              <w:jc w:val="center"/>
            </w:pPr>
          </w:p>
        </w:tc>
        <w:tc>
          <w:tcPr>
            <w:tcW w:w="1134" w:type="dxa"/>
          </w:tcPr>
          <w:p w14:paraId="12A4E104" w14:textId="77777777" w:rsidR="00CA5901" w:rsidRPr="00D11B72" w:rsidRDefault="00CA5901" w:rsidP="00D12148">
            <w:pPr>
              <w:pStyle w:val="Tabletext"/>
              <w:jc w:val="center"/>
            </w:pPr>
          </w:p>
        </w:tc>
      </w:tr>
      <w:tr w:rsidR="00CA5901" w:rsidRPr="00D11B72" w14:paraId="4D8C2D9C" w14:textId="5A5911DF" w:rsidTr="00003356">
        <w:trPr>
          <w:jc w:val="center"/>
        </w:trPr>
        <w:tc>
          <w:tcPr>
            <w:tcW w:w="3969" w:type="dxa"/>
            <w:shd w:val="clear" w:color="auto" w:fill="auto"/>
          </w:tcPr>
          <w:p w14:paraId="5A5FE0F1" w14:textId="77777777" w:rsidR="00CA5901" w:rsidRPr="00D11B72" w:rsidRDefault="00CA5901" w:rsidP="00D12148">
            <w:pPr>
              <w:pStyle w:val="Tabletext"/>
              <w:rPr>
                <w:noProof/>
              </w:rPr>
            </w:pPr>
            <w:r w:rsidRPr="00D11B72">
              <w:rPr>
                <w:noProof/>
              </w:rPr>
              <w:t>&lt;agent type context parameter&gt;</w:t>
            </w:r>
          </w:p>
        </w:tc>
        <w:tc>
          <w:tcPr>
            <w:tcW w:w="1134" w:type="dxa"/>
            <w:shd w:val="clear" w:color="auto" w:fill="auto"/>
          </w:tcPr>
          <w:p w14:paraId="2B456CF9" w14:textId="77777777" w:rsidR="00CA5901" w:rsidRPr="00D11B72" w:rsidRDefault="00CA5901" w:rsidP="00D12148">
            <w:pPr>
              <w:pStyle w:val="Tabletext"/>
              <w:jc w:val="center"/>
            </w:pPr>
          </w:p>
        </w:tc>
        <w:tc>
          <w:tcPr>
            <w:tcW w:w="1134" w:type="dxa"/>
            <w:shd w:val="clear" w:color="auto" w:fill="auto"/>
          </w:tcPr>
          <w:p w14:paraId="217243C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79E1EE7" w14:textId="77777777" w:rsidR="00CA5901" w:rsidRPr="00D11B72" w:rsidRDefault="00CA5901" w:rsidP="00D12148">
            <w:pPr>
              <w:pStyle w:val="Tabletext"/>
              <w:jc w:val="center"/>
            </w:pPr>
          </w:p>
        </w:tc>
        <w:tc>
          <w:tcPr>
            <w:tcW w:w="1134" w:type="dxa"/>
            <w:shd w:val="clear" w:color="auto" w:fill="auto"/>
          </w:tcPr>
          <w:p w14:paraId="48144AF3" w14:textId="77777777" w:rsidR="00CA5901" w:rsidRPr="00D11B72" w:rsidRDefault="00CA5901" w:rsidP="00D12148">
            <w:pPr>
              <w:pStyle w:val="Tabletext"/>
              <w:jc w:val="center"/>
            </w:pPr>
          </w:p>
        </w:tc>
        <w:tc>
          <w:tcPr>
            <w:tcW w:w="1134" w:type="dxa"/>
          </w:tcPr>
          <w:p w14:paraId="260F736D" w14:textId="77777777" w:rsidR="00CA5901" w:rsidRPr="00D11B72" w:rsidRDefault="00CA5901" w:rsidP="00D12148">
            <w:pPr>
              <w:pStyle w:val="Tabletext"/>
              <w:jc w:val="center"/>
            </w:pPr>
          </w:p>
        </w:tc>
      </w:tr>
      <w:tr w:rsidR="00CA5901" w:rsidRPr="00D11B72" w14:paraId="672F107D" w14:textId="39CBE727" w:rsidTr="00003356">
        <w:trPr>
          <w:jc w:val="center"/>
        </w:trPr>
        <w:tc>
          <w:tcPr>
            <w:tcW w:w="3969" w:type="dxa"/>
            <w:shd w:val="clear" w:color="auto" w:fill="auto"/>
          </w:tcPr>
          <w:p w14:paraId="15BE91A4" w14:textId="77777777" w:rsidR="00CA5901" w:rsidRPr="00D11B72" w:rsidRDefault="00CA5901" w:rsidP="00D12148">
            <w:pPr>
              <w:pStyle w:val="Tabletext"/>
              <w:rPr>
                <w:noProof/>
              </w:rPr>
            </w:pPr>
            <w:r w:rsidRPr="00D11B72">
              <w:rPr>
                <w:noProof/>
              </w:rPr>
              <w:t>&lt;agent type diagram&gt;</w:t>
            </w:r>
          </w:p>
        </w:tc>
        <w:tc>
          <w:tcPr>
            <w:tcW w:w="1134" w:type="dxa"/>
            <w:shd w:val="clear" w:color="auto" w:fill="auto"/>
          </w:tcPr>
          <w:p w14:paraId="4AE5FD7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43ABE76" w14:textId="77777777" w:rsidR="00CA5901" w:rsidRPr="00D11B72" w:rsidRDefault="00CA5901" w:rsidP="00D12148">
            <w:pPr>
              <w:pStyle w:val="Tabletext"/>
              <w:jc w:val="center"/>
              <w:rPr>
                <w:noProof/>
              </w:rPr>
            </w:pPr>
          </w:p>
        </w:tc>
        <w:tc>
          <w:tcPr>
            <w:tcW w:w="1134" w:type="dxa"/>
            <w:shd w:val="clear" w:color="auto" w:fill="auto"/>
          </w:tcPr>
          <w:p w14:paraId="0CA9A018" w14:textId="77777777" w:rsidR="00CA5901" w:rsidRPr="00D11B72" w:rsidRDefault="00CA5901" w:rsidP="00D12148">
            <w:pPr>
              <w:pStyle w:val="Tabletext"/>
              <w:jc w:val="center"/>
            </w:pPr>
          </w:p>
        </w:tc>
        <w:tc>
          <w:tcPr>
            <w:tcW w:w="1134" w:type="dxa"/>
            <w:shd w:val="clear" w:color="auto" w:fill="auto"/>
          </w:tcPr>
          <w:p w14:paraId="626F697F" w14:textId="77777777" w:rsidR="00CA5901" w:rsidRPr="00D11B72" w:rsidRDefault="00CA5901" w:rsidP="00D12148">
            <w:pPr>
              <w:pStyle w:val="Tabletext"/>
              <w:jc w:val="center"/>
            </w:pPr>
          </w:p>
        </w:tc>
        <w:tc>
          <w:tcPr>
            <w:tcW w:w="1134" w:type="dxa"/>
          </w:tcPr>
          <w:p w14:paraId="5E6F92BE" w14:textId="77777777" w:rsidR="00CA5901" w:rsidRPr="00D11B72" w:rsidRDefault="00CA5901" w:rsidP="00D12148">
            <w:pPr>
              <w:pStyle w:val="Tabletext"/>
              <w:jc w:val="center"/>
            </w:pPr>
          </w:p>
        </w:tc>
      </w:tr>
      <w:tr w:rsidR="00CA5901" w:rsidRPr="00D11B72" w14:paraId="5C432A46" w14:textId="795D591D" w:rsidTr="00003356">
        <w:trPr>
          <w:jc w:val="center"/>
        </w:trPr>
        <w:tc>
          <w:tcPr>
            <w:tcW w:w="3969" w:type="dxa"/>
            <w:shd w:val="clear" w:color="auto" w:fill="auto"/>
          </w:tcPr>
          <w:p w14:paraId="13988612" w14:textId="77777777" w:rsidR="00CA5901" w:rsidRPr="00D11B72" w:rsidRDefault="00CA5901" w:rsidP="00D12148">
            <w:pPr>
              <w:pStyle w:val="Tabletext"/>
              <w:rPr>
                <w:noProof/>
              </w:rPr>
            </w:pPr>
            <w:r w:rsidRPr="00D11B72">
              <w:rPr>
                <w:noProof/>
              </w:rPr>
              <w:t>&lt;agent type reference area&gt;</w:t>
            </w:r>
          </w:p>
        </w:tc>
        <w:tc>
          <w:tcPr>
            <w:tcW w:w="1134" w:type="dxa"/>
            <w:shd w:val="clear" w:color="auto" w:fill="auto"/>
          </w:tcPr>
          <w:p w14:paraId="5D5C214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275783C" w14:textId="77777777" w:rsidR="00CA5901" w:rsidRPr="00D11B72" w:rsidRDefault="00CA5901" w:rsidP="00D12148">
            <w:pPr>
              <w:pStyle w:val="Tabletext"/>
              <w:jc w:val="center"/>
              <w:rPr>
                <w:noProof/>
              </w:rPr>
            </w:pPr>
          </w:p>
        </w:tc>
        <w:tc>
          <w:tcPr>
            <w:tcW w:w="1134" w:type="dxa"/>
            <w:shd w:val="clear" w:color="auto" w:fill="auto"/>
          </w:tcPr>
          <w:p w14:paraId="5F926EA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FAC3392" w14:textId="77777777" w:rsidR="00CA5901" w:rsidRPr="00D11B72" w:rsidRDefault="00CA5901" w:rsidP="00D12148">
            <w:pPr>
              <w:pStyle w:val="Tabletext"/>
              <w:jc w:val="center"/>
            </w:pPr>
          </w:p>
        </w:tc>
        <w:tc>
          <w:tcPr>
            <w:tcW w:w="1134" w:type="dxa"/>
          </w:tcPr>
          <w:p w14:paraId="0D30A26D" w14:textId="77777777" w:rsidR="00CA5901" w:rsidRPr="00D11B72" w:rsidRDefault="00CA5901" w:rsidP="00D12148">
            <w:pPr>
              <w:pStyle w:val="Tabletext"/>
              <w:jc w:val="center"/>
            </w:pPr>
          </w:p>
        </w:tc>
      </w:tr>
      <w:tr w:rsidR="00CA5901" w:rsidRPr="00D11B72" w14:paraId="6747D690" w14:textId="1DD3F0DD" w:rsidTr="00003356">
        <w:trPr>
          <w:jc w:val="center"/>
        </w:trPr>
        <w:tc>
          <w:tcPr>
            <w:tcW w:w="3969" w:type="dxa"/>
            <w:shd w:val="clear" w:color="auto" w:fill="auto"/>
          </w:tcPr>
          <w:p w14:paraId="17B9AF27" w14:textId="77777777" w:rsidR="00CA5901" w:rsidRPr="00D11B72" w:rsidRDefault="00CA5901" w:rsidP="00D12148">
            <w:pPr>
              <w:pStyle w:val="Tabletext"/>
              <w:rPr>
                <w:noProof/>
              </w:rPr>
            </w:pPr>
            <w:r w:rsidRPr="00D11B72">
              <w:rPr>
                <w:noProof/>
              </w:rPr>
              <w:t>&lt;agent type reference&gt;</w:t>
            </w:r>
          </w:p>
        </w:tc>
        <w:tc>
          <w:tcPr>
            <w:tcW w:w="1134" w:type="dxa"/>
            <w:shd w:val="clear" w:color="auto" w:fill="auto"/>
          </w:tcPr>
          <w:p w14:paraId="498117FA" w14:textId="77777777" w:rsidR="00CA5901" w:rsidRPr="00D11B72" w:rsidRDefault="00CA5901" w:rsidP="00D12148">
            <w:pPr>
              <w:pStyle w:val="Tabletext"/>
              <w:jc w:val="center"/>
              <w:rPr>
                <w:noProof/>
              </w:rPr>
            </w:pPr>
          </w:p>
        </w:tc>
        <w:tc>
          <w:tcPr>
            <w:tcW w:w="1134" w:type="dxa"/>
            <w:shd w:val="clear" w:color="auto" w:fill="auto"/>
          </w:tcPr>
          <w:p w14:paraId="78819D1F" w14:textId="77777777" w:rsidR="00CA5901" w:rsidRPr="00D11B72" w:rsidRDefault="00CA5901" w:rsidP="00D12148">
            <w:pPr>
              <w:pStyle w:val="Tabletext"/>
              <w:jc w:val="center"/>
              <w:rPr>
                <w:noProof/>
              </w:rPr>
            </w:pPr>
          </w:p>
        </w:tc>
        <w:tc>
          <w:tcPr>
            <w:tcW w:w="1134" w:type="dxa"/>
            <w:shd w:val="clear" w:color="auto" w:fill="auto"/>
          </w:tcPr>
          <w:p w14:paraId="1F759D2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E1ADAC6" w14:textId="77777777" w:rsidR="00CA5901" w:rsidRPr="00D11B72" w:rsidRDefault="00CA5901" w:rsidP="00D12148">
            <w:pPr>
              <w:pStyle w:val="Tabletext"/>
              <w:jc w:val="center"/>
            </w:pPr>
          </w:p>
        </w:tc>
        <w:tc>
          <w:tcPr>
            <w:tcW w:w="1134" w:type="dxa"/>
          </w:tcPr>
          <w:p w14:paraId="66CC09C7" w14:textId="77777777" w:rsidR="00CA5901" w:rsidRPr="00D11B72" w:rsidRDefault="00CA5901" w:rsidP="00D12148">
            <w:pPr>
              <w:pStyle w:val="Tabletext"/>
              <w:jc w:val="center"/>
            </w:pPr>
          </w:p>
        </w:tc>
      </w:tr>
      <w:tr w:rsidR="00CA5901" w:rsidRPr="00D11B72" w14:paraId="279A0FC8" w14:textId="3C9FF9AD" w:rsidTr="00003356">
        <w:trPr>
          <w:jc w:val="center"/>
        </w:trPr>
        <w:tc>
          <w:tcPr>
            <w:tcW w:w="3969" w:type="dxa"/>
            <w:shd w:val="clear" w:color="auto" w:fill="auto"/>
          </w:tcPr>
          <w:p w14:paraId="49FF3D3C" w14:textId="77777777" w:rsidR="00CA5901" w:rsidRPr="00D11B72" w:rsidRDefault="00CA5901" w:rsidP="00D12148">
            <w:pPr>
              <w:pStyle w:val="Tabletext"/>
              <w:rPr>
                <w:noProof/>
              </w:rPr>
            </w:pPr>
            <w:r w:rsidRPr="00D11B72">
              <w:rPr>
                <w:noProof/>
              </w:rPr>
              <w:t>&lt;aggregation kind&gt;</w:t>
            </w:r>
          </w:p>
        </w:tc>
        <w:tc>
          <w:tcPr>
            <w:tcW w:w="1134" w:type="dxa"/>
            <w:shd w:val="clear" w:color="auto" w:fill="auto"/>
          </w:tcPr>
          <w:p w14:paraId="5FDD085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D965191" w14:textId="77777777" w:rsidR="00CA5901" w:rsidRPr="00D11B72" w:rsidRDefault="00CA5901" w:rsidP="00D12148">
            <w:pPr>
              <w:pStyle w:val="Tabletext"/>
              <w:jc w:val="center"/>
              <w:rPr>
                <w:noProof/>
              </w:rPr>
            </w:pPr>
          </w:p>
        </w:tc>
        <w:tc>
          <w:tcPr>
            <w:tcW w:w="1134" w:type="dxa"/>
            <w:shd w:val="clear" w:color="auto" w:fill="auto"/>
          </w:tcPr>
          <w:p w14:paraId="4AC3FE98" w14:textId="77777777" w:rsidR="00CA5901" w:rsidRPr="00D11B72" w:rsidRDefault="00CA5901" w:rsidP="00D12148">
            <w:pPr>
              <w:pStyle w:val="Tabletext"/>
              <w:jc w:val="center"/>
              <w:rPr>
                <w:noProof/>
              </w:rPr>
            </w:pPr>
          </w:p>
        </w:tc>
        <w:tc>
          <w:tcPr>
            <w:tcW w:w="1134" w:type="dxa"/>
            <w:shd w:val="clear" w:color="auto" w:fill="auto"/>
          </w:tcPr>
          <w:p w14:paraId="5C0ADBAB" w14:textId="77777777" w:rsidR="00CA5901" w:rsidRPr="00D11B72" w:rsidRDefault="00CA5901" w:rsidP="00D12148">
            <w:pPr>
              <w:pStyle w:val="Tabletext"/>
              <w:jc w:val="center"/>
            </w:pPr>
          </w:p>
        </w:tc>
        <w:tc>
          <w:tcPr>
            <w:tcW w:w="1134" w:type="dxa"/>
          </w:tcPr>
          <w:p w14:paraId="603A2847" w14:textId="55396FF2" w:rsidR="00CA5901" w:rsidRPr="00D11B72" w:rsidRDefault="00A13ACC" w:rsidP="00D12148">
            <w:pPr>
              <w:pStyle w:val="Tabletext"/>
              <w:jc w:val="center"/>
              <w:rPr>
                <w:noProof/>
              </w:rPr>
            </w:pPr>
            <w:r w:rsidRPr="00D11B72">
              <w:rPr>
                <w:noProof/>
              </w:rPr>
              <w:t>redefined</w:t>
            </w:r>
          </w:p>
        </w:tc>
      </w:tr>
      <w:tr w:rsidR="00CA5901" w:rsidRPr="00D11B72" w14:paraId="21541667" w14:textId="3228221B" w:rsidTr="00003356">
        <w:trPr>
          <w:jc w:val="center"/>
        </w:trPr>
        <w:tc>
          <w:tcPr>
            <w:tcW w:w="3969" w:type="dxa"/>
            <w:shd w:val="clear" w:color="auto" w:fill="auto"/>
          </w:tcPr>
          <w:p w14:paraId="5C5C2B45" w14:textId="77777777" w:rsidR="00CA5901" w:rsidRPr="00D11B72" w:rsidRDefault="00CA5901" w:rsidP="00D12148">
            <w:pPr>
              <w:pStyle w:val="Tabletext"/>
              <w:rPr>
                <w:noProof/>
              </w:rPr>
            </w:pPr>
            <w:r w:rsidRPr="00D11B72">
              <w:rPr>
                <w:noProof/>
              </w:rPr>
              <w:t>&lt;aggregation structure area&gt;</w:t>
            </w:r>
          </w:p>
        </w:tc>
        <w:tc>
          <w:tcPr>
            <w:tcW w:w="1134" w:type="dxa"/>
            <w:shd w:val="clear" w:color="auto" w:fill="auto"/>
          </w:tcPr>
          <w:p w14:paraId="56F4D812" w14:textId="77777777" w:rsidR="00CA5901" w:rsidRPr="00D11B72" w:rsidRDefault="00CA5901" w:rsidP="00D12148">
            <w:pPr>
              <w:pStyle w:val="Tabletext"/>
              <w:jc w:val="center"/>
              <w:rPr>
                <w:noProof/>
              </w:rPr>
            </w:pPr>
          </w:p>
        </w:tc>
        <w:tc>
          <w:tcPr>
            <w:tcW w:w="1134" w:type="dxa"/>
            <w:shd w:val="clear" w:color="auto" w:fill="auto"/>
          </w:tcPr>
          <w:p w14:paraId="0A121AD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39D281C" w14:textId="77777777" w:rsidR="00CA5901" w:rsidRPr="00D11B72" w:rsidRDefault="00CA5901" w:rsidP="00D12148">
            <w:pPr>
              <w:pStyle w:val="Tabletext"/>
              <w:jc w:val="center"/>
              <w:rPr>
                <w:noProof/>
              </w:rPr>
            </w:pPr>
          </w:p>
        </w:tc>
        <w:tc>
          <w:tcPr>
            <w:tcW w:w="1134" w:type="dxa"/>
            <w:shd w:val="clear" w:color="auto" w:fill="auto"/>
          </w:tcPr>
          <w:p w14:paraId="6F18B13B" w14:textId="77777777" w:rsidR="00CA5901" w:rsidRPr="00D11B72" w:rsidRDefault="00CA5901" w:rsidP="00D12148">
            <w:pPr>
              <w:pStyle w:val="Tabletext"/>
              <w:jc w:val="center"/>
            </w:pPr>
          </w:p>
        </w:tc>
        <w:tc>
          <w:tcPr>
            <w:tcW w:w="1134" w:type="dxa"/>
          </w:tcPr>
          <w:p w14:paraId="48B13861" w14:textId="77777777" w:rsidR="00CA5901" w:rsidRPr="00D11B72" w:rsidRDefault="00CA5901" w:rsidP="00D12148">
            <w:pPr>
              <w:pStyle w:val="Tabletext"/>
              <w:jc w:val="center"/>
            </w:pPr>
          </w:p>
        </w:tc>
      </w:tr>
      <w:tr w:rsidR="00CA5901" w:rsidRPr="00D11B72" w14:paraId="267DB1CD" w14:textId="51CCC185" w:rsidTr="00003356">
        <w:trPr>
          <w:jc w:val="center"/>
        </w:trPr>
        <w:tc>
          <w:tcPr>
            <w:tcW w:w="3969" w:type="dxa"/>
            <w:shd w:val="clear" w:color="auto" w:fill="auto"/>
          </w:tcPr>
          <w:p w14:paraId="31EC2B89" w14:textId="77777777" w:rsidR="00CA5901" w:rsidRPr="00D11B72" w:rsidRDefault="00CA5901" w:rsidP="00D12148">
            <w:pPr>
              <w:pStyle w:val="Tabletext"/>
              <w:rPr>
                <w:noProof/>
              </w:rPr>
            </w:pPr>
            <w:r w:rsidRPr="00D11B72">
              <w:rPr>
                <w:noProof/>
              </w:rPr>
              <w:t>&lt;algorithm answer part&gt;</w:t>
            </w:r>
          </w:p>
        </w:tc>
        <w:tc>
          <w:tcPr>
            <w:tcW w:w="1134" w:type="dxa"/>
            <w:shd w:val="clear" w:color="auto" w:fill="auto"/>
          </w:tcPr>
          <w:p w14:paraId="4C4EF080" w14:textId="77777777" w:rsidR="00CA5901" w:rsidRPr="00D11B72" w:rsidRDefault="00CA5901" w:rsidP="00D12148">
            <w:pPr>
              <w:pStyle w:val="Tabletext"/>
              <w:jc w:val="center"/>
              <w:rPr>
                <w:noProof/>
              </w:rPr>
            </w:pPr>
          </w:p>
        </w:tc>
        <w:tc>
          <w:tcPr>
            <w:tcW w:w="1134" w:type="dxa"/>
            <w:shd w:val="clear" w:color="auto" w:fill="auto"/>
          </w:tcPr>
          <w:p w14:paraId="0B6D2E2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9044DD" w14:textId="77777777" w:rsidR="00CA5901" w:rsidRPr="00D11B72" w:rsidRDefault="00CA5901" w:rsidP="00D12148">
            <w:pPr>
              <w:pStyle w:val="Tabletext"/>
              <w:jc w:val="center"/>
              <w:rPr>
                <w:noProof/>
              </w:rPr>
            </w:pPr>
          </w:p>
        </w:tc>
        <w:tc>
          <w:tcPr>
            <w:tcW w:w="1134" w:type="dxa"/>
            <w:shd w:val="clear" w:color="auto" w:fill="auto"/>
          </w:tcPr>
          <w:p w14:paraId="17AEC30E" w14:textId="77777777" w:rsidR="00CA5901" w:rsidRPr="00D11B72" w:rsidRDefault="00CA5901" w:rsidP="00D12148">
            <w:pPr>
              <w:pStyle w:val="Tabletext"/>
              <w:jc w:val="center"/>
            </w:pPr>
          </w:p>
        </w:tc>
        <w:tc>
          <w:tcPr>
            <w:tcW w:w="1134" w:type="dxa"/>
          </w:tcPr>
          <w:p w14:paraId="3728F4D1" w14:textId="77777777" w:rsidR="00CA5901" w:rsidRPr="00D11B72" w:rsidRDefault="00CA5901" w:rsidP="00D12148">
            <w:pPr>
              <w:pStyle w:val="Tabletext"/>
              <w:jc w:val="center"/>
            </w:pPr>
          </w:p>
        </w:tc>
      </w:tr>
      <w:tr w:rsidR="00CA5901" w:rsidRPr="00D11B72" w14:paraId="17EB6ADF" w14:textId="3944C62D" w:rsidTr="00003356">
        <w:trPr>
          <w:jc w:val="center"/>
        </w:trPr>
        <w:tc>
          <w:tcPr>
            <w:tcW w:w="3969" w:type="dxa"/>
            <w:shd w:val="clear" w:color="auto" w:fill="auto"/>
          </w:tcPr>
          <w:p w14:paraId="3F1AC46A" w14:textId="77777777" w:rsidR="00CA5901" w:rsidRPr="00D11B72" w:rsidRDefault="00CA5901" w:rsidP="00D12148">
            <w:pPr>
              <w:pStyle w:val="Tabletext"/>
              <w:rPr>
                <w:noProof/>
              </w:rPr>
            </w:pPr>
            <w:r w:rsidRPr="00D11B72">
              <w:rPr>
                <w:noProof/>
              </w:rPr>
              <w:t>&lt;algorithm else part&gt;</w:t>
            </w:r>
          </w:p>
        </w:tc>
        <w:tc>
          <w:tcPr>
            <w:tcW w:w="1134" w:type="dxa"/>
            <w:shd w:val="clear" w:color="auto" w:fill="auto"/>
          </w:tcPr>
          <w:p w14:paraId="00EDE02B" w14:textId="77777777" w:rsidR="00CA5901" w:rsidRPr="00D11B72" w:rsidRDefault="00CA5901" w:rsidP="00D12148">
            <w:pPr>
              <w:pStyle w:val="Tabletext"/>
              <w:jc w:val="center"/>
              <w:rPr>
                <w:noProof/>
              </w:rPr>
            </w:pPr>
          </w:p>
        </w:tc>
        <w:tc>
          <w:tcPr>
            <w:tcW w:w="1134" w:type="dxa"/>
            <w:shd w:val="clear" w:color="auto" w:fill="auto"/>
          </w:tcPr>
          <w:p w14:paraId="40BD73F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159F5F" w14:textId="77777777" w:rsidR="00CA5901" w:rsidRPr="00D11B72" w:rsidRDefault="00CA5901" w:rsidP="00D12148">
            <w:pPr>
              <w:pStyle w:val="Tabletext"/>
              <w:jc w:val="center"/>
              <w:rPr>
                <w:noProof/>
              </w:rPr>
            </w:pPr>
          </w:p>
        </w:tc>
        <w:tc>
          <w:tcPr>
            <w:tcW w:w="1134" w:type="dxa"/>
            <w:shd w:val="clear" w:color="auto" w:fill="auto"/>
          </w:tcPr>
          <w:p w14:paraId="3B8FD501" w14:textId="77777777" w:rsidR="00CA5901" w:rsidRPr="00D11B72" w:rsidRDefault="00CA5901" w:rsidP="00D12148">
            <w:pPr>
              <w:pStyle w:val="Tabletext"/>
              <w:jc w:val="center"/>
            </w:pPr>
          </w:p>
        </w:tc>
        <w:tc>
          <w:tcPr>
            <w:tcW w:w="1134" w:type="dxa"/>
          </w:tcPr>
          <w:p w14:paraId="1E73746E" w14:textId="77777777" w:rsidR="00CA5901" w:rsidRPr="00D11B72" w:rsidRDefault="00CA5901" w:rsidP="00D12148">
            <w:pPr>
              <w:pStyle w:val="Tabletext"/>
              <w:jc w:val="center"/>
            </w:pPr>
          </w:p>
        </w:tc>
      </w:tr>
      <w:tr w:rsidR="00CA5901" w:rsidRPr="00D11B72" w14:paraId="24890424" w14:textId="4E466FC2" w:rsidTr="00003356">
        <w:trPr>
          <w:jc w:val="center"/>
        </w:trPr>
        <w:tc>
          <w:tcPr>
            <w:tcW w:w="3969" w:type="dxa"/>
            <w:shd w:val="clear" w:color="auto" w:fill="auto"/>
          </w:tcPr>
          <w:p w14:paraId="3D6FA8E1" w14:textId="77777777" w:rsidR="00CA5901" w:rsidRPr="00D11B72" w:rsidRDefault="00CA5901" w:rsidP="00D12148">
            <w:pPr>
              <w:pStyle w:val="Tabletext"/>
              <w:rPr>
                <w:noProof/>
              </w:rPr>
            </w:pPr>
            <w:r w:rsidRPr="00D11B72">
              <w:rPr>
                <w:noProof/>
              </w:rPr>
              <w:t>&lt;alphanumeric&gt;</w:t>
            </w:r>
          </w:p>
        </w:tc>
        <w:tc>
          <w:tcPr>
            <w:tcW w:w="1134" w:type="dxa"/>
            <w:shd w:val="clear" w:color="auto" w:fill="auto"/>
          </w:tcPr>
          <w:p w14:paraId="7FAE9E9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9072BC5" w14:textId="77777777" w:rsidR="00CA5901" w:rsidRPr="00D11B72" w:rsidRDefault="00CA5901" w:rsidP="00D12148">
            <w:pPr>
              <w:pStyle w:val="Tabletext"/>
              <w:jc w:val="center"/>
              <w:rPr>
                <w:noProof/>
              </w:rPr>
            </w:pPr>
          </w:p>
        </w:tc>
        <w:tc>
          <w:tcPr>
            <w:tcW w:w="1134" w:type="dxa"/>
            <w:shd w:val="clear" w:color="auto" w:fill="auto"/>
          </w:tcPr>
          <w:p w14:paraId="53271CD3" w14:textId="77777777" w:rsidR="00CA5901" w:rsidRPr="00D11B72" w:rsidRDefault="00CA5901" w:rsidP="00D12148">
            <w:pPr>
              <w:pStyle w:val="Tabletext"/>
              <w:jc w:val="center"/>
              <w:rPr>
                <w:noProof/>
              </w:rPr>
            </w:pPr>
          </w:p>
        </w:tc>
        <w:tc>
          <w:tcPr>
            <w:tcW w:w="1134" w:type="dxa"/>
            <w:shd w:val="clear" w:color="auto" w:fill="auto"/>
          </w:tcPr>
          <w:p w14:paraId="1E89B8F3" w14:textId="77777777" w:rsidR="00CA5901" w:rsidRPr="00D11B72" w:rsidRDefault="00CA5901" w:rsidP="00D12148">
            <w:pPr>
              <w:pStyle w:val="Tabletext"/>
              <w:jc w:val="center"/>
            </w:pPr>
          </w:p>
        </w:tc>
        <w:tc>
          <w:tcPr>
            <w:tcW w:w="1134" w:type="dxa"/>
          </w:tcPr>
          <w:p w14:paraId="7F3A5078" w14:textId="77777777" w:rsidR="00CA5901" w:rsidRPr="00D11B72" w:rsidRDefault="00CA5901" w:rsidP="00D12148">
            <w:pPr>
              <w:pStyle w:val="Tabletext"/>
              <w:jc w:val="center"/>
            </w:pPr>
          </w:p>
        </w:tc>
      </w:tr>
      <w:tr w:rsidR="00CA5901" w:rsidRPr="00D11B72" w14:paraId="4DB4F5C0" w14:textId="7B2E1A7B" w:rsidTr="00003356">
        <w:trPr>
          <w:jc w:val="center"/>
        </w:trPr>
        <w:tc>
          <w:tcPr>
            <w:tcW w:w="3969" w:type="dxa"/>
            <w:shd w:val="clear" w:color="auto" w:fill="auto"/>
          </w:tcPr>
          <w:p w14:paraId="3770A5F5" w14:textId="77777777" w:rsidR="00CA5901" w:rsidRPr="00D11B72" w:rsidRDefault="00CA5901" w:rsidP="00D12148">
            <w:pPr>
              <w:pStyle w:val="Tabletext"/>
              <w:rPr>
                <w:noProof/>
              </w:rPr>
            </w:pPr>
            <w:r w:rsidRPr="00D11B72">
              <w:rPr>
                <w:noProof/>
              </w:rPr>
              <w:t>&lt;alternative expression&gt;</w:t>
            </w:r>
          </w:p>
        </w:tc>
        <w:tc>
          <w:tcPr>
            <w:tcW w:w="1134" w:type="dxa"/>
            <w:shd w:val="clear" w:color="auto" w:fill="auto"/>
          </w:tcPr>
          <w:p w14:paraId="779B696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27F74E" w14:textId="77777777" w:rsidR="00CA5901" w:rsidRPr="00D11B72" w:rsidRDefault="00CA5901" w:rsidP="00D12148">
            <w:pPr>
              <w:pStyle w:val="Tabletext"/>
              <w:jc w:val="center"/>
              <w:rPr>
                <w:noProof/>
              </w:rPr>
            </w:pPr>
          </w:p>
        </w:tc>
        <w:tc>
          <w:tcPr>
            <w:tcW w:w="1134" w:type="dxa"/>
            <w:shd w:val="clear" w:color="auto" w:fill="auto"/>
          </w:tcPr>
          <w:p w14:paraId="38471F1D" w14:textId="77777777" w:rsidR="00CA5901" w:rsidRPr="00D11B72" w:rsidRDefault="00CA5901" w:rsidP="00D12148">
            <w:pPr>
              <w:pStyle w:val="Tabletext"/>
              <w:jc w:val="center"/>
              <w:rPr>
                <w:noProof/>
              </w:rPr>
            </w:pPr>
          </w:p>
        </w:tc>
        <w:tc>
          <w:tcPr>
            <w:tcW w:w="1134" w:type="dxa"/>
            <w:shd w:val="clear" w:color="auto" w:fill="auto"/>
          </w:tcPr>
          <w:p w14:paraId="1B8162B8" w14:textId="77777777" w:rsidR="00CA5901" w:rsidRPr="00D11B72" w:rsidRDefault="00CA5901" w:rsidP="00D12148">
            <w:pPr>
              <w:pStyle w:val="Tabletext"/>
              <w:jc w:val="center"/>
            </w:pPr>
          </w:p>
        </w:tc>
        <w:tc>
          <w:tcPr>
            <w:tcW w:w="1134" w:type="dxa"/>
          </w:tcPr>
          <w:p w14:paraId="32BAC982" w14:textId="77777777" w:rsidR="00CA5901" w:rsidRPr="00D11B72" w:rsidRDefault="00CA5901" w:rsidP="00D12148">
            <w:pPr>
              <w:pStyle w:val="Tabletext"/>
              <w:jc w:val="center"/>
            </w:pPr>
          </w:p>
        </w:tc>
      </w:tr>
      <w:tr w:rsidR="00CA5901" w:rsidRPr="00D11B72" w14:paraId="1C883C6E" w14:textId="42D15E90" w:rsidTr="00003356">
        <w:trPr>
          <w:jc w:val="center"/>
        </w:trPr>
        <w:tc>
          <w:tcPr>
            <w:tcW w:w="3969" w:type="dxa"/>
            <w:shd w:val="clear" w:color="auto" w:fill="auto"/>
          </w:tcPr>
          <w:p w14:paraId="3244967A" w14:textId="77777777" w:rsidR="00CA5901" w:rsidRPr="00D11B72" w:rsidRDefault="00CA5901" w:rsidP="00D12148">
            <w:pPr>
              <w:pStyle w:val="Tabletext"/>
              <w:rPr>
                <w:noProof/>
              </w:rPr>
            </w:pPr>
            <w:r w:rsidRPr="00D11B72">
              <w:rPr>
                <w:noProof/>
              </w:rPr>
              <w:t>&lt;alternative question&gt;</w:t>
            </w:r>
          </w:p>
        </w:tc>
        <w:tc>
          <w:tcPr>
            <w:tcW w:w="1134" w:type="dxa"/>
            <w:shd w:val="clear" w:color="auto" w:fill="auto"/>
          </w:tcPr>
          <w:p w14:paraId="0C4D83FD" w14:textId="77777777" w:rsidR="00CA5901" w:rsidRPr="00D11B72" w:rsidRDefault="00CA5901" w:rsidP="00D12148">
            <w:pPr>
              <w:pStyle w:val="Tabletext"/>
              <w:jc w:val="center"/>
              <w:rPr>
                <w:noProof/>
              </w:rPr>
            </w:pPr>
          </w:p>
        </w:tc>
        <w:tc>
          <w:tcPr>
            <w:tcW w:w="1134" w:type="dxa"/>
            <w:shd w:val="clear" w:color="auto" w:fill="auto"/>
          </w:tcPr>
          <w:p w14:paraId="14CD473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2310B2E" w14:textId="77777777" w:rsidR="00CA5901" w:rsidRPr="00D11B72" w:rsidRDefault="00CA5901" w:rsidP="00D12148">
            <w:pPr>
              <w:pStyle w:val="Tabletext"/>
              <w:jc w:val="center"/>
              <w:rPr>
                <w:noProof/>
              </w:rPr>
            </w:pPr>
          </w:p>
        </w:tc>
        <w:tc>
          <w:tcPr>
            <w:tcW w:w="1134" w:type="dxa"/>
            <w:shd w:val="clear" w:color="auto" w:fill="auto"/>
          </w:tcPr>
          <w:p w14:paraId="4E869829" w14:textId="77777777" w:rsidR="00CA5901" w:rsidRPr="00D11B72" w:rsidRDefault="00CA5901" w:rsidP="00D12148">
            <w:pPr>
              <w:pStyle w:val="Tabletext"/>
              <w:jc w:val="center"/>
            </w:pPr>
          </w:p>
        </w:tc>
        <w:tc>
          <w:tcPr>
            <w:tcW w:w="1134" w:type="dxa"/>
          </w:tcPr>
          <w:p w14:paraId="75258816" w14:textId="77777777" w:rsidR="00CA5901" w:rsidRPr="00D11B72" w:rsidRDefault="00CA5901" w:rsidP="00D12148">
            <w:pPr>
              <w:pStyle w:val="Tabletext"/>
              <w:jc w:val="center"/>
            </w:pPr>
          </w:p>
        </w:tc>
      </w:tr>
      <w:tr w:rsidR="00CA5901" w:rsidRPr="00D11B72" w14:paraId="6B6E2C57" w14:textId="3BE2A2A9" w:rsidTr="00003356">
        <w:trPr>
          <w:jc w:val="center"/>
        </w:trPr>
        <w:tc>
          <w:tcPr>
            <w:tcW w:w="3969" w:type="dxa"/>
            <w:shd w:val="clear" w:color="auto" w:fill="auto"/>
          </w:tcPr>
          <w:p w14:paraId="31831224" w14:textId="77777777" w:rsidR="00CA5901" w:rsidRPr="00D11B72" w:rsidRDefault="00CA5901" w:rsidP="00D12148">
            <w:pPr>
              <w:pStyle w:val="Tabletext"/>
              <w:rPr>
                <w:noProof/>
              </w:rPr>
            </w:pPr>
            <w:r w:rsidRPr="00D11B72">
              <w:rPr>
                <w:noProof/>
              </w:rPr>
              <w:t>&lt;alternative statement&gt;</w:t>
            </w:r>
          </w:p>
        </w:tc>
        <w:tc>
          <w:tcPr>
            <w:tcW w:w="1134" w:type="dxa"/>
            <w:shd w:val="clear" w:color="auto" w:fill="auto"/>
          </w:tcPr>
          <w:p w14:paraId="0C5BC22D" w14:textId="77777777" w:rsidR="00CA5901" w:rsidRPr="00D11B72" w:rsidRDefault="00CA5901" w:rsidP="00D12148">
            <w:pPr>
              <w:pStyle w:val="Tabletext"/>
              <w:jc w:val="center"/>
              <w:rPr>
                <w:noProof/>
              </w:rPr>
            </w:pPr>
          </w:p>
        </w:tc>
        <w:tc>
          <w:tcPr>
            <w:tcW w:w="1134" w:type="dxa"/>
            <w:shd w:val="clear" w:color="auto" w:fill="auto"/>
          </w:tcPr>
          <w:p w14:paraId="3734FCA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6CE923B" w14:textId="77777777" w:rsidR="00CA5901" w:rsidRPr="00D11B72" w:rsidRDefault="00CA5901" w:rsidP="00D12148">
            <w:pPr>
              <w:pStyle w:val="Tabletext"/>
              <w:jc w:val="center"/>
              <w:rPr>
                <w:noProof/>
              </w:rPr>
            </w:pPr>
          </w:p>
        </w:tc>
        <w:tc>
          <w:tcPr>
            <w:tcW w:w="1134" w:type="dxa"/>
            <w:shd w:val="clear" w:color="auto" w:fill="auto"/>
          </w:tcPr>
          <w:p w14:paraId="3DCC8DF1" w14:textId="77777777" w:rsidR="00CA5901" w:rsidRPr="00D11B72" w:rsidRDefault="00CA5901" w:rsidP="00D12148">
            <w:pPr>
              <w:pStyle w:val="Tabletext"/>
              <w:jc w:val="center"/>
            </w:pPr>
          </w:p>
        </w:tc>
        <w:tc>
          <w:tcPr>
            <w:tcW w:w="1134" w:type="dxa"/>
          </w:tcPr>
          <w:p w14:paraId="0087122D" w14:textId="77777777" w:rsidR="00CA5901" w:rsidRPr="00D11B72" w:rsidRDefault="00CA5901" w:rsidP="00D12148">
            <w:pPr>
              <w:pStyle w:val="Tabletext"/>
              <w:jc w:val="center"/>
            </w:pPr>
          </w:p>
        </w:tc>
      </w:tr>
      <w:tr w:rsidR="00CA5901" w:rsidRPr="00D11B72" w14:paraId="11C6C9E0" w14:textId="58D10796" w:rsidTr="00003356">
        <w:trPr>
          <w:jc w:val="center"/>
        </w:trPr>
        <w:tc>
          <w:tcPr>
            <w:tcW w:w="3969" w:type="dxa"/>
            <w:shd w:val="clear" w:color="auto" w:fill="auto"/>
          </w:tcPr>
          <w:p w14:paraId="7CA804FB" w14:textId="77777777" w:rsidR="00CA5901" w:rsidRPr="00D11B72" w:rsidRDefault="00CA5901" w:rsidP="00D12148">
            <w:pPr>
              <w:pStyle w:val="Tabletext"/>
              <w:rPr>
                <w:noProof/>
              </w:rPr>
            </w:pPr>
            <w:r w:rsidRPr="00D11B72">
              <w:rPr>
                <w:noProof/>
              </w:rPr>
              <w:t>&lt;ampersand&gt;</w:t>
            </w:r>
          </w:p>
        </w:tc>
        <w:tc>
          <w:tcPr>
            <w:tcW w:w="1134" w:type="dxa"/>
            <w:shd w:val="clear" w:color="auto" w:fill="auto"/>
          </w:tcPr>
          <w:p w14:paraId="54D4094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57562AD" w14:textId="77777777" w:rsidR="00CA5901" w:rsidRPr="00D11B72" w:rsidRDefault="00CA5901" w:rsidP="00D12148">
            <w:pPr>
              <w:pStyle w:val="Tabletext"/>
              <w:jc w:val="center"/>
            </w:pPr>
          </w:p>
        </w:tc>
        <w:tc>
          <w:tcPr>
            <w:tcW w:w="1134" w:type="dxa"/>
            <w:shd w:val="clear" w:color="auto" w:fill="auto"/>
          </w:tcPr>
          <w:p w14:paraId="63577E48" w14:textId="77777777" w:rsidR="00CA5901" w:rsidRPr="00D11B72" w:rsidRDefault="00CA5901" w:rsidP="00D12148">
            <w:pPr>
              <w:pStyle w:val="Tabletext"/>
              <w:jc w:val="center"/>
              <w:rPr>
                <w:noProof/>
              </w:rPr>
            </w:pPr>
          </w:p>
        </w:tc>
        <w:tc>
          <w:tcPr>
            <w:tcW w:w="1134" w:type="dxa"/>
            <w:shd w:val="clear" w:color="auto" w:fill="auto"/>
          </w:tcPr>
          <w:p w14:paraId="2E947E87" w14:textId="77777777" w:rsidR="00CA5901" w:rsidRPr="00D11B72" w:rsidRDefault="00CA5901" w:rsidP="00D12148">
            <w:pPr>
              <w:pStyle w:val="Tabletext"/>
              <w:jc w:val="center"/>
            </w:pPr>
          </w:p>
        </w:tc>
        <w:tc>
          <w:tcPr>
            <w:tcW w:w="1134" w:type="dxa"/>
          </w:tcPr>
          <w:p w14:paraId="661CEB05" w14:textId="77777777" w:rsidR="00CA5901" w:rsidRPr="00D11B72" w:rsidRDefault="00CA5901" w:rsidP="00D12148">
            <w:pPr>
              <w:pStyle w:val="Tabletext"/>
              <w:jc w:val="center"/>
            </w:pPr>
          </w:p>
        </w:tc>
      </w:tr>
      <w:tr w:rsidR="00CA5901" w:rsidRPr="00D11B72" w14:paraId="2619A542" w14:textId="7E7108D6" w:rsidTr="00003356">
        <w:trPr>
          <w:jc w:val="center"/>
        </w:trPr>
        <w:tc>
          <w:tcPr>
            <w:tcW w:w="3969" w:type="dxa"/>
            <w:shd w:val="clear" w:color="auto" w:fill="auto"/>
          </w:tcPr>
          <w:p w14:paraId="123B5F22" w14:textId="77777777" w:rsidR="00CA5901" w:rsidRPr="00D11B72" w:rsidRDefault="00CA5901" w:rsidP="00D12148">
            <w:pPr>
              <w:pStyle w:val="Tabletext"/>
              <w:rPr>
                <w:noProof/>
              </w:rPr>
            </w:pPr>
            <w:r w:rsidRPr="00D11B72">
              <w:rPr>
                <w:noProof/>
              </w:rPr>
              <w:t>&lt;anchored sort&gt;</w:t>
            </w:r>
          </w:p>
        </w:tc>
        <w:tc>
          <w:tcPr>
            <w:tcW w:w="1134" w:type="dxa"/>
            <w:shd w:val="clear" w:color="auto" w:fill="auto"/>
          </w:tcPr>
          <w:p w14:paraId="0ABD5D24" w14:textId="77777777" w:rsidR="00CA5901" w:rsidRPr="00D11B72" w:rsidRDefault="00CA5901" w:rsidP="00D12148">
            <w:pPr>
              <w:pStyle w:val="Tabletext"/>
              <w:jc w:val="center"/>
              <w:rPr>
                <w:noProof/>
              </w:rPr>
            </w:pPr>
          </w:p>
        </w:tc>
        <w:tc>
          <w:tcPr>
            <w:tcW w:w="1134" w:type="dxa"/>
            <w:shd w:val="clear" w:color="auto" w:fill="auto"/>
          </w:tcPr>
          <w:p w14:paraId="1DAAF3FD" w14:textId="77777777" w:rsidR="00CA5901" w:rsidRPr="00D11B72" w:rsidRDefault="00CA5901" w:rsidP="00D12148">
            <w:pPr>
              <w:pStyle w:val="Tabletext"/>
              <w:jc w:val="center"/>
            </w:pPr>
          </w:p>
        </w:tc>
        <w:tc>
          <w:tcPr>
            <w:tcW w:w="1134" w:type="dxa"/>
            <w:shd w:val="clear" w:color="auto" w:fill="auto"/>
          </w:tcPr>
          <w:p w14:paraId="425EF672" w14:textId="77777777" w:rsidR="00CA5901" w:rsidRPr="00D11B72" w:rsidRDefault="00CA5901" w:rsidP="00D12148">
            <w:pPr>
              <w:pStyle w:val="Tabletext"/>
              <w:jc w:val="center"/>
              <w:rPr>
                <w:noProof/>
              </w:rPr>
            </w:pPr>
          </w:p>
        </w:tc>
        <w:tc>
          <w:tcPr>
            <w:tcW w:w="1134" w:type="dxa"/>
            <w:shd w:val="clear" w:color="auto" w:fill="auto"/>
          </w:tcPr>
          <w:p w14:paraId="50213C78" w14:textId="77777777" w:rsidR="00CA5901" w:rsidRPr="00D11B72" w:rsidRDefault="00CA5901" w:rsidP="00D12148">
            <w:pPr>
              <w:pStyle w:val="Tabletext"/>
              <w:jc w:val="center"/>
              <w:rPr>
                <w:noProof/>
              </w:rPr>
            </w:pPr>
            <w:r w:rsidRPr="00D11B72">
              <w:rPr>
                <w:noProof/>
              </w:rPr>
              <w:t>defined</w:t>
            </w:r>
          </w:p>
        </w:tc>
        <w:tc>
          <w:tcPr>
            <w:tcW w:w="1134" w:type="dxa"/>
          </w:tcPr>
          <w:p w14:paraId="516CFAC5" w14:textId="77777777" w:rsidR="00CA5901" w:rsidRPr="00D11B72" w:rsidRDefault="00CA5901" w:rsidP="00D12148">
            <w:pPr>
              <w:pStyle w:val="Tabletext"/>
              <w:jc w:val="center"/>
            </w:pPr>
          </w:p>
        </w:tc>
      </w:tr>
      <w:tr w:rsidR="00CA5901" w:rsidRPr="00D11B72" w14:paraId="0F4B43F7" w14:textId="5CDD2950" w:rsidTr="00003356">
        <w:trPr>
          <w:jc w:val="center"/>
        </w:trPr>
        <w:tc>
          <w:tcPr>
            <w:tcW w:w="3969" w:type="dxa"/>
            <w:shd w:val="clear" w:color="auto" w:fill="auto"/>
          </w:tcPr>
          <w:p w14:paraId="40E58A67" w14:textId="77777777" w:rsidR="00CA5901" w:rsidRPr="00D11B72" w:rsidRDefault="00CA5901" w:rsidP="00D12148">
            <w:pPr>
              <w:pStyle w:val="Tabletext"/>
              <w:rPr>
                <w:noProof/>
              </w:rPr>
            </w:pPr>
            <w:r w:rsidRPr="00D11B72">
              <w:rPr>
                <w:noProof/>
              </w:rPr>
              <w:t>&lt;answer part&gt;</w:t>
            </w:r>
          </w:p>
        </w:tc>
        <w:tc>
          <w:tcPr>
            <w:tcW w:w="1134" w:type="dxa"/>
            <w:shd w:val="clear" w:color="auto" w:fill="auto"/>
          </w:tcPr>
          <w:p w14:paraId="40FB587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7D151D" w14:textId="77777777" w:rsidR="00CA5901" w:rsidRPr="00D11B72" w:rsidRDefault="00CA5901" w:rsidP="00D12148">
            <w:pPr>
              <w:pStyle w:val="Tabletext"/>
              <w:jc w:val="center"/>
            </w:pPr>
          </w:p>
        </w:tc>
        <w:tc>
          <w:tcPr>
            <w:tcW w:w="1134" w:type="dxa"/>
            <w:shd w:val="clear" w:color="auto" w:fill="auto"/>
          </w:tcPr>
          <w:p w14:paraId="2A9FAB24" w14:textId="77777777" w:rsidR="00CA5901" w:rsidRPr="00D11B72" w:rsidRDefault="00CA5901" w:rsidP="00D12148">
            <w:pPr>
              <w:pStyle w:val="Tabletext"/>
              <w:jc w:val="center"/>
              <w:rPr>
                <w:noProof/>
              </w:rPr>
            </w:pPr>
          </w:p>
        </w:tc>
        <w:tc>
          <w:tcPr>
            <w:tcW w:w="1134" w:type="dxa"/>
            <w:shd w:val="clear" w:color="auto" w:fill="auto"/>
          </w:tcPr>
          <w:p w14:paraId="4A7540FF" w14:textId="77777777" w:rsidR="00CA5901" w:rsidRPr="00D11B72" w:rsidRDefault="00CA5901" w:rsidP="00D12148">
            <w:pPr>
              <w:pStyle w:val="Tabletext"/>
              <w:jc w:val="center"/>
              <w:rPr>
                <w:noProof/>
              </w:rPr>
            </w:pPr>
          </w:p>
        </w:tc>
        <w:tc>
          <w:tcPr>
            <w:tcW w:w="1134" w:type="dxa"/>
          </w:tcPr>
          <w:p w14:paraId="2B86C26C" w14:textId="77777777" w:rsidR="00CA5901" w:rsidRPr="00D11B72" w:rsidRDefault="00CA5901" w:rsidP="00D12148">
            <w:pPr>
              <w:pStyle w:val="Tabletext"/>
              <w:jc w:val="center"/>
            </w:pPr>
          </w:p>
        </w:tc>
      </w:tr>
      <w:tr w:rsidR="00CA5901" w:rsidRPr="00D11B72" w14:paraId="06B01443" w14:textId="6BDD7356" w:rsidTr="00003356">
        <w:trPr>
          <w:jc w:val="center"/>
        </w:trPr>
        <w:tc>
          <w:tcPr>
            <w:tcW w:w="3969" w:type="dxa"/>
            <w:shd w:val="clear" w:color="auto" w:fill="auto"/>
          </w:tcPr>
          <w:p w14:paraId="557B1F97" w14:textId="77777777" w:rsidR="00CA5901" w:rsidRPr="00D11B72" w:rsidRDefault="00CA5901" w:rsidP="00D12148">
            <w:pPr>
              <w:pStyle w:val="Tabletext"/>
              <w:rPr>
                <w:noProof/>
              </w:rPr>
            </w:pPr>
            <w:r w:rsidRPr="00D11B72">
              <w:rPr>
                <w:noProof/>
              </w:rPr>
              <w:t>&lt;answer&gt;</w:t>
            </w:r>
          </w:p>
        </w:tc>
        <w:tc>
          <w:tcPr>
            <w:tcW w:w="1134" w:type="dxa"/>
            <w:shd w:val="clear" w:color="auto" w:fill="auto"/>
          </w:tcPr>
          <w:p w14:paraId="6F77BAE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F4ACC1F" w14:textId="77777777" w:rsidR="00CA5901" w:rsidRPr="00D11B72" w:rsidRDefault="00CA5901" w:rsidP="00D12148">
            <w:pPr>
              <w:pStyle w:val="Tabletext"/>
              <w:jc w:val="center"/>
            </w:pPr>
          </w:p>
        </w:tc>
        <w:tc>
          <w:tcPr>
            <w:tcW w:w="1134" w:type="dxa"/>
            <w:shd w:val="clear" w:color="auto" w:fill="auto"/>
          </w:tcPr>
          <w:p w14:paraId="538599C0" w14:textId="77777777" w:rsidR="00CA5901" w:rsidRPr="00D11B72" w:rsidRDefault="00CA5901" w:rsidP="00D12148">
            <w:pPr>
              <w:pStyle w:val="Tabletext"/>
              <w:jc w:val="center"/>
              <w:rPr>
                <w:noProof/>
              </w:rPr>
            </w:pPr>
          </w:p>
        </w:tc>
        <w:tc>
          <w:tcPr>
            <w:tcW w:w="1134" w:type="dxa"/>
            <w:shd w:val="clear" w:color="auto" w:fill="auto"/>
          </w:tcPr>
          <w:p w14:paraId="47684872" w14:textId="77777777" w:rsidR="00CA5901" w:rsidRPr="00D11B72" w:rsidRDefault="00CA5901" w:rsidP="00D12148">
            <w:pPr>
              <w:pStyle w:val="Tabletext"/>
              <w:jc w:val="center"/>
              <w:rPr>
                <w:noProof/>
              </w:rPr>
            </w:pPr>
          </w:p>
        </w:tc>
        <w:tc>
          <w:tcPr>
            <w:tcW w:w="1134" w:type="dxa"/>
          </w:tcPr>
          <w:p w14:paraId="299E9CBC" w14:textId="77777777" w:rsidR="00CA5901" w:rsidRPr="00D11B72" w:rsidRDefault="00CA5901" w:rsidP="00D12148">
            <w:pPr>
              <w:pStyle w:val="Tabletext"/>
              <w:jc w:val="center"/>
            </w:pPr>
          </w:p>
        </w:tc>
      </w:tr>
      <w:tr w:rsidR="00CA5901" w:rsidRPr="00D11B72" w14:paraId="0B71176B" w14:textId="44EFA0C1" w:rsidTr="00003356">
        <w:trPr>
          <w:jc w:val="center"/>
        </w:trPr>
        <w:tc>
          <w:tcPr>
            <w:tcW w:w="3969" w:type="dxa"/>
            <w:shd w:val="clear" w:color="auto" w:fill="auto"/>
          </w:tcPr>
          <w:p w14:paraId="2C05EF76" w14:textId="77777777" w:rsidR="00CA5901" w:rsidRPr="00D11B72" w:rsidRDefault="00CA5901" w:rsidP="00D12148">
            <w:pPr>
              <w:pStyle w:val="Tabletext"/>
              <w:rPr>
                <w:noProof/>
              </w:rPr>
            </w:pPr>
            <w:r w:rsidRPr="00D11B72">
              <w:rPr>
                <w:noProof/>
              </w:rPr>
              <w:t>&lt;any expression&gt;</w:t>
            </w:r>
          </w:p>
        </w:tc>
        <w:tc>
          <w:tcPr>
            <w:tcW w:w="1134" w:type="dxa"/>
            <w:shd w:val="clear" w:color="auto" w:fill="auto"/>
          </w:tcPr>
          <w:p w14:paraId="7AC04047" w14:textId="77777777" w:rsidR="00CA5901" w:rsidRPr="00D11B72" w:rsidRDefault="00CA5901" w:rsidP="00D12148">
            <w:pPr>
              <w:pStyle w:val="Tabletext"/>
              <w:jc w:val="center"/>
              <w:rPr>
                <w:noProof/>
              </w:rPr>
            </w:pPr>
          </w:p>
        </w:tc>
        <w:tc>
          <w:tcPr>
            <w:tcW w:w="1134" w:type="dxa"/>
            <w:shd w:val="clear" w:color="auto" w:fill="auto"/>
          </w:tcPr>
          <w:p w14:paraId="3C6EEFC2" w14:textId="77777777" w:rsidR="00CA5901" w:rsidRPr="00D11B72" w:rsidRDefault="00CA5901" w:rsidP="00D12148">
            <w:pPr>
              <w:pStyle w:val="Tabletext"/>
              <w:jc w:val="center"/>
            </w:pPr>
          </w:p>
        </w:tc>
        <w:tc>
          <w:tcPr>
            <w:tcW w:w="1134" w:type="dxa"/>
            <w:shd w:val="clear" w:color="auto" w:fill="auto"/>
          </w:tcPr>
          <w:p w14:paraId="06F0CB02" w14:textId="77777777" w:rsidR="00CA5901" w:rsidRPr="00D11B72" w:rsidRDefault="00CA5901" w:rsidP="00D12148">
            <w:pPr>
              <w:pStyle w:val="Tabletext"/>
              <w:jc w:val="center"/>
              <w:rPr>
                <w:noProof/>
              </w:rPr>
            </w:pPr>
          </w:p>
        </w:tc>
        <w:tc>
          <w:tcPr>
            <w:tcW w:w="1134" w:type="dxa"/>
            <w:shd w:val="clear" w:color="auto" w:fill="auto"/>
          </w:tcPr>
          <w:p w14:paraId="5EA8C3EC" w14:textId="77777777" w:rsidR="00CA5901" w:rsidRPr="00D11B72" w:rsidRDefault="00CA5901" w:rsidP="00D12148">
            <w:pPr>
              <w:pStyle w:val="Tabletext"/>
              <w:jc w:val="center"/>
              <w:rPr>
                <w:noProof/>
              </w:rPr>
            </w:pPr>
            <w:r w:rsidRPr="00D11B72">
              <w:rPr>
                <w:noProof/>
              </w:rPr>
              <w:t>defined</w:t>
            </w:r>
          </w:p>
        </w:tc>
        <w:tc>
          <w:tcPr>
            <w:tcW w:w="1134" w:type="dxa"/>
          </w:tcPr>
          <w:p w14:paraId="37F6D864" w14:textId="77777777" w:rsidR="00CA5901" w:rsidRPr="00D11B72" w:rsidRDefault="00CA5901" w:rsidP="00D12148">
            <w:pPr>
              <w:pStyle w:val="Tabletext"/>
              <w:jc w:val="center"/>
            </w:pPr>
          </w:p>
        </w:tc>
      </w:tr>
      <w:tr w:rsidR="00CA5901" w:rsidRPr="00D11B72" w14:paraId="17A476D4" w14:textId="13D84AB9" w:rsidTr="00003356">
        <w:trPr>
          <w:jc w:val="center"/>
        </w:trPr>
        <w:tc>
          <w:tcPr>
            <w:tcW w:w="3969" w:type="dxa"/>
            <w:shd w:val="clear" w:color="auto" w:fill="auto"/>
          </w:tcPr>
          <w:p w14:paraId="0C9C1FD1" w14:textId="77777777" w:rsidR="00CA5901" w:rsidRPr="00D11B72" w:rsidRDefault="00CA5901" w:rsidP="00D12148">
            <w:pPr>
              <w:pStyle w:val="Tabletext"/>
              <w:rPr>
                <w:noProof/>
              </w:rPr>
            </w:pPr>
            <w:r w:rsidRPr="00D11B72">
              <w:rPr>
                <w:noProof/>
              </w:rPr>
              <w:t>&lt;apostrophe&gt;</w:t>
            </w:r>
          </w:p>
        </w:tc>
        <w:tc>
          <w:tcPr>
            <w:tcW w:w="1134" w:type="dxa"/>
            <w:shd w:val="clear" w:color="auto" w:fill="auto"/>
          </w:tcPr>
          <w:p w14:paraId="5C7D546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1B5466" w14:textId="77777777" w:rsidR="00CA5901" w:rsidRPr="00D11B72" w:rsidRDefault="00CA5901" w:rsidP="00D12148">
            <w:pPr>
              <w:pStyle w:val="Tabletext"/>
              <w:jc w:val="center"/>
            </w:pPr>
          </w:p>
        </w:tc>
        <w:tc>
          <w:tcPr>
            <w:tcW w:w="1134" w:type="dxa"/>
            <w:shd w:val="clear" w:color="auto" w:fill="auto"/>
          </w:tcPr>
          <w:p w14:paraId="66819F40" w14:textId="77777777" w:rsidR="00CA5901" w:rsidRPr="00D11B72" w:rsidRDefault="00CA5901" w:rsidP="00D12148">
            <w:pPr>
              <w:pStyle w:val="Tabletext"/>
              <w:jc w:val="center"/>
              <w:rPr>
                <w:noProof/>
              </w:rPr>
            </w:pPr>
          </w:p>
        </w:tc>
        <w:tc>
          <w:tcPr>
            <w:tcW w:w="1134" w:type="dxa"/>
            <w:shd w:val="clear" w:color="auto" w:fill="auto"/>
          </w:tcPr>
          <w:p w14:paraId="15C73E0F" w14:textId="77777777" w:rsidR="00CA5901" w:rsidRPr="00D11B72" w:rsidRDefault="00CA5901" w:rsidP="00D12148">
            <w:pPr>
              <w:pStyle w:val="Tabletext"/>
              <w:jc w:val="center"/>
              <w:rPr>
                <w:noProof/>
              </w:rPr>
            </w:pPr>
          </w:p>
        </w:tc>
        <w:tc>
          <w:tcPr>
            <w:tcW w:w="1134" w:type="dxa"/>
          </w:tcPr>
          <w:p w14:paraId="6BB75F3D" w14:textId="77777777" w:rsidR="00CA5901" w:rsidRPr="00D11B72" w:rsidRDefault="00CA5901" w:rsidP="00D12148">
            <w:pPr>
              <w:pStyle w:val="Tabletext"/>
              <w:jc w:val="center"/>
            </w:pPr>
          </w:p>
        </w:tc>
      </w:tr>
      <w:tr w:rsidR="00CA5901" w:rsidRPr="00D11B72" w14:paraId="55FF6310" w14:textId="74CDA4AA" w:rsidTr="00003356">
        <w:trPr>
          <w:jc w:val="center"/>
        </w:trPr>
        <w:tc>
          <w:tcPr>
            <w:tcW w:w="3969" w:type="dxa"/>
            <w:shd w:val="clear" w:color="auto" w:fill="auto"/>
          </w:tcPr>
          <w:p w14:paraId="1B6F7165" w14:textId="77777777" w:rsidR="00CA5901" w:rsidRPr="00D11B72" w:rsidRDefault="00CA5901" w:rsidP="00D12148">
            <w:pPr>
              <w:pStyle w:val="Tabletext"/>
              <w:rPr>
                <w:noProof/>
              </w:rPr>
            </w:pPr>
            <w:r w:rsidRPr="00D11B72">
              <w:rPr>
                <w:noProof/>
              </w:rPr>
              <w:t>&lt;argument&gt;</w:t>
            </w:r>
          </w:p>
        </w:tc>
        <w:tc>
          <w:tcPr>
            <w:tcW w:w="1134" w:type="dxa"/>
            <w:shd w:val="clear" w:color="auto" w:fill="auto"/>
          </w:tcPr>
          <w:p w14:paraId="1D5DE30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DAFA8D" w14:textId="77777777" w:rsidR="00CA5901" w:rsidRPr="00D11B72" w:rsidRDefault="00CA5901" w:rsidP="00D12148">
            <w:pPr>
              <w:pStyle w:val="Tabletext"/>
              <w:jc w:val="center"/>
            </w:pPr>
          </w:p>
        </w:tc>
        <w:tc>
          <w:tcPr>
            <w:tcW w:w="1134" w:type="dxa"/>
            <w:shd w:val="clear" w:color="auto" w:fill="auto"/>
          </w:tcPr>
          <w:p w14:paraId="2CCAD4DB" w14:textId="77777777" w:rsidR="00CA5901" w:rsidRPr="00D11B72" w:rsidRDefault="00CA5901" w:rsidP="00D12148">
            <w:pPr>
              <w:pStyle w:val="Tabletext"/>
              <w:jc w:val="center"/>
              <w:rPr>
                <w:noProof/>
              </w:rPr>
            </w:pPr>
          </w:p>
        </w:tc>
        <w:tc>
          <w:tcPr>
            <w:tcW w:w="1134" w:type="dxa"/>
            <w:shd w:val="clear" w:color="auto" w:fill="auto"/>
          </w:tcPr>
          <w:p w14:paraId="7C54A308" w14:textId="77777777" w:rsidR="00CA5901" w:rsidRPr="00D11B72" w:rsidRDefault="00CA5901" w:rsidP="00D12148">
            <w:pPr>
              <w:pStyle w:val="Tabletext"/>
              <w:jc w:val="center"/>
              <w:rPr>
                <w:noProof/>
              </w:rPr>
            </w:pPr>
          </w:p>
        </w:tc>
        <w:tc>
          <w:tcPr>
            <w:tcW w:w="1134" w:type="dxa"/>
          </w:tcPr>
          <w:p w14:paraId="1032F131" w14:textId="77777777" w:rsidR="00CA5901" w:rsidRPr="00D11B72" w:rsidRDefault="00CA5901" w:rsidP="00D12148">
            <w:pPr>
              <w:pStyle w:val="Tabletext"/>
              <w:jc w:val="center"/>
            </w:pPr>
          </w:p>
        </w:tc>
      </w:tr>
      <w:tr w:rsidR="00CA5901" w:rsidRPr="00D11B72" w14:paraId="1F4ED95F" w14:textId="0D5B99C7" w:rsidTr="00003356">
        <w:trPr>
          <w:jc w:val="center"/>
        </w:trPr>
        <w:tc>
          <w:tcPr>
            <w:tcW w:w="3969" w:type="dxa"/>
            <w:shd w:val="clear" w:color="auto" w:fill="auto"/>
          </w:tcPr>
          <w:p w14:paraId="41885213" w14:textId="77777777" w:rsidR="00CA5901" w:rsidRPr="00D11B72" w:rsidRDefault="00CA5901" w:rsidP="00D12148">
            <w:pPr>
              <w:pStyle w:val="Tabletext"/>
              <w:rPr>
                <w:noProof/>
              </w:rPr>
            </w:pPr>
            <w:r w:rsidRPr="00D11B72">
              <w:rPr>
                <w:noProof/>
              </w:rPr>
              <w:t>&lt;arguments&gt;</w:t>
            </w:r>
          </w:p>
        </w:tc>
        <w:tc>
          <w:tcPr>
            <w:tcW w:w="1134" w:type="dxa"/>
            <w:shd w:val="clear" w:color="auto" w:fill="auto"/>
          </w:tcPr>
          <w:p w14:paraId="25C1870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C6524FB" w14:textId="77777777" w:rsidR="00CA5901" w:rsidRPr="00D11B72" w:rsidRDefault="00CA5901" w:rsidP="00D12148">
            <w:pPr>
              <w:pStyle w:val="Tabletext"/>
              <w:jc w:val="center"/>
            </w:pPr>
          </w:p>
        </w:tc>
        <w:tc>
          <w:tcPr>
            <w:tcW w:w="1134" w:type="dxa"/>
            <w:shd w:val="clear" w:color="auto" w:fill="auto"/>
          </w:tcPr>
          <w:p w14:paraId="1F486F14" w14:textId="77777777" w:rsidR="00CA5901" w:rsidRPr="00D11B72" w:rsidRDefault="00CA5901" w:rsidP="00D12148">
            <w:pPr>
              <w:pStyle w:val="Tabletext"/>
              <w:jc w:val="center"/>
              <w:rPr>
                <w:noProof/>
              </w:rPr>
            </w:pPr>
          </w:p>
        </w:tc>
        <w:tc>
          <w:tcPr>
            <w:tcW w:w="1134" w:type="dxa"/>
            <w:shd w:val="clear" w:color="auto" w:fill="auto"/>
          </w:tcPr>
          <w:p w14:paraId="38DA0717" w14:textId="77777777" w:rsidR="00CA5901" w:rsidRPr="00D11B72" w:rsidRDefault="00CA5901" w:rsidP="00D12148">
            <w:pPr>
              <w:pStyle w:val="Tabletext"/>
              <w:jc w:val="center"/>
              <w:rPr>
                <w:noProof/>
              </w:rPr>
            </w:pPr>
          </w:p>
        </w:tc>
        <w:tc>
          <w:tcPr>
            <w:tcW w:w="1134" w:type="dxa"/>
          </w:tcPr>
          <w:p w14:paraId="0E272AE2" w14:textId="77777777" w:rsidR="00CA5901" w:rsidRPr="00D11B72" w:rsidRDefault="00CA5901" w:rsidP="00D12148">
            <w:pPr>
              <w:pStyle w:val="Tabletext"/>
              <w:jc w:val="center"/>
            </w:pPr>
          </w:p>
        </w:tc>
      </w:tr>
      <w:tr w:rsidR="00CA5901" w:rsidRPr="00D11B72" w14:paraId="5FB2709B" w14:textId="0FA4CD70" w:rsidTr="00003356">
        <w:trPr>
          <w:jc w:val="center"/>
        </w:trPr>
        <w:tc>
          <w:tcPr>
            <w:tcW w:w="3969" w:type="dxa"/>
            <w:shd w:val="clear" w:color="auto" w:fill="auto"/>
          </w:tcPr>
          <w:p w14:paraId="2EF5C716" w14:textId="77777777" w:rsidR="00CA5901" w:rsidRPr="00D11B72" w:rsidRDefault="00CA5901" w:rsidP="00D12148">
            <w:pPr>
              <w:pStyle w:val="Tabletext"/>
              <w:rPr>
                <w:noProof/>
              </w:rPr>
            </w:pPr>
            <w:r w:rsidRPr="00D11B72">
              <w:rPr>
                <w:noProof/>
              </w:rPr>
              <w:t>&lt;as channel&gt;</w:t>
            </w:r>
          </w:p>
        </w:tc>
        <w:tc>
          <w:tcPr>
            <w:tcW w:w="1134" w:type="dxa"/>
            <w:shd w:val="clear" w:color="auto" w:fill="auto"/>
          </w:tcPr>
          <w:p w14:paraId="25E36BF6" w14:textId="77777777" w:rsidR="00CA5901" w:rsidRPr="00D11B72" w:rsidRDefault="00CA5901" w:rsidP="00D12148">
            <w:pPr>
              <w:pStyle w:val="Tabletext"/>
              <w:jc w:val="center"/>
              <w:rPr>
                <w:noProof/>
              </w:rPr>
            </w:pPr>
          </w:p>
        </w:tc>
        <w:tc>
          <w:tcPr>
            <w:tcW w:w="1134" w:type="dxa"/>
            <w:shd w:val="clear" w:color="auto" w:fill="auto"/>
          </w:tcPr>
          <w:p w14:paraId="20B19576" w14:textId="77777777" w:rsidR="00CA5901" w:rsidRPr="00D11B72" w:rsidRDefault="00CA5901" w:rsidP="00D12148">
            <w:pPr>
              <w:pStyle w:val="Tabletext"/>
              <w:jc w:val="center"/>
            </w:pPr>
          </w:p>
        </w:tc>
        <w:tc>
          <w:tcPr>
            <w:tcW w:w="1134" w:type="dxa"/>
            <w:shd w:val="clear" w:color="auto" w:fill="auto"/>
          </w:tcPr>
          <w:p w14:paraId="57BF8238" w14:textId="77777777" w:rsidR="00CA5901" w:rsidRPr="00D11B72" w:rsidRDefault="00CA5901" w:rsidP="00D12148">
            <w:pPr>
              <w:pStyle w:val="Tabletext"/>
              <w:jc w:val="center"/>
              <w:rPr>
                <w:noProof/>
              </w:rPr>
            </w:pPr>
          </w:p>
        </w:tc>
        <w:tc>
          <w:tcPr>
            <w:tcW w:w="1134" w:type="dxa"/>
            <w:shd w:val="clear" w:color="auto" w:fill="auto"/>
          </w:tcPr>
          <w:p w14:paraId="68F37A94" w14:textId="77777777" w:rsidR="00CA5901" w:rsidRPr="00D11B72" w:rsidRDefault="00CA5901" w:rsidP="00D12148">
            <w:pPr>
              <w:pStyle w:val="Tabletext"/>
              <w:jc w:val="center"/>
              <w:rPr>
                <w:noProof/>
              </w:rPr>
            </w:pPr>
            <w:r w:rsidRPr="00D11B72">
              <w:rPr>
                <w:noProof/>
              </w:rPr>
              <w:t>defined</w:t>
            </w:r>
          </w:p>
        </w:tc>
        <w:tc>
          <w:tcPr>
            <w:tcW w:w="1134" w:type="dxa"/>
          </w:tcPr>
          <w:p w14:paraId="4069F10B" w14:textId="77777777" w:rsidR="00CA5901" w:rsidRPr="00D11B72" w:rsidRDefault="00CA5901" w:rsidP="00D12148">
            <w:pPr>
              <w:pStyle w:val="Tabletext"/>
              <w:jc w:val="center"/>
            </w:pPr>
          </w:p>
        </w:tc>
      </w:tr>
      <w:tr w:rsidR="00CA5901" w:rsidRPr="00D11B72" w14:paraId="187527E1" w14:textId="3B51050B" w:rsidTr="00003356">
        <w:trPr>
          <w:jc w:val="center"/>
        </w:trPr>
        <w:tc>
          <w:tcPr>
            <w:tcW w:w="3969" w:type="dxa"/>
            <w:shd w:val="clear" w:color="auto" w:fill="auto"/>
          </w:tcPr>
          <w:p w14:paraId="5B96D947" w14:textId="77777777" w:rsidR="00CA5901" w:rsidRPr="00D11B72" w:rsidRDefault="00CA5901" w:rsidP="00D12148">
            <w:pPr>
              <w:pStyle w:val="Tabletext"/>
              <w:rPr>
                <w:noProof/>
              </w:rPr>
            </w:pPr>
            <w:r w:rsidRPr="00D11B72">
              <w:rPr>
                <w:noProof/>
              </w:rPr>
              <w:t>&lt;as gate&gt;</w:t>
            </w:r>
          </w:p>
        </w:tc>
        <w:tc>
          <w:tcPr>
            <w:tcW w:w="1134" w:type="dxa"/>
            <w:shd w:val="clear" w:color="auto" w:fill="auto"/>
          </w:tcPr>
          <w:p w14:paraId="451A5302" w14:textId="77777777" w:rsidR="00CA5901" w:rsidRPr="00D11B72" w:rsidRDefault="00CA5901" w:rsidP="00D12148">
            <w:pPr>
              <w:pStyle w:val="Tabletext"/>
              <w:jc w:val="center"/>
              <w:rPr>
                <w:noProof/>
              </w:rPr>
            </w:pPr>
          </w:p>
        </w:tc>
        <w:tc>
          <w:tcPr>
            <w:tcW w:w="1134" w:type="dxa"/>
            <w:shd w:val="clear" w:color="auto" w:fill="auto"/>
          </w:tcPr>
          <w:p w14:paraId="1DEF41E1" w14:textId="77777777" w:rsidR="00CA5901" w:rsidRPr="00D11B72" w:rsidRDefault="00CA5901" w:rsidP="00D12148">
            <w:pPr>
              <w:pStyle w:val="Tabletext"/>
              <w:jc w:val="center"/>
            </w:pPr>
          </w:p>
        </w:tc>
        <w:tc>
          <w:tcPr>
            <w:tcW w:w="1134" w:type="dxa"/>
            <w:shd w:val="clear" w:color="auto" w:fill="auto"/>
          </w:tcPr>
          <w:p w14:paraId="7EBF1985" w14:textId="77777777" w:rsidR="00CA5901" w:rsidRPr="00D11B72" w:rsidRDefault="00CA5901" w:rsidP="00D12148">
            <w:pPr>
              <w:pStyle w:val="Tabletext"/>
              <w:jc w:val="center"/>
              <w:rPr>
                <w:noProof/>
              </w:rPr>
            </w:pPr>
          </w:p>
        </w:tc>
        <w:tc>
          <w:tcPr>
            <w:tcW w:w="1134" w:type="dxa"/>
            <w:shd w:val="clear" w:color="auto" w:fill="auto"/>
          </w:tcPr>
          <w:p w14:paraId="0442F9C8" w14:textId="77777777" w:rsidR="00CA5901" w:rsidRPr="00D11B72" w:rsidRDefault="00CA5901" w:rsidP="00D12148">
            <w:pPr>
              <w:pStyle w:val="Tabletext"/>
              <w:jc w:val="center"/>
              <w:rPr>
                <w:noProof/>
              </w:rPr>
            </w:pPr>
            <w:r w:rsidRPr="00D11B72">
              <w:rPr>
                <w:noProof/>
              </w:rPr>
              <w:t>defined</w:t>
            </w:r>
          </w:p>
        </w:tc>
        <w:tc>
          <w:tcPr>
            <w:tcW w:w="1134" w:type="dxa"/>
          </w:tcPr>
          <w:p w14:paraId="2E3B4CDE" w14:textId="77777777" w:rsidR="00CA5901" w:rsidRPr="00D11B72" w:rsidRDefault="00CA5901" w:rsidP="00D12148">
            <w:pPr>
              <w:pStyle w:val="Tabletext"/>
              <w:jc w:val="center"/>
            </w:pPr>
          </w:p>
        </w:tc>
      </w:tr>
      <w:tr w:rsidR="00CA5901" w:rsidRPr="00D11B72" w14:paraId="4E247277" w14:textId="34009A45" w:rsidTr="00003356">
        <w:trPr>
          <w:jc w:val="center"/>
        </w:trPr>
        <w:tc>
          <w:tcPr>
            <w:tcW w:w="3969" w:type="dxa"/>
            <w:shd w:val="clear" w:color="auto" w:fill="auto"/>
          </w:tcPr>
          <w:p w14:paraId="61879B62" w14:textId="77777777" w:rsidR="00CA5901" w:rsidRPr="00D11B72" w:rsidRDefault="00CA5901" w:rsidP="00D12148">
            <w:pPr>
              <w:pStyle w:val="Tabletext"/>
              <w:rPr>
                <w:noProof/>
              </w:rPr>
            </w:pPr>
            <w:r w:rsidRPr="00D11B72">
              <w:rPr>
                <w:noProof/>
              </w:rPr>
              <w:t>&lt;as interface&gt;</w:t>
            </w:r>
          </w:p>
        </w:tc>
        <w:tc>
          <w:tcPr>
            <w:tcW w:w="1134" w:type="dxa"/>
            <w:shd w:val="clear" w:color="auto" w:fill="auto"/>
          </w:tcPr>
          <w:p w14:paraId="2A60E4BB" w14:textId="77777777" w:rsidR="00CA5901" w:rsidRPr="00D11B72" w:rsidRDefault="00CA5901" w:rsidP="00D12148">
            <w:pPr>
              <w:pStyle w:val="Tabletext"/>
              <w:jc w:val="center"/>
              <w:rPr>
                <w:noProof/>
              </w:rPr>
            </w:pPr>
          </w:p>
        </w:tc>
        <w:tc>
          <w:tcPr>
            <w:tcW w:w="1134" w:type="dxa"/>
            <w:shd w:val="clear" w:color="auto" w:fill="auto"/>
          </w:tcPr>
          <w:p w14:paraId="6233A383" w14:textId="77777777" w:rsidR="00CA5901" w:rsidRPr="00D11B72" w:rsidRDefault="00CA5901" w:rsidP="00D12148">
            <w:pPr>
              <w:pStyle w:val="Tabletext"/>
              <w:jc w:val="center"/>
            </w:pPr>
          </w:p>
        </w:tc>
        <w:tc>
          <w:tcPr>
            <w:tcW w:w="1134" w:type="dxa"/>
            <w:shd w:val="clear" w:color="auto" w:fill="auto"/>
          </w:tcPr>
          <w:p w14:paraId="7214C0AA" w14:textId="77777777" w:rsidR="00CA5901" w:rsidRPr="00D11B72" w:rsidRDefault="00CA5901" w:rsidP="00D12148">
            <w:pPr>
              <w:pStyle w:val="Tabletext"/>
              <w:jc w:val="center"/>
              <w:rPr>
                <w:noProof/>
              </w:rPr>
            </w:pPr>
          </w:p>
        </w:tc>
        <w:tc>
          <w:tcPr>
            <w:tcW w:w="1134" w:type="dxa"/>
            <w:shd w:val="clear" w:color="auto" w:fill="auto"/>
          </w:tcPr>
          <w:p w14:paraId="21301F10" w14:textId="77777777" w:rsidR="00CA5901" w:rsidRPr="00D11B72" w:rsidRDefault="00CA5901" w:rsidP="00D12148">
            <w:pPr>
              <w:pStyle w:val="Tabletext"/>
              <w:jc w:val="center"/>
              <w:rPr>
                <w:noProof/>
              </w:rPr>
            </w:pPr>
            <w:r w:rsidRPr="00D11B72">
              <w:rPr>
                <w:noProof/>
              </w:rPr>
              <w:t>defined</w:t>
            </w:r>
          </w:p>
        </w:tc>
        <w:tc>
          <w:tcPr>
            <w:tcW w:w="1134" w:type="dxa"/>
          </w:tcPr>
          <w:p w14:paraId="162B16B2" w14:textId="77777777" w:rsidR="00CA5901" w:rsidRPr="00D11B72" w:rsidRDefault="00CA5901" w:rsidP="00D12148">
            <w:pPr>
              <w:pStyle w:val="Tabletext"/>
              <w:jc w:val="center"/>
            </w:pPr>
          </w:p>
        </w:tc>
      </w:tr>
      <w:tr w:rsidR="00CA5901" w:rsidRPr="00D11B72" w14:paraId="12CC5932" w14:textId="0E126509" w:rsidTr="00003356">
        <w:trPr>
          <w:jc w:val="center"/>
        </w:trPr>
        <w:tc>
          <w:tcPr>
            <w:tcW w:w="3969" w:type="dxa"/>
            <w:shd w:val="clear" w:color="auto" w:fill="auto"/>
          </w:tcPr>
          <w:p w14:paraId="67482E46" w14:textId="77777777" w:rsidR="00CA5901" w:rsidRPr="00D11B72" w:rsidRDefault="00CA5901" w:rsidP="00D12148">
            <w:pPr>
              <w:pStyle w:val="Tabletext"/>
              <w:rPr>
                <w:noProof/>
              </w:rPr>
            </w:pPr>
            <w:r w:rsidRPr="00D11B72">
              <w:rPr>
                <w:noProof/>
              </w:rPr>
              <w:t>&lt;as signal&gt;</w:t>
            </w:r>
          </w:p>
        </w:tc>
        <w:tc>
          <w:tcPr>
            <w:tcW w:w="1134" w:type="dxa"/>
            <w:shd w:val="clear" w:color="auto" w:fill="auto"/>
          </w:tcPr>
          <w:p w14:paraId="5724149C" w14:textId="77777777" w:rsidR="00CA5901" w:rsidRPr="00D11B72" w:rsidRDefault="00CA5901" w:rsidP="00D12148">
            <w:pPr>
              <w:pStyle w:val="Tabletext"/>
              <w:jc w:val="center"/>
              <w:rPr>
                <w:noProof/>
              </w:rPr>
            </w:pPr>
          </w:p>
        </w:tc>
        <w:tc>
          <w:tcPr>
            <w:tcW w:w="1134" w:type="dxa"/>
            <w:shd w:val="clear" w:color="auto" w:fill="auto"/>
          </w:tcPr>
          <w:p w14:paraId="1E379511" w14:textId="77777777" w:rsidR="00CA5901" w:rsidRPr="00D11B72" w:rsidRDefault="00CA5901" w:rsidP="00D12148">
            <w:pPr>
              <w:pStyle w:val="Tabletext"/>
              <w:jc w:val="center"/>
            </w:pPr>
          </w:p>
        </w:tc>
        <w:tc>
          <w:tcPr>
            <w:tcW w:w="1134" w:type="dxa"/>
            <w:shd w:val="clear" w:color="auto" w:fill="auto"/>
          </w:tcPr>
          <w:p w14:paraId="555E7255" w14:textId="77777777" w:rsidR="00CA5901" w:rsidRPr="00D11B72" w:rsidRDefault="00CA5901" w:rsidP="00D12148">
            <w:pPr>
              <w:pStyle w:val="Tabletext"/>
              <w:jc w:val="center"/>
              <w:rPr>
                <w:noProof/>
              </w:rPr>
            </w:pPr>
          </w:p>
        </w:tc>
        <w:tc>
          <w:tcPr>
            <w:tcW w:w="1134" w:type="dxa"/>
            <w:shd w:val="clear" w:color="auto" w:fill="auto"/>
          </w:tcPr>
          <w:p w14:paraId="235519D2" w14:textId="77777777" w:rsidR="00CA5901" w:rsidRPr="00D11B72" w:rsidRDefault="00CA5901" w:rsidP="00D12148">
            <w:pPr>
              <w:pStyle w:val="Tabletext"/>
              <w:jc w:val="center"/>
              <w:rPr>
                <w:noProof/>
              </w:rPr>
            </w:pPr>
            <w:r w:rsidRPr="00D11B72">
              <w:rPr>
                <w:noProof/>
              </w:rPr>
              <w:t>defined</w:t>
            </w:r>
          </w:p>
        </w:tc>
        <w:tc>
          <w:tcPr>
            <w:tcW w:w="1134" w:type="dxa"/>
          </w:tcPr>
          <w:p w14:paraId="72BAD0D9" w14:textId="77777777" w:rsidR="00CA5901" w:rsidRPr="00D11B72" w:rsidRDefault="00CA5901" w:rsidP="00D12148">
            <w:pPr>
              <w:pStyle w:val="Tabletext"/>
              <w:jc w:val="center"/>
            </w:pPr>
          </w:p>
        </w:tc>
      </w:tr>
      <w:tr w:rsidR="003078D3" w:rsidRPr="00D11B72" w14:paraId="4D5293EE" w14:textId="77777777" w:rsidTr="00003356">
        <w:trPr>
          <w:jc w:val="center"/>
        </w:trPr>
        <w:tc>
          <w:tcPr>
            <w:tcW w:w="3969" w:type="dxa"/>
            <w:shd w:val="clear" w:color="auto" w:fill="auto"/>
          </w:tcPr>
          <w:p w14:paraId="3EF8B41E" w14:textId="4C8D30BC" w:rsidR="003078D3" w:rsidRPr="00D11B72" w:rsidRDefault="003078D3" w:rsidP="00D12148">
            <w:pPr>
              <w:pStyle w:val="Tabletext"/>
              <w:rPr>
                <w:noProof/>
              </w:rPr>
            </w:pPr>
            <w:r w:rsidRPr="00D11B72">
              <w:rPr>
                <w:noProof/>
              </w:rPr>
              <w:t>&lt;as signal</w:t>
            </w:r>
            <w:r>
              <w:rPr>
                <w:noProof/>
              </w:rPr>
              <w:t>list</w:t>
            </w:r>
            <w:r w:rsidRPr="00D11B72">
              <w:rPr>
                <w:noProof/>
              </w:rPr>
              <w:t>&gt;</w:t>
            </w:r>
          </w:p>
        </w:tc>
        <w:tc>
          <w:tcPr>
            <w:tcW w:w="1134" w:type="dxa"/>
            <w:shd w:val="clear" w:color="auto" w:fill="auto"/>
          </w:tcPr>
          <w:p w14:paraId="6622A98E" w14:textId="77777777" w:rsidR="003078D3" w:rsidRPr="00D11B72" w:rsidRDefault="003078D3" w:rsidP="00D12148">
            <w:pPr>
              <w:pStyle w:val="Tabletext"/>
              <w:jc w:val="center"/>
              <w:rPr>
                <w:noProof/>
              </w:rPr>
            </w:pPr>
          </w:p>
        </w:tc>
        <w:tc>
          <w:tcPr>
            <w:tcW w:w="1134" w:type="dxa"/>
            <w:shd w:val="clear" w:color="auto" w:fill="auto"/>
          </w:tcPr>
          <w:p w14:paraId="5ACF9170" w14:textId="77777777" w:rsidR="003078D3" w:rsidRPr="00D11B72" w:rsidRDefault="003078D3" w:rsidP="00D12148">
            <w:pPr>
              <w:pStyle w:val="Tabletext"/>
              <w:jc w:val="center"/>
            </w:pPr>
          </w:p>
        </w:tc>
        <w:tc>
          <w:tcPr>
            <w:tcW w:w="1134" w:type="dxa"/>
            <w:shd w:val="clear" w:color="auto" w:fill="auto"/>
          </w:tcPr>
          <w:p w14:paraId="680B6242" w14:textId="77777777" w:rsidR="003078D3" w:rsidRPr="00D11B72" w:rsidRDefault="003078D3" w:rsidP="00D12148">
            <w:pPr>
              <w:pStyle w:val="Tabletext"/>
              <w:jc w:val="center"/>
              <w:rPr>
                <w:noProof/>
              </w:rPr>
            </w:pPr>
          </w:p>
        </w:tc>
        <w:tc>
          <w:tcPr>
            <w:tcW w:w="1134" w:type="dxa"/>
            <w:shd w:val="clear" w:color="auto" w:fill="auto"/>
          </w:tcPr>
          <w:p w14:paraId="17C55F63" w14:textId="30E14127" w:rsidR="003078D3" w:rsidRPr="00D11B72" w:rsidRDefault="003078D3" w:rsidP="00D12148">
            <w:pPr>
              <w:pStyle w:val="Tabletext"/>
              <w:jc w:val="center"/>
              <w:rPr>
                <w:noProof/>
              </w:rPr>
            </w:pPr>
            <w:r w:rsidRPr="00D11B72">
              <w:rPr>
                <w:noProof/>
              </w:rPr>
              <w:t>defined</w:t>
            </w:r>
          </w:p>
        </w:tc>
        <w:tc>
          <w:tcPr>
            <w:tcW w:w="1134" w:type="dxa"/>
          </w:tcPr>
          <w:p w14:paraId="09E9118A" w14:textId="77777777" w:rsidR="003078D3" w:rsidRPr="00D11B72" w:rsidRDefault="003078D3" w:rsidP="00D12148">
            <w:pPr>
              <w:pStyle w:val="Tabletext"/>
              <w:jc w:val="center"/>
            </w:pPr>
          </w:p>
        </w:tc>
      </w:tr>
      <w:tr w:rsidR="00CA5901" w:rsidRPr="00D11B72" w14:paraId="653221AB" w14:textId="03EB1916" w:rsidTr="00003356">
        <w:trPr>
          <w:jc w:val="center"/>
        </w:trPr>
        <w:tc>
          <w:tcPr>
            <w:tcW w:w="3969" w:type="dxa"/>
            <w:shd w:val="clear" w:color="auto" w:fill="auto"/>
          </w:tcPr>
          <w:p w14:paraId="448686B7" w14:textId="77777777" w:rsidR="00CA5901" w:rsidRPr="00D11B72" w:rsidRDefault="00CA5901" w:rsidP="00D12148">
            <w:pPr>
              <w:pStyle w:val="Tabletext"/>
              <w:rPr>
                <w:noProof/>
              </w:rPr>
            </w:pPr>
            <w:r w:rsidRPr="00D11B72">
              <w:rPr>
                <w:noProof/>
              </w:rPr>
              <w:t>&lt;assignment statement&gt;</w:t>
            </w:r>
          </w:p>
        </w:tc>
        <w:tc>
          <w:tcPr>
            <w:tcW w:w="1134" w:type="dxa"/>
            <w:shd w:val="clear" w:color="auto" w:fill="auto"/>
          </w:tcPr>
          <w:p w14:paraId="77EAF31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B7DC189" w14:textId="77777777" w:rsidR="00CA5901" w:rsidRPr="00D11B72" w:rsidRDefault="00CA5901" w:rsidP="00D12148">
            <w:pPr>
              <w:pStyle w:val="Tabletext"/>
              <w:jc w:val="center"/>
            </w:pPr>
          </w:p>
        </w:tc>
        <w:tc>
          <w:tcPr>
            <w:tcW w:w="1134" w:type="dxa"/>
            <w:shd w:val="clear" w:color="auto" w:fill="auto"/>
          </w:tcPr>
          <w:p w14:paraId="72764D27" w14:textId="77777777" w:rsidR="00CA5901" w:rsidRPr="00D11B72" w:rsidRDefault="00CA5901" w:rsidP="00D12148">
            <w:pPr>
              <w:pStyle w:val="Tabletext"/>
              <w:jc w:val="center"/>
              <w:rPr>
                <w:noProof/>
              </w:rPr>
            </w:pPr>
          </w:p>
        </w:tc>
        <w:tc>
          <w:tcPr>
            <w:tcW w:w="1134" w:type="dxa"/>
            <w:shd w:val="clear" w:color="auto" w:fill="auto"/>
          </w:tcPr>
          <w:p w14:paraId="3F7ACDB3" w14:textId="77777777" w:rsidR="00CA5901" w:rsidRPr="00D11B72" w:rsidRDefault="00CA5901" w:rsidP="00D12148">
            <w:pPr>
              <w:pStyle w:val="Tabletext"/>
              <w:jc w:val="center"/>
              <w:rPr>
                <w:noProof/>
              </w:rPr>
            </w:pPr>
          </w:p>
        </w:tc>
        <w:tc>
          <w:tcPr>
            <w:tcW w:w="1134" w:type="dxa"/>
          </w:tcPr>
          <w:p w14:paraId="6D2E0508" w14:textId="77777777" w:rsidR="00CA5901" w:rsidRPr="00D11B72" w:rsidRDefault="00CA5901" w:rsidP="00D12148">
            <w:pPr>
              <w:pStyle w:val="Tabletext"/>
              <w:jc w:val="center"/>
            </w:pPr>
          </w:p>
        </w:tc>
      </w:tr>
      <w:tr w:rsidR="00CA5901" w:rsidRPr="00D11B72" w14:paraId="7449126C" w14:textId="1983EBE9" w:rsidTr="00003356">
        <w:trPr>
          <w:jc w:val="center"/>
        </w:trPr>
        <w:tc>
          <w:tcPr>
            <w:tcW w:w="3969" w:type="dxa"/>
            <w:shd w:val="clear" w:color="auto" w:fill="auto"/>
          </w:tcPr>
          <w:p w14:paraId="4F428E90" w14:textId="77777777" w:rsidR="00CA5901" w:rsidRPr="00D11B72" w:rsidRDefault="00CA5901" w:rsidP="00D12148">
            <w:pPr>
              <w:pStyle w:val="Tabletext"/>
              <w:rPr>
                <w:noProof/>
              </w:rPr>
            </w:pPr>
            <w:r w:rsidRPr="00D11B72">
              <w:rPr>
                <w:noProof/>
              </w:rPr>
              <w:t>&lt;assignment&gt;</w:t>
            </w:r>
          </w:p>
        </w:tc>
        <w:tc>
          <w:tcPr>
            <w:tcW w:w="1134" w:type="dxa"/>
            <w:shd w:val="clear" w:color="auto" w:fill="auto"/>
          </w:tcPr>
          <w:p w14:paraId="4764044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305DD94" w14:textId="77777777" w:rsidR="00CA5901" w:rsidRPr="00D11B72" w:rsidRDefault="00CA5901" w:rsidP="00D12148">
            <w:pPr>
              <w:pStyle w:val="Tabletext"/>
              <w:jc w:val="center"/>
            </w:pPr>
          </w:p>
        </w:tc>
        <w:tc>
          <w:tcPr>
            <w:tcW w:w="1134" w:type="dxa"/>
            <w:shd w:val="clear" w:color="auto" w:fill="auto"/>
          </w:tcPr>
          <w:p w14:paraId="73126E46" w14:textId="77777777" w:rsidR="00CA5901" w:rsidRPr="00D11B72" w:rsidRDefault="00CA5901" w:rsidP="00D12148">
            <w:pPr>
              <w:pStyle w:val="Tabletext"/>
              <w:jc w:val="center"/>
              <w:rPr>
                <w:noProof/>
              </w:rPr>
            </w:pPr>
          </w:p>
        </w:tc>
        <w:tc>
          <w:tcPr>
            <w:tcW w:w="1134" w:type="dxa"/>
            <w:shd w:val="clear" w:color="auto" w:fill="auto"/>
          </w:tcPr>
          <w:p w14:paraId="251D68C5" w14:textId="77777777" w:rsidR="00CA5901" w:rsidRPr="00D11B72" w:rsidRDefault="00CA5901" w:rsidP="00D12148">
            <w:pPr>
              <w:pStyle w:val="Tabletext"/>
              <w:jc w:val="center"/>
              <w:rPr>
                <w:noProof/>
              </w:rPr>
            </w:pPr>
          </w:p>
        </w:tc>
        <w:tc>
          <w:tcPr>
            <w:tcW w:w="1134" w:type="dxa"/>
          </w:tcPr>
          <w:p w14:paraId="74FE019D" w14:textId="77777777" w:rsidR="00CA5901" w:rsidRPr="00D11B72" w:rsidRDefault="00CA5901" w:rsidP="00D12148">
            <w:pPr>
              <w:pStyle w:val="Tabletext"/>
              <w:jc w:val="center"/>
            </w:pPr>
          </w:p>
        </w:tc>
      </w:tr>
      <w:tr w:rsidR="00CA5901" w:rsidRPr="00D11B72" w14:paraId="1B20C437" w14:textId="4F90D82C" w:rsidTr="00003356">
        <w:trPr>
          <w:jc w:val="center"/>
        </w:trPr>
        <w:tc>
          <w:tcPr>
            <w:tcW w:w="3969" w:type="dxa"/>
            <w:shd w:val="clear" w:color="auto" w:fill="auto"/>
          </w:tcPr>
          <w:p w14:paraId="3254B6AA" w14:textId="77777777" w:rsidR="00CA5901" w:rsidRPr="00D11B72" w:rsidRDefault="00CA5901" w:rsidP="00D12148">
            <w:pPr>
              <w:pStyle w:val="Tabletext"/>
              <w:rPr>
                <w:noProof/>
              </w:rPr>
            </w:pPr>
            <w:r w:rsidRPr="00D11B72">
              <w:rPr>
                <w:noProof/>
              </w:rPr>
              <w:t>&lt;asterisk connect list&gt;</w:t>
            </w:r>
          </w:p>
        </w:tc>
        <w:tc>
          <w:tcPr>
            <w:tcW w:w="1134" w:type="dxa"/>
            <w:shd w:val="clear" w:color="auto" w:fill="auto"/>
          </w:tcPr>
          <w:p w14:paraId="76F0744B" w14:textId="77777777" w:rsidR="00CA5901" w:rsidRPr="00D11B72" w:rsidRDefault="00CA5901" w:rsidP="00D12148">
            <w:pPr>
              <w:pStyle w:val="Tabletext"/>
              <w:jc w:val="center"/>
              <w:rPr>
                <w:noProof/>
              </w:rPr>
            </w:pPr>
          </w:p>
        </w:tc>
        <w:tc>
          <w:tcPr>
            <w:tcW w:w="1134" w:type="dxa"/>
            <w:shd w:val="clear" w:color="auto" w:fill="auto"/>
          </w:tcPr>
          <w:p w14:paraId="01AA479A" w14:textId="77777777" w:rsidR="00CA5901" w:rsidRPr="00D11B72" w:rsidRDefault="00CA5901" w:rsidP="00D12148">
            <w:pPr>
              <w:pStyle w:val="Tabletext"/>
              <w:jc w:val="center"/>
            </w:pPr>
          </w:p>
        </w:tc>
        <w:tc>
          <w:tcPr>
            <w:tcW w:w="1134" w:type="dxa"/>
            <w:shd w:val="clear" w:color="auto" w:fill="auto"/>
          </w:tcPr>
          <w:p w14:paraId="7C89973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7B02A1" w14:textId="77777777" w:rsidR="00CA5901" w:rsidRPr="00D11B72" w:rsidRDefault="00CA5901" w:rsidP="00D12148">
            <w:pPr>
              <w:pStyle w:val="Tabletext"/>
              <w:jc w:val="center"/>
              <w:rPr>
                <w:noProof/>
              </w:rPr>
            </w:pPr>
          </w:p>
        </w:tc>
        <w:tc>
          <w:tcPr>
            <w:tcW w:w="1134" w:type="dxa"/>
          </w:tcPr>
          <w:p w14:paraId="02C1FECF" w14:textId="77777777" w:rsidR="00CA5901" w:rsidRPr="00D11B72" w:rsidRDefault="00CA5901" w:rsidP="00D12148">
            <w:pPr>
              <w:pStyle w:val="Tabletext"/>
              <w:jc w:val="center"/>
            </w:pPr>
          </w:p>
        </w:tc>
      </w:tr>
      <w:tr w:rsidR="00CA5901" w:rsidRPr="00D11B72" w14:paraId="715C0531" w14:textId="6758F11C" w:rsidTr="00003356">
        <w:trPr>
          <w:jc w:val="center"/>
        </w:trPr>
        <w:tc>
          <w:tcPr>
            <w:tcW w:w="3969" w:type="dxa"/>
            <w:shd w:val="clear" w:color="auto" w:fill="auto"/>
          </w:tcPr>
          <w:p w14:paraId="531430C5" w14:textId="77777777" w:rsidR="00CA5901" w:rsidRPr="00D11B72" w:rsidRDefault="00CA5901" w:rsidP="00D12148">
            <w:pPr>
              <w:pStyle w:val="Tabletext"/>
              <w:rPr>
                <w:noProof/>
              </w:rPr>
            </w:pPr>
            <w:r w:rsidRPr="00D11B72">
              <w:rPr>
                <w:noProof/>
              </w:rPr>
              <w:t>&lt;asterisk input list&gt;</w:t>
            </w:r>
          </w:p>
        </w:tc>
        <w:tc>
          <w:tcPr>
            <w:tcW w:w="1134" w:type="dxa"/>
            <w:shd w:val="clear" w:color="auto" w:fill="auto"/>
          </w:tcPr>
          <w:p w14:paraId="489FD7A6" w14:textId="77777777" w:rsidR="00CA5901" w:rsidRPr="00D11B72" w:rsidRDefault="00CA5901" w:rsidP="00D12148">
            <w:pPr>
              <w:pStyle w:val="Tabletext"/>
              <w:jc w:val="center"/>
              <w:rPr>
                <w:noProof/>
              </w:rPr>
            </w:pPr>
          </w:p>
        </w:tc>
        <w:tc>
          <w:tcPr>
            <w:tcW w:w="1134" w:type="dxa"/>
            <w:shd w:val="clear" w:color="auto" w:fill="auto"/>
          </w:tcPr>
          <w:p w14:paraId="3720CC3A" w14:textId="77777777" w:rsidR="00CA5901" w:rsidRPr="00D11B72" w:rsidRDefault="00CA5901" w:rsidP="00D12148">
            <w:pPr>
              <w:pStyle w:val="Tabletext"/>
              <w:jc w:val="center"/>
            </w:pPr>
          </w:p>
        </w:tc>
        <w:tc>
          <w:tcPr>
            <w:tcW w:w="1134" w:type="dxa"/>
            <w:shd w:val="clear" w:color="auto" w:fill="auto"/>
          </w:tcPr>
          <w:p w14:paraId="0047AD8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8D7FEEF" w14:textId="77777777" w:rsidR="00CA5901" w:rsidRPr="00D11B72" w:rsidRDefault="00CA5901" w:rsidP="00D12148">
            <w:pPr>
              <w:pStyle w:val="Tabletext"/>
              <w:jc w:val="center"/>
              <w:rPr>
                <w:noProof/>
              </w:rPr>
            </w:pPr>
          </w:p>
        </w:tc>
        <w:tc>
          <w:tcPr>
            <w:tcW w:w="1134" w:type="dxa"/>
          </w:tcPr>
          <w:p w14:paraId="5A26BBEE" w14:textId="77777777" w:rsidR="00CA5901" w:rsidRPr="00D11B72" w:rsidRDefault="00CA5901" w:rsidP="00D12148">
            <w:pPr>
              <w:pStyle w:val="Tabletext"/>
              <w:jc w:val="center"/>
            </w:pPr>
          </w:p>
        </w:tc>
      </w:tr>
      <w:tr w:rsidR="00CA5901" w:rsidRPr="00D11B72" w14:paraId="7DE39125" w14:textId="1B047480" w:rsidTr="00003356">
        <w:trPr>
          <w:jc w:val="center"/>
        </w:trPr>
        <w:tc>
          <w:tcPr>
            <w:tcW w:w="3969" w:type="dxa"/>
            <w:shd w:val="clear" w:color="auto" w:fill="auto"/>
          </w:tcPr>
          <w:p w14:paraId="72402661" w14:textId="77777777" w:rsidR="00CA5901" w:rsidRPr="00D11B72" w:rsidRDefault="00CA5901" w:rsidP="00D12148">
            <w:pPr>
              <w:pStyle w:val="Tabletext"/>
              <w:rPr>
                <w:noProof/>
              </w:rPr>
            </w:pPr>
            <w:r w:rsidRPr="00D11B72">
              <w:rPr>
                <w:noProof/>
              </w:rPr>
              <w:t>&lt;asterisk save list&gt;</w:t>
            </w:r>
          </w:p>
        </w:tc>
        <w:tc>
          <w:tcPr>
            <w:tcW w:w="1134" w:type="dxa"/>
            <w:shd w:val="clear" w:color="auto" w:fill="auto"/>
          </w:tcPr>
          <w:p w14:paraId="220D4190" w14:textId="77777777" w:rsidR="00CA5901" w:rsidRPr="00D11B72" w:rsidRDefault="00CA5901" w:rsidP="00D12148">
            <w:pPr>
              <w:pStyle w:val="Tabletext"/>
              <w:jc w:val="center"/>
              <w:rPr>
                <w:noProof/>
              </w:rPr>
            </w:pPr>
          </w:p>
        </w:tc>
        <w:tc>
          <w:tcPr>
            <w:tcW w:w="1134" w:type="dxa"/>
            <w:shd w:val="clear" w:color="auto" w:fill="auto"/>
          </w:tcPr>
          <w:p w14:paraId="7199018F" w14:textId="77777777" w:rsidR="00CA5901" w:rsidRPr="00D11B72" w:rsidRDefault="00CA5901" w:rsidP="00D12148">
            <w:pPr>
              <w:pStyle w:val="Tabletext"/>
              <w:jc w:val="center"/>
            </w:pPr>
          </w:p>
        </w:tc>
        <w:tc>
          <w:tcPr>
            <w:tcW w:w="1134" w:type="dxa"/>
            <w:shd w:val="clear" w:color="auto" w:fill="auto"/>
          </w:tcPr>
          <w:p w14:paraId="15DDB96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1E27A3" w14:textId="77777777" w:rsidR="00CA5901" w:rsidRPr="00D11B72" w:rsidRDefault="00CA5901" w:rsidP="00D12148">
            <w:pPr>
              <w:pStyle w:val="Tabletext"/>
              <w:jc w:val="center"/>
              <w:rPr>
                <w:noProof/>
              </w:rPr>
            </w:pPr>
          </w:p>
        </w:tc>
        <w:tc>
          <w:tcPr>
            <w:tcW w:w="1134" w:type="dxa"/>
          </w:tcPr>
          <w:p w14:paraId="14F62094" w14:textId="77777777" w:rsidR="00CA5901" w:rsidRPr="00D11B72" w:rsidRDefault="00CA5901" w:rsidP="00D12148">
            <w:pPr>
              <w:pStyle w:val="Tabletext"/>
              <w:jc w:val="center"/>
            </w:pPr>
          </w:p>
        </w:tc>
      </w:tr>
      <w:tr w:rsidR="00CA5901" w:rsidRPr="00D11B72" w14:paraId="4B0B68E5" w14:textId="414C8B95" w:rsidTr="00003356">
        <w:trPr>
          <w:jc w:val="center"/>
        </w:trPr>
        <w:tc>
          <w:tcPr>
            <w:tcW w:w="3969" w:type="dxa"/>
            <w:shd w:val="clear" w:color="auto" w:fill="auto"/>
          </w:tcPr>
          <w:p w14:paraId="1E443F3D" w14:textId="77777777" w:rsidR="00CA5901" w:rsidRPr="00D11B72" w:rsidRDefault="00CA5901" w:rsidP="00D12148">
            <w:pPr>
              <w:pStyle w:val="Tabletext"/>
              <w:rPr>
                <w:noProof/>
              </w:rPr>
            </w:pPr>
            <w:r w:rsidRPr="00D11B72">
              <w:rPr>
                <w:noProof/>
              </w:rPr>
              <w:t>&lt;asterisk state list&gt;</w:t>
            </w:r>
          </w:p>
        </w:tc>
        <w:tc>
          <w:tcPr>
            <w:tcW w:w="1134" w:type="dxa"/>
            <w:shd w:val="clear" w:color="auto" w:fill="auto"/>
          </w:tcPr>
          <w:p w14:paraId="3B3AD84F" w14:textId="77777777" w:rsidR="00CA5901" w:rsidRPr="00D11B72" w:rsidRDefault="00CA5901" w:rsidP="00D12148">
            <w:pPr>
              <w:pStyle w:val="Tabletext"/>
              <w:jc w:val="center"/>
              <w:rPr>
                <w:noProof/>
              </w:rPr>
            </w:pPr>
          </w:p>
        </w:tc>
        <w:tc>
          <w:tcPr>
            <w:tcW w:w="1134" w:type="dxa"/>
            <w:shd w:val="clear" w:color="auto" w:fill="auto"/>
          </w:tcPr>
          <w:p w14:paraId="5B891DAC" w14:textId="77777777" w:rsidR="00CA5901" w:rsidRPr="00D11B72" w:rsidRDefault="00CA5901" w:rsidP="00D12148">
            <w:pPr>
              <w:pStyle w:val="Tabletext"/>
              <w:jc w:val="center"/>
            </w:pPr>
          </w:p>
        </w:tc>
        <w:tc>
          <w:tcPr>
            <w:tcW w:w="1134" w:type="dxa"/>
            <w:shd w:val="clear" w:color="auto" w:fill="auto"/>
          </w:tcPr>
          <w:p w14:paraId="36443A8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2874914" w14:textId="77777777" w:rsidR="00CA5901" w:rsidRPr="00D11B72" w:rsidRDefault="00CA5901" w:rsidP="00D12148">
            <w:pPr>
              <w:pStyle w:val="Tabletext"/>
              <w:jc w:val="center"/>
              <w:rPr>
                <w:noProof/>
              </w:rPr>
            </w:pPr>
          </w:p>
        </w:tc>
        <w:tc>
          <w:tcPr>
            <w:tcW w:w="1134" w:type="dxa"/>
          </w:tcPr>
          <w:p w14:paraId="3093A759" w14:textId="77777777" w:rsidR="00CA5901" w:rsidRPr="00D11B72" w:rsidRDefault="00CA5901" w:rsidP="00D12148">
            <w:pPr>
              <w:pStyle w:val="Tabletext"/>
              <w:jc w:val="center"/>
            </w:pPr>
          </w:p>
        </w:tc>
      </w:tr>
      <w:tr w:rsidR="00CA5901" w:rsidRPr="00D11B72" w14:paraId="16C4EBED" w14:textId="2B87E177" w:rsidTr="00003356">
        <w:trPr>
          <w:jc w:val="center"/>
        </w:trPr>
        <w:tc>
          <w:tcPr>
            <w:tcW w:w="3969" w:type="dxa"/>
            <w:shd w:val="clear" w:color="auto" w:fill="auto"/>
          </w:tcPr>
          <w:p w14:paraId="0FC3F0F0" w14:textId="77777777" w:rsidR="00CA5901" w:rsidRPr="00D11B72" w:rsidRDefault="00CA5901" w:rsidP="00D12148">
            <w:pPr>
              <w:pStyle w:val="Tabletext"/>
              <w:rPr>
                <w:noProof/>
              </w:rPr>
            </w:pPr>
            <w:r w:rsidRPr="00D11B72">
              <w:rPr>
                <w:noProof/>
              </w:rPr>
              <w:t>&lt;asterisk&gt;</w:t>
            </w:r>
          </w:p>
        </w:tc>
        <w:tc>
          <w:tcPr>
            <w:tcW w:w="1134" w:type="dxa"/>
            <w:shd w:val="clear" w:color="auto" w:fill="auto"/>
          </w:tcPr>
          <w:p w14:paraId="6AFECF3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C5FB137" w14:textId="77777777" w:rsidR="00CA5901" w:rsidRPr="00D11B72" w:rsidRDefault="00CA5901" w:rsidP="00D12148">
            <w:pPr>
              <w:pStyle w:val="Tabletext"/>
              <w:jc w:val="center"/>
            </w:pPr>
          </w:p>
        </w:tc>
        <w:tc>
          <w:tcPr>
            <w:tcW w:w="1134" w:type="dxa"/>
            <w:shd w:val="clear" w:color="auto" w:fill="auto"/>
          </w:tcPr>
          <w:p w14:paraId="0E1E7528" w14:textId="77777777" w:rsidR="00CA5901" w:rsidRPr="00D11B72" w:rsidRDefault="00CA5901" w:rsidP="00D12148">
            <w:pPr>
              <w:pStyle w:val="Tabletext"/>
              <w:jc w:val="center"/>
              <w:rPr>
                <w:noProof/>
              </w:rPr>
            </w:pPr>
          </w:p>
        </w:tc>
        <w:tc>
          <w:tcPr>
            <w:tcW w:w="1134" w:type="dxa"/>
            <w:shd w:val="clear" w:color="auto" w:fill="auto"/>
          </w:tcPr>
          <w:p w14:paraId="418141C5" w14:textId="77777777" w:rsidR="00CA5901" w:rsidRPr="00D11B72" w:rsidRDefault="00CA5901" w:rsidP="00D12148">
            <w:pPr>
              <w:pStyle w:val="Tabletext"/>
              <w:jc w:val="center"/>
              <w:rPr>
                <w:noProof/>
              </w:rPr>
            </w:pPr>
          </w:p>
        </w:tc>
        <w:tc>
          <w:tcPr>
            <w:tcW w:w="1134" w:type="dxa"/>
          </w:tcPr>
          <w:p w14:paraId="16E16DCC" w14:textId="77777777" w:rsidR="00CA5901" w:rsidRPr="00D11B72" w:rsidRDefault="00CA5901" w:rsidP="00D12148">
            <w:pPr>
              <w:pStyle w:val="Tabletext"/>
              <w:jc w:val="center"/>
            </w:pPr>
          </w:p>
        </w:tc>
      </w:tr>
      <w:tr w:rsidR="00CA5901" w:rsidRPr="00D11B72" w14:paraId="2E570C6C" w14:textId="613DDD3C" w:rsidTr="00003356">
        <w:trPr>
          <w:jc w:val="center"/>
        </w:trPr>
        <w:tc>
          <w:tcPr>
            <w:tcW w:w="3969" w:type="dxa"/>
            <w:shd w:val="clear" w:color="auto" w:fill="auto"/>
          </w:tcPr>
          <w:p w14:paraId="1B9B8FE8" w14:textId="77777777" w:rsidR="00CA5901" w:rsidRPr="00D11B72" w:rsidRDefault="00CA5901" w:rsidP="00D12148">
            <w:pPr>
              <w:pStyle w:val="Tabletext"/>
              <w:rPr>
                <w:noProof/>
              </w:rPr>
            </w:pPr>
            <w:r w:rsidRPr="00D11B72">
              <w:rPr>
                <w:noProof/>
              </w:rPr>
              <w:t>&lt;base type&gt;</w:t>
            </w:r>
          </w:p>
        </w:tc>
        <w:tc>
          <w:tcPr>
            <w:tcW w:w="1134" w:type="dxa"/>
            <w:shd w:val="clear" w:color="auto" w:fill="auto"/>
          </w:tcPr>
          <w:p w14:paraId="39EC829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5A7D06" w14:textId="77777777" w:rsidR="00CA5901" w:rsidRPr="00D11B72" w:rsidRDefault="00CA5901" w:rsidP="00D12148">
            <w:pPr>
              <w:pStyle w:val="Tabletext"/>
              <w:jc w:val="center"/>
            </w:pPr>
          </w:p>
        </w:tc>
        <w:tc>
          <w:tcPr>
            <w:tcW w:w="1134" w:type="dxa"/>
            <w:shd w:val="clear" w:color="auto" w:fill="auto"/>
          </w:tcPr>
          <w:p w14:paraId="477B226D" w14:textId="77777777" w:rsidR="00CA5901" w:rsidRPr="00D11B72" w:rsidRDefault="00CA5901" w:rsidP="00D12148">
            <w:pPr>
              <w:pStyle w:val="Tabletext"/>
              <w:jc w:val="center"/>
              <w:rPr>
                <w:noProof/>
              </w:rPr>
            </w:pPr>
          </w:p>
        </w:tc>
        <w:tc>
          <w:tcPr>
            <w:tcW w:w="1134" w:type="dxa"/>
            <w:shd w:val="clear" w:color="auto" w:fill="auto"/>
          </w:tcPr>
          <w:p w14:paraId="59E481DE" w14:textId="77777777" w:rsidR="00CA5901" w:rsidRPr="00D11B72" w:rsidRDefault="00CA5901" w:rsidP="00D12148">
            <w:pPr>
              <w:pStyle w:val="Tabletext"/>
              <w:jc w:val="center"/>
              <w:rPr>
                <w:noProof/>
              </w:rPr>
            </w:pPr>
          </w:p>
        </w:tc>
        <w:tc>
          <w:tcPr>
            <w:tcW w:w="1134" w:type="dxa"/>
          </w:tcPr>
          <w:p w14:paraId="1D5D347F" w14:textId="77777777" w:rsidR="00CA5901" w:rsidRPr="00D11B72" w:rsidRDefault="00CA5901" w:rsidP="00D12148">
            <w:pPr>
              <w:pStyle w:val="Tabletext"/>
              <w:jc w:val="center"/>
            </w:pPr>
          </w:p>
        </w:tc>
      </w:tr>
      <w:tr w:rsidR="00CA5901" w:rsidRPr="00D11B72" w14:paraId="4AE9CA5C" w14:textId="1BB39C9E" w:rsidTr="00003356">
        <w:trPr>
          <w:jc w:val="center"/>
        </w:trPr>
        <w:tc>
          <w:tcPr>
            <w:tcW w:w="3969" w:type="dxa"/>
            <w:shd w:val="clear" w:color="auto" w:fill="auto"/>
          </w:tcPr>
          <w:p w14:paraId="5C845EDA" w14:textId="77777777" w:rsidR="00CA5901" w:rsidRPr="00D11B72" w:rsidRDefault="00CA5901" w:rsidP="00D12148">
            <w:pPr>
              <w:pStyle w:val="Tabletext"/>
              <w:rPr>
                <w:noProof/>
              </w:rPr>
            </w:pPr>
            <w:r w:rsidRPr="00D11B72">
              <w:rPr>
                <w:noProof/>
              </w:rPr>
              <w:t>&lt;basic sort&gt;</w:t>
            </w:r>
          </w:p>
        </w:tc>
        <w:tc>
          <w:tcPr>
            <w:tcW w:w="1134" w:type="dxa"/>
            <w:shd w:val="clear" w:color="auto" w:fill="auto"/>
          </w:tcPr>
          <w:p w14:paraId="5D37C64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BF9ADE" w14:textId="77777777" w:rsidR="00CA5901" w:rsidRPr="00D11B72" w:rsidRDefault="00CA5901" w:rsidP="00D12148">
            <w:pPr>
              <w:pStyle w:val="Tabletext"/>
              <w:jc w:val="center"/>
            </w:pPr>
          </w:p>
        </w:tc>
        <w:tc>
          <w:tcPr>
            <w:tcW w:w="1134" w:type="dxa"/>
            <w:shd w:val="clear" w:color="auto" w:fill="auto"/>
          </w:tcPr>
          <w:p w14:paraId="34A50C25" w14:textId="77777777" w:rsidR="00CA5901" w:rsidRPr="00D11B72" w:rsidRDefault="00CA5901" w:rsidP="00D12148">
            <w:pPr>
              <w:pStyle w:val="Tabletext"/>
              <w:jc w:val="center"/>
              <w:rPr>
                <w:noProof/>
              </w:rPr>
            </w:pPr>
          </w:p>
        </w:tc>
        <w:tc>
          <w:tcPr>
            <w:tcW w:w="1134" w:type="dxa"/>
            <w:shd w:val="clear" w:color="auto" w:fill="auto"/>
          </w:tcPr>
          <w:p w14:paraId="3ACFA495" w14:textId="77777777" w:rsidR="00CA5901" w:rsidRPr="00D11B72" w:rsidRDefault="00CA5901" w:rsidP="00D12148">
            <w:pPr>
              <w:pStyle w:val="Tabletext"/>
              <w:jc w:val="center"/>
              <w:rPr>
                <w:noProof/>
              </w:rPr>
            </w:pPr>
            <w:r w:rsidRPr="00D11B72">
              <w:rPr>
                <w:noProof/>
              </w:rPr>
              <w:t>redefined</w:t>
            </w:r>
          </w:p>
        </w:tc>
        <w:tc>
          <w:tcPr>
            <w:tcW w:w="1134" w:type="dxa"/>
          </w:tcPr>
          <w:p w14:paraId="548C20E1" w14:textId="77777777" w:rsidR="00CA5901" w:rsidRPr="00D11B72" w:rsidRDefault="00CA5901" w:rsidP="00D12148">
            <w:pPr>
              <w:pStyle w:val="Tabletext"/>
              <w:jc w:val="center"/>
            </w:pPr>
          </w:p>
        </w:tc>
      </w:tr>
      <w:tr w:rsidR="00CA5901" w:rsidRPr="00D11B72" w14:paraId="292C8AC4" w14:textId="1ED63C85" w:rsidTr="00003356">
        <w:trPr>
          <w:jc w:val="center"/>
        </w:trPr>
        <w:tc>
          <w:tcPr>
            <w:tcW w:w="3969" w:type="dxa"/>
            <w:shd w:val="clear" w:color="auto" w:fill="auto"/>
          </w:tcPr>
          <w:p w14:paraId="06050A49" w14:textId="77777777" w:rsidR="00CA5901" w:rsidRPr="00D11B72" w:rsidRDefault="00CA5901" w:rsidP="00D12148">
            <w:pPr>
              <w:pStyle w:val="Tabletext"/>
              <w:rPr>
                <w:noProof/>
              </w:rPr>
            </w:pPr>
            <w:r w:rsidRPr="00D11B72">
              <w:rPr>
                <w:noProof/>
              </w:rPr>
              <w:t>&lt;basic state name&gt;</w:t>
            </w:r>
          </w:p>
        </w:tc>
        <w:tc>
          <w:tcPr>
            <w:tcW w:w="1134" w:type="dxa"/>
            <w:shd w:val="clear" w:color="auto" w:fill="auto"/>
          </w:tcPr>
          <w:p w14:paraId="0A68445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D12DC27" w14:textId="77777777" w:rsidR="00CA5901" w:rsidRPr="00D11B72" w:rsidRDefault="00CA5901" w:rsidP="00D12148">
            <w:pPr>
              <w:pStyle w:val="Tabletext"/>
              <w:jc w:val="center"/>
            </w:pPr>
          </w:p>
        </w:tc>
        <w:tc>
          <w:tcPr>
            <w:tcW w:w="1134" w:type="dxa"/>
            <w:shd w:val="clear" w:color="auto" w:fill="auto"/>
          </w:tcPr>
          <w:p w14:paraId="3794AB7F" w14:textId="77777777" w:rsidR="00CA5901" w:rsidRPr="00D11B72" w:rsidRDefault="00CA5901" w:rsidP="00D12148">
            <w:pPr>
              <w:pStyle w:val="Tabletext"/>
              <w:jc w:val="center"/>
              <w:rPr>
                <w:noProof/>
              </w:rPr>
            </w:pPr>
          </w:p>
        </w:tc>
        <w:tc>
          <w:tcPr>
            <w:tcW w:w="1134" w:type="dxa"/>
            <w:shd w:val="clear" w:color="auto" w:fill="auto"/>
          </w:tcPr>
          <w:p w14:paraId="5D83ED1E" w14:textId="77777777" w:rsidR="00CA5901" w:rsidRPr="00D11B72" w:rsidRDefault="00CA5901" w:rsidP="00D12148">
            <w:pPr>
              <w:pStyle w:val="Tabletext"/>
              <w:jc w:val="center"/>
            </w:pPr>
          </w:p>
        </w:tc>
        <w:tc>
          <w:tcPr>
            <w:tcW w:w="1134" w:type="dxa"/>
          </w:tcPr>
          <w:p w14:paraId="1BDC798F" w14:textId="77777777" w:rsidR="00CA5901" w:rsidRPr="00D11B72" w:rsidRDefault="00CA5901" w:rsidP="00D12148">
            <w:pPr>
              <w:pStyle w:val="Tabletext"/>
              <w:jc w:val="center"/>
            </w:pPr>
          </w:p>
        </w:tc>
      </w:tr>
      <w:tr w:rsidR="00CA5901" w:rsidRPr="00D11B72" w14:paraId="15D7674B" w14:textId="7430221C" w:rsidTr="00003356">
        <w:trPr>
          <w:jc w:val="center"/>
        </w:trPr>
        <w:tc>
          <w:tcPr>
            <w:tcW w:w="3969" w:type="dxa"/>
            <w:shd w:val="clear" w:color="auto" w:fill="auto"/>
          </w:tcPr>
          <w:p w14:paraId="2CD44623" w14:textId="77777777" w:rsidR="00CA5901" w:rsidRPr="00D11B72" w:rsidRDefault="00CA5901" w:rsidP="00D12148">
            <w:pPr>
              <w:pStyle w:val="Tabletext"/>
              <w:rPr>
                <w:noProof/>
              </w:rPr>
            </w:pPr>
            <w:r w:rsidRPr="00D11B72">
              <w:rPr>
                <w:noProof/>
              </w:rPr>
              <w:t>&lt;bit string&gt;</w:t>
            </w:r>
          </w:p>
        </w:tc>
        <w:tc>
          <w:tcPr>
            <w:tcW w:w="1134" w:type="dxa"/>
            <w:shd w:val="clear" w:color="auto" w:fill="auto"/>
          </w:tcPr>
          <w:p w14:paraId="66938AB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3EC004" w14:textId="77777777" w:rsidR="00CA5901" w:rsidRPr="00D11B72" w:rsidRDefault="00CA5901" w:rsidP="00D12148">
            <w:pPr>
              <w:pStyle w:val="Tabletext"/>
              <w:jc w:val="center"/>
            </w:pPr>
          </w:p>
        </w:tc>
        <w:tc>
          <w:tcPr>
            <w:tcW w:w="1134" w:type="dxa"/>
            <w:shd w:val="clear" w:color="auto" w:fill="auto"/>
          </w:tcPr>
          <w:p w14:paraId="1359323F" w14:textId="77777777" w:rsidR="00CA5901" w:rsidRPr="00D11B72" w:rsidRDefault="00CA5901" w:rsidP="00D12148">
            <w:pPr>
              <w:pStyle w:val="Tabletext"/>
              <w:jc w:val="center"/>
              <w:rPr>
                <w:noProof/>
              </w:rPr>
            </w:pPr>
          </w:p>
        </w:tc>
        <w:tc>
          <w:tcPr>
            <w:tcW w:w="1134" w:type="dxa"/>
            <w:shd w:val="clear" w:color="auto" w:fill="auto"/>
          </w:tcPr>
          <w:p w14:paraId="5FE957BA" w14:textId="77777777" w:rsidR="00CA5901" w:rsidRPr="00D11B72" w:rsidRDefault="00CA5901" w:rsidP="00D12148">
            <w:pPr>
              <w:pStyle w:val="Tabletext"/>
              <w:jc w:val="center"/>
            </w:pPr>
          </w:p>
        </w:tc>
        <w:tc>
          <w:tcPr>
            <w:tcW w:w="1134" w:type="dxa"/>
          </w:tcPr>
          <w:p w14:paraId="75999117" w14:textId="77777777" w:rsidR="00CA5901" w:rsidRPr="00D11B72" w:rsidRDefault="00CA5901" w:rsidP="00D12148">
            <w:pPr>
              <w:pStyle w:val="Tabletext"/>
              <w:jc w:val="center"/>
            </w:pPr>
          </w:p>
        </w:tc>
      </w:tr>
      <w:tr w:rsidR="00CA5901" w:rsidRPr="00D11B72" w14:paraId="7169BD6C" w14:textId="1F60288D" w:rsidTr="00003356">
        <w:trPr>
          <w:jc w:val="center"/>
        </w:trPr>
        <w:tc>
          <w:tcPr>
            <w:tcW w:w="3969" w:type="dxa"/>
            <w:shd w:val="clear" w:color="auto" w:fill="auto"/>
          </w:tcPr>
          <w:p w14:paraId="03A2713B" w14:textId="77777777" w:rsidR="00CA5901" w:rsidRPr="00D11B72" w:rsidRDefault="00CA5901" w:rsidP="00D12148">
            <w:pPr>
              <w:pStyle w:val="Tabletext"/>
              <w:rPr>
                <w:noProof/>
              </w:rPr>
            </w:pPr>
            <w:r w:rsidRPr="00D11B72">
              <w:rPr>
                <w:noProof/>
              </w:rPr>
              <w:t>&lt;block diagram&gt;</w:t>
            </w:r>
          </w:p>
        </w:tc>
        <w:tc>
          <w:tcPr>
            <w:tcW w:w="1134" w:type="dxa"/>
            <w:shd w:val="clear" w:color="auto" w:fill="auto"/>
          </w:tcPr>
          <w:p w14:paraId="09DE94C4" w14:textId="77777777" w:rsidR="00CA5901" w:rsidRPr="00D11B72" w:rsidRDefault="00CA5901" w:rsidP="00D12148">
            <w:pPr>
              <w:pStyle w:val="Tabletext"/>
              <w:jc w:val="center"/>
            </w:pPr>
          </w:p>
        </w:tc>
        <w:tc>
          <w:tcPr>
            <w:tcW w:w="1134" w:type="dxa"/>
            <w:shd w:val="clear" w:color="auto" w:fill="auto"/>
          </w:tcPr>
          <w:p w14:paraId="3AFDDCC0" w14:textId="77777777" w:rsidR="00CA5901" w:rsidRPr="00D11B72" w:rsidRDefault="00CA5901" w:rsidP="00D12148">
            <w:pPr>
              <w:pStyle w:val="Tabletext"/>
              <w:jc w:val="center"/>
            </w:pPr>
          </w:p>
        </w:tc>
        <w:tc>
          <w:tcPr>
            <w:tcW w:w="1134" w:type="dxa"/>
            <w:shd w:val="clear" w:color="auto" w:fill="auto"/>
          </w:tcPr>
          <w:p w14:paraId="380A786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4BA12A4" w14:textId="77777777" w:rsidR="00CA5901" w:rsidRPr="00D11B72" w:rsidRDefault="00CA5901" w:rsidP="00D12148">
            <w:pPr>
              <w:pStyle w:val="Tabletext"/>
              <w:jc w:val="center"/>
            </w:pPr>
          </w:p>
        </w:tc>
        <w:tc>
          <w:tcPr>
            <w:tcW w:w="1134" w:type="dxa"/>
          </w:tcPr>
          <w:p w14:paraId="4700732D" w14:textId="77777777" w:rsidR="00CA5901" w:rsidRPr="00D11B72" w:rsidRDefault="00CA5901" w:rsidP="00D12148">
            <w:pPr>
              <w:pStyle w:val="Tabletext"/>
              <w:jc w:val="center"/>
            </w:pPr>
          </w:p>
        </w:tc>
      </w:tr>
      <w:tr w:rsidR="00CA5901" w:rsidRPr="00D11B72" w14:paraId="6E22737D" w14:textId="774F69E6" w:rsidTr="00003356">
        <w:trPr>
          <w:jc w:val="center"/>
        </w:trPr>
        <w:tc>
          <w:tcPr>
            <w:tcW w:w="3969" w:type="dxa"/>
            <w:shd w:val="clear" w:color="auto" w:fill="auto"/>
          </w:tcPr>
          <w:p w14:paraId="0094B9A5" w14:textId="77777777" w:rsidR="00CA5901" w:rsidRPr="00D11B72" w:rsidRDefault="00CA5901" w:rsidP="00D12148">
            <w:pPr>
              <w:pStyle w:val="Tabletext"/>
              <w:rPr>
                <w:noProof/>
              </w:rPr>
            </w:pPr>
            <w:r w:rsidRPr="00D11B72">
              <w:rPr>
                <w:noProof/>
              </w:rPr>
              <w:t>&lt;block heading&gt;</w:t>
            </w:r>
          </w:p>
        </w:tc>
        <w:tc>
          <w:tcPr>
            <w:tcW w:w="1134" w:type="dxa"/>
            <w:shd w:val="clear" w:color="auto" w:fill="auto"/>
          </w:tcPr>
          <w:p w14:paraId="64A2A783" w14:textId="77777777" w:rsidR="00CA5901" w:rsidRPr="00D11B72" w:rsidRDefault="00CA5901" w:rsidP="00D12148">
            <w:pPr>
              <w:pStyle w:val="Tabletext"/>
              <w:jc w:val="center"/>
            </w:pPr>
          </w:p>
        </w:tc>
        <w:tc>
          <w:tcPr>
            <w:tcW w:w="1134" w:type="dxa"/>
            <w:shd w:val="clear" w:color="auto" w:fill="auto"/>
          </w:tcPr>
          <w:p w14:paraId="4F012BC0" w14:textId="77777777" w:rsidR="00CA5901" w:rsidRPr="00D11B72" w:rsidRDefault="00CA5901" w:rsidP="00D12148">
            <w:pPr>
              <w:pStyle w:val="Tabletext"/>
              <w:jc w:val="center"/>
            </w:pPr>
          </w:p>
        </w:tc>
        <w:tc>
          <w:tcPr>
            <w:tcW w:w="1134" w:type="dxa"/>
            <w:shd w:val="clear" w:color="auto" w:fill="auto"/>
          </w:tcPr>
          <w:p w14:paraId="7AF83DE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6C19B2" w14:textId="77777777" w:rsidR="00CA5901" w:rsidRPr="00D11B72" w:rsidRDefault="00CA5901" w:rsidP="00D12148">
            <w:pPr>
              <w:pStyle w:val="Tabletext"/>
              <w:jc w:val="center"/>
            </w:pPr>
          </w:p>
        </w:tc>
        <w:tc>
          <w:tcPr>
            <w:tcW w:w="1134" w:type="dxa"/>
          </w:tcPr>
          <w:p w14:paraId="3C9E939E" w14:textId="77777777" w:rsidR="00CA5901" w:rsidRPr="00D11B72" w:rsidRDefault="00CA5901" w:rsidP="00D12148">
            <w:pPr>
              <w:pStyle w:val="Tabletext"/>
              <w:jc w:val="center"/>
            </w:pPr>
          </w:p>
        </w:tc>
      </w:tr>
      <w:tr w:rsidR="00CA5901" w:rsidRPr="00D11B72" w14:paraId="6449355C" w14:textId="2A91E001" w:rsidTr="00003356">
        <w:trPr>
          <w:jc w:val="center"/>
        </w:trPr>
        <w:tc>
          <w:tcPr>
            <w:tcW w:w="3969" w:type="dxa"/>
            <w:shd w:val="clear" w:color="auto" w:fill="auto"/>
          </w:tcPr>
          <w:p w14:paraId="3AB57A99" w14:textId="77777777" w:rsidR="00CA5901" w:rsidRPr="00D11B72" w:rsidRDefault="00CA5901" w:rsidP="00D12148">
            <w:pPr>
              <w:pStyle w:val="Tabletext"/>
              <w:rPr>
                <w:noProof/>
              </w:rPr>
            </w:pPr>
            <w:r w:rsidRPr="00D11B72">
              <w:rPr>
                <w:noProof/>
              </w:rPr>
              <w:t>&lt;block page&gt;</w:t>
            </w:r>
          </w:p>
        </w:tc>
        <w:tc>
          <w:tcPr>
            <w:tcW w:w="1134" w:type="dxa"/>
            <w:shd w:val="clear" w:color="auto" w:fill="auto"/>
          </w:tcPr>
          <w:p w14:paraId="5F2D008B" w14:textId="77777777" w:rsidR="00CA5901" w:rsidRPr="00D11B72" w:rsidRDefault="00CA5901" w:rsidP="00D12148">
            <w:pPr>
              <w:pStyle w:val="Tabletext"/>
              <w:jc w:val="center"/>
            </w:pPr>
          </w:p>
        </w:tc>
        <w:tc>
          <w:tcPr>
            <w:tcW w:w="1134" w:type="dxa"/>
            <w:shd w:val="clear" w:color="auto" w:fill="auto"/>
          </w:tcPr>
          <w:p w14:paraId="5C7AC0D7" w14:textId="77777777" w:rsidR="00CA5901" w:rsidRPr="00D11B72" w:rsidRDefault="00CA5901" w:rsidP="00D12148">
            <w:pPr>
              <w:pStyle w:val="Tabletext"/>
              <w:jc w:val="center"/>
            </w:pPr>
          </w:p>
        </w:tc>
        <w:tc>
          <w:tcPr>
            <w:tcW w:w="1134" w:type="dxa"/>
            <w:shd w:val="clear" w:color="auto" w:fill="auto"/>
          </w:tcPr>
          <w:p w14:paraId="6C44EAF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AF71765" w14:textId="77777777" w:rsidR="00CA5901" w:rsidRPr="00D11B72" w:rsidRDefault="00CA5901" w:rsidP="00D12148">
            <w:pPr>
              <w:pStyle w:val="Tabletext"/>
              <w:jc w:val="center"/>
            </w:pPr>
          </w:p>
        </w:tc>
        <w:tc>
          <w:tcPr>
            <w:tcW w:w="1134" w:type="dxa"/>
          </w:tcPr>
          <w:p w14:paraId="394B4468" w14:textId="77777777" w:rsidR="00CA5901" w:rsidRPr="00D11B72" w:rsidRDefault="00CA5901" w:rsidP="00D12148">
            <w:pPr>
              <w:pStyle w:val="Tabletext"/>
              <w:jc w:val="center"/>
            </w:pPr>
          </w:p>
        </w:tc>
      </w:tr>
      <w:tr w:rsidR="00CA5901" w:rsidRPr="00D11B72" w14:paraId="2ACCCE19" w14:textId="178C0C8C" w:rsidTr="00003356">
        <w:trPr>
          <w:jc w:val="center"/>
        </w:trPr>
        <w:tc>
          <w:tcPr>
            <w:tcW w:w="3969" w:type="dxa"/>
            <w:shd w:val="clear" w:color="auto" w:fill="auto"/>
          </w:tcPr>
          <w:p w14:paraId="6791090C" w14:textId="77777777" w:rsidR="00CA5901" w:rsidRPr="00D11B72" w:rsidRDefault="00CA5901" w:rsidP="00D12148">
            <w:pPr>
              <w:pStyle w:val="Tabletext"/>
              <w:rPr>
                <w:noProof/>
              </w:rPr>
            </w:pPr>
            <w:r w:rsidRPr="00D11B72">
              <w:rPr>
                <w:noProof/>
              </w:rPr>
              <w:t>&lt;block reference area&gt;</w:t>
            </w:r>
          </w:p>
        </w:tc>
        <w:tc>
          <w:tcPr>
            <w:tcW w:w="1134" w:type="dxa"/>
            <w:shd w:val="clear" w:color="auto" w:fill="auto"/>
          </w:tcPr>
          <w:p w14:paraId="42151083" w14:textId="77777777" w:rsidR="00CA5901" w:rsidRPr="00D11B72" w:rsidRDefault="00CA5901" w:rsidP="00D12148">
            <w:pPr>
              <w:pStyle w:val="Tabletext"/>
              <w:jc w:val="center"/>
            </w:pPr>
          </w:p>
        </w:tc>
        <w:tc>
          <w:tcPr>
            <w:tcW w:w="1134" w:type="dxa"/>
            <w:shd w:val="clear" w:color="auto" w:fill="auto"/>
          </w:tcPr>
          <w:p w14:paraId="3D2754CC" w14:textId="77777777" w:rsidR="00CA5901" w:rsidRPr="00D11B72" w:rsidRDefault="00CA5901" w:rsidP="00D12148">
            <w:pPr>
              <w:pStyle w:val="Tabletext"/>
              <w:jc w:val="center"/>
            </w:pPr>
          </w:p>
        </w:tc>
        <w:tc>
          <w:tcPr>
            <w:tcW w:w="1134" w:type="dxa"/>
            <w:shd w:val="clear" w:color="auto" w:fill="auto"/>
          </w:tcPr>
          <w:p w14:paraId="28ECDC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1D2B093" w14:textId="77777777" w:rsidR="00CA5901" w:rsidRPr="00D11B72" w:rsidRDefault="00CA5901" w:rsidP="00D12148">
            <w:pPr>
              <w:pStyle w:val="Tabletext"/>
              <w:jc w:val="center"/>
            </w:pPr>
          </w:p>
        </w:tc>
        <w:tc>
          <w:tcPr>
            <w:tcW w:w="1134" w:type="dxa"/>
          </w:tcPr>
          <w:p w14:paraId="72CA0443" w14:textId="77777777" w:rsidR="00CA5901" w:rsidRPr="00D11B72" w:rsidRDefault="00CA5901" w:rsidP="00D12148">
            <w:pPr>
              <w:pStyle w:val="Tabletext"/>
              <w:jc w:val="center"/>
            </w:pPr>
          </w:p>
        </w:tc>
      </w:tr>
      <w:tr w:rsidR="00CA5901" w:rsidRPr="00D11B72" w14:paraId="2FA467E4" w14:textId="4B128164" w:rsidTr="00003356">
        <w:trPr>
          <w:jc w:val="center"/>
        </w:trPr>
        <w:tc>
          <w:tcPr>
            <w:tcW w:w="3969" w:type="dxa"/>
            <w:shd w:val="clear" w:color="auto" w:fill="auto"/>
          </w:tcPr>
          <w:p w14:paraId="0E0B4EA1" w14:textId="77777777" w:rsidR="00CA5901" w:rsidRPr="00D11B72" w:rsidRDefault="00CA5901" w:rsidP="00D12148">
            <w:pPr>
              <w:pStyle w:val="Tabletext"/>
              <w:rPr>
                <w:noProof/>
              </w:rPr>
            </w:pPr>
            <w:r w:rsidRPr="00D11B72">
              <w:rPr>
                <w:noProof/>
              </w:rPr>
              <w:t>&lt;block reference&gt;</w:t>
            </w:r>
          </w:p>
        </w:tc>
        <w:tc>
          <w:tcPr>
            <w:tcW w:w="1134" w:type="dxa"/>
            <w:shd w:val="clear" w:color="auto" w:fill="auto"/>
          </w:tcPr>
          <w:p w14:paraId="62D43D25" w14:textId="77777777" w:rsidR="00CA5901" w:rsidRPr="00D11B72" w:rsidRDefault="00CA5901" w:rsidP="00D12148">
            <w:pPr>
              <w:pStyle w:val="Tabletext"/>
              <w:jc w:val="center"/>
            </w:pPr>
          </w:p>
        </w:tc>
        <w:tc>
          <w:tcPr>
            <w:tcW w:w="1134" w:type="dxa"/>
            <w:shd w:val="clear" w:color="auto" w:fill="auto"/>
          </w:tcPr>
          <w:p w14:paraId="033A994D" w14:textId="77777777" w:rsidR="00CA5901" w:rsidRPr="00D11B72" w:rsidRDefault="00CA5901" w:rsidP="00D12148">
            <w:pPr>
              <w:pStyle w:val="Tabletext"/>
              <w:jc w:val="center"/>
            </w:pPr>
          </w:p>
        </w:tc>
        <w:tc>
          <w:tcPr>
            <w:tcW w:w="1134" w:type="dxa"/>
            <w:shd w:val="clear" w:color="auto" w:fill="auto"/>
          </w:tcPr>
          <w:p w14:paraId="7A17BED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C003955" w14:textId="77777777" w:rsidR="00CA5901" w:rsidRPr="00D11B72" w:rsidRDefault="00CA5901" w:rsidP="00D12148">
            <w:pPr>
              <w:pStyle w:val="Tabletext"/>
              <w:jc w:val="center"/>
            </w:pPr>
          </w:p>
        </w:tc>
        <w:tc>
          <w:tcPr>
            <w:tcW w:w="1134" w:type="dxa"/>
          </w:tcPr>
          <w:p w14:paraId="1FFAA755" w14:textId="77777777" w:rsidR="00CA5901" w:rsidRPr="00D11B72" w:rsidRDefault="00CA5901" w:rsidP="00D12148">
            <w:pPr>
              <w:pStyle w:val="Tabletext"/>
              <w:jc w:val="center"/>
            </w:pPr>
          </w:p>
        </w:tc>
      </w:tr>
      <w:tr w:rsidR="00CA5901" w:rsidRPr="00D11B72" w14:paraId="55DC6A45" w14:textId="6DF21EB9" w:rsidTr="00003356">
        <w:trPr>
          <w:jc w:val="center"/>
        </w:trPr>
        <w:tc>
          <w:tcPr>
            <w:tcW w:w="3969" w:type="dxa"/>
            <w:shd w:val="clear" w:color="auto" w:fill="auto"/>
          </w:tcPr>
          <w:p w14:paraId="513272F7" w14:textId="77777777" w:rsidR="00CA5901" w:rsidRPr="00D11B72" w:rsidRDefault="00CA5901" w:rsidP="00D12148">
            <w:pPr>
              <w:pStyle w:val="Tabletext"/>
              <w:rPr>
                <w:noProof/>
              </w:rPr>
            </w:pPr>
            <w:r w:rsidRPr="00D11B72">
              <w:rPr>
                <w:noProof/>
              </w:rPr>
              <w:t>&lt;block symbol&gt;</w:t>
            </w:r>
          </w:p>
        </w:tc>
        <w:tc>
          <w:tcPr>
            <w:tcW w:w="1134" w:type="dxa"/>
            <w:shd w:val="clear" w:color="auto" w:fill="auto"/>
          </w:tcPr>
          <w:p w14:paraId="17713F1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8EAC52" w14:textId="77777777" w:rsidR="00CA5901" w:rsidRPr="00D11B72" w:rsidRDefault="00CA5901" w:rsidP="00D12148">
            <w:pPr>
              <w:pStyle w:val="Tabletext"/>
              <w:jc w:val="center"/>
            </w:pPr>
          </w:p>
        </w:tc>
        <w:tc>
          <w:tcPr>
            <w:tcW w:w="1134" w:type="dxa"/>
            <w:shd w:val="clear" w:color="auto" w:fill="auto"/>
          </w:tcPr>
          <w:p w14:paraId="7275CADC" w14:textId="77777777" w:rsidR="00CA5901" w:rsidRPr="00D11B72" w:rsidRDefault="00CA5901" w:rsidP="00D12148">
            <w:pPr>
              <w:pStyle w:val="Tabletext"/>
              <w:jc w:val="center"/>
              <w:rPr>
                <w:noProof/>
              </w:rPr>
            </w:pPr>
          </w:p>
        </w:tc>
        <w:tc>
          <w:tcPr>
            <w:tcW w:w="1134" w:type="dxa"/>
            <w:shd w:val="clear" w:color="auto" w:fill="auto"/>
          </w:tcPr>
          <w:p w14:paraId="2BF44A8A" w14:textId="77777777" w:rsidR="00CA5901" w:rsidRPr="00D11B72" w:rsidRDefault="00CA5901" w:rsidP="00D12148">
            <w:pPr>
              <w:pStyle w:val="Tabletext"/>
              <w:jc w:val="center"/>
            </w:pPr>
          </w:p>
        </w:tc>
        <w:tc>
          <w:tcPr>
            <w:tcW w:w="1134" w:type="dxa"/>
          </w:tcPr>
          <w:p w14:paraId="7C919DE8" w14:textId="77777777" w:rsidR="00CA5901" w:rsidRPr="00D11B72" w:rsidRDefault="00CA5901" w:rsidP="00D12148">
            <w:pPr>
              <w:pStyle w:val="Tabletext"/>
              <w:jc w:val="center"/>
            </w:pPr>
          </w:p>
        </w:tc>
      </w:tr>
      <w:tr w:rsidR="00CA5901" w:rsidRPr="00D11B72" w14:paraId="0B23B22F" w14:textId="7963D37A" w:rsidTr="00003356">
        <w:trPr>
          <w:jc w:val="center"/>
        </w:trPr>
        <w:tc>
          <w:tcPr>
            <w:tcW w:w="3969" w:type="dxa"/>
            <w:shd w:val="clear" w:color="auto" w:fill="auto"/>
          </w:tcPr>
          <w:p w14:paraId="03E5C69E" w14:textId="77777777" w:rsidR="00CA5901" w:rsidRPr="00D11B72" w:rsidRDefault="00CA5901" w:rsidP="00D12148">
            <w:pPr>
              <w:pStyle w:val="Tabletext"/>
              <w:rPr>
                <w:noProof/>
              </w:rPr>
            </w:pPr>
            <w:r w:rsidRPr="00D11B72">
              <w:rPr>
                <w:noProof/>
              </w:rPr>
              <w:t>&lt;block type diagram&gt;</w:t>
            </w:r>
          </w:p>
        </w:tc>
        <w:tc>
          <w:tcPr>
            <w:tcW w:w="1134" w:type="dxa"/>
            <w:shd w:val="clear" w:color="auto" w:fill="auto"/>
          </w:tcPr>
          <w:p w14:paraId="21013DF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7B21646" w14:textId="77777777" w:rsidR="00CA5901" w:rsidRPr="00D11B72" w:rsidRDefault="00CA5901" w:rsidP="00D12148">
            <w:pPr>
              <w:pStyle w:val="Tabletext"/>
              <w:jc w:val="center"/>
            </w:pPr>
          </w:p>
        </w:tc>
        <w:tc>
          <w:tcPr>
            <w:tcW w:w="1134" w:type="dxa"/>
            <w:shd w:val="clear" w:color="auto" w:fill="auto"/>
          </w:tcPr>
          <w:p w14:paraId="160D5F7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A13F827" w14:textId="77777777" w:rsidR="00CA5901" w:rsidRPr="00D11B72" w:rsidRDefault="00CA5901" w:rsidP="00D12148">
            <w:pPr>
              <w:pStyle w:val="Tabletext"/>
              <w:jc w:val="center"/>
            </w:pPr>
          </w:p>
        </w:tc>
        <w:tc>
          <w:tcPr>
            <w:tcW w:w="1134" w:type="dxa"/>
          </w:tcPr>
          <w:p w14:paraId="05B4D574" w14:textId="77777777" w:rsidR="00CA5901" w:rsidRPr="00D11B72" w:rsidRDefault="00CA5901" w:rsidP="00D12148">
            <w:pPr>
              <w:pStyle w:val="Tabletext"/>
              <w:jc w:val="center"/>
            </w:pPr>
          </w:p>
        </w:tc>
      </w:tr>
      <w:tr w:rsidR="00CA5901" w:rsidRPr="00D11B72" w14:paraId="01031889" w14:textId="056D6670" w:rsidTr="00003356">
        <w:trPr>
          <w:jc w:val="center"/>
        </w:trPr>
        <w:tc>
          <w:tcPr>
            <w:tcW w:w="3969" w:type="dxa"/>
            <w:shd w:val="clear" w:color="auto" w:fill="auto"/>
          </w:tcPr>
          <w:p w14:paraId="73776985" w14:textId="77777777" w:rsidR="00CA5901" w:rsidRPr="00D11B72" w:rsidRDefault="00CA5901" w:rsidP="00D12148">
            <w:pPr>
              <w:pStyle w:val="Tabletext"/>
              <w:rPr>
                <w:noProof/>
              </w:rPr>
            </w:pPr>
            <w:r w:rsidRPr="00D11B72">
              <w:rPr>
                <w:noProof/>
              </w:rPr>
              <w:t>&lt;block type heading&gt;</w:t>
            </w:r>
          </w:p>
        </w:tc>
        <w:tc>
          <w:tcPr>
            <w:tcW w:w="1134" w:type="dxa"/>
            <w:shd w:val="clear" w:color="auto" w:fill="auto"/>
          </w:tcPr>
          <w:p w14:paraId="4718193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28C1D3D" w14:textId="77777777" w:rsidR="00CA5901" w:rsidRPr="00D11B72" w:rsidRDefault="00CA5901" w:rsidP="00D12148">
            <w:pPr>
              <w:pStyle w:val="Tabletext"/>
              <w:jc w:val="center"/>
            </w:pPr>
          </w:p>
        </w:tc>
        <w:tc>
          <w:tcPr>
            <w:tcW w:w="1134" w:type="dxa"/>
            <w:shd w:val="clear" w:color="auto" w:fill="auto"/>
          </w:tcPr>
          <w:p w14:paraId="544A60DC" w14:textId="77777777" w:rsidR="00CA5901" w:rsidRPr="00D11B72" w:rsidRDefault="00CA5901" w:rsidP="00D12148">
            <w:pPr>
              <w:pStyle w:val="Tabletext"/>
              <w:jc w:val="center"/>
              <w:rPr>
                <w:noProof/>
              </w:rPr>
            </w:pPr>
          </w:p>
        </w:tc>
        <w:tc>
          <w:tcPr>
            <w:tcW w:w="1134" w:type="dxa"/>
            <w:shd w:val="clear" w:color="auto" w:fill="auto"/>
          </w:tcPr>
          <w:p w14:paraId="4472BE80" w14:textId="77777777" w:rsidR="00CA5901" w:rsidRPr="00D11B72" w:rsidRDefault="00CA5901" w:rsidP="00D12148">
            <w:pPr>
              <w:pStyle w:val="Tabletext"/>
              <w:jc w:val="center"/>
            </w:pPr>
          </w:p>
        </w:tc>
        <w:tc>
          <w:tcPr>
            <w:tcW w:w="1134" w:type="dxa"/>
          </w:tcPr>
          <w:p w14:paraId="50FF7901" w14:textId="77777777" w:rsidR="00CA5901" w:rsidRPr="00D11B72" w:rsidRDefault="00CA5901" w:rsidP="00D12148">
            <w:pPr>
              <w:pStyle w:val="Tabletext"/>
              <w:jc w:val="center"/>
            </w:pPr>
          </w:p>
        </w:tc>
      </w:tr>
      <w:tr w:rsidR="00CA5901" w:rsidRPr="00D11B72" w14:paraId="6A33C32D" w14:textId="73D1FC8B" w:rsidTr="00003356">
        <w:trPr>
          <w:jc w:val="center"/>
        </w:trPr>
        <w:tc>
          <w:tcPr>
            <w:tcW w:w="3969" w:type="dxa"/>
            <w:shd w:val="clear" w:color="auto" w:fill="auto"/>
          </w:tcPr>
          <w:p w14:paraId="6ED0DFB0" w14:textId="77777777" w:rsidR="00CA5901" w:rsidRPr="00D11B72" w:rsidRDefault="00CA5901" w:rsidP="00D12148">
            <w:pPr>
              <w:pStyle w:val="Tabletext"/>
              <w:rPr>
                <w:noProof/>
              </w:rPr>
            </w:pPr>
            <w:r w:rsidRPr="00D11B72">
              <w:rPr>
                <w:noProof/>
              </w:rPr>
              <w:t>&lt;block type page&gt;</w:t>
            </w:r>
          </w:p>
        </w:tc>
        <w:tc>
          <w:tcPr>
            <w:tcW w:w="1134" w:type="dxa"/>
            <w:shd w:val="clear" w:color="auto" w:fill="auto"/>
          </w:tcPr>
          <w:p w14:paraId="5E224B5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4B0227D" w14:textId="77777777" w:rsidR="00CA5901" w:rsidRPr="00D11B72" w:rsidRDefault="00CA5901" w:rsidP="00D12148">
            <w:pPr>
              <w:pStyle w:val="Tabletext"/>
              <w:jc w:val="center"/>
            </w:pPr>
          </w:p>
        </w:tc>
        <w:tc>
          <w:tcPr>
            <w:tcW w:w="1134" w:type="dxa"/>
            <w:shd w:val="clear" w:color="auto" w:fill="auto"/>
          </w:tcPr>
          <w:p w14:paraId="5427FADD" w14:textId="77777777" w:rsidR="00CA5901" w:rsidRPr="00D11B72" w:rsidRDefault="00CA5901" w:rsidP="00D12148">
            <w:pPr>
              <w:pStyle w:val="Tabletext"/>
              <w:jc w:val="center"/>
              <w:rPr>
                <w:noProof/>
              </w:rPr>
            </w:pPr>
          </w:p>
        </w:tc>
        <w:tc>
          <w:tcPr>
            <w:tcW w:w="1134" w:type="dxa"/>
            <w:shd w:val="clear" w:color="auto" w:fill="auto"/>
          </w:tcPr>
          <w:p w14:paraId="1CCFC7E1" w14:textId="77777777" w:rsidR="00CA5901" w:rsidRPr="00D11B72" w:rsidRDefault="00CA5901" w:rsidP="00D12148">
            <w:pPr>
              <w:pStyle w:val="Tabletext"/>
              <w:jc w:val="center"/>
            </w:pPr>
          </w:p>
        </w:tc>
        <w:tc>
          <w:tcPr>
            <w:tcW w:w="1134" w:type="dxa"/>
          </w:tcPr>
          <w:p w14:paraId="59D250E3" w14:textId="77777777" w:rsidR="00CA5901" w:rsidRPr="00D11B72" w:rsidRDefault="00CA5901" w:rsidP="00D12148">
            <w:pPr>
              <w:pStyle w:val="Tabletext"/>
              <w:jc w:val="center"/>
            </w:pPr>
          </w:p>
        </w:tc>
      </w:tr>
      <w:tr w:rsidR="00CA5901" w:rsidRPr="00D11B72" w14:paraId="28CBC83B" w14:textId="7475FFFC" w:rsidTr="00003356">
        <w:trPr>
          <w:jc w:val="center"/>
        </w:trPr>
        <w:tc>
          <w:tcPr>
            <w:tcW w:w="3969" w:type="dxa"/>
            <w:shd w:val="clear" w:color="auto" w:fill="auto"/>
          </w:tcPr>
          <w:p w14:paraId="5ED37747" w14:textId="77777777" w:rsidR="00CA5901" w:rsidRPr="00D11B72" w:rsidRDefault="00CA5901" w:rsidP="00D12148">
            <w:pPr>
              <w:pStyle w:val="Tabletext"/>
              <w:rPr>
                <w:noProof/>
              </w:rPr>
            </w:pPr>
            <w:r w:rsidRPr="00D11B72">
              <w:rPr>
                <w:noProof/>
              </w:rPr>
              <w:t>&lt;block type reference area&gt;</w:t>
            </w:r>
          </w:p>
        </w:tc>
        <w:tc>
          <w:tcPr>
            <w:tcW w:w="1134" w:type="dxa"/>
            <w:shd w:val="clear" w:color="auto" w:fill="auto"/>
          </w:tcPr>
          <w:p w14:paraId="7193C82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D71F5C1" w14:textId="77777777" w:rsidR="00CA5901" w:rsidRPr="00D11B72" w:rsidRDefault="00CA5901" w:rsidP="00D12148">
            <w:pPr>
              <w:pStyle w:val="Tabletext"/>
              <w:jc w:val="center"/>
            </w:pPr>
          </w:p>
        </w:tc>
        <w:tc>
          <w:tcPr>
            <w:tcW w:w="1134" w:type="dxa"/>
            <w:shd w:val="clear" w:color="auto" w:fill="auto"/>
          </w:tcPr>
          <w:p w14:paraId="27EDBD83"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68C209B" w14:textId="77777777" w:rsidR="00CA5901" w:rsidRPr="00D11B72" w:rsidRDefault="00CA5901" w:rsidP="00D12148">
            <w:pPr>
              <w:pStyle w:val="Tabletext"/>
              <w:jc w:val="center"/>
            </w:pPr>
          </w:p>
        </w:tc>
        <w:tc>
          <w:tcPr>
            <w:tcW w:w="1134" w:type="dxa"/>
          </w:tcPr>
          <w:p w14:paraId="6DEA597C" w14:textId="77777777" w:rsidR="00CA5901" w:rsidRPr="00D11B72" w:rsidRDefault="00CA5901" w:rsidP="00D12148">
            <w:pPr>
              <w:pStyle w:val="Tabletext"/>
              <w:jc w:val="center"/>
            </w:pPr>
          </w:p>
        </w:tc>
      </w:tr>
      <w:tr w:rsidR="00CA5901" w:rsidRPr="00D11B72" w14:paraId="6390894B" w14:textId="5277DC76" w:rsidTr="00003356">
        <w:trPr>
          <w:jc w:val="center"/>
        </w:trPr>
        <w:tc>
          <w:tcPr>
            <w:tcW w:w="3969" w:type="dxa"/>
            <w:shd w:val="clear" w:color="auto" w:fill="auto"/>
          </w:tcPr>
          <w:p w14:paraId="2CCD44D2" w14:textId="77777777" w:rsidR="00CA5901" w:rsidRPr="00D11B72" w:rsidRDefault="00CA5901" w:rsidP="00D12148">
            <w:pPr>
              <w:pStyle w:val="Tabletext"/>
              <w:rPr>
                <w:noProof/>
              </w:rPr>
            </w:pPr>
            <w:r w:rsidRPr="00D11B72">
              <w:rPr>
                <w:noProof/>
              </w:rPr>
              <w:t>&lt;block type reference&gt;</w:t>
            </w:r>
          </w:p>
        </w:tc>
        <w:tc>
          <w:tcPr>
            <w:tcW w:w="1134" w:type="dxa"/>
            <w:shd w:val="clear" w:color="auto" w:fill="auto"/>
          </w:tcPr>
          <w:p w14:paraId="59D5E768" w14:textId="77777777" w:rsidR="00CA5901" w:rsidRPr="00D11B72" w:rsidRDefault="00CA5901" w:rsidP="00D12148">
            <w:pPr>
              <w:pStyle w:val="Tabletext"/>
              <w:jc w:val="center"/>
              <w:rPr>
                <w:noProof/>
              </w:rPr>
            </w:pPr>
          </w:p>
        </w:tc>
        <w:tc>
          <w:tcPr>
            <w:tcW w:w="1134" w:type="dxa"/>
            <w:shd w:val="clear" w:color="auto" w:fill="auto"/>
          </w:tcPr>
          <w:p w14:paraId="7E1B66AE" w14:textId="77777777" w:rsidR="00CA5901" w:rsidRPr="00D11B72" w:rsidRDefault="00CA5901" w:rsidP="00D12148">
            <w:pPr>
              <w:pStyle w:val="Tabletext"/>
              <w:jc w:val="center"/>
            </w:pPr>
          </w:p>
        </w:tc>
        <w:tc>
          <w:tcPr>
            <w:tcW w:w="1134" w:type="dxa"/>
            <w:shd w:val="clear" w:color="auto" w:fill="auto"/>
          </w:tcPr>
          <w:p w14:paraId="7C3F229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1FAF30" w14:textId="77777777" w:rsidR="00CA5901" w:rsidRPr="00D11B72" w:rsidRDefault="00CA5901" w:rsidP="00D12148">
            <w:pPr>
              <w:pStyle w:val="Tabletext"/>
              <w:jc w:val="center"/>
            </w:pPr>
          </w:p>
        </w:tc>
        <w:tc>
          <w:tcPr>
            <w:tcW w:w="1134" w:type="dxa"/>
          </w:tcPr>
          <w:p w14:paraId="5B5182CB" w14:textId="77777777" w:rsidR="00CA5901" w:rsidRPr="00D11B72" w:rsidRDefault="00CA5901" w:rsidP="00D12148">
            <w:pPr>
              <w:pStyle w:val="Tabletext"/>
              <w:jc w:val="center"/>
            </w:pPr>
          </w:p>
        </w:tc>
      </w:tr>
      <w:tr w:rsidR="00CA5901" w:rsidRPr="00D11B72" w14:paraId="15BFE1E1" w14:textId="61137D1C" w:rsidTr="00003356">
        <w:trPr>
          <w:jc w:val="center"/>
        </w:trPr>
        <w:tc>
          <w:tcPr>
            <w:tcW w:w="3969" w:type="dxa"/>
            <w:shd w:val="clear" w:color="auto" w:fill="auto"/>
          </w:tcPr>
          <w:p w14:paraId="3AEFFFAD" w14:textId="77777777" w:rsidR="00CA5901" w:rsidRPr="00D11B72" w:rsidRDefault="00CA5901" w:rsidP="00D12148">
            <w:pPr>
              <w:pStyle w:val="Tabletext"/>
              <w:rPr>
                <w:noProof/>
              </w:rPr>
            </w:pPr>
            <w:r w:rsidRPr="00D11B72">
              <w:rPr>
                <w:noProof/>
              </w:rPr>
              <w:t>&lt;block type symbol&gt;</w:t>
            </w:r>
          </w:p>
        </w:tc>
        <w:tc>
          <w:tcPr>
            <w:tcW w:w="1134" w:type="dxa"/>
            <w:shd w:val="clear" w:color="auto" w:fill="auto"/>
          </w:tcPr>
          <w:p w14:paraId="24306C3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0B51236" w14:textId="77777777" w:rsidR="00CA5901" w:rsidRPr="00D11B72" w:rsidRDefault="00CA5901" w:rsidP="00D12148">
            <w:pPr>
              <w:pStyle w:val="Tabletext"/>
              <w:jc w:val="center"/>
            </w:pPr>
          </w:p>
        </w:tc>
        <w:tc>
          <w:tcPr>
            <w:tcW w:w="1134" w:type="dxa"/>
            <w:shd w:val="clear" w:color="auto" w:fill="auto"/>
          </w:tcPr>
          <w:p w14:paraId="6D888857" w14:textId="77777777" w:rsidR="00CA5901" w:rsidRPr="00D11B72" w:rsidRDefault="00CA5901" w:rsidP="00D12148">
            <w:pPr>
              <w:pStyle w:val="Tabletext"/>
              <w:jc w:val="center"/>
              <w:rPr>
                <w:noProof/>
              </w:rPr>
            </w:pPr>
          </w:p>
        </w:tc>
        <w:tc>
          <w:tcPr>
            <w:tcW w:w="1134" w:type="dxa"/>
            <w:shd w:val="clear" w:color="auto" w:fill="auto"/>
          </w:tcPr>
          <w:p w14:paraId="29E37302" w14:textId="77777777" w:rsidR="00CA5901" w:rsidRPr="00D11B72" w:rsidRDefault="00CA5901" w:rsidP="00D12148">
            <w:pPr>
              <w:pStyle w:val="Tabletext"/>
              <w:jc w:val="center"/>
            </w:pPr>
          </w:p>
        </w:tc>
        <w:tc>
          <w:tcPr>
            <w:tcW w:w="1134" w:type="dxa"/>
          </w:tcPr>
          <w:p w14:paraId="43B3936F" w14:textId="77777777" w:rsidR="00CA5901" w:rsidRPr="00D11B72" w:rsidRDefault="00CA5901" w:rsidP="00D12148">
            <w:pPr>
              <w:pStyle w:val="Tabletext"/>
              <w:jc w:val="center"/>
            </w:pPr>
          </w:p>
        </w:tc>
      </w:tr>
      <w:tr w:rsidR="00CA5901" w:rsidRPr="00D11B72" w14:paraId="25D9AD68" w14:textId="5B2BD141" w:rsidTr="00003356">
        <w:trPr>
          <w:jc w:val="center"/>
        </w:trPr>
        <w:tc>
          <w:tcPr>
            <w:tcW w:w="3969" w:type="dxa"/>
            <w:shd w:val="clear" w:color="auto" w:fill="auto"/>
          </w:tcPr>
          <w:p w14:paraId="7D493985" w14:textId="77777777" w:rsidR="00CA5901" w:rsidRPr="00D11B72" w:rsidRDefault="00CA5901" w:rsidP="00D12148">
            <w:pPr>
              <w:pStyle w:val="Tabletext"/>
              <w:rPr>
                <w:noProof/>
              </w:rPr>
            </w:pPr>
            <w:r w:rsidRPr="00D11B72">
              <w:rPr>
                <w:noProof/>
              </w:rPr>
              <w:t>&lt;break statement&gt;</w:t>
            </w:r>
          </w:p>
        </w:tc>
        <w:tc>
          <w:tcPr>
            <w:tcW w:w="1134" w:type="dxa"/>
            <w:shd w:val="clear" w:color="auto" w:fill="auto"/>
          </w:tcPr>
          <w:p w14:paraId="7D3099C6" w14:textId="77777777" w:rsidR="00CA5901" w:rsidRPr="00D11B72" w:rsidRDefault="00CA5901" w:rsidP="00D12148">
            <w:pPr>
              <w:pStyle w:val="Tabletext"/>
              <w:jc w:val="center"/>
              <w:rPr>
                <w:noProof/>
              </w:rPr>
            </w:pPr>
          </w:p>
        </w:tc>
        <w:tc>
          <w:tcPr>
            <w:tcW w:w="1134" w:type="dxa"/>
            <w:shd w:val="clear" w:color="auto" w:fill="auto"/>
          </w:tcPr>
          <w:p w14:paraId="4C8847E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33A3B76" w14:textId="77777777" w:rsidR="00CA5901" w:rsidRPr="00D11B72" w:rsidRDefault="00CA5901" w:rsidP="00D12148">
            <w:pPr>
              <w:pStyle w:val="Tabletext"/>
              <w:jc w:val="center"/>
              <w:rPr>
                <w:noProof/>
              </w:rPr>
            </w:pPr>
          </w:p>
        </w:tc>
        <w:tc>
          <w:tcPr>
            <w:tcW w:w="1134" w:type="dxa"/>
            <w:shd w:val="clear" w:color="auto" w:fill="auto"/>
          </w:tcPr>
          <w:p w14:paraId="0C07E49A" w14:textId="77777777" w:rsidR="00CA5901" w:rsidRPr="00D11B72" w:rsidRDefault="00CA5901" w:rsidP="00D12148">
            <w:pPr>
              <w:pStyle w:val="Tabletext"/>
              <w:jc w:val="center"/>
            </w:pPr>
          </w:p>
        </w:tc>
        <w:tc>
          <w:tcPr>
            <w:tcW w:w="1134" w:type="dxa"/>
          </w:tcPr>
          <w:p w14:paraId="3B0792D7" w14:textId="77777777" w:rsidR="00CA5901" w:rsidRPr="00D11B72" w:rsidRDefault="00CA5901" w:rsidP="00D12148">
            <w:pPr>
              <w:pStyle w:val="Tabletext"/>
              <w:jc w:val="center"/>
            </w:pPr>
          </w:p>
        </w:tc>
      </w:tr>
      <w:tr w:rsidR="00CA5901" w:rsidRPr="00D11B72" w14:paraId="5EEB1ADC" w14:textId="2C990EFC" w:rsidTr="00003356">
        <w:trPr>
          <w:jc w:val="center"/>
        </w:trPr>
        <w:tc>
          <w:tcPr>
            <w:tcW w:w="3969" w:type="dxa"/>
            <w:shd w:val="clear" w:color="auto" w:fill="auto"/>
          </w:tcPr>
          <w:p w14:paraId="2ADE30DF" w14:textId="77777777" w:rsidR="00CA5901" w:rsidRPr="00D11B72" w:rsidRDefault="00CA5901" w:rsidP="00D12148">
            <w:pPr>
              <w:pStyle w:val="Tabletext"/>
              <w:rPr>
                <w:noProof/>
              </w:rPr>
            </w:pPr>
            <w:r w:rsidRPr="00D11B72">
              <w:rPr>
                <w:noProof/>
              </w:rPr>
              <w:t>&lt;call statement&gt;</w:t>
            </w:r>
          </w:p>
        </w:tc>
        <w:tc>
          <w:tcPr>
            <w:tcW w:w="1134" w:type="dxa"/>
            <w:shd w:val="clear" w:color="auto" w:fill="auto"/>
          </w:tcPr>
          <w:p w14:paraId="2905966E" w14:textId="77777777" w:rsidR="00CA5901" w:rsidRPr="00D11B72" w:rsidRDefault="00CA5901" w:rsidP="00D12148">
            <w:pPr>
              <w:pStyle w:val="Tabletext"/>
              <w:jc w:val="center"/>
              <w:rPr>
                <w:noProof/>
              </w:rPr>
            </w:pPr>
          </w:p>
        </w:tc>
        <w:tc>
          <w:tcPr>
            <w:tcW w:w="1134" w:type="dxa"/>
            <w:shd w:val="clear" w:color="auto" w:fill="auto"/>
          </w:tcPr>
          <w:p w14:paraId="5668D55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ECE8E6F" w14:textId="77777777" w:rsidR="00CA5901" w:rsidRPr="00D11B72" w:rsidRDefault="00CA5901" w:rsidP="00D12148">
            <w:pPr>
              <w:pStyle w:val="Tabletext"/>
              <w:jc w:val="center"/>
              <w:rPr>
                <w:noProof/>
              </w:rPr>
            </w:pPr>
          </w:p>
        </w:tc>
        <w:tc>
          <w:tcPr>
            <w:tcW w:w="1134" w:type="dxa"/>
            <w:shd w:val="clear" w:color="auto" w:fill="auto"/>
          </w:tcPr>
          <w:p w14:paraId="253AE189" w14:textId="77777777" w:rsidR="00CA5901" w:rsidRPr="00D11B72" w:rsidRDefault="00CA5901" w:rsidP="00D12148">
            <w:pPr>
              <w:pStyle w:val="Tabletext"/>
              <w:jc w:val="center"/>
            </w:pPr>
          </w:p>
        </w:tc>
        <w:tc>
          <w:tcPr>
            <w:tcW w:w="1134" w:type="dxa"/>
          </w:tcPr>
          <w:p w14:paraId="06E09AF7" w14:textId="77777777" w:rsidR="00CA5901" w:rsidRPr="00D11B72" w:rsidRDefault="00CA5901" w:rsidP="00D12148">
            <w:pPr>
              <w:pStyle w:val="Tabletext"/>
              <w:jc w:val="center"/>
            </w:pPr>
          </w:p>
        </w:tc>
      </w:tr>
      <w:tr w:rsidR="00CA5901" w:rsidRPr="00D11B72" w14:paraId="29F28DF6" w14:textId="71A598CB" w:rsidTr="00003356">
        <w:trPr>
          <w:jc w:val="center"/>
        </w:trPr>
        <w:tc>
          <w:tcPr>
            <w:tcW w:w="3969" w:type="dxa"/>
            <w:shd w:val="clear" w:color="auto" w:fill="auto"/>
          </w:tcPr>
          <w:p w14:paraId="7C725ECF" w14:textId="77777777" w:rsidR="00CA5901" w:rsidRPr="00D11B72" w:rsidRDefault="00CA5901" w:rsidP="00D12148">
            <w:pPr>
              <w:pStyle w:val="Tabletext"/>
              <w:rPr>
                <w:noProof/>
              </w:rPr>
            </w:pPr>
            <w:r w:rsidRPr="00D11B72">
              <w:rPr>
                <w:noProof/>
              </w:rPr>
              <w:t>&lt;channel definition area&gt;</w:t>
            </w:r>
          </w:p>
        </w:tc>
        <w:tc>
          <w:tcPr>
            <w:tcW w:w="1134" w:type="dxa"/>
            <w:shd w:val="clear" w:color="auto" w:fill="auto"/>
          </w:tcPr>
          <w:p w14:paraId="4AAC12D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5B0A95" w14:textId="77777777" w:rsidR="00CA5901" w:rsidRPr="00D11B72" w:rsidRDefault="00CA5901" w:rsidP="00D12148">
            <w:pPr>
              <w:pStyle w:val="Tabletext"/>
              <w:jc w:val="center"/>
              <w:rPr>
                <w:noProof/>
              </w:rPr>
            </w:pPr>
          </w:p>
        </w:tc>
        <w:tc>
          <w:tcPr>
            <w:tcW w:w="1134" w:type="dxa"/>
            <w:shd w:val="clear" w:color="auto" w:fill="auto"/>
          </w:tcPr>
          <w:p w14:paraId="2DB1DF7B"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BD733FF" w14:textId="77777777" w:rsidR="00CA5901" w:rsidRPr="00D11B72" w:rsidRDefault="00CA5901" w:rsidP="00D12148">
            <w:pPr>
              <w:pStyle w:val="Tabletext"/>
              <w:jc w:val="center"/>
              <w:rPr>
                <w:noProof/>
              </w:rPr>
            </w:pPr>
            <w:r w:rsidRPr="00D11B72">
              <w:rPr>
                <w:noProof/>
              </w:rPr>
              <w:t>redefined</w:t>
            </w:r>
          </w:p>
        </w:tc>
        <w:tc>
          <w:tcPr>
            <w:tcW w:w="1134" w:type="dxa"/>
          </w:tcPr>
          <w:p w14:paraId="78E3A43F" w14:textId="77777777" w:rsidR="00CA5901" w:rsidRPr="00D11B72" w:rsidRDefault="00CA5901" w:rsidP="00D12148">
            <w:pPr>
              <w:pStyle w:val="Tabletext"/>
              <w:jc w:val="center"/>
            </w:pPr>
          </w:p>
        </w:tc>
      </w:tr>
      <w:tr w:rsidR="00CA5901" w:rsidRPr="00D11B72" w14:paraId="3AAD9F8B" w14:textId="5020F282" w:rsidTr="00003356">
        <w:trPr>
          <w:jc w:val="center"/>
        </w:trPr>
        <w:tc>
          <w:tcPr>
            <w:tcW w:w="3969" w:type="dxa"/>
            <w:shd w:val="clear" w:color="auto" w:fill="auto"/>
          </w:tcPr>
          <w:p w14:paraId="593CE56A" w14:textId="77777777" w:rsidR="00CA5901" w:rsidRPr="00D11B72" w:rsidRDefault="00CA5901" w:rsidP="00D12148">
            <w:pPr>
              <w:pStyle w:val="Tabletext"/>
              <w:rPr>
                <w:noProof/>
              </w:rPr>
            </w:pPr>
            <w:r w:rsidRPr="00D11B72">
              <w:rPr>
                <w:noProof/>
              </w:rPr>
              <w:t>&lt;channel symbol 1&gt;</w:t>
            </w:r>
          </w:p>
        </w:tc>
        <w:tc>
          <w:tcPr>
            <w:tcW w:w="1134" w:type="dxa"/>
            <w:shd w:val="clear" w:color="auto" w:fill="auto"/>
          </w:tcPr>
          <w:p w14:paraId="103A058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CF3B73C" w14:textId="77777777" w:rsidR="00CA5901" w:rsidRPr="00D11B72" w:rsidRDefault="00CA5901" w:rsidP="00D12148">
            <w:pPr>
              <w:pStyle w:val="Tabletext"/>
              <w:jc w:val="center"/>
              <w:rPr>
                <w:noProof/>
              </w:rPr>
            </w:pPr>
          </w:p>
        </w:tc>
        <w:tc>
          <w:tcPr>
            <w:tcW w:w="1134" w:type="dxa"/>
            <w:shd w:val="clear" w:color="auto" w:fill="auto"/>
          </w:tcPr>
          <w:p w14:paraId="4CC93770" w14:textId="77777777" w:rsidR="00CA5901" w:rsidRPr="00D11B72" w:rsidRDefault="00CA5901" w:rsidP="00D12148">
            <w:pPr>
              <w:pStyle w:val="Tabletext"/>
              <w:jc w:val="center"/>
              <w:rPr>
                <w:noProof/>
              </w:rPr>
            </w:pPr>
          </w:p>
        </w:tc>
        <w:tc>
          <w:tcPr>
            <w:tcW w:w="1134" w:type="dxa"/>
            <w:shd w:val="clear" w:color="auto" w:fill="auto"/>
          </w:tcPr>
          <w:p w14:paraId="5E6097D5" w14:textId="77777777" w:rsidR="00CA5901" w:rsidRPr="00D11B72" w:rsidRDefault="00CA5901" w:rsidP="00D12148">
            <w:pPr>
              <w:pStyle w:val="Tabletext"/>
              <w:jc w:val="center"/>
              <w:rPr>
                <w:noProof/>
              </w:rPr>
            </w:pPr>
          </w:p>
        </w:tc>
        <w:tc>
          <w:tcPr>
            <w:tcW w:w="1134" w:type="dxa"/>
          </w:tcPr>
          <w:p w14:paraId="1B04352D" w14:textId="77777777" w:rsidR="00CA5901" w:rsidRPr="00D11B72" w:rsidRDefault="00CA5901" w:rsidP="00D12148">
            <w:pPr>
              <w:pStyle w:val="Tabletext"/>
              <w:jc w:val="center"/>
            </w:pPr>
          </w:p>
        </w:tc>
      </w:tr>
      <w:tr w:rsidR="00CA5901" w:rsidRPr="00D11B72" w14:paraId="02526C54" w14:textId="0B78D1EC" w:rsidTr="00003356">
        <w:trPr>
          <w:jc w:val="center"/>
        </w:trPr>
        <w:tc>
          <w:tcPr>
            <w:tcW w:w="3969" w:type="dxa"/>
            <w:shd w:val="clear" w:color="auto" w:fill="auto"/>
          </w:tcPr>
          <w:p w14:paraId="31CE772E" w14:textId="77777777" w:rsidR="00CA5901" w:rsidRPr="00D11B72" w:rsidRDefault="00CA5901" w:rsidP="00D12148">
            <w:pPr>
              <w:pStyle w:val="Tabletext"/>
              <w:rPr>
                <w:noProof/>
              </w:rPr>
            </w:pPr>
            <w:r w:rsidRPr="00D11B72">
              <w:rPr>
                <w:noProof/>
              </w:rPr>
              <w:t>&lt;channel symbol 2&gt;</w:t>
            </w:r>
          </w:p>
        </w:tc>
        <w:tc>
          <w:tcPr>
            <w:tcW w:w="1134" w:type="dxa"/>
            <w:shd w:val="clear" w:color="auto" w:fill="auto"/>
          </w:tcPr>
          <w:p w14:paraId="58BEF7D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1364ADF" w14:textId="77777777" w:rsidR="00CA5901" w:rsidRPr="00D11B72" w:rsidRDefault="00CA5901" w:rsidP="00D12148">
            <w:pPr>
              <w:pStyle w:val="Tabletext"/>
              <w:jc w:val="center"/>
              <w:rPr>
                <w:noProof/>
              </w:rPr>
            </w:pPr>
          </w:p>
        </w:tc>
        <w:tc>
          <w:tcPr>
            <w:tcW w:w="1134" w:type="dxa"/>
            <w:shd w:val="clear" w:color="auto" w:fill="auto"/>
          </w:tcPr>
          <w:p w14:paraId="0AE31219" w14:textId="77777777" w:rsidR="00CA5901" w:rsidRPr="00D11B72" w:rsidRDefault="00CA5901" w:rsidP="00D12148">
            <w:pPr>
              <w:pStyle w:val="Tabletext"/>
              <w:jc w:val="center"/>
              <w:rPr>
                <w:noProof/>
              </w:rPr>
            </w:pPr>
          </w:p>
        </w:tc>
        <w:tc>
          <w:tcPr>
            <w:tcW w:w="1134" w:type="dxa"/>
            <w:shd w:val="clear" w:color="auto" w:fill="auto"/>
          </w:tcPr>
          <w:p w14:paraId="443A0EB1" w14:textId="77777777" w:rsidR="00CA5901" w:rsidRPr="00D11B72" w:rsidRDefault="00CA5901" w:rsidP="00D12148">
            <w:pPr>
              <w:pStyle w:val="Tabletext"/>
              <w:jc w:val="center"/>
              <w:rPr>
                <w:noProof/>
              </w:rPr>
            </w:pPr>
          </w:p>
        </w:tc>
        <w:tc>
          <w:tcPr>
            <w:tcW w:w="1134" w:type="dxa"/>
          </w:tcPr>
          <w:p w14:paraId="351A04A8" w14:textId="77777777" w:rsidR="00CA5901" w:rsidRPr="00D11B72" w:rsidRDefault="00CA5901" w:rsidP="00D12148">
            <w:pPr>
              <w:pStyle w:val="Tabletext"/>
              <w:jc w:val="center"/>
            </w:pPr>
          </w:p>
        </w:tc>
      </w:tr>
      <w:tr w:rsidR="00CA5901" w:rsidRPr="00D11B72" w14:paraId="6F77ABC6" w14:textId="4231642B" w:rsidTr="00003356">
        <w:trPr>
          <w:jc w:val="center"/>
        </w:trPr>
        <w:tc>
          <w:tcPr>
            <w:tcW w:w="3969" w:type="dxa"/>
            <w:shd w:val="clear" w:color="auto" w:fill="auto"/>
          </w:tcPr>
          <w:p w14:paraId="2F1285B1" w14:textId="77777777" w:rsidR="00CA5901" w:rsidRPr="00D11B72" w:rsidRDefault="00CA5901" w:rsidP="00D12148">
            <w:pPr>
              <w:pStyle w:val="Tabletext"/>
              <w:rPr>
                <w:noProof/>
              </w:rPr>
            </w:pPr>
            <w:r w:rsidRPr="00D11B72">
              <w:rPr>
                <w:noProof/>
              </w:rPr>
              <w:t>&lt;character string&gt;</w:t>
            </w:r>
          </w:p>
        </w:tc>
        <w:tc>
          <w:tcPr>
            <w:tcW w:w="1134" w:type="dxa"/>
            <w:shd w:val="clear" w:color="auto" w:fill="auto"/>
          </w:tcPr>
          <w:p w14:paraId="749FB37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DB4B6BF" w14:textId="77777777" w:rsidR="00CA5901" w:rsidRPr="00D11B72" w:rsidRDefault="00CA5901" w:rsidP="00D12148">
            <w:pPr>
              <w:pStyle w:val="Tabletext"/>
              <w:jc w:val="center"/>
              <w:rPr>
                <w:noProof/>
              </w:rPr>
            </w:pPr>
          </w:p>
        </w:tc>
        <w:tc>
          <w:tcPr>
            <w:tcW w:w="1134" w:type="dxa"/>
            <w:shd w:val="clear" w:color="auto" w:fill="auto"/>
          </w:tcPr>
          <w:p w14:paraId="08D3810D" w14:textId="77777777" w:rsidR="00CA5901" w:rsidRPr="00D11B72" w:rsidRDefault="00CA5901" w:rsidP="00D12148">
            <w:pPr>
              <w:pStyle w:val="Tabletext"/>
              <w:jc w:val="center"/>
              <w:rPr>
                <w:noProof/>
              </w:rPr>
            </w:pPr>
          </w:p>
        </w:tc>
        <w:tc>
          <w:tcPr>
            <w:tcW w:w="1134" w:type="dxa"/>
            <w:shd w:val="clear" w:color="auto" w:fill="auto"/>
          </w:tcPr>
          <w:p w14:paraId="350A8406" w14:textId="77777777" w:rsidR="00CA5901" w:rsidRPr="00D11B72" w:rsidRDefault="00CA5901" w:rsidP="00D12148">
            <w:pPr>
              <w:pStyle w:val="Tabletext"/>
              <w:jc w:val="center"/>
              <w:rPr>
                <w:noProof/>
              </w:rPr>
            </w:pPr>
          </w:p>
        </w:tc>
        <w:tc>
          <w:tcPr>
            <w:tcW w:w="1134" w:type="dxa"/>
          </w:tcPr>
          <w:p w14:paraId="7BDC95DE" w14:textId="77777777" w:rsidR="00CA5901" w:rsidRPr="00D11B72" w:rsidRDefault="00CA5901" w:rsidP="00D12148">
            <w:pPr>
              <w:pStyle w:val="Tabletext"/>
              <w:jc w:val="center"/>
            </w:pPr>
          </w:p>
        </w:tc>
      </w:tr>
      <w:tr w:rsidR="00CA5901" w:rsidRPr="00D11B72" w14:paraId="70761BBE" w14:textId="586E5417" w:rsidTr="00003356">
        <w:trPr>
          <w:jc w:val="center"/>
        </w:trPr>
        <w:tc>
          <w:tcPr>
            <w:tcW w:w="3969" w:type="dxa"/>
            <w:shd w:val="clear" w:color="auto" w:fill="auto"/>
          </w:tcPr>
          <w:p w14:paraId="5D05C3B6" w14:textId="77777777" w:rsidR="00CA5901" w:rsidRPr="00D11B72" w:rsidRDefault="00CA5901" w:rsidP="00D12148">
            <w:pPr>
              <w:pStyle w:val="Tabletext"/>
              <w:rPr>
                <w:noProof/>
              </w:rPr>
            </w:pPr>
            <w:r w:rsidRPr="00D11B72">
              <w:rPr>
                <w:noProof/>
              </w:rPr>
              <w:t>&lt;choice definition&gt;</w:t>
            </w:r>
          </w:p>
        </w:tc>
        <w:tc>
          <w:tcPr>
            <w:tcW w:w="1134" w:type="dxa"/>
            <w:shd w:val="clear" w:color="auto" w:fill="auto"/>
          </w:tcPr>
          <w:p w14:paraId="413215D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97C3165" w14:textId="77777777" w:rsidR="00CA5901" w:rsidRPr="00D11B72" w:rsidRDefault="00CA5901" w:rsidP="00D12148">
            <w:pPr>
              <w:pStyle w:val="Tabletext"/>
              <w:jc w:val="center"/>
              <w:rPr>
                <w:noProof/>
              </w:rPr>
            </w:pPr>
          </w:p>
        </w:tc>
        <w:tc>
          <w:tcPr>
            <w:tcW w:w="1134" w:type="dxa"/>
            <w:shd w:val="clear" w:color="auto" w:fill="auto"/>
          </w:tcPr>
          <w:p w14:paraId="6C7FBF30" w14:textId="77777777" w:rsidR="00CA5901" w:rsidRPr="00D11B72" w:rsidRDefault="00CA5901" w:rsidP="00D12148">
            <w:pPr>
              <w:pStyle w:val="Tabletext"/>
              <w:jc w:val="center"/>
              <w:rPr>
                <w:noProof/>
              </w:rPr>
            </w:pPr>
          </w:p>
        </w:tc>
        <w:tc>
          <w:tcPr>
            <w:tcW w:w="1134" w:type="dxa"/>
            <w:shd w:val="clear" w:color="auto" w:fill="auto"/>
          </w:tcPr>
          <w:p w14:paraId="7BD689EC" w14:textId="77777777" w:rsidR="00CA5901" w:rsidRPr="00D11B72" w:rsidRDefault="00CA5901" w:rsidP="00D12148">
            <w:pPr>
              <w:pStyle w:val="Tabletext"/>
              <w:jc w:val="center"/>
              <w:rPr>
                <w:noProof/>
              </w:rPr>
            </w:pPr>
            <w:r w:rsidRPr="00D11B72">
              <w:rPr>
                <w:noProof/>
              </w:rPr>
              <w:t>redefined</w:t>
            </w:r>
          </w:p>
        </w:tc>
        <w:tc>
          <w:tcPr>
            <w:tcW w:w="1134" w:type="dxa"/>
          </w:tcPr>
          <w:p w14:paraId="1B9CECAB" w14:textId="77777777" w:rsidR="00CA5901" w:rsidRPr="00D11B72" w:rsidRDefault="00CA5901" w:rsidP="00D12148">
            <w:pPr>
              <w:pStyle w:val="Tabletext"/>
              <w:jc w:val="center"/>
            </w:pPr>
          </w:p>
        </w:tc>
      </w:tr>
      <w:tr w:rsidR="00CA5901" w:rsidRPr="00D11B72" w14:paraId="34FACD56" w14:textId="6E302EB1" w:rsidTr="00003356">
        <w:trPr>
          <w:jc w:val="center"/>
        </w:trPr>
        <w:tc>
          <w:tcPr>
            <w:tcW w:w="3969" w:type="dxa"/>
            <w:shd w:val="clear" w:color="auto" w:fill="auto"/>
          </w:tcPr>
          <w:p w14:paraId="7E132F59" w14:textId="77777777" w:rsidR="00CA5901" w:rsidRPr="00D11B72" w:rsidRDefault="00CA5901" w:rsidP="00D12148">
            <w:pPr>
              <w:pStyle w:val="Tabletext"/>
              <w:rPr>
                <w:noProof/>
              </w:rPr>
            </w:pPr>
            <w:r w:rsidRPr="00D11B72">
              <w:rPr>
                <w:noProof/>
              </w:rPr>
              <w:t>&lt;choice list&gt;</w:t>
            </w:r>
          </w:p>
        </w:tc>
        <w:tc>
          <w:tcPr>
            <w:tcW w:w="1134" w:type="dxa"/>
            <w:shd w:val="clear" w:color="auto" w:fill="auto"/>
          </w:tcPr>
          <w:p w14:paraId="410C55C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142A0A9" w14:textId="77777777" w:rsidR="00CA5901" w:rsidRPr="00D11B72" w:rsidRDefault="00CA5901" w:rsidP="00D12148">
            <w:pPr>
              <w:pStyle w:val="Tabletext"/>
              <w:jc w:val="center"/>
              <w:rPr>
                <w:noProof/>
              </w:rPr>
            </w:pPr>
          </w:p>
        </w:tc>
        <w:tc>
          <w:tcPr>
            <w:tcW w:w="1134" w:type="dxa"/>
            <w:shd w:val="clear" w:color="auto" w:fill="auto"/>
          </w:tcPr>
          <w:p w14:paraId="441A3B2D" w14:textId="77777777" w:rsidR="00CA5901" w:rsidRPr="00D11B72" w:rsidRDefault="00CA5901" w:rsidP="00D12148">
            <w:pPr>
              <w:pStyle w:val="Tabletext"/>
              <w:jc w:val="center"/>
              <w:rPr>
                <w:noProof/>
              </w:rPr>
            </w:pPr>
          </w:p>
        </w:tc>
        <w:tc>
          <w:tcPr>
            <w:tcW w:w="1134" w:type="dxa"/>
            <w:shd w:val="clear" w:color="auto" w:fill="auto"/>
          </w:tcPr>
          <w:p w14:paraId="3D5D07A3" w14:textId="77777777" w:rsidR="00CA5901" w:rsidRPr="00D11B72" w:rsidRDefault="00CA5901" w:rsidP="00D12148">
            <w:pPr>
              <w:pStyle w:val="Tabletext"/>
              <w:jc w:val="center"/>
              <w:rPr>
                <w:noProof/>
              </w:rPr>
            </w:pPr>
          </w:p>
        </w:tc>
        <w:tc>
          <w:tcPr>
            <w:tcW w:w="1134" w:type="dxa"/>
          </w:tcPr>
          <w:p w14:paraId="497C1C95" w14:textId="77777777" w:rsidR="00CA5901" w:rsidRPr="00D11B72" w:rsidRDefault="00CA5901" w:rsidP="00D12148">
            <w:pPr>
              <w:pStyle w:val="Tabletext"/>
              <w:jc w:val="center"/>
            </w:pPr>
          </w:p>
        </w:tc>
      </w:tr>
      <w:tr w:rsidR="00CA5901" w:rsidRPr="00D11B72" w14:paraId="106E0BC7" w14:textId="396169B4" w:rsidTr="00003356">
        <w:trPr>
          <w:jc w:val="center"/>
        </w:trPr>
        <w:tc>
          <w:tcPr>
            <w:tcW w:w="3969" w:type="dxa"/>
            <w:shd w:val="clear" w:color="auto" w:fill="auto"/>
          </w:tcPr>
          <w:p w14:paraId="14A41CE9" w14:textId="77777777" w:rsidR="00CA5901" w:rsidRPr="00D11B72" w:rsidRDefault="00CA5901" w:rsidP="00D12148">
            <w:pPr>
              <w:pStyle w:val="Tabletext"/>
              <w:rPr>
                <w:noProof/>
              </w:rPr>
            </w:pPr>
            <w:r w:rsidRPr="00D11B72">
              <w:rPr>
                <w:noProof/>
              </w:rPr>
              <w:t>&lt;choice of sort&gt;</w:t>
            </w:r>
          </w:p>
        </w:tc>
        <w:tc>
          <w:tcPr>
            <w:tcW w:w="1134" w:type="dxa"/>
            <w:shd w:val="clear" w:color="auto" w:fill="auto"/>
          </w:tcPr>
          <w:p w14:paraId="76F5C0C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CF08919" w14:textId="77777777" w:rsidR="00CA5901" w:rsidRPr="00D11B72" w:rsidRDefault="00CA5901" w:rsidP="00D12148">
            <w:pPr>
              <w:pStyle w:val="Tabletext"/>
              <w:jc w:val="center"/>
              <w:rPr>
                <w:noProof/>
              </w:rPr>
            </w:pPr>
          </w:p>
        </w:tc>
        <w:tc>
          <w:tcPr>
            <w:tcW w:w="1134" w:type="dxa"/>
            <w:shd w:val="clear" w:color="auto" w:fill="auto"/>
          </w:tcPr>
          <w:p w14:paraId="42C86DF5" w14:textId="77777777" w:rsidR="00CA5901" w:rsidRPr="00D11B72" w:rsidRDefault="00CA5901" w:rsidP="00D12148">
            <w:pPr>
              <w:pStyle w:val="Tabletext"/>
              <w:jc w:val="center"/>
              <w:rPr>
                <w:noProof/>
              </w:rPr>
            </w:pPr>
          </w:p>
        </w:tc>
        <w:tc>
          <w:tcPr>
            <w:tcW w:w="1134" w:type="dxa"/>
            <w:shd w:val="clear" w:color="auto" w:fill="auto"/>
          </w:tcPr>
          <w:p w14:paraId="1E2F1CBC" w14:textId="77777777" w:rsidR="00CA5901" w:rsidRPr="00D11B72" w:rsidRDefault="00CA5901" w:rsidP="00D12148">
            <w:pPr>
              <w:pStyle w:val="Tabletext"/>
              <w:jc w:val="center"/>
              <w:rPr>
                <w:noProof/>
              </w:rPr>
            </w:pPr>
            <w:r w:rsidRPr="00D11B72">
              <w:rPr>
                <w:noProof/>
              </w:rPr>
              <w:t>redefined</w:t>
            </w:r>
          </w:p>
        </w:tc>
        <w:tc>
          <w:tcPr>
            <w:tcW w:w="1134" w:type="dxa"/>
          </w:tcPr>
          <w:p w14:paraId="6920F59B" w14:textId="77777777" w:rsidR="00CA5901" w:rsidRPr="00D11B72" w:rsidRDefault="00CA5901" w:rsidP="00D12148">
            <w:pPr>
              <w:pStyle w:val="Tabletext"/>
              <w:jc w:val="center"/>
            </w:pPr>
          </w:p>
        </w:tc>
      </w:tr>
      <w:tr w:rsidR="00CA5901" w:rsidRPr="00D11B72" w14:paraId="16010E96" w14:textId="307B25A2" w:rsidTr="00003356">
        <w:trPr>
          <w:jc w:val="center"/>
        </w:trPr>
        <w:tc>
          <w:tcPr>
            <w:tcW w:w="3969" w:type="dxa"/>
            <w:shd w:val="clear" w:color="auto" w:fill="auto"/>
          </w:tcPr>
          <w:p w14:paraId="68C67C99" w14:textId="77777777" w:rsidR="00CA5901" w:rsidRPr="00D11B72" w:rsidRDefault="00CA5901" w:rsidP="00D12148">
            <w:pPr>
              <w:pStyle w:val="Tabletext"/>
              <w:rPr>
                <w:noProof/>
              </w:rPr>
            </w:pPr>
            <w:r w:rsidRPr="00D11B72">
              <w:rPr>
                <w:noProof/>
              </w:rPr>
              <w:t>&lt;circumflex accent&gt;</w:t>
            </w:r>
          </w:p>
        </w:tc>
        <w:tc>
          <w:tcPr>
            <w:tcW w:w="1134" w:type="dxa"/>
            <w:shd w:val="clear" w:color="auto" w:fill="auto"/>
          </w:tcPr>
          <w:p w14:paraId="21A6F95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B82678" w14:textId="77777777" w:rsidR="00CA5901" w:rsidRPr="00D11B72" w:rsidRDefault="00CA5901" w:rsidP="00D12148">
            <w:pPr>
              <w:pStyle w:val="Tabletext"/>
              <w:jc w:val="center"/>
              <w:rPr>
                <w:noProof/>
              </w:rPr>
            </w:pPr>
          </w:p>
        </w:tc>
        <w:tc>
          <w:tcPr>
            <w:tcW w:w="1134" w:type="dxa"/>
            <w:shd w:val="clear" w:color="auto" w:fill="auto"/>
          </w:tcPr>
          <w:p w14:paraId="3CA89559" w14:textId="77777777" w:rsidR="00CA5901" w:rsidRPr="00D11B72" w:rsidRDefault="00CA5901" w:rsidP="00D12148">
            <w:pPr>
              <w:pStyle w:val="Tabletext"/>
              <w:jc w:val="center"/>
              <w:rPr>
                <w:noProof/>
              </w:rPr>
            </w:pPr>
          </w:p>
        </w:tc>
        <w:tc>
          <w:tcPr>
            <w:tcW w:w="1134" w:type="dxa"/>
            <w:shd w:val="clear" w:color="auto" w:fill="auto"/>
          </w:tcPr>
          <w:p w14:paraId="2A764350" w14:textId="77777777" w:rsidR="00CA5901" w:rsidRPr="00D11B72" w:rsidRDefault="00CA5901" w:rsidP="00D12148">
            <w:pPr>
              <w:pStyle w:val="Tabletext"/>
              <w:jc w:val="center"/>
            </w:pPr>
          </w:p>
        </w:tc>
        <w:tc>
          <w:tcPr>
            <w:tcW w:w="1134" w:type="dxa"/>
          </w:tcPr>
          <w:p w14:paraId="7F5F8805" w14:textId="77777777" w:rsidR="00CA5901" w:rsidRPr="00D11B72" w:rsidRDefault="00CA5901" w:rsidP="00D12148">
            <w:pPr>
              <w:pStyle w:val="Tabletext"/>
              <w:jc w:val="center"/>
            </w:pPr>
          </w:p>
        </w:tc>
      </w:tr>
      <w:tr w:rsidR="00CA5901" w:rsidRPr="00D11B72" w14:paraId="3C60531D" w14:textId="0EF235A9" w:rsidTr="00003356">
        <w:trPr>
          <w:jc w:val="center"/>
        </w:trPr>
        <w:tc>
          <w:tcPr>
            <w:tcW w:w="3969" w:type="dxa"/>
            <w:shd w:val="clear" w:color="auto" w:fill="auto"/>
          </w:tcPr>
          <w:p w14:paraId="41993EA6" w14:textId="77777777" w:rsidR="00CA5901" w:rsidRPr="00D11B72" w:rsidRDefault="00CA5901" w:rsidP="00D12148">
            <w:pPr>
              <w:pStyle w:val="Tabletext"/>
              <w:rPr>
                <w:noProof/>
              </w:rPr>
            </w:pPr>
            <w:r w:rsidRPr="00D11B72">
              <w:rPr>
                <w:noProof/>
              </w:rPr>
              <w:t>&lt;closed range&gt;</w:t>
            </w:r>
          </w:p>
        </w:tc>
        <w:tc>
          <w:tcPr>
            <w:tcW w:w="1134" w:type="dxa"/>
            <w:shd w:val="clear" w:color="auto" w:fill="auto"/>
          </w:tcPr>
          <w:p w14:paraId="2F053BF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D9A45A" w14:textId="77777777" w:rsidR="00CA5901" w:rsidRPr="00D11B72" w:rsidRDefault="00CA5901" w:rsidP="00D12148">
            <w:pPr>
              <w:pStyle w:val="Tabletext"/>
              <w:jc w:val="center"/>
              <w:rPr>
                <w:noProof/>
              </w:rPr>
            </w:pPr>
          </w:p>
        </w:tc>
        <w:tc>
          <w:tcPr>
            <w:tcW w:w="1134" w:type="dxa"/>
            <w:shd w:val="clear" w:color="auto" w:fill="auto"/>
          </w:tcPr>
          <w:p w14:paraId="1683110D" w14:textId="77777777" w:rsidR="00CA5901" w:rsidRPr="00D11B72" w:rsidRDefault="00CA5901" w:rsidP="00D12148">
            <w:pPr>
              <w:pStyle w:val="Tabletext"/>
              <w:jc w:val="center"/>
              <w:rPr>
                <w:noProof/>
              </w:rPr>
            </w:pPr>
          </w:p>
        </w:tc>
        <w:tc>
          <w:tcPr>
            <w:tcW w:w="1134" w:type="dxa"/>
            <w:shd w:val="clear" w:color="auto" w:fill="auto"/>
          </w:tcPr>
          <w:p w14:paraId="3D31D90B" w14:textId="77777777" w:rsidR="00CA5901" w:rsidRPr="00D11B72" w:rsidRDefault="00CA5901" w:rsidP="00D12148">
            <w:pPr>
              <w:pStyle w:val="Tabletext"/>
              <w:jc w:val="center"/>
            </w:pPr>
          </w:p>
        </w:tc>
        <w:tc>
          <w:tcPr>
            <w:tcW w:w="1134" w:type="dxa"/>
          </w:tcPr>
          <w:p w14:paraId="7D014206" w14:textId="77777777" w:rsidR="00CA5901" w:rsidRPr="00D11B72" w:rsidRDefault="00CA5901" w:rsidP="00D12148">
            <w:pPr>
              <w:pStyle w:val="Tabletext"/>
              <w:jc w:val="center"/>
            </w:pPr>
          </w:p>
        </w:tc>
      </w:tr>
      <w:tr w:rsidR="00CA5901" w:rsidRPr="00D11B72" w14:paraId="50C3375A" w14:textId="344ED1C6" w:rsidTr="00003356">
        <w:trPr>
          <w:jc w:val="center"/>
        </w:trPr>
        <w:tc>
          <w:tcPr>
            <w:tcW w:w="3969" w:type="dxa"/>
            <w:shd w:val="clear" w:color="auto" w:fill="auto"/>
          </w:tcPr>
          <w:p w14:paraId="56614A63" w14:textId="77777777" w:rsidR="00CA5901" w:rsidRPr="00D11B72" w:rsidRDefault="00CA5901" w:rsidP="00D12148">
            <w:pPr>
              <w:pStyle w:val="Tabletext"/>
              <w:rPr>
                <w:noProof/>
              </w:rPr>
            </w:pPr>
            <w:r w:rsidRPr="00D11B72">
              <w:rPr>
                <w:noProof/>
              </w:rPr>
              <w:t>&lt;colon&gt;</w:t>
            </w:r>
          </w:p>
        </w:tc>
        <w:tc>
          <w:tcPr>
            <w:tcW w:w="1134" w:type="dxa"/>
            <w:shd w:val="clear" w:color="auto" w:fill="auto"/>
          </w:tcPr>
          <w:p w14:paraId="6D6FA36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DCDF1D" w14:textId="77777777" w:rsidR="00CA5901" w:rsidRPr="00D11B72" w:rsidRDefault="00CA5901" w:rsidP="00D12148">
            <w:pPr>
              <w:pStyle w:val="Tabletext"/>
              <w:jc w:val="center"/>
              <w:rPr>
                <w:noProof/>
              </w:rPr>
            </w:pPr>
          </w:p>
        </w:tc>
        <w:tc>
          <w:tcPr>
            <w:tcW w:w="1134" w:type="dxa"/>
            <w:shd w:val="clear" w:color="auto" w:fill="auto"/>
          </w:tcPr>
          <w:p w14:paraId="2A685200" w14:textId="77777777" w:rsidR="00CA5901" w:rsidRPr="00D11B72" w:rsidRDefault="00CA5901" w:rsidP="00D12148">
            <w:pPr>
              <w:pStyle w:val="Tabletext"/>
              <w:jc w:val="center"/>
              <w:rPr>
                <w:noProof/>
              </w:rPr>
            </w:pPr>
          </w:p>
        </w:tc>
        <w:tc>
          <w:tcPr>
            <w:tcW w:w="1134" w:type="dxa"/>
            <w:shd w:val="clear" w:color="auto" w:fill="auto"/>
          </w:tcPr>
          <w:p w14:paraId="7F1E8437" w14:textId="77777777" w:rsidR="00CA5901" w:rsidRPr="00D11B72" w:rsidRDefault="00CA5901" w:rsidP="00D12148">
            <w:pPr>
              <w:pStyle w:val="Tabletext"/>
              <w:jc w:val="center"/>
            </w:pPr>
          </w:p>
        </w:tc>
        <w:tc>
          <w:tcPr>
            <w:tcW w:w="1134" w:type="dxa"/>
          </w:tcPr>
          <w:p w14:paraId="4ED25A7E" w14:textId="77777777" w:rsidR="00CA5901" w:rsidRPr="00D11B72" w:rsidRDefault="00CA5901" w:rsidP="00D12148">
            <w:pPr>
              <w:pStyle w:val="Tabletext"/>
              <w:jc w:val="center"/>
            </w:pPr>
          </w:p>
        </w:tc>
      </w:tr>
      <w:tr w:rsidR="00CA5901" w:rsidRPr="00D11B72" w14:paraId="4F8AF3CA" w14:textId="76E66B23" w:rsidTr="00003356">
        <w:trPr>
          <w:jc w:val="center"/>
        </w:trPr>
        <w:tc>
          <w:tcPr>
            <w:tcW w:w="3969" w:type="dxa"/>
            <w:shd w:val="clear" w:color="auto" w:fill="auto"/>
          </w:tcPr>
          <w:p w14:paraId="6C2F5DD2" w14:textId="77777777" w:rsidR="00CA5901" w:rsidRPr="00D11B72" w:rsidRDefault="00CA5901" w:rsidP="00D12148">
            <w:pPr>
              <w:pStyle w:val="Tabletext"/>
              <w:rPr>
                <w:noProof/>
              </w:rPr>
            </w:pPr>
            <w:r w:rsidRPr="00D11B72">
              <w:rPr>
                <w:noProof/>
              </w:rPr>
              <w:t>&lt;comma&gt;</w:t>
            </w:r>
          </w:p>
        </w:tc>
        <w:tc>
          <w:tcPr>
            <w:tcW w:w="1134" w:type="dxa"/>
            <w:shd w:val="clear" w:color="auto" w:fill="auto"/>
          </w:tcPr>
          <w:p w14:paraId="702F313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D808CA8" w14:textId="77777777" w:rsidR="00CA5901" w:rsidRPr="00D11B72" w:rsidRDefault="00CA5901" w:rsidP="00D12148">
            <w:pPr>
              <w:pStyle w:val="Tabletext"/>
              <w:jc w:val="center"/>
              <w:rPr>
                <w:noProof/>
              </w:rPr>
            </w:pPr>
          </w:p>
        </w:tc>
        <w:tc>
          <w:tcPr>
            <w:tcW w:w="1134" w:type="dxa"/>
            <w:shd w:val="clear" w:color="auto" w:fill="auto"/>
          </w:tcPr>
          <w:p w14:paraId="27A0FC59" w14:textId="77777777" w:rsidR="00CA5901" w:rsidRPr="00D11B72" w:rsidRDefault="00CA5901" w:rsidP="00D12148">
            <w:pPr>
              <w:pStyle w:val="Tabletext"/>
              <w:jc w:val="center"/>
              <w:rPr>
                <w:noProof/>
              </w:rPr>
            </w:pPr>
          </w:p>
        </w:tc>
        <w:tc>
          <w:tcPr>
            <w:tcW w:w="1134" w:type="dxa"/>
            <w:shd w:val="clear" w:color="auto" w:fill="auto"/>
          </w:tcPr>
          <w:p w14:paraId="65FDAAB6" w14:textId="77777777" w:rsidR="00CA5901" w:rsidRPr="00D11B72" w:rsidRDefault="00CA5901" w:rsidP="00D12148">
            <w:pPr>
              <w:pStyle w:val="Tabletext"/>
              <w:jc w:val="center"/>
            </w:pPr>
          </w:p>
        </w:tc>
        <w:tc>
          <w:tcPr>
            <w:tcW w:w="1134" w:type="dxa"/>
          </w:tcPr>
          <w:p w14:paraId="00A915FB" w14:textId="77777777" w:rsidR="00CA5901" w:rsidRPr="00D11B72" w:rsidRDefault="00CA5901" w:rsidP="00D12148">
            <w:pPr>
              <w:pStyle w:val="Tabletext"/>
              <w:jc w:val="center"/>
            </w:pPr>
          </w:p>
        </w:tc>
      </w:tr>
      <w:tr w:rsidR="00CA5901" w:rsidRPr="00D11B72" w14:paraId="558DCDEE" w14:textId="71BCDFD3" w:rsidTr="00003356">
        <w:trPr>
          <w:jc w:val="center"/>
        </w:trPr>
        <w:tc>
          <w:tcPr>
            <w:tcW w:w="3969" w:type="dxa"/>
            <w:shd w:val="clear" w:color="auto" w:fill="auto"/>
          </w:tcPr>
          <w:p w14:paraId="20B766E6" w14:textId="77777777" w:rsidR="00CA5901" w:rsidRPr="00D11B72" w:rsidRDefault="00CA5901" w:rsidP="00D12148">
            <w:pPr>
              <w:pStyle w:val="Tabletext"/>
              <w:rPr>
                <w:noProof/>
              </w:rPr>
            </w:pPr>
            <w:r w:rsidRPr="00D11B72">
              <w:rPr>
                <w:noProof/>
              </w:rPr>
              <w:t>&lt;comment area&gt;</w:t>
            </w:r>
          </w:p>
        </w:tc>
        <w:tc>
          <w:tcPr>
            <w:tcW w:w="1134" w:type="dxa"/>
            <w:shd w:val="clear" w:color="auto" w:fill="auto"/>
          </w:tcPr>
          <w:p w14:paraId="36F34937" w14:textId="77777777" w:rsidR="00CA5901" w:rsidRPr="00D11B72" w:rsidRDefault="00CA5901" w:rsidP="00D12148">
            <w:pPr>
              <w:pStyle w:val="Tabletext"/>
              <w:jc w:val="center"/>
              <w:rPr>
                <w:noProof/>
              </w:rPr>
            </w:pPr>
          </w:p>
        </w:tc>
        <w:tc>
          <w:tcPr>
            <w:tcW w:w="1134" w:type="dxa"/>
            <w:shd w:val="clear" w:color="auto" w:fill="auto"/>
          </w:tcPr>
          <w:p w14:paraId="2E4C9DA5" w14:textId="77777777" w:rsidR="00CA5901" w:rsidRPr="00D11B72" w:rsidRDefault="00CA5901" w:rsidP="00D12148">
            <w:pPr>
              <w:pStyle w:val="Tabletext"/>
              <w:jc w:val="center"/>
              <w:rPr>
                <w:noProof/>
              </w:rPr>
            </w:pPr>
          </w:p>
        </w:tc>
        <w:tc>
          <w:tcPr>
            <w:tcW w:w="1134" w:type="dxa"/>
            <w:shd w:val="clear" w:color="auto" w:fill="auto"/>
          </w:tcPr>
          <w:p w14:paraId="4C48948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777448F" w14:textId="77777777" w:rsidR="00CA5901" w:rsidRPr="00D11B72" w:rsidRDefault="00CA5901" w:rsidP="00D12148">
            <w:pPr>
              <w:pStyle w:val="Tabletext"/>
              <w:jc w:val="center"/>
            </w:pPr>
          </w:p>
        </w:tc>
        <w:tc>
          <w:tcPr>
            <w:tcW w:w="1134" w:type="dxa"/>
          </w:tcPr>
          <w:p w14:paraId="75E390D8" w14:textId="77777777" w:rsidR="00CA5901" w:rsidRPr="00D11B72" w:rsidRDefault="00CA5901" w:rsidP="00D12148">
            <w:pPr>
              <w:pStyle w:val="Tabletext"/>
              <w:jc w:val="center"/>
            </w:pPr>
          </w:p>
        </w:tc>
      </w:tr>
      <w:tr w:rsidR="00CA5901" w:rsidRPr="00D11B72" w14:paraId="710D7CC4" w14:textId="3638A921" w:rsidTr="00003356">
        <w:trPr>
          <w:jc w:val="center"/>
        </w:trPr>
        <w:tc>
          <w:tcPr>
            <w:tcW w:w="3969" w:type="dxa"/>
            <w:shd w:val="clear" w:color="auto" w:fill="auto"/>
          </w:tcPr>
          <w:p w14:paraId="3C221534" w14:textId="77777777" w:rsidR="00CA5901" w:rsidRPr="00D11B72" w:rsidRDefault="00CA5901" w:rsidP="00D12148">
            <w:pPr>
              <w:pStyle w:val="Tabletext"/>
              <w:rPr>
                <w:noProof/>
              </w:rPr>
            </w:pPr>
            <w:r w:rsidRPr="00D11B72">
              <w:rPr>
                <w:noProof/>
              </w:rPr>
              <w:t>&lt;comment body&gt;</w:t>
            </w:r>
          </w:p>
        </w:tc>
        <w:tc>
          <w:tcPr>
            <w:tcW w:w="1134" w:type="dxa"/>
            <w:shd w:val="clear" w:color="auto" w:fill="auto"/>
          </w:tcPr>
          <w:p w14:paraId="02943B6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BB73A75" w14:textId="77777777" w:rsidR="00CA5901" w:rsidRPr="00D11B72" w:rsidRDefault="00CA5901" w:rsidP="00D12148">
            <w:pPr>
              <w:pStyle w:val="Tabletext"/>
              <w:jc w:val="center"/>
              <w:rPr>
                <w:noProof/>
              </w:rPr>
            </w:pPr>
          </w:p>
        </w:tc>
        <w:tc>
          <w:tcPr>
            <w:tcW w:w="1134" w:type="dxa"/>
            <w:shd w:val="clear" w:color="auto" w:fill="auto"/>
          </w:tcPr>
          <w:p w14:paraId="0F4A46CB" w14:textId="77777777" w:rsidR="00CA5901" w:rsidRPr="00D11B72" w:rsidRDefault="00CA5901" w:rsidP="00D12148">
            <w:pPr>
              <w:pStyle w:val="Tabletext"/>
              <w:jc w:val="center"/>
              <w:rPr>
                <w:noProof/>
              </w:rPr>
            </w:pPr>
          </w:p>
        </w:tc>
        <w:tc>
          <w:tcPr>
            <w:tcW w:w="1134" w:type="dxa"/>
            <w:shd w:val="clear" w:color="auto" w:fill="auto"/>
          </w:tcPr>
          <w:p w14:paraId="2F8A8B44" w14:textId="77777777" w:rsidR="00CA5901" w:rsidRPr="00D11B72" w:rsidRDefault="00CA5901" w:rsidP="00D12148">
            <w:pPr>
              <w:pStyle w:val="Tabletext"/>
              <w:jc w:val="center"/>
            </w:pPr>
          </w:p>
        </w:tc>
        <w:tc>
          <w:tcPr>
            <w:tcW w:w="1134" w:type="dxa"/>
          </w:tcPr>
          <w:p w14:paraId="36BD17CD" w14:textId="77777777" w:rsidR="00CA5901" w:rsidRPr="00D11B72" w:rsidRDefault="00CA5901" w:rsidP="00D12148">
            <w:pPr>
              <w:pStyle w:val="Tabletext"/>
              <w:jc w:val="center"/>
            </w:pPr>
          </w:p>
        </w:tc>
      </w:tr>
      <w:tr w:rsidR="00CA5901" w:rsidRPr="00D11B72" w14:paraId="55A8ABF3" w14:textId="0F46F1E3" w:rsidTr="00003356">
        <w:trPr>
          <w:jc w:val="center"/>
        </w:trPr>
        <w:tc>
          <w:tcPr>
            <w:tcW w:w="3969" w:type="dxa"/>
            <w:shd w:val="clear" w:color="auto" w:fill="auto"/>
          </w:tcPr>
          <w:p w14:paraId="2D785138" w14:textId="77777777" w:rsidR="00CA5901" w:rsidRPr="00D11B72" w:rsidRDefault="00CA5901" w:rsidP="00D12148">
            <w:pPr>
              <w:pStyle w:val="Tabletext"/>
              <w:rPr>
                <w:noProof/>
              </w:rPr>
            </w:pPr>
            <w:r w:rsidRPr="00D11B72">
              <w:rPr>
                <w:noProof/>
              </w:rPr>
              <w:t>&lt;comment symbol&gt;</w:t>
            </w:r>
          </w:p>
        </w:tc>
        <w:tc>
          <w:tcPr>
            <w:tcW w:w="1134" w:type="dxa"/>
            <w:shd w:val="clear" w:color="auto" w:fill="auto"/>
          </w:tcPr>
          <w:p w14:paraId="7BD0A3B0" w14:textId="77777777" w:rsidR="00CA5901" w:rsidRPr="00D11B72" w:rsidRDefault="00CA5901" w:rsidP="00D12148">
            <w:pPr>
              <w:pStyle w:val="Tabletext"/>
              <w:jc w:val="center"/>
              <w:rPr>
                <w:noProof/>
              </w:rPr>
            </w:pPr>
          </w:p>
        </w:tc>
        <w:tc>
          <w:tcPr>
            <w:tcW w:w="1134" w:type="dxa"/>
            <w:shd w:val="clear" w:color="auto" w:fill="auto"/>
          </w:tcPr>
          <w:p w14:paraId="0E2488AF" w14:textId="77777777" w:rsidR="00CA5901" w:rsidRPr="00D11B72" w:rsidRDefault="00CA5901" w:rsidP="00D12148">
            <w:pPr>
              <w:pStyle w:val="Tabletext"/>
              <w:jc w:val="center"/>
              <w:rPr>
                <w:noProof/>
              </w:rPr>
            </w:pPr>
          </w:p>
        </w:tc>
        <w:tc>
          <w:tcPr>
            <w:tcW w:w="1134" w:type="dxa"/>
            <w:shd w:val="clear" w:color="auto" w:fill="auto"/>
          </w:tcPr>
          <w:p w14:paraId="2A9C4AD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8F0B6FC" w14:textId="77777777" w:rsidR="00CA5901" w:rsidRPr="00D11B72" w:rsidRDefault="00CA5901" w:rsidP="00D12148">
            <w:pPr>
              <w:pStyle w:val="Tabletext"/>
              <w:jc w:val="center"/>
            </w:pPr>
          </w:p>
        </w:tc>
        <w:tc>
          <w:tcPr>
            <w:tcW w:w="1134" w:type="dxa"/>
          </w:tcPr>
          <w:p w14:paraId="2FBA3FD9" w14:textId="77777777" w:rsidR="00CA5901" w:rsidRPr="00D11B72" w:rsidRDefault="00CA5901" w:rsidP="00D12148">
            <w:pPr>
              <w:pStyle w:val="Tabletext"/>
              <w:jc w:val="center"/>
            </w:pPr>
          </w:p>
        </w:tc>
      </w:tr>
      <w:tr w:rsidR="00CA5901" w:rsidRPr="00D11B72" w14:paraId="554A2519" w14:textId="17302C05" w:rsidTr="00003356">
        <w:trPr>
          <w:jc w:val="center"/>
        </w:trPr>
        <w:tc>
          <w:tcPr>
            <w:tcW w:w="3969" w:type="dxa"/>
            <w:shd w:val="clear" w:color="auto" w:fill="auto"/>
          </w:tcPr>
          <w:p w14:paraId="42D97147" w14:textId="77777777" w:rsidR="00CA5901" w:rsidRPr="00D11B72" w:rsidRDefault="00CA5901" w:rsidP="00D12148">
            <w:pPr>
              <w:pStyle w:val="Tabletext"/>
              <w:rPr>
                <w:noProof/>
              </w:rPr>
            </w:pPr>
            <w:r w:rsidRPr="00D11B72">
              <w:rPr>
                <w:noProof/>
              </w:rPr>
              <w:t>&lt;comment text&gt;</w:t>
            </w:r>
          </w:p>
        </w:tc>
        <w:tc>
          <w:tcPr>
            <w:tcW w:w="1134" w:type="dxa"/>
            <w:shd w:val="clear" w:color="auto" w:fill="auto"/>
          </w:tcPr>
          <w:p w14:paraId="2ADB8F2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40EB2C4" w14:textId="77777777" w:rsidR="00CA5901" w:rsidRPr="00D11B72" w:rsidRDefault="00CA5901" w:rsidP="00D12148">
            <w:pPr>
              <w:pStyle w:val="Tabletext"/>
              <w:jc w:val="center"/>
              <w:rPr>
                <w:noProof/>
              </w:rPr>
            </w:pPr>
          </w:p>
        </w:tc>
        <w:tc>
          <w:tcPr>
            <w:tcW w:w="1134" w:type="dxa"/>
            <w:shd w:val="clear" w:color="auto" w:fill="auto"/>
          </w:tcPr>
          <w:p w14:paraId="02ECD183" w14:textId="77777777" w:rsidR="00CA5901" w:rsidRPr="00D11B72" w:rsidRDefault="00CA5901" w:rsidP="00D12148">
            <w:pPr>
              <w:pStyle w:val="Tabletext"/>
              <w:jc w:val="center"/>
              <w:rPr>
                <w:noProof/>
              </w:rPr>
            </w:pPr>
          </w:p>
        </w:tc>
        <w:tc>
          <w:tcPr>
            <w:tcW w:w="1134" w:type="dxa"/>
            <w:shd w:val="clear" w:color="auto" w:fill="auto"/>
          </w:tcPr>
          <w:p w14:paraId="522E4CEE" w14:textId="77777777" w:rsidR="00CA5901" w:rsidRPr="00D11B72" w:rsidRDefault="00CA5901" w:rsidP="00D12148">
            <w:pPr>
              <w:pStyle w:val="Tabletext"/>
              <w:jc w:val="center"/>
            </w:pPr>
          </w:p>
        </w:tc>
        <w:tc>
          <w:tcPr>
            <w:tcW w:w="1134" w:type="dxa"/>
          </w:tcPr>
          <w:p w14:paraId="2E157A88" w14:textId="77777777" w:rsidR="00CA5901" w:rsidRPr="00D11B72" w:rsidRDefault="00CA5901" w:rsidP="00D12148">
            <w:pPr>
              <w:pStyle w:val="Tabletext"/>
              <w:jc w:val="center"/>
            </w:pPr>
          </w:p>
        </w:tc>
      </w:tr>
      <w:tr w:rsidR="00CA5901" w:rsidRPr="00D11B72" w14:paraId="762205ED" w14:textId="090A8E86" w:rsidTr="00003356">
        <w:trPr>
          <w:jc w:val="center"/>
        </w:trPr>
        <w:tc>
          <w:tcPr>
            <w:tcW w:w="3969" w:type="dxa"/>
            <w:shd w:val="clear" w:color="auto" w:fill="auto"/>
          </w:tcPr>
          <w:p w14:paraId="187E0A60" w14:textId="77777777" w:rsidR="00CA5901" w:rsidRPr="00D11B72" w:rsidRDefault="00CA5901" w:rsidP="00D12148">
            <w:pPr>
              <w:pStyle w:val="Tabletext"/>
              <w:rPr>
                <w:noProof/>
              </w:rPr>
            </w:pPr>
            <w:r w:rsidRPr="00D11B72">
              <w:rPr>
                <w:noProof/>
              </w:rPr>
              <w:t>&lt;comment&gt;</w:t>
            </w:r>
          </w:p>
        </w:tc>
        <w:tc>
          <w:tcPr>
            <w:tcW w:w="1134" w:type="dxa"/>
            <w:shd w:val="clear" w:color="auto" w:fill="auto"/>
          </w:tcPr>
          <w:p w14:paraId="3660B3A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6D80E84" w14:textId="77777777" w:rsidR="00CA5901" w:rsidRPr="00D11B72" w:rsidRDefault="00CA5901" w:rsidP="00D12148">
            <w:pPr>
              <w:pStyle w:val="Tabletext"/>
              <w:jc w:val="center"/>
              <w:rPr>
                <w:noProof/>
              </w:rPr>
            </w:pPr>
          </w:p>
        </w:tc>
        <w:tc>
          <w:tcPr>
            <w:tcW w:w="1134" w:type="dxa"/>
            <w:shd w:val="clear" w:color="auto" w:fill="auto"/>
          </w:tcPr>
          <w:p w14:paraId="19B1AE6E" w14:textId="77777777" w:rsidR="00CA5901" w:rsidRPr="00D11B72" w:rsidRDefault="00CA5901" w:rsidP="00D12148">
            <w:pPr>
              <w:pStyle w:val="Tabletext"/>
              <w:jc w:val="center"/>
              <w:rPr>
                <w:noProof/>
              </w:rPr>
            </w:pPr>
          </w:p>
        </w:tc>
        <w:tc>
          <w:tcPr>
            <w:tcW w:w="1134" w:type="dxa"/>
            <w:shd w:val="clear" w:color="auto" w:fill="auto"/>
          </w:tcPr>
          <w:p w14:paraId="507D6895" w14:textId="77777777" w:rsidR="00CA5901" w:rsidRPr="00D11B72" w:rsidRDefault="00CA5901" w:rsidP="00D12148">
            <w:pPr>
              <w:pStyle w:val="Tabletext"/>
              <w:jc w:val="center"/>
            </w:pPr>
          </w:p>
        </w:tc>
        <w:tc>
          <w:tcPr>
            <w:tcW w:w="1134" w:type="dxa"/>
          </w:tcPr>
          <w:p w14:paraId="750A595B" w14:textId="77777777" w:rsidR="00CA5901" w:rsidRPr="00D11B72" w:rsidRDefault="00CA5901" w:rsidP="00D12148">
            <w:pPr>
              <w:pStyle w:val="Tabletext"/>
              <w:jc w:val="center"/>
            </w:pPr>
          </w:p>
        </w:tc>
      </w:tr>
      <w:tr w:rsidR="00CA5901" w:rsidRPr="00D11B72" w14:paraId="25BA45BC" w14:textId="2912FE7B" w:rsidTr="00003356">
        <w:trPr>
          <w:jc w:val="center"/>
        </w:trPr>
        <w:tc>
          <w:tcPr>
            <w:tcW w:w="3969" w:type="dxa"/>
            <w:shd w:val="clear" w:color="auto" w:fill="auto"/>
          </w:tcPr>
          <w:p w14:paraId="124A4139" w14:textId="77777777" w:rsidR="00CA5901" w:rsidRPr="00D11B72" w:rsidRDefault="00CA5901" w:rsidP="00D12148">
            <w:pPr>
              <w:pStyle w:val="Tabletext"/>
              <w:rPr>
                <w:noProof/>
              </w:rPr>
            </w:pPr>
            <w:r w:rsidRPr="00D11B72">
              <w:rPr>
                <w:noProof/>
              </w:rPr>
              <w:t>&lt;commercial at&gt;</w:t>
            </w:r>
          </w:p>
        </w:tc>
        <w:tc>
          <w:tcPr>
            <w:tcW w:w="1134" w:type="dxa"/>
            <w:shd w:val="clear" w:color="auto" w:fill="auto"/>
          </w:tcPr>
          <w:p w14:paraId="45B4DF6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EA6481" w14:textId="77777777" w:rsidR="00CA5901" w:rsidRPr="00D11B72" w:rsidRDefault="00CA5901" w:rsidP="00D12148">
            <w:pPr>
              <w:pStyle w:val="Tabletext"/>
              <w:jc w:val="center"/>
              <w:rPr>
                <w:noProof/>
              </w:rPr>
            </w:pPr>
          </w:p>
        </w:tc>
        <w:tc>
          <w:tcPr>
            <w:tcW w:w="1134" w:type="dxa"/>
            <w:shd w:val="clear" w:color="auto" w:fill="auto"/>
          </w:tcPr>
          <w:p w14:paraId="291E81A8" w14:textId="77777777" w:rsidR="00CA5901" w:rsidRPr="00D11B72" w:rsidRDefault="00CA5901" w:rsidP="00D12148">
            <w:pPr>
              <w:pStyle w:val="Tabletext"/>
              <w:jc w:val="center"/>
              <w:rPr>
                <w:noProof/>
              </w:rPr>
            </w:pPr>
          </w:p>
        </w:tc>
        <w:tc>
          <w:tcPr>
            <w:tcW w:w="1134" w:type="dxa"/>
            <w:shd w:val="clear" w:color="auto" w:fill="auto"/>
          </w:tcPr>
          <w:p w14:paraId="1260C6E0" w14:textId="77777777" w:rsidR="00CA5901" w:rsidRPr="00D11B72" w:rsidRDefault="00CA5901" w:rsidP="00D12148">
            <w:pPr>
              <w:pStyle w:val="Tabletext"/>
              <w:jc w:val="center"/>
            </w:pPr>
          </w:p>
        </w:tc>
        <w:tc>
          <w:tcPr>
            <w:tcW w:w="1134" w:type="dxa"/>
          </w:tcPr>
          <w:p w14:paraId="58B9896D" w14:textId="77777777" w:rsidR="00CA5901" w:rsidRPr="00D11B72" w:rsidRDefault="00CA5901" w:rsidP="00D12148">
            <w:pPr>
              <w:pStyle w:val="Tabletext"/>
              <w:jc w:val="center"/>
            </w:pPr>
          </w:p>
        </w:tc>
      </w:tr>
      <w:tr w:rsidR="00CA5901" w:rsidRPr="00D11B72" w14:paraId="734E96A8" w14:textId="60DA0525" w:rsidTr="00003356">
        <w:trPr>
          <w:jc w:val="center"/>
        </w:trPr>
        <w:tc>
          <w:tcPr>
            <w:tcW w:w="3969" w:type="dxa"/>
            <w:shd w:val="clear" w:color="auto" w:fill="auto"/>
          </w:tcPr>
          <w:p w14:paraId="76120646" w14:textId="77777777" w:rsidR="00CA5901" w:rsidRPr="00D11B72" w:rsidRDefault="00CA5901" w:rsidP="00D12148">
            <w:pPr>
              <w:pStyle w:val="Tabletext"/>
              <w:rPr>
                <w:noProof/>
              </w:rPr>
            </w:pPr>
            <w:r w:rsidRPr="00D11B72">
              <w:rPr>
                <w:noProof/>
              </w:rPr>
              <w:t>&lt;communication constraints&gt;</w:t>
            </w:r>
          </w:p>
        </w:tc>
        <w:tc>
          <w:tcPr>
            <w:tcW w:w="1134" w:type="dxa"/>
            <w:shd w:val="clear" w:color="auto" w:fill="auto"/>
          </w:tcPr>
          <w:p w14:paraId="2C87A87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B577D07"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6646989" w14:textId="77777777" w:rsidR="00CA5901" w:rsidRPr="00D11B72" w:rsidRDefault="00CA5901" w:rsidP="00D12148">
            <w:pPr>
              <w:pStyle w:val="Tabletext"/>
              <w:jc w:val="center"/>
              <w:rPr>
                <w:noProof/>
              </w:rPr>
            </w:pPr>
          </w:p>
        </w:tc>
        <w:tc>
          <w:tcPr>
            <w:tcW w:w="1134" w:type="dxa"/>
            <w:shd w:val="clear" w:color="auto" w:fill="auto"/>
          </w:tcPr>
          <w:p w14:paraId="25316724" w14:textId="77777777" w:rsidR="00CA5901" w:rsidRPr="00D11B72" w:rsidRDefault="00CA5901" w:rsidP="00D12148">
            <w:pPr>
              <w:pStyle w:val="Tabletext"/>
              <w:jc w:val="center"/>
            </w:pPr>
          </w:p>
        </w:tc>
        <w:tc>
          <w:tcPr>
            <w:tcW w:w="1134" w:type="dxa"/>
          </w:tcPr>
          <w:p w14:paraId="27044186" w14:textId="77777777" w:rsidR="00CA5901" w:rsidRPr="00D11B72" w:rsidRDefault="00CA5901" w:rsidP="00D12148">
            <w:pPr>
              <w:pStyle w:val="Tabletext"/>
              <w:jc w:val="center"/>
            </w:pPr>
          </w:p>
        </w:tc>
      </w:tr>
      <w:tr w:rsidR="00CA5901" w:rsidRPr="00D11B72" w14:paraId="5A738004" w14:textId="6952666D" w:rsidTr="00003356">
        <w:trPr>
          <w:jc w:val="center"/>
        </w:trPr>
        <w:tc>
          <w:tcPr>
            <w:tcW w:w="3969" w:type="dxa"/>
            <w:shd w:val="clear" w:color="auto" w:fill="auto"/>
          </w:tcPr>
          <w:p w14:paraId="28F6AF48" w14:textId="77777777" w:rsidR="00CA5901" w:rsidRPr="00D11B72" w:rsidRDefault="00CA5901" w:rsidP="00D12148">
            <w:pPr>
              <w:pStyle w:val="Tabletext"/>
              <w:rPr>
                <w:noProof/>
              </w:rPr>
            </w:pPr>
            <w:r w:rsidRPr="00D11B72">
              <w:rPr>
                <w:noProof/>
              </w:rPr>
              <w:t>&lt;composite begin sign&gt;</w:t>
            </w:r>
          </w:p>
        </w:tc>
        <w:tc>
          <w:tcPr>
            <w:tcW w:w="1134" w:type="dxa"/>
            <w:shd w:val="clear" w:color="auto" w:fill="auto"/>
          </w:tcPr>
          <w:p w14:paraId="1AAF279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C8D80F3" w14:textId="77777777" w:rsidR="00CA5901" w:rsidRPr="00D11B72" w:rsidRDefault="00CA5901" w:rsidP="00D12148">
            <w:pPr>
              <w:pStyle w:val="Tabletext"/>
              <w:jc w:val="center"/>
              <w:rPr>
                <w:noProof/>
              </w:rPr>
            </w:pPr>
          </w:p>
        </w:tc>
        <w:tc>
          <w:tcPr>
            <w:tcW w:w="1134" w:type="dxa"/>
            <w:shd w:val="clear" w:color="auto" w:fill="auto"/>
          </w:tcPr>
          <w:p w14:paraId="6B98C89C" w14:textId="77777777" w:rsidR="00CA5901" w:rsidRPr="00D11B72" w:rsidRDefault="00CA5901" w:rsidP="00D12148">
            <w:pPr>
              <w:pStyle w:val="Tabletext"/>
              <w:jc w:val="center"/>
              <w:rPr>
                <w:noProof/>
              </w:rPr>
            </w:pPr>
          </w:p>
        </w:tc>
        <w:tc>
          <w:tcPr>
            <w:tcW w:w="1134" w:type="dxa"/>
            <w:shd w:val="clear" w:color="auto" w:fill="auto"/>
          </w:tcPr>
          <w:p w14:paraId="5F54FCCF" w14:textId="77777777" w:rsidR="00CA5901" w:rsidRPr="00D11B72" w:rsidRDefault="00CA5901" w:rsidP="00D12148">
            <w:pPr>
              <w:pStyle w:val="Tabletext"/>
              <w:jc w:val="center"/>
            </w:pPr>
          </w:p>
        </w:tc>
        <w:tc>
          <w:tcPr>
            <w:tcW w:w="1134" w:type="dxa"/>
          </w:tcPr>
          <w:p w14:paraId="19305F02" w14:textId="77777777" w:rsidR="00CA5901" w:rsidRPr="00D11B72" w:rsidRDefault="00CA5901" w:rsidP="00D12148">
            <w:pPr>
              <w:pStyle w:val="Tabletext"/>
              <w:jc w:val="center"/>
            </w:pPr>
          </w:p>
        </w:tc>
      </w:tr>
      <w:tr w:rsidR="00CA5901" w:rsidRPr="00D11B72" w14:paraId="7AF4C79E" w14:textId="6FB9896B" w:rsidTr="00003356">
        <w:trPr>
          <w:jc w:val="center"/>
        </w:trPr>
        <w:tc>
          <w:tcPr>
            <w:tcW w:w="3969" w:type="dxa"/>
            <w:shd w:val="clear" w:color="auto" w:fill="auto"/>
          </w:tcPr>
          <w:p w14:paraId="1C030C19" w14:textId="77777777" w:rsidR="00CA5901" w:rsidRPr="00D11B72" w:rsidRDefault="00CA5901" w:rsidP="00D12148">
            <w:pPr>
              <w:pStyle w:val="Tabletext"/>
              <w:rPr>
                <w:noProof/>
              </w:rPr>
            </w:pPr>
            <w:r w:rsidRPr="00D11B72">
              <w:rPr>
                <w:noProof/>
              </w:rPr>
              <w:t>&lt;composite end sign&gt;</w:t>
            </w:r>
          </w:p>
        </w:tc>
        <w:tc>
          <w:tcPr>
            <w:tcW w:w="1134" w:type="dxa"/>
            <w:shd w:val="clear" w:color="auto" w:fill="auto"/>
          </w:tcPr>
          <w:p w14:paraId="3BF3CB1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2C3DB93" w14:textId="77777777" w:rsidR="00CA5901" w:rsidRPr="00D11B72" w:rsidRDefault="00CA5901" w:rsidP="00D12148">
            <w:pPr>
              <w:pStyle w:val="Tabletext"/>
              <w:jc w:val="center"/>
              <w:rPr>
                <w:noProof/>
              </w:rPr>
            </w:pPr>
          </w:p>
        </w:tc>
        <w:tc>
          <w:tcPr>
            <w:tcW w:w="1134" w:type="dxa"/>
            <w:shd w:val="clear" w:color="auto" w:fill="auto"/>
          </w:tcPr>
          <w:p w14:paraId="7ECB472D" w14:textId="77777777" w:rsidR="00CA5901" w:rsidRPr="00D11B72" w:rsidRDefault="00CA5901" w:rsidP="00D12148">
            <w:pPr>
              <w:pStyle w:val="Tabletext"/>
              <w:jc w:val="center"/>
              <w:rPr>
                <w:noProof/>
              </w:rPr>
            </w:pPr>
          </w:p>
        </w:tc>
        <w:tc>
          <w:tcPr>
            <w:tcW w:w="1134" w:type="dxa"/>
            <w:shd w:val="clear" w:color="auto" w:fill="auto"/>
          </w:tcPr>
          <w:p w14:paraId="57769311" w14:textId="77777777" w:rsidR="00CA5901" w:rsidRPr="00D11B72" w:rsidRDefault="00CA5901" w:rsidP="00D12148">
            <w:pPr>
              <w:pStyle w:val="Tabletext"/>
              <w:jc w:val="center"/>
            </w:pPr>
          </w:p>
        </w:tc>
        <w:tc>
          <w:tcPr>
            <w:tcW w:w="1134" w:type="dxa"/>
          </w:tcPr>
          <w:p w14:paraId="3BD9C8D4" w14:textId="77777777" w:rsidR="00CA5901" w:rsidRPr="00D11B72" w:rsidRDefault="00CA5901" w:rsidP="00D12148">
            <w:pPr>
              <w:pStyle w:val="Tabletext"/>
              <w:jc w:val="center"/>
            </w:pPr>
          </w:p>
        </w:tc>
      </w:tr>
      <w:tr w:rsidR="00CA5901" w:rsidRPr="00D11B72" w14:paraId="36CDF142" w14:textId="2CFA49B4" w:rsidTr="00003356">
        <w:trPr>
          <w:jc w:val="center"/>
        </w:trPr>
        <w:tc>
          <w:tcPr>
            <w:tcW w:w="3969" w:type="dxa"/>
            <w:shd w:val="clear" w:color="auto" w:fill="auto"/>
          </w:tcPr>
          <w:p w14:paraId="1B9AED70" w14:textId="77777777" w:rsidR="00CA5901" w:rsidRPr="00D11B72" w:rsidRDefault="00CA5901" w:rsidP="00D12148">
            <w:pPr>
              <w:pStyle w:val="Tabletext"/>
              <w:rPr>
                <w:noProof/>
              </w:rPr>
            </w:pPr>
            <w:r w:rsidRPr="00D11B72">
              <w:rPr>
                <w:noProof/>
              </w:rPr>
              <w:t>&lt;composite primary&gt;</w:t>
            </w:r>
          </w:p>
        </w:tc>
        <w:tc>
          <w:tcPr>
            <w:tcW w:w="1134" w:type="dxa"/>
            <w:shd w:val="clear" w:color="auto" w:fill="auto"/>
          </w:tcPr>
          <w:p w14:paraId="2193B10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9FB8DD2" w14:textId="77777777" w:rsidR="00CA5901" w:rsidRPr="00D11B72" w:rsidRDefault="00CA5901" w:rsidP="00D12148">
            <w:pPr>
              <w:pStyle w:val="Tabletext"/>
              <w:jc w:val="center"/>
              <w:rPr>
                <w:noProof/>
              </w:rPr>
            </w:pPr>
          </w:p>
        </w:tc>
        <w:tc>
          <w:tcPr>
            <w:tcW w:w="1134" w:type="dxa"/>
            <w:shd w:val="clear" w:color="auto" w:fill="auto"/>
          </w:tcPr>
          <w:p w14:paraId="027C8C2E" w14:textId="77777777" w:rsidR="00CA5901" w:rsidRPr="00D11B72" w:rsidRDefault="00CA5901" w:rsidP="00D12148">
            <w:pPr>
              <w:pStyle w:val="Tabletext"/>
              <w:jc w:val="center"/>
              <w:rPr>
                <w:noProof/>
              </w:rPr>
            </w:pPr>
          </w:p>
        </w:tc>
        <w:tc>
          <w:tcPr>
            <w:tcW w:w="1134" w:type="dxa"/>
            <w:shd w:val="clear" w:color="auto" w:fill="auto"/>
          </w:tcPr>
          <w:p w14:paraId="7F1A80D9" w14:textId="77777777" w:rsidR="00CA5901" w:rsidRPr="00D11B72" w:rsidRDefault="00CA5901" w:rsidP="00D12148">
            <w:pPr>
              <w:pStyle w:val="Tabletext"/>
              <w:jc w:val="center"/>
            </w:pPr>
          </w:p>
        </w:tc>
        <w:tc>
          <w:tcPr>
            <w:tcW w:w="1134" w:type="dxa"/>
          </w:tcPr>
          <w:p w14:paraId="18EA4C52" w14:textId="77777777" w:rsidR="00CA5901" w:rsidRPr="00D11B72" w:rsidRDefault="00CA5901" w:rsidP="00D12148">
            <w:pPr>
              <w:pStyle w:val="Tabletext"/>
              <w:jc w:val="center"/>
            </w:pPr>
          </w:p>
        </w:tc>
      </w:tr>
      <w:tr w:rsidR="00CA5901" w:rsidRPr="00D11B72" w14:paraId="18F1E9A1" w14:textId="6F7E95AA" w:rsidTr="00003356">
        <w:trPr>
          <w:jc w:val="center"/>
        </w:trPr>
        <w:tc>
          <w:tcPr>
            <w:tcW w:w="3969" w:type="dxa"/>
            <w:shd w:val="clear" w:color="auto" w:fill="auto"/>
          </w:tcPr>
          <w:p w14:paraId="15AD3517" w14:textId="77777777" w:rsidR="00CA5901" w:rsidRPr="00D11B72" w:rsidRDefault="00CA5901" w:rsidP="00D12148">
            <w:pPr>
              <w:pStyle w:val="Tabletext"/>
              <w:rPr>
                <w:noProof/>
              </w:rPr>
            </w:pPr>
            <w:r w:rsidRPr="00D11B72">
              <w:rPr>
                <w:noProof/>
              </w:rPr>
              <w:t>&lt;composite special&gt;</w:t>
            </w:r>
          </w:p>
        </w:tc>
        <w:tc>
          <w:tcPr>
            <w:tcW w:w="1134" w:type="dxa"/>
            <w:shd w:val="clear" w:color="auto" w:fill="auto"/>
          </w:tcPr>
          <w:p w14:paraId="30DA6B1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4BA3AE" w14:textId="77777777" w:rsidR="00CA5901" w:rsidRPr="00D11B72" w:rsidRDefault="00CA5901" w:rsidP="00D12148">
            <w:pPr>
              <w:pStyle w:val="Tabletext"/>
              <w:jc w:val="center"/>
              <w:rPr>
                <w:noProof/>
              </w:rPr>
            </w:pPr>
          </w:p>
        </w:tc>
        <w:tc>
          <w:tcPr>
            <w:tcW w:w="1134" w:type="dxa"/>
            <w:shd w:val="clear" w:color="auto" w:fill="auto"/>
          </w:tcPr>
          <w:p w14:paraId="5ED31EE1" w14:textId="77777777" w:rsidR="00CA5901" w:rsidRPr="00D11B72" w:rsidRDefault="00CA5901" w:rsidP="00D12148">
            <w:pPr>
              <w:pStyle w:val="Tabletext"/>
              <w:jc w:val="center"/>
              <w:rPr>
                <w:noProof/>
              </w:rPr>
            </w:pPr>
          </w:p>
        </w:tc>
        <w:tc>
          <w:tcPr>
            <w:tcW w:w="1134" w:type="dxa"/>
            <w:shd w:val="clear" w:color="auto" w:fill="auto"/>
          </w:tcPr>
          <w:p w14:paraId="64548151" w14:textId="77777777" w:rsidR="00CA5901" w:rsidRPr="00D11B72" w:rsidRDefault="00CA5901" w:rsidP="00D12148">
            <w:pPr>
              <w:pStyle w:val="Tabletext"/>
              <w:jc w:val="center"/>
            </w:pPr>
          </w:p>
        </w:tc>
        <w:tc>
          <w:tcPr>
            <w:tcW w:w="1134" w:type="dxa"/>
          </w:tcPr>
          <w:p w14:paraId="66409D95" w14:textId="77777777" w:rsidR="00CA5901" w:rsidRPr="00D11B72" w:rsidRDefault="00CA5901" w:rsidP="00D12148">
            <w:pPr>
              <w:pStyle w:val="Tabletext"/>
              <w:jc w:val="center"/>
            </w:pPr>
          </w:p>
        </w:tc>
      </w:tr>
      <w:tr w:rsidR="00CA5901" w:rsidRPr="00D11B72" w14:paraId="3003C250" w14:textId="57EA3CA9" w:rsidTr="00003356">
        <w:trPr>
          <w:jc w:val="center"/>
        </w:trPr>
        <w:tc>
          <w:tcPr>
            <w:tcW w:w="3969" w:type="dxa"/>
            <w:shd w:val="clear" w:color="auto" w:fill="auto"/>
          </w:tcPr>
          <w:p w14:paraId="139C79DE" w14:textId="77777777" w:rsidR="00CA5901" w:rsidRPr="00D11B72" w:rsidRDefault="00CA5901" w:rsidP="00D12148">
            <w:pPr>
              <w:pStyle w:val="Tabletext"/>
              <w:rPr>
                <w:noProof/>
              </w:rPr>
            </w:pPr>
            <w:r w:rsidRPr="00D11B72">
              <w:rPr>
                <w:noProof/>
              </w:rPr>
              <w:t>&lt;composite state body area&gt;</w:t>
            </w:r>
          </w:p>
        </w:tc>
        <w:tc>
          <w:tcPr>
            <w:tcW w:w="1134" w:type="dxa"/>
            <w:shd w:val="clear" w:color="auto" w:fill="auto"/>
          </w:tcPr>
          <w:p w14:paraId="74FBEBD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F93D87E"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5E552EE" w14:textId="77777777" w:rsidR="00CA5901" w:rsidRPr="00D11B72" w:rsidRDefault="00CA5901" w:rsidP="00D12148">
            <w:pPr>
              <w:pStyle w:val="Tabletext"/>
              <w:jc w:val="center"/>
              <w:rPr>
                <w:noProof/>
              </w:rPr>
            </w:pPr>
          </w:p>
        </w:tc>
        <w:tc>
          <w:tcPr>
            <w:tcW w:w="1134" w:type="dxa"/>
            <w:shd w:val="clear" w:color="auto" w:fill="auto"/>
          </w:tcPr>
          <w:p w14:paraId="29AB69BA" w14:textId="77777777" w:rsidR="00CA5901" w:rsidRPr="00D11B72" w:rsidRDefault="00CA5901" w:rsidP="00D12148">
            <w:pPr>
              <w:pStyle w:val="Tabletext"/>
              <w:jc w:val="center"/>
            </w:pPr>
          </w:p>
        </w:tc>
        <w:tc>
          <w:tcPr>
            <w:tcW w:w="1134" w:type="dxa"/>
          </w:tcPr>
          <w:p w14:paraId="50260FF0" w14:textId="77777777" w:rsidR="00CA5901" w:rsidRPr="00D11B72" w:rsidRDefault="00CA5901" w:rsidP="00D12148">
            <w:pPr>
              <w:pStyle w:val="Tabletext"/>
              <w:jc w:val="center"/>
            </w:pPr>
          </w:p>
        </w:tc>
      </w:tr>
      <w:tr w:rsidR="00CA5901" w:rsidRPr="00D11B72" w14:paraId="6E109693" w14:textId="5F3E3D48" w:rsidTr="00003356">
        <w:trPr>
          <w:jc w:val="center"/>
        </w:trPr>
        <w:tc>
          <w:tcPr>
            <w:tcW w:w="3969" w:type="dxa"/>
            <w:shd w:val="clear" w:color="auto" w:fill="auto"/>
          </w:tcPr>
          <w:p w14:paraId="1B424451" w14:textId="77777777" w:rsidR="00CA5901" w:rsidRPr="00D11B72" w:rsidRDefault="00CA5901" w:rsidP="00D12148">
            <w:pPr>
              <w:pStyle w:val="Tabletext"/>
              <w:rPr>
                <w:noProof/>
              </w:rPr>
            </w:pPr>
            <w:r w:rsidRPr="00D11B72">
              <w:rPr>
                <w:noProof/>
              </w:rPr>
              <w:t>&lt;composite state diagram&gt;</w:t>
            </w:r>
          </w:p>
        </w:tc>
        <w:tc>
          <w:tcPr>
            <w:tcW w:w="1134" w:type="dxa"/>
            <w:shd w:val="clear" w:color="auto" w:fill="auto"/>
          </w:tcPr>
          <w:p w14:paraId="58439551" w14:textId="77777777" w:rsidR="00CA5901" w:rsidRPr="00D11B72" w:rsidRDefault="00CA5901" w:rsidP="00D12148">
            <w:pPr>
              <w:pStyle w:val="Tabletext"/>
              <w:jc w:val="center"/>
              <w:rPr>
                <w:noProof/>
              </w:rPr>
            </w:pPr>
          </w:p>
        </w:tc>
        <w:tc>
          <w:tcPr>
            <w:tcW w:w="1134" w:type="dxa"/>
            <w:shd w:val="clear" w:color="auto" w:fill="auto"/>
          </w:tcPr>
          <w:p w14:paraId="33C41F9D" w14:textId="77777777" w:rsidR="00CA5901" w:rsidRPr="00D11B72" w:rsidRDefault="00CA5901" w:rsidP="00D12148">
            <w:pPr>
              <w:pStyle w:val="Tabletext"/>
              <w:jc w:val="center"/>
            </w:pPr>
          </w:p>
        </w:tc>
        <w:tc>
          <w:tcPr>
            <w:tcW w:w="1134" w:type="dxa"/>
            <w:shd w:val="clear" w:color="auto" w:fill="auto"/>
          </w:tcPr>
          <w:p w14:paraId="05FDA60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D7F64B" w14:textId="77777777" w:rsidR="00CA5901" w:rsidRPr="00D11B72" w:rsidRDefault="00CA5901" w:rsidP="00D12148">
            <w:pPr>
              <w:pStyle w:val="Tabletext"/>
              <w:jc w:val="center"/>
            </w:pPr>
          </w:p>
        </w:tc>
        <w:tc>
          <w:tcPr>
            <w:tcW w:w="1134" w:type="dxa"/>
          </w:tcPr>
          <w:p w14:paraId="71C1DDDA" w14:textId="77777777" w:rsidR="00CA5901" w:rsidRPr="00D11B72" w:rsidRDefault="00CA5901" w:rsidP="00D12148">
            <w:pPr>
              <w:pStyle w:val="Tabletext"/>
              <w:jc w:val="center"/>
            </w:pPr>
          </w:p>
        </w:tc>
      </w:tr>
      <w:tr w:rsidR="00CA5901" w:rsidRPr="00D11B72" w14:paraId="27AA197E" w14:textId="3568E736" w:rsidTr="00003356">
        <w:trPr>
          <w:jc w:val="center"/>
        </w:trPr>
        <w:tc>
          <w:tcPr>
            <w:tcW w:w="3969" w:type="dxa"/>
            <w:shd w:val="clear" w:color="auto" w:fill="auto"/>
          </w:tcPr>
          <w:p w14:paraId="0D6D8502" w14:textId="77777777" w:rsidR="00CA5901" w:rsidRPr="00D11B72" w:rsidRDefault="00CA5901" w:rsidP="00D12148">
            <w:pPr>
              <w:pStyle w:val="Tabletext"/>
              <w:rPr>
                <w:noProof/>
              </w:rPr>
            </w:pPr>
            <w:r w:rsidRPr="00D11B72">
              <w:rPr>
                <w:noProof/>
              </w:rPr>
              <w:t>&lt;composite state graph page&gt;</w:t>
            </w:r>
          </w:p>
        </w:tc>
        <w:tc>
          <w:tcPr>
            <w:tcW w:w="1134" w:type="dxa"/>
            <w:shd w:val="clear" w:color="auto" w:fill="auto"/>
          </w:tcPr>
          <w:p w14:paraId="3D945E17" w14:textId="77777777" w:rsidR="00CA5901" w:rsidRPr="00D11B72" w:rsidRDefault="00CA5901" w:rsidP="00D12148">
            <w:pPr>
              <w:pStyle w:val="Tabletext"/>
              <w:jc w:val="center"/>
              <w:rPr>
                <w:noProof/>
              </w:rPr>
            </w:pPr>
          </w:p>
        </w:tc>
        <w:tc>
          <w:tcPr>
            <w:tcW w:w="1134" w:type="dxa"/>
            <w:shd w:val="clear" w:color="auto" w:fill="auto"/>
          </w:tcPr>
          <w:p w14:paraId="7FEA7351" w14:textId="77777777" w:rsidR="00CA5901" w:rsidRPr="00D11B72" w:rsidRDefault="00CA5901" w:rsidP="00D12148">
            <w:pPr>
              <w:pStyle w:val="Tabletext"/>
              <w:jc w:val="center"/>
            </w:pPr>
          </w:p>
        </w:tc>
        <w:tc>
          <w:tcPr>
            <w:tcW w:w="1134" w:type="dxa"/>
            <w:shd w:val="clear" w:color="auto" w:fill="auto"/>
          </w:tcPr>
          <w:p w14:paraId="6056D7E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EA55490" w14:textId="77777777" w:rsidR="00CA5901" w:rsidRPr="00D11B72" w:rsidRDefault="00CA5901" w:rsidP="00D12148">
            <w:pPr>
              <w:pStyle w:val="Tabletext"/>
              <w:jc w:val="center"/>
            </w:pPr>
          </w:p>
        </w:tc>
        <w:tc>
          <w:tcPr>
            <w:tcW w:w="1134" w:type="dxa"/>
          </w:tcPr>
          <w:p w14:paraId="147AD591" w14:textId="77777777" w:rsidR="00CA5901" w:rsidRPr="00D11B72" w:rsidRDefault="00CA5901" w:rsidP="00D12148">
            <w:pPr>
              <w:pStyle w:val="Tabletext"/>
              <w:jc w:val="center"/>
            </w:pPr>
          </w:p>
        </w:tc>
      </w:tr>
      <w:tr w:rsidR="00CA5901" w:rsidRPr="00D11B72" w14:paraId="6BFC6F37" w14:textId="475FD213" w:rsidTr="00003356">
        <w:trPr>
          <w:jc w:val="center"/>
        </w:trPr>
        <w:tc>
          <w:tcPr>
            <w:tcW w:w="3969" w:type="dxa"/>
            <w:shd w:val="clear" w:color="auto" w:fill="auto"/>
          </w:tcPr>
          <w:p w14:paraId="43A0AFF2" w14:textId="77777777" w:rsidR="00CA5901" w:rsidRPr="00D11B72" w:rsidRDefault="00CA5901" w:rsidP="00D12148">
            <w:pPr>
              <w:pStyle w:val="Tabletext"/>
              <w:rPr>
                <w:noProof/>
              </w:rPr>
            </w:pPr>
            <w:r w:rsidRPr="00D11B72">
              <w:rPr>
                <w:noProof/>
              </w:rPr>
              <w:t>&lt;composite state heading&gt;</w:t>
            </w:r>
          </w:p>
        </w:tc>
        <w:tc>
          <w:tcPr>
            <w:tcW w:w="1134" w:type="dxa"/>
            <w:shd w:val="clear" w:color="auto" w:fill="auto"/>
          </w:tcPr>
          <w:p w14:paraId="068AA119" w14:textId="77777777" w:rsidR="00CA5901" w:rsidRPr="00D11B72" w:rsidRDefault="00CA5901" w:rsidP="00D12148">
            <w:pPr>
              <w:pStyle w:val="Tabletext"/>
              <w:jc w:val="center"/>
              <w:rPr>
                <w:noProof/>
              </w:rPr>
            </w:pPr>
          </w:p>
        </w:tc>
        <w:tc>
          <w:tcPr>
            <w:tcW w:w="1134" w:type="dxa"/>
            <w:shd w:val="clear" w:color="auto" w:fill="auto"/>
          </w:tcPr>
          <w:p w14:paraId="0F52E8D1" w14:textId="77777777" w:rsidR="00CA5901" w:rsidRPr="00D11B72" w:rsidRDefault="00CA5901" w:rsidP="00D12148">
            <w:pPr>
              <w:pStyle w:val="Tabletext"/>
              <w:jc w:val="center"/>
            </w:pPr>
          </w:p>
        </w:tc>
        <w:tc>
          <w:tcPr>
            <w:tcW w:w="1134" w:type="dxa"/>
            <w:shd w:val="clear" w:color="auto" w:fill="auto"/>
          </w:tcPr>
          <w:p w14:paraId="7ABA5E4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ABEFCFD" w14:textId="77777777" w:rsidR="00CA5901" w:rsidRPr="00D11B72" w:rsidRDefault="00CA5901" w:rsidP="00D12148">
            <w:pPr>
              <w:pStyle w:val="Tabletext"/>
              <w:jc w:val="center"/>
            </w:pPr>
          </w:p>
        </w:tc>
        <w:tc>
          <w:tcPr>
            <w:tcW w:w="1134" w:type="dxa"/>
          </w:tcPr>
          <w:p w14:paraId="420AF7CC" w14:textId="77777777" w:rsidR="00CA5901" w:rsidRPr="00D11B72" w:rsidRDefault="00CA5901" w:rsidP="00D12148">
            <w:pPr>
              <w:pStyle w:val="Tabletext"/>
              <w:jc w:val="center"/>
            </w:pPr>
          </w:p>
        </w:tc>
      </w:tr>
      <w:tr w:rsidR="00E015E7" w:rsidRPr="00D11B72" w14:paraId="7C823A74" w14:textId="77777777" w:rsidTr="00003356">
        <w:trPr>
          <w:jc w:val="center"/>
        </w:trPr>
        <w:tc>
          <w:tcPr>
            <w:tcW w:w="3969" w:type="dxa"/>
            <w:shd w:val="clear" w:color="auto" w:fill="auto"/>
          </w:tcPr>
          <w:p w14:paraId="08EE1748" w14:textId="233AA40F" w:rsidR="00E015E7" w:rsidRPr="00D11B72" w:rsidRDefault="00E015E7" w:rsidP="00D12148">
            <w:pPr>
              <w:pStyle w:val="Tabletext"/>
              <w:rPr>
                <w:noProof/>
              </w:rPr>
            </w:pPr>
            <w:r w:rsidRPr="00D11B72">
              <w:rPr>
                <w:noProof/>
              </w:rPr>
              <w:t>&lt;composite state </w:t>
            </w:r>
            <w:r>
              <w:rPr>
                <w:noProof/>
              </w:rPr>
              <w:t xml:space="preserve">list </w:t>
            </w:r>
            <w:r w:rsidRPr="00D11B72">
              <w:rPr>
                <w:noProof/>
              </w:rPr>
              <w:t>item&gt;</w:t>
            </w:r>
          </w:p>
        </w:tc>
        <w:tc>
          <w:tcPr>
            <w:tcW w:w="1134" w:type="dxa"/>
            <w:shd w:val="clear" w:color="auto" w:fill="auto"/>
          </w:tcPr>
          <w:p w14:paraId="30FFE778" w14:textId="77777777" w:rsidR="00E015E7" w:rsidRPr="00D11B72" w:rsidRDefault="00E015E7" w:rsidP="00D12148">
            <w:pPr>
              <w:pStyle w:val="Tabletext"/>
              <w:jc w:val="center"/>
              <w:rPr>
                <w:noProof/>
              </w:rPr>
            </w:pPr>
          </w:p>
        </w:tc>
        <w:tc>
          <w:tcPr>
            <w:tcW w:w="1134" w:type="dxa"/>
            <w:shd w:val="clear" w:color="auto" w:fill="auto"/>
          </w:tcPr>
          <w:p w14:paraId="645FB6EA" w14:textId="77777777" w:rsidR="00E015E7" w:rsidRPr="00D11B72" w:rsidRDefault="00E015E7" w:rsidP="00D12148">
            <w:pPr>
              <w:pStyle w:val="Tabletext"/>
              <w:jc w:val="center"/>
            </w:pPr>
          </w:p>
        </w:tc>
        <w:tc>
          <w:tcPr>
            <w:tcW w:w="1134" w:type="dxa"/>
            <w:shd w:val="clear" w:color="auto" w:fill="auto"/>
          </w:tcPr>
          <w:p w14:paraId="46F9246C" w14:textId="1344EA75" w:rsidR="00E015E7" w:rsidRPr="00D11B72" w:rsidRDefault="00E015E7" w:rsidP="00D12148">
            <w:pPr>
              <w:pStyle w:val="Tabletext"/>
              <w:jc w:val="center"/>
              <w:rPr>
                <w:noProof/>
              </w:rPr>
            </w:pPr>
            <w:r w:rsidRPr="00D11B72">
              <w:rPr>
                <w:noProof/>
              </w:rPr>
              <w:t>defined</w:t>
            </w:r>
          </w:p>
        </w:tc>
        <w:tc>
          <w:tcPr>
            <w:tcW w:w="1134" w:type="dxa"/>
            <w:shd w:val="clear" w:color="auto" w:fill="auto"/>
          </w:tcPr>
          <w:p w14:paraId="5EF70EE9" w14:textId="77777777" w:rsidR="00E015E7" w:rsidRPr="00D11B72" w:rsidRDefault="00E015E7" w:rsidP="00D12148">
            <w:pPr>
              <w:pStyle w:val="Tabletext"/>
              <w:jc w:val="center"/>
            </w:pPr>
          </w:p>
        </w:tc>
        <w:tc>
          <w:tcPr>
            <w:tcW w:w="1134" w:type="dxa"/>
          </w:tcPr>
          <w:p w14:paraId="4703EC04" w14:textId="77777777" w:rsidR="00E015E7" w:rsidRPr="00D11B72" w:rsidRDefault="00E015E7" w:rsidP="00D12148">
            <w:pPr>
              <w:pStyle w:val="Tabletext"/>
              <w:jc w:val="center"/>
            </w:pPr>
          </w:p>
        </w:tc>
      </w:tr>
      <w:tr w:rsidR="00CA5901" w:rsidRPr="00D11B72" w14:paraId="3AC83188" w14:textId="14C5EDEE" w:rsidTr="00003356">
        <w:trPr>
          <w:jc w:val="center"/>
        </w:trPr>
        <w:tc>
          <w:tcPr>
            <w:tcW w:w="3969" w:type="dxa"/>
            <w:shd w:val="clear" w:color="auto" w:fill="auto"/>
          </w:tcPr>
          <w:p w14:paraId="68C331AC" w14:textId="77777777" w:rsidR="00CA5901" w:rsidRPr="00D11B72" w:rsidRDefault="00CA5901" w:rsidP="00D12148">
            <w:pPr>
              <w:pStyle w:val="Tabletext"/>
              <w:rPr>
                <w:noProof/>
              </w:rPr>
            </w:pPr>
            <w:r w:rsidRPr="00D11B72">
              <w:rPr>
                <w:noProof/>
              </w:rPr>
              <w:t>&lt;composite state name&gt;</w:t>
            </w:r>
          </w:p>
        </w:tc>
        <w:tc>
          <w:tcPr>
            <w:tcW w:w="1134" w:type="dxa"/>
            <w:shd w:val="clear" w:color="auto" w:fill="auto"/>
          </w:tcPr>
          <w:p w14:paraId="23556F9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FA616F2" w14:textId="77777777" w:rsidR="00CA5901" w:rsidRPr="00D11B72" w:rsidRDefault="00CA5901" w:rsidP="00D12148">
            <w:pPr>
              <w:pStyle w:val="Tabletext"/>
              <w:jc w:val="center"/>
            </w:pPr>
          </w:p>
        </w:tc>
        <w:tc>
          <w:tcPr>
            <w:tcW w:w="1134" w:type="dxa"/>
            <w:shd w:val="clear" w:color="auto" w:fill="auto"/>
          </w:tcPr>
          <w:p w14:paraId="41CB12C3" w14:textId="77777777" w:rsidR="00CA5901" w:rsidRPr="00D11B72" w:rsidRDefault="00CA5901" w:rsidP="00D12148">
            <w:pPr>
              <w:pStyle w:val="Tabletext"/>
              <w:jc w:val="center"/>
              <w:rPr>
                <w:noProof/>
              </w:rPr>
            </w:pPr>
          </w:p>
        </w:tc>
        <w:tc>
          <w:tcPr>
            <w:tcW w:w="1134" w:type="dxa"/>
            <w:shd w:val="clear" w:color="auto" w:fill="auto"/>
          </w:tcPr>
          <w:p w14:paraId="269B9C4E" w14:textId="77777777" w:rsidR="00CA5901" w:rsidRPr="00D11B72" w:rsidRDefault="00CA5901" w:rsidP="00D12148">
            <w:pPr>
              <w:pStyle w:val="Tabletext"/>
              <w:jc w:val="center"/>
            </w:pPr>
          </w:p>
        </w:tc>
        <w:tc>
          <w:tcPr>
            <w:tcW w:w="1134" w:type="dxa"/>
          </w:tcPr>
          <w:p w14:paraId="08459177" w14:textId="77777777" w:rsidR="00CA5901" w:rsidRPr="00D11B72" w:rsidRDefault="00CA5901" w:rsidP="00D12148">
            <w:pPr>
              <w:pStyle w:val="Tabletext"/>
              <w:jc w:val="center"/>
            </w:pPr>
          </w:p>
        </w:tc>
      </w:tr>
      <w:tr w:rsidR="00CA5901" w:rsidRPr="00D11B72" w14:paraId="47BF5910" w14:textId="6FEA3913" w:rsidTr="00003356">
        <w:trPr>
          <w:jc w:val="center"/>
        </w:trPr>
        <w:tc>
          <w:tcPr>
            <w:tcW w:w="3969" w:type="dxa"/>
            <w:shd w:val="clear" w:color="auto" w:fill="auto"/>
          </w:tcPr>
          <w:p w14:paraId="2D20F60A" w14:textId="77777777" w:rsidR="00CA5901" w:rsidRPr="00D11B72" w:rsidRDefault="00CA5901" w:rsidP="00D12148">
            <w:pPr>
              <w:pStyle w:val="Tabletext"/>
              <w:rPr>
                <w:noProof/>
              </w:rPr>
            </w:pPr>
            <w:r w:rsidRPr="00D11B72">
              <w:rPr>
                <w:noProof/>
              </w:rPr>
              <w:t>&lt;composite state reference area&gt;</w:t>
            </w:r>
          </w:p>
        </w:tc>
        <w:tc>
          <w:tcPr>
            <w:tcW w:w="1134" w:type="dxa"/>
            <w:shd w:val="clear" w:color="auto" w:fill="auto"/>
          </w:tcPr>
          <w:p w14:paraId="648BA9FC" w14:textId="77777777" w:rsidR="00CA5901" w:rsidRPr="00D11B72" w:rsidRDefault="00CA5901" w:rsidP="00D12148">
            <w:pPr>
              <w:pStyle w:val="Tabletext"/>
              <w:jc w:val="center"/>
              <w:rPr>
                <w:noProof/>
              </w:rPr>
            </w:pPr>
          </w:p>
        </w:tc>
        <w:tc>
          <w:tcPr>
            <w:tcW w:w="1134" w:type="dxa"/>
            <w:shd w:val="clear" w:color="auto" w:fill="auto"/>
          </w:tcPr>
          <w:p w14:paraId="5D0505E8" w14:textId="77777777" w:rsidR="00CA5901" w:rsidRPr="00D11B72" w:rsidRDefault="00CA5901" w:rsidP="00D12148">
            <w:pPr>
              <w:pStyle w:val="Tabletext"/>
              <w:jc w:val="center"/>
            </w:pPr>
          </w:p>
        </w:tc>
        <w:tc>
          <w:tcPr>
            <w:tcW w:w="1134" w:type="dxa"/>
            <w:shd w:val="clear" w:color="auto" w:fill="auto"/>
          </w:tcPr>
          <w:p w14:paraId="24C07B8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750F478" w14:textId="77777777" w:rsidR="00CA5901" w:rsidRPr="00D11B72" w:rsidRDefault="00CA5901" w:rsidP="00D12148">
            <w:pPr>
              <w:pStyle w:val="Tabletext"/>
              <w:jc w:val="center"/>
            </w:pPr>
          </w:p>
        </w:tc>
        <w:tc>
          <w:tcPr>
            <w:tcW w:w="1134" w:type="dxa"/>
          </w:tcPr>
          <w:p w14:paraId="079C8C9C" w14:textId="77777777" w:rsidR="00CA5901" w:rsidRPr="00D11B72" w:rsidRDefault="00CA5901" w:rsidP="00D12148">
            <w:pPr>
              <w:pStyle w:val="Tabletext"/>
              <w:jc w:val="center"/>
            </w:pPr>
          </w:p>
        </w:tc>
      </w:tr>
      <w:tr w:rsidR="00CA5901" w:rsidRPr="00D11B72" w14:paraId="5FCE0E1B" w14:textId="5BD23FF6" w:rsidTr="00003356">
        <w:trPr>
          <w:jc w:val="center"/>
        </w:trPr>
        <w:tc>
          <w:tcPr>
            <w:tcW w:w="3969" w:type="dxa"/>
            <w:shd w:val="clear" w:color="auto" w:fill="auto"/>
          </w:tcPr>
          <w:p w14:paraId="272A95CF" w14:textId="77777777" w:rsidR="00CA5901" w:rsidRPr="00D11B72" w:rsidRDefault="00CA5901" w:rsidP="00D12148">
            <w:pPr>
              <w:pStyle w:val="Tabletext"/>
              <w:rPr>
                <w:noProof/>
              </w:rPr>
            </w:pPr>
            <w:r w:rsidRPr="00D11B72">
              <w:rPr>
                <w:noProof/>
              </w:rPr>
              <w:t>&lt;composite state text area&gt;</w:t>
            </w:r>
          </w:p>
        </w:tc>
        <w:tc>
          <w:tcPr>
            <w:tcW w:w="1134" w:type="dxa"/>
            <w:shd w:val="clear" w:color="auto" w:fill="auto"/>
          </w:tcPr>
          <w:p w14:paraId="27C1E27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418E463"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9FE93EA"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67D4BB5" w14:textId="77777777" w:rsidR="00CA5901" w:rsidRPr="00D11B72" w:rsidRDefault="00CA5901" w:rsidP="00D12148">
            <w:pPr>
              <w:pStyle w:val="Tabletext"/>
              <w:jc w:val="center"/>
            </w:pPr>
          </w:p>
        </w:tc>
        <w:tc>
          <w:tcPr>
            <w:tcW w:w="1134" w:type="dxa"/>
          </w:tcPr>
          <w:p w14:paraId="2BECAC91" w14:textId="77777777" w:rsidR="00CA5901" w:rsidRPr="00D11B72" w:rsidRDefault="00CA5901" w:rsidP="00D12148">
            <w:pPr>
              <w:pStyle w:val="Tabletext"/>
              <w:jc w:val="center"/>
            </w:pPr>
          </w:p>
        </w:tc>
      </w:tr>
      <w:tr w:rsidR="00CA5901" w:rsidRPr="00D11B72" w14:paraId="078D17EC" w14:textId="31A4F53E" w:rsidTr="00003356">
        <w:trPr>
          <w:jc w:val="center"/>
        </w:trPr>
        <w:tc>
          <w:tcPr>
            <w:tcW w:w="3969" w:type="dxa"/>
            <w:shd w:val="clear" w:color="auto" w:fill="auto"/>
          </w:tcPr>
          <w:p w14:paraId="7F001A37" w14:textId="77777777" w:rsidR="00CA5901" w:rsidRPr="00D11B72" w:rsidRDefault="00CA5901" w:rsidP="00D12148">
            <w:pPr>
              <w:pStyle w:val="Tabletext"/>
              <w:rPr>
                <w:noProof/>
              </w:rPr>
            </w:pPr>
            <w:r w:rsidRPr="00D11B72">
              <w:rPr>
                <w:noProof/>
              </w:rPr>
              <w:t>&lt;composite state type constraint&gt;</w:t>
            </w:r>
          </w:p>
        </w:tc>
        <w:tc>
          <w:tcPr>
            <w:tcW w:w="1134" w:type="dxa"/>
            <w:shd w:val="clear" w:color="auto" w:fill="auto"/>
          </w:tcPr>
          <w:p w14:paraId="41FAAC36" w14:textId="77777777" w:rsidR="00CA5901" w:rsidRPr="00D11B72" w:rsidRDefault="00CA5901" w:rsidP="00D12148">
            <w:pPr>
              <w:pStyle w:val="Tabletext"/>
              <w:jc w:val="center"/>
              <w:rPr>
                <w:noProof/>
              </w:rPr>
            </w:pPr>
          </w:p>
        </w:tc>
        <w:tc>
          <w:tcPr>
            <w:tcW w:w="1134" w:type="dxa"/>
            <w:shd w:val="clear" w:color="auto" w:fill="auto"/>
          </w:tcPr>
          <w:p w14:paraId="48AD73C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3E6850" w14:textId="77777777" w:rsidR="00CA5901" w:rsidRPr="00D11B72" w:rsidRDefault="00CA5901" w:rsidP="00D12148">
            <w:pPr>
              <w:pStyle w:val="Tabletext"/>
              <w:jc w:val="center"/>
              <w:rPr>
                <w:noProof/>
              </w:rPr>
            </w:pPr>
          </w:p>
        </w:tc>
        <w:tc>
          <w:tcPr>
            <w:tcW w:w="1134" w:type="dxa"/>
            <w:shd w:val="clear" w:color="auto" w:fill="auto"/>
          </w:tcPr>
          <w:p w14:paraId="12349D8E" w14:textId="77777777" w:rsidR="00CA5901" w:rsidRPr="00D11B72" w:rsidRDefault="00CA5901" w:rsidP="00D12148">
            <w:pPr>
              <w:pStyle w:val="Tabletext"/>
              <w:jc w:val="center"/>
            </w:pPr>
          </w:p>
        </w:tc>
        <w:tc>
          <w:tcPr>
            <w:tcW w:w="1134" w:type="dxa"/>
          </w:tcPr>
          <w:p w14:paraId="206118B4" w14:textId="77777777" w:rsidR="00CA5901" w:rsidRPr="00D11B72" w:rsidRDefault="00CA5901" w:rsidP="00D12148">
            <w:pPr>
              <w:pStyle w:val="Tabletext"/>
              <w:jc w:val="center"/>
            </w:pPr>
          </w:p>
        </w:tc>
      </w:tr>
      <w:tr w:rsidR="00CA5901" w:rsidRPr="00D11B72" w14:paraId="40B056D0" w14:textId="47FD6850" w:rsidTr="00003356">
        <w:trPr>
          <w:jc w:val="center"/>
        </w:trPr>
        <w:tc>
          <w:tcPr>
            <w:tcW w:w="3969" w:type="dxa"/>
            <w:shd w:val="clear" w:color="auto" w:fill="auto"/>
          </w:tcPr>
          <w:p w14:paraId="4ADB6936" w14:textId="77777777" w:rsidR="00CA5901" w:rsidRPr="00D11B72" w:rsidRDefault="00CA5901" w:rsidP="00D12148">
            <w:pPr>
              <w:pStyle w:val="Tabletext"/>
              <w:rPr>
                <w:noProof/>
              </w:rPr>
            </w:pPr>
            <w:r w:rsidRPr="00D11B72">
              <w:rPr>
                <w:noProof/>
              </w:rPr>
              <w:t>&lt;composite state type diagram&gt;</w:t>
            </w:r>
          </w:p>
        </w:tc>
        <w:tc>
          <w:tcPr>
            <w:tcW w:w="1134" w:type="dxa"/>
            <w:shd w:val="clear" w:color="auto" w:fill="auto"/>
          </w:tcPr>
          <w:p w14:paraId="5E602A7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A49D5A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D96008B"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E9FBA06" w14:textId="77777777" w:rsidR="00CA5901" w:rsidRPr="00D11B72" w:rsidRDefault="00CA5901" w:rsidP="00D12148">
            <w:pPr>
              <w:pStyle w:val="Tabletext"/>
              <w:jc w:val="center"/>
            </w:pPr>
          </w:p>
        </w:tc>
        <w:tc>
          <w:tcPr>
            <w:tcW w:w="1134" w:type="dxa"/>
          </w:tcPr>
          <w:p w14:paraId="5F97A45F" w14:textId="77777777" w:rsidR="00CA5901" w:rsidRPr="00D11B72" w:rsidRDefault="00CA5901" w:rsidP="00D12148">
            <w:pPr>
              <w:pStyle w:val="Tabletext"/>
              <w:jc w:val="center"/>
            </w:pPr>
          </w:p>
        </w:tc>
      </w:tr>
      <w:tr w:rsidR="00CA5901" w:rsidRPr="00D11B72" w14:paraId="1D783BA0" w14:textId="5789AC26" w:rsidTr="00003356">
        <w:trPr>
          <w:jc w:val="center"/>
        </w:trPr>
        <w:tc>
          <w:tcPr>
            <w:tcW w:w="3969" w:type="dxa"/>
            <w:shd w:val="clear" w:color="auto" w:fill="auto"/>
          </w:tcPr>
          <w:p w14:paraId="47FF5336" w14:textId="77777777" w:rsidR="00CA5901" w:rsidRPr="00D11B72" w:rsidRDefault="00CA5901" w:rsidP="00D12148">
            <w:pPr>
              <w:pStyle w:val="Tabletext"/>
              <w:rPr>
                <w:noProof/>
              </w:rPr>
            </w:pPr>
            <w:r w:rsidRPr="00D11B72">
              <w:rPr>
                <w:noProof/>
              </w:rPr>
              <w:t>&lt;composite state type heading&gt;</w:t>
            </w:r>
          </w:p>
        </w:tc>
        <w:tc>
          <w:tcPr>
            <w:tcW w:w="1134" w:type="dxa"/>
            <w:shd w:val="clear" w:color="auto" w:fill="auto"/>
          </w:tcPr>
          <w:p w14:paraId="29281CC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2E5CAAE"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49D1F65" w14:textId="77777777" w:rsidR="00CA5901" w:rsidRPr="00D11B72" w:rsidRDefault="00CA5901" w:rsidP="00D12148">
            <w:pPr>
              <w:pStyle w:val="Tabletext"/>
              <w:jc w:val="center"/>
              <w:rPr>
                <w:noProof/>
              </w:rPr>
            </w:pPr>
          </w:p>
        </w:tc>
        <w:tc>
          <w:tcPr>
            <w:tcW w:w="1134" w:type="dxa"/>
            <w:shd w:val="clear" w:color="auto" w:fill="auto"/>
          </w:tcPr>
          <w:p w14:paraId="5ACA49A6" w14:textId="77777777" w:rsidR="00CA5901" w:rsidRPr="00D11B72" w:rsidRDefault="00CA5901" w:rsidP="00D12148">
            <w:pPr>
              <w:pStyle w:val="Tabletext"/>
              <w:jc w:val="center"/>
            </w:pPr>
          </w:p>
        </w:tc>
        <w:tc>
          <w:tcPr>
            <w:tcW w:w="1134" w:type="dxa"/>
          </w:tcPr>
          <w:p w14:paraId="579E0D43" w14:textId="77777777" w:rsidR="00CA5901" w:rsidRPr="00D11B72" w:rsidRDefault="00CA5901" w:rsidP="00D12148">
            <w:pPr>
              <w:pStyle w:val="Tabletext"/>
              <w:jc w:val="center"/>
            </w:pPr>
          </w:p>
        </w:tc>
      </w:tr>
      <w:tr w:rsidR="00CA5901" w:rsidRPr="00D11B72" w14:paraId="7148FB99" w14:textId="656FACE9" w:rsidTr="00003356">
        <w:trPr>
          <w:jc w:val="center"/>
        </w:trPr>
        <w:tc>
          <w:tcPr>
            <w:tcW w:w="3969" w:type="dxa"/>
            <w:shd w:val="clear" w:color="auto" w:fill="auto"/>
          </w:tcPr>
          <w:p w14:paraId="28942631" w14:textId="77777777" w:rsidR="00CA5901" w:rsidRPr="00D11B72" w:rsidRDefault="00CA5901" w:rsidP="00D12148">
            <w:pPr>
              <w:pStyle w:val="Tabletext"/>
              <w:rPr>
                <w:noProof/>
              </w:rPr>
            </w:pPr>
            <w:r w:rsidRPr="00D11B72">
              <w:rPr>
                <w:noProof/>
              </w:rPr>
              <w:t>&lt;composite state type page&gt;</w:t>
            </w:r>
          </w:p>
        </w:tc>
        <w:tc>
          <w:tcPr>
            <w:tcW w:w="1134" w:type="dxa"/>
            <w:shd w:val="clear" w:color="auto" w:fill="auto"/>
          </w:tcPr>
          <w:p w14:paraId="568A011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757A5CC" w14:textId="76EAB9AE" w:rsidR="00CA5901" w:rsidRPr="00D11B72" w:rsidRDefault="00614E6E" w:rsidP="00D12148">
            <w:pPr>
              <w:pStyle w:val="Tabletext"/>
              <w:jc w:val="center"/>
              <w:rPr>
                <w:noProof/>
              </w:rPr>
            </w:pPr>
            <w:r w:rsidRPr="00D11B72">
              <w:rPr>
                <w:noProof/>
              </w:rPr>
              <w:t>redefined</w:t>
            </w:r>
          </w:p>
        </w:tc>
        <w:tc>
          <w:tcPr>
            <w:tcW w:w="1134" w:type="dxa"/>
            <w:shd w:val="clear" w:color="auto" w:fill="auto"/>
          </w:tcPr>
          <w:p w14:paraId="48803490" w14:textId="77777777" w:rsidR="00CA5901" w:rsidRPr="00D11B72" w:rsidRDefault="00CA5901" w:rsidP="00D12148">
            <w:pPr>
              <w:pStyle w:val="Tabletext"/>
              <w:jc w:val="center"/>
              <w:rPr>
                <w:noProof/>
              </w:rPr>
            </w:pPr>
          </w:p>
        </w:tc>
        <w:tc>
          <w:tcPr>
            <w:tcW w:w="1134" w:type="dxa"/>
            <w:shd w:val="clear" w:color="auto" w:fill="auto"/>
          </w:tcPr>
          <w:p w14:paraId="796D4DA7" w14:textId="77777777" w:rsidR="00CA5901" w:rsidRPr="00D11B72" w:rsidRDefault="00CA5901" w:rsidP="00D12148">
            <w:pPr>
              <w:pStyle w:val="Tabletext"/>
              <w:jc w:val="center"/>
            </w:pPr>
          </w:p>
        </w:tc>
        <w:tc>
          <w:tcPr>
            <w:tcW w:w="1134" w:type="dxa"/>
          </w:tcPr>
          <w:p w14:paraId="0849643A" w14:textId="77777777" w:rsidR="00CA5901" w:rsidRPr="00D11B72" w:rsidRDefault="00CA5901" w:rsidP="00D12148">
            <w:pPr>
              <w:pStyle w:val="Tabletext"/>
              <w:jc w:val="center"/>
            </w:pPr>
          </w:p>
        </w:tc>
      </w:tr>
      <w:tr w:rsidR="00CA5901" w:rsidRPr="00D11B72" w14:paraId="5E82C966" w14:textId="0296C909" w:rsidTr="00003356">
        <w:trPr>
          <w:jc w:val="center"/>
        </w:trPr>
        <w:tc>
          <w:tcPr>
            <w:tcW w:w="3969" w:type="dxa"/>
            <w:shd w:val="clear" w:color="auto" w:fill="auto"/>
          </w:tcPr>
          <w:p w14:paraId="17E90735" w14:textId="77777777" w:rsidR="00CA5901" w:rsidRPr="00D11B72" w:rsidRDefault="00CA5901" w:rsidP="00D12148">
            <w:pPr>
              <w:pStyle w:val="Tabletext"/>
              <w:rPr>
                <w:noProof/>
              </w:rPr>
            </w:pPr>
            <w:r w:rsidRPr="00D11B72">
              <w:rPr>
                <w:noProof/>
              </w:rPr>
              <w:t>&lt;composite state type reference area&gt;</w:t>
            </w:r>
          </w:p>
        </w:tc>
        <w:tc>
          <w:tcPr>
            <w:tcW w:w="1134" w:type="dxa"/>
            <w:shd w:val="clear" w:color="auto" w:fill="auto"/>
          </w:tcPr>
          <w:p w14:paraId="61C6420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DDF4B0E" w14:textId="77777777" w:rsidR="00CA5901" w:rsidRPr="00D11B72" w:rsidRDefault="00CA5901" w:rsidP="00D12148">
            <w:pPr>
              <w:pStyle w:val="Tabletext"/>
              <w:jc w:val="center"/>
              <w:rPr>
                <w:noProof/>
              </w:rPr>
            </w:pPr>
          </w:p>
        </w:tc>
        <w:tc>
          <w:tcPr>
            <w:tcW w:w="1134" w:type="dxa"/>
            <w:shd w:val="clear" w:color="auto" w:fill="auto"/>
          </w:tcPr>
          <w:p w14:paraId="4A4F030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433B3BA" w14:textId="77777777" w:rsidR="00CA5901" w:rsidRPr="00D11B72" w:rsidRDefault="00CA5901" w:rsidP="00D12148">
            <w:pPr>
              <w:pStyle w:val="Tabletext"/>
              <w:jc w:val="center"/>
            </w:pPr>
          </w:p>
        </w:tc>
        <w:tc>
          <w:tcPr>
            <w:tcW w:w="1134" w:type="dxa"/>
          </w:tcPr>
          <w:p w14:paraId="6DAB0814" w14:textId="77777777" w:rsidR="00CA5901" w:rsidRPr="00D11B72" w:rsidRDefault="00CA5901" w:rsidP="00D12148">
            <w:pPr>
              <w:pStyle w:val="Tabletext"/>
              <w:jc w:val="center"/>
            </w:pPr>
          </w:p>
        </w:tc>
      </w:tr>
      <w:tr w:rsidR="00614E6E" w:rsidRPr="00D11B72" w14:paraId="1B6BE340" w14:textId="77777777" w:rsidTr="00003356">
        <w:trPr>
          <w:jc w:val="center"/>
        </w:trPr>
        <w:tc>
          <w:tcPr>
            <w:tcW w:w="3969" w:type="dxa"/>
            <w:shd w:val="clear" w:color="auto" w:fill="auto"/>
          </w:tcPr>
          <w:p w14:paraId="752B8A70" w14:textId="2CE42CBE" w:rsidR="00614E6E" w:rsidRPr="00D11B72" w:rsidRDefault="00614E6E" w:rsidP="00614E6E">
            <w:pPr>
              <w:pStyle w:val="Tabletext"/>
              <w:rPr>
                <w:noProof/>
              </w:rPr>
            </w:pPr>
            <w:r w:rsidRPr="00D11B72">
              <w:rPr>
                <w:noProof/>
              </w:rPr>
              <w:t>&lt;composite state type </w:t>
            </w:r>
            <w:r>
              <w:rPr>
                <w:noProof/>
              </w:rPr>
              <w:t>reference</w:t>
            </w:r>
            <w:r w:rsidRPr="00D11B72">
              <w:rPr>
                <w:noProof/>
              </w:rPr>
              <w:t>&gt;</w:t>
            </w:r>
          </w:p>
        </w:tc>
        <w:tc>
          <w:tcPr>
            <w:tcW w:w="1134" w:type="dxa"/>
            <w:shd w:val="clear" w:color="auto" w:fill="auto"/>
          </w:tcPr>
          <w:p w14:paraId="226ACFD8" w14:textId="77777777" w:rsidR="00614E6E" w:rsidRPr="00D11B72" w:rsidRDefault="00614E6E" w:rsidP="00D12148">
            <w:pPr>
              <w:pStyle w:val="Tabletext"/>
              <w:jc w:val="center"/>
              <w:rPr>
                <w:noProof/>
              </w:rPr>
            </w:pPr>
          </w:p>
        </w:tc>
        <w:tc>
          <w:tcPr>
            <w:tcW w:w="1134" w:type="dxa"/>
            <w:shd w:val="clear" w:color="auto" w:fill="auto"/>
          </w:tcPr>
          <w:p w14:paraId="76B44D55" w14:textId="77777777" w:rsidR="00614E6E" w:rsidRPr="00D11B72" w:rsidRDefault="00614E6E" w:rsidP="00D12148">
            <w:pPr>
              <w:pStyle w:val="Tabletext"/>
              <w:jc w:val="center"/>
              <w:rPr>
                <w:noProof/>
              </w:rPr>
            </w:pPr>
          </w:p>
        </w:tc>
        <w:tc>
          <w:tcPr>
            <w:tcW w:w="1134" w:type="dxa"/>
            <w:shd w:val="clear" w:color="auto" w:fill="auto"/>
          </w:tcPr>
          <w:p w14:paraId="7E07BB19" w14:textId="275DE786" w:rsidR="00614E6E" w:rsidRPr="00D11B72" w:rsidRDefault="00614E6E" w:rsidP="00D12148">
            <w:pPr>
              <w:pStyle w:val="Tabletext"/>
              <w:jc w:val="center"/>
              <w:rPr>
                <w:noProof/>
              </w:rPr>
            </w:pPr>
            <w:r w:rsidRPr="00D11B72">
              <w:rPr>
                <w:noProof/>
              </w:rPr>
              <w:t>defined</w:t>
            </w:r>
          </w:p>
        </w:tc>
        <w:tc>
          <w:tcPr>
            <w:tcW w:w="1134" w:type="dxa"/>
            <w:shd w:val="clear" w:color="auto" w:fill="auto"/>
          </w:tcPr>
          <w:p w14:paraId="09A1ACCA" w14:textId="77777777" w:rsidR="00614E6E" w:rsidRPr="00D11B72" w:rsidRDefault="00614E6E" w:rsidP="00D12148">
            <w:pPr>
              <w:pStyle w:val="Tabletext"/>
              <w:jc w:val="center"/>
            </w:pPr>
          </w:p>
        </w:tc>
        <w:tc>
          <w:tcPr>
            <w:tcW w:w="1134" w:type="dxa"/>
          </w:tcPr>
          <w:p w14:paraId="1A6E7ADB" w14:textId="77777777" w:rsidR="00614E6E" w:rsidRPr="00D11B72" w:rsidRDefault="00614E6E" w:rsidP="00D12148">
            <w:pPr>
              <w:pStyle w:val="Tabletext"/>
              <w:jc w:val="center"/>
            </w:pPr>
          </w:p>
        </w:tc>
      </w:tr>
      <w:tr w:rsidR="00CA5901" w:rsidRPr="00D11B72" w14:paraId="77343508" w14:textId="5561CEBE" w:rsidTr="00003356">
        <w:trPr>
          <w:jc w:val="center"/>
        </w:trPr>
        <w:tc>
          <w:tcPr>
            <w:tcW w:w="3969" w:type="dxa"/>
            <w:shd w:val="clear" w:color="auto" w:fill="auto"/>
          </w:tcPr>
          <w:p w14:paraId="5A753E4C" w14:textId="77777777" w:rsidR="00CA5901" w:rsidRPr="00D11B72" w:rsidRDefault="00CA5901" w:rsidP="00D12148">
            <w:pPr>
              <w:pStyle w:val="Tabletext"/>
              <w:rPr>
                <w:noProof/>
              </w:rPr>
            </w:pPr>
            <w:r w:rsidRPr="00D11B72">
              <w:rPr>
                <w:noProof/>
              </w:rPr>
              <w:t>&lt;composite state type signature&gt;</w:t>
            </w:r>
          </w:p>
        </w:tc>
        <w:tc>
          <w:tcPr>
            <w:tcW w:w="1134" w:type="dxa"/>
            <w:shd w:val="clear" w:color="auto" w:fill="auto"/>
          </w:tcPr>
          <w:p w14:paraId="5EE3C731" w14:textId="77777777" w:rsidR="00CA5901" w:rsidRPr="00D11B72" w:rsidRDefault="00CA5901" w:rsidP="00D12148">
            <w:pPr>
              <w:pStyle w:val="Tabletext"/>
              <w:jc w:val="center"/>
              <w:rPr>
                <w:noProof/>
              </w:rPr>
            </w:pPr>
          </w:p>
        </w:tc>
        <w:tc>
          <w:tcPr>
            <w:tcW w:w="1134" w:type="dxa"/>
            <w:shd w:val="clear" w:color="auto" w:fill="auto"/>
          </w:tcPr>
          <w:p w14:paraId="635D9DF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98297B4" w14:textId="77777777" w:rsidR="00CA5901" w:rsidRPr="00D11B72" w:rsidRDefault="00CA5901" w:rsidP="00D12148">
            <w:pPr>
              <w:pStyle w:val="Tabletext"/>
              <w:jc w:val="center"/>
              <w:rPr>
                <w:noProof/>
              </w:rPr>
            </w:pPr>
          </w:p>
        </w:tc>
        <w:tc>
          <w:tcPr>
            <w:tcW w:w="1134" w:type="dxa"/>
            <w:shd w:val="clear" w:color="auto" w:fill="auto"/>
          </w:tcPr>
          <w:p w14:paraId="42028EFC" w14:textId="77777777" w:rsidR="00CA5901" w:rsidRPr="00D11B72" w:rsidRDefault="00CA5901" w:rsidP="00D12148">
            <w:pPr>
              <w:pStyle w:val="Tabletext"/>
              <w:jc w:val="center"/>
            </w:pPr>
          </w:p>
        </w:tc>
        <w:tc>
          <w:tcPr>
            <w:tcW w:w="1134" w:type="dxa"/>
          </w:tcPr>
          <w:p w14:paraId="244539F3" w14:textId="77777777" w:rsidR="00CA5901" w:rsidRPr="00D11B72" w:rsidRDefault="00CA5901" w:rsidP="00D12148">
            <w:pPr>
              <w:pStyle w:val="Tabletext"/>
              <w:jc w:val="center"/>
            </w:pPr>
          </w:p>
        </w:tc>
      </w:tr>
      <w:tr w:rsidR="00CA5901" w:rsidRPr="00D11B72" w14:paraId="63E4004F" w14:textId="0ECCDA79" w:rsidTr="00003356">
        <w:trPr>
          <w:jc w:val="center"/>
        </w:trPr>
        <w:tc>
          <w:tcPr>
            <w:tcW w:w="3969" w:type="dxa"/>
            <w:shd w:val="clear" w:color="auto" w:fill="auto"/>
          </w:tcPr>
          <w:p w14:paraId="28E36BCB" w14:textId="77777777" w:rsidR="00CA5901" w:rsidRPr="00D11B72" w:rsidRDefault="00CA5901" w:rsidP="00D12148">
            <w:pPr>
              <w:pStyle w:val="Tabletext"/>
              <w:rPr>
                <w:noProof/>
              </w:rPr>
            </w:pPr>
            <w:r w:rsidRPr="00D11B72">
              <w:rPr>
                <w:noProof/>
              </w:rPr>
              <w:t>&lt;composite state type symbol&gt;</w:t>
            </w:r>
          </w:p>
        </w:tc>
        <w:tc>
          <w:tcPr>
            <w:tcW w:w="1134" w:type="dxa"/>
            <w:shd w:val="clear" w:color="auto" w:fill="auto"/>
          </w:tcPr>
          <w:p w14:paraId="37AB163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97F78FF" w14:textId="77777777" w:rsidR="00CA5901" w:rsidRPr="00D11B72" w:rsidRDefault="00CA5901" w:rsidP="00D12148">
            <w:pPr>
              <w:pStyle w:val="Tabletext"/>
              <w:jc w:val="center"/>
              <w:rPr>
                <w:noProof/>
              </w:rPr>
            </w:pPr>
          </w:p>
        </w:tc>
        <w:tc>
          <w:tcPr>
            <w:tcW w:w="1134" w:type="dxa"/>
            <w:shd w:val="clear" w:color="auto" w:fill="auto"/>
          </w:tcPr>
          <w:p w14:paraId="6A5199A3" w14:textId="77777777" w:rsidR="00CA5901" w:rsidRPr="00D11B72" w:rsidRDefault="00CA5901" w:rsidP="00D12148">
            <w:pPr>
              <w:pStyle w:val="Tabletext"/>
              <w:jc w:val="center"/>
              <w:rPr>
                <w:noProof/>
              </w:rPr>
            </w:pPr>
          </w:p>
        </w:tc>
        <w:tc>
          <w:tcPr>
            <w:tcW w:w="1134" w:type="dxa"/>
            <w:shd w:val="clear" w:color="auto" w:fill="auto"/>
          </w:tcPr>
          <w:p w14:paraId="577FFB99" w14:textId="77777777" w:rsidR="00CA5901" w:rsidRPr="00D11B72" w:rsidRDefault="00CA5901" w:rsidP="00D12148">
            <w:pPr>
              <w:pStyle w:val="Tabletext"/>
              <w:jc w:val="center"/>
            </w:pPr>
          </w:p>
        </w:tc>
        <w:tc>
          <w:tcPr>
            <w:tcW w:w="1134" w:type="dxa"/>
          </w:tcPr>
          <w:p w14:paraId="63E61A76" w14:textId="77777777" w:rsidR="00CA5901" w:rsidRPr="00D11B72" w:rsidRDefault="00CA5901" w:rsidP="00D12148">
            <w:pPr>
              <w:pStyle w:val="Tabletext"/>
              <w:jc w:val="center"/>
            </w:pPr>
          </w:p>
        </w:tc>
      </w:tr>
      <w:tr w:rsidR="00CA5901" w:rsidRPr="00D11B72" w14:paraId="321CED55" w14:textId="0D921E27" w:rsidTr="00003356">
        <w:trPr>
          <w:jc w:val="center"/>
        </w:trPr>
        <w:tc>
          <w:tcPr>
            <w:tcW w:w="3969" w:type="dxa"/>
            <w:shd w:val="clear" w:color="auto" w:fill="auto"/>
          </w:tcPr>
          <w:p w14:paraId="3CECCDD6" w14:textId="77777777" w:rsidR="00CA5901" w:rsidRPr="00D11B72" w:rsidRDefault="00CA5901" w:rsidP="00D12148">
            <w:pPr>
              <w:pStyle w:val="Tabletext"/>
              <w:rPr>
                <w:noProof/>
              </w:rPr>
            </w:pPr>
            <w:r w:rsidRPr="00D11B72">
              <w:rPr>
                <w:noProof/>
              </w:rPr>
              <w:t>&lt;</w:t>
            </w:r>
            <w:r w:rsidRPr="00481BED">
              <w:rPr>
                <w:noProof/>
              </w:rPr>
              <w:t>compositestate </w:t>
            </w:r>
            <w:r w:rsidRPr="00D11B72">
              <w:rPr>
                <w:noProof/>
              </w:rPr>
              <w:t>type context parameter&gt;</w:t>
            </w:r>
          </w:p>
        </w:tc>
        <w:tc>
          <w:tcPr>
            <w:tcW w:w="1134" w:type="dxa"/>
            <w:shd w:val="clear" w:color="auto" w:fill="auto"/>
          </w:tcPr>
          <w:p w14:paraId="63A15D3D" w14:textId="77777777" w:rsidR="00CA5901" w:rsidRPr="00D11B72" w:rsidRDefault="00CA5901" w:rsidP="00D12148">
            <w:pPr>
              <w:pStyle w:val="Tabletext"/>
              <w:jc w:val="center"/>
              <w:rPr>
                <w:noProof/>
              </w:rPr>
            </w:pPr>
          </w:p>
        </w:tc>
        <w:tc>
          <w:tcPr>
            <w:tcW w:w="1134" w:type="dxa"/>
            <w:shd w:val="clear" w:color="auto" w:fill="auto"/>
          </w:tcPr>
          <w:p w14:paraId="4082C67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404FD93" w14:textId="77777777" w:rsidR="00CA5901" w:rsidRPr="00D11B72" w:rsidRDefault="00CA5901" w:rsidP="00D12148">
            <w:pPr>
              <w:pStyle w:val="Tabletext"/>
              <w:jc w:val="center"/>
              <w:rPr>
                <w:noProof/>
              </w:rPr>
            </w:pPr>
          </w:p>
        </w:tc>
        <w:tc>
          <w:tcPr>
            <w:tcW w:w="1134" w:type="dxa"/>
            <w:shd w:val="clear" w:color="auto" w:fill="auto"/>
          </w:tcPr>
          <w:p w14:paraId="7E80E6A3" w14:textId="77777777" w:rsidR="00CA5901" w:rsidRPr="00D11B72" w:rsidRDefault="00CA5901" w:rsidP="00D12148">
            <w:pPr>
              <w:pStyle w:val="Tabletext"/>
              <w:jc w:val="center"/>
            </w:pPr>
          </w:p>
        </w:tc>
        <w:tc>
          <w:tcPr>
            <w:tcW w:w="1134" w:type="dxa"/>
          </w:tcPr>
          <w:p w14:paraId="399B6641" w14:textId="77777777" w:rsidR="00CA5901" w:rsidRPr="00D11B72" w:rsidRDefault="00CA5901" w:rsidP="00D12148">
            <w:pPr>
              <w:pStyle w:val="Tabletext"/>
              <w:jc w:val="center"/>
            </w:pPr>
          </w:p>
        </w:tc>
      </w:tr>
      <w:tr w:rsidR="00CA5901" w:rsidRPr="00D11B72" w14:paraId="64AEAB90" w14:textId="19AEAC46" w:rsidTr="00003356">
        <w:trPr>
          <w:jc w:val="center"/>
        </w:trPr>
        <w:tc>
          <w:tcPr>
            <w:tcW w:w="3969" w:type="dxa"/>
            <w:shd w:val="clear" w:color="auto" w:fill="auto"/>
          </w:tcPr>
          <w:p w14:paraId="1AC9A1EF" w14:textId="77777777" w:rsidR="00CA5901" w:rsidRPr="00D11B72" w:rsidRDefault="00CA5901" w:rsidP="00D12148">
            <w:pPr>
              <w:pStyle w:val="Tabletext"/>
              <w:rPr>
                <w:noProof/>
              </w:rPr>
            </w:pPr>
            <w:r w:rsidRPr="00D11B72">
              <w:rPr>
                <w:noProof/>
              </w:rPr>
              <w:t>&lt;compound statement&gt;</w:t>
            </w:r>
          </w:p>
        </w:tc>
        <w:tc>
          <w:tcPr>
            <w:tcW w:w="1134" w:type="dxa"/>
            <w:shd w:val="clear" w:color="auto" w:fill="auto"/>
          </w:tcPr>
          <w:p w14:paraId="44560F50" w14:textId="77777777" w:rsidR="00CA5901" w:rsidRPr="00D11B72" w:rsidRDefault="00CA5901" w:rsidP="00D12148">
            <w:pPr>
              <w:pStyle w:val="Tabletext"/>
              <w:jc w:val="center"/>
              <w:rPr>
                <w:noProof/>
              </w:rPr>
            </w:pPr>
          </w:p>
        </w:tc>
        <w:tc>
          <w:tcPr>
            <w:tcW w:w="1134" w:type="dxa"/>
            <w:shd w:val="clear" w:color="auto" w:fill="auto"/>
          </w:tcPr>
          <w:p w14:paraId="3496407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333C4E4" w14:textId="77777777" w:rsidR="00CA5901" w:rsidRPr="00D11B72" w:rsidRDefault="00CA5901" w:rsidP="00D12148">
            <w:pPr>
              <w:pStyle w:val="Tabletext"/>
              <w:jc w:val="center"/>
              <w:rPr>
                <w:noProof/>
              </w:rPr>
            </w:pPr>
          </w:p>
        </w:tc>
        <w:tc>
          <w:tcPr>
            <w:tcW w:w="1134" w:type="dxa"/>
            <w:shd w:val="clear" w:color="auto" w:fill="auto"/>
          </w:tcPr>
          <w:p w14:paraId="74150005" w14:textId="77777777" w:rsidR="00CA5901" w:rsidRPr="00D11B72" w:rsidRDefault="00CA5901" w:rsidP="00D12148">
            <w:pPr>
              <w:pStyle w:val="Tabletext"/>
              <w:jc w:val="center"/>
            </w:pPr>
          </w:p>
        </w:tc>
        <w:tc>
          <w:tcPr>
            <w:tcW w:w="1134" w:type="dxa"/>
          </w:tcPr>
          <w:p w14:paraId="5D13B90B" w14:textId="77777777" w:rsidR="00CA5901" w:rsidRPr="00D11B72" w:rsidRDefault="00CA5901" w:rsidP="00D12148">
            <w:pPr>
              <w:pStyle w:val="Tabletext"/>
              <w:jc w:val="center"/>
            </w:pPr>
          </w:p>
        </w:tc>
      </w:tr>
      <w:tr w:rsidR="00CA5901" w:rsidRPr="00D11B72" w14:paraId="156E2D7F" w14:textId="58AEBD00" w:rsidTr="00003356">
        <w:trPr>
          <w:jc w:val="center"/>
        </w:trPr>
        <w:tc>
          <w:tcPr>
            <w:tcW w:w="3969" w:type="dxa"/>
            <w:shd w:val="clear" w:color="auto" w:fill="auto"/>
          </w:tcPr>
          <w:p w14:paraId="1BF8ABE0" w14:textId="77777777" w:rsidR="00CA5901" w:rsidRPr="00D11B72" w:rsidRDefault="00CA5901" w:rsidP="00D12148">
            <w:pPr>
              <w:pStyle w:val="Tabletext"/>
              <w:rPr>
                <w:noProof/>
              </w:rPr>
            </w:pPr>
            <w:r w:rsidRPr="00D11B72">
              <w:rPr>
                <w:noProof/>
              </w:rPr>
              <w:t>&lt;concatenation sign&gt;</w:t>
            </w:r>
          </w:p>
        </w:tc>
        <w:tc>
          <w:tcPr>
            <w:tcW w:w="1134" w:type="dxa"/>
            <w:shd w:val="clear" w:color="auto" w:fill="auto"/>
          </w:tcPr>
          <w:p w14:paraId="2DE66DD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C0FC2AA" w14:textId="77777777" w:rsidR="00CA5901" w:rsidRPr="00D11B72" w:rsidRDefault="00CA5901" w:rsidP="00D12148">
            <w:pPr>
              <w:pStyle w:val="Tabletext"/>
              <w:jc w:val="center"/>
              <w:rPr>
                <w:noProof/>
              </w:rPr>
            </w:pPr>
          </w:p>
        </w:tc>
        <w:tc>
          <w:tcPr>
            <w:tcW w:w="1134" w:type="dxa"/>
            <w:shd w:val="clear" w:color="auto" w:fill="auto"/>
          </w:tcPr>
          <w:p w14:paraId="03ABE880" w14:textId="77777777" w:rsidR="00CA5901" w:rsidRPr="00D11B72" w:rsidRDefault="00CA5901" w:rsidP="00D12148">
            <w:pPr>
              <w:pStyle w:val="Tabletext"/>
              <w:jc w:val="center"/>
              <w:rPr>
                <w:noProof/>
              </w:rPr>
            </w:pPr>
          </w:p>
        </w:tc>
        <w:tc>
          <w:tcPr>
            <w:tcW w:w="1134" w:type="dxa"/>
            <w:shd w:val="clear" w:color="auto" w:fill="auto"/>
          </w:tcPr>
          <w:p w14:paraId="750329F9" w14:textId="77777777" w:rsidR="00CA5901" w:rsidRPr="00D11B72" w:rsidRDefault="00CA5901" w:rsidP="00D12148">
            <w:pPr>
              <w:pStyle w:val="Tabletext"/>
              <w:jc w:val="center"/>
            </w:pPr>
          </w:p>
        </w:tc>
        <w:tc>
          <w:tcPr>
            <w:tcW w:w="1134" w:type="dxa"/>
          </w:tcPr>
          <w:p w14:paraId="42959951" w14:textId="77777777" w:rsidR="00CA5901" w:rsidRPr="00D11B72" w:rsidRDefault="00CA5901" w:rsidP="00D12148">
            <w:pPr>
              <w:pStyle w:val="Tabletext"/>
              <w:jc w:val="center"/>
            </w:pPr>
          </w:p>
        </w:tc>
      </w:tr>
      <w:tr w:rsidR="00CA5901" w:rsidRPr="00D11B72" w14:paraId="04F34ABB" w14:textId="00279CFC" w:rsidTr="00003356">
        <w:trPr>
          <w:jc w:val="center"/>
        </w:trPr>
        <w:tc>
          <w:tcPr>
            <w:tcW w:w="3969" w:type="dxa"/>
            <w:shd w:val="clear" w:color="auto" w:fill="auto"/>
          </w:tcPr>
          <w:p w14:paraId="3ED41450" w14:textId="77777777" w:rsidR="00CA5901" w:rsidRPr="00D11B72" w:rsidRDefault="00CA5901" w:rsidP="00D12148">
            <w:pPr>
              <w:pStyle w:val="Tabletext"/>
              <w:rPr>
                <w:noProof/>
              </w:rPr>
            </w:pPr>
            <w:r w:rsidRPr="00D11B72">
              <w:rPr>
                <w:noProof/>
              </w:rPr>
              <w:t>&lt;conditional expression&gt;</w:t>
            </w:r>
          </w:p>
        </w:tc>
        <w:tc>
          <w:tcPr>
            <w:tcW w:w="1134" w:type="dxa"/>
            <w:shd w:val="clear" w:color="auto" w:fill="auto"/>
          </w:tcPr>
          <w:p w14:paraId="691C1D3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99FD94" w14:textId="77777777" w:rsidR="00CA5901" w:rsidRPr="00D11B72" w:rsidRDefault="00CA5901" w:rsidP="00D12148">
            <w:pPr>
              <w:pStyle w:val="Tabletext"/>
              <w:jc w:val="center"/>
              <w:rPr>
                <w:noProof/>
              </w:rPr>
            </w:pPr>
          </w:p>
        </w:tc>
        <w:tc>
          <w:tcPr>
            <w:tcW w:w="1134" w:type="dxa"/>
            <w:shd w:val="clear" w:color="auto" w:fill="auto"/>
          </w:tcPr>
          <w:p w14:paraId="0CA209DC" w14:textId="77777777" w:rsidR="00CA5901" w:rsidRPr="00D11B72" w:rsidRDefault="00CA5901" w:rsidP="00D12148">
            <w:pPr>
              <w:pStyle w:val="Tabletext"/>
              <w:jc w:val="center"/>
              <w:rPr>
                <w:noProof/>
              </w:rPr>
            </w:pPr>
          </w:p>
        </w:tc>
        <w:tc>
          <w:tcPr>
            <w:tcW w:w="1134" w:type="dxa"/>
            <w:shd w:val="clear" w:color="auto" w:fill="auto"/>
          </w:tcPr>
          <w:p w14:paraId="3F60F066" w14:textId="77777777" w:rsidR="00CA5901" w:rsidRPr="00D11B72" w:rsidRDefault="00CA5901" w:rsidP="00D12148">
            <w:pPr>
              <w:pStyle w:val="Tabletext"/>
              <w:jc w:val="center"/>
            </w:pPr>
          </w:p>
        </w:tc>
        <w:tc>
          <w:tcPr>
            <w:tcW w:w="1134" w:type="dxa"/>
          </w:tcPr>
          <w:p w14:paraId="0ABE19E3" w14:textId="77777777" w:rsidR="00CA5901" w:rsidRPr="00D11B72" w:rsidRDefault="00CA5901" w:rsidP="00D12148">
            <w:pPr>
              <w:pStyle w:val="Tabletext"/>
              <w:jc w:val="center"/>
            </w:pPr>
          </w:p>
        </w:tc>
      </w:tr>
      <w:tr w:rsidR="00CA5901" w:rsidRPr="00D11B72" w14:paraId="00135FC7" w14:textId="39F3BEA2" w:rsidTr="00003356">
        <w:trPr>
          <w:jc w:val="center"/>
        </w:trPr>
        <w:tc>
          <w:tcPr>
            <w:tcW w:w="3969" w:type="dxa"/>
            <w:shd w:val="clear" w:color="auto" w:fill="auto"/>
          </w:tcPr>
          <w:p w14:paraId="04869AF7" w14:textId="77777777" w:rsidR="00CA5901" w:rsidRPr="00D11B72" w:rsidRDefault="00CA5901" w:rsidP="00D12148">
            <w:pPr>
              <w:pStyle w:val="Tabletext"/>
              <w:rPr>
                <w:noProof/>
              </w:rPr>
            </w:pPr>
            <w:r w:rsidRPr="00D11B72">
              <w:rPr>
                <w:noProof/>
              </w:rPr>
              <w:t>&lt;connect association area&gt;</w:t>
            </w:r>
          </w:p>
        </w:tc>
        <w:tc>
          <w:tcPr>
            <w:tcW w:w="1134" w:type="dxa"/>
            <w:shd w:val="clear" w:color="auto" w:fill="auto"/>
          </w:tcPr>
          <w:p w14:paraId="3AF39D9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EF19BF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5F96B70" w14:textId="77777777" w:rsidR="00CA5901" w:rsidRPr="00D11B72" w:rsidRDefault="00CA5901" w:rsidP="00D12148">
            <w:pPr>
              <w:pStyle w:val="Tabletext"/>
              <w:jc w:val="center"/>
              <w:rPr>
                <w:noProof/>
              </w:rPr>
            </w:pPr>
          </w:p>
        </w:tc>
        <w:tc>
          <w:tcPr>
            <w:tcW w:w="1134" w:type="dxa"/>
            <w:shd w:val="clear" w:color="auto" w:fill="auto"/>
          </w:tcPr>
          <w:p w14:paraId="4C9B6235" w14:textId="77777777" w:rsidR="00CA5901" w:rsidRPr="00D11B72" w:rsidRDefault="00CA5901" w:rsidP="00D12148">
            <w:pPr>
              <w:pStyle w:val="Tabletext"/>
              <w:jc w:val="center"/>
            </w:pPr>
          </w:p>
        </w:tc>
        <w:tc>
          <w:tcPr>
            <w:tcW w:w="1134" w:type="dxa"/>
          </w:tcPr>
          <w:p w14:paraId="56E5124D" w14:textId="77777777" w:rsidR="00CA5901" w:rsidRPr="00D11B72" w:rsidRDefault="00CA5901" w:rsidP="00D12148">
            <w:pPr>
              <w:pStyle w:val="Tabletext"/>
              <w:jc w:val="center"/>
            </w:pPr>
          </w:p>
        </w:tc>
      </w:tr>
      <w:tr w:rsidR="00CA5901" w:rsidRPr="00D11B72" w14:paraId="6BA63593" w14:textId="2CFBED24" w:rsidTr="00003356">
        <w:trPr>
          <w:jc w:val="center"/>
        </w:trPr>
        <w:tc>
          <w:tcPr>
            <w:tcW w:w="3969" w:type="dxa"/>
            <w:shd w:val="clear" w:color="auto" w:fill="auto"/>
          </w:tcPr>
          <w:p w14:paraId="024E0494" w14:textId="77777777" w:rsidR="00CA5901" w:rsidRPr="00D11B72" w:rsidRDefault="00CA5901" w:rsidP="00D12148">
            <w:pPr>
              <w:pStyle w:val="Tabletext"/>
              <w:rPr>
                <w:noProof/>
              </w:rPr>
            </w:pPr>
            <w:r w:rsidRPr="00D11B72">
              <w:rPr>
                <w:noProof/>
              </w:rPr>
              <w:t>&lt;connect list&gt;</w:t>
            </w:r>
          </w:p>
        </w:tc>
        <w:tc>
          <w:tcPr>
            <w:tcW w:w="1134" w:type="dxa"/>
            <w:shd w:val="clear" w:color="auto" w:fill="auto"/>
          </w:tcPr>
          <w:p w14:paraId="0612467C" w14:textId="77777777" w:rsidR="00CA5901" w:rsidRPr="00D11B72" w:rsidRDefault="00CA5901" w:rsidP="00D12148">
            <w:pPr>
              <w:pStyle w:val="Tabletext"/>
              <w:jc w:val="center"/>
              <w:rPr>
                <w:noProof/>
              </w:rPr>
            </w:pPr>
          </w:p>
        </w:tc>
        <w:tc>
          <w:tcPr>
            <w:tcW w:w="1134" w:type="dxa"/>
            <w:shd w:val="clear" w:color="auto" w:fill="auto"/>
          </w:tcPr>
          <w:p w14:paraId="0626C45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846A487"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9228070" w14:textId="77777777" w:rsidR="00CA5901" w:rsidRPr="00D11B72" w:rsidRDefault="00CA5901" w:rsidP="00D12148">
            <w:pPr>
              <w:pStyle w:val="Tabletext"/>
              <w:jc w:val="center"/>
            </w:pPr>
          </w:p>
        </w:tc>
        <w:tc>
          <w:tcPr>
            <w:tcW w:w="1134" w:type="dxa"/>
          </w:tcPr>
          <w:p w14:paraId="57C53766" w14:textId="77777777" w:rsidR="00CA5901" w:rsidRPr="00D11B72" w:rsidRDefault="00CA5901" w:rsidP="00D12148">
            <w:pPr>
              <w:pStyle w:val="Tabletext"/>
              <w:jc w:val="center"/>
            </w:pPr>
          </w:p>
        </w:tc>
      </w:tr>
      <w:tr w:rsidR="00CA5901" w:rsidRPr="00D11B72" w14:paraId="7DAD091F" w14:textId="43EB1C2C" w:rsidTr="00003356">
        <w:trPr>
          <w:jc w:val="center"/>
        </w:trPr>
        <w:tc>
          <w:tcPr>
            <w:tcW w:w="3969" w:type="dxa"/>
            <w:shd w:val="clear" w:color="auto" w:fill="auto"/>
          </w:tcPr>
          <w:p w14:paraId="62623DD0" w14:textId="77777777" w:rsidR="00CA5901" w:rsidRPr="00D11B72" w:rsidRDefault="00CA5901" w:rsidP="00D12148">
            <w:pPr>
              <w:pStyle w:val="Tabletext"/>
              <w:rPr>
                <w:noProof/>
              </w:rPr>
            </w:pPr>
            <w:r w:rsidRPr="00D11B72">
              <w:rPr>
                <w:noProof/>
              </w:rPr>
              <w:t>&lt;connector name&gt;</w:t>
            </w:r>
          </w:p>
        </w:tc>
        <w:tc>
          <w:tcPr>
            <w:tcW w:w="1134" w:type="dxa"/>
            <w:shd w:val="clear" w:color="auto" w:fill="auto"/>
          </w:tcPr>
          <w:p w14:paraId="6DEA46A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A64D30" w14:textId="77777777" w:rsidR="00CA5901" w:rsidRPr="00D11B72" w:rsidRDefault="00CA5901" w:rsidP="00D12148">
            <w:pPr>
              <w:pStyle w:val="Tabletext"/>
              <w:jc w:val="center"/>
              <w:rPr>
                <w:noProof/>
              </w:rPr>
            </w:pPr>
          </w:p>
        </w:tc>
        <w:tc>
          <w:tcPr>
            <w:tcW w:w="1134" w:type="dxa"/>
            <w:shd w:val="clear" w:color="auto" w:fill="auto"/>
          </w:tcPr>
          <w:p w14:paraId="39EC0B78" w14:textId="77777777" w:rsidR="00CA5901" w:rsidRPr="00D11B72" w:rsidRDefault="00CA5901" w:rsidP="00D12148">
            <w:pPr>
              <w:pStyle w:val="Tabletext"/>
              <w:jc w:val="center"/>
              <w:rPr>
                <w:noProof/>
              </w:rPr>
            </w:pPr>
          </w:p>
        </w:tc>
        <w:tc>
          <w:tcPr>
            <w:tcW w:w="1134" w:type="dxa"/>
            <w:shd w:val="clear" w:color="auto" w:fill="auto"/>
          </w:tcPr>
          <w:p w14:paraId="2F80DD0D" w14:textId="77777777" w:rsidR="00CA5901" w:rsidRPr="00D11B72" w:rsidRDefault="00CA5901" w:rsidP="00D12148">
            <w:pPr>
              <w:pStyle w:val="Tabletext"/>
              <w:jc w:val="center"/>
            </w:pPr>
          </w:p>
        </w:tc>
        <w:tc>
          <w:tcPr>
            <w:tcW w:w="1134" w:type="dxa"/>
          </w:tcPr>
          <w:p w14:paraId="2DA48ED7" w14:textId="77777777" w:rsidR="00CA5901" w:rsidRPr="00D11B72" w:rsidRDefault="00CA5901" w:rsidP="00D12148">
            <w:pPr>
              <w:pStyle w:val="Tabletext"/>
              <w:jc w:val="center"/>
            </w:pPr>
          </w:p>
        </w:tc>
      </w:tr>
      <w:tr w:rsidR="00CA5901" w:rsidRPr="00D11B72" w14:paraId="3AE6D9DF" w14:textId="1D089331" w:rsidTr="00003356">
        <w:trPr>
          <w:jc w:val="center"/>
        </w:trPr>
        <w:tc>
          <w:tcPr>
            <w:tcW w:w="3969" w:type="dxa"/>
            <w:shd w:val="clear" w:color="auto" w:fill="auto"/>
          </w:tcPr>
          <w:p w14:paraId="7243DC73" w14:textId="77777777" w:rsidR="00CA5901" w:rsidRPr="00D11B72" w:rsidRDefault="00CA5901" w:rsidP="00D12148">
            <w:pPr>
              <w:pStyle w:val="Tabletext"/>
              <w:rPr>
                <w:noProof/>
              </w:rPr>
            </w:pPr>
            <w:r w:rsidRPr="00D11B72">
              <w:rPr>
                <w:noProof/>
              </w:rPr>
              <w:t>&lt;consequence expression&gt;</w:t>
            </w:r>
          </w:p>
        </w:tc>
        <w:tc>
          <w:tcPr>
            <w:tcW w:w="1134" w:type="dxa"/>
            <w:shd w:val="clear" w:color="auto" w:fill="auto"/>
          </w:tcPr>
          <w:p w14:paraId="306D211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59B25D4" w14:textId="77777777" w:rsidR="00CA5901" w:rsidRPr="00D11B72" w:rsidRDefault="00CA5901" w:rsidP="00D12148">
            <w:pPr>
              <w:pStyle w:val="Tabletext"/>
              <w:jc w:val="center"/>
              <w:rPr>
                <w:noProof/>
              </w:rPr>
            </w:pPr>
          </w:p>
        </w:tc>
        <w:tc>
          <w:tcPr>
            <w:tcW w:w="1134" w:type="dxa"/>
            <w:shd w:val="clear" w:color="auto" w:fill="auto"/>
          </w:tcPr>
          <w:p w14:paraId="0C0711E2" w14:textId="7AC1B078" w:rsidR="00CA5901" w:rsidRPr="00D11B72" w:rsidRDefault="00AB351D" w:rsidP="00D12148">
            <w:pPr>
              <w:pStyle w:val="Tabletext"/>
              <w:jc w:val="center"/>
              <w:rPr>
                <w:noProof/>
              </w:rPr>
            </w:pPr>
            <w:r>
              <w:rPr>
                <w:noProof/>
              </w:rPr>
              <w:t>r</w:t>
            </w:r>
            <w:r w:rsidRPr="00D11B72">
              <w:rPr>
                <w:noProof/>
              </w:rPr>
              <w:t>edefined</w:t>
            </w:r>
          </w:p>
        </w:tc>
        <w:tc>
          <w:tcPr>
            <w:tcW w:w="1134" w:type="dxa"/>
            <w:shd w:val="clear" w:color="auto" w:fill="auto"/>
          </w:tcPr>
          <w:p w14:paraId="0645B2BE" w14:textId="77777777" w:rsidR="00CA5901" w:rsidRPr="00D11B72" w:rsidRDefault="00CA5901" w:rsidP="00D12148">
            <w:pPr>
              <w:pStyle w:val="Tabletext"/>
              <w:jc w:val="center"/>
            </w:pPr>
          </w:p>
        </w:tc>
        <w:tc>
          <w:tcPr>
            <w:tcW w:w="1134" w:type="dxa"/>
          </w:tcPr>
          <w:p w14:paraId="6D038468" w14:textId="77777777" w:rsidR="00CA5901" w:rsidRPr="00D11B72" w:rsidRDefault="00CA5901" w:rsidP="00D12148">
            <w:pPr>
              <w:pStyle w:val="Tabletext"/>
              <w:jc w:val="center"/>
            </w:pPr>
          </w:p>
        </w:tc>
      </w:tr>
      <w:tr w:rsidR="00CA5901" w:rsidRPr="00D11B72" w14:paraId="7C122B95" w14:textId="3AFB802B" w:rsidTr="00003356">
        <w:trPr>
          <w:jc w:val="center"/>
        </w:trPr>
        <w:tc>
          <w:tcPr>
            <w:tcW w:w="3969" w:type="dxa"/>
            <w:shd w:val="clear" w:color="auto" w:fill="auto"/>
          </w:tcPr>
          <w:p w14:paraId="4541185A" w14:textId="77777777" w:rsidR="00CA5901" w:rsidRPr="00D11B72" w:rsidRDefault="00CA5901" w:rsidP="00D12148">
            <w:pPr>
              <w:pStyle w:val="Tabletext"/>
              <w:rPr>
                <w:noProof/>
              </w:rPr>
            </w:pPr>
            <w:r w:rsidRPr="00D11B72">
              <w:rPr>
                <w:noProof/>
              </w:rPr>
              <w:t>&lt;constant expression&gt;</w:t>
            </w:r>
          </w:p>
        </w:tc>
        <w:tc>
          <w:tcPr>
            <w:tcW w:w="1134" w:type="dxa"/>
            <w:shd w:val="clear" w:color="auto" w:fill="auto"/>
          </w:tcPr>
          <w:p w14:paraId="6D50147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42D853A" w14:textId="77777777" w:rsidR="00CA5901" w:rsidRPr="00D11B72" w:rsidRDefault="00CA5901" w:rsidP="00D12148">
            <w:pPr>
              <w:pStyle w:val="Tabletext"/>
              <w:jc w:val="center"/>
              <w:rPr>
                <w:noProof/>
              </w:rPr>
            </w:pPr>
          </w:p>
        </w:tc>
        <w:tc>
          <w:tcPr>
            <w:tcW w:w="1134" w:type="dxa"/>
            <w:shd w:val="clear" w:color="auto" w:fill="auto"/>
          </w:tcPr>
          <w:p w14:paraId="515CC8E0" w14:textId="77777777" w:rsidR="00CA5901" w:rsidRPr="00D11B72" w:rsidRDefault="00CA5901" w:rsidP="00D12148">
            <w:pPr>
              <w:pStyle w:val="Tabletext"/>
              <w:jc w:val="center"/>
              <w:rPr>
                <w:noProof/>
              </w:rPr>
            </w:pPr>
          </w:p>
        </w:tc>
        <w:tc>
          <w:tcPr>
            <w:tcW w:w="1134" w:type="dxa"/>
            <w:shd w:val="clear" w:color="auto" w:fill="auto"/>
          </w:tcPr>
          <w:p w14:paraId="6F932C2A" w14:textId="77777777" w:rsidR="00CA5901" w:rsidRPr="00D11B72" w:rsidRDefault="00CA5901" w:rsidP="00D12148">
            <w:pPr>
              <w:pStyle w:val="Tabletext"/>
              <w:jc w:val="center"/>
            </w:pPr>
          </w:p>
        </w:tc>
        <w:tc>
          <w:tcPr>
            <w:tcW w:w="1134" w:type="dxa"/>
          </w:tcPr>
          <w:p w14:paraId="5D70CB29" w14:textId="77777777" w:rsidR="00CA5901" w:rsidRPr="00D11B72" w:rsidRDefault="00CA5901" w:rsidP="00D12148">
            <w:pPr>
              <w:pStyle w:val="Tabletext"/>
              <w:jc w:val="center"/>
            </w:pPr>
          </w:p>
        </w:tc>
      </w:tr>
      <w:tr w:rsidR="00CA5901" w:rsidRPr="00D11B72" w14:paraId="40D9C396" w14:textId="4B2EC00E" w:rsidTr="00003356">
        <w:trPr>
          <w:jc w:val="center"/>
        </w:trPr>
        <w:tc>
          <w:tcPr>
            <w:tcW w:w="3969" w:type="dxa"/>
            <w:shd w:val="clear" w:color="auto" w:fill="auto"/>
          </w:tcPr>
          <w:p w14:paraId="601EFBB9" w14:textId="77777777" w:rsidR="00CA5901" w:rsidRPr="00D11B72" w:rsidRDefault="00CA5901" w:rsidP="00D12148">
            <w:pPr>
              <w:pStyle w:val="Tabletext"/>
              <w:rPr>
                <w:noProof/>
              </w:rPr>
            </w:pPr>
            <w:r w:rsidRPr="00D11B72">
              <w:rPr>
                <w:noProof/>
              </w:rPr>
              <w:t>&lt;constant&gt;</w:t>
            </w:r>
          </w:p>
        </w:tc>
        <w:tc>
          <w:tcPr>
            <w:tcW w:w="1134" w:type="dxa"/>
            <w:shd w:val="clear" w:color="auto" w:fill="auto"/>
          </w:tcPr>
          <w:p w14:paraId="1FABC72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C038F3D" w14:textId="77777777" w:rsidR="00CA5901" w:rsidRPr="00D11B72" w:rsidRDefault="00CA5901" w:rsidP="00D12148">
            <w:pPr>
              <w:pStyle w:val="Tabletext"/>
              <w:jc w:val="center"/>
              <w:rPr>
                <w:noProof/>
              </w:rPr>
            </w:pPr>
          </w:p>
        </w:tc>
        <w:tc>
          <w:tcPr>
            <w:tcW w:w="1134" w:type="dxa"/>
            <w:shd w:val="clear" w:color="auto" w:fill="auto"/>
          </w:tcPr>
          <w:p w14:paraId="4F9AE4DC" w14:textId="77777777" w:rsidR="00CA5901" w:rsidRPr="00D11B72" w:rsidRDefault="00CA5901" w:rsidP="00D12148">
            <w:pPr>
              <w:pStyle w:val="Tabletext"/>
              <w:jc w:val="center"/>
              <w:rPr>
                <w:noProof/>
              </w:rPr>
            </w:pPr>
          </w:p>
        </w:tc>
        <w:tc>
          <w:tcPr>
            <w:tcW w:w="1134" w:type="dxa"/>
            <w:shd w:val="clear" w:color="auto" w:fill="auto"/>
          </w:tcPr>
          <w:p w14:paraId="044AB3A0" w14:textId="77777777" w:rsidR="00CA5901" w:rsidRPr="00D11B72" w:rsidRDefault="00CA5901" w:rsidP="00D12148">
            <w:pPr>
              <w:pStyle w:val="Tabletext"/>
              <w:jc w:val="center"/>
            </w:pPr>
          </w:p>
        </w:tc>
        <w:tc>
          <w:tcPr>
            <w:tcW w:w="1134" w:type="dxa"/>
          </w:tcPr>
          <w:p w14:paraId="5B8AC2F5" w14:textId="77777777" w:rsidR="00CA5901" w:rsidRPr="00D11B72" w:rsidRDefault="00CA5901" w:rsidP="00D12148">
            <w:pPr>
              <w:pStyle w:val="Tabletext"/>
              <w:jc w:val="center"/>
            </w:pPr>
          </w:p>
        </w:tc>
      </w:tr>
      <w:tr w:rsidR="00CA5901" w:rsidRPr="00D11B72" w14:paraId="1B573A62" w14:textId="75662417" w:rsidTr="00003356">
        <w:trPr>
          <w:jc w:val="center"/>
        </w:trPr>
        <w:tc>
          <w:tcPr>
            <w:tcW w:w="3969" w:type="dxa"/>
            <w:shd w:val="clear" w:color="auto" w:fill="auto"/>
          </w:tcPr>
          <w:p w14:paraId="7D312FC0" w14:textId="77777777" w:rsidR="00CA5901" w:rsidRPr="00D11B72" w:rsidRDefault="00CA5901" w:rsidP="00D12148">
            <w:pPr>
              <w:pStyle w:val="Tabletext"/>
              <w:rPr>
                <w:noProof/>
              </w:rPr>
            </w:pPr>
            <w:r w:rsidRPr="00D11B72">
              <w:rPr>
                <w:noProof/>
              </w:rPr>
              <w:t>&lt;constraint&gt;</w:t>
            </w:r>
          </w:p>
        </w:tc>
        <w:tc>
          <w:tcPr>
            <w:tcW w:w="1134" w:type="dxa"/>
            <w:shd w:val="clear" w:color="auto" w:fill="auto"/>
          </w:tcPr>
          <w:p w14:paraId="6301C5E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612BB3C" w14:textId="77777777" w:rsidR="00CA5901" w:rsidRPr="00D11B72" w:rsidRDefault="00CA5901" w:rsidP="00D12148">
            <w:pPr>
              <w:pStyle w:val="Tabletext"/>
              <w:jc w:val="center"/>
              <w:rPr>
                <w:noProof/>
              </w:rPr>
            </w:pPr>
          </w:p>
        </w:tc>
        <w:tc>
          <w:tcPr>
            <w:tcW w:w="1134" w:type="dxa"/>
            <w:shd w:val="clear" w:color="auto" w:fill="auto"/>
          </w:tcPr>
          <w:p w14:paraId="27A5D819" w14:textId="77777777" w:rsidR="00CA5901" w:rsidRPr="00D11B72" w:rsidRDefault="00CA5901" w:rsidP="00D12148">
            <w:pPr>
              <w:pStyle w:val="Tabletext"/>
              <w:jc w:val="center"/>
              <w:rPr>
                <w:noProof/>
              </w:rPr>
            </w:pPr>
          </w:p>
        </w:tc>
        <w:tc>
          <w:tcPr>
            <w:tcW w:w="1134" w:type="dxa"/>
            <w:shd w:val="clear" w:color="auto" w:fill="auto"/>
          </w:tcPr>
          <w:p w14:paraId="205FEEC2" w14:textId="77777777" w:rsidR="00CA5901" w:rsidRPr="00D11B72" w:rsidRDefault="00CA5901" w:rsidP="00D12148">
            <w:pPr>
              <w:pStyle w:val="Tabletext"/>
              <w:jc w:val="center"/>
            </w:pPr>
          </w:p>
        </w:tc>
        <w:tc>
          <w:tcPr>
            <w:tcW w:w="1134" w:type="dxa"/>
          </w:tcPr>
          <w:p w14:paraId="6A83868E" w14:textId="77777777" w:rsidR="00CA5901" w:rsidRPr="00D11B72" w:rsidRDefault="00CA5901" w:rsidP="00D12148">
            <w:pPr>
              <w:pStyle w:val="Tabletext"/>
              <w:jc w:val="center"/>
            </w:pPr>
          </w:p>
        </w:tc>
      </w:tr>
      <w:tr w:rsidR="00CA5901" w:rsidRPr="00D11B72" w14:paraId="351E5FD5" w14:textId="52CDEDB2" w:rsidTr="00003356">
        <w:trPr>
          <w:jc w:val="center"/>
        </w:trPr>
        <w:tc>
          <w:tcPr>
            <w:tcW w:w="3969" w:type="dxa"/>
            <w:shd w:val="clear" w:color="auto" w:fill="auto"/>
          </w:tcPr>
          <w:p w14:paraId="7C677406" w14:textId="77777777" w:rsidR="00CA5901" w:rsidRPr="00D11B72" w:rsidRDefault="00CA5901" w:rsidP="00D12148">
            <w:pPr>
              <w:pStyle w:val="Tabletext"/>
              <w:rPr>
                <w:noProof/>
              </w:rPr>
            </w:pPr>
            <w:r w:rsidRPr="00D11B72">
              <w:rPr>
                <w:noProof/>
              </w:rPr>
              <w:t>&lt;context parameters end&gt;</w:t>
            </w:r>
          </w:p>
        </w:tc>
        <w:tc>
          <w:tcPr>
            <w:tcW w:w="1134" w:type="dxa"/>
            <w:shd w:val="clear" w:color="auto" w:fill="auto"/>
          </w:tcPr>
          <w:p w14:paraId="27DB13C0" w14:textId="77777777" w:rsidR="00CA5901" w:rsidRPr="00D11B72" w:rsidRDefault="00CA5901" w:rsidP="00D12148">
            <w:pPr>
              <w:pStyle w:val="Tabletext"/>
              <w:jc w:val="center"/>
              <w:rPr>
                <w:noProof/>
              </w:rPr>
            </w:pPr>
          </w:p>
        </w:tc>
        <w:tc>
          <w:tcPr>
            <w:tcW w:w="1134" w:type="dxa"/>
            <w:shd w:val="clear" w:color="auto" w:fill="auto"/>
          </w:tcPr>
          <w:p w14:paraId="1A91731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8F9C227" w14:textId="77777777" w:rsidR="00CA5901" w:rsidRPr="00D11B72" w:rsidRDefault="00CA5901" w:rsidP="00D12148">
            <w:pPr>
              <w:pStyle w:val="Tabletext"/>
              <w:jc w:val="center"/>
              <w:rPr>
                <w:noProof/>
              </w:rPr>
            </w:pPr>
          </w:p>
        </w:tc>
        <w:tc>
          <w:tcPr>
            <w:tcW w:w="1134" w:type="dxa"/>
            <w:shd w:val="clear" w:color="auto" w:fill="auto"/>
          </w:tcPr>
          <w:p w14:paraId="009A28DD" w14:textId="77777777" w:rsidR="00CA5901" w:rsidRPr="00D11B72" w:rsidRDefault="00CA5901" w:rsidP="00D12148">
            <w:pPr>
              <w:pStyle w:val="Tabletext"/>
              <w:jc w:val="center"/>
            </w:pPr>
          </w:p>
        </w:tc>
        <w:tc>
          <w:tcPr>
            <w:tcW w:w="1134" w:type="dxa"/>
          </w:tcPr>
          <w:p w14:paraId="4124A606" w14:textId="77777777" w:rsidR="00CA5901" w:rsidRPr="00D11B72" w:rsidRDefault="00CA5901" w:rsidP="00D12148">
            <w:pPr>
              <w:pStyle w:val="Tabletext"/>
              <w:jc w:val="center"/>
            </w:pPr>
          </w:p>
        </w:tc>
      </w:tr>
      <w:tr w:rsidR="00CA5901" w:rsidRPr="00D11B72" w14:paraId="346303D7" w14:textId="3601FE49" w:rsidTr="00003356">
        <w:trPr>
          <w:jc w:val="center"/>
        </w:trPr>
        <w:tc>
          <w:tcPr>
            <w:tcW w:w="3969" w:type="dxa"/>
            <w:shd w:val="clear" w:color="auto" w:fill="auto"/>
          </w:tcPr>
          <w:p w14:paraId="694F3509" w14:textId="77777777" w:rsidR="00CA5901" w:rsidRPr="00D11B72" w:rsidRDefault="00CA5901" w:rsidP="00D12148">
            <w:pPr>
              <w:pStyle w:val="Tabletext"/>
              <w:rPr>
                <w:noProof/>
              </w:rPr>
            </w:pPr>
            <w:r w:rsidRPr="00D11B72">
              <w:rPr>
                <w:noProof/>
              </w:rPr>
              <w:t>&lt;context parameters start&gt;</w:t>
            </w:r>
          </w:p>
        </w:tc>
        <w:tc>
          <w:tcPr>
            <w:tcW w:w="1134" w:type="dxa"/>
            <w:shd w:val="clear" w:color="auto" w:fill="auto"/>
          </w:tcPr>
          <w:p w14:paraId="1EB28AA0" w14:textId="77777777" w:rsidR="00CA5901" w:rsidRPr="00D11B72" w:rsidRDefault="00CA5901" w:rsidP="00D12148">
            <w:pPr>
              <w:pStyle w:val="Tabletext"/>
              <w:jc w:val="center"/>
              <w:rPr>
                <w:noProof/>
              </w:rPr>
            </w:pPr>
          </w:p>
        </w:tc>
        <w:tc>
          <w:tcPr>
            <w:tcW w:w="1134" w:type="dxa"/>
            <w:shd w:val="clear" w:color="auto" w:fill="auto"/>
          </w:tcPr>
          <w:p w14:paraId="427CF0F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E343F11" w14:textId="77777777" w:rsidR="00CA5901" w:rsidRPr="00D11B72" w:rsidRDefault="00CA5901" w:rsidP="00D12148">
            <w:pPr>
              <w:pStyle w:val="Tabletext"/>
              <w:jc w:val="center"/>
              <w:rPr>
                <w:noProof/>
              </w:rPr>
            </w:pPr>
          </w:p>
        </w:tc>
        <w:tc>
          <w:tcPr>
            <w:tcW w:w="1134" w:type="dxa"/>
            <w:shd w:val="clear" w:color="auto" w:fill="auto"/>
          </w:tcPr>
          <w:p w14:paraId="45645022" w14:textId="77777777" w:rsidR="00CA5901" w:rsidRPr="00D11B72" w:rsidRDefault="00CA5901" w:rsidP="00D12148">
            <w:pPr>
              <w:pStyle w:val="Tabletext"/>
              <w:jc w:val="center"/>
            </w:pPr>
          </w:p>
        </w:tc>
        <w:tc>
          <w:tcPr>
            <w:tcW w:w="1134" w:type="dxa"/>
          </w:tcPr>
          <w:p w14:paraId="058502A7" w14:textId="77777777" w:rsidR="00CA5901" w:rsidRPr="00D11B72" w:rsidRDefault="00CA5901" w:rsidP="00D12148">
            <w:pPr>
              <w:pStyle w:val="Tabletext"/>
              <w:jc w:val="center"/>
            </w:pPr>
          </w:p>
        </w:tc>
      </w:tr>
      <w:tr w:rsidR="00CA5901" w:rsidRPr="00D11B72" w14:paraId="7E83926D" w14:textId="5AC362C2" w:rsidTr="00003356">
        <w:trPr>
          <w:jc w:val="center"/>
        </w:trPr>
        <w:tc>
          <w:tcPr>
            <w:tcW w:w="3969" w:type="dxa"/>
            <w:shd w:val="clear" w:color="auto" w:fill="auto"/>
          </w:tcPr>
          <w:p w14:paraId="559720A0" w14:textId="77777777" w:rsidR="00CA5901" w:rsidRPr="00D11B72" w:rsidRDefault="00CA5901" w:rsidP="00D12148">
            <w:pPr>
              <w:pStyle w:val="Tabletext"/>
              <w:rPr>
                <w:noProof/>
              </w:rPr>
            </w:pPr>
            <w:r w:rsidRPr="00D11B72">
              <w:rPr>
                <w:noProof/>
              </w:rPr>
              <w:t>&lt;continuous expression&gt;</w:t>
            </w:r>
          </w:p>
        </w:tc>
        <w:tc>
          <w:tcPr>
            <w:tcW w:w="1134" w:type="dxa"/>
            <w:shd w:val="clear" w:color="auto" w:fill="auto"/>
          </w:tcPr>
          <w:p w14:paraId="21CB8BF1" w14:textId="77777777" w:rsidR="00CA5901" w:rsidRPr="00D11B72" w:rsidRDefault="00CA5901" w:rsidP="00D12148">
            <w:pPr>
              <w:pStyle w:val="Tabletext"/>
              <w:jc w:val="center"/>
              <w:rPr>
                <w:noProof/>
              </w:rPr>
            </w:pPr>
          </w:p>
        </w:tc>
        <w:tc>
          <w:tcPr>
            <w:tcW w:w="1134" w:type="dxa"/>
            <w:shd w:val="clear" w:color="auto" w:fill="auto"/>
          </w:tcPr>
          <w:p w14:paraId="18C4730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37D51D2" w14:textId="77777777" w:rsidR="00CA5901" w:rsidRPr="00D11B72" w:rsidRDefault="00CA5901" w:rsidP="00D12148">
            <w:pPr>
              <w:pStyle w:val="Tabletext"/>
              <w:jc w:val="center"/>
              <w:rPr>
                <w:noProof/>
              </w:rPr>
            </w:pPr>
          </w:p>
        </w:tc>
        <w:tc>
          <w:tcPr>
            <w:tcW w:w="1134" w:type="dxa"/>
            <w:shd w:val="clear" w:color="auto" w:fill="auto"/>
          </w:tcPr>
          <w:p w14:paraId="39B8B84F" w14:textId="77777777" w:rsidR="00CA5901" w:rsidRPr="00D11B72" w:rsidRDefault="00CA5901" w:rsidP="00D12148">
            <w:pPr>
              <w:pStyle w:val="Tabletext"/>
              <w:jc w:val="center"/>
            </w:pPr>
          </w:p>
        </w:tc>
        <w:tc>
          <w:tcPr>
            <w:tcW w:w="1134" w:type="dxa"/>
          </w:tcPr>
          <w:p w14:paraId="14B09F1F" w14:textId="77777777" w:rsidR="00CA5901" w:rsidRPr="00D11B72" w:rsidRDefault="00CA5901" w:rsidP="00D12148">
            <w:pPr>
              <w:pStyle w:val="Tabletext"/>
              <w:jc w:val="center"/>
            </w:pPr>
          </w:p>
        </w:tc>
      </w:tr>
      <w:tr w:rsidR="00CA5901" w:rsidRPr="00D11B72" w14:paraId="514240D9" w14:textId="56D5184A" w:rsidTr="00003356">
        <w:trPr>
          <w:jc w:val="center"/>
        </w:trPr>
        <w:tc>
          <w:tcPr>
            <w:tcW w:w="3969" w:type="dxa"/>
            <w:shd w:val="clear" w:color="auto" w:fill="auto"/>
          </w:tcPr>
          <w:p w14:paraId="189556BD" w14:textId="77777777" w:rsidR="00CA5901" w:rsidRPr="00D11B72" w:rsidRDefault="00CA5901" w:rsidP="00D12148">
            <w:pPr>
              <w:pStyle w:val="Tabletext"/>
              <w:rPr>
                <w:noProof/>
              </w:rPr>
            </w:pPr>
            <w:r w:rsidRPr="00D11B72">
              <w:rPr>
                <w:noProof/>
              </w:rPr>
              <w:t>&lt;continuous signal area&gt;</w:t>
            </w:r>
          </w:p>
        </w:tc>
        <w:tc>
          <w:tcPr>
            <w:tcW w:w="1134" w:type="dxa"/>
            <w:shd w:val="clear" w:color="auto" w:fill="auto"/>
          </w:tcPr>
          <w:p w14:paraId="342D3CF2" w14:textId="77777777" w:rsidR="00CA5901" w:rsidRPr="00D11B72" w:rsidRDefault="00CA5901" w:rsidP="00D12148">
            <w:pPr>
              <w:pStyle w:val="Tabletext"/>
              <w:jc w:val="center"/>
              <w:rPr>
                <w:noProof/>
              </w:rPr>
            </w:pPr>
          </w:p>
        </w:tc>
        <w:tc>
          <w:tcPr>
            <w:tcW w:w="1134" w:type="dxa"/>
            <w:shd w:val="clear" w:color="auto" w:fill="auto"/>
          </w:tcPr>
          <w:p w14:paraId="4687D0C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3622DD9" w14:textId="77777777" w:rsidR="00CA5901" w:rsidRPr="00D11B72" w:rsidRDefault="00CA5901" w:rsidP="00D12148">
            <w:pPr>
              <w:pStyle w:val="Tabletext"/>
              <w:jc w:val="center"/>
              <w:rPr>
                <w:noProof/>
              </w:rPr>
            </w:pPr>
          </w:p>
        </w:tc>
        <w:tc>
          <w:tcPr>
            <w:tcW w:w="1134" w:type="dxa"/>
            <w:shd w:val="clear" w:color="auto" w:fill="auto"/>
          </w:tcPr>
          <w:p w14:paraId="4885D4D1" w14:textId="77777777" w:rsidR="00CA5901" w:rsidRPr="00D11B72" w:rsidRDefault="00CA5901" w:rsidP="00D12148">
            <w:pPr>
              <w:pStyle w:val="Tabletext"/>
              <w:jc w:val="center"/>
            </w:pPr>
          </w:p>
        </w:tc>
        <w:tc>
          <w:tcPr>
            <w:tcW w:w="1134" w:type="dxa"/>
          </w:tcPr>
          <w:p w14:paraId="4811B948" w14:textId="77777777" w:rsidR="00CA5901" w:rsidRPr="00D11B72" w:rsidRDefault="00CA5901" w:rsidP="00D12148">
            <w:pPr>
              <w:pStyle w:val="Tabletext"/>
              <w:jc w:val="center"/>
            </w:pPr>
          </w:p>
        </w:tc>
      </w:tr>
      <w:tr w:rsidR="00CA5901" w:rsidRPr="00D11B72" w14:paraId="04B465CF" w14:textId="6AFDD64C" w:rsidTr="00003356">
        <w:trPr>
          <w:jc w:val="center"/>
        </w:trPr>
        <w:tc>
          <w:tcPr>
            <w:tcW w:w="3969" w:type="dxa"/>
            <w:shd w:val="clear" w:color="auto" w:fill="auto"/>
          </w:tcPr>
          <w:p w14:paraId="75BEA663" w14:textId="77777777" w:rsidR="00CA5901" w:rsidRPr="00D11B72" w:rsidRDefault="00CA5901" w:rsidP="00D12148">
            <w:pPr>
              <w:pStyle w:val="Tabletext"/>
              <w:rPr>
                <w:noProof/>
              </w:rPr>
            </w:pPr>
            <w:r w:rsidRPr="00D11B72">
              <w:rPr>
                <w:noProof/>
              </w:rPr>
              <w:t>&lt;continuous signal association area&gt;</w:t>
            </w:r>
          </w:p>
        </w:tc>
        <w:tc>
          <w:tcPr>
            <w:tcW w:w="1134" w:type="dxa"/>
            <w:shd w:val="clear" w:color="auto" w:fill="auto"/>
          </w:tcPr>
          <w:p w14:paraId="2E0210D6" w14:textId="77777777" w:rsidR="00CA5901" w:rsidRPr="00D11B72" w:rsidRDefault="00CA5901" w:rsidP="00D12148">
            <w:pPr>
              <w:pStyle w:val="Tabletext"/>
              <w:jc w:val="center"/>
              <w:rPr>
                <w:noProof/>
              </w:rPr>
            </w:pPr>
          </w:p>
        </w:tc>
        <w:tc>
          <w:tcPr>
            <w:tcW w:w="1134" w:type="dxa"/>
            <w:shd w:val="clear" w:color="auto" w:fill="auto"/>
          </w:tcPr>
          <w:p w14:paraId="204CB8B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A57D9B7" w14:textId="77777777" w:rsidR="00CA5901" w:rsidRPr="00D11B72" w:rsidRDefault="00CA5901" w:rsidP="00D12148">
            <w:pPr>
              <w:pStyle w:val="Tabletext"/>
              <w:jc w:val="center"/>
              <w:rPr>
                <w:noProof/>
              </w:rPr>
            </w:pPr>
          </w:p>
        </w:tc>
        <w:tc>
          <w:tcPr>
            <w:tcW w:w="1134" w:type="dxa"/>
            <w:shd w:val="clear" w:color="auto" w:fill="auto"/>
          </w:tcPr>
          <w:p w14:paraId="57481E04" w14:textId="77777777" w:rsidR="00CA5901" w:rsidRPr="00D11B72" w:rsidRDefault="00CA5901" w:rsidP="00D12148">
            <w:pPr>
              <w:pStyle w:val="Tabletext"/>
              <w:jc w:val="center"/>
            </w:pPr>
          </w:p>
        </w:tc>
        <w:tc>
          <w:tcPr>
            <w:tcW w:w="1134" w:type="dxa"/>
          </w:tcPr>
          <w:p w14:paraId="271304F7" w14:textId="77777777" w:rsidR="00CA5901" w:rsidRPr="00D11B72" w:rsidRDefault="00CA5901" w:rsidP="00D12148">
            <w:pPr>
              <w:pStyle w:val="Tabletext"/>
              <w:jc w:val="center"/>
            </w:pPr>
          </w:p>
        </w:tc>
      </w:tr>
      <w:tr w:rsidR="00CA5901" w:rsidRPr="00D11B72" w14:paraId="1C7D0A5E" w14:textId="1FB24C2D" w:rsidTr="00003356">
        <w:trPr>
          <w:jc w:val="center"/>
        </w:trPr>
        <w:tc>
          <w:tcPr>
            <w:tcW w:w="3969" w:type="dxa"/>
            <w:shd w:val="clear" w:color="auto" w:fill="auto"/>
          </w:tcPr>
          <w:p w14:paraId="17B26E53" w14:textId="77777777" w:rsidR="00CA5901" w:rsidRPr="00D11B72" w:rsidRDefault="00CA5901" w:rsidP="00D12148">
            <w:pPr>
              <w:pStyle w:val="Tabletext"/>
              <w:rPr>
                <w:noProof/>
              </w:rPr>
            </w:pPr>
            <w:r w:rsidRPr="00D11B72">
              <w:rPr>
                <w:noProof/>
              </w:rPr>
              <w:t>&lt;create body&gt;</w:t>
            </w:r>
          </w:p>
        </w:tc>
        <w:tc>
          <w:tcPr>
            <w:tcW w:w="1134" w:type="dxa"/>
            <w:shd w:val="clear" w:color="auto" w:fill="auto"/>
          </w:tcPr>
          <w:p w14:paraId="333F1B8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70EE3EE" w14:textId="77777777" w:rsidR="00CA5901" w:rsidRPr="00D11B72" w:rsidRDefault="00CA5901" w:rsidP="00D12148">
            <w:pPr>
              <w:pStyle w:val="Tabletext"/>
              <w:jc w:val="center"/>
              <w:rPr>
                <w:noProof/>
              </w:rPr>
            </w:pPr>
          </w:p>
        </w:tc>
        <w:tc>
          <w:tcPr>
            <w:tcW w:w="1134" w:type="dxa"/>
            <w:shd w:val="clear" w:color="auto" w:fill="auto"/>
          </w:tcPr>
          <w:p w14:paraId="314AE08D"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09558D1" w14:textId="77777777" w:rsidR="00CA5901" w:rsidRPr="00D11B72" w:rsidRDefault="00CA5901" w:rsidP="00D12148">
            <w:pPr>
              <w:pStyle w:val="Tabletext"/>
              <w:jc w:val="center"/>
            </w:pPr>
          </w:p>
        </w:tc>
        <w:tc>
          <w:tcPr>
            <w:tcW w:w="1134" w:type="dxa"/>
          </w:tcPr>
          <w:p w14:paraId="16212906" w14:textId="77777777" w:rsidR="00CA5901" w:rsidRPr="00D11B72" w:rsidRDefault="00CA5901" w:rsidP="00D12148">
            <w:pPr>
              <w:pStyle w:val="Tabletext"/>
              <w:jc w:val="center"/>
            </w:pPr>
          </w:p>
        </w:tc>
      </w:tr>
      <w:tr w:rsidR="00CA5901" w:rsidRPr="00D11B72" w14:paraId="69745206" w14:textId="112F9A62" w:rsidTr="00003356">
        <w:trPr>
          <w:jc w:val="center"/>
        </w:trPr>
        <w:tc>
          <w:tcPr>
            <w:tcW w:w="3969" w:type="dxa"/>
            <w:shd w:val="clear" w:color="auto" w:fill="auto"/>
          </w:tcPr>
          <w:p w14:paraId="040373B8" w14:textId="77777777" w:rsidR="00CA5901" w:rsidRPr="00D11B72" w:rsidRDefault="00CA5901" w:rsidP="00D12148">
            <w:pPr>
              <w:pStyle w:val="Tabletext"/>
              <w:rPr>
                <w:noProof/>
              </w:rPr>
            </w:pPr>
            <w:r w:rsidRPr="00D11B72">
              <w:rPr>
                <w:noProof/>
              </w:rPr>
              <w:t>&lt;create expression&gt;</w:t>
            </w:r>
          </w:p>
        </w:tc>
        <w:tc>
          <w:tcPr>
            <w:tcW w:w="1134" w:type="dxa"/>
            <w:shd w:val="clear" w:color="auto" w:fill="auto"/>
          </w:tcPr>
          <w:p w14:paraId="137B1CD5" w14:textId="77777777" w:rsidR="00CA5901" w:rsidRPr="00D11B72" w:rsidRDefault="00CA5901" w:rsidP="00D12148">
            <w:pPr>
              <w:pStyle w:val="Tabletext"/>
              <w:jc w:val="center"/>
              <w:rPr>
                <w:noProof/>
              </w:rPr>
            </w:pPr>
          </w:p>
        </w:tc>
        <w:tc>
          <w:tcPr>
            <w:tcW w:w="1134" w:type="dxa"/>
            <w:shd w:val="clear" w:color="auto" w:fill="auto"/>
          </w:tcPr>
          <w:p w14:paraId="750DD9B0" w14:textId="77777777" w:rsidR="00CA5901" w:rsidRPr="00D11B72" w:rsidRDefault="00CA5901" w:rsidP="00D12148">
            <w:pPr>
              <w:pStyle w:val="Tabletext"/>
              <w:jc w:val="center"/>
              <w:rPr>
                <w:noProof/>
              </w:rPr>
            </w:pPr>
          </w:p>
        </w:tc>
        <w:tc>
          <w:tcPr>
            <w:tcW w:w="1134" w:type="dxa"/>
            <w:shd w:val="clear" w:color="auto" w:fill="auto"/>
          </w:tcPr>
          <w:p w14:paraId="2F652BA0" w14:textId="77777777" w:rsidR="00CA5901" w:rsidRPr="00D11B72" w:rsidRDefault="00CA5901" w:rsidP="00D12148">
            <w:pPr>
              <w:pStyle w:val="Tabletext"/>
              <w:jc w:val="center"/>
              <w:rPr>
                <w:noProof/>
              </w:rPr>
            </w:pPr>
          </w:p>
        </w:tc>
        <w:tc>
          <w:tcPr>
            <w:tcW w:w="1134" w:type="dxa"/>
            <w:shd w:val="clear" w:color="auto" w:fill="auto"/>
          </w:tcPr>
          <w:p w14:paraId="5747682C" w14:textId="77777777" w:rsidR="00CA5901" w:rsidRPr="00D11B72" w:rsidRDefault="00CA5901" w:rsidP="00D12148">
            <w:pPr>
              <w:pStyle w:val="Tabletext"/>
              <w:jc w:val="center"/>
              <w:rPr>
                <w:noProof/>
              </w:rPr>
            </w:pPr>
            <w:r w:rsidRPr="00D11B72">
              <w:rPr>
                <w:noProof/>
              </w:rPr>
              <w:t>defined</w:t>
            </w:r>
          </w:p>
        </w:tc>
        <w:tc>
          <w:tcPr>
            <w:tcW w:w="1134" w:type="dxa"/>
          </w:tcPr>
          <w:p w14:paraId="6A4254DA" w14:textId="77777777" w:rsidR="00CA5901" w:rsidRPr="00D11B72" w:rsidRDefault="00CA5901" w:rsidP="00D12148">
            <w:pPr>
              <w:pStyle w:val="Tabletext"/>
              <w:jc w:val="center"/>
            </w:pPr>
          </w:p>
        </w:tc>
      </w:tr>
      <w:tr w:rsidR="00CA5901" w:rsidRPr="00D11B72" w14:paraId="60F58FBD" w14:textId="0DBE1254" w:rsidTr="00003356">
        <w:trPr>
          <w:jc w:val="center"/>
        </w:trPr>
        <w:tc>
          <w:tcPr>
            <w:tcW w:w="3969" w:type="dxa"/>
            <w:shd w:val="clear" w:color="auto" w:fill="auto"/>
          </w:tcPr>
          <w:p w14:paraId="2E7B9B8E" w14:textId="77777777" w:rsidR="00CA5901" w:rsidRPr="00D11B72" w:rsidRDefault="00CA5901" w:rsidP="00D12148">
            <w:pPr>
              <w:pStyle w:val="Tabletext"/>
              <w:rPr>
                <w:noProof/>
              </w:rPr>
            </w:pPr>
            <w:r w:rsidRPr="00D11B72">
              <w:rPr>
                <w:noProof/>
              </w:rPr>
              <w:t>&lt;create line area&gt;</w:t>
            </w:r>
          </w:p>
        </w:tc>
        <w:tc>
          <w:tcPr>
            <w:tcW w:w="1134" w:type="dxa"/>
            <w:shd w:val="clear" w:color="auto" w:fill="auto"/>
          </w:tcPr>
          <w:p w14:paraId="570B553A" w14:textId="77777777" w:rsidR="00CA5901" w:rsidRPr="00D11B72" w:rsidRDefault="00CA5901" w:rsidP="00D12148">
            <w:pPr>
              <w:pStyle w:val="Tabletext"/>
              <w:jc w:val="center"/>
              <w:rPr>
                <w:noProof/>
              </w:rPr>
            </w:pPr>
          </w:p>
        </w:tc>
        <w:tc>
          <w:tcPr>
            <w:tcW w:w="1134" w:type="dxa"/>
            <w:shd w:val="clear" w:color="auto" w:fill="auto"/>
          </w:tcPr>
          <w:p w14:paraId="68D16636" w14:textId="77777777" w:rsidR="00CA5901" w:rsidRPr="00D11B72" w:rsidRDefault="00CA5901" w:rsidP="00D12148">
            <w:pPr>
              <w:pStyle w:val="Tabletext"/>
              <w:jc w:val="center"/>
              <w:rPr>
                <w:noProof/>
              </w:rPr>
            </w:pPr>
          </w:p>
        </w:tc>
        <w:tc>
          <w:tcPr>
            <w:tcW w:w="1134" w:type="dxa"/>
            <w:shd w:val="clear" w:color="auto" w:fill="auto"/>
          </w:tcPr>
          <w:p w14:paraId="444B252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1DCDC21" w14:textId="77777777" w:rsidR="00CA5901" w:rsidRPr="00D11B72" w:rsidRDefault="00CA5901" w:rsidP="00D12148">
            <w:pPr>
              <w:pStyle w:val="Tabletext"/>
              <w:jc w:val="center"/>
              <w:rPr>
                <w:noProof/>
              </w:rPr>
            </w:pPr>
          </w:p>
        </w:tc>
        <w:tc>
          <w:tcPr>
            <w:tcW w:w="1134" w:type="dxa"/>
          </w:tcPr>
          <w:p w14:paraId="4FD1DFE8" w14:textId="77777777" w:rsidR="00CA5901" w:rsidRPr="00D11B72" w:rsidRDefault="00CA5901" w:rsidP="00D12148">
            <w:pPr>
              <w:pStyle w:val="Tabletext"/>
              <w:jc w:val="center"/>
            </w:pPr>
          </w:p>
        </w:tc>
      </w:tr>
      <w:tr w:rsidR="00CA5901" w:rsidRPr="00D11B72" w14:paraId="01F4A951" w14:textId="41879462" w:rsidTr="00003356">
        <w:trPr>
          <w:jc w:val="center"/>
        </w:trPr>
        <w:tc>
          <w:tcPr>
            <w:tcW w:w="3969" w:type="dxa"/>
            <w:shd w:val="clear" w:color="auto" w:fill="auto"/>
          </w:tcPr>
          <w:p w14:paraId="479836E0" w14:textId="77777777" w:rsidR="00CA5901" w:rsidRPr="00D11B72" w:rsidRDefault="00CA5901" w:rsidP="00D12148">
            <w:pPr>
              <w:pStyle w:val="Tabletext"/>
              <w:rPr>
                <w:noProof/>
              </w:rPr>
            </w:pPr>
            <w:r w:rsidRPr="00D11B72">
              <w:rPr>
                <w:noProof/>
              </w:rPr>
              <w:t>&lt;create line endpoint area&gt;</w:t>
            </w:r>
          </w:p>
        </w:tc>
        <w:tc>
          <w:tcPr>
            <w:tcW w:w="1134" w:type="dxa"/>
            <w:shd w:val="clear" w:color="auto" w:fill="auto"/>
          </w:tcPr>
          <w:p w14:paraId="357E1AD3" w14:textId="77777777" w:rsidR="00CA5901" w:rsidRPr="00D11B72" w:rsidRDefault="00CA5901" w:rsidP="00D12148">
            <w:pPr>
              <w:pStyle w:val="Tabletext"/>
              <w:jc w:val="center"/>
              <w:rPr>
                <w:noProof/>
              </w:rPr>
            </w:pPr>
          </w:p>
        </w:tc>
        <w:tc>
          <w:tcPr>
            <w:tcW w:w="1134" w:type="dxa"/>
            <w:shd w:val="clear" w:color="auto" w:fill="auto"/>
          </w:tcPr>
          <w:p w14:paraId="41D7D643" w14:textId="77777777" w:rsidR="00CA5901" w:rsidRPr="00D11B72" w:rsidRDefault="00CA5901" w:rsidP="00D12148">
            <w:pPr>
              <w:pStyle w:val="Tabletext"/>
              <w:jc w:val="center"/>
              <w:rPr>
                <w:noProof/>
              </w:rPr>
            </w:pPr>
          </w:p>
        </w:tc>
        <w:tc>
          <w:tcPr>
            <w:tcW w:w="1134" w:type="dxa"/>
            <w:shd w:val="clear" w:color="auto" w:fill="auto"/>
          </w:tcPr>
          <w:p w14:paraId="1043985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C390154" w14:textId="77777777" w:rsidR="00CA5901" w:rsidRPr="00D11B72" w:rsidRDefault="00CA5901" w:rsidP="00D12148">
            <w:pPr>
              <w:pStyle w:val="Tabletext"/>
              <w:jc w:val="center"/>
              <w:rPr>
                <w:noProof/>
              </w:rPr>
            </w:pPr>
          </w:p>
        </w:tc>
        <w:tc>
          <w:tcPr>
            <w:tcW w:w="1134" w:type="dxa"/>
          </w:tcPr>
          <w:p w14:paraId="095449EC" w14:textId="77777777" w:rsidR="00CA5901" w:rsidRPr="00D11B72" w:rsidRDefault="00CA5901" w:rsidP="00D12148">
            <w:pPr>
              <w:pStyle w:val="Tabletext"/>
              <w:jc w:val="center"/>
            </w:pPr>
          </w:p>
        </w:tc>
      </w:tr>
      <w:tr w:rsidR="00CA5901" w:rsidRPr="00D11B72" w14:paraId="2A6609F6" w14:textId="01A49FCE" w:rsidTr="00003356">
        <w:trPr>
          <w:jc w:val="center"/>
        </w:trPr>
        <w:tc>
          <w:tcPr>
            <w:tcW w:w="3969" w:type="dxa"/>
            <w:shd w:val="clear" w:color="auto" w:fill="auto"/>
          </w:tcPr>
          <w:p w14:paraId="22104BF0" w14:textId="77777777" w:rsidR="00CA5901" w:rsidRPr="00D11B72" w:rsidRDefault="00CA5901" w:rsidP="00D12148">
            <w:pPr>
              <w:pStyle w:val="Tabletext"/>
              <w:rPr>
                <w:noProof/>
              </w:rPr>
            </w:pPr>
            <w:r w:rsidRPr="00D11B72">
              <w:rPr>
                <w:noProof/>
              </w:rPr>
              <w:t>&lt;create line symbol&gt;</w:t>
            </w:r>
          </w:p>
        </w:tc>
        <w:tc>
          <w:tcPr>
            <w:tcW w:w="1134" w:type="dxa"/>
            <w:shd w:val="clear" w:color="auto" w:fill="auto"/>
          </w:tcPr>
          <w:p w14:paraId="663E02EA" w14:textId="77777777" w:rsidR="00CA5901" w:rsidRPr="00D11B72" w:rsidRDefault="00CA5901" w:rsidP="00D12148">
            <w:pPr>
              <w:pStyle w:val="Tabletext"/>
              <w:jc w:val="center"/>
              <w:rPr>
                <w:noProof/>
              </w:rPr>
            </w:pPr>
          </w:p>
        </w:tc>
        <w:tc>
          <w:tcPr>
            <w:tcW w:w="1134" w:type="dxa"/>
            <w:shd w:val="clear" w:color="auto" w:fill="auto"/>
          </w:tcPr>
          <w:p w14:paraId="7402BBD9" w14:textId="77777777" w:rsidR="00CA5901" w:rsidRPr="00D11B72" w:rsidRDefault="00CA5901" w:rsidP="00D12148">
            <w:pPr>
              <w:pStyle w:val="Tabletext"/>
              <w:jc w:val="center"/>
              <w:rPr>
                <w:noProof/>
              </w:rPr>
            </w:pPr>
          </w:p>
        </w:tc>
        <w:tc>
          <w:tcPr>
            <w:tcW w:w="1134" w:type="dxa"/>
            <w:shd w:val="clear" w:color="auto" w:fill="auto"/>
          </w:tcPr>
          <w:p w14:paraId="27ED62C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8F42CC3" w14:textId="77777777" w:rsidR="00CA5901" w:rsidRPr="00D11B72" w:rsidRDefault="00CA5901" w:rsidP="00D12148">
            <w:pPr>
              <w:pStyle w:val="Tabletext"/>
              <w:jc w:val="center"/>
              <w:rPr>
                <w:noProof/>
              </w:rPr>
            </w:pPr>
          </w:p>
        </w:tc>
        <w:tc>
          <w:tcPr>
            <w:tcW w:w="1134" w:type="dxa"/>
          </w:tcPr>
          <w:p w14:paraId="239356BD" w14:textId="77777777" w:rsidR="00CA5901" w:rsidRPr="00D11B72" w:rsidRDefault="00CA5901" w:rsidP="00D12148">
            <w:pPr>
              <w:pStyle w:val="Tabletext"/>
              <w:jc w:val="center"/>
            </w:pPr>
          </w:p>
        </w:tc>
      </w:tr>
      <w:tr w:rsidR="00CA5901" w:rsidRPr="00D11B72" w14:paraId="3A028D82" w14:textId="66734D47" w:rsidTr="00003356">
        <w:trPr>
          <w:jc w:val="center"/>
        </w:trPr>
        <w:tc>
          <w:tcPr>
            <w:tcW w:w="3969" w:type="dxa"/>
            <w:shd w:val="clear" w:color="auto" w:fill="auto"/>
          </w:tcPr>
          <w:p w14:paraId="2798E308" w14:textId="77777777" w:rsidR="00CA5901" w:rsidRPr="00D11B72" w:rsidRDefault="00CA5901" w:rsidP="00D12148">
            <w:pPr>
              <w:pStyle w:val="Tabletext"/>
              <w:rPr>
                <w:noProof/>
              </w:rPr>
            </w:pPr>
            <w:r w:rsidRPr="00D11B72">
              <w:rPr>
                <w:noProof/>
              </w:rPr>
              <w:t>&lt;create request area&gt;</w:t>
            </w:r>
          </w:p>
        </w:tc>
        <w:tc>
          <w:tcPr>
            <w:tcW w:w="1134" w:type="dxa"/>
            <w:shd w:val="clear" w:color="auto" w:fill="auto"/>
          </w:tcPr>
          <w:p w14:paraId="2F4A7A6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745B839" w14:textId="77777777" w:rsidR="00CA5901" w:rsidRPr="00D11B72" w:rsidRDefault="00CA5901" w:rsidP="00D12148">
            <w:pPr>
              <w:pStyle w:val="Tabletext"/>
              <w:jc w:val="center"/>
              <w:rPr>
                <w:noProof/>
              </w:rPr>
            </w:pPr>
          </w:p>
        </w:tc>
        <w:tc>
          <w:tcPr>
            <w:tcW w:w="1134" w:type="dxa"/>
            <w:shd w:val="clear" w:color="auto" w:fill="auto"/>
          </w:tcPr>
          <w:p w14:paraId="28B94C82" w14:textId="77777777" w:rsidR="00CA5901" w:rsidRPr="00D11B72" w:rsidRDefault="00CA5901" w:rsidP="00D12148">
            <w:pPr>
              <w:pStyle w:val="Tabletext"/>
              <w:jc w:val="center"/>
              <w:rPr>
                <w:noProof/>
              </w:rPr>
            </w:pPr>
          </w:p>
        </w:tc>
        <w:tc>
          <w:tcPr>
            <w:tcW w:w="1134" w:type="dxa"/>
            <w:shd w:val="clear" w:color="auto" w:fill="auto"/>
          </w:tcPr>
          <w:p w14:paraId="67B8DCFC" w14:textId="77777777" w:rsidR="00CA5901" w:rsidRPr="00D11B72" w:rsidRDefault="00CA5901" w:rsidP="00D12148">
            <w:pPr>
              <w:pStyle w:val="Tabletext"/>
              <w:jc w:val="center"/>
              <w:rPr>
                <w:noProof/>
              </w:rPr>
            </w:pPr>
          </w:p>
        </w:tc>
        <w:tc>
          <w:tcPr>
            <w:tcW w:w="1134" w:type="dxa"/>
          </w:tcPr>
          <w:p w14:paraId="7068801C" w14:textId="77777777" w:rsidR="00CA5901" w:rsidRPr="00D11B72" w:rsidRDefault="00CA5901" w:rsidP="00D12148">
            <w:pPr>
              <w:pStyle w:val="Tabletext"/>
              <w:jc w:val="center"/>
            </w:pPr>
          </w:p>
        </w:tc>
      </w:tr>
      <w:tr w:rsidR="00CA5901" w:rsidRPr="00D11B72" w14:paraId="1B972B69" w14:textId="74079620" w:rsidTr="00003356">
        <w:trPr>
          <w:jc w:val="center"/>
        </w:trPr>
        <w:tc>
          <w:tcPr>
            <w:tcW w:w="3969" w:type="dxa"/>
            <w:shd w:val="clear" w:color="auto" w:fill="auto"/>
          </w:tcPr>
          <w:p w14:paraId="0EFB8587" w14:textId="77777777" w:rsidR="00CA5901" w:rsidRPr="00D11B72" w:rsidRDefault="00CA5901" w:rsidP="00D12148">
            <w:pPr>
              <w:pStyle w:val="Tabletext"/>
              <w:rPr>
                <w:noProof/>
              </w:rPr>
            </w:pPr>
            <w:r w:rsidRPr="00D11B72">
              <w:rPr>
                <w:noProof/>
              </w:rPr>
              <w:t>&lt;create request symbol&gt;</w:t>
            </w:r>
          </w:p>
        </w:tc>
        <w:tc>
          <w:tcPr>
            <w:tcW w:w="1134" w:type="dxa"/>
            <w:shd w:val="clear" w:color="auto" w:fill="auto"/>
          </w:tcPr>
          <w:p w14:paraId="623E429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98D7DB1" w14:textId="77777777" w:rsidR="00CA5901" w:rsidRPr="00D11B72" w:rsidRDefault="00CA5901" w:rsidP="00D12148">
            <w:pPr>
              <w:pStyle w:val="Tabletext"/>
              <w:jc w:val="center"/>
              <w:rPr>
                <w:noProof/>
              </w:rPr>
            </w:pPr>
          </w:p>
        </w:tc>
        <w:tc>
          <w:tcPr>
            <w:tcW w:w="1134" w:type="dxa"/>
            <w:shd w:val="clear" w:color="auto" w:fill="auto"/>
          </w:tcPr>
          <w:p w14:paraId="141B92D2" w14:textId="77777777" w:rsidR="00CA5901" w:rsidRPr="00D11B72" w:rsidRDefault="00CA5901" w:rsidP="00D12148">
            <w:pPr>
              <w:pStyle w:val="Tabletext"/>
              <w:jc w:val="center"/>
              <w:rPr>
                <w:noProof/>
              </w:rPr>
            </w:pPr>
          </w:p>
        </w:tc>
        <w:tc>
          <w:tcPr>
            <w:tcW w:w="1134" w:type="dxa"/>
            <w:shd w:val="clear" w:color="auto" w:fill="auto"/>
          </w:tcPr>
          <w:p w14:paraId="00DC3984" w14:textId="77777777" w:rsidR="00CA5901" w:rsidRPr="00D11B72" w:rsidRDefault="00CA5901" w:rsidP="00D12148">
            <w:pPr>
              <w:pStyle w:val="Tabletext"/>
              <w:jc w:val="center"/>
              <w:rPr>
                <w:noProof/>
              </w:rPr>
            </w:pPr>
          </w:p>
        </w:tc>
        <w:tc>
          <w:tcPr>
            <w:tcW w:w="1134" w:type="dxa"/>
          </w:tcPr>
          <w:p w14:paraId="62172F73" w14:textId="77777777" w:rsidR="00CA5901" w:rsidRPr="00D11B72" w:rsidRDefault="00CA5901" w:rsidP="00D12148">
            <w:pPr>
              <w:pStyle w:val="Tabletext"/>
              <w:jc w:val="center"/>
            </w:pPr>
          </w:p>
        </w:tc>
      </w:tr>
      <w:tr w:rsidR="00CA5901" w:rsidRPr="00D11B72" w14:paraId="4918FBE4" w14:textId="2E844949" w:rsidTr="00003356">
        <w:trPr>
          <w:jc w:val="center"/>
        </w:trPr>
        <w:tc>
          <w:tcPr>
            <w:tcW w:w="3969" w:type="dxa"/>
            <w:shd w:val="clear" w:color="auto" w:fill="auto"/>
          </w:tcPr>
          <w:p w14:paraId="1169264D" w14:textId="77777777" w:rsidR="00CA5901" w:rsidRPr="00D11B72" w:rsidRDefault="00CA5901" w:rsidP="00D12148">
            <w:pPr>
              <w:pStyle w:val="Tabletext"/>
              <w:rPr>
                <w:noProof/>
              </w:rPr>
            </w:pPr>
            <w:r w:rsidRPr="00D11B72">
              <w:rPr>
                <w:noProof/>
              </w:rPr>
              <w:t>&lt;create statement&gt;</w:t>
            </w:r>
          </w:p>
        </w:tc>
        <w:tc>
          <w:tcPr>
            <w:tcW w:w="1134" w:type="dxa"/>
            <w:shd w:val="clear" w:color="auto" w:fill="auto"/>
          </w:tcPr>
          <w:p w14:paraId="09EF1E12" w14:textId="77777777" w:rsidR="00CA5901" w:rsidRPr="00D11B72" w:rsidRDefault="00CA5901" w:rsidP="00D12148">
            <w:pPr>
              <w:pStyle w:val="Tabletext"/>
              <w:jc w:val="center"/>
              <w:rPr>
                <w:noProof/>
              </w:rPr>
            </w:pPr>
          </w:p>
        </w:tc>
        <w:tc>
          <w:tcPr>
            <w:tcW w:w="1134" w:type="dxa"/>
            <w:shd w:val="clear" w:color="auto" w:fill="auto"/>
          </w:tcPr>
          <w:p w14:paraId="35615C5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31F3AFE" w14:textId="77777777" w:rsidR="00CA5901" w:rsidRPr="00D11B72" w:rsidRDefault="00CA5901" w:rsidP="00D12148">
            <w:pPr>
              <w:pStyle w:val="Tabletext"/>
              <w:jc w:val="center"/>
              <w:rPr>
                <w:noProof/>
              </w:rPr>
            </w:pPr>
          </w:p>
        </w:tc>
        <w:tc>
          <w:tcPr>
            <w:tcW w:w="1134" w:type="dxa"/>
            <w:shd w:val="clear" w:color="auto" w:fill="auto"/>
          </w:tcPr>
          <w:p w14:paraId="1027273D" w14:textId="77777777" w:rsidR="00CA5901" w:rsidRPr="00D11B72" w:rsidRDefault="00CA5901" w:rsidP="00D12148">
            <w:pPr>
              <w:pStyle w:val="Tabletext"/>
              <w:jc w:val="center"/>
              <w:rPr>
                <w:noProof/>
              </w:rPr>
            </w:pPr>
          </w:p>
        </w:tc>
        <w:tc>
          <w:tcPr>
            <w:tcW w:w="1134" w:type="dxa"/>
          </w:tcPr>
          <w:p w14:paraId="23FC4EB0" w14:textId="77777777" w:rsidR="00CA5901" w:rsidRPr="00D11B72" w:rsidRDefault="00CA5901" w:rsidP="00D12148">
            <w:pPr>
              <w:pStyle w:val="Tabletext"/>
              <w:jc w:val="center"/>
            </w:pPr>
          </w:p>
        </w:tc>
      </w:tr>
      <w:tr w:rsidR="00CA5901" w:rsidRPr="00D11B72" w14:paraId="1ECF0C36" w14:textId="21636F43" w:rsidTr="00003356">
        <w:trPr>
          <w:jc w:val="center"/>
        </w:trPr>
        <w:tc>
          <w:tcPr>
            <w:tcW w:w="3969" w:type="dxa"/>
            <w:shd w:val="clear" w:color="auto" w:fill="auto"/>
          </w:tcPr>
          <w:p w14:paraId="5E844486" w14:textId="77777777" w:rsidR="00CA5901" w:rsidRPr="00D11B72" w:rsidRDefault="00CA5901" w:rsidP="00D12148">
            <w:pPr>
              <w:pStyle w:val="Tabletext"/>
              <w:rPr>
                <w:noProof/>
              </w:rPr>
            </w:pPr>
            <w:r w:rsidRPr="00D11B72">
              <w:rPr>
                <w:noProof/>
              </w:rPr>
              <w:t>&lt;dash </w:t>
            </w:r>
            <w:r w:rsidRPr="00481BED">
              <w:rPr>
                <w:noProof/>
              </w:rPr>
              <w:t>nextstate</w:t>
            </w:r>
            <w:r w:rsidRPr="00D11B72">
              <w:rPr>
                <w:noProof/>
              </w:rPr>
              <w:t>&gt;</w:t>
            </w:r>
          </w:p>
        </w:tc>
        <w:tc>
          <w:tcPr>
            <w:tcW w:w="1134" w:type="dxa"/>
            <w:shd w:val="clear" w:color="auto" w:fill="auto"/>
          </w:tcPr>
          <w:p w14:paraId="1345BBB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53E6E88" w14:textId="77777777" w:rsidR="00CA5901" w:rsidRPr="00D11B72" w:rsidRDefault="00CA5901" w:rsidP="00D12148">
            <w:pPr>
              <w:pStyle w:val="Tabletext"/>
              <w:jc w:val="center"/>
              <w:rPr>
                <w:noProof/>
              </w:rPr>
            </w:pPr>
          </w:p>
        </w:tc>
        <w:tc>
          <w:tcPr>
            <w:tcW w:w="1134" w:type="dxa"/>
            <w:shd w:val="clear" w:color="auto" w:fill="auto"/>
          </w:tcPr>
          <w:p w14:paraId="7723538F" w14:textId="77777777" w:rsidR="00CA5901" w:rsidRPr="00D11B72" w:rsidRDefault="00CA5901" w:rsidP="00D12148">
            <w:pPr>
              <w:pStyle w:val="Tabletext"/>
              <w:jc w:val="center"/>
              <w:rPr>
                <w:noProof/>
              </w:rPr>
            </w:pPr>
          </w:p>
        </w:tc>
        <w:tc>
          <w:tcPr>
            <w:tcW w:w="1134" w:type="dxa"/>
            <w:shd w:val="clear" w:color="auto" w:fill="auto"/>
          </w:tcPr>
          <w:p w14:paraId="21499468" w14:textId="77777777" w:rsidR="00CA5901" w:rsidRPr="00D11B72" w:rsidRDefault="00CA5901" w:rsidP="00D12148">
            <w:pPr>
              <w:pStyle w:val="Tabletext"/>
              <w:jc w:val="center"/>
              <w:rPr>
                <w:noProof/>
              </w:rPr>
            </w:pPr>
          </w:p>
        </w:tc>
        <w:tc>
          <w:tcPr>
            <w:tcW w:w="1134" w:type="dxa"/>
          </w:tcPr>
          <w:p w14:paraId="7EB00F17" w14:textId="77777777" w:rsidR="00CA5901" w:rsidRPr="00D11B72" w:rsidRDefault="00CA5901" w:rsidP="00D12148">
            <w:pPr>
              <w:pStyle w:val="Tabletext"/>
              <w:jc w:val="center"/>
            </w:pPr>
          </w:p>
        </w:tc>
      </w:tr>
      <w:tr w:rsidR="00CA5901" w:rsidRPr="00D11B72" w14:paraId="28F87188" w14:textId="433FD692" w:rsidTr="00003356">
        <w:trPr>
          <w:jc w:val="center"/>
        </w:trPr>
        <w:tc>
          <w:tcPr>
            <w:tcW w:w="3969" w:type="dxa"/>
            <w:shd w:val="clear" w:color="auto" w:fill="auto"/>
          </w:tcPr>
          <w:p w14:paraId="08143076" w14:textId="77777777" w:rsidR="00CA5901" w:rsidRPr="00D11B72" w:rsidRDefault="00CA5901" w:rsidP="00D12148">
            <w:pPr>
              <w:pStyle w:val="Tabletext"/>
              <w:rPr>
                <w:noProof/>
              </w:rPr>
            </w:pPr>
            <w:r w:rsidRPr="00D11B72">
              <w:rPr>
                <w:noProof/>
              </w:rPr>
              <w:t>&lt;dashed association symbol&gt;</w:t>
            </w:r>
          </w:p>
        </w:tc>
        <w:tc>
          <w:tcPr>
            <w:tcW w:w="1134" w:type="dxa"/>
            <w:shd w:val="clear" w:color="auto" w:fill="auto"/>
          </w:tcPr>
          <w:p w14:paraId="0993E53A" w14:textId="77777777" w:rsidR="00CA5901" w:rsidRPr="00D11B72" w:rsidRDefault="00CA5901" w:rsidP="00D12148">
            <w:pPr>
              <w:pStyle w:val="Tabletext"/>
              <w:jc w:val="center"/>
              <w:rPr>
                <w:noProof/>
              </w:rPr>
            </w:pPr>
          </w:p>
        </w:tc>
        <w:tc>
          <w:tcPr>
            <w:tcW w:w="1134" w:type="dxa"/>
            <w:shd w:val="clear" w:color="auto" w:fill="auto"/>
          </w:tcPr>
          <w:p w14:paraId="09CDAB0E" w14:textId="77777777" w:rsidR="00CA5901" w:rsidRPr="00D11B72" w:rsidRDefault="00CA5901" w:rsidP="00D12148">
            <w:pPr>
              <w:pStyle w:val="Tabletext"/>
              <w:jc w:val="center"/>
              <w:rPr>
                <w:noProof/>
              </w:rPr>
            </w:pPr>
          </w:p>
        </w:tc>
        <w:tc>
          <w:tcPr>
            <w:tcW w:w="1134" w:type="dxa"/>
            <w:shd w:val="clear" w:color="auto" w:fill="auto"/>
          </w:tcPr>
          <w:p w14:paraId="3227E86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00C0A6B" w14:textId="77777777" w:rsidR="00CA5901" w:rsidRPr="00D11B72" w:rsidRDefault="00CA5901" w:rsidP="00D12148">
            <w:pPr>
              <w:pStyle w:val="Tabletext"/>
              <w:jc w:val="center"/>
              <w:rPr>
                <w:noProof/>
              </w:rPr>
            </w:pPr>
          </w:p>
        </w:tc>
        <w:tc>
          <w:tcPr>
            <w:tcW w:w="1134" w:type="dxa"/>
          </w:tcPr>
          <w:p w14:paraId="03178A91" w14:textId="77777777" w:rsidR="00CA5901" w:rsidRPr="00D11B72" w:rsidRDefault="00CA5901" w:rsidP="00D12148">
            <w:pPr>
              <w:pStyle w:val="Tabletext"/>
              <w:jc w:val="center"/>
            </w:pPr>
          </w:p>
        </w:tc>
      </w:tr>
      <w:tr w:rsidR="00CA5901" w:rsidRPr="00D11B72" w14:paraId="7DB9B6A0" w14:textId="392B82E4" w:rsidTr="00003356">
        <w:trPr>
          <w:jc w:val="center"/>
        </w:trPr>
        <w:tc>
          <w:tcPr>
            <w:tcW w:w="3969" w:type="dxa"/>
            <w:shd w:val="clear" w:color="auto" w:fill="auto"/>
          </w:tcPr>
          <w:p w14:paraId="5E282CE5" w14:textId="77777777" w:rsidR="00CA5901" w:rsidRPr="00D11B72" w:rsidRDefault="00CA5901" w:rsidP="00D12148">
            <w:pPr>
              <w:pStyle w:val="Tabletext"/>
              <w:rPr>
                <w:noProof/>
              </w:rPr>
            </w:pPr>
            <w:r w:rsidRPr="00D11B72">
              <w:rPr>
                <w:noProof/>
              </w:rPr>
              <w:t>&lt;dashed block symbol&gt;</w:t>
            </w:r>
          </w:p>
        </w:tc>
        <w:tc>
          <w:tcPr>
            <w:tcW w:w="1134" w:type="dxa"/>
            <w:shd w:val="clear" w:color="auto" w:fill="auto"/>
          </w:tcPr>
          <w:p w14:paraId="464F39C3" w14:textId="77777777" w:rsidR="00CA5901" w:rsidRPr="00D11B72" w:rsidRDefault="00CA5901" w:rsidP="00D12148">
            <w:pPr>
              <w:pStyle w:val="Tabletext"/>
              <w:jc w:val="center"/>
              <w:rPr>
                <w:noProof/>
              </w:rPr>
            </w:pPr>
          </w:p>
        </w:tc>
        <w:tc>
          <w:tcPr>
            <w:tcW w:w="1134" w:type="dxa"/>
            <w:shd w:val="clear" w:color="auto" w:fill="auto"/>
          </w:tcPr>
          <w:p w14:paraId="6867CF3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18682D1" w14:textId="77777777" w:rsidR="00CA5901" w:rsidRPr="00D11B72" w:rsidRDefault="00CA5901" w:rsidP="00D12148">
            <w:pPr>
              <w:pStyle w:val="Tabletext"/>
              <w:jc w:val="center"/>
            </w:pPr>
          </w:p>
        </w:tc>
        <w:tc>
          <w:tcPr>
            <w:tcW w:w="1134" w:type="dxa"/>
            <w:shd w:val="clear" w:color="auto" w:fill="auto"/>
          </w:tcPr>
          <w:p w14:paraId="50559173" w14:textId="77777777" w:rsidR="00CA5901" w:rsidRPr="00D11B72" w:rsidRDefault="00CA5901" w:rsidP="00D12148">
            <w:pPr>
              <w:pStyle w:val="Tabletext"/>
              <w:jc w:val="center"/>
              <w:rPr>
                <w:noProof/>
              </w:rPr>
            </w:pPr>
          </w:p>
        </w:tc>
        <w:tc>
          <w:tcPr>
            <w:tcW w:w="1134" w:type="dxa"/>
          </w:tcPr>
          <w:p w14:paraId="554930BB" w14:textId="77777777" w:rsidR="00CA5901" w:rsidRPr="00D11B72" w:rsidRDefault="00CA5901" w:rsidP="00D12148">
            <w:pPr>
              <w:pStyle w:val="Tabletext"/>
              <w:jc w:val="center"/>
            </w:pPr>
          </w:p>
        </w:tc>
      </w:tr>
      <w:tr w:rsidR="00CA5901" w:rsidRPr="00D11B72" w14:paraId="0576FFB4" w14:textId="73DF66D9" w:rsidTr="00003356">
        <w:trPr>
          <w:jc w:val="center"/>
        </w:trPr>
        <w:tc>
          <w:tcPr>
            <w:tcW w:w="3969" w:type="dxa"/>
            <w:shd w:val="clear" w:color="auto" w:fill="auto"/>
          </w:tcPr>
          <w:p w14:paraId="58A00DC3" w14:textId="77777777" w:rsidR="00CA5901" w:rsidRPr="00D11B72" w:rsidRDefault="00CA5901" w:rsidP="00D12148">
            <w:pPr>
              <w:pStyle w:val="Tabletext"/>
              <w:rPr>
                <w:noProof/>
              </w:rPr>
            </w:pPr>
            <w:r w:rsidRPr="00D11B72">
              <w:rPr>
                <w:noProof/>
              </w:rPr>
              <w:t>&lt;dashed line symbol&gt;</w:t>
            </w:r>
          </w:p>
        </w:tc>
        <w:tc>
          <w:tcPr>
            <w:tcW w:w="1134" w:type="dxa"/>
            <w:shd w:val="clear" w:color="auto" w:fill="auto"/>
          </w:tcPr>
          <w:p w14:paraId="0F3CD293" w14:textId="77777777" w:rsidR="00CA5901" w:rsidRPr="00D11B72" w:rsidRDefault="00CA5901" w:rsidP="00D12148">
            <w:pPr>
              <w:pStyle w:val="Tabletext"/>
              <w:jc w:val="center"/>
              <w:rPr>
                <w:noProof/>
              </w:rPr>
            </w:pPr>
          </w:p>
        </w:tc>
        <w:tc>
          <w:tcPr>
            <w:tcW w:w="1134" w:type="dxa"/>
            <w:shd w:val="clear" w:color="auto" w:fill="auto"/>
          </w:tcPr>
          <w:p w14:paraId="2B6717F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D0FFC6F" w14:textId="77777777" w:rsidR="00CA5901" w:rsidRPr="00D11B72" w:rsidRDefault="00CA5901" w:rsidP="00D12148">
            <w:pPr>
              <w:pStyle w:val="Tabletext"/>
              <w:jc w:val="center"/>
            </w:pPr>
          </w:p>
        </w:tc>
        <w:tc>
          <w:tcPr>
            <w:tcW w:w="1134" w:type="dxa"/>
            <w:shd w:val="clear" w:color="auto" w:fill="auto"/>
          </w:tcPr>
          <w:p w14:paraId="5953F8A7" w14:textId="77777777" w:rsidR="00CA5901" w:rsidRPr="00D11B72" w:rsidRDefault="00CA5901" w:rsidP="00D12148">
            <w:pPr>
              <w:pStyle w:val="Tabletext"/>
              <w:jc w:val="center"/>
              <w:rPr>
                <w:noProof/>
              </w:rPr>
            </w:pPr>
          </w:p>
        </w:tc>
        <w:tc>
          <w:tcPr>
            <w:tcW w:w="1134" w:type="dxa"/>
          </w:tcPr>
          <w:p w14:paraId="5C7988C5" w14:textId="77777777" w:rsidR="00CA5901" w:rsidRPr="00D11B72" w:rsidRDefault="00CA5901" w:rsidP="00D12148">
            <w:pPr>
              <w:pStyle w:val="Tabletext"/>
              <w:jc w:val="center"/>
            </w:pPr>
          </w:p>
        </w:tc>
      </w:tr>
      <w:tr w:rsidR="00CA5901" w:rsidRPr="00D11B72" w14:paraId="39ACFBEB" w14:textId="3D80C3CF" w:rsidTr="00003356">
        <w:trPr>
          <w:jc w:val="center"/>
        </w:trPr>
        <w:tc>
          <w:tcPr>
            <w:tcW w:w="3969" w:type="dxa"/>
            <w:shd w:val="clear" w:color="auto" w:fill="auto"/>
          </w:tcPr>
          <w:p w14:paraId="413C587C" w14:textId="77777777" w:rsidR="00CA5901" w:rsidRPr="00D11B72" w:rsidRDefault="00CA5901" w:rsidP="00D12148">
            <w:pPr>
              <w:pStyle w:val="Tabletext"/>
              <w:rPr>
                <w:noProof/>
              </w:rPr>
            </w:pPr>
            <w:r w:rsidRPr="00D11B72">
              <w:rPr>
                <w:noProof/>
              </w:rPr>
              <w:t>&lt;dashed process symbol&gt;</w:t>
            </w:r>
          </w:p>
        </w:tc>
        <w:tc>
          <w:tcPr>
            <w:tcW w:w="1134" w:type="dxa"/>
            <w:shd w:val="clear" w:color="auto" w:fill="auto"/>
          </w:tcPr>
          <w:p w14:paraId="431B5A73" w14:textId="77777777" w:rsidR="00CA5901" w:rsidRPr="00D11B72" w:rsidRDefault="00CA5901" w:rsidP="00D12148">
            <w:pPr>
              <w:pStyle w:val="Tabletext"/>
              <w:jc w:val="center"/>
              <w:rPr>
                <w:noProof/>
              </w:rPr>
            </w:pPr>
          </w:p>
        </w:tc>
        <w:tc>
          <w:tcPr>
            <w:tcW w:w="1134" w:type="dxa"/>
            <w:shd w:val="clear" w:color="auto" w:fill="auto"/>
          </w:tcPr>
          <w:p w14:paraId="0B69B99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2024240" w14:textId="77777777" w:rsidR="00CA5901" w:rsidRPr="00D11B72" w:rsidRDefault="00CA5901" w:rsidP="00D12148">
            <w:pPr>
              <w:pStyle w:val="Tabletext"/>
              <w:jc w:val="center"/>
            </w:pPr>
          </w:p>
        </w:tc>
        <w:tc>
          <w:tcPr>
            <w:tcW w:w="1134" w:type="dxa"/>
            <w:shd w:val="clear" w:color="auto" w:fill="auto"/>
          </w:tcPr>
          <w:p w14:paraId="5BB49460" w14:textId="77777777" w:rsidR="00CA5901" w:rsidRPr="00D11B72" w:rsidRDefault="00CA5901" w:rsidP="00D12148">
            <w:pPr>
              <w:pStyle w:val="Tabletext"/>
              <w:jc w:val="center"/>
              <w:rPr>
                <w:noProof/>
              </w:rPr>
            </w:pPr>
          </w:p>
        </w:tc>
        <w:tc>
          <w:tcPr>
            <w:tcW w:w="1134" w:type="dxa"/>
          </w:tcPr>
          <w:p w14:paraId="0FE4B8AA" w14:textId="77777777" w:rsidR="00CA5901" w:rsidRPr="00D11B72" w:rsidRDefault="00CA5901" w:rsidP="00D12148">
            <w:pPr>
              <w:pStyle w:val="Tabletext"/>
              <w:jc w:val="center"/>
            </w:pPr>
          </w:p>
        </w:tc>
      </w:tr>
      <w:tr w:rsidR="00CA5901" w:rsidRPr="00D11B72" w14:paraId="4C32A01A" w14:textId="548D0AC7" w:rsidTr="00003356">
        <w:trPr>
          <w:jc w:val="center"/>
        </w:trPr>
        <w:tc>
          <w:tcPr>
            <w:tcW w:w="3969" w:type="dxa"/>
            <w:shd w:val="clear" w:color="auto" w:fill="auto"/>
          </w:tcPr>
          <w:p w14:paraId="3C49466E" w14:textId="77777777" w:rsidR="00CA5901" w:rsidRPr="00D11B72" w:rsidRDefault="00CA5901" w:rsidP="00D12148">
            <w:pPr>
              <w:pStyle w:val="Tabletext"/>
              <w:rPr>
                <w:noProof/>
              </w:rPr>
            </w:pPr>
            <w:r w:rsidRPr="00D11B72">
              <w:rPr>
                <w:noProof/>
              </w:rPr>
              <w:t>&lt;dashed state symbol&gt;</w:t>
            </w:r>
          </w:p>
        </w:tc>
        <w:tc>
          <w:tcPr>
            <w:tcW w:w="1134" w:type="dxa"/>
            <w:shd w:val="clear" w:color="auto" w:fill="auto"/>
          </w:tcPr>
          <w:p w14:paraId="621FBE8E" w14:textId="77777777" w:rsidR="00CA5901" w:rsidRPr="00D11B72" w:rsidRDefault="00CA5901" w:rsidP="00D12148">
            <w:pPr>
              <w:pStyle w:val="Tabletext"/>
              <w:jc w:val="center"/>
              <w:rPr>
                <w:noProof/>
              </w:rPr>
            </w:pPr>
          </w:p>
        </w:tc>
        <w:tc>
          <w:tcPr>
            <w:tcW w:w="1134" w:type="dxa"/>
            <w:shd w:val="clear" w:color="auto" w:fill="auto"/>
          </w:tcPr>
          <w:p w14:paraId="76DE2A3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405AD7C" w14:textId="77777777" w:rsidR="00CA5901" w:rsidRPr="00D11B72" w:rsidRDefault="00CA5901" w:rsidP="00D12148">
            <w:pPr>
              <w:pStyle w:val="Tabletext"/>
              <w:jc w:val="center"/>
            </w:pPr>
          </w:p>
        </w:tc>
        <w:tc>
          <w:tcPr>
            <w:tcW w:w="1134" w:type="dxa"/>
            <w:shd w:val="clear" w:color="auto" w:fill="auto"/>
          </w:tcPr>
          <w:p w14:paraId="28DD487D" w14:textId="77777777" w:rsidR="00CA5901" w:rsidRPr="00D11B72" w:rsidRDefault="00CA5901" w:rsidP="00D12148">
            <w:pPr>
              <w:pStyle w:val="Tabletext"/>
              <w:jc w:val="center"/>
              <w:rPr>
                <w:noProof/>
              </w:rPr>
            </w:pPr>
          </w:p>
        </w:tc>
        <w:tc>
          <w:tcPr>
            <w:tcW w:w="1134" w:type="dxa"/>
          </w:tcPr>
          <w:p w14:paraId="41E356E6" w14:textId="77777777" w:rsidR="00CA5901" w:rsidRPr="00D11B72" w:rsidRDefault="00CA5901" w:rsidP="00D12148">
            <w:pPr>
              <w:pStyle w:val="Tabletext"/>
              <w:jc w:val="center"/>
            </w:pPr>
          </w:p>
        </w:tc>
      </w:tr>
      <w:tr w:rsidR="00CA5901" w:rsidRPr="00D11B72" w14:paraId="23FE3393" w14:textId="498990E4" w:rsidTr="00003356">
        <w:trPr>
          <w:jc w:val="center"/>
        </w:trPr>
        <w:tc>
          <w:tcPr>
            <w:tcW w:w="3969" w:type="dxa"/>
            <w:shd w:val="clear" w:color="auto" w:fill="auto"/>
          </w:tcPr>
          <w:p w14:paraId="4D34E43B" w14:textId="77777777" w:rsidR="00CA5901" w:rsidRPr="00D11B72" w:rsidRDefault="00CA5901" w:rsidP="00D12148">
            <w:pPr>
              <w:pStyle w:val="Tabletext"/>
              <w:rPr>
                <w:noProof/>
              </w:rPr>
            </w:pPr>
            <w:r w:rsidRPr="00D11B72">
              <w:rPr>
                <w:noProof/>
              </w:rPr>
              <w:t>&lt;data binding&gt;</w:t>
            </w:r>
          </w:p>
        </w:tc>
        <w:tc>
          <w:tcPr>
            <w:tcW w:w="1134" w:type="dxa"/>
            <w:shd w:val="clear" w:color="auto" w:fill="auto"/>
          </w:tcPr>
          <w:p w14:paraId="01247CA9" w14:textId="77777777" w:rsidR="00CA5901" w:rsidRPr="00D11B72" w:rsidRDefault="00CA5901" w:rsidP="00D12148">
            <w:pPr>
              <w:pStyle w:val="Tabletext"/>
              <w:jc w:val="center"/>
              <w:rPr>
                <w:noProof/>
              </w:rPr>
            </w:pPr>
          </w:p>
        </w:tc>
        <w:tc>
          <w:tcPr>
            <w:tcW w:w="1134" w:type="dxa"/>
            <w:shd w:val="clear" w:color="auto" w:fill="auto"/>
          </w:tcPr>
          <w:p w14:paraId="6FCF0EF9" w14:textId="77777777" w:rsidR="00CA5901" w:rsidRPr="00D11B72" w:rsidRDefault="00CA5901" w:rsidP="00D12148">
            <w:pPr>
              <w:pStyle w:val="Tabletext"/>
              <w:jc w:val="center"/>
            </w:pPr>
          </w:p>
        </w:tc>
        <w:tc>
          <w:tcPr>
            <w:tcW w:w="1134" w:type="dxa"/>
            <w:shd w:val="clear" w:color="auto" w:fill="auto"/>
          </w:tcPr>
          <w:p w14:paraId="757E4D68" w14:textId="77777777" w:rsidR="00CA5901" w:rsidRPr="00D11B72" w:rsidRDefault="00CA5901" w:rsidP="00D12148">
            <w:pPr>
              <w:pStyle w:val="Tabletext"/>
              <w:jc w:val="center"/>
            </w:pPr>
          </w:p>
        </w:tc>
        <w:tc>
          <w:tcPr>
            <w:tcW w:w="1134" w:type="dxa"/>
            <w:shd w:val="clear" w:color="auto" w:fill="auto"/>
          </w:tcPr>
          <w:p w14:paraId="096C8A31" w14:textId="77777777" w:rsidR="00CA5901" w:rsidRPr="00D11B72" w:rsidRDefault="00CA5901" w:rsidP="00D12148">
            <w:pPr>
              <w:pStyle w:val="Tabletext"/>
              <w:jc w:val="center"/>
              <w:rPr>
                <w:noProof/>
              </w:rPr>
            </w:pPr>
            <w:r w:rsidRPr="00D11B72">
              <w:rPr>
                <w:noProof/>
              </w:rPr>
              <w:t>defined</w:t>
            </w:r>
          </w:p>
        </w:tc>
        <w:tc>
          <w:tcPr>
            <w:tcW w:w="1134" w:type="dxa"/>
          </w:tcPr>
          <w:p w14:paraId="3D8864C7" w14:textId="77777777" w:rsidR="00CA5901" w:rsidRPr="00D11B72" w:rsidRDefault="00CA5901" w:rsidP="00D12148">
            <w:pPr>
              <w:pStyle w:val="Tabletext"/>
              <w:jc w:val="center"/>
            </w:pPr>
          </w:p>
        </w:tc>
      </w:tr>
      <w:tr w:rsidR="00CA5901" w:rsidRPr="00D11B72" w14:paraId="31213128" w14:textId="348EF9FD" w:rsidTr="00003356">
        <w:trPr>
          <w:jc w:val="center"/>
        </w:trPr>
        <w:tc>
          <w:tcPr>
            <w:tcW w:w="3969" w:type="dxa"/>
            <w:shd w:val="clear" w:color="auto" w:fill="auto"/>
          </w:tcPr>
          <w:p w14:paraId="6A0D4399" w14:textId="77777777" w:rsidR="00CA5901" w:rsidRPr="00D11B72" w:rsidRDefault="00CA5901" w:rsidP="00D12148">
            <w:pPr>
              <w:pStyle w:val="Tabletext"/>
              <w:rPr>
                <w:noProof/>
              </w:rPr>
            </w:pPr>
            <w:r w:rsidRPr="00D11B72">
              <w:rPr>
                <w:noProof/>
              </w:rPr>
              <w:t>&lt;data definition&gt;</w:t>
            </w:r>
          </w:p>
        </w:tc>
        <w:tc>
          <w:tcPr>
            <w:tcW w:w="1134" w:type="dxa"/>
            <w:shd w:val="clear" w:color="auto" w:fill="auto"/>
          </w:tcPr>
          <w:p w14:paraId="19E7437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812E705" w14:textId="77777777" w:rsidR="00CA5901" w:rsidRPr="00D11B72" w:rsidRDefault="00CA5901" w:rsidP="00D12148">
            <w:pPr>
              <w:pStyle w:val="Tabletext"/>
              <w:jc w:val="center"/>
            </w:pPr>
          </w:p>
        </w:tc>
        <w:tc>
          <w:tcPr>
            <w:tcW w:w="1134" w:type="dxa"/>
            <w:shd w:val="clear" w:color="auto" w:fill="auto"/>
          </w:tcPr>
          <w:p w14:paraId="683581A8" w14:textId="77777777" w:rsidR="00CA5901" w:rsidRPr="00D11B72" w:rsidRDefault="00CA5901" w:rsidP="00D12148">
            <w:pPr>
              <w:pStyle w:val="Tabletext"/>
              <w:jc w:val="center"/>
            </w:pPr>
          </w:p>
        </w:tc>
        <w:tc>
          <w:tcPr>
            <w:tcW w:w="1134" w:type="dxa"/>
            <w:shd w:val="clear" w:color="auto" w:fill="auto"/>
          </w:tcPr>
          <w:p w14:paraId="67BBF7E0" w14:textId="77777777" w:rsidR="00CA5901" w:rsidRPr="00D11B72" w:rsidRDefault="00CA5901" w:rsidP="00D12148">
            <w:pPr>
              <w:pStyle w:val="Tabletext"/>
              <w:jc w:val="center"/>
            </w:pPr>
          </w:p>
        </w:tc>
        <w:tc>
          <w:tcPr>
            <w:tcW w:w="1134" w:type="dxa"/>
          </w:tcPr>
          <w:p w14:paraId="6C1934A0" w14:textId="77777777" w:rsidR="00CA5901" w:rsidRPr="00D11B72" w:rsidRDefault="00CA5901" w:rsidP="00D12148">
            <w:pPr>
              <w:pStyle w:val="Tabletext"/>
              <w:jc w:val="center"/>
            </w:pPr>
          </w:p>
        </w:tc>
      </w:tr>
      <w:tr w:rsidR="00CA5901" w:rsidRPr="00D11B72" w14:paraId="47850A2B" w14:textId="1E04D68A" w:rsidTr="00003356">
        <w:trPr>
          <w:jc w:val="center"/>
        </w:trPr>
        <w:tc>
          <w:tcPr>
            <w:tcW w:w="3969" w:type="dxa"/>
            <w:shd w:val="clear" w:color="auto" w:fill="auto"/>
          </w:tcPr>
          <w:p w14:paraId="61678AC5" w14:textId="77777777" w:rsidR="00CA5901" w:rsidRPr="00D11B72" w:rsidRDefault="00CA5901" w:rsidP="00D12148">
            <w:pPr>
              <w:pStyle w:val="Tabletext"/>
              <w:rPr>
                <w:noProof/>
              </w:rPr>
            </w:pPr>
            <w:r w:rsidRPr="00D11B72">
              <w:rPr>
                <w:noProof/>
              </w:rPr>
              <w:t>&lt;data type constructor&gt;</w:t>
            </w:r>
          </w:p>
        </w:tc>
        <w:tc>
          <w:tcPr>
            <w:tcW w:w="1134" w:type="dxa"/>
            <w:shd w:val="clear" w:color="auto" w:fill="auto"/>
          </w:tcPr>
          <w:p w14:paraId="5C438D1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688B048" w14:textId="77777777" w:rsidR="00CA5901" w:rsidRPr="00D11B72" w:rsidRDefault="00CA5901" w:rsidP="00D12148">
            <w:pPr>
              <w:pStyle w:val="Tabletext"/>
              <w:jc w:val="center"/>
            </w:pPr>
          </w:p>
        </w:tc>
        <w:tc>
          <w:tcPr>
            <w:tcW w:w="1134" w:type="dxa"/>
            <w:shd w:val="clear" w:color="auto" w:fill="auto"/>
          </w:tcPr>
          <w:p w14:paraId="64DF7679" w14:textId="77777777" w:rsidR="00CA5901" w:rsidRPr="00D11B72" w:rsidRDefault="00CA5901" w:rsidP="00D12148">
            <w:pPr>
              <w:pStyle w:val="Tabletext"/>
              <w:jc w:val="center"/>
            </w:pPr>
          </w:p>
        </w:tc>
        <w:tc>
          <w:tcPr>
            <w:tcW w:w="1134" w:type="dxa"/>
            <w:shd w:val="clear" w:color="auto" w:fill="auto"/>
          </w:tcPr>
          <w:p w14:paraId="6BD0E243" w14:textId="77777777" w:rsidR="00CA5901" w:rsidRPr="00D11B72" w:rsidRDefault="00CA5901" w:rsidP="00D12148">
            <w:pPr>
              <w:pStyle w:val="Tabletext"/>
              <w:jc w:val="center"/>
            </w:pPr>
          </w:p>
        </w:tc>
        <w:tc>
          <w:tcPr>
            <w:tcW w:w="1134" w:type="dxa"/>
          </w:tcPr>
          <w:p w14:paraId="3AA71BB7" w14:textId="77777777" w:rsidR="00CA5901" w:rsidRPr="00D11B72" w:rsidRDefault="00CA5901" w:rsidP="00D12148">
            <w:pPr>
              <w:pStyle w:val="Tabletext"/>
              <w:jc w:val="center"/>
            </w:pPr>
          </w:p>
        </w:tc>
      </w:tr>
      <w:tr w:rsidR="00CA5901" w:rsidRPr="00D11B72" w14:paraId="2199965C" w14:textId="37DEFC12" w:rsidTr="00003356">
        <w:trPr>
          <w:jc w:val="center"/>
        </w:trPr>
        <w:tc>
          <w:tcPr>
            <w:tcW w:w="3969" w:type="dxa"/>
            <w:shd w:val="clear" w:color="auto" w:fill="auto"/>
          </w:tcPr>
          <w:p w14:paraId="55E3E7C4" w14:textId="77777777" w:rsidR="00CA5901" w:rsidRPr="00D11B72" w:rsidRDefault="00CA5901" w:rsidP="00D12148">
            <w:pPr>
              <w:pStyle w:val="Tabletext"/>
              <w:rPr>
                <w:noProof/>
              </w:rPr>
            </w:pPr>
            <w:r w:rsidRPr="00D11B72">
              <w:rPr>
                <w:noProof/>
              </w:rPr>
              <w:t>&lt;data type definition body&gt;</w:t>
            </w:r>
          </w:p>
        </w:tc>
        <w:tc>
          <w:tcPr>
            <w:tcW w:w="1134" w:type="dxa"/>
            <w:shd w:val="clear" w:color="auto" w:fill="auto"/>
          </w:tcPr>
          <w:p w14:paraId="233F235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83CACD5" w14:textId="77777777" w:rsidR="00CA5901" w:rsidRPr="00D11B72" w:rsidRDefault="00CA5901" w:rsidP="00D12148">
            <w:pPr>
              <w:pStyle w:val="Tabletext"/>
              <w:jc w:val="center"/>
            </w:pPr>
          </w:p>
        </w:tc>
        <w:tc>
          <w:tcPr>
            <w:tcW w:w="1134" w:type="dxa"/>
            <w:shd w:val="clear" w:color="auto" w:fill="auto"/>
          </w:tcPr>
          <w:p w14:paraId="5ABF3F7E" w14:textId="77777777" w:rsidR="00CA5901" w:rsidRPr="00D11B72" w:rsidRDefault="00CA5901" w:rsidP="00D12148">
            <w:pPr>
              <w:pStyle w:val="Tabletext"/>
              <w:jc w:val="center"/>
            </w:pPr>
          </w:p>
        </w:tc>
        <w:tc>
          <w:tcPr>
            <w:tcW w:w="1134" w:type="dxa"/>
            <w:shd w:val="clear" w:color="auto" w:fill="auto"/>
          </w:tcPr>
          <w:p w14:paraId="75F3B5FD" w14:textId="77777777" w:rsidR="00CA5901" w:rsidRPr="00D11B72" w:rsidRDefault="00CA5901" w:rsidP="00D12148">
            <w:pPr>
              <w:pStyle w:val="Tabletext"/>
              <w:jc w:val="center"/>
            </w:pPr>
          </w:p>
        </w:tc>
        <w:tc>
          <w:tcPr>
            <w:tcW w:w="1134" w:type="dxa"/>
          </w:tcPr>
          <w:p w14:paraId="0079080C" w14:textId="77777777" w:rsidR="00CA5901" w:rsidRPr="00D11B72" w:rsidRDefault="00CA5901" w:rsidP="00D12148">
            <w:pPr>
              <w:pStyle w:val="Tabletext"/>
              <w:jc w:val="center"/>
            </w:pPr>
          </w:p>
        </w:tc>
      </w:tr>
      <w:tr w:rsidR="00CA5901" w:rsidRPr="00D11B72" w14:paraId="3445E91B" w14:textId="3E366F1B" w:rsidTr="00003356">
        <w:trPr>
          <w:jc w:val="center"/>
        </w:trPr>
        <w:tc>
          <w:tcPr>
            <w:tcW w:w="3969" w:type="dxa"/>
            <w:shd w:val="clear" w:color="auto" w:fill="auto"/>
          </w:tcPr>
          <w:p w14:paraId="1C2A0D2F" w14:textId="77777777" w:rsidR="00CA5901" w:rsidRPr="00D11B72" w:rsidRDefault="00CA5901" w:rsidP="00D12148">
            <w:pPr>
              <w:pStyle w:val="Tabletext"/>
              <w:rPr>
                <w:noProof/>
              </w:rPr>
            </w:pPr>
            <w:r w:rsidRPr="00D11B72">
              <w:rPr>
                <w:noProof/>
              </w:rPr>
              <w:t>&lt;data type definition&gt;</w:t>
            </w:r>
          </w:p>
        </w:tc>
        <w:tc>
          <w:tcPr>
            <w:tcW w:w="1134" w:type="dxa"/>
            <w:shd w:val="clear" w:color="auto" w:fill="auto"/>
          </w:tcPr>
          <w:p w14:paraId="14487BA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BD46C8" w14:textId="77777777" w:rsidR="00CA5901" w:rsidRPr="00D11B72" w:rsidRDefault="00CA5901" w:rsidP="00D12148">
            <w:pPr>
              <w:pStyle w:val="Tabletext"/>
              <w:jc w:val="center"/>
            </w:pPr>
          </w:p>
        </w:tc>
        <w:tc>
          <w:tcPr>
            <w:tcW w:w="1134" w:type="dxa"/>
            <w:shd w:val="clear" w:color="auto" w:fill="auto"/>
          </w:tcPr>
          <w:p w14:paraId="67514391" w14:textId="77777777" w:rsidR="00CA5901" w:rsidRPr="00D11B72" w:rsidRDefault="00CA5901" w:rsidP="00D12148">
            <w:pPr>
              <w:pStyle w:val="Tabletext"/>
              <w:jc w:val="center"/>
            </w:pPr>
          </w:p>
        </w:tc>
        <w:tc>
          <w:tcPr>
            <w:tcW w:w="1134" w:type="dxa"/>
            <w:shd w:val="clear" w:color="auto" w:fill="auto"/>
          </w:tcPr>
          <w:p w14:paraId="3399F482" w14:textId="77777777" w:rsidR="00CA5901" w:rsidRPr="00D11B72" w:rsidRDefault="00CA5901" w:rsidP="00D12148">
            <w:pPr>
              <w:pStyle w:val="Tabletext"/>
              <w:jc w:val="center"/>
              <w:rPr>
                <w:noProof/>
              </w:rPr>
            </w:pPr>
            <w:r w:rsidRPr="00D11B72">
              <w:rPr>
                <w:noProof/>
              </w:rPr>
              <w:t>redefined</w:t>
            </w:r>
          </w:p>
        </w:tc>
        <w:tc>
          <w:tcPr>
            <w:tcW w:w="1134" w:type="dxa"/>
          </w:tcPr>
          <w:p w14:paraId="495121DF" w14:textId="77777777" w:rsidR="00CA5901" w:rsidRPr="00D11B72" w:rsidRDefault="00CA5901" w:rsidP="00D12148">
            <w:pPr>
              <w:pStyle w:val="Tabletext"/>
              <w:jc w:val="center"/>
            </w:pPr>
          </w:p>
        </w:tc>
      </w:tr>
      <w:tr w:rsidR="00CA5901" w:rsidRPr="00D11B72" w14:paraId="18DDB3E6" w14:textId="488D3CC1" w:rsidTr="00003356">
        <w:trPr>
          <w:jc w:val="center"/>
        </w:trPr>
        <w:tc>
          <w:tcPr>
            <w:tcW w:w="3969" w:type="dxa"/>
            <w:shd w:val="clear" w:color="auto" w:fill="auto"/>
          </w:tcPr>
          <w:p w14:paraId="790C8E64" w14:textId="77777777" w:rsidR="00CA5901" w:rsidRPr="00D11B72" w:rsidRDefault="00CA5901" w:rsidP="00D12148">
            <w:pPr>
              <w:pStyle w:val="Tabletext"/>
              <w:rPr>
                <w:noProof/>
              </w:rPr>
            </w:pPr>
            <w:r w:rsidRPr="00D11B72">
              <w:rPr>
                <w:noProof/>
              </w:rPr>
              <w:t>&lt;data type heading&gt;</w:t>
            </w:r>
          </w:p>
        </w:tc>
        <w:tc>
          <w:tcPr>
            <w:tcW w:w="1134" w:type="dxa"/>
            <w:shd w:val="clear" w:color="auto" w:fill="auto"/>
          </w:tcPr>
          <w:p w14:paraId="71BF8D8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CA4A5BE" w14:textId="77777777" w:rsidR="00CA5901" w:rsidRPr="00D11B72" w:rsidRDefault="00CA5901" w:rsidP="00D12148">
            <w:pPr>
              <w:pStyle w:val="Tabletext"/>
              <w:jc w:val="center"/>
            </w:pPr>
          </w:p>
        </w:tc>
        <w:tc>
          <w:tcPr>
            <w:tcW w:w="1134" w:type="dxa"/>
            <w:shd w:val="clear" w:color="auto" w:fill="auto"/>
          </w:tcPr>
          <w:p w14:paraId="33774B0F" w14:textId="77777777" w:rsidR="00CA5901" w:rsidRPr="00D11B72" w:rsidRDefault="00CA5901" w:rsidP="00D12148">
            <w:pPr>
              <w:pStyle w:val="Tabletext"/>
              <w:jc w:val="center"/>
            </w:pPr>
          </w:p>
        </w:tc>
        <w:tc>
          <w:tcPr>
            <w:tcW w:w="1134" w:type="dxa"/>
            <w:shd w:val="clear" w:color="auto" w:fill="auto"/>
          </w:tcPr>
          <w:p w14:paraId="02873A8C" w14:textId="2C3C75B1" w:rsidR="00CA5901" w:rsidRPr="00D11B72" w:rsidRDefault="00AB351D" w:rsidP="00D12148">
            <w:pPr>
              <w:pStyle w:val="Tabletext"/>
              <w:jc w:val="center"/>
              <w:rPr>
                <w:noProof/>
              </w:rPr>
            </w:pPr>
            <w:r w:rsidRPr="00D11B72">
              <w:rPr>
                <w:noProof/>
              </w:rPr>
              <w:t>redefined</w:t>
            </w:r>
          </w:p>
        </w:tc>
        <w:tc>
          <w:tcPr>
            <w:tcW w:w="1134" w:type="dxa"/>
          </w:tcPr>
          <w:p w14:paraId="6D60A2A9" w14:textId="77777777" w:rsidR="00CA5901" w:rsidRPr="00D11B72" w:rsidRDefault="00CA5901" w:rsidP="00D12148">
            <w:pPr>
              <w:pStyle w:val="Tabletext"/>
              <w:jc w:val="center"/>
            </w:pPr>
          </w:p>
        </w:tc>
      </w:tr>
      <w:tr w:rsidR="00CA5901" w:rsidRPr="00D11B72" w14:paraId="5DDC5D49" w14:textId="2F4D1279" w:rsidTr="00003356">
        <w:trPr>
          <w:jc w:val="center"/>
        </w:trPr>
        <w:tc>
          <w:tcPr>
            <w:tcW w:w="3969" w:type="dxa"/>
            <w:shd w:val="clear" w:color="auto" w:fill="auto"/>
          </w:tcPr>
          <w:p w14:paraId="0C4B4A63" w14:textId="77777777" w:rsidR="00CA5901" w:rsidRPr="00D11B72" w:rsidRDefault="00CA5901" w:rsidP="00D12148">
            <w:pPr>
              <w:pStyle w:val="Tabletext"/>
              <w:rPr>
                <w:noProof/>
              </w:rPr>
            </w:pPr>
            <w:r w:rsidRPr="00D11B72">
              <w:rPr>
                <w:noProof/>
              </w:rPr>
              <w:t>&lt;data type specialization&gt;</w:t>
            </w:r>
          </w:p>
        </w:tc>
        <w:tc>
          <w:tcPr>
            <w:tcW w:w="1134" w:type="dxa"/>
            <w:shd w:val="clear" w:color="auto" w:fill="auto"/>
          </w:tcPr>
          <w:p w14:paraId="3F717B8D" w14:textId="77777777" w:rsidR="00CA5901" w:rsidRPr="00D11B72" w:rsidRDefault="00CA5901" w:rsidP="00D12148">
            <w:pPr>
              <w:pStyle w:val="Tabletext"/>
              <w:jc w:val="center"/>
              <w:rPr>
                <w:noProof/>
              </w:rPr>
            </w:pPr>
          </w:p>
        </w:tc>
        <w:tc>
          <w:tcPr>
            <w:tcW w:w="1134" w:type="dxa"/>
            <w:shd w:val="clear" w:color="auto" w:fill="auto"/>
          </w:tcPr>
          <w:p w14:paraId="7F9DA3EA" w14:textId="77777777" w:rsidR="00CA5901" w:rsidRPr="00D11B72" w:rsidRDefault="00CA5901" w:rsidP="00D12148">
            <w:pPr>
              <w:pStyle w:val="Tabletext"/>
              <w:jc w:val="center"/>
            </w:pPr>
          </w:p>
        </w:tc>
        <w:tc>
          <w:tcPr>
            <w:tcW w:w="1134" w:type="dxa"/>
            <w:shd w:val="clear" w:color="auto" w:fill="auto"/>
          </w:tcPr>
          <w:p w14:paraId="5DA64416" w14:textId="77777777" w:rsidR="00CA5901" w:rsidRPr="00D11B72" w:rsidRDefault="00CA5901" w:rsidP="00D12148">
            <w:pPr>
              <w:pStyle w:val="Tabletext"/>
              <w:jc w:val="center"/>
            </w:pPr>
          </w:p>
        </w:tc>
        <w:tc>
          <w:tcPr>
            <w:tcW w:w="1134" w:type="dxa"/>
            <w:shd w:val="clear" w:color="auto" w:fill="auto"/>
          </w:tcPr>
          <w:p w14:paraId="4E8EF867" w14:textId="77777777" w:rsidR="00CA5901" w:rsidRPr="00D11B72" w:rsidRDefault="00CA5901" w:rsidP="00D12148">
            <w:pPr>
              <w:pStyle w:val="Tabletext"/>
              <w:jc w:val="center"/>
              <w:rPr>
                <w:noProof/>
              </w:rPr>
            </w:pPr>
            <w:r w:rsidRPr="00D11B72">
              <w:rPr>
                <w:noProof/>
              </w:rPr>
              <w:t>defined</w:t>
            </w:r>
          </w:p>
        </w:tc>
        <w:tc>
          <w:tcPr>
            <w:tcW w:w="1134" w:type="dxa"/>
          </w:tcPr>
          <w:p w14:paraId="3ACA8725" w14:textId="0372B6C9" w:rsidR="00CA5901" w:rsidRPr="00D11B72" w:rsidRDefault="00D0731D" w:rsidP="00D12148">
            <w:pPr>
              <w:pStyle w:val="Tabletext"/>
              <w:jc w:val="center"/>
              <w:rPr>
                <w:noProof/>
              </w:rPr>
            </w:pPr>
            <w:r w:rsidRPr="00D11B72">
              <w:rPr>
                <w:noProof/>
              </w:rPr>
              <w:t>redefined</w:t>
            </w:r>
          </w:p>
        </w:tc>
      </w:tr>
      <w:tr w:rsidR="00CA5901" w:rsidRPr="00D11B72" w14:paraId="095C5F82" w14:textId="06AF7275" w:rsidTr="00003356">
        <w:trPr>
          <w:jc w:val="center"/>
        </w:trPr>
        <w:tc>
          <w:tcPr>
            <w:tcW w:w="3969" w:type="dxa"/>
            <w:shd w:val="clear" w:color="auto" w:fill="auto"/>
          </w:tcPr>
          <w:p w14:paraId="69F39980" w14:textId="77777777" w:rsidR="00CA5901" w:rsidRPr="00D11B72" w:rsidRDefault="00CA5901" w:rsidP="00D12148">
            <w:pPr>
              <w:pStyle w:val="Tabletext"/>
              <w:rPr>
                <w:noProof/>
              </w:rPr>
            </w:pPr>
            <w:r w:rsidRPr="00D11B72">
              <w:rPr>
                <w:noProof/>
              </w:rPr>
              <w:t>&lt;decimal digit&gt;</w:t>
            </w:r>
          </w:p>
        </w:tc>
        <w:tc>
          <w:tcPr>
            <w:tcW w:w="1134" w:type="dxa"/>
            <w:shd w:val="clear" w:color="auto" w:fill="auto"/>
          </w:tcPr>
          <w:p w14:paraId="4154B77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101724" w14:textId="77777777" w:rsidR="00CA5901" w:rsidRPr="00D11B72" w:rsidRDefault="00CA5901" w:rsidP="00D12148">
            <w:pPr>
              <w:pStyle w:val="Tabletext"/>
              <w:jc w:val="center"/>
            </w:pPr>
          </w:p>
        </w:tc>
        <w:tc>
          <w:tcPr>
            <w:tcW w:w="1134" w:type="dxa"/>
            <w:shd w:val="clear" w:color="auto" w:fill="auto"/>
          </w:tcPr>
          <w:p w14:paraId="0654AD07" w14:textId="77777777" w:rsidR="00CA5901" w:rsidRPr="00D11B72" w:rsidRDefault="00CA5901" w:rsidP="00D12148">
            <w:pPr>
              <w:pStyle w:val="Tabletext"/>
              <w:jc w:val="center"/>
            </w:pPr>
          </w:p>
        </w:tc>
        <w:tc>
          <w:tcPr>
            <w:tcW w:w="1134" w:type="dxa"/>
            <w:shd w:val="clear" w:color="auto" w:fill="auto"/>
          </w:tcPr>
          <w:p w14:paraId="797E9D10" w14:textId="77777777" w:rsidR="00CA5901" w:rsidRPr="00D11B72" w:rsidRDefault="00CA5901" w:rsidP="00D12148">
            <w:pPr>
              <w:pStyle w:val="Tabletext"/>
              <w:jc w:val="center"/>
              <w:rPr>
                <w:noProof/>
              </w:rPr>
            </w:pPr>
          </w:p>
        </w:tc>
        <w:tc>
          <w:tcPr>
            <w:tcW w:w="1134" w:type="dxa"/>
          </w:tcPr>
          <w:p w14:paraId="13C6A815" w14:textId="77777777" w:rsidR="00CA5901" w:rsidRPr="00D11B72" w:rsidRDefault="00CA5901" w:rsidP="00D12148">
            <w:pPr>
              <w:pStyle w:val="Tabletext"/>
              <w:jc w:val="center"/>
              <w:rPr>
                <w:noProof/>
              </w:rPr>
            </w:pPr>
          </w:p>
        </w:tc>
      </w:tr>
      <w:tr w:rsidR="00CA5901" w:rsidRPr="00D11B72" w14:paraId="0759BFAB" w14:textId="472ADC3C" w:rsidTr="00003356">
        <w:trPr>
          <w:jc w:val="center"/>
        </w:trPr>
        <w:tc>
          <w:tcPr>
            <w:tcW w:w="3969" w:type="dxa"/>
            <w:shd w:val="clear" w:color="auto" w:fill="auto"/>
          </w:tcPr>
          <w:p w14:paraId="37C8B8E5" w14:textId="77777777" w:rsidR="00CA5901" w:rsidRPr="00D11B72" w:rsidRDefault="00CA5901" w:rsidP="00D12148">
            <w:pPr>
              <w:pStyle w:val="Tabletext"/>
              <w:rPr>
                <w:noProof/>
              </w:rPr>
            </w:pPr>
            <w:r w:rsidRPr="00D11B72">
              <w:rPr>
                <w:noProof/>
              </w:rPr>
              <w:t>&lt;decision area&gt;</w:t>
            </w:r>
          </w:p>
        </w:tc>
        <w:tc>
          <w:tcPr>
            <w:tcW w:w="1134" w:type="dxa"/>
            <w:shd w:val="clear" w:color="auto" w:fill="auto"/>
          </w:tcPr>
          <w:p w14:paraId="2A6A0BA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4DACB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BE76794" w14:textId="77777777" w:rsidR="00CA5901" w:rsidRPr="00D11B72" w:rsidRDefault="00CA5901" w:rsidP="00D12148">
            <w:pPr>
              <w:pStyle w:val="Tabletext"/>
              <w:jc w:val="center"/>
            </w:pPr>
          </w:p>
        </w:tc>
        <w:tc>
          <w:tcPr>
            <w:tcW w:w="1134" w:type="dxa"/>
            <w:shd w:val="clear" w:color="auto" w:fill="auto"/>
          </w:tcPr>
          <w:p w14:paraId="577D9213" w14:textId="77777777" w:rsidR="00CA5901" w:rsidRPr="00D11B72" w:rsidRDefault="00CA5901" w:rsidP="00D12148">
            <w:pPr>
              <w:pStyle w:val="Tabletext"/>
              <w:jc w:val="center"/>
              <w:rPr>
                <w:noProof/>
              </w:rPr>
            </w:pPr>
          </w:p>
        </w:tc>
        <w:tc>
          <w:tcPr>
            <w:tcW w:w="1134" w:type="dxa"/>
          </w:tcPr>
          <w:p w14:paraId="524FC2E3" w14:textId="77777777" w:rsidR="00CA5901" w:rsidRPr="00D11B72" w:rsidRDefault="00CA5901" w:rsidP="00D12148">
            <w:pPr>
              <w:pStyle w:val="Tabletext"/>
              <w:jc w:val="center"/>
              <w:rPr>
                <w:noProof/>
              </w:rPr>
            </w:pPr>
          </w:p>
        </w:tc>
      </w:tr>
      <w:tr w:rsidR="00CA5901" w:rsidRPr="00D11B72" w14:paraId="03D01CD4" w14:textId="58F4572E" w:rsidTr="00003356">
        <w:trPr>
          <w:jc w:val="center"/>
        </w:trPr>
        <w:tc>
          <w:tcPr>
            <w:tcW w:w="3969" w:type="dxa"/>
            <w:shd w:val="clear" w:color="auto" w:fill="auto"/>
          </w:tcPr>
          <w:p w14:paraId="191AB1A7" w14:textId="77777777" w:rsidR="00CA5901" w:rsidRPr="00D11B72" w:rsidRDefault="00CA5901" w:rsidP="00D12148">
            <w:pPr>
              <w:pStyle w:val="Tabletext"/>
              <w:rPr>
                <w:noProof/>
              </w:rPr>
            </w:pPr>
            <w:r w:rsidRPr="00D11B72">
              <w:rPr>
                <w:noProof/>
              </w:rPr>
              <w:t>&lt;decision statement body&gt;</w:t>
            </w:r>
          </w:p>
        </w:tc>
        <w:tc>
          <w:tcPr>
            <w:tcW w:w="1134" w:type="dxa"/>
            <w:shd w:val="clear" w:color="auto" w:fill="auto"/>
          </w:tcPr>
          <w:p w14:paraId="301E25CA" w14:textId="77777777" w:rsidR="00CA5901" w:rsidRPr="00D11B72" w:rsidRDefault="00CA5901" w:rsidP="00D12148">
            <w:pPr>
              <w:pStyle w:val="Tabletext"/>
              <w:jc w:val="center"/>
              <w:rPr>
                <w:noProof/>
              </w:rPr>
            </w:pPr>
          </w:p>
        </w:tc>
        <w:tc>
          <w:tcPr>
            <w:tcW w:w="1134" w:type="dxa"/>
            <w:shd w:val="clear" w:color="auto" w:fill="auto"/>
          </w:tcPr>
          <w:p w14:paraId="0F9C933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4C8A736" w14:textId="77777777" w:rsidR="00CA5901" w:rsidRPr="00D11B72" w:rsidRDefault="00CA5901" w:rsidP="00D12148">
            <w:pPr>
              <w:pStyle w:val="Tabletext"/>
              <w:jc w:val="center"/>
            </w:pPr>
          </w:p>
        </w:tc>
        <w:tc>
          <w:tcPr>
            <w:tcW w:w="1134" w:type="dxa"/>
            <w:shd w:val="clear" w:color="auto" w:fill="auto"/>
          </w:tcPr>
          <w:p w14:paraId="20C36A42" w14:textId="77777777" w:rsidR="00CA5901" w:rsidRPr="00D11B72" w:rsidRDefault="00CA5901" w:rsidP="00D12148">
            <w:pPr>
              <w:pStyle w:val="Tabletext"/>
              <w:jc w:val="center"/>
              <w:rPr>
                <w:noProof/>
              </w:rPr>
            </w:pPr>
          </w:p>
        </w:tc>
        <w:tc>
          <w:tcPr>
            <w:tcW w:w="1134" w:type="dxa"/>
          </w:tcPr>
          <w:p w14:paraId="30C15BF3" w14:textId="77777777" w:rsidR="00CA5901" w:rsidRPr="00D11B72" w:rsidRDefault="00CA5901" w:rsidP="00D12148">
            <w:pPr>
              <w:pStyle w:val="Tabletext"/>
              <w:jc w:val="center"/>
              <w:rPr>
                <w:noProof/>
              </w:rPr>
            </w:pPr>
          </w:p>
        </w:tc>
      </w:tr>
      <w:tr w:rsidR="00CA5901" w:rsidRPr="00D11B72" w14:paraId="6BBD8B86" w14:textId="04F143C3" w:rsidTr="00003356">
        <w:trPr>
          <w:jc w:val="center"/>
        </w:trPr>
        <w:tc>
          <w:tcPr>
            <w:tcW w:w="3969" w:type="dxa"/>
            <w:shd w:val="clear" w:color="auto" w:fill="auto"/>
          </w:tcPr>
          <w:p w14:paraId="61EEA2FE" w14:textId="77777777" w:rsidR="00CA5901" w:rsidRPr="00D11B72" w:rsidRDefault="00CA5901" w:rsidP="00D12148">
            <w:pPr>
              <w:pStyle w:val="Tabletext"/>
              <w:rPr>
                <w:noProof/>
              </w:rPr>
            </w:pPr>
            <w:r w:rsidRPr="00D11B72">
              <w:rPr>
                <w:noProof/>
              </w:rPr>
              <w:t>&lt;decision statement&gt;</w:t>
            </w:r>
          </w:p>
        </w:tc>
        <w:tc>
          <w:tcPr>
            <w:tcW w:w="1134" w:type="dxa"/>
            <w:shd w:val="clear" w:color="auto" w:fill="auto"/>
          </w:tcPr>
          <w:p w14:paraId="1AEFCA09" w14:textId="77777777" w:rsidR="00CA5901" w:rsidRPr="00D11B72" w:rsidRDefault="00CA5901" w:rsidP="00D12148">
            <w:pPr>
              <w:pStyle w:val="Tabletext"/>
              <w:jc w:val="center"/>
              <w:rPr>
                <w:noProof/>
              </w:rPr>
            </w:pPr>
          </w:p>
        </w:tc>
        <w:tc>
          <w:tcPr>
            <w:tcW w:w="1134" w:type="dxa"/>
            <w:shd w:val="clear" w:color="auto" w:fill="auto"/>
          </w:tcPr>
          <w:p w14:paraId="7C2673F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3C9E0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2867830" w14:textId="77777777" w:rsidR="00CA5901" w:rsidRPr="00D11B72" w:rsidRDefault="00CA5901" w:rsidP="00D12148">
            <w:pPr>
              <w:pStyle w:val="Tabletext"/>
              <w:jc w:val="center"/>
              <w:rPr>
                <w:noProof/>
              </w:rPr>
            </w:pPr>
          </w:p>
        </w:tc>
        <w:tc>
          <w:tcPr>
            <w:tcW w:w="1134" w:type="dxa"/>
          </w:tcPr>
          <w:p w14:paraId="36C13215" w14:textId="77777777" w:rsidR="00CA5901" w:rsidRPr="00D11B72" w:rsidRDefault="00CA5901" w:rsidP="00D12148">
            <w:pPr>
              <w:pStyle w:val="Tabletext"/>
              <w:jc w:val="center"/>
              <w:rPr>
                <w:noProof/>
              </w:rPr>
            </w:pPr>
          </w:p>
        </w:tc>
      </w:tr>
      <w:tr w:rsidR="00CA5901" w:rsidRPr="00D11B72" w14:paraId="4BD39096" w14:textId="2CAB29D8" w:rsidTr="00003356">
        <w:trPr>
          <w:jc w:val="center"/>
        </w:trPr>
        <w:tc>
          <w:tcPr>
            <w:tcW w:w="3969" w:type="dxa"/>
            <w:shd w:val="clear" w:color="auto" w:fill="auto"/>
          </w:tcPr>
          <w:p w14:paraId="619E7576" w14:textId="77777777" w:rsidR="00CA5901" w:rsidRPr="00D11B72" w:rsidRDefault="00CA5901" w:rsidP="00D12148">
            <w:pPr>
              <w:pStyle w:val="Tabletext"/>
              <w:rPr>
                <w:noProof/>
              </w:rPr>
            </w:pPr>
            <w:r w:rsidRPr="00D11B72">
              <w:rPr>
                <w:noProof/>
              </w:rPr>
              <w:t>&lt;decision symbol&gt;</w:t>
            </w:r>
          </w:p>
        </w:tc>
        <w:tc>
          <w:tcPr>
            <w:tcW w:w="1134" w:type="dxa"/>
            <w:shd w:val="clear" w:color="auto" w:fill="auto"/>
          </w:tcPr>
          <w:p w14:paraId="170D0B5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797394" w14:textId="77777777" w:rsidR="00CA5901" w:rsidRPr="00D11B72" w:rsidRDefault="00CA5901" w:rsidP="00D12148">
            <w:pPr>
              <w:pStyle w:val="Tabletext"/>
              <w:jc w:val="center"/>
              <w:rPr>
                <w:noProof/>
              </w:rPr>
            </w:pPr>
          </w:p>
        </w:tc>
        <w:tc>
          <w:tcPr>
            <w:tcW w:w="1134" w:type="dxa"/>
            <w:shd w:val="clear" w:color="auto" w:fill="auto"/>
          </w:tcPr>
          <w:p w14:paraId="5053E695" w14:textId="77777777" w:rsidR="00CA5901" w:rsidRPr="00D11B72" w:rsidRDefault="00CA5901" w:rsidP="00D12148">
            <w:pPr>
              <w:pStyle w:val="Tabletext"/>
              <w:jc w:val="center"/>
              <w:rPr>
                <w:noProof/>
              </w:rPr>
            </w:pPr>
          </w:p>
        </w:tc>
        <w:tc>
          <w:tcPr>
            <w:tcW w:w="1134" w:type="dxa"/>
            <w:shd w:val="clear" w:color="auto" w:fill="auto"/>
          </w:tcPr>
          <w:p w14:paraId="3DC1B899" w14:textId="77777777" w:rsidR="00CA5901" w:rsidRPr="00D11B72" w:rsidRDefault="00CA5901" w:rsidP="00D12148">
            <w:pPr>
              <w:pStyle w:val="Tabletext"/>
              <w:jc w:val="center"/>
              <w:rPr>
                <w:noProof/>
              </w:rPr>
            </w:pPr>
          </w:p>
        </w:tc>
        <w:tc>
          <w:tcPr>
            <w:tcW w:w="1134" w:type="dxa"/>
          </w:tcPr>
          <w:p w14:paraId="3D71119F" w14:textId="77777777" w:rsidR="00CA5901" w:rsidRPr="00D11B72" w:rsidRDefault="00CA5901" w:rsidP="00D12148">
            <w:pPr>
              <w:pStyle w:val="Tabletext"/>
              <w:jc w:val="center"/>
              <w:rPr>
                <w:noProof/>
              </w:rPr>
            </w:pPr>
          </w:p>
        </w:tc>
      </w:tr>
      <w:tr w:rsidR="00CA5901" w:rsidRPr="00D11B72" w14:paraId="3614BB36" w14:textId="35BDC58C" w:rsidTr="00003356">
        <w:trPr>
          <w:jc w:val="center"/>
        </w:trPr>
        <w:tc>
          <w:tcPr>
            <w:tcW w:w="3969" w:type="dxa"/>
            <w:shd w:val="clear" w:color="auto" w:fill="auto"/>
          </w:tcPr>
          <w:p w14:paraId="0E5E9D84" w14:textId="77777777" w:rsidR="00CA5901" w:rsidRPr="00D11B72" w:rsidRDefault="00CA5901" w:rsidP="00D12148">
            <w:pPr>
              <w:pStyle w:val="Tabletext"/>
              <w:rPr>
                <w:noProof/>
              </w:rPr>
            </w:pPr>
            <w:r w:rsidRPr="00D11B72">
              <w:rPr>
                <w:noProof/>
              </w:rPr>
              <w:t>&lt;decoding expression&gt;</w:t>
            </w:r>
          </w:p>
        </w:tc>
        <w:tc>
          <w:tcPr>
            <w:tcW w:w="1134" w:type="dxa"/>
            <w:shd w:val="clear" w:color="auto" w:fill="auto"/>
          </w:tcPr>
          <w:p w14:paraId="5ECD8E51" w14:textId="77777777" w:rsidR="00CA5901" w:rsidRPr="00D11B72" w:rsidRDefault="00CA5901" w:rsidP="00D12148">
            <w:pPr>
              <w:pStyle w:val="Tabletext"/>
              <w:jc w:val="center"/>
              <w:rPr>
                <w:noProof/>
              </w:rPr>
            </w:pPr>
          </w:p>
        </w:tc>
        <w:tc>
          <w:tcPr>
            <w:tcW w:w="1134" w:type="dxa"/>
            <w:shd w:val="clear" w:color="auto" w:fill="auto"/>
          </w:tcPr>
          <w:p w14:paraId="0ED9B091" w14:textId="77777777" w:rsidR="00CA5901" w:rsidRPr="00D11B72" w:rsidRDefault="00CA5901" w:rsidP="00D12148">
            <w:pPr>
              <w:pStyle w:val="Tabletext"/>
              <w:jc w:val="center"/>
              <w:rPr>
                <w:noProof/>
              </w:rPr>
            </w:pPr>
          </w:p>
        </w:tc>
        <w:tc>
          <w:tcPr>
            <w:tcW w:w="1134" w:type="dxa"/>
            <w:shd w:val="clear" w:color="auto" w:fill="auto"/>
          </w:tcPr>
          <w:p w14:paraId="505756CF" w14:textId="77777777" w:rsidR="00CA5901" w:rsidRPr="00D11B72" w:rsidRDefault="00CA5901" w:rsidP="00D12148">
            <w:pPr>
              <w:pStyle w:val="Tabletext"/>
              <w:jc w:val="center"/>
              <w:rPr>
                <w:noProof/>
              </w:rPr>
            </w:pPr>
          </w:p>
        </w:tc>
        <w:tc>
          <w:tcPr>
            <w:tcW w:w="1134" w:type="dxa"/>
            <w:shd w:val="clear" w:color="auto" w:fill="auto"/>
          </w:tcPr>
          <w:p w14:paraId="41AA1C84" w14:textId="77777777" w:rsidR="00CA5901" w:rsidRPr="00D11B72" w:rsidRDefault="00CA5901" w:rsidP="00D12148">
            <w:pPr>
              <w:pStyle w:val="Tabletext"/>
              <w:jc w:val="center"/>
              <w:rPr>
                <w:noProof/>
              </w:rPr>
            </w:pPr>
            <w:r w:rsidRPr="00D11B72">
              <w:rPr>
                <w:noProof/>
              </w:rPr>
              <w:t>defined</w:t>
            </w:r>
          </w:p>
        </w:tc>
        <w:tc>
          <w:tcPr>
            <w:tcW w:w="1134" w:type="dxa"/>
          </w:tcPr>
          <w:p w14:paraId="4C505BF5" w14:textId="77777777" w:rsidR="00CA5901" w:rsidRPr="00D11B72" w:rsidRDefault="00CA5901" w:rsidP="00D12148">
            <w:pPr>
              <w:pStyle w:val="Tabletext"/>
              <w:jc w:val="center"/>
              <w:rPr>
                <w:noProof/>
              </w:rPr>
            </w:pPr>
          </w:p>
        </w:tc>
      </w:tr>
      <w:tr w:rsidR="00CA5901" w:rsidRPr="00D11B72" w14:paraId="4D6CEAC4" w14:textId="41E4A683" w:rsidTr="00003356">
        <w:trPr>
          <w:jc w:val="center"/>
        </w:trPr>
        <w:tc>
          <w:tcPr>
            <w:tcW w:w="3969" w:type="dxa"/>
            <w:shd w:val="clear" w:color="auto" w:fill="auto"/>
          </w:tcPr>
          <w:p w14:paraId="545ED67D" w14:textId="77777777" w:rsidR="00CA5901" w:rsidRPr="00D11B72" w:rsidRDefault="00CA5901" w:rsidP="00D12148">
            <w:pPr>
              <w:pStyle w:val="Tabletext"/>
              <w:rPr>
                <w:noProof/>
              </w:rPr>
            </w:pPr>
            <w:r w:rsidRPr="00D11B72">
              <w:rPr>
                <w:noProof/>
              </w:rPr>
              <w:t>&lt;default initialization&gt;</w:t>
            </w:r>
          </w:p>
        </w:tc>
        <w:tc>
          <w:tcPr>
            <w:tcW w:w="1134" w:type="dxa"/>
            <w:shd w:val="clear" w:color="auto" w:fill="auto"/>
          </w:tcPr>
          <w:p w14:paraId="55576B6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5BF2648" w14:textId="77777777" w:rsidR="00CA5901" w:rsidRPr="00D11B72" w:rsidRDefault="00CA5901" w:rsidP="00D12148">
            <w:pPr>
              <w:pStyle w:val="Tabletext"/>
              <w:jc w:val="center"/>
              <w:rPr>
                <w:noProof/>
              </w:rPr>
            </w:pPr>
          </w:p>
        </w:tc>
        <w:tc>
          <w:tcPr>
            <w:tcW w:w="1134" w:type="dxa"/>
            <w:shd w:val="clear" w:color="auto" w:fill="auto"/>
          </w:tcPr>
          <w:p w14:paraId="612C5AEA" w14:textId="77777777" w:rsidR="00CA5901" w:rsidRPr="00D11B72" w:rsidRDefault="00CA5901" w:rsidP="00D12148">
            <w:pPr>
              <w:pStyle w:val="Tabletext"/>
              <w:jc w:val="center"/>
              <w:rPr>
                <w:noProof/>
              </w:rPr>
            </w:pPr>
          </w:p>
        </w:tc>
        <w:tc>
          <w:tcPr>
            <w:tcW w:w="1134" w:type="dxa"/>
            <w:shd w:val="clear" w:color="auto" w:fill="auto"/>
          </w:tcPr>
          <w:p w14:paraId="7DA8BD23" w14:textId="77777777" w:rsidR="00CA5901" w:rsidRPr="00D11B72" w:rsidRDefault="00CA5901" w:rsidP="00D12148">
            <w:pPr>
              <w:pStyle w:val="Tabletext"/>
              <w:jc w:val="center"/>
              <w:rPr>
                <w:noProof/>
              </w:rPr>
            </w:pPr>
            <w:r w:rsidRPr="00D11B72">
              <w:rPr>
                <w:noProof/>
              </w:rPr>
              <w:t>redefined</w:t>
            </w:r>
          </w:p>
        </w:tc>
        <w:tc>
          <w:tcPr>
            <w:tcW w:w="1134" w:type="dxa"/>
          </w:tcPr>
          <w:p w14:paraId="7BD4C7A1" w14:textId="2D3BD94F" w:rsidR="00CA5901" w:rsidRPr="00D11B72" w:rsidRDefault="00CA5901" w:rsidP="00D12148">
            <w:pPr>
              <w:pStyle w:val="Tabletext"/>
              <w:jc w:val="center"/>
              <w:rPr>
                <w:noProof/>
              </w:rPr>
            </w:pPr>
          </w:p>
        </w:tc>
      </w:tr>
      <w:tr w:rsidR="00CA5901" w:rsidRPr="00D11B72" w14:paraId="067666F9" w14:textId="2CFB55BD" w:rsidTr="00003356">
        <w:trPr>
          <w:jc w:val="center"/>
        </w:trPr>
        <w:tc>
          <w:tcPr>
            <w:tcW w:w="3969" w:type="dxa"/>
            <w:shd w:val="clear" w:color="auto" w:fill="auto"/>
          </w:tcPr>
          <w:p w14:paraId="66772F34" w14:textId="77777777" w:rsidR="00CA5901" w:rsidRPr="00D11B72" w:rsidRDefault="00CA5901" w:rsidP="00D12148">
            <w:pPr>
              <w:pStyle w:val="Tabletext"/>
              <w:rPr>
                <w:noProof/>
              </w:rPr>
            </w:pPr>
            <w:r w:rsidRPr="00D11B72">
              <w:rPr>
                <w:noProof/>
              </w:rPr>
              <w:t>&lt;definition selection list&gt;</w:t>
            </w:r>
          </w:p>
        </w:tc>
        <w:tc>
          <w:tcPr>
            <w:tcW w:w="1134" w:type="dxa"/>
            <w:shd w:val="clear" w:color="auto" w:fill="auto"/>
          </w:tcPr>
          <w:p w14:paraId="055ABB1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4C8ACCA" w14:textId="77777777" w:rsidR="00CA5901" w:rsidRPr="00D11B72" w:rsidRDefault="00CA5901" w:rsidP="00D12148">
            <w:pPr>
              <w:pStyle w:val="Tabletext"/>
              <w:jc w:val="center"/>
              <w:rPr>
                <w:noProof/>
              </w:rPr>
            </w:pPr>
          </w:p>
        </w:tc>
        <w:tc>
          <w:tcPr>
            <w:tcW w:w="1134" w:type="dxa"/>
            <w:shd w:val="clear" w:color="auto" w:fill="auto"/>
          </w:tcPr>
          <w:p w14:paraId="21997AC8" w14:textId="77777777" w:rsidR="00CA5901" w:rsidRPr="00D11B72" w:rsidRDefault="00CA5901" w:rsidP="00D12148">
            <w:pPr>
              <w:pStyle w:val="Tabletext"/>
              <w:jc w:val="center"/>
              <w:rPr>
                <w:noProof/>
              </w:rPr>
            </w:pPr>
          </w:p>
        </w:tc>
        <w:tc>
          <w:tcPr>
            <w:tcW w:w="1134" w:type="dxa"/>
            <w:shd w:val="clear" w:color="auto" w:fill="auto"/>
          </w:tcPr>
          <w:p w14:paraId="18080361" w14:textId="77777777" w:rsidR="00CA5901" w:rsidRPr="00D11B72" w:rsidRDefault="00CA5901" w:rsidP="00D12148">
            <w:pPr>
              <w:pStyle w:val="Tabletext"/>
              <w:jc w:val="center"/>
              <w:rPr>
                <w:noProof/>
              </w:rPr>
            </w:pPr>
          </w:p>
        </w:tc>
        <w:tc>
          <w:tcPr>
            <w:tcW w:w="1134" w:type="dxa"/>
          </w:tcPr>
          <w:p w14:paraId="4114FD04" w14:textId="77777777" w:rsidR="00CA5901" w:rsidRPr="00D11B72" w:rsidRDefault="00CA5901" w:rsidP="00D12148">
            <w:pPr>
              <w:pStyle w:val="Tabletext"/>
              <w:jc w:val="center"/>
            </w:pPr>
          </w:p>
        </w:tc>
      </w:tr>
      <w:tr w:rsidR="00CA5901" w:rsidRPr="00D11B72" w14:paraId="56C0451C" w14:textId="5D3B559F" w:rsidTr="00003356">
        <w:trPr>
          <w:jc w:val="center"/>
        </w:trPr>
        <w:tc>
          <w:tcPr>
            <w:tcW w:w="3969" w:type="dxa"/>
            <w:shd w:val="clear" w:color="auto" w:fill="auto"/>
          </w:tcPr>
          <w:p w14:paraId="075923EB" w14:textId="77777777" w:rsidR="00CA5901" w:rsidRPr="00D11B72" w:rsidRDefault="00CA5901" w:rsidP="00D12148">
            <w:pPr>
              <w:pStyle w:val="Tabletext"/>
              <w:rPr>
                <w:noProof/>
              </w:rPr>
            </w:pPr>
            <w:r w:rsidRPr="00D11B72">
              <w:rPr>
                <w:noProof/>
              </w:rPr>
              <w:t>&lt;definition selection&gt;</w:t>
            </w:r>
          </w:p>
        </w:tc>
        <w:tc>
          <w:tcPr>
            <w:tcW w:w="1134" w:type="dxa"/>
            <w:shd w:val="clear" w:color="auto" w:fill="auto"/>
          </w:tcPr>
          <w:p w14:paraId="01C3B07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B555A49" w14:textId="77777777" w:rsidR="00CA5901" w:rsidRPr="00D11B72" w:rsidRDefault="00CA5901" w:rsidP="00D12148">
            <w:pPr>
              <w:pStyle w:val="Tabletext"/>
              <w:jc w:val="center"/>
              <w:rPr>
                <w:noProof/>
              </w:rPr>
            </w:pPr>
          </w:p>
        </w:tc>
        <w:tc>
          <w:tcPr>
            <w:tcW w:w="1134" w:type="dxa"/>
            <w:shd w:val="clear" w:color="auto" w:fill="auto"/>
          </w:tcPr>
          <w:p w14:paraId="24757DF0" w14:textId="77777777" w:rsidR="00CA5901" w:rsidRPr="00D11B72" w:rsidRDefault="00CA5901" w:rsidP="00D12148">
            <w:pPr>
              <w:pStyle w:val="Tabletext"/>
              <w:jc w:val="center"/>
              <w:rPr>
                <w:noProof/>
              </w:rPr>
            </w:pPr>
          </w:p>
        </w:tc>
        <w:tc>
          <w:tcPr>
            <w:tcW w:w="1134" w:type="dxa"/>
            <w:shd w:val="clear" w:color="auto" w:fill="auto"/>
          </w:tcPr>
          <w:p w14:paraId="4A6D1B61" w14:textId="77777777" w:rsidR="00CA5901" w:rsidRPr="00D11B72" w:rsidRDefault="00CA5901" w:rsidP="00D12148">
            <w:pPr>
              <w:pStyle w:val="Tabletext"/>
              <w:jc w:val="center"/>
              <w:rPr>
                <w:noProof/>
              </w:rPr>
            </w:pPr>
          </w:p>
        </w:tc>
        <w:tc>
          <w:tcPr>
            <w:tcW w:w="1134" w:type="dxa"/>
          </w:tcPr>
          <w:p w14:paraId="4850A66E" w14:textId="77777777" w:rsidR="00CA5901" w:rsidRPr="00D11B72" w:rsidRDefault="00CA5901" w:rsidP="00D12148">
            <w:pPr>
              <w:pStyle w:val="Tabletext"/>
              <w:jc w:val="center"/>
            </w:pPr>
          </w:p>
        </w:tc>
      </w:tr>
      <w:tr w:rsidR="00CA5901" w:rsidRPr="00D11B72" w14:paraId="63B54BBA" w14:textId="590D927E" w:rsidTr="00003356">
        <w:trPr>
          <w:jc w:val="center"/>
        </w:trPr>
        <w:tc>
          <w:tcPr>
            <w:tcW w:w="3969" w:type="dxa"/>
            <w:shd w:val="clear" w:color="auto" w:fill="auto"/>
          </w:tcPr>
          <w:p w14:paraId="29281A17" w14:textId="77777777" w:rsidR="00CA5901" w:rsidRPr="00D11B72" w:rsidRDefault="00CA5901" w:rsidP="00D12148">
            <w:pPr>
              <w:pStyle w:val="Tabletext"/>
              <w:rPr>
                <w:noProof/>
              </w:rPr>
            </w:pPr>
            <w:r w:rsidRPr="00D11B72">
              <w:rPr>
                <w:noProof/>
              </w:rPr>
              <w:t>&lt;definition&gt;</w:t>
            </w:r>
          </w:p>
        </w:tc>
        <w:tc>
          <w:tcPr>
            <w:tcW w:w="1134" w:type="dxa"/>
            <w:shd w:val="clear" w:color="auto" w:fill="auto"/>
          </w:tcPr>
          <w:p w14:paraId="027DB2CF" w14:textId="77777777" w:rsidR="00CA5901" w:rsidRPr="00D11B72" w:rsidRDefault="00CA5901" w:rsidP="00D12148">
            <w:pPr>
              <w:pStyle w:val="Tabletext"/>
              <w:jc w:val="center"/>
              <w:rPr>
                <w:noProof/>
              </w:rPr>
            </w:pPr>
          </w:p>
        </w:tc>
        <w:tc>
          <w:tcPr>
            <w:tcW w:w="1134" w:type="dxa"/>
            <w:shd w:val="clear" w:color="auto" w:fill="auto"/>
          </w:tcPr>
          <w:p w14:paraId="2B41697F" w14:textId="77777777" w:rsidR="00CA5901" w:rsidRPr="00D11B72" w:rsidRDefault="00CA5901" w:rsidP="00D12148">
            <w:pPr>
              <w:pStyle w:val="Tabletext"/>
              <w:jc w:val="center"/>
              <w:rPr>
                <w:noProof/>
              </w:rPr>
            </w:pPr>
          </w:p>
        </w:tc>
        <w:tc>
          <w:tcPr>
            <w:tcW w:w="1134" w:type="dxa"/>
            <w:shd w:val="clear" w:color="auto" w:fill="auto"/>
          </w:tcPr>
          <w:p w14:paraId="0778ECC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1F7AC2" w14:textId="77777777" w:rsidR="00CA5901" w:rsidRPr="00D11B72" w:rsidRDefault="00CA5901" w:rsidP="00D12148">
            <w:pPr>
              <w:pStyle w:val="Tabletext"/>
              <w:jc w:val="center"/>
              <w:rPr>
                <w:noProof/>
              </w:rPr>
            </w:pPr>
            <w:r w:rsidRPr="00D11B72">
              <w:rPr>
                <w:noProof/>
              </w:rPr>
              <w:t>redefined</w:t>
            </w:r>
          </w:p>
        </w:tc>
        <w:tc>
          <w:tcPr>
            <w:tcW w:w="1134" w:type="dxa"/>
          </w:tcPr>
          <w:p w14:paraId="78B9BF04" w14:textId="77777777" w:rsidR="00CA5901" w:rsidRPr="00D11B72" w:rsidRDefault="00CA5901" w:rsidP="00D12148">
            <w:pPr>
              <w:pStyle w:val="Tabletext"/>
              <w:jc w:val="center"/>
            </w:pPr>
          </w:p>
        </w:tc>
      </w:tr>
      <w:tr w:rsidR="00CA5901" w:rsidRPr="00D11B72" w14:paraId="26BF49CE" w14:textId="08E1F517" w:rsidTr="00003356">
        <w:trPr>
          <w:jc w:val="center"/>
        </w:trPr>
        <w:tc>
          <w:tcPr>
            <w:tcW w:w="3969" w:type="dxa"/>
            <w:shd w:val="clear" w:color="auto" w:fill="auto"/>
          </w:tcPr>
          <w:p w14:paraId="3D2703F3" w14:textId="77777777" w:rsidR="00CA5901" w:rsidRPr="00D11B72" w:rsidRDefault="00CA5901" w:rsidP="00D12148">
            <w:pPr>
              <w:pStyle w:val="Tabletext"/>
              <w:rPr>
                <w:noProof/>
              </w:rPr>
            </w:pPr>
            <w:r w:rsidRPr="00D11B72">
              <w:rPr>
                <w:noProof/>
              </w:rPr>
              <w:t>&lt;delaying channel symbol 1&gt;</w:t>
            </w:r>
          </w:p>
        </w:tc>
        <w:tc>
          <w:tcPr>
            <w:tcW w:w="1134" w:type="dxa"/>
            <w:shd w:val="clear" w:color="auto" w:fill="auto"/>
          </w:tcPr>
          <w:p w14:paraId="1CCF51E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885CF7A" w14:textId="77777777" w:rsidR="00CA5901" w:rsidRPr="00D11B72" w:rsidRDefault="00CA5901" w:rsidP="00D12148">
            <w:pPr>
              <w:pStyle w:val="Tabletext"/>
              <w:jc w:val="center"/>
              <w:rPr>
                <w:noProof/>
              </w:rPr>
            </w:pPr>
          </w:p>
        </w:tc>
        <w:tc>
          <w:tcPr>
            <w:tcW w:w="1134" w:type="dxa"/>
            <w:shd w:val="clear" w:color="auto" w:fill="auto"/>
          </w:tcPr>
          <w:p w14:paraId="20755CE1" w14:textId="77777777" w:rsidR="00CA5901" w:rsidRPr="00D11B72" w:rsidRDefault="00CA5901" w:rsidP="00D12148">
            <w:pPr>
              <w:pStyle w:val="Tabletext"/>
              <w:jc w:val="center"/>
              <w:rPr>
                <w:noProof/>
              </w:rPr>
            </w:pPr>
          </w:p>
        </w:tc>
        <w:tc>
          <w:tcPr>
            <w:tcW w:w="1134" w:type="dxa"/>
            <w:shd w:val="clear" w:color="auto" w:fill="auto"/>
          </w:tcPr>
          <w:p w14:paraId="5178EA3F" w14:textId="77777777" w:rsidR="00CA5901" w:rsidRPr="00D11B72" w:rsidRDefault="00CA5901" w:rsidP="00D12148">
            <w:pPr>
              <w:pStyle w:val="Tabletext"/>
              <w:jc w:val="center"/>
              <w:rPr>
                <w:noProof/>
              </w:rPr>
            </w:pPr>
          </w:p>
        </w:tc>
        <w:tc>
          <w:tcPr>
            <w:tcW w:w="1134" w:type="dxa"/>
          </w:tcPr>
          <w:p w14:paraId="5F8437EA" w14:textId="77777777" w:rsidR="00CA5901" w:rsidRPr="00D11B72" w:rsidRDefault="00CA5901" w:rsidP="00D12148">
            <w:pPr>
              <w:pStyle w:val="Tabletext"/>
              <w:jc w:val="center"/>
            </w:pPr>
          </w:p>
        </w:tc>
      </w:tr>
      <w:tr w:rsidR="00CA5901" w:rsidRPr="00D11B72" w14:paraId="37516BE3" w14:textId="6E61ED90" w:rsidTr="00003356">
        <w:trPr>
          <w:jc w:val="center"/>
        </w:trPr>
        <w:tc>
          <w:tcPr>
            <w:tcW w:w="3969" w:type="dxa"/>
            <w:shd w:val="clear" w:color="auto" w:fill="auto"/>
          </w:tcPr>
          <w:p w14:paraId="137F324A" w14:textId="77777777" w:rsidR="00CA5901" w:rsidRPr="00D11B72" w:rsidRDefault="00CA5901" w:rsidP="00D12148">
            <w:pPr>
              <w:pStyle w:val="Tabletext"/>
              <w:rPr>
                <w:noProof/>
              </w:rPr>
            </w:pPr>
            <w:r w:rsidRPr="00D11B72">
              <w:rPr>
                <w:noProof/>
              </w:rPr>
              <w:t>&lt;delaying channel symbol 2&gt;</w:t>
            </w:r>
          </w:p>
        </w:tc>
        <w:tc>
          <w:tcPr>
            <w:tcW w:w="1134" w:type="dxa"/>
            <w:shd w:val="clear" w:color="auto" w:fill="auto"/>
          </w:tcPr>
          <w:p w14:paraId="11B8FB2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088D354" w14:textId="77777777" w:rsidR="00CA5901" w:rsidRPr="00D11B72" w:rsidRDefault="00CA5901" w:rsidP="00D12148">
            <w:pPr>
              <w:pStyle w:val="Tabletext"/>
              <w:jc w:val="center"/>
              <w:rPr>
                <w:noProof/>
              </w:rPr>
            </w:pPr>
          </w:p>
        </w:tc>
        <w:tc>
          <w:tcPr>
            <w:tcW w:w="1134" w:type="dxa"/>
            <w:shd w:val="clear" w:color="auto" w:fill="auto"/>
          </w:tcPr>
          <w:p w14:paraId="1C1FF929" w14:textId="77777777" w:rsidR="00CA5901" w:rsidRPr="00D11B72" w:rsidRDefault="00CA5901" w:rsidP="00D12148">
            <w:pPr>
              <w:pStyle w:val="Tabletext"/>
              <w:jc w:val="center"/>
              <w:rPr>
                <w:noProof/>
              </w:rPr>
            </w:pPr>
          </w:p>
        </w:tc>
        <w:tc>
          <w:tcPr>
            <w:tcW w:w="1134" w:type="dxa"/>
            <w:shd w:val="clear" w:color="auto" w:fill="auto"/>
          </w:tcPr>
          <w:p w14:paraId="11A663DA" w14:textId="77777777" w:rsidR="00CA5901" w:rsidRPr="00D11B72" w:rsidRDefault="00CA5901" w:rsidP="00D12148">
            <w:pPr>
              <w:pStyle w:val="Tabletext"/>
              <w:jc w:val="center"/>
              <w:rPr>
                <w:noProof/>
              </w:rPr>
            </w:pPr>
          </w:p>
        </w:tc>
        <w:tc>
          <w:tcPr>
            <w:tcW w:w="1134" w:type="dxa"/>
          </w:tcPr>
          <w:p w14:paraId="3DE39A2F" w14:textId="77777777" w:rsidR="00CA5901" w:rsidRPr="00D11B72" w:rsidRDefault="00CA5901" w:rsidP="00D12148">
            <w:pPr>
              <w:pStyle w:val="Tabletext"/>
              <w:jc w:val="center"/>
            </w:pPr>
          </w:p>
        </w:tc>
      </w:tr>
      <w:tr w:rsidR="0056729C" w:rsidRPr="00D11B72" w14:paraId="57B9410A" w14:textId="77777777" w:rsidTr="00003356">
        <w:trPr>
          <w:jc w:val="center"/>
        </w:trPr>
        <w:tc>
          <w:tcPr>
            <w:tcW w:w="3969" w:type="dxa"/>
            <w:shd w:val="clear" w:color="auto" w:fill="auto"/>
          </w:tcPr>
          <w:p w14:paraId="5ED89F21" w14:textId="5A27DF5F" w:rsidR="0056729C" w:rsidRPr="00D11B72" w:rsidRDefault="0056729C" w:rsidP="00D12148">
            <w:pPr>
              <w:pStyle w:val="Tabletext"/>
              <w:rPr>
                <w:noProof/>
              </w:rPr>
            </w:pPr>
            <w:r w:rsidRPr="00D11B72">
              <w:rPr>
                <w:noProof/>
              </w:rPr>
              <w:t>&lt;destination</w:t>
            </w:r>
            <w:r>
              <w:rPr>
                <w:noProof/>
              </w:rPr>
              <w:t xml:space="preserve"> number</w:t>
            </w:r>
            <w:r w:rsidRPr="00D11B72">
              <w:rPr>
                <w:noProof/>
              </w:rPr>
              <w:t>&gt;</w:t>
            </w:r>
          </w:p>
        </w:tc>
        <w:tc>
          <w:tcPr>
            <w:tcW w:w="1134" w:type="dxa"/>
            <w:shd w:val="clear" w:color="auto" w:fill="auto"/>
          </w:tcPr>
          <w:p w14:paraId="375DAF0C" w14:textId="15F076B7" w:rsidR="0056729C" w:rsidRPr="00D11B72" w:rsidRDefault="0056729C" w:rsidP="00D12148">
            <w:pPr>
              <w:pStyle w:val="Tabletext"/>
              <w:jc w:val="center"/>
              <w:rPr>
                <w:noProof/>
              </w:rPr>
            </w:pPr>
            <w:r w:rsidRPr="00D11B72">
              <w:rPr>
                <w:noProof/>
              </w:rPr>
              <w:t>defined</w:t>
            </w:r>
          </w:p>
        </w:tc>
        <w:tc>
          <w:tcPr>
            <w:tcW w:w="1134" w:type="dxa"/>
            <w:shd w:val="clear" w:color="auto" w:fill="auto"/>
          </w:tcPr>
          <w:p w14:paraId="20113514" w14:textId="77777777" w:rsidR="0056729C" w:rsidRPr="00D11B72" w:rsidRDefault="0056729C" w:rsidP="00D12148">
            <w:pPr>
              <w:pStyle w:val="Tabletext"/>
              <w:jc w:val="center"/>
              <w:rPr>
                <w:noProof/>
              </w:rPr>
            </w:pPr>
          </w:p>
        </w:tc>
        <w:tc>
          <w:tcPr>
            <w:tcW w:w="1134" w:type="dxa"/>
            <w:shd w:val="clear" w:color="auto" w:fill="auto"/>
          </w:tcPr>
          <w:p w14:paraId="4F2E1250" w14:textId="77777777" w:rsidR="0056729C" w:rsidRPr="00D11B72" w:rsidRDefault="0056729C" w:rsidP="00D12148">
            <w:pPr>
              <w:pStyle w:val="Tabletext"/>
              <w:jc w:val="center"/>
              <w:rPr>
                <w:noProof/>
              </w:rPr>
            </w:pPr>
          </w:p>
        </w:tc>
        <w:tc>
          <w:tcPr>
            <w:tcW w:w="1134" w:type="dxa"/>
            <w:shd w:val="clear" w:color="auto" w:fill="auto"/>
          </w:tcPr>
          <w:p w14:paraId="35815CEE" w14:textId="77777777" w:rsidR="0056729C" w:rsidRPr="00D11B72" w:rsidRDefault="0056729C" w:rsidP="00D12148">
            <w:pPr>
              <w:pStyle w:val="Tabletext"/>
              <w:jc w:val="center"/>
              <w:rPr>
                <w:noProof/>
              </w:rPr>
            </w:pPr>
          </w:p>
        </w:tc>
        <w:tc>
          <w:tcPr>
            <w:tcW w:w="1134" w:type="dxa"/>
          </w:tcPr>
          <w:p w14:paraId="3ED6F672" w14:textId="77777777" w:rsidR="0056729C" w:rsidRPr="00D11B72" w:rsidRDefault="0056729C" w:rsidP="00D12148">
            <w:pPr>
              <w:pStyle w:val="Tabletext"/>
              <w:jc w:val="center"/>
            </w:pPr>
          </w:p>
        </w:tc>
      </w:tr>
      <w:tr w:rsidR="00CA5901" w:rsidRPr="00D11B72" w14:paraId="4B951F86" w14:textId="5F9ED410" w:rsidTr="00003356">
        <w:trPr>
          <w:jc w:val="center"/>
        </w:trPr>
        <w:tc>
          <w:tcPr>
            <w:tcW w:w="3969" w:type="dxa"/>
            <w:shd w:val="clear" w:color="auto" w:fill="auto"/>
          </w:tcPr>
          <w:p w14:paraId="49A4C2D0" w14:textId="77777777" w:rsidR="00CA5901" w:rsidRPr="00D11B72" w:rsidRDefault="00CA5901" w:rsidP="00D12148">
            <w:pPr>
              <w:pStyle w:val="Tabletext"/>
              <w:rPr>
                <w:noProof/>
              </w:rPr>
            </w:pPr>
            <w:r w:rsidRPr="00D11B72">
              <w:rPr>
                <w:noProof/>
              </w:rPr>
              <w:t>&lt;destination&gt;</w:t>
            </w:r>
          </w:p>
        </w:tc>
        <w:tc>
          <w:tcPr>
            <w:tcW w:w="1134" w:type="dxa"/>
            <w:shd w:val="clear" w:color="auto" w:fill="auto"/>
          </w:tcPr>
          <w:p w14:paraId="50D2718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45A9C04" w14:textId="77777777" w:rsidR="00CA5901" w:rsidRPr="00D11B72" w:rsidRDefault="00CA5901" w:rsidP="00D12148">
            <w:pPr>
              <w:pStyle w:val="Tabletext"/>
              <w:jc w:val="center"/>
              <w:rPr>
                <w:noProof/>
              </w:rPr>
            </w:pPr>
          </w:p>
        </w:tc>
        <w:tc>
          <w:tcPr>
            <w:tcW w:w="1134" w:type="dxa"/>
            <w:shd w:val="clear" w:color="auto" w:fill="auto"/>
          </w:tcPr>
          <w:p w14:paraId="132019FA" w14:textId="77777777" w:rsidR="00CA5901" w:rsidRPr="00D11B72" w:rsidRDefault="00CA5901" w:rsidP="00D12148">
            <w:pPr>
              <w:pStyle w:val="Tabletext"/>
              <w:jc w:val="center"/>
              <w:rPr>
                <w:noProof/>
              </w:rPr>
            </w:pPr>
          </w:p>
        </w:tc>
        <w:tc>
          <w:tcPr>
            <w:tcW w:w="1134" w:type="dxa"/>
            <w:shd w:val="clear" w:color="auto" w:fill="auto"/>
          </w:tcPr>
          <w:p w14:paraId="51913B19" w14:textId="77777777" w:rsidR="00CA5901" w:rsidRPr="00D11B72" w:rsidRDefault="00CA5901" w:rsidP="00D12148">
            <w:pPr>
              <w:pStyle w:val="Tabletext"/>
              <w:jc w:val="center"/>
              <w:rPr>
                <w:noProof/>
              </w:rPr>
            </w:pPr>
          </w:p>
        </w:tc>
        <w:tc>
          <w:tcPr>
            <w:tcW w:w="1134" w:type="dxa"/>
          </w:tcPr>
          <w:p w14:paraId="6B3A6597" w14:textId="77777777" w:rsidR="00CA5901" w:rsidRPr="00D11B72" w:rsidRDefault="00CA5901" w:rsidP="00D12148">
            <w:pPr>
              <w:pStyle w:val="Tabletext"/>
              <w:jc w:val="center"/>
            </w:pPr>
          </w:p>
        </w:tc>
      </w:tr>
      <w:tr w:rsidR="00CA5901" w:rsidRPr="00D11B72" w14:paraId="43F4FEF2" w14:textId="3A5854C2" w:rsidTr="00003356">
        <w:trPr>
          <w:jc w:val="center"/>
        </w:trPr>
        <w:tc>
          <w:tcPr>
            <w:tcW w:w="3969" w:type="dxa"/>
            <w:shd w:val="clear" w:color="auto" w:fill="auto"/>
          </w:tcPr>
          <w:p w14:paraId="32E731AB" w14:textId="77777777" w:rsidR="00CA5901" w:rsidRPr="00D11B72" w:rsidRDefault="00CA5901" w:rsidP="00D12148">
            <w:pPr>
              <w:pStyle w:val="Tabletext"/>
              <w:rPr>
                <w:noProof/>
              </w:rPr>
            </w:pPr>
            <w:r w:rsidRPr="00D11B72">
              <w:rPr>
                <w:noProof/>
              </w:rPr>
              <w:t>&lt;diagram in package&gt;</w:t>
            </w:r>
          </w:p>
        </w:tc>
        <w:tc>
          <w:tcPr>
            <w:tcW w:w="1134" w:type="dxa"/>
            <w:shd w:val="clear" w:color="auto" w:fill="auto"/>
          </w:tcPr>
          <w:p w14:paraId="6A694CB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4B17314"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698BB9B"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C61EE05" w14:textId="77777777" w:rsidR="00CA5901" w:rsidRPr="00D11B72" w:rsidRDefault="00CA5901" w:rsidP="00D12148">
            <w:pPr>
              <w:pStyle w:val="Tabletext"/>
              <w:jc w:val="center"/>
              <w:rPr>
                <w:noProof/>
              </w:rPr>
            </w:pPr>
          </w:p>
        </w:tc>
        <w:tc>
          <w:tcPr>
            <w:tcW w:w="1134" w:type="dxa"/>
          </w:tcPr>
          <w:p w14:paraId="69B8568A" w14:textId="77777777" w:rsidR="00CA5901" w:rsidRPr="00D11B72" w:rsidRDefault="00CA5901" w:rsidP="00D12148">
            <w:pPr>
              <w:pStyle w:val="Tabletext"/>
              <w:jc w:val="center"/>
            </w:pPr>
          </w:p>
        </w:tc>
      </w:tr>
      <w:tr w:rsidR="00CA5901" w:rsidRPr="00D11B72" w14:paraId="36AEAD49" w14:textId="5FDCD196" w:rsidTr="00003356">
        <w:trPr>
          <w:jc w:val="center"/>
        </w:trPr>
        <w:tc>
          <w:tcPr>
            <w:tcW w:w="3969" w:type="dxa"/>
            <w:shd w:val="clear" w:color="auto" w:fill="auto"/>
          </w:tcPr>
          <w:p w14:paraId="28E56E8B" w14:textId="77777777" w:rsidR="00CA5901" w:rsidRPr="00D11B72" w:rsidRDefault="00CA5901" w:rsidP="00D12148">
            <w:pPr>
              <w:pStyle w:val="Tabletext"/>
              <w:rPr>
                <w:noProof/>
              </w:rPr>
            </w:pPr>
            <w:r w:rsidRPr="00D11B72">
              <w:rPr>
                <w:noProof/>
              </w:rPr>
              <w:t>&lt;diagram&gt;</w:t>
            </w:r>
          </w:p>
        </w:tc>
        <w:tc>
          <w:tcPr>
            <w:tcW w:w="1134" w:type="dxa"/>
            <w:shd w:val="clear" w:color="auto" w:fill="auto"/>
          </w:tcPr>
          <w:p w14:paraId="04CEA22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62FECAB" w14:textId="77777777" w:rsidR="00CA5901" w:rsidRPr="00D11B72" w:rsidRDefault="00CA5901" w:rsidP="00D12148">
            <w:pPr>
              <w:pStyle w:val="Tabletext"/>
              <w:jc w:val="center"/>
              <w:rPr>
                <w:noProof/>
              </w:rPr>
            </w:pPr>
          </w:p>
        </w:tc>
        <w:tc>
          <w:tcPr>
            <w:tcW w:w="1134" w:type="dxa"/>
            <w:shd w:val="clear" w:color="auto" w:fill="auto"/>
          </w:tcPr>
          <w:p w14:paraId="7797139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9D68B65" w14:textId="77777777" w:rsidR="00CA5901" w:rsidRPr="00D11B72" w:rsidRDefault="00CA5901" w:rsidP="00D12148">
            <w:pPr>
              <w:pStyle w:val="Tabletext"/>
              <w:jc w:val="center"/>
              <w:rPr>
                <w:noProof/>
              </w:rPr>
            </w:pPr>
          </w:p>
        </w:tc>
        <w:tc>
          <w:tcPr>
            <w:tcW w:w="1134" w:type="dxa"/>
          </w:tcPr>
          <w:p w14:paraId="35613F16" w14:textId="77777777" w:rsidR="00CA5901" w:rsidRPr="00D11B72" w:rsidRDefault="00CA5901" w:rsidP="00D12148">
            <w:pPr>
              <w:pStyle w:val="Tabletext"/>
              <w:jc w:val="center"/>
            </w:pPr>
          </w:p>
        </w:tc>
      </w:tr>
      <w:tr w:rsidR="00CA5901" w:rsidRPr="00D11B72" w14:paraId="4962ABE2" w14:textId="6EBDEF6E" w:rsidTr="00003356">
        <w:trPr>
          <w:jc w:val="center"/>
        </w:trPr>
        <w:tc>
          <w:tcPr>
            <w:tcW w:w="3969" w:type="dxa"/>
            <w:shd w:val="clear" w:color="auto" w:fill="auto"/>
          </w:tcPr>
          <w:p w14:paraId="663A8C47" w14:textId="77777777" w:rsidR="00CA5901" w:rsidRPr="00D11B72" w:rsidRDefault="00CA5901" w:rsidP="00D12148">
            <w:pPr>
              <w:pStyle w:val="Tabletext"/>
              <w:rPr>
                <w:noProof/>
              </w:rPr>
            </w:pPr>
            <w:r w:rsidRPr="00D11B72">
              <w:rPr>
                <w:noProof/>
              </w:rPr>
              <w:t>&lt;dollar sign&gt;</w:t>
            </w:r>
          </w:p>
        </w:tc>
        <w:tc>
          <w:tcPr>
            <w:tcW w:w="1134" w:type="dxa"/>
            <w:shd w:val="clear" w:color="auto" w:fill="auto"/>
          </w:tcPr>
          <w:p w14:paraId="6F2479E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56655C8" w14:textId="77777777" w:rsidR="00CA5901" w:rsidRPr="00D11B72" w:rsidRDefault="00CA5901" w:rsidP="00D12148">
            <w:pPr>
              <w:pStyle w:val="Tabletext"/>
              <w:jc w:val="center"/>
              <w:rPr>
                <w:noProof/>
              </w:rPr>
            </w:pPr>
          </w:p>
        </w:tc>
        <w:tc>
          <w:tcPr>
            <w:tcW w:w="1134" w:type="dxa"/>
            <w:shd w:val="clear" w:color="auto" w:fill="auto"/>
          </w:tcPr>
          <w:p w14:paraId="21F5CE06" w14:textId="77777777" w:rsidR="00CA5901" w:rsidRPr="00D11B72" w:rsidRDefault="00CA5901" w:rsidP="00D12148">
            <w:pPr>
              <w:pStyle w:val="Tabletext"/>
              <w:jc w:val="center"/>
              <w:rPr>
                <w:noProof/>
              </w:rPr>
            </w:pPr>
          </w:p>
        </w:tc>
        <w:tc>
          <w:tcPr>
            <w:tcW w:w="1134" w:type="dxa"/>
            <w:shd w:val="clear" w:color="auto" w:fill="auto"/>
          </w:tcPr>
          <w:p w14:paraId="6DED7306" w14:textId="77777777" w:rsidR="00CA5901" w:rsidRPr="00D11B72" w:rsidRDefault="00CA5901" w:rsidP="00D12148">
            <w:pPr>
              <w:pStyle w:val="Tabletext"/>
              <w:jc w:val="center"/>
              <w:rPr>
                <w:noProof/>
              </w:rPr>
            </w:pPr>
          </w:p>
        </w:tc>
        <w:tc>
          <w:tcPr>
            <w:tcW w:w="1134" w:type="dxa"/>
          </w:tcPr>
          <w:p w14:paraId="079730E5" w14:textId="77777777" w:rsidR="00CA5901" w:rsidRPr="00D11B72" w:rsidRDefault="00CA5901" w:rsidP="00D12148">
            <w:pPr>
              <w:pStyle w:val="Tabletext"/>
              <w:jc w:val="center"/>
            </w:pPr>
          </w:p>
        </w:tc>
      </w:tr>
      <w:tr w:rsidR="00CA5901" w:rsidRPr="00D11B72" w14:paraId="484D4086" w14:textId="4E3B8440" w:rsidTr="00003356">
        <w:trPr>
          <w:jc w:val="center"/>
        </w:trPr>
        <w:tc>
          <w:tcPr>
            <w:tcW w:w="3969" w:type="dxa"/>
            <w:shd w:val="clear" w:color="auto" w:fill="auto"/>
          </w:tcPr>
          <w:p w14:paraId="6968DCEF" w14:textId="77777777" w:rsidR="00CA5901" w:rsidRPr="00D11B72" w:rsidRDefault="00CA5901" w:rsidP="00D12148">
            <w:pPr>
              <w:pStyle w:val="Tabletext"/>
              <w:rPr>
                <w:noProof/>
              </w:rPr>
            </w:pPr>
            <w:r w:rsidRPr="00D11B72">
              <w:rPr>
                <w:noProof/>
              </w:rPr>
              <w:t>&lt;else part&gt;</w:t>
            </w:r>
          </w:p>
        </w:tc>
        <w:tc>
          <w:tcPr>
            <w:tcW w:w="1134" w:type="dxa"/>
            <w:shd w:val="clear" w:color="auto" w:fill="auto"/>
          </w:tcPr>
          <w:p w14:paraId="76F0A2E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8A5545A" w14:textId="77777777" w:rsidR="00CA5901" w:rsidRPr="00D11B72" w:rsidRDefault="00CA5901" w:rsidP="00D12148">
            <w:pPr>
              <w:pStyle w:val="Tabletext"/>
              <w:jc w:val="center"/>
              <w:rPr>
                <w:noProof/>
              </w:rPr>
            </w:pPr>
          </w:p>
        </w:tc>
        <w:tc>
          <w:tcPr>
            <w:tcW w:w="1134" w:type="dxa"/>
            <w:shd w:val="clear" w:color="auto" w:fill="auto"/>
          </w:tcPr>
          <w:p w14:paraId="49A1C69A" w14:textId="77777777" w:rsidR="00CA5901" w:rsidRPr="00D11B72" w:rsidRDefault="00CA5901" w:rsidP="00D12148">
            <w:pPr>
              <w:pStyle w:val="Tabletext"/>
              <w:jc w:val="center"/>
              <w:rPr>
                <w:noProof/>
              </w:rPr>
            </w:pPr>
          </w:p>
        </w:tc>
        <w:tc>
          <w:tcPr>
            <w:tcW w:w="1134" w:type="dxa"/>
            <w:shd w:val="clear" w:color="auto" w:fill="auto"/>
          </w:tcPr>
          <w:p w14:paraId="5E4CEDD7" w14:textId="77777777" w:rsidR="00CA5901" w:rsidRPr="00D11B72" w:rsidRDefault="00CA5901" w:rsidP="00D12148">
            <w:pPr>
              <w:pStyle w:val="Tabletext"/>
              <w:jc w:val="center"/>
              <w:rPr>
                <w:noProof/>
              </w:rPr>
            </w:pPr>
          </w:p>
        </w:tc>
        <w:tc>
          <w:tcPr>
            <w:tcW w:w="1134" w:type="dxa"/>
          </w:tcPr>
          <w:p w14:paraId="5C4D7AE4" w14:textId="77777777" w:rsidR="00CA5901" w:rsidRPr="00D11B72" w:rsidRDefault="00CA5901" w:rsidP="00D12148">
            <w:pPr>
              <w:pStyle w:val="Tabletext"/>
              <w:jc w:val="center"/>
            </w:pPr>
          </w:p>
        </w:tc>
      </w:tr>
      <w:tr w:rsidR="00CA5901" w:rsidRPr="00D11B72" w14:paraId="0D55E63C" w14:textId="23706F65" w:rsidTr="00003356">
        <w:trPr>
          <w:jc w:val="center"/>
        </w:trPr>
        <w:tc>
          <w:tcPr>
            <w:tcW w:w="3969" w:type="dxa"/>
            <w:shd w:val="clear" w:color="auto" w:fill="auto"/>
          </w:tcPr>
          <w:p w14:paraId="56B13257" w14:textId="77777777" w:rsidR="00CA5901" w:rsidRPr="00D11B72" w:rsidRDefault="00CA5901" w:rsidP="00D12148">
            <w:pPr>
              <w:pStyle w:val="Tabletext"/>
              <w:rPr>
                <w:noProof/>
              </w:rPr>
            </w:pPr>
            <w:r w:rsidRPr="00D11B72">
              <w:rPr>
                <w:noProof/>
              </w:rPr>
              <w:t>&lt;enabling condition area&gt;</w:t>
            </w:r>
          </w:p>
        </w:tc>
        <w:tc>
          <w:tcPr>
            <w:tcW w:w="1134" w:type="dxa"/>
            <w:shd w:val="clear" w:color="auto" w:fill="auto"/>
          </w:tcPr>
          <w:p w14:paraId="66E50F64" w14:textId="77777777" w:rsidR="00CA5901" w:rsidRPr="00D11B72" w:rsidRDefault="00CA5901" w:rsidP="00D12148">
            <w:pPr>
              <w:pStyle w:val="Tabletext"/>
              <w:jc w:val="center"/>
              <w:rPr>
                <w:noProof/>
              </w:rPr>
            </w:pPr>
          </w:p>
        </w:tc>
        <w:tc>
          <w:tcPr>
            <w:tcW w:w="1134" w:type="dxa"/>
            <w:shd w:val="clear" w:color="auto" w:fill="auto"/>
          </w:tcPr>
          <w:p w14:paraId="7C8C5CB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FCE068A" w14:textId="77777777" w:rsidR="00CA5901" w:rsidRPr="00D11B72" w:rsidRDefault="00CA5901" w:rsidP="00D12148">
            <w:pPr>
              <w:pStyle w:val="Tabletext"/>
              <w:jc w:val="center"/>
              <w:rPr>
                <w:noProof/>
              </w:rPr>
            </w:pPr>
          </w:p>
        </w:tc>
        <w:tc>
          <w:tcPr>
            <w:tcW w:w="1134" w:type="dxa"/>
            <w:shd w:val="clear" w:color="auto" w:fill="auto"/>
          </w:tcPr>
          <w:p w14:paraId="0DDDB42D" w14:textId="77777777" w:rsidR="00CA5901" w:rsidRPr="00D11B72" w:rsidRDefault="00CA5901" w:rsidP="00D12148">
            <w:pPr>
              <w:pStyle w:val="Tabletext"/>
              <w:jc w:val="center"/>
              <w:rPr>
                <w:noProof/>
              </w:rPr>
            </w:pPr>
          </w:p>
        </w:tc>
        <w:tc>
          <w:tcPr>
            <w:tcW w:w="1134" w:type="dxa"/>
          </w:tcPr>
          <w:p w14:paraId="2B6E451E" w14:textId="77777777" w:rsidR="00CA5901" w:rsidRPr="00D11B72" w:rsidRDefault="00CA5901" w:rsidP="00D12148">
            <w:pPr>
              <w:pStyle w:val="Tabletext"/>
              <w:jc w:val="center"/>
            </w:pPr>
          </w:p>
        </w:tc>
      </w:tr>
      <w:tr w:rsidR="00CA5901" w:rsidRPr="00D11B72" w14:paraId="3C4FBBAD" w14:textId="405E580E" w:rsidTr="00003356">
        <w:trPr>
          <w:jc w:val="center"/>
        </w:trPr>
        <w:tc>
          <w:tcPr>
            <w:tcW w:w="3969" w:type="dxa"/>
            <w:shd w:val="clear" w:color="auto" w:fill="auto"/>
          </w:tcPr>
          <w:p w14:paraId="336E5501" w14:textId="77777777" w:rsidR="00CA5901" w:rsidRPr="00D11B72" w:rsidRDefault="00CA5901" w:rsidP="00D12148">
            <w:pPr>
              <w:pStyle w:val="Tabletext"/>
              <w:rPr>
                <w:noProof/>
              </w:rPr>
            </w:pPr>
            <w:r w:rsidRPr="00D11B72">
              <w:rPr>
                <w:noProof/>
              </w:rPr>
              <w:t>&lt;enabling condition association area&gt;</w:t>
            </w:r>
          </w:p>
        </w:tc>
        <w:tc>
          <w:tcPr>
            <w:tcW w:w="1134" w:type="dxa"/>
            <w:shd w:val="clear" w:color="auto" w:fill="auto"/>
          </w:tcPr>
          <w:p w14:paraId="2ABFCC99" w14:textId="77777777" w:rsidR="00CA5901" w:rsidRPr="00D11B72" w:rsidRDefault="00CA5901" w:rsidP="00D12148">
            <w:pPr>
              <w:pStyle w:val="Tabletext"/>
              <w:jc w:val="center"/>
              <w:rPr>
                <w:noProof/>
              </w:rPr>
            </w:pPr>
          </w:p>
        </w:tc>
        <w:tc>
          <w:tcPr>
            <w:tcW w:w="1134" w:type="dxa"/>
            <w:shd w:val="clear" w:color="auto" w:fill="auto"/>
          </w:tcPr>
          <w:p w14:paraId="1B18DD2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3E802C6" w14:textId="77777777" w:rsidR="00CA5901" w:rsidRPr="00D11B72" w:rsidRDefault="00CA5901" w:rsidP="00D12148">
            <w:pPr>
              <w:pStyle w:val="Tabletext"/>
              <w:jc w:val="center"/>
              <w:rPr>
                <w:noProof/>
              </w:rPr>
            </w:pPr>
          </w:p>
        </w:tc>
        <w:tc>
          <w:tcPr>
            <w:tcW w:w="1134" w:type="dxa"/>
            <w:shd w:val="clear" w:color="auto" w:fill="auto"/>
          </w:tcPr>
          <w:p w14:paraId="16BF19DC" w14:textId="77777777" w:rsidR="00CA5901" w:rsidRPr="00D11B72" w:rsidRDefault="00CA5901" w:rsidP="00D12148">
            <w:pPr>
              <w:pStyle w:val="Tabletext"/>
              <w:jc w:val="center"/>
              <w:rPr>
                <w:noProof/>
              </w:rPr>
            </w:pPr>
          </w:p>
        </w:tc>
        <w:tc>
          <w:tcPr>
            <w:tcW w:w="1134" w:type="dxa"/>
          </w:tcPr>
          <w:p w14:paraId="7E64E7D9" w14:textId="77777777" w:rsidR="00CA5901" w:rsidRPr="00D11B72" w:rsidRDefault="00CA5901" w:rsidP="00D12148">
            <w:pPr>
              <w:pStyle w:val="Tabletext"/>
              <w:jc w:val="center"/>
            </w:pPr>
          </w:p>
        </w:tc>
      </w:tr>
      <w:tr w:rsidR="00CA5901" w:rsidRPr="00D11B72" w14:paraId="3D18D25E" w14:textId="001F7D13" w:rsidTr="00003356">
        <w:trPr>
          <w:jc w:val="center"/>
        </w:trPr>
        <w:tc>
          <w:tcPr>
            <w:tcW w:w="3969" w:type="dxa"/>
            <w:shd w:val="clear" w:color="auto" w:fill="auto"/>
          </w:tcPr>
          <w:p w14:paraId="59DFC2DF" w14:textId="77777777" w:rsidR="00CA5901" w:rsidRPr="00D11B72" w:rsidRDefault="00CA5901" w:rsidP="00D12148">
            <w:pPr>
              <w:pStyle w:val="Tabletext"/>
              <w:rPr>
                <w:noProof/>
              </w:rPr>
            </w:pPr>
            <w:r w:rsidRPr="00D11B72">
              <w:rPr>
                <w:noProof/>
              </w:rPr>
              <w:t>&lt;enabling condition symbol&gt;</w:t>
            </w:r>
          </w:p>
        </w:tc>
        <w:tc>
          <w:tcPr>
            <w:tcW w:w="1134" w:type="dxa"/>
            <w:shd w:val="clear" w:color="auto" w:fill="auto"/>
          </w:tcPr>
          <w:p w14:paraId="7843DBD8" w14:textId="77777777" w:rsidR="00CA5901" w:rsidRPr="00D11B72" w:rsidRDefault="00CA5901" w:rsidP="00D12148">
            <w:pPr>
              <w:pStyle w:val="Tabletext"/>
              <w:jc w:val="center"/>
              <w:rPr>
                <w:noProof/>
              </w:rPr>
            </w:pPr>
          </w:p>
        </w:tc>
        <w:tc>
          <w:tcPr>
            <w:tcW w:w="1134" w:type="dxa"/>
            <w:shd w:val="clear" w:color="auto" w:fill="auto"/>
          </w:tcPr>
          <w:p w14:paraId="5E55F0D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2046BCD" w14:textId="77777777" w:rsidR="00CA5901" w:rsidRPr="00D11B72" w:rsidRDefault="00CA5901" w:rsidP="00D12148">
            <w:pPr>
              <w:pStyle w:val="Tabletext"/>
              <w:jc w:val="center"/>
              <w:rPr>
                <w:noProof/>
              </w:rPr>
            </w:pPr>
          </w:p>
        </w:tc>
        <w:tc>
          <w:tcPr>
            <w:tcW w:w="1134" w:type="dxa"/>
            <w:shd w:val="clear" w:color="auto" w:fill="auto"/>
          </w:tcPr>
          <w:p w14:paraId="1EA86434" w14:textId="77777777" w:rsidR="00CA5901" w:rsidRPr="00D11B72" w:rsidRDefault="00CA5901" w:rsidP="00D12148">
            <w:pPr>
              <w:pStyle w:val="Tabletext"/>
              <w:jc w:val="center"/>
              <w:rPr>
                <w:noProof/>
              </w:rPr>
            </w:pPr>
          </w:p>
        </w:tc>
        <w:tc>
          <w:tcPr>
            <w:tcW w:w="1134" w:type="dxa"/>
          </w:tcPr>
          <w:p w14:paraId="530E0483" w14:textId="77777777" w:rsidR="00CA5901" w:rsidRPr="00D11B72" w:rsidRDefault="00CA5901" w:rsidP="00D12148">
            <w:pPr>
              <w:pStyle w:val="Tabletext"/>
              <w:jc w:val="center"/>
            </w:pPr>
          </w:p>
        </w:tc>
      </w:tr>
      <w:tr w:rsidR="00CA5901" w:rsidRPr="00D11B72" w14:paraId="7294AD84" w14:textId="5BD001C9" w:rsidTr="00003356">
        <w:trPr>
          <w:jc w:val="center"/>
        </w:trPr>
        <w:tc>
          <w:tcPr>
            <w:tcW w:w="3969" w:type="dxa"/>
            <w:shd w:val="clear" w:color="auto" w:fill="auto"/>
          </w:tcPr>
          <w:p w14:paraId="7C4B31D1" w14:textId="77777777" w:rsidR="00CA5901" w:rsidRPr="00D11B72" w:rsidRDefault="00CA5901" w:rsidP="00D12148">
            <w:pPr>
              <w:pStyle w:val="Tabletext"/>
              <w:rPr>
                <w:noProof/>
              </w:rPr>
            </w:pPr>
            <w:r w:rsidRPr="00D11B72">
              <w:rPr>
                <w:noProof/>
              </w:rPr>
              <w:t>&lt;encoded input&gt;</w:t>
            </w:r>
          </w:p>
        </w:tc>
        <w:tc>
          <w:tcPr>
            <w:tcW w:w="1134" w:type="dxa"/>
            <w:shd w:val="clear" w:color="auto" w:fill="auto"/>
          </w:tcPr>
          <w:p w14:paraId="6BC31EAD" w14:textId="77777777" w:rsidR="00CA5901" w:rsidRPr="00D11B72" w:rsidRDefault="00CA5901" w:rsidP="00D12148">
            <w:pPr>
              <w:pStyle w:val="Tabletext"/>
              <w:jc w:val="center"/>
              <w:rPr>
                <w:noProof/>
              </w:rPr>
            </w:pPr>
          </w:p>
        </w:tc>
        <w:tc>
          <w:tcPr>
            <w:tcW w:w="1134" w:type="dxa"/>
            <w:shd w:val="clear" w:color="auto" w:fill="auto"/>
          </w:tcPr>
          <w:p w14:paraId="377CC783" w14:textId="77777777" w:rsidR="00CA5901" w:rsidRPr="00D11B72" w:rsidRDefault="00CA5901" w:rsidP="00D12148">
            <w:pPr>
              <w:pStyle w:val="Tabletext"/>
              <w:jc w:val="center"/>
              <w:rPr>
                <w:noProof/>
              </w:rPr>
            </w:pPr>
          </w:p>
        </w:tc>
        <w:tc>
          <w:tcPr>
            <w:tcW w:w="1134" w:type="dxa"/>
            <w:shd w:val="clear" w:color="auto" w:fill="auto"/>
          </w:tcPr>
          <w:p w14:paraId="48FEBF63" w14:textId="77777777" w:rsidR="00CA5901" w:rsidRPr="00D11B72" w:rsidRDefault="00CA5901" w:rsidP="00D12148">
            <w:pPr>
              <w:pStyle w:val="Tabletext"/>
              <w:jc w:val="center"/>
              <w:rPr>
                <w:noProof/>
              </w:rPr>
            </w:pPr>
          </w:p>
        </w:tc>
        <w:tc>
          <w:tcPr>
            <w:tcW w:w="1134" w:type="dxa"/>
            <w:shd w:val="clear" w:color="auto" w:fill="auto"/>
          </w:tcPr>
          <w:p w14:paraId="700107C9" w14:textId="77777777" w:rsidR="00CA5901" w:rsidRPr="00D11B72" w:rsidRDefault="00CA5901" w:rsidP="00D12148">
            <w:pPr>
              <w:pStyle w:val="Tabletext"/>
              <w:jc w:val="center"/>
              <w:rPr>
                <w:noProof/>
              </w:rPr>
            </w:pPr>
            <w:r w:rsidRPr="00D11B72">
              <w:rPr>
                <w:noProof/>
              </w:rPr>
              <w:t>defined</w:t>
            </w:r>
          </w:p>
        </w:tc>
        <w:tc>
          <w:tcPr>
            <w:tcW w:w="1134" w:type="dxa"/>
          </w:tcPr>
          <w:p w14:paraId="55E16F55" w14:textId="77777777" w:rsidR="00CA5901" w:rsidRPr="00D11B72" w:rsidRDefault="00CA5901" w:rsidP="00D12148">
            <w:pPr>
              <w:pStyle w:val="Tabletext"/>
              <w:jc w:val="center"/>
            </w:pPr>
          </w:p>
        </w:tc>
      </w:tr>
      <w:tr w:rsidR="00CA5901" w:rsidRPr="00D11B72" w14:paraId="78DB18E1" w14:textId="4478FE9F" w:rsidTr="00003356">
        <w:trPr>
          <w:jc w:val="center"/>
        </w:trPr>
        <w:tc>
          <w:tcPr>
            <w:tcW w:w="3969" w:type="dxa"/>
            <w:shd w:val="clear" w:color="auto" w:fill="auto"/>
          </w:tcPr>
          <w:p w14:paraId="4CD198C3" w14:textId="77777777" w:rsidR="00CA5901" w:rsidRPr="00D11B72" w:rsidRDefault="00CA5901" w:rsidP="00D12148">
            <w:pPr>
              <w:pStyle w:val="Tabletext"/>
              <w:rPr>
                <w:noProof/>
              </w:rPr>
            </w:pPr>
            <w:r w:rsidRPr="00D11B72">
              <w:rPr>
                <w:noProof/>
              </w:rPr>
              <w:t>&lt;encoded output&gt;</w:t>
            </w:r>
          </w:p>
        </w:tc>
        <w:tc>
          <w:tcPr>
            <w:tcW w:w="1134" w:type="dxa"/>
            <w:shd w:val="clear" w:color="auto" w:fill="auto"/>
          </w:tcPr>
          <w:p w14:paraId="1FDE5BC4" w14:textId="77777777" w:rsidR="00CA5901" w:rsidRPr="00D11B72" w:rsidRDefault="00CA5901" w:rsidP="00D12148">
            <w:pPr>
              <w:pStyle w:val="Tabletext"/>
              <w:jc w:val="center"/>
              <w:rPr>
                <w:noProof/>
              </w:rPr>
            </w:pPr>
          </w:p>
        </w:tc>
        <w:tc>
          <w:tcPr>
            <w:tcW w:w="1134" w:type="dxa"/>
            <w:shd w:val="clear" w:color="auto" w:fill="auto"/>
          </w:tcPr>
          <w:p w14:paraId="30732966" w14:textId="77777777" w:rsidR="00CA5901" w:rsidRPr="00D11B72" w:rsidRDefault="00CA5901" w:rsidP="00D12148">
            <w:pPr>
              <w:pStyle w:val="Tabletext"/>
              <w:jc w:val="center"/>
              <w:rPr>
                <w:noProof/>
              </w:rPr>
            </w:pPr>
          </w:p>
        </w:tc>
        <w:tc>
          <w:tcPr>
            <w:tcW w:w="1134" w:type="dxa"/>
            <w:shd w:val="clear" w:color="auto" w:fill="auto"/>
          </w:tcPr>
          <w:p w14:paraId="4D07F490" w14:textId="77777777" w:rsidR="00CA5901" w:rsidRPr="00D11B72" w:rsidRDefault="00CA5901" w:rsidP="00D12148">
            <w:pPr>
              <w:pStyle w:val="Tabletext"/>
              <w:jc w:val="center"/>
              <w:rPr>
                <w:noProof/>
              </w:rPr>
            </w:pPr>
          </w:p>
        </w:tc>
        <w:tc>
          <w:tcPr>
            <w:tcW w:w="1134" w:type="dxa"/>
            <w:shd w:val="clear" w:color="auto" w:fill="auto"/>
          </w:tcPr>
          <w:p w14:paraId="453E0F3B" w14:textId="77777777" w:rsidR="00CA5901" w:rsidRPr="00D11B72" w:rsidRDefault="00CA5901" w:rsidP="00D12148">
            <w:pPr>
              <w:pStyle w:val="Tabletext"/>
              <w:jc w:val="center"/>
              <w:rPr>
                <w:noProof/>
              </w:rPr>
            </w:pPr>
            <w:r w:rsidRPr="00D11B72">
              <w:rPr>
                <w:noProof/>
              </w:rPr>
              <w:t>defined</w:t>
            </w:r>
          </w:p>
        </w:tc>
        <w:tc>
          <w:tcPr>
            <w:tcW w:w="1134" w:type="dxa"/>
          </w:tcPr>
          <w:p w14:paraId="70CD056E" w14:textId="77777777" w:rsidR="00CA5901" w:rsidRPr="00D11B72" w:rsidRDefault="00CA5901" w:rsidP="00D12148">
            <w:pPr>
              <w:pStyle w:val="Tabletext"/>
              <w:jc w:val="center"/>
            </w:pPr>
          </w:p>
        </w:tc>
      </w:tr>
      <w:tr w:rsidR="00CA5901" w:rsidRPr="00D11B72" w14:paraId="7C8CDE1F" w14:textId="04564DD7" w:rsidTr="00003356">
        <w:trPr>
          <w:jc w:val="center"/>
        </w:trPr>
        <w:tc>
          <w:tcPr>
            <w:tcW w:w="3969" w:type="dxa"/>
            <w:shd w:val="clear" w:color="auto" w:fill="auto"/>
          </w:tcPr>
          <w:p w14:paraId="085676C3" w14:textId="77777777" w:rsidR="00CA5901" w:rsidRPr="00D11B72" w:rsidRDefault="00CA5901" w:rsidP="00D12148">
            <w:pPr>
              <w:pStyle w:val="Tabletext"/>
              <w:rPr>
                <w:noProof/>
              </w:rPr>
            </w:pPr>
            <w:r w:rsidRPr="00D11B72">
              <w:rPr>
                <w:noProof/>
              </w:rPr>
              <w:t>&lt;encoding expression&gt;</w:t>
            </w:r>
          </w:p>
        </w:tc>
        <w:tc>
          <w:tcPr>
            <w:tcW w:w="1134" w:type="dxa"/>
            <w:shd w:val="clear" w:color="auto" w:fill="auto"/>
          </w:tcPr>
          <w:p w14:paraId="7816D69A" w14:textId="77777777" w:rsidR="00CA5901" w:rsidRPr="00D11B72" w:rsidRDefault="00CA5901" w:rsidP="00D12148">
            <w:pPr>
              <w:pStyle w:val="Tabletext"/>
              <w:jc w:val="center"/>
              <w:rPr>
                <w:noProof/>
              </w:rPr>
            </w:pPr>
          </w:p>
        </w:tc>
        <w:tc>
          <w:tcPr>
            <w:tcW w:w="1134" w:type="dxa"/>
            <w:shd w:val="clear" w:color="auto" w:fill="auto"/>
          </w:tcPr>
          <w:p w14:paraId="1F33C1E4" w14:textId="77777777" w:rsidR="00CA5901" w:rsidRPr="00D11B72" w:rsidRDefault="00CA5901" w:rsidP="00D12148">
            <w:pPr>
              <w:pStyle w:val="Tabletext"/>
              <w:jc w:val="center"/>
              <w:rPr>
                <w:noProof/>
              </w:rPr>
            </w:pPr>
          </w:p>
        </w:tc>
        <w:tc>
          <w:tcPr>
            <w:tcW w:w="1134" w:type="dxa"/>
            <w:shd w:val="clear" w:color="auto" w:fill="auto"/>
          </w:tcPr>
          <w:p w14:paraId="1FA209B1" w14:textId="77777777" w:rsidR="00CA5901" w:rsidRPr="00D11B72" w:rsidRDefault="00CA5901" w:rsidP="00D12148">
            <w:pPr>
              <w:pStyle w:val="Tabletext"/>
              <w:jc w:val="center"/>
              <w:rPr>
                <w:noProof/>
              </w:rPr>
            </w:pPr>
          </w:p>
        </w:tc>
        <w:tc>
          <w:tcPr>
            <w:tcW w:w="1134" w:type="dxa"/>
            <w:shd w:val="clear" w:color="auto" w:fill="auto"/>
          </w:tcPr>
          <w:p w14:paraId="265A982E" w14:textId="77777777" w:rsidR="00CA5901" w:rsidRPr="00D11B72" w:rsidRDefault="00CA5901" w:rsidP="00D12148">
            <w:pPr>
              <w:pStyle w:val="Tabletext"/>
              <w:jc w:val="center"/>
              <w:rPr>
                <w:noProof/>
              </w:rPr>
            </w:pPr>
            <w:r w:rsidRPr="00D11B72">
              <w:rPr>
                <w:noProof/>
              </w:rPr>
              <w:t>defined</w:t>
            </w:r>
          </w:p>
        </w:tc>
        <w:tc>
          <w:tcPr>
            <w:tcW w:w="1134" w:type="dxa"/>
          </w:tcPr>
          <w:p w14:paraId="7DF4F4C3" w14:textId="77777777" w:rsidR="00CA5901" w:rsidRPr="00D11B72" w:rsidRDefault="00CA5901" w:rsidP="00D12148">
            <w:pPr>
              <w:pStyle w:val="Tabletext"/>
              <w:jc w:val="center"/>
            </w:pPr>
          </w:p>
        </w:tc>
      </w:tr>
      <w:tr w:rsidR="00CA5901" w:rsidRPr="00D11B72" w14:paraId="714ACD71" w14:textId="395EDDDE" w:rsidTr="00003356">
        <w:trPr>
          <w:jc w:val="center"/>
        </w:trPr>
        <w:tc>
          <w:tcPr>
            <w:tcW w:w="3969" w:type="dxa"/>
            <w:shd w:val="clear" w:color="auto" w:fill="auto"/>
          </w:tcPr>
          <w:p w14:paraId="43323B0E" w14:textId="77777777" w:rsidR="00CA5901" w:rsidRPr="00D11B72" w:rsidRDefault="00CA5901" w:rsidP="00D12148">
            <w:pPr>
              <w:pStyle w:val="Tabletext"/>
              <w:rPr>
                <w:noProof/>
              </w:rPr>
            </w:pPr>
            <w:r w:rsidRPr="00D11B72">
              <w:rPr>
                <w:noProof/>
              </w:rPr>
              <w:t>&lt;encoding path&gt;</w:t>
            </w:r>
          </w:p>
        </w:tc>
        <w:tc>
          <w:tcPr>
            <w:tcW w:w="1134" w:type="dxa"/>
            <w:shd w:val="clear" w:color="auto" w:fill="auto"/>
          </w:tcPr>
          <w:p w14:paraId="79106239" w14:textId="77777777" w:rsidR="00CA5901" w:rsidRPr="00D11B72" w:rsidRDefault="00CA5901" w:rsidP="00D12148">
            <w:pPr>
              <w:pStyle w:val="Tabletext"/>
              <w:jc w:val="center"/>
              <w:rPr>
                <w:noProof/>
              </w:rPr>
            </w:pPr>
          </w:p>
        </w:tc>
        <w:tc>
          <w:tcPr>
            <w:tcW w:w="1134" w:type="dxa"/>
            <w:shd w:val="clear" w:color="auto" w:fill="auto"/>
          </w:tcPr>
          <w:p w14:paraId="04951242" w14:textId="77777777" w:rsidR="00CA5901" w:rsidRPr="00D11B72" w:rsidRDefault="00CA5901" w:rsidP="00D12148">
            <w:pPr>
              <w:pStyle w:val="Tabletext"/>
              <w:jc w:val="center"/>
              <w:rPr>
                <w:noProof/>
              </w:rPr>
            </w:pPr>
          </w:p>
        </w:tc>
        <w:tc>
          <w:tcPr>
            <w:tcW w:w="1134" w:type="dxa"/>
            <w:shd w:val="clear" w:color="auto" w:fill="auto"/>
          </w:tcPr>
          <w:p w14:paraId="65EA10AB" w14:textId="77777777" w:rsidR="00CA5901" w:rsidRPr="00D11B72" w:rsidRDefault="00CA5901" w:rsidP="00D12148">
            <w:pPr>
              <w:pStyle w:val="Tabletext"/>
              <w:jc w:val="center"/>
              <w:rPr>
                <w:noProof/>
              </w:rPr>
            </w:pPr>
          </w:p>
        </w:tc>
        <w:tc>
          <w:tcPr>
            <w:tcW w:w="1134" w:type="dxa"/>
            <w:shd w:val="clear" w:color="auto" w:fill="auto"/>
          </w:tcPr>
          <w:p w14:paraId="5F8E4DC8" w14:textId="77777777" w:rsidR="00CA5901" w:rsidRPr="00D11B72" w:rsidRDefault="00CA5901" w:rsidP="00D12148">
            <w:pPr>
              <w:pStyle w:val="Tabletext"/>
              <w:jc w:val="center"/>
              <w:rPr>
                <w:noProof/>
              </w:rPr>
            </w:pPr>
            <w:r w:rsidRPr="00D11B72">
              <w:rPr>
                <w:noProof/>
              </w:rPr>
              <w:t>defined</w:t>
            </w:r>
          </w:p>
        </w:tc>
        <w:tc>
          <w:tcPr>
            <w:tcW w:w="1134" w:type="dxa"/>
          </w:tcPr>
          <w:p w14:paraId="07725F66" w14:textId="77777777" w:rsidR="00CA5901" w:rsidRPr="00D11B72" w:rsidRDefault="00CA5901" w:rsidP="00D12148">
            <w:pPr>
              <w:pStyle w:val="Tabletext"/>
              <w:jc w:val="center"/>
            </w:pPr>
          </w:p>
        </w:tc>
      </w:tr>
      <w:tr w:rsidR="00CA5901" w:rsidRPr="00D11B72" w14:paraId="6E917B9B" w14:textId="49C2860D" w:rsidTr="00003356">
        <w:trPr>
          <w:jc w:val="center"/>
        </w:trPr>
        <w:tc>
          <w:tcPr>
            <w:tcW w:w="3969" w:type="dxa"/>
            <w:shd w:val="clear" w:color="auto" w:fill="auto"/>
          </w:tcPr>
          <w:p w14:paraId="5DB85572" w14:textId="77777777" w:rsidR="00CA5901" w:rsidRPr="00D11B72" w:rsidRDefault="00CA5901" w:rsidP="00D12148">
            <w:pPr>
              <w:pStyle w:val="Tabletext"/>
              <w:rPr>
                <w:noProof/>
              </w:rPr>
            </w:pPr>
            <w:r w:rsidRPr="00D11B72">
              <w:rPr>
                <w:noProof/>
              </w:rPr>
              <w:t>&lt;encoding rules&gt;</w:t>
            </w:r>
          </w:p>
        </w:tc>
        <w:tc>
          <w:tcPr>
            <w:tcW w:w="1134" w:type="dxa"/>
            <w:shd w:val="clear" w:color="auto" w:fill="auto"/>
          </w:tcPr>
          <w:p w14:paraId="03B2D7C0" w14:textId="77777777" w:rsidR="00CA5901" w:rsidRPr="00D11B72" w:rsidRDefault="00CA5901" w:rsidP="00D12148">
            <w:pPr>
              <w:pStyle w:val="Tabletext"/>
              <w:jc w:val="center"/>
              <w:rPr>
                <w:noProof/>
              </w:rPr>
            </w:pPr>
          </w:p>
        </w:tc>
        <w:tc>
          <w:tcPr>
            <w:tcW w:w="1134" w:type="dxa"/>
            <w:shd w:val="clear" w:color="auto" w:fill="auto"/>
          </w:tcPr>
          <w:p w14:paraId="7F0B9259" w14:textId="77777777" w:rsidR="00CA5901" w:rsidRPr="00D11B72" w:rsidRDefault="00CA5901" w:rsidP="00D12148">
            <w:pPr>
              <w:pStyle w:val="Tabletext"/>
              <w:jc w:val="center"/>
              <w:rPr>
                <w:noProof/>
              </w:rPr>
            </w:pPr>
          </w:p>
        </w:tc>
        <w:tc>
          <w:tcPr>
            <w:tcW w:w="1134" w:type="dxa"/>
            <w:shd w:val="clear" w:color="auto" w:fill="auto"/>
          </w:tcPr>
          <w:p w14:paraId="79FA69F9" w14:textId="77777777" w:rsidR="00CA5901" w:rsidRPr="00D11B72" w:rsidRDefault="00CA5901" w:rsidP="00D12148">
            <w:pPr>
              <w:pStyle w:val="Tabletext"/>
              <w:jc w:val="center"/>
              <w:rPr>
                <w:noProof/>
              </w:rPr>
            </w:pPr>
          </w:p>
        </w:tc>
        <w:tc>
          <w:tcPr>
            <w:tcW w:w="1134" w:type="dxa"/>
            <w:shd w:val="clear" w:color="auto" w:fill="auto"/>
          </w:tcPr>
          <w:p w14:paraId="16C06939" w14:textId="77777777" w:rsidR="00CA5901" w:rsidRPr="00D11B72" w:rsidRDefault="00CA5901" w:rsidP="00D12148">
            <w:pPr>
              <w:pStyle w:val="Tabletext"/>
              <w:jc w:val="center"/>
              <w:rPr>
                <w:noProof/>
              </w:rPr>
            </w:pPr>
            <w:r w:rsidRPr="00D11B72">
              <w:rPr>
                <w:noProof/>
              </w:rPr>
              <w:t>defined</w:t>
            </w:r>
          </w:p>
        </w:tc>
        <w:tc>
          <w:tcPr>
            <w:tcW w:w="1134" w:type="dxa"/>
          </w:tcPr>
          <w:p w14:paraId="469D6AD4" w14:textId="77777777" w:rsidR="00CA5901" w:rsidRPr="00D11B72" w:rsidRDefault="00CA5901" w:rsidP="00D12148">
            <w:pPr>
              <w:pStyle w:val="Tabletext"/>
              <w:jc w:val="center"/>
            </w:pPr>
          </w:p>
        </w:tc>
      </w:tr>
      <w:tr w:rsidR="00CA5901" w:rsidRPr="00D11B72" w14:paraId="50739A30" w14:textId="20181325" w:rsidTr="00003356">
        <w:trPr>
          <w:jc w:val="center"/>
        </w:trPr>
        <w:tc>
          <w:tcPr>
            <w:tcW w:w="3969" w:type="dxa"/>
            <w:shd w:val="clear" w:color="auto" w:fill="auto"/>
          </w:tcPr>
          <w:p w14:paraId="5E3FE996" w14:textId="77777777" w:rsidR="00CA5901" w:rsidRPr="00D11B72" w:rsidRDefault="00CA5901" w:rsidP="00D12148">
            <w:pPr>
              <w:pStyle w:val="Tabletext"/>
              <w:rPr>
                <w:noProof/>
              </w:rPr>
            </w:pPr>
            <w:r w:rsidRPr="00D11B72">
              <w:rPr>
                <w:noProof/>
              </w:rPr>
              <w:t>&lt;end&gt;</w:t>
            </w:r>
          </w:p>
        </w:tc>
        <w:tc>
          <w:tcPr>
            <w:tcW w:w="1134" w:type="dxa"/>
            <w:shd w:val="clear" w:color="auto" w:fill="auto"/>
          </w:tcPr>
          <w:p w14:paraId="54F0F82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6C059F" w14:textId="77777777" w:rsidR="00CA5901" w:rsidRPr="00D11B72" w:rsidRDefault="00CA5901" w:rsidP="00D12148">
            <w:pPr>
              <w:pStyle w:val="Tabletext"/>
              <w:jc w:val="center"/>
              <w:rPr>
                <w:noProof/>
              </w:rPr>
            </w:pPr>
          </w:p>
        </w:tc>
        <w:tc>
          <w:tcPr>
            <w:tcW w:w="1134" w:type="dxa"/>
            <w:shd w:val="clear" w:color="auto" w:fill="auto"/>
          </w:tcPr>
          <w:p w14:paraId="3A20735D" w14:textId="77777777" w:rsidR="00CA5901" w:rsidRPr="00D11B72" w:rsidRDefault="00CA5901" w:rsidP="00D12148">
            <w:pPr>
              <w:pStyle w:val="Tabletext"/>
              <w:jc w:val="center"/>
              <w:rPr>
                <w:noProof/>
              </w:rPr>
            </w:pPr>
          </w:p>
        </w:tc>
        <w:tc>
          <w:tcPr>
            <w:tcW w:w="1134" w:type="dxa"/>
            <w:shd w:val="clear" w:color="auto" w:fill="auto"/>
          </w:tcPr>
          <w:p w14:paraId="09F67F05" w14:textId="77777777" w:rsidR="00CA5901" w:rsidRPr="00D11B72" w:rsidRDefault="00CA5901" w:rsidP="00D12148">
            <w:pPr>
              <w:pStyle w:val="Tabletext"/>
              <w:jc w:val="center"/>
              <w:rPr>
                <w:noProof/>
              </w:rPr>
            </w:pPr>
          </w:p>
        </w:tc>
        <w:tc>
          <w:tcPr>
            <w:tcW w:w="1134" w:type="dxa"/>
          </w:tcPr>
          <w:p w14:paraId="56A33AE5" w14:textId="77777777" w:rsidR="00CA5901" w:rsidRPr="00D11B72" w:rsidRDefault="00CA5901" w:rsidP="00D12148">
            <w:pPr>
              <w:pStyle w:val="Tabletext"/>
              <w:jc w:val="center"/>
            </w:pPr>
          </w:p>
        </w:tc>
      </w:tr>
      <w:tr w:rsidR="00CA5901" w:rsidRPr="00D11B72" w14:paraId="4DB3FDCE" w14:textId="4F1755D5" w:rsidTr="00003356">
        <w:trPr>
          <w:jc w:val="center"/>
        </w:trPr>
        <w:tc>
          <w:tcPr>
            <w:tcW w:w="3969" w:type="dxa"/>
            <w:shd w:val="clear" w:color="auto" w:fill="auto"/>
          </w:tcPr>
          <w:p w14:paraId="7DEF0631" w14:textId="77777777" w:rsidR="00CA5901" w:rsidRPr="00D11B72" w:rsidRDefault="00CA5901" w:rsidP="00D12148">
            <w:pPr>
              <w:pStyle w:val="Tabletext"/>
              <w:rPr>
                <w:noProof/>
              </w:rPr>
            </w:pPr>
            <w:r w:rsidRPr="00D11B72">
              <w:rPr>
                <w:noProof/>
              </w:rPr>
              <w:t>&lt;endpoint constraint&gt;</w:t>
            </w:r>
          </w:p>
        </w:tc>
        <w:tc>
          <w:tcPr>
            <w:tcW w:w="1134" w:type="dxa"/>
            <w:shd w:val="clear" w:color="auto" w:fill="auto"/>
          </w:tcPr>
          <w:p w14:paraId="55CD6F13" w14:textId="77777777" w:rsidR="00CA5901" w:rsidRPr="00D11B72" w:rsidRDefault="00CA5901" w:rsidP="00D12148">
            <w:pPr>
              <w:pStyle w:val="Tabletext"/>
              <w:jc w:val="center"/>
              <w:rPr>
                <w:noProof/>
              </w:rPr>
            </w:pPr>
          </w:p>
        </w:tc>
        <w:tc>
          <w:tcPr>
            <w:tcW w:w="1134" w:type="dxa"/>
            <w:shd w:val="clear" w:color="auto" w:fill="auto"/>
          </w:tcPr>
          <w:p w14:paraId="452B0DA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FB8CDFD" w14:textId="77777777" w:rsidR="00CA5901" w:rsidRPr="00D11B72" w:rsidRDefault="00CA5901" w:rsidP="00D12148">
            <w:pPr>
              <w:pStyle w:val="Tabletext"/>
              <w:jc w:val="center"/>
              <w:rPr>
                <w:noProof/>
              </w:rPr>
            </w:pPr>
          </w:p>
        </w:tc>
        <w:tc>
          <w:tcPr>
            <w:tcW w:w="1134" w:type="dxa"/>
            <w:shd w:val="clear" w:color="auto" w:fill="auto"/>
          </w:tcPr>
          <w:p w14:paraId="0FC32D78" w14:textId="77777777" w:rsidR="00CA5901" w:rsidRPr="00D11B72" w:rsidRDefault="00CA5901" w:rsidP="00D12148">
            <w:pPr>
              <w:pStyle w:val="Tabletext"/>
              <w:jc w:val="center"/>
              <w:rPr>
                <w:noProof/>
              </w:rPr>
            </w:pPr>
          </w:p>
        </w:tc>
        <w:tc>
          <w:tcPr>
            <w:tcW w:w="1134" w:type="dxa"/>
          </w:tcPr>
          <w:p w14:paraId="4D44A2C5" w14:textId="77777777" w:rsidR="00CA5901" w:rsidRPr="00D11B72" w:rsidRDefault="00CA5901" w:rsidP="00D12148">
            <w:pPr>
              <w:pStyle w:val="Tabletext"/>
              <w:jc w:val="center"/>
            </w:pPr>
          </w:p>
        </w:tc>
      </w:tr>
      <w:tr w:rsidR="00CA5901" w:rsidRPr="00D11B72" w14:paraId="34359CD8" w14:textId="5D2549F7" w:rsidTr="00003356">
        <w:trPr>
          <w:jc w:val="center"/>
        </w:trPr>
        <w:tc>
          <w:tcPr>
            <w:tcW w:w="3969" w:type="dxa"/>
            <w:shd w:val="clear" w:color="auto" w:fill="auto"/>
          </w:tcPr>
          <w:p w14:paraId="0D1C9DEF" w14:textId="77777777" w:rsidR="00CA5901" w:rsidRPr="00D11B72" w:rsidRDefault="00CA5901" w:rsidP="00D12148">
            <w:pPr>
              <w:pStyle w:val="Tabletext"/>
              <w:rPr>
                <w:noProof/>
              </w:rPr>
            </w:pPr>
            <w:r w:rsidRPr="00D11B72">
              <w:rPr>
                <w:noProof/>
              </w:rPr>
              <w:t>&lt;entity in agent diagram&gt;</w:t>
            </w:r>
          </w:p>
        </w:tc>
        <w:tc>
          <w:tcPr>
            <w:tcW w:w="1134" w:type="dxa"/>
            <w:shd w:val="clear" w:color="auto" w:fill="auto"/>
          </w:tcPr>
          <w:p w14:paraId="1DE381F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FE882C" w14:textId="77777777" w:rsidR="00CA5901" w:rsidRPr="00D11B72" w:rsidRDefault="00CA5901" w:rsidP="00D12148">
            <w:pPr>
              <w:pStyle w:val="Tabletext"/>
              <w:jc w:val="center"/>
              <w:rPr>
                <w:noProof/>
              </w:rPr>
            </w:pPr>
          </w:p>
        </w:tc>
        <w:tc>
          <w:tcPr>
            <w:tcW w:w="1134" w:type="dxa"/>
            <w:shd w:val="clear" w:color="auto" w:fill="auto"/>
          </w:tcPr>
          <w:p w14:paraId="2EBAE1D8" w14:textId="77777777" w:rsidR="00CA5901" w:rsidRPr="00D11B72" w:rsidRDefault="00CA5901" w:rsidP="00D12148">
            <w:pPr>
              <w:pStyle w:val="Tabletext"/>
              <w:jc w:val="center"/>
              <w:rPr>
                <w:noProof/>
              </w:rPr>
            </w:pPr>
          </w:p>
        </w:tc>
        <w:tc>
          <w:tcPr>
            <w:tcW w:w="1134" w:type="dxa"/>
            <w:shd w:val="clear" w:color="auto" w:fill="auto"/>
          </w:tcPr>
          <w:p w14:paraId="5276D77C" w14:textId="77777777" w:rsidR="00CA5901" w:rsidRPr="00D11B72" w:rsidRDefault="00CA5901" w:rsidP="00D12148">
            <w:pPr>
              <w:pStyle w:val="Tabletext"/>
              <w:jc w:val="center"/>
              <w:rPr>
                <w:noProof/>
              </w:rPr>
            </w:pPr>
          </w:p>
        </w:tc>
        <w:tc>
          <w:tcPr>
            <w:tcW w:w="1134" w:type="dxa"/>
          </w:tcPr>
          <w:p w14:paraId="7A935FDE" w14:textId="77777777" w:rsidR="00CA5901" w:rsidRPr="00D11B72" w:rsidRDefault="00CA5901" w:rsidP="00D12148">
            <w:pPr>
              <w:pStyle w:val="Tabletext"/>
              <w:jc w:val="center"/>
            </w:pPr>
          </w:p>
        </w:tc>
      </w:tr>
      <w:tr w:rsidR="00CA5901" w:rsidRPr="00D11B72" w14:paraId="6F86D67D" w14:textId="02D1D15F" w:rsidTr="00003356">
        <w:trPr>
          <w:jc w:val="center"/>
        </w:trPr>
        <w:tc>
          <w:tcPr>
            <w:tcW w:w="3969" w:type="dxa"/>
            <w:shd w:val="clear" w:color="auto" w:fill="auto"/>
          </w:tcPr>
          <w:p w14:paraId="07CEDA6C" w14:textId="77777777" w:rsidR="00CA5901" w:rsidRPr="00D11B72" w:rsidRDefault="00CA5901" w:rsidP="00D12148">
            <w:pPr>
              <w:pStyle w:val="Tabletext"/>
              <w:rPr>
                <w:noProof/>
              </w:rPr>
            </w:pPr>
            <w:r w:rsidRPr="00D11B72">
              <w:rPr>
                <w:noProof/>
              </w:rPr>
              <w:t>&lt;entity in composite state area&gt;</w:t>
            </w:r>
          </w:p>
        </w:tc>
        <w:tc>
          <w:tcPr>
            <w:tcW w:w="1134" w:type="dxa"/>
            <w:shd w:val="clear" w:color="auto" w:fill="auto"/>
          </w:tcPr>
          <w:p w14:paraId="259E0D7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768856" w14:textId="77777777" w:rsidR="00CA5901" w:rsidRPr="00D11B72" w:rsidRDefault="00CA5901" w:rsidP="00D12148">
            <w:pPr>
              <w:pStyle w:val="Tabletext"/>
              <w:jc w:val="center"/>
              <w:rPr>
                <w:noProof/>
              </w:rPr>
            </w:pPr>
          </w:p>
        </w:tc>
        <w:tc>
          <w:tcPr>
            <w:tcW w:w="1134" w:type="dxa"/>
            <w:shd w:val="clear" w:color="auto" w:fill="auto"/>
          </w:tcPr>
          <w:p w14:paraId="4D590E61" w14:textId="77777777" w:rsidR="00CA5901" w:rsidRPr="00D11B72" w:rsidRDefault="00CA5901" w:rsidP="00D12148">
            <w:pPr>
              <w:pStyle w:val="Tabletext"/>
              <w:jc w:val="center"/>
              <w:rPr>
                <w:noProof/>
              </w:rPr>
            </w:pPr>
          </w:p>
        </w:tc>
        <w:tc>
          <w:tcPr>
            <w:tcW w:w="1134" w:type="dxa"/>
            <w:shd w:val="clear" w:color="auto" w:fill="auto"/>
          </w:tcPr>
          <w:p w14:paraId="6C896F7C" w14:textId="77777777" w:rsidR="00CA5901" w:rsidRPr="00D11B72" w:rsidRDefault="00CA5901" w:rsidP="00D12148">
            <w:pPr>
              <w:pStyle w:val="Tabletext"/>
              <w:jc w:val="center"/>
              <w:rPr>
                <w:noProof/>
              </w:rPr>
            </w:pPr>
          </w:p>
        </w:tc>
        <w:tc>
          <w:tcPr>
            <w:tcW w:w="1134" w:type="dxa"/>
          </w:tcPr>
          <w:p w14:paraId="4659D798" w14:textId="77777777" w:rsidR="00CA5901" w:rsidRPr="00D11B72" w:rsidRDefault="00CA5901" w:rsidP="00D12148">
            <w:pPr>
              <w:pStyle w:val="Tabletext"/>
              <w:jc w:val="center"/>
            </w:pPr>
          </w:p>
        </w:tc>
      </w:tr>
      <w:tr w:rsidR="00CA5901" w:rsidRPr="00D11B72" w14:paraId="57B80300" w14:textId="7FB0B0E4" w:rsidTr="00003356">
        <w:trPr>
          <w:jc w:val="center"/>
        </w:trPr>
        <w:tc>
          <w:tcPr>
            <w:tcW w:w="3969" w:type="dxa"/>
            <w:shd w:val="clear" w:color="auto" w:fill="auto"/>
          </w:tcPr>
          <w:p w14:paraId="22DF6FB9" w14:textId="77777777" w:rsidR="00CA5901" w:rsidRPr="00D11B72" w:rsidRDefault="00CA5901" w:rsidP="00D12148">
            <w:pPr>
              <w:pStyle w:val="Tabletext"/>
              <w:rPr>
                <w:noProof/>
              </w:rPr>
            </w:pPr>
            <w:r w:rsidRPr="00D11B72">
              <w:rPr>
                <w:noProof/>
              </w:rPr>
              <w:t>&lt;entity in data type&gt;</w:t>
            </w:r>
          </w:p>
        </w:tc>
        <w:tc>
          <w:tcPr>
            <w:tcW w:w="1134" w:type="dxa"/>
            <w:shd w:val="clear" w:color="auto" w:fill="auto"/>
          </w:tcPr>
          <w:p w14:paraId="70CDDED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4EB3873" w14:textId="77777777" w:rsidR="00CA5901" w:rsidRPr="00D11B72" w:rsidRDefault="00CA5901" w:rsidP="00D12148">
            <w:pPr>
              <w:pStyle w:val="Tabletext"/>
              <w:jc w:val="center"/>
              <w:rPr>
                <w:noProof/>
              </w:rPr>
            </w:pPr>
          </w:p>
        </w:tc>
        <w:tc>
          <w:tcPr>
            <w:tcW w:w="1134" w:type="dxa"/>
            <w:shd w:val="clear" w:color="auto" w:fill="auto"/>
          </w:tcPr>
          <w:p w14:paraId="6EE152F0" w14:textId="77777777" w:rsidR="00CA5901" w:rsidRPr="00D11B72" w:rsidRDefault="00CA5901" w:rsidP="00D12148">
            <w:pPr>
              <w:pStyle w:val="Tabletext"/>
              <w:jc w:val="center"/>
              <w:rPr>
                <w:noProof/>
              </w:rPr>
            </w:pPr>
          </w:p>
        </w:tc>
        <w:tc>
          <w:tcPr>
            <w:tcW w:w="1134" w:type="dxa"/>
            <w:shd w:val="clear" w:color="auto" w:fill="auto"/>
          </w:tcPr>
          <w:p w14:paraId="5537C61C" w14:textId="77777777" w:rsidR="00CA5901" w:rsidRPr="00D11B72" w:rsidRDefault="00CA5901" w:rsidP="00D12148">
            <w:pPr>
              <w:pStyle w:val="Tabletext"/>
              <w:jc w:val="center"/>
              <w:rPr>
                <w:noProof/>
              </w:rPr>
            </w:pPr>
            <w:r w:rsidRPr="00D11B72">
              <w:rPr>
                <w:noProof/>
              </w:rPr>
              <w:t>redefined</w:t>
            </w:r>
          </w:p>
        </w:tc>
        <w:tc>
          <w:tcPr>
            <w:tcW w:w="1134" w:type="dxa"/>
          </w:tcPr>
          <w:p w14:paraId="387F2765" w14:textId="77777777" w:rsidR="00CA5901" w:rsidRPr="00D11B72" w:rsidRDefault="00CA5901" w:rsidP="00D12148">
            <w:pPr>
              <w:pStyle w:val="Tabletext"/>
              <w:jc w:val="center"/>
            </w:pPr>
          </w:p>
        </w:tc>
      </w:tr>
      <w:tr w:rsidR="00CA5901" w:rsidRPr="00D11B72" w14:paraId="3135F513" w14:textId="01171E3E" w:rsidTr="00003356">
        <w:trPr>
          <w:jc w:val="center"/>
        </w:trPr>
        <w:tc>
          <w:tcPr>
            <w:tcW w:w="3969" w:type="dxa"/>
            <w:shd w:val="clear" w:color="auto" w:fill="auto"/>
          </w:tcPr>
          <w:p w14:paraId="4958073E" w14:textId="77777777" w:rsidR="00CA5901" w:rsidRPr="00D11B72" w:rsidRDefault="00CA5901" w:rsidP="00D12148">
            <w:pPr>
              <w:pStyle w:val="Tabletext"/>
              <w:rPr>
                <w:noProof/>
              </w:rPr>
            </w:pPr>
            <w:r w:rsidRPr="00D11B72">
              <w:rPr>
                <w:noProof/>
              </w:rPr>
              <w:t>&lt;entity in interface&gt;</w:t>
            </w:r>
          </w:p>
        </w:tc>
        <w:tc>
          <w:tcPr>
            <w:tcW w:w="1134" w:type="dxa"/>
            <w:shd w:val="clear" w:color="auto" w:fill="auto"/>
          </w:tcPr>
          <w:p w14:paraId="511AB31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8560DFF" w14:textId="77777777" w:rsidR="00CA5901" w:rsidRPr="00D11B72" w:rsidRDefault="00CA5901" w:rsidP="00D12148">
            <w:pPr>
              <w:pStyle w:val="Tabletext"/>
              <w:jc w:val="center"/>
              <w:rPr>
                <w:noProof/>
              </w:rPr>
            </w:pPr>
          </w:p>
        </w:tc>
        <w:tc>
          <w:tcPr>
            <w:tcW w:w="1134" w:type="dxa"/>
            <w:shd w:val="clear" w:color="auto" w:fill="auto"/>
          </w:tcPr>
          <w:p w14:paraId="6863946D" w14:textId="77777777" w:rsidR="00CA5901" w:rsidRPr="00D11B72" w:rsidRDefault="00CA5901" w:rsidP="00D12148">
            <w:pPr>
              <w:pStyle w:val="Tabletext"/>
              <w:jc w:val="center"/>
              <w:rPr>
                <w:noProof/>
              </w:rPr>
            </w:pPr>
          </w:p>
        </w:tc>
        <w:tc>
          <w:tcPr>
            <w:tcW w:w="1134" w:type="dxa"/>
            <w:shd w:val="clear" w:color="auto" w:fill="auto"/>
          </w:tcPr>
          <w:p w14:paraId="4F41FA8E" w14:textId="77777777" w:rsidR="00CA5901" w:rsidRPr="00D11B72" w:rsidRDefault="00CA5901" w:rsidP="00D12148">
            <w:pPr>
              <w:pStyle w:val="Tabletext"/>
              <w:jc w:val="center"/>
              <w:rPr>
                <w:noProof/>
              </w:rPr>
            </w:pPr>
            <w:r w:rsidRPr="00D11B72">
              <w:rPr>
                <w:noProof/>
              </w:rPr>
              <w:t>redefined</w:t>
            </w:r>
          </w:p>
        </w:tc>
        <w:tc>
          <w:tcPr>
            <w:tcW w:w="1134" w:type="dxa"/>
          </w:tcPr>
          <w:p w14:paraId="6EEFEE1D" w14:textId="77777777" w:rsidR="00CA5901" w:rsidRPr="00D11B72" w:rsidRDefault="00CA5901" w:rsidP="00D12148">
            <w:pPr>
              <w:pStyle w:val="Tabletext"/>
              <w:jc w:val="center"/>
            </w:pPr>
          </w:p>
        </w:tc>
      </w:tr>
      <w:tr w:rsidR="00CA5901" w:rsidRPr="00D11B72" w14:paraId="3A9BF14F" w14:textId="058EB438" w:rsidTr="00003356">
        <w:trPr>
          <w:jc w:val="center"/>
        </w:trPr>
        <w:tc>
          <w:tcPr>
            <w:tcW w:w="3969" w:type="dxa"/>
            <w:shd w:val="clear" w:color="auto" w:fill="auto"/>
          </w:tcPr>
          <w:p w14:paraId="7E07AB6C" w14:textId="77777777" w:rsidR="00CA5901" w:rsidRPr="00D11B72" w:rsidRDefault="00CA5901" w:rsidP="00D12148">
            <w:pPr>
              <w:pStyle w:val="Tabletext"/>
              <w:rPr>
                <w:noProof/>
              </w:rPr>
            </w:pPr>
            <w:r w:rsidRPr="00D11B72">
              <w:rPr>
                <w:noProof/>
              </w:rPr>
              <w:t>&lt;entity in operation&gt;</w:t>
            </w:r>
          </w:p>
        </w:tc>
        <w:tc>
          <w:tcPr>
            <w:tcW w:w="1134" w:type="dxa"/>
            <w:shd w:val="clear" w:color="auto" w:fill="auto"/>
          </w:tcPr>
          <w:p w14:paraId="0748400E" w14:textId="77777777" w:rsidR="00CA5901" w:rsidRPr="00D11B72" w:rsidRDefault="00CA5901" w:rsidP="00D12148">
            <w:pPr>
              <w:pStyle w:val="Tabletext"/>
              <w:jc w:val="center"/>
            </w:pPr>
          </w:p>
        </w:tc>
        <w:tc>
          <w:tcPr>
            <w:tcW w:w="1134" w:type="dxa"/>
            <w:shd w:val="clear" w:color="auto" w:fill="auto"/>
          </w:tcPr>
          <w:p w14:paraId="79CE0943" w14:textId="77777777" w:rsidR="00CA5901" w:rsidRPr="00D11B72" w:rsidRDefault="00CA5901" w:rsidP="00D12148">
            <w:pPr>
              <w:pStyle w:val="Tabletext"/>
              <w:jc w:val="center"/>
              <w:rPr>
                <w:noProof/>
              </w:rPr>
            </w:pPr>
          </w:p>
        </w:tc>
        <w:tc>
          <w:tcPr>
            <w:tcW w:w="1134" w:type="dxa"/>
            <w:shd w:val="clear" w:color="auto" w:fill="auto"/>
          </w:tcPr>
          <w:p w14:paraId="704647AC" w14:textId="77777777" w:rsidR="00CA5901" w:rsidRPr="00D11B72" w:rsidRDefault="00CA5901" w:rsidP="00D12148">
            <w:pPr>
              <w:pStyle w:val="Tabletext"/>
              <w:jc w:val="center"/>
              <w:rPr>
                <w:noProof/>
              </w:rPr>
            </w:pPr>
          </w:p>
        </w:tc>
        <w:tc>
          <w:tcPr>
            <w:tcW w:w="1134" w:type="dxa"/>
            <w:shd w:val="clear" w:color="auto" w:fill="auto"/>
          </w:tcPr>
          <w:p w14:paraId="533886E5" w14:textId="77777777" w:rsidR="00CA5901" w:rsidRPr="00D11B72" w:rsidRDefault="00CA5901" w:rsidP="00D12148">
            <w:pPr>
              <w:pStyle w:val="Tabletext"/>
              <w:jc w:val="center"/>
              <w:rPr>
                <w:noProof/>
              </w:rPr>
            </w:pPr>
            <w:r w:rsidRPr="00D11B72">
              <w:rPr>
                <w:noProof/>
              </w:rPr>
              <w:t>defined</w:t>
            </w:r>
          </w:p>
        </w:tc>
        <w:tc>
          <w:tcPr>
            <w:tcW w:w="1134" w:type="dxa"/>
          </w:tcPr>
          <w:p w14:paraId="4EA473BA" w14:textId="77777777" w:rsidR="00CA5901" w:rsidRPr="00D11B72" w:rsidRDefault="00CA5901" w:rsidP="00D12148">
            <w:pPr>
              <w:pStyle w:val="Tabletext"/>
              <w:jc w:val="center"/>
            </w:pPr>
          </w:p>
        </w:tc>
      </w:tr>
      <w:tr w:rsidR="00CA5901" w:rsidRPr="00D11B72" w14:paraId="6CCCEC38" w14:textId="15F886EE" w:rsidTr="00003356">
        <w:trPr>
          <w:jc w:val="center"/>
        </w:trPr>
        <w:tc>
          <w:tcPr>
            <w:tcW w:w="3969" w:type="dxa"/>
            <w:shd w:val="clear" w:color="auto" w:fill="auto"/>
          </w:tcPr>
          <w:p w14:paraId="0B852FAE" w14:textId="77777777" w:rsidR="00CA5901" w:rsidRPr="00D11B72" w:rsidRDefault="00CA5901" w:rsidP="00D12148">
            <w:pPr>
              <w:pStyle w:val="Tabletext"/>
              <w:rPr>
                <w:noProof/>
              </w:rPr>
            </w:pPr>
            <w:r w:rsidRPr="00D11B72">
              <w:rPr>
                <w:noProof/>
              </w:rPr>
              <w:t>&lt;entity in procedure&gt;</w:t>
            </w:r>
          </w:p>
        </w:tc>
        <w:tc>
          <w:tcPr>
            <w:tcW w:w="1134" w:type="dxa"/>
            <w:shd w:val="clear" w:color="auto" w:fill="auto"/>
          </w:tcPr>
          <w:p w14:paraId="0F82E0B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AF43A74"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67349C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FE26F19" w14:textId="77777777" w:rsidR="00CA5901" w:rsidRPr="00D11B72" w:rsidRDefault="00CA5901" w:rsidP="00D12148">
            <w:pPr>
              <w:pStyle w:val="Tabletext"/>
              <w:jc w:val="center"/>
            </w:pPr>
          </w:p>
        </w:tc>
        <w:tc>
          <w:tcPr>
            <w:tcW w:w="1134" w:type="dxa"/>
          </w:tcPr>
          <w:p w14:paraId="7A5D2290" w14:textId="77777777" w:rsidR="00CA5901" w:rsidRPr="00D11B72" w:rsidRDefault="00CA5901" w:rsidP="00D12148">
            <w:pPr>
              <w:pStyle w:val="Tabletext"/>
              <w:jc w:val="center"/>
            </w:pPr>
          </w:p>
        </w:tc>
      </w:tr>
      <w:tr w:rsidR="00CA5901" w:rsidRPr="00D11B72" w14:paraId="66B681A5" w14:textId="6203E0CD" w:rsidTr="00003356">
        <w:trPr>
          <w:jc w:val="center"/>
        </w:trPr>
        <w:tc>
          <w:tcPr>
            <w:tcW w:w="3969" w:type="dxa"/>
            <w:shd w:val="clear" w:color="auto" w:fill="auto"/>
          </w:tcPr>
          <w:p w14:paraId="0C8F0DE4" w14:textId="77777777" w:rsidR="00CA5901" w:rsidRPr="00D11B72" w:rsidRDefault="00CA5901" w:rsidP="00D12148">
            <w:pPr>
              <w:pStyle w:val="Tabletext"/>
              <w:rPr>
                <w:noProof/>
              </w:rPr>
            </w:pPr>
            <w:r w:rsidRPr="00D11B72">
              <w:rPr>
                <w:noProof/>
              </w:rPr>
              <w:t>&lt;equality expression&gt;</w:t>
            </w:r>
          </w:p>
        </w:tc>
        <w:tc>
          <w:tcPr>
            <w:tcW w:w="1134" w:type="dxa"/>
            <w:shd w:val="clear" w:color="auto" w:fill="auto"/>
          </w:tcPr>
          <w:p w14:paraId="6714ACE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F3937C4" w14:textId="77777777" w:rsidR="00CA5901" w:rsidRPr="00D11B72" w:rsidRDefault="00CA5901" w:rsidP="00D12148">
            <w:pPr>
              <w:pStyle w:val="Tabletext"/>
              <w:jc w:val="center"/>
            </w:pPr>
          </w:p>
        </w:tc>
        <w:tc>
          <w:tcPr>
            <w:tcW w:w="1134" w:type="dxa"/>
            <w:shd w:val="clear" w:color="auto" w:fill="auto"/>
          </w:tcPr>
          <w:p w14:paraId="711D0FA0" w14:textId="77777777" w:rsidR="00CA5901" w:rsidRPr="00D11B72" w:rsidRDefault="00CA5901" w:rsidP="00D12148">
            <w:pPr>
              <w:pStyle w:val="Tabletext"/>
              <w:jc w:val="center"/>
            </w:pPr>
          </w:p>
        </w:tc>
        <w:tc>
          <w:tcPr>
            <w:tcW w:w="1134" w:type="dxa"/>
            <w:shd w:val="clear" w:color="auto" w:fill="auto"/>
          </w:tcPr>
          <w:p w14:paraId="02ED5A86" w14:textId="77777777" w:rsidR="00CA5901" w:rsidRPr="00D11B72" w:rsidRDefault="00CA5901" w:rsidP="00D12148">
            <w:pPr>
              <w:pStyle w:val="Tabletext"/>
              <w:jc w:val="center"/>
            </w:pPr>
          </w:p>
        </w:tc>
        <w:tc>
          <w:tcPr>
            <w:tcW w:w="1134" w:type="dxa"/>
          </w:tcPr>
          <w:p w14:paraId="49D4074B" w14:textId="77777777" w:rsidR="00CA5901" w:rsidRPr="00D11B72" w:rsidRDefault="00CA5901" w:rsidP="00D12148">
            <w:pPr>
              <w:pStyle w:val="Tabletext"/>
              <w:jc w:val="center"/>
            </w:pPr>
          </w:p>
        </w:tc>
      </w:tr>
      <w:tr w:rsidR="00CA5901" w:rsidRPr="00D11B72" w14:paraId="131BC851" w14:textId="66289485" w:rsidTr="00003356">
        <w:trPr>
          <w:jc w:val="center"/>
        </w:trPr>
        <w:tc>
          <w:tcPr>
            <w:tcW w:w="3969" w:type="dxa"/>
            <w:shd w:val="clear" w:color="auto" w:fill="auto"/>
          </w:tcPr>
          <w:p w14:paraId="02989547" w14:textId="77777777" w:rsidR="00CA5901" w:rsidRPr="00D11B72" w:rsidRDefault="00CA5901" w:rsidP="00D12148">
            <w:pPr>
              <w:pStyle w:val="Tabletext"/>
              <w:rPr>
                <w:noProof/>
              </w:rPr>
            </w:pPr>
            <w:r w:rsidRPr="00D11B72">
              <w:rPr>
                <w:noProof/>
              </w:rPr>
              <w:t>&lt;equals sign&gt;</w:t>
            </w:r>
          </w:p>
        </w:tc>
        <w:tc>
          <w:tcPr>
            <w:tcW w:w="1134" w:type="dxa"/>
            <w:shd w:val="clear" w:color="auto" w:fill="auto"/>
          </w:tcPr>
          <w:p w14:paraId="32A3725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366AAF5" w14:textId="77777777" w:rsidR="00CA5901" w:rsidRPr="00D11B72" w:rsidRDefault="00CA5901" w:rsidP="00D12148">
            <w:pPr>
              <w:pStyle w:val="Tabletext"/>
              <w:jc w:val="center"/>
            </w:pPr>
          </w:p>
        </w:tc>
        <w:tc>
          <w:tcPr>
            <w:tcW w:w="1134" w:type="dxa"/>
            <w:shd w:val="clear" w:color="auto" w:fill="auto"/>
          </w:tcPr>
          <w:p w14:paraId="54B955B0" w14:textId="77777777" w:rsidR="00CA5901" w:rsidRPr="00D11B72" w:rsidRDefault="00CA5901" w:rsidP="00D12148">
            <w:pPr>
              <w:pStyle w:val="Tabletext"/>
              <w:jc w:val="center"/>
            </w:pPr>
          </w:p>
        </w:tc>
        <w:tc>
          <w:tcPr>
            <w:tcW w:w="1134" w:type="dxa"/>
            <w:shd w:val="clear" w:color="auto" w:fill="auto"/>
          </w:tcPr>
          <w:p w14:paraId="65193539" w14:textId="77777777" w:rsidR="00CA5901" w:rsidRPr="00D11B72" w:rsidRDefault="00CA5901" w:rsidP="00D12148">
            <w:pPr>
              <w:pStyle w:val="Tabletext"/>
              <w:jc w:val="center"/>
            </w:pPr>
          </w:p>
        </w:tc>
        <w:tc>
          <w:tcPr>
            <w:tcW w:w="1134" w:type="dxa"/>
          </w:tcPr>
          <w:p w14:paraId="3DD6AF13" w14:textId="77777777" w:rsidR="00CA5901" w:rsidRPr="00D11B72" w:rsidRDefault="00CA5901" w:rsidP="00D12148">
            <w:pPr>
              <w:pStyle w:val="Tabletext"/>
              <w:jc w:val="center"/>
            </w:pPr>
          </w:p>
        </w:tc>
      </w:tr>
      <w:tr w:rsidR="00CA5901" w:rsidRPr="00D11B72" w14:paraId="27603ABD" w14:textId="70072FEF" w:rsidTr="00003356">
        <w:trPr>
          <w:jc w:val="center"/>
        </w:trPr>
        <w:tc>
          <w:tcPr>
            <w:tcW w:w="3969" w:type="dxa"/>
            <w:shd w:val="clear" w:color="auto" w:fill="auto"/>
          </w:tcPr>
          <w:p w14:paraId="2BE08187" w14:textId="77777777" w:rsidR="00CA5901" w:rsidRPr="00D11B72" w:rsidRDefault="00CA5901" w:rsidP="00D12148">
            <w:pPr>
              <w:pStyle w:val="Tabletext"/>
              <w:rPr>
                <w:noProof/>
              </w:rPr>
            </w:pPr>
            <w:r w:rsidRPr="00D11B72">
              <w:rPr>
                <w:noProof/>
              </w:rPr>
              <w:t>&lt;exclamation mark&gt;</w:t>
            </w:r>
          </w:p>
        </w:tc>
        <w:tc>
          <w:tcPr>
            <w:tcW w:w="1134" w:type="dxa"/>
            <w:shd w:val="clear" w:color="auto" w:fill="auto"/>
          </w:tcPr>
          <w:p w14:paraId="5ED5D11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BC2356B" w14:textId="77777777" w:rsidR="00CA5901" w:rsidRPr="00D11B72" w:rsidRDefault="00CA5901" w:rsidP="00D12148">
            <w:pPr>
              <w:pStyle w:val="Tabletext"/>
              <w:jc w:val="center"/>
            </w:pPr>
          </w:p>
        </w:tc>
        <w:tc>
          <w:tcPr>
            <w:tcW w:w="1134" w:type="dxa"/>
            <w:shd w:val="clear" w:color="auto" w:fill="auto"/>
          </w:tcPr>
          <w:p w14:paraId="74882535" w14:textId="77777777" w:rsidR="00CA5901" w:rsidRPr="00D11B72" w:rsidRDefault="00CA5901" w:rsidP="00D12148">
            <w:pPr>
              <w:pStyle w:val="Tabletext"/>
              <w:jc w:val="center"/>
            </w:pPr>
          </w:p>
        </w:tc>
        <w:tc>
          <w:tcPr>
            <w:tcW w:w="1134" w:type="dxa"/>
            <w:shd w:val="clear" w:color="auto" w:fill="auto"/>
          </w:tcPr>
          <w:p w14:paraId="26084C34" w14:textId="77777777" w:rsidR="00CA5901" w:rsidRPr="00D11B72" w:rsidRDefault="00CA5901" w:rsidP="00D12148">
            <w:pPr>
              <w:pStyle w:val="Tabletext"/>
              <w:jc w:val="center"/>
            </w:pPr>
          </w:p>
        </w:tc>
        <w:tc>
          <w:tcPr>
            <w:tcW w:w="1134" w:type="dxa"/>
          </w:tcPr>
          <w:p w14:paraId="5EC6E154" w14:textId="77777777" w:rsidR="00CA5901" w:rsidRPr="00D11B72" w:rsidRDefault="00CA5901" w:rsidP="00D12148">
            <w:pPr>
              <w:pStyle w:val="Tabletext"/>
              <w:jc w:val="center"/>
            </w:pPr>
          </w:p>
        </w:tc>
      </w:tr>
      <w:tr w:rsidR="00CA5901" w:rsidRPr="00D11B72" w14:paraId="677C3E26" w14:textId="0EBF36F3" w:rsidTr="00003356">
        <w:trPr>
          <w:jc w:val="center"/>
        </w:trPr>
        <w:tc>
          <w:tcPr>
            <w:tcW w:w="3969" w:type="dxa"/>
            <w:shd w:val="clear" w:color="auto" w:fill="auto"/>
          </w:tcPr>
          <w:p w14:paraId="31BA21F4" w14:textId="77777777" w:rsidR="00CA5901" w:rsidRPr="00D11B72" w:rsidRDefault="00CA5901" w:rsidP="00D12148">
            <w:pPr>
              <w:pStyle w:val="Tabletext"/>
              <w:rPr>
                <w:noProof/>
              </w:rPr>
            </w:pPr>
            <w:r w:rsidRPr="00D11B72">
              <w:rPr>
                <w:noProof/>
              </w:rPr>
              <w:t>&lt;exit transition area&gt;</w:t>
            </w:r>
          </w:p>
        </w:tc>
        <w:tc>
          <w:tcPr>
            <w:tcW w:w="1134" w:type="dxa"/>
            <w:shd w:val="clear" w:color="auto" w:fill="auto"/>
          </w:tcPr>
          <w:p w14:paraId="4CB5577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3E88708" w14:textId="77777777" w:rsidR="00CA5901" w:rsidRPr="00D11B72" w:rsidRDefault="00CA5901" w:rsidP="00D12148">
            <w:pPr>
              <w:pStyle w:val="Tabletext"/>
              <w:jc w:val="center"/>
            </w:pPr>
          </w:p>
        </w:tc>
        <w:tc>
          <w:tcPr>
            <w:tcW w:w="1134" w:type="dxa"/>
            <w:shd w:val="clear" w:color="auto" w:fill="auto"/>
          </w:tcPr>
          <w:p w14:paraId="6A9116D8" w14:textId="77777777" w:rsidR="00CA5901" w:rsidRPr="00D11B72" w:rsidRDefault="00CA5901" w:rsidP="00D12148">
            <w:pPr>
              <w:pStyle w:val="Tabletext"/>
              <w:jc w:val="center"/>
            </w:pPr>
          </w:p>
        </w:tc>
        <w:tc>
          <w:tcPr>
            <w:tcW w:w="1134" w:type="dxa"/>
            <w:shd w:val="clear" w:color="auto" w:fill="auto"/>
          </w:tcPr>
          <w:p w14:paraId="5B264D9C" w14:textId="77777777" w:rsidR="00CA5901" w:rsidRPr="00D11B72" w:rsidRDefault="00CA5901" w:rsidP="00D12148">
            <w:pPr>
              <w:pStyle w:val="Tabletext"/>
              <w:jc w:val="center"/>
            </w:pPr>
          </w:p>
        </w:tc>
        <w:tc>
          <w:tcPr>
            <w:tcW w:w="1134" w:type="dxa"/>
          </w:tcPr>
          <w:p w14:paraId="58ABBD2D" w14:textId="77777777" w:rsidR="00CA5901" w:rsidRPr="00D11B72" w:rsidRDefault="00CA5901" w:rsidP="00D12148">
            <w:pPr>
              <w:pStyle w:val="Tabletext"/>
              <w:jc w:val="center"/>
            </w:pPr>
          </w:p>
        </w:tc>
      </w:tr>
      <w:tr w:rsidR="00CA5901" w:rsidRPr="00D11B72" w14:paraId="79ECE9C0" w14:textId="4F854A54" w:rsidTr="00003356">
        <w:trPr>
          <w:jc w:val="center"/>
        </w:trPr>
        <w:tc>
          <w:tcPr>
            <w:tcW w:w="3969" w:type="dxa"/>
            <w:shd w:val="clear" w:color="auto" w:fill="auto"/>
          </w:tcPr>
          <w:p w14:paraId="246927E6" w14:textId="77777777" w:rsidR="00CA5901" w:rsidRPr="00D11B72" w:rsidRDefault="00CA5901" w:rsidP="00D12148">
            <w:pPr>
              <w:pStyle w:val="Tabletext"/>
              <w:rPr>
                <w:noProof/>
              </w:rPr>
            </w:pPr>
            <w:r w:rsidRPr="00D11B72">
              <w:rPr>
                <w:noProof/>
              </w:rPr>
              <w:t>&lt;export body&gt;</w:t>
            </w:r>
          </w:p>
        </w:tc>
        <w:tc>
          <w:tcPr>
            <w:tcW w:w="1134" w:type="dxa"/>
            <w:shd w:val="clear" w:color="auto" w:fill="auto"/>
          </w:tcPr>
          <w:p w14:paraId="712C7233" w14:textId="77777777" w:rsidR="00CA5901" w:rsidRPr="00D11B72" w:rsidRDefault="00CA5901" w:rsidP="00D12148">
            <w:pPr>
              <w:pStyle w:val="Tabletext"/>
              <w:jc w:val="center"/>
              <w:rPr>
                <w:noProof/>
              </w:rPr>
            </w:pPr>
          </w:p>
        </w:tc>
        <w:tc>
          <w:tcPr>
            <w:tcW w:w="1134" w:type="dxa"/>
            <w:shd w:val="clear" w:color="auto" w:fill="auto"/>
          </w:tcPr>
          <w:p w14:paraId="512611F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C8B8832" w14:textId="77777777" w:rsidR="00CA5901" w:rsidRPr="00D11B72" w:rsidRDefault="00CA5901" w:rsidP="00D12148">
            <w:pPr>
              <w:pStyle w:val="Tabletext"/>
              <w:jc w:val="center"/>
            </w:pPr>
          </w:p>
        </w:tc>
        <w:tc>
          <w:tcPr>
            <w:tcW w:w="1134" w:type="dxa"/>
            <w:shd w:val="clear" w:color="auto" w:fill="auto"/>
          </w:tcPr>
          <w:p w14:paraId="4FF4B5BD" w14:textId="77777777" w:rsidR="00CA5901" w:rsidRPr="00D11B72" w:rsidRDefault="00CA5901" w:rsidP="00D12148">
            <w:pPr>
              <w:pStyle w:val="Tabletext"/>
              <w:jc w:val="center"/>
            </w:pPr>
          </w:p>
        </w:tc>
        <w:tc>
          <w:tcPr>
            <w:tcW w:w="1134" w:type="dxa"/>
          </w:tcPr>
          <w:p w14:paraId="47815055" w14:textId="77777777" w:rsidR="00CA5901" w:rsidRPr="00D11B72" w:rsidRDefault="00CA5901" w:rsidP="00D12148">
            <w:pPr>
              <w:pStyle w:val="Tabletext"/>
              <w:jc w:val="center"/>
            </w:pPr>
          </w:p>
        </w:tc>
      </w:tr>
      <w:tr w:rsidR="00CA5901" w:rsidRPr="00D11B72" w14:paraId="6E6391E4" w14:textId="46F3A239" w:rsidTr="00003356">
        <w:trPr>
          <w:jc w:val="center"/>
        </w:trPr>
        <w:tc>
          <w:tcPr>
            <w:tcW w:w="3969" w:type="dxa"/>
            <w:shd w:val="clear" w:color="auto" w:fill="auto"/>
          </w:tcPr>
          <w:p w14:paraId="10D05FA4" w14:textId="77777777" w:rsidR="00CA5901" w:rsidRPr="00D11B72" w:rsidRDefault="00CA5901" w:rsidP="00D12148">
            <w:pPr>
              <w:pStyle w:val="Tabletext"/>
              <w:rPr>
                <w:noProof/>
              </w:rPr>
            </w:pPr>
            <w:r w:rsidRPr="00D11B72">
              <w:rPr>
                <w:noProof/>
              </w:rPr>
              <w:t>&lt;export statement&gt;</w:t>
            </w:r>
          </w:p>
        </w:tc>
        <w:tc>
          <w:tcPr>
            <w:tcW w:w="1134" w:type="dxa"/>
            <w:shd w:val="clear" w:color="auto" w:fill="auto"/>
          </w:tcPr>
          <w:p w14:paraId="24F1D7D8" w14:textId="77777777" w:rsidR="00CA5901" w:rsidRPr="00D11B72" w:rsidRDefault="00CA5901" w:rsidP="00D12148">
            <w:pPr>
              <w:pStyle w:val="Tabletext"/>
              <w:jc w:val="center"/>
              <w:rPr>
                <w:noProof/>
              </w:rPr>
            </w:pPr>
          </w:p>
        </w:tc>
        <w:tc>
          <w:tcPr>
            <w:tcW w:w="1134" w:type="dxa"/>
            <w:shd w:val="clear" w:color="auto" w:fill="auto"/>
          </w:tcPr>
          <w:p w14:paraId="6CF234F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2E6A3C0" w14:textId="77777777" w:rsidR="00CA5901" w:rsidRPr="00D11B72" w:rsidRDefault="00CA5901" w:rsidP="00D12148">
            <w:pPr>
              <w:pStyle w:val="Tabletext"/>
              <w:jc w:val="center"/>
            </w:pPr>
          </w:p>
        </w:tc>
        <w:tc>
          <w:tcPr>
            <w:tcW w:w="1134" w:type="dxa"/>
            <w:shd w:val="clear" w:color="auto" w:fill="auto"/>
          </w:tcPr>
          <w:p w14:paraId="0524C343" w14:textId="77777777" w:rsidR="00CA5901" w:rsidRPr="00D11B72" w:rsidRDefault="00CA5901" w:rsidP="00D12148">
            <w:pPr>
              <w:pStyle w:val="Tabletext"/>
              <w:jc w:val="center"/>
            </w:pPr>
          </w:p>
        </w:tc>
        <w:tc>
          <w:tcPr>
            <w:tcW w:w="1134" w:type="dxa"/>
          </w:tcPr>
          <w:p w14:paraId="0BA33A47" w14:textId="77777777" w:rsidR="00CA5901" w:rsidRPr="00D11B72" w:rsidRDefault="00CA5901" w:rsidP="00D12148">
            <w:pPr>
              <w:pStyle w:val="Tabletext"/>
              <w:jc w:val="center"/>
            </w:pPr>
          </w:p>
        </w:tc>
      </w:tr>
      <w:tr w:rsidR="00D87886" w:rsidRPr="00D11B72" w14:paraId="61CECA21" w14:textId="77777777" w:rsidTr="00003356">
        <w:trPr>
          <w:jc w:val="center"/>
        </w:trPr>
        <w:tc>
          <w:tcPr>
            <w:tcW w:w="3969" w:type="dxa"/>
            <w:shd w:val="clear" w:color="auto" w:fill="auto"/>
          </w:tcPr>
          <w:p w14:paraId="467FA3DB" w14:textId="67A2190A" w:rsidR="00D87886" w:rsidRPr="00D11B72" w:rsidRDefault="00D87886" w:rsidP="00B9310D">
            <w:pPr>
              <w:pStyle w:val="Tabletext"/>
              <w:rPr>
                <w:noProof/>
              </w:rPr>
            </w:pPr>
            <w:r>
              <w:rPr>
                <w:noProof/>
              </w:rPr>
              <w:t>&lt;exported variable</w:t>
            </w:r>
            <w:r w:rsidRPr="00D11B72">
              <w:rPr>
                <w:noProof/>
              </w:rPr>
              <w:t>&gt;</w:t>
            </w:r>
          </w:p>
        </w:tc>
        <w:tc>
          <w:tcPr>
            <w:tcW w:w="1134" w:type="dxa"/>
            <w:shd w:val="clear" w:color="auto" w:fill="auto"/>
          </w:tcPr>
          <w:p w14:paraId="29BDD909" w14:textId="77777777" w:rsidR="00D87886" w:rsidRPr="00D11B72" w:rsidRDefault="00D87886" w:rsidP="00B9310D">
            <w:pPr>
              <w:pStyle w:val="Tabletext"/>
              <w:jc w:val="center"/>
              <w:rPr>
                <w:noProof/>
              </w:rPr>
            </w:pPr>
          </w:p>
        </w:tc>
        <w:tc>
          <w:tcPr>
            <w:tcW w:w="1134" w:type="dxa"/>
            <w:shd w:val="clear" w:color="auto" w:fill="auto"/>
          </w:tcPr>
          <w:p w14:paraId="733BE4E4" w14:textId="77777777" w:rsidR="00D87886" w:rsidRPr="00D11B72" w:rsidRDefault="00D87886" w:rsidP="00B9310D">
            <w:pPr>
              <w:pStyle w:val="Tabletext"/>
              <w:jc w:val="center"/>
              <w:rPr>
                <w:noProof/>
              </w:rPr>
            </w:pPr>
            <w:r w:rsidRPr="00D11B72">
              <w:rPr>
                <w:noProof/>
              </w:rPr>
              <w:t>defined</w:t>
            </w:r>
          </w:p>
        </w:tc>
        <w:tc>
          <w:tcPr>
            <w:tcW w:w="1134" w:type="dxa"/>
            <w:shd w:val="clear" w:color="auto" w:fill="auto"/>
          </w:tcPr>
          <w:p w14:paraId="5BC8E8A0" w14:textId="77777777" w:rsidR="00D87886" w:rsidRPr="00D11B72" w:rsidRDefault="00D87886" w:rsidP="00B9310D">
            <w:pPr>
              <w:pStyle w:val="Tabletext"/>
              <w:jc w:val="center"/>
            </w:pPr>
          </w:p>
        </w:tc>
        <w:tc>
          <w:tcPr>
            <w:tcW w:w="1134" w:type="dxa"/>
            <w:shd w:val="clear" w:color="auto" w:fill="auto"/>
          </w:tcPr>
          <w:p w14:paraId="45912E3F" w14:textId="77777777" w:rsidR="00D87886" w:rsidRPr="00D11B72" w:rsidRDefault="00D87886" w:rsidP="00B9310D">
            <w:pPr>
              <w:pStyle w:val="Tabletext"/>
              <w:jc w:val="center"/>
            </w:pPr>
          </w:p>
        </w:tc>
        <w:tc>
          <w:tcPr>
            <w:tcW w:w="1134" w:type="dxa"/>
          </w:tcPr>
          <w:p w14:paraId="6DA804D8" w14:textId="77777777" w:rsidR="00D87886" w:rsidRPr="00D11B72" w:rsidRDefault="00D87886" w:rsidP="00B9310D">
            <w:pPr>
              <w:pStyle w:val="Tabletext"/>
              <w:jc w:val="center"/>
            </w:pPr>
          </w:p>
        </w:tc>
      </w:tr>
      <w:tr w:rsidR="00CA5901" w:rsidRPr="00D11B72" w14:paraId="30173004" w14:textId="7AA0F8C6" w:rsidTr="00003356">
        <w:trPr>
          <w:jc w:val="center"/>
        </w:trPr>
        <w:tc>
          <w:tcPr>
            <w:tcW w:w="3969" w:type="dxa"/>
            <w:shd w:val="clear" w:color="auto" w:fill="auto"/>
          </w:tcPr>
          <w:p w14:paraId="642BA3D3" w14:textId="77777777" w:rsidR="00CA5901" w:rsidRPr="00D11B72" w:rsidRDefault="00CA5901" w:rsidP="00D12148">
            <w:pPr>
              <w:pStyle w:val="Tabletext"/>
              <w:rPr>
                <w:noProof/>
              </w:rPr>
            </w:pPr>
            <w:r w:rsidRPr="00D11B72">
              <w:rPr>
                <w:noProof/>
              </w:rPr>
              <w:t>&lt;exported variables of sort&gt;</w:t>
            </w:r>
          </w:p>
        </w:tc>
        <w:tc>
          <w:tcPr>
            <w:tcW w:w="1134" w:type="dxa"/>
            <w:shd w:val="clear" w:color="auto" w:fill="auto"/>
          </w:tcPr>
          <w:p w14:paraId="7938B4CF" w14:textId="77777777" w:rsidR="00CA5901" w:rsidRPr="00D11B72" w:rsidRDefault="00CA5901" w:rsidP="00D12148">
            <w:pPr>
              <w:pStyle w:val="Tabletext"/>
              <w:jc w:val="center"/>
              <w:rPr>
                <w:noProof/>
              </w:rPr>
            </w:pPr>
          </w:p>
        </w:tc>
        <w:tc>
          <w:tcPr>
            <w:tcW w:w="1134" w:type="dxa"/>
            <w:shd w:val="clear" w:color="auto" w:fill="auto"/>
          </w:tcPr>
          <w:p w14:paraId="0F7D744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AE23356" w14:textId="77777777" w:rsidR="00CA5901" w:rsidRPr="00D11B72" w:rsidRDefault="00CA5901" w:rsidP="00D12148">
            <w:pPr>
              <w:pStyle w:val="Tabletext"/>
              <w:jc w:val="center"/>
            </w:pPr>
          </w:p>
        </w:tc>
        <w:tc>
          <w:tcPr>
            <w:tcW w:w="1134" w:type="dxa"/>
            <w:shd w:val="clear" w:color="auto" w:fill="auto"/>
          </w:tcPr>
          <w:p w14:paraId="32D853E4" w14:textId="77777777" w:rsidR="00CA5901" w:rsidRPr="00D11B72" w:rsidRDefault="00CA5901" w:rsidP="00D12148">
            <w:pPr>
              <w:pStyle w:val="Tabletext"/>
              <w:jc w:val="center"/>
            </w:pPr>
          </w:p>
        </w:tc>
        <w:tc>
          <w:tcPr>
            <w:tcW w:w="1134" w:type="dxa"/>
          </w:tcPr>
          <w:p w14:paraId="0C74BEF7" w14:textId="77777777" w:rsidR="00CA5901" w:rsidRPr="00D11B72" w:rsidRDefault="00CA5901" w:rsidP="00D12148">
            <w:pPr>
              <w:pStyle w:val="Tabletext"/>
              <w:jc w:val="center"/>
            </w:pPr>
          </w:p>
        </w:tc>
      </w:tr>
      <w:tr w:rsidR="007C5159" w:rsidRPr="00D11B72" w14:paraId="6D8BC7D3" w14:textId="77777777" w:rsidTr="00003356">
        <w:trPr>
          <w:jc w:val="center"/>
        </w:trPr>
        <w:tc>
          <w:tcPr>
            <w:tcW w:w="3969" w:type="dxa"/>
            <w:shd w:val="clear" w:color="auto" w:fill="auto"/>
          </w:tcPr>
          <w:p w14:paraId="6E14F79F" w14:textId="4FD13174" w:rsidR="007C5159" w:rsidRPr="00D11B72" w:rsidRDefault="007C5159" w:rsidP="00D12148">
            <w:pPr>
              <w:pStyle w:val="Tabletext"/>
              <w:rPr>
                <w:noProof/>
              </w:rPr>
            </w:pPr>
            <w:r>
              <w:rPr>
                <w:noProof/>
              </w:rPr>
              <w:t>&lt;exported&gt;</w:t>
            </w:r>
          </w:p>
        </w:tc>
        <w:tc>
          <w:tcPr>
            <w:tcW w:w="1134" w:type="dxa"/>
            <w:shd w:val="clear" w:color="auto" w:fill="auto"/>
          </w:tcPr>
          <w:p w14:paraId="356C8D3E" w14:textId="77777777" w:rsidR="007C5159" w:rsidRPr="00D11B72" w:rsidRDefault="007C5159" w:rsidP="00D12148">
            <w:pPr>
              <w:pStyle w:val="Tabletext"/>
              <w:jc w:val="center"/>
              <w:rPr>
                <w:noProof/>
              </w:rPr>
            </w:pPr>
          </w:p>
        </w:tc>
        <w:tc>
          <w:tcPr>
            <w:tcW w:w="1134" w:type="dxa"/>
            <w:shd w:val="clear" w:color="auto" w:fill="auto"/>
          </w:tcPr>
          <w:p w14:paraId="20734E61" w14:textId="010F980C" w:rsidR="007C5159" w:rsidRPr="00D11B72" w:rsidRDefault="007C5159" w:rsidP="00D12148">
            <w:pPr>
              <w:pStyle w:val="Tabletext"/>
              <w:jc w:val="center"/>
              <w:rPr>
                <w:noProof/>
              </w:rPr>
            </w:pPr>
            <w:r w:rsidRPr="00D11B72">
              <w:rPr>
                <w:noProof/>
              </w:rPr>
              <w:t>defined</w:t>
            </w:r>
          </w:p>
        </w:tc>
        <w:tc>
          <w:tcPr>
            <w:tcW w:w="1134" w:type="dxa"/>
            <w:shd w:val="clear" w:color="auto" w:fill="auto"/>
          </w:tcPr>
          <w:p w14:paraId="0292A454" w14:textId="77777777" w:rsidR="007C5159" w:rsidRPr="00D11B72" w:rsidRDefault="007C5159" w:rsidP="00D12148">
            <w:pPr>
              <w:pStyle w:val="Tabletext"/>
              <w:jc w:val="center"/>
            </w:pPr>
          </w:p>
        </w:tc>
        <w:tc>
          <w:tcPr>
            <w:tcW w:w="1134" w:type="dxa"/>
            <w:shd w:val="clear" w:color="auto" w:fill="auto"/>
          </w:tcPr>
          <w:p w14:paraId="4EB6C9C3" w14:textId="77777777" w:rsidR="007C5159" w:rsidRPr="00D11B72" w:rsidRDefault="007C5159" w:rsidP="00D12148">
            <w:pPr>
              <w:pStyle w:val="Tabletext"/>
              <w:jc w:val="center"/>
            </w:pPr>
          </w:p>
        </w:tc>
        <w:tc>
          <w:tcPr>
            <w:tcW w:w="1134" w:type="dxa"/>
          </w:tcPr>
          <w:p w14:paraId="55670DDD" w14:textId="77777777" w:rsidR="007C5159" w:rsidRPr="00D11B72" w:rsidRDefault="007C5159" w:rsidP="00D12148">
            <w:pPr>
              <w:pStyle w:val="Tabletext"/>
              <w:jc w:val="center"/>
            </w:pPr>
          </w:p>
        </w:tc>
      </w:tr>
      <w:tr w:rsidR="00CA5901" w:rsidRPr="00D11B72" w14:paraId="081BC4E8" w14:textId="75CEC718" w:rsidTr="00003356">
        <w:trPr>
          <w:jc w:val="center"/>
        </w:trPr>
        <w:tc>
          <w:tcPr>
            <w:tcW w:w="3969" w:type="dxa"/>
            <w:shd w:val="clear" w:color="auto" w:fill="auto"/>
          </w:tcPr>
          <w:p w14:paraId="0499C94C" w14:textId="77777777" w:rsidR="00CA5901" w:rsidRPr="00D11B72" w:rsidRDefault="00CA5901" w:rsidP="00D12148">
            <w:pPr>
              <w:pStyle w:val="Tabletext"/>
              <w:rPr>
                <w:noProof/>
              </w:rPr>
            </w:pPr>
            <w:r w:rsidRPr="00D11B72">
              <w:rPr>
                <w:noProof/>
              </w:rPr>
              <w:t>&lt;expression list&gt;</w:t>
            </w:r>
          </w:p>
        </w:tc>
        <w:tc>
          <w:tcPr>
            <w:tcW w:w="1134" w:type="dxa"/>
            <w:shd w:val="clear" w:color="auto" w:fill="auto"/>
          </w:tcPr>
          <w:p w14:paraId="1ACC12C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1F9D9B4" w14:textId="77777777" w:rsidR="00CA5901" w:rsidRPr="00D11B72" w:rsidRDefault="00CA5901" w:rsidP="00D12148">
            <w:pPr>
              <w:pStyle w:val="Tabletext"/>
              <w:jc w:val="center"/>
              <w:rPr>
                <w:noProof/>
              </w:rPr>
            </w:pPr>
          </w:p>
        </w:tc>
        <w:tc>
          <w:tcPr>
            <w:tcW w:w="1134" w:type="dxa"/>
            <w:shd w:val="clear" w:color="auto" w:fill="auto"/>
          </w:tcPr>
          <w:p w14:paraId="09218DB5" w14:textId="77777777" w:rsidR="00CA5901" w:rsidRPr="00D11B72" w:rsidRDefault="00CA5901" w:rsidP="00D12148">
            <w:pPr>
              <w:pStyle w:val="Tabletext"/>
              <w:jc w:val="center"/>
            </w:pPr>
          </w:p>
        </w:tc>
        <w:tc>
          <w:tcPr>
            <w:tcW w:w="1134" w:type="dxa"/>
            <w:shd w:val="clear" w:color="auto" w:fill="auto"/>
          </w:tcPr>
          <w:p w14:paraId="67461EE2" w14:textId="77777777" w:rsidR="00CA5901" w:rsidRPr="00D11B72" w:rsidRDefault="00CA5901" w:rsidP="00D12148">
            <w:pPr>
              <w:pStyle w:val="Tabletext"/>
              <w:jc w:val="center"/>
            </w:pPr>
          </w:p>
        </w:tc>
        <w:tc>
          <w:tcPr>
            <w:tcW w:w="1134" w:type="dxa"/>
          </w:tcPr>
          <w:p w14:paraId="18B8DADC" w14:textId="77777777" w:rsidR="00CA5901" w:rsidRPr="00D11B72" w:rsidRDefault="00CA5901" w:rsidP="00D12148">
            <w:pPr>
              <w:pStyle w:val="Tabletext"/>
              <w:jc w:val="center"/>
            </w:pPr>
          </w:p>
        </w:tc>
      </w:tr>
      <w:tr w:rsidR="00CA5901" w:rsidRPr="00D11B72" w14:paraId="0334951A" w14:textId="06B0D635" w:rsidTr="00003356">
        <w:trPr>
          <w:jc w:val="center"/>
        </w:trPr>
        <w:tc>
          <w:tcPr>
            <w:tcW w:w="3969" w:type="dxa"/>
            <w:shd w:val="clear" w:color="auto" w:fill="auto"/>
          </w:tcPr>
          <w:p w14:paraId="2C5DB4FA" w14:textId="77777777" w:rsidR="00CA5901" w:rsidRPr="00D11B72" w:rsidRDefault="00CA5901" w:rsidP="00D12148">
            <w:pPr>
              <w:pStyle w:val="Tabletext"/>
              <w:rPr>
                <w:noProof/>
              </w:rPr>
            </w:pPr>
            <w:r w:rsidRPr="00D11B72">
              <w:rPr>
                <w:noProof/>
              </w:rPr>
              <w:t>&lt;expression output&gt;</w:t>
            </w:r>
          </w:p>
        </w:tc>
        <w:tc>
          <w:tcPr>
            <w:tcW w:w="1134" w:type="dxa"/>
            <w:shd w:val="clear" w:color="auto" w:fill="auto"/>
          </w:tcPr>
          <w:p w14:paraId="21F4933E" w14:textId="77777777" w:rsidR="00CA5901" w:rsidRPr="00D11B72" w:rsidRDefault="00CA5901" w:rsidP="00D12148">
            <w:pPr>
              <w:pStyle w:val="Tabletext"/>
              <w:jc w:val="center"/>
              <w:rPr>
                <w:noProof/>
              </w:rPr>
            </w:pPr>
          </w:p>
        </w:tc>
        <w:tc>
          <w:tcPr>
            <w:tcW w:w="1134" w:type="dxa"/>
            <w:shd w:val="clear" w:color="auto" w:fill="auto"/>
          </w:tcPr>
          <w:p w14:paraId="3EC182BF" w14:textId="77777777" w:rsidR="00CA5901" w:rsidRPr="00D11B72" w:rsidRDefault="00CA5901" w:rsidP="00D12148">
            <w:pPr>
              <w:pStyle w:val="Tabletext"/>
              <w:jc w:val="center"/>
              <w:rPr>
                <w:noProof/>
              </w:rPr>
            </w:pPr>
          </w:p>
        </w:tc>
        <w:tc>
          <w:tcPr>
            <w:tcW w:w="1134" w:type="dxa"/>
            <w:shd w:val="clear" w:color="auto" w:fill="auto"/>
          </w:tcPr>
          <w:p w14:paraId="20C1AF55" w14:textId="77777777" w:rsidR="00CA5901" w:rsidRPr="00D11B72" w:rsidRDefault="00CA5901" w:rsidP="00D12148">
            <w:pPr>
              <w:pStyle w:val="Tabletext"/>
              <w:jc w:val="center"/>
            </w:pPr>
          </w:p>
        </w:tc>
        <w:tc>
          <w:tcPr>
            <w:tcW w:w="1134" w:type="dxa"/>
            <w:shd w:val="clear" w:color="auto" w:fill="auto"/>
          </w:tcPr>
          <w:p w14:paraId="41701078" w14:textId="77777777" w:rsidR="00CA5901" w:rsidRPr="00D11B72" w:rsidRDefault="00CA5901" w:rsidP="00D12148">
            <w:pPr>
              <w:pStyle w:val="Tabletext"/>
              <w:jc w:val="center"/>
              <w:rPr>
                <w:noProof/>
              </w:rPr>
            </w:pPr>
            <w:r w:rsidRPr="00D11B72">
              <w:rPr>
                <w:noProof/>
              </w:rPr>
              <w:t>defined</w:t>
            </w:r>
          </w:p>
        </w:tc>
        <w:tc>
          <w:tcPr>
            <w:tcW w:w="1134" w:type="dxa"/>
          </w:tcPr>
          <w:p w14:paraId="49167024" w14:textId="77777777" w:rsidR="00CA5901" w:rsidRPr="00D11B72" w:rsidRDefault="00CA5901" w:rsidP="00D12148">
            <w:pPr>
              <w:pStyle w:val="Tabletext"/>
              <w:jc w:val="center"/>
            </w:pPr>
          </w:p>
        </w:tc>
      </w:tr>
      <w:tr w:rsidR="00CA5901" w:rsidRPr="00D11B72" w14:paraId="4DE4ECAA" w14:textId="7CD8FA74" w:rsidTr="00003356">
        <w:trPr>
          <w:jc w:val="center"/>
        </w:trPr>
        <w:tc>
          <w:tcPr>
            <w:tcW w:w="3969" w:type="dxa"/>
            <w:shd w:val="clear" w:color="auto" w:fill="auto"/>
          </w:tcPr>
          <w:p w14:paraId="1348C131" w14:textId="77777777" w:rsidR="00CA5901" w:rsidRPr="00D11B72" w:rsidRDefault="00CA5901" w:rsidP="00D12148">
            <w:pPr>
              <w:pStyle w:val="Tabletext"/>
              <w:rPr>
                <w:noProof/>
              </w:rPr>
            </w:pPr>
            <w:r w:rsidRPr="00D11B72">
              <w:rPr>
                <w:noProof/>
              </w:rPr>
              <w:t>&lt;expression statement&gt;</w:t>
            </w:r>
          </w:p>
        </w:tc>
        <w:tc>
          <w:tcPr>
            <w:tcW w:w="1134" w:type="dxa"/>
            <w:shd w:val="clear" w:color="auto" w:fill="auto"/>
          </w:tcPr>
          <w:p w14:paraId="692837DD" w14:textId="77777777" w:rsidR="00CA5901" w:rsidRPr="00D11B72" w:rsidRDefault="00CA5901" w:rsidP="00D12148">
            <w:pPr>
              <w:pStyle w:val="Tabletext"/>
              <w:jc w:val="center"/>
              <w:rPr>
                <w:noProof/>
              </w:rPr>
            </w:pPr>
          </w:p>
        </w:tc>
        <w:tc>
          <w:tcPr>
            <w:tcW w:w="1134" w:type="dxa"/>
            <w:shd w:val="clear" w:color="auto" w:fill="auto"/>
          </w:tcPr>
          <w:p w14:paraId="46F3F991" w14:textId="77777777" w:rsidR="00CA5901" w:rsidRPr="00D11B72" w:rsidRDefault="00CA5901" w:rsidP="00D12148">
            <w:pPr>
              <w:pStyle w:val="Tabletext"/>
              <w:jc w:val="center"/>
              <w:rPr>
                <w:noProof/>
              </w:rPr>
            </w:pPr>
          </w:p>
        </w:tc>
        <w:tc>
          <w:tcPr>
            <w:tcW w:w="1134" w:type="dxa"/>
            <w:shd w:val="clear" w:color="auto" w:fill="auto"/>
          </w:tcPr>
          <w:p w14:paraId="18BA192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664A399" w14:textId="77777777" w:rsidR="00CA5901" w:rsidRPr="00D11B72" w:rsidRDefault="00CA5901" w:rsidP="00D12148">
            <w:pPr>
              <w:pStyle w:val="Tabletext"/>
              <w:jc w:val="center"/>
              <w:rPr>
                <w:noProof/>
              </w:rPr>
            </w:pPr>
          </w:p>
        </w:tc>
        <w:tc>
          <w:tcPr>
            <w:tcW w:w="1134" w:type="dxa"/>
          </w:tcPr>
          <w:p w14:paraId="2B0D2B21" w14:textId="77777777" w:rsidR="00CA5901" w:rsidRPr="00D11B72" w:rsidRDefault="00CA5901" w:rsidP="00D12148">
            <w:pPr>
              <w:pStyle w:val="Tabletext"/>
              <w:jc w:val="center"/>
            </w:pPr>
          </w:p>
        </w:tc>
      </w:tr>
      <w:tr w:rsidR="00CA5901" w:rsidRPr="00D11B72" w14:paraId="21D37BEE" w14:textId="333C558C" w:rsidTr="00003356">
        <w:trPr>
          <w:jc w:val="center"/>
        </w:trPr>
        <w:tc>
          <w:tcPr>
            <w:tcW w:w="3969" w:type="dxa"/>
            <w:shd w:val="clear" w:color="auto" w:fill="auto"/>
          </w:tcPr>
          <w:p w14:paraId="6258058E" w14:textId="77777777" w:rsidR="00CA5901" w:rsidRPr="00D11B72" w:rsidRDefault="00CA5901" w:rsidP="00D12148">
            <w:pPr>
              <w:pStyle w:val="Tabletext"/>
              <w:rPr>
                <w:noProof/>
              </w:rPr>
            </w:pPr>
            <w:r w:rsidRPr="00D11B72">
              <w:rPr>
                <w:noProof/>
              </w:rPr>
              <w:t>&lt;expression&gt;</w:t>
            </w:r>
          </w:p>
        </w:tc>
        <w:tc>
          <w:tcPr>
            <w:tcW w:w="1134" w:type="dxa"/>
            <w:shd w:val="clear" w:color="auto" w:fill="auto"/>
          </w:tcPr>
          <w:p w14:paraId="65DA039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7C853A7" w14:textId="77777777" w:rsidR="00CA5901" w:rsidRPr="00D11B72" w:rsidRDefault="00CA5901" w:rsidP="00D12148">
            <w:pPr>
              <w:pStyle w:val="Tabletext"/>
              <w:jc w:val="center"/>
              <w:rPr>
                <w:noProof/>
              </w:rPr>
            </w:pPr>
          </w:p>
        </w:tc>
        <w:tc>
          <w:tcPr>
            <w:tcW w:w="1134" w:type="dxa"/>
            <w:shd w:val="clear" w:color="auto" w:fill="auto"/>
          </w:tcPr>
          <w:p w14:paraId="5B3E166B" w14:textId="77777777" w:rsidR="00CA5901" w:rsidRPr="00D11B72" w:rsidRDefault="00CA5901" w:rsidP="00D12148">
            <w:pPr>
              <w:pStyle w:val="Tabletext"/>
              <w:jc w:val="center"/>
              <w:rPr>
                <w:noProof/>
              </w:rPr>
            </w:pPr>
          </w:p>
        </w:tc>
        <w:tc>
          <w:tcPr>
            <w:tcW w:w="1134" w:type="dxa"/>
            <w:shd w:val="clear" w:color="auto" w:fill="auto"/>
          </w:tcPr>
          <w:p w14:paraId="77EEDE4F" w14:textId="77777777" w:rsidR="00CA5901" w:rsidRPr="00D11B72" w:rsidRDefault="00CA5901" w:rsidP="00D12148">
            <w:pPr>
              <w:pStyle w:val="Tabletext"/>
              <w:jc w:val="center"/>
              <w:rPr>
                <w:noProof/>
              </w:rPr>
            </w:pPr>
          </w:p>
        </w:tc>
        <w:tc>
          <w:tcPr>
            <w:tcW w:w="1134" w:type="dxa"/>
          </w:tcPr>
          <w:p w14:paraId="2CAABD6B" w14:textId="6C0C67A4" w:rsidR="00CA5901" w:rsidRPr="00D11B72" w:rsidRDefault="00656651" w:rsidP="00D12148">
            <w:pPr>
              <w:pStyle w:val="Tabletext"/>
              <w:jc w:val="center"/>
            </w:pPr>
            <w:r>
              <w:t>redefined</w:t>
            </w:r>
          </w:p>
        </w:tc>
      </w:tr>
      <w:tr w:rsidR="00CA5901" w:rsidRPr="00D11B72" w14:paraId="17B7AE9D" w14:textId="2D317861" w:rsidTr="00003356">
        <w:trPr>
          <w:jc w:val="center"/>
        </w:trPr>
        <w:tc>
          <w:tcPr>
            <w:tcW w:w="3969" w:type="dxa"/>
            <w:shd w:val="clear" w:color="auto" w:fill="auto"/>
          </w:tcPr>
          <w:p w14:paraId="49461D6C" w14:textId="77777777" w:rsidR="00CA5901" w:rsidRPr="00D11B72" w:rsidRDefault="00CA5901" w:rsidP="00D12148">
            <w:pPr>
              <w:pStyle w:val="Tabletext"/>
              <w:rPr>
                <w:noProof/>
              </w:rPr>
            </w:pPr>
            <w:r w:rsidRPr="00D11B72">
              <w:rPr>
                <w:noProof/>
              </w:rPr>
              <w:t>&lt;expression0&gt;</w:t>
            </w:r>
          </w:p>
        </w:tc>
        <w:tc>
          <w:tcPr>
            <w:tcW w:w="1134" w:type="dxa"/>
            <w:shd w:val="clear" w:color="auto" w:fill="auto"/>
          </w:tcPr>
          <w:p w14:paraId="21E3886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0F4E542" w14:textId="77777777" w:rsidR="00CA5901" w:rsidRPr="00D11B72" w:rsidRDefault="00CA5901" w:rsidP="00D12148">
            <w:pPr>
              <w:pStyle w:val="Tabletext"/>
              <w:jc w:val="center"/>
              <w:rPr>
                <w:noProof/>
              </w:rPr>
            </w:pPr>
          </w:p>
        </w:tc>
        <w:tc>
          <w:tcPr>
            <w:tcW w:w="1134" w:type="dxa"/>
            <w:shd w:val="clear" w:color="auto" w:fill="auto"/>
          </w:tcPr>
          <w:p w14:paraId="3E0BE8E6" w14:textId="77777777" w:rsidR="00CA5901" w:rsidRPr="00D11B72" w:rsidRDefault="00CA5901" w:rsidP="00D12148">
            <w:pPr>
              <w:pStyle w:val="Tabletext"/>
              <w:jc w:val="center"/>
              <w:rPr>
                <w:noProof/>
              </w:rPr>
            </w:pPr>
          </w:p>
        </w:tc>
        <w:tc>
          <w:tcPr>
            <w:tcW w:w="1134" w:type="dxa"/>
            <w:shd w:val="clear" w:color="auto" w:fill="auto"/>
          </w:tcPr>
          <w:p w14:paraId="69F283D0" w14:textId="77777777" w:rsidR="00CA5901" w:rsidRPr="00D11B72" w:rsidRDefault="00CA5901" w:rsidP="00D12148">
            <w:pPr>
              <w:pStyle w:val="Tabletext"/>
              <w:jc w:val="center"/>
              <w:rPr>
                <w:noProof/>
              </w:rPr>
            </w:pPr>
            <w:r w:rsidRPr="00D11B72">
              <w:rPr>
                <w:noProof/>
              </w:rPr>
              <w:t>redefined</w:t>
            </w:r>
          </w:p>
        </w:tc>
        <w:tc>
          <w:tcPr>
            <w:tcW w:w="1134" w:type="dxa"/>
          </w:tcPr>
          <w:p w14:paraId="5DE3F827" w14:textId="77777777" w:rsidR="00CA5901" w:rsidRPr="00D11B72" w:rsidRDefault="00CA5901" w:rsidP="00D12148">
            <w:pPr>
              <w:pStyle w:val="Tabletext"/>
              <w:jc w:val="center"/>
            </w:pPr>
          </w:p>
        </w:tc>
      </w:tr>
      <w:tr w:rsidR="00CA5901" w:rsidRPr="00D11B72" w14:paraId="560A63D6" w14:textId="0DB3E4FC" w:rsidTr="00003356">
        <w:trPr>
          <w:jc w:val="center"/>
        </w:trPr>
        <w:tc>
          <w:tcPr>
            <w:tcW w:w="3969" w:type="dxa"/>
            <w:shd w:val="clear" w:color="auto" w:fill="auto"/>
          </w:tcPr>
          <w:p w14:paraId="7CB26DA9" w14:textId="77777777" w:rsidR="00CA5901" w:rsidRPr="00D11B72" w:rsidRDefault="00CA5901" w:rsidP="00D12148">
            <w:pPr>
              <w:pStyle w:val="Tabletext"/>
              <w:rPr>
                <w:noProof/>
              </w:rPr>
            </w:pPr>
            <w:r w:rsidRPr="00D11B72">
              <w:rPr>
                <w:noProof/>
              </w:rPr>
              <w:t>&lt;extended primary&gt;</w:t>
            </w:r>
          </w:p>
        </w:tc>
        <w:tc>
          <w:tcPr>
            <w:tcW w:w="1134" w:type="dxa"/>
            <w:shd w:val="clear" w:color="auto" w:fill="auto"/>
          </w:tcPr>
          <w:p w14:paraId="6425E82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48E2E3" w14:textId="77777777" w:rsidR="00CA5901" w:rsidRPr="00D11B72" w:rsidRDefault="00CA5901" w:rsidP="00D12148">
            <w:pPr>
              <w:pStyle w:val="Tabletext"/>
              <w:jc w:val="center"/>
              <w:rPr>
                <w:noProof/>
              </w:rPr>
            </w:pPr>
          </w:p>
        </w:tc>
        <w:tc>
          <w:tcPr>
            <w:tcW w:w="1134" w:type="dxa"/>
            <w:shd w:val="clear" w:color="auto" w:fill="auto"/>
          </w:tcPr>
          <w:p w14:paraId="1034DE75" w14:textId="77777777" w:rsidR="00CA5901" w:rsidRPr="00D11B72" w:rsidRDefault="00CA5901" w:rsidP="00D12148">
            <w:pPr>
              <w:pStyle w:val="Tabletext"/>
              <w:jc w:val="center"/>
              <w:rPr>
                <w:noProof/>
              </w:rPr>
            </w:pPr>
          </w:p>
        </w:tc>
        <w:tc>
          <w:tcPr>
            <w:tcW w:w="1134" w:type="dxa"/>
            <w:shd w:val="clear" w:color="auto" w:fill="auto"/>
          </w:tcPr>
          <w:p w14:paraId="5746E6A0" w14:textId="77777777" w:rsidR="00CA5901" w:rsidRPr="00D11B72" w:rsidRDefault="00CA5901" w:rsidP="00D12148">
            <w:pPr>
              <w:pStyle w:val="Tabletext"/>
              <w:jc w:val="center"/>
              <w:rPr>
                <w:noProof/>
              </w:rPr>
            </w:pPr>
          </w:p>
        </w:tc>
        <w:tc>
          <w:tcPr>
            <w:tcW w:w="1134" w:type="dxa"/>
          </w:tcPr>
          <w:p w14:paraId="496451D7" w14:textId="77777777" w:rsidR="00CA5901" w:rsidRPr="00D11B72" w:rsidRDefault="00CA5901" w:rsidP="00D12148">
            <w:pPr>
              <w:pStyle w:val="Tabletext"/>
              <w:jc w:val="center"/>
            </w:pPr>
          </w:p>
        </w:tc>
      </w:tr>
      <w:tr w:rsidR="00CA5901" w:rsidRPr="00D11B72" w14:paraId="40C90D3A" w14:textId="28A48B16" w:rsidTr="00003356">
        <w:trPr>
          <w:jc w:val="center"/>
        </w:trPr>
        <w:tc>
          <w:tcPr>
            <w:tcW w:w="3969" w:type="dxa"/>
            <w:shd w:val="clear" w:color="auto" w:fill="auto"/>
          </w:tcPr>
          <w:p w14:paraId="67A4EF2B" w14:textId="77777777" w:rsidR="00CA5901" w:rsidRPr="00D11B72" w:rsidRDefault="00CA5901" w:rsidP="00D12148">
            <w:pPr>
              <w:pStyle w:val="Tabletext"/>
              <w:rPr>
                <w:noProof/>
              </w:rPr>
            </w:pPr>
            <w:r w:rsidRPr="00D11B72">
              <w:rPr>
                <w:noProof/>
              </w:rPr>
              <w:t>&lt;extended variable&gt;</w:t>
            </w:r>
          </w:p>
        </w:tc>
        <w:tc>
          <w:tcPr>
            <w:tcW w:w="1134" w:type="dxa"/>
            <w:shd w:val="clear" w:color="auto" w:fill="auto"/>
          </w:tcPr>
          <w:p w14:paraId="3D782A1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F2F27E" w14:textId="77777777" w:rsidR="00CA5901" w:rsidRPr="00D11B72" w:rsidRDefault="00CA5901" w:rsidP="00D12148">
            <w:pPr>
              <w:pStyle w:val="Tabletext"/>
              <w:jc w:val="center"/>
              <w:rPr>
                <w:noProof/>
              </w:rPr>
            </w:pPr>
          </w:p>
        </w:tc>
        <w:tc>
          <w:tcPr>
            <w:tcW w:w="1134" w:type="dxa"/>
            <w:shd w:val="clear" w:color="auto" w:fill="auto"/>
          </w:tcPr>
          <w:p w14:paraId="144DB294" w14:textId="77777777" w:rsidR="00CA5901" w:rsidRPr="00D11B72" w:rsidRDefault="00CA5901" w:rsidP="00D12148">
            <w:pPr>
              <w:pStyle w:val="Tabletext"/>
              <w:jc w:val="center"/>
              <w:rPr>
                <w:noProof/>
              </w:rPr>
            </w:pPr>
          </w:p>
        </w:tc>
        <w:tc>
          <w:tcPr>
            <w:tcW w:w="1134" w:type="dxa"/>
            <w:shd w:val="clear" w:color="auto" w:fill="auto"/>
          </w:tcPr>
          <w:p w14:paraId="03C89356" w14:textId="77777777" w:rsidR="00CA5901" w:rsidRPr="00D11B72" w:rsidRDefault="00CA5901" w:rsidP="00D12148">
            <w:pPr>
              <w:pStyle w:val="Tabletext"/>
              <w:jc w:val="center"/>
              <w:rPr>
                <w:noProof/>
              </w:rPr>
            </w:pPr>
          </w:p>
        </w:tc>
        <w:tc>
          <w:tcPr>
            <w:tcW w:w="1134" w:type="dxa"/>
          </w:tcPr>
          <w:p w14:paraId="4B7886A2" w14:textId="77777777" w:rsidR="00CA5901" w:rsidRPr="00D11B72" w:rsidRDefault="00CA5901" w:rsidP="00D12148">
            <w:pPr>
              <w:pStyle w:val="Tabletext"/>
              <w:jc w:val="center"/>
            </w:pPr>
          </w:p>
        </w:tc>
      </w:tr>
      <w:tr w:rsidR="00CA5901" w:rsidRPr="00D11B72" w14:paraId="43F8AF30" w14:textId="69D1E52B" w:rsidTr="00003356">
        <w:trPr>
          <w:jc w:val="center"/>
        </w:trPr>
        <w:tc>
          <w:tcPr>
            <w:tcW w:w="3969" w:type="dxa"/>
            <w:shd w:val="clear" w:color="auto" w:fill="auto"/>
          </w:tcPr>
          <w:p w14:paraId="7C0D52BE" w14:textId="77777777" w:rsidR="00CA5901" w:rsidRPr="00D11B72" w:rsidRDefault="00CA5901" w:rsidP="00D12148">
            <w:pPr>
              <w:pStyle w:val="Tabletext"/>
              <w:rPr>
                <w:noProof/>
              </w:rPr>
            </w:pPr>
            <w:r w:rsidRPr="00D11B72">
              <w:rPr>
                <w:noProof/>
              </w:rPr>
              <w:t>&lt;external channel identifiers&gt;</w:t>
            </w:r>
          </w:p>
        </w:tc>
        <w:tc>
          <w:tcPr>
            <w:tcW w:w="1134" w:type="dxa"/>
            <w:shd w:val="clear" w:color="auto" w:fill="auto"/>
          </w:tcPr>
          <w:p w14:paraId="262C39B6" w14:textId="77777777" w:rsidR="00CA5901" w:rsidRPr="00D11B72" w:rsidRDefault="00CA5901" w:rsidP="00D12148">
            <w:pPr>
              <w:pStyle w:val="Tabletext"/>
              <w:jc w:val="center"/>
              <w:rPr>
                <w:noProof/>
              </w:rPr>
            </w:pPr>
          </w:p>
        </w:tc>
        <w:tc>
          <w:tcPr>
            <w:tcW w:w="1134" w:type="dxa"/>
            <w:shd w:val="clear" w:color="auto" w:fill="auto"/>
          </w:tcPr>
          <w:p w14:paraId="09AECA2C" w14:textId="77777777" w:rsidR="00CA5901" w:rsidRPr="00D11B72" w:rsidRDefault="00CA5901" w:rsidP="00D12148">
            <w:pPr>
              <w:pStyle w:val="Tabletext"/>
              <w:jc w:val="center"/>
              <w:rPr>
                <w:noProof/>
              </w:rPr>
            </w:pPr>
          </w:p>
        </w:tc>
        <w:tc>
          <w:tcPr>
            <w:tcW w:w="1134" w:type="dxa"/>
            <w:shd w:val="clear" w:color="auto" w:fill="auto"/>
          </w:tcPr>
          <w:p w14:paraId="118E9F4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78211FC" w14:textId="77777777" w:rsidR="00CA5901" w:rsidRPr="00D11B72" w:rsidRDefault="00CA5901" w:rsidP="00D12148">
            <w:pPr>
              <w:pStyle w:val="Tabletext"/>
              <w:jc w:val="center"/>
              <w:rPr>
                <w:noProof/>
              </w:rPr>
            </w:pPr>
          </w:p>
        </w:tc>
        <w:tc>
          <w:tcPr>
            <w:tcW w:w="1134" w:type="dxa"/>
          </w:tcPr>
          <w:p w14:paraId="3451872D" w14:textId="77777777" w:rsidR="00CA5901" w:rsidRPr="00D11B72" w:rsidRDefault="00CA5901" w:rsidP="00D12148">
            <w:pPr>
              <w:pStyle w:val="Tabletext"/>
              <w:jc w:val="center"/>
            </w:pPr>
          </w:p>
        </w:tc>
      </w:tr>
      <w:tr w:rsidR="00CA5901" w:rsidRPr="00D11B72" w14:paraId="64D82DBC" w14:textId="36BB9A0C" w:rsidTr="00003356">
        <w:trPr>
          <w:jc w:val="center"/>
        </w:trPr>
        <w:tc>
          <w:tcPr>
            <w:tcW w:w="3969" w:type="dxa"/>
            <w:shd w:val="clear" w:color="auto" w:fill="auto"/>
          </w:tcPr>
          <w:p w14:paraId="36659895" w14:textId="77777777" w:rsidR="00CA5901" w:rsidRPr="00D11B72" w:rsidRDefault="00CA5901" w:rsidP="00D12148">
            <w:pPr>
              <w:pStyle w:val="Tabletext"/>
              <w:rPr>
                <w:noProof/>
              </w:rPr>
            </w:pPr>
            <w:r w:rsidRPr="00D11B72">
              <w:rPr>
                <w:noProof/>
              </w:rPr>
              <w:t>&lt;external operation definition&gt;</w:t>
            </w:r>
          </w:p>
        </w:tc>
        <w:tc>
          <w:tcPr>
            <w:tcW w:w="1134" w:type="dxa"/>
            <w:shd w:val="clear" w:color="auto" w:fill="auto"/>
          </w:tcPr>
          <w:p w14:paraId="729B654A" w14:textId="77777777" w:rsidR="00CA5901" w:rsidRPr="00D11B72" w:rsidRDefault="00CA5901" w:rsidP="00D12148">
            <w:pPr>
              <w:pStyle w:val="Tabletext"/>
              <w:jc w:val="center"/>
              <w:rPr>
                <w:noProof/>
              </w:rPr>
            </w:pPr>
          </w:p>
        </w:tc>
        <w:tc>
          <w:tcPr>
            <w:tcW w:w="1134" w:type="dxa"/>
            <w:shd w:val="clear" w:color="auto" w:fill="auto"/>
          </w:tcPr>
          <w:p w14:paraId="4E89CDEE" w14:textId="77777777" w:rsidR="00CA5901" w:rsidRPr="00D11B72" w:rsidRDefault="00CA5901" w:rsidP="00D12148">
            <w:pPr>
              <w:pStyle w:val="Tabletext"/>
              <w:jc w:val="center"/>
              <w:rPr>
                <w:noProof/>
              </w:rPr>
            </w:pPr>
          </w:p>
        </w:tc>
        <w:tc>
          <w:tcPr>
            <w:tcW w:w="1134" w:type="dxa"/>
            <w:shd w:val="clear" w:color="auto" w:fill="auto"/>
          </w:tcPr>
          <w:p w14:paraId="17ADFBA8" w14:textId="77777777" w:rsidR="00CA5901" w:rsidRPr="00D11B72" w:rsidRDefault="00CA5901" w:rsidP="00D12148">
            <w:pPr>
              <w:pStyle w:val="Tabletext"/>
              <w:jc w:val="center"/>
              <w:rPr>
                <w:noProof/>
              </w:rPr>
            </w:pPr>
          </w:p>
        </w:tc>
        <w:tc>
          <w:tcPr>
            <w:tcW w:w="1134" w:type="dxa"/>
            <w:shd w:val="clear" w:color="auto" w:fill="auto"/>
          </w:tcPr>
          <w:p w14:paraId="089C077E" w14:textId="77777777" w:rsidR="00CA5901" w:rsidRPr="00D11B72" w:rsidRDefault="00CA5901" w:rsidP="00D12148">
            <w:pPr>
              <w:pStyle w:val="Tabletext"/>
              <w:jc w:val="center"/>
              <w:rPr>
                <w:noProof/>
              </w:rPr>
            </w:pPr>
            <w:r w:rsidRPr="00D11B72">
              <w:rPr>
                <w:noProof/>
              </w:rPr>
              <w:t>defined</w:t>
            </w:r>
          </w:p>
        </w:tc>
        <w:tc>
          <w:tcPr>
            <w:tcW w:w="1134" w:type="dxa"/>
          </w:tcPr>
          <w:p w14:paraId="561189E3" w14:textId="77777777" w:rsidR="00CA5901" w:rsidRPr="00D11B72" w:rsidRDefault="00CA5901" w:rsidP="00D12148">
            <w:pPr>
              <w:pStyle w:val="Tabletext"/>
              <w:jc w:val="center"/>
            </w:pPr>
          </w:p>
        </w:tc>
      </w:tr>
      <w:tr w:rsidR="00CA5901" w:rsidRPr="00D11B72" w14:paraId="6AF94A4C" w14:textId="79E3A6E6" w:rsidTr="00003356">
        <w:trPr>
          <w:jc w:val="center"/>
        </w:trPr>
        <w:tc>
          <w:tcPr>
            <w:tcW w:w="3969" w:type="dxa"/>
            <w:shd w:val="clear" w:color="auto" w:fill="auto"/>
          </w:tcPr>
          <w:p w14:paraId="545F71A4" w14:textId="77777777" w:rsidR="00CA5901" w:rsidRPr="00D11B72" w:rsidRDefault="00CA5901" w:rsidP="00D12148">
            <w:pPr>
              <w:pStyle w:val="Tabletext"/>
              <w:rPr>
                <w:noProof/>
              </w:rPr>
            </w:pPr>
            <w:r w:rsidRPr="00D11B72">
              <w:rPr>
                <w:noProof/>
              </w:rPr>
              <w:t>&lt;external procedure definition&gt;</w:t>
            </w:r>
          </w:p>
        </w:tc>
        <w:tc>
          <w:tcPr>
            <w:tcW w:w="1134" w:type="dxa"/>
            <w:shd w:val="clear" w:color="auto" w:fill="auto"/>
          </w:tcPr>
          <w:p w14:paraId="6C979371" w14:textId="77777777" w:rsidR="00CA5901" w:rsidRPr="00D11B72" w:rsidRDefault="00CA5901" w:rsidP="00D12148">
            <w:pPr>
              <w:pStyle w:val="Tabletext"/>
              <w:jc w:val="center"/>
              <w:rPr>
                <w:noProof/>
              </w:rPr>
            </w:pPr>
          </w:p>
        </w:tc>
        <w:tc>
          <w:tcPr>
            <w:tcW w:w="1134" w:type="dxa"/>
            <w:shd w:val="clear" w:color="auto" w:fill="auto"/>
          </w:tcPr>
          <w:p w14:paraId="0E00415A" w14:textId="77777777" w:rsidR="00CA5901" w:rsidRPr="00D11B72" w:rsidRDefault="00CA5901" w:rsidP="00D12148">
            <w:pPr>
              <w:pStyle w:val="Tabletext"/>
              <w:jc w:val="center"/>
              <w:rPr>
                <w:noProof/>
              </w:rPr>
            </w:pPr>
          </w:p>
        </w:tc>
        <w:tc>
          <w:tcPr>
            <w:tcW w:w="1134" w:type="dxa"/>
            <w:shd w:val="clear" w:color="auto" w:fill="auto"/>
          </w:tcPr>
          <w:p w14:paraId="3AD7D15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487DB6B" w14:textId="77777777" w:rsidR="00CA5901" w:rsidRPr="00D11B72" w:rsidRDefault="00CA5901" w:rsidP="00D12148">
            <w:pPr>
              <w:pStyle w:val="Tabletext"/>
              <w:jc w:val="center"/>
              <w:rPr>
                <w:noProof/>
              </w:rPr>
            </w:pPr>
          </w:p>
        </w:tc>
        <w:tc>
          <w:tcPr>
            <w:tcW w:w="1134" w:type="dxa"/>
          </w:tcPr>
          <w:p w14:paraId="2D86B2CD" w14:textId="77777777" w:rsidR="00CA5901" w:rsidRPr="00D11B72" w:rsidRDefault="00CA5901" w:rsidP="00D12148">
            <w:pPr>
              <w:pStyle w:val="Tabletext"/>
              <w:jc w:val="center"/>
            </w:pPr>
          </w:p>
        </w:tc>
      </w:tr>
      <w:tr w:rsidR="00CA5901" w:rsidRPr="00D11B72" w14:paraId="04CA81FB" w14:textId="23863605" w:rsidTr="00003356">
        <w:trPr>
          <w:jc w:val="center"/>
        </w:trPr>
        <w:tc>
          <w:tcPr>
            <w:tcW w:w="3969" w:type="dxa"/>
            <w:shd w:val="clear" w:color="auto" w:fill="auto"/>
          </w:tcPr>
          <w:p w14:paraId="78A428D0" w14:textId="77777777" w:rsidR="00CA5901" w:rsidRPr="00D11B72" w:rsidRDefault="00CA5901" w:rsidP="00D12148">
            <w:pPr>
              <w:pStyle w:val="Tabletext"/>
              <w:rPr>
                <w:noProof/>
              </w:rPr>
            </w:pPr>
            <w:r w:rsidRPr="00D11B72">
              <w:rPr>
                <w:noProof/>
              </w:rPr>
              <w:t>&lt;external synonym definition item&gt;</w:t>
            </w:r>
          </w:p>
        </w:tc>
        <w:tc>
          <w:tcPr>
            <w:tcW w:w="1134" w:type="dxa"/>
            <w:shd w:val="clear" w:color="auto" w:fill="auto"/>
          </w:tcPr>
          <w:p w14:paraId="4CBEA048" w14:textId="77777777" w:rsidR="00CA5901" w:rsidRPr="00D11B72" w:rsidRDefault="00CA5901" w:rsidP="00D12148">
            <w:pPr>
              <w:pStyle w:val="Tabletext"/>
              <w:jc w:val="center"/>
              <w:rPr>
                <w:noProof/>
              </w:rPr>
            </w:pPr>
          </w:p>
        </w:tc>
        <w:tc>
          <w:tcPr>
            <w:tcW w:w="1134" w:type="dxa"/>
            <w:shd w:val="clear" w:color="auto" w:fill="auto"/>
          </w:tcPr>
          <w:p w14:paraId="4817D993" w14:textId="77777777" w:rsidR="00CA5901" w:rsidRPr="00D11B72" w:rsidRDefault="00CA5901" w:rsidP="00D12148">
            <w:pPr>
              <w:pStyle w:val="Tabletext"/>
              <w:jc w:val="center"/>
              <w:rPr>
                <w:noProof/>
              </w:rPr>
            </w:pPr>
          </w:p>
        </w:tc>
        <w:tc>
          <w:tcPr>
            <w:tcW w:w="1134" w:type="dxa"/>
            <w:shd w:val="clear" w:color="auto" w:fill="auto"/>
          </w:tcPr>
          <w:p w14:paraId="5602BA10" w14:textId="77777777" w:rsidR="00CA5901" w:rsidRPr="00D11B72" w:rsidRDefault="00CA5901" w:rsidP="00D12148">
            <w:pPr>
              <w:pStyle w:val="Tabletext"/>
              <w:jc w:val="center"/>
              <w:rPr>
                <w:noProof/>
              </w:rPr>
            </w:pPr>
          </w:p>
        </w:tc>
        <w:tc>
          <w:tcPr>
            <w:tcW w:w="1134" w:type="dxa"/>
            <w:shd w:val="clear" w:color="auto" w:fill="auto"/>
          </w:tcPr>
          <w:p w14:paraId="41A8D39A" w14:textId="77777777" w:rsidR="00CA5901" w:rsidRPr="00D11B72" w:rsidRDefault="00CA5901" w:rsidP="00D12148">
            <w:pPr>
              <w:pStyle w:val="Tabletext"/>
              <w:jc w:val="center"/>
              <w:rPr>
                <w:noProof/>
              </w:rPr>
            </w:pPr>
            <w:r w:rsidRPr="00D11B72">
              <w:rPr>
                <w:noProof/>
              </w:rPr>
              <w:t>defined</w:t>
            </w:r>
          </w:p>
        </w:tc>
        <w:tc>
          <w:tcPr>
            <w:tcW w:w="1134" w:type="dxa"/>
          </w:tcPr>
          <w:p w14:paraId="6ED32598" w14:textId="77777777" w:rsidR="00CA5901" w:rsidRPr="00D11B72" w:rsidRDefault="00CA5901" w:rsidP="00D12148">
            <w:pPr>
              <w:pStyle w:val="Tabletext"/>
              <w:jc w:val="center"/>
            </w:pPr>
          </w:p>
        </w:tc>
      </w:tr>
      <w:tr w:rsidR="00CA5901" w:rsidRPr="00D11B72" w14:paraId="75D9E2FE" w14:textId="355638DF" w:rsidTr="00003356">
        <w:trPr>
          <w:jc w:val="center"/>
        </w:trPr>
        <w:tc>
          <w:tcPr>
            <w:tcW w:w="3969" w:type="dxa"/>
            <w:shd w:val="clear" w:color="auto" w:fill="auto"/>
          </w:tcPr>
          <w:p w14:paraId="67E93526" w14:textId="77777777" w:rsidR="00CA5901" w:rsidRPr="00D11B72" w:rsidRDefault="00CA5901" w:rsidP="00D12148">
            <w:pPr>
              <w:pStyle w:val="Tabletext"/>
              <w:rPr>
                <w:noProof/>
              </w:rPr>
            </w:pPr>
            <w:r w:rsidRPr="00D11B72">
              <w:rPr>
                <w:noProof/>
              </w:rPr>
              <w:t>&lt;field default initialization&gt;</w:t>
            </w:r>
          </w:p>
        </w:tc>
        <w:tc>
          <w:tcPr>
            <w:tcW w:w="1134" w:type="dxa"/>
            <w:shd w:val="clear" w:color="auto" w:fill="auto"/>
          </w:tcPr>
          <w:p w14:paraId="78A8F12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43788A3" w14:textId="77777777" w:rsidR="00CA5901" w:rsidRPr="00D11B72" w:rsidRDefault="00CA5901" w:rsidP="00D12148">
            <w:pPr>
              <w:pStyle w:val="Tabletext"/>
              <w:jc w:val="center"/>
              <w:rPr>
                <w:noProof/>
              </w:rPr>
            </w:pPr>
          </w:p>
        </w:tc>
        <w:tc>
          <w:tcPr>
            <w:tcW w:w="1134" w:type="dxa"/>
            <w:shd w:val="clear" w:color="auto" w:fill="auto"/>
          </w:tcPr>
          <w:p w14:paraId="61817C40" w14:textId="77777777" w:rsidR="00CA5901" w:rsidRPr="00D11B72" w:rsidRDefault="00CA5901" w:rsidP="00D12148">
            <w:pPr>
              <w:pStyle w:val="Tabletext"/>
              <w:jc w:val="center"/>
              <w:rPr>
                <w:noProof/>
              </w:rPr>
            </w:pPr>
          </w:p>
        </w:tc>
        <w:tc>
          <w:tcPr>
            <w:tcW w:w="1134" w:type="dxa"/>
            <w:shd w:val="clear" w:color="auto" w:fill="auto"/>
          </w:tcPr>
          <w:p w14:paraId="3F889571" w14:textId="77777777" w:rsidR="00CA5901" w:rsidRPr="00D11B72" w:rsidRDefault="00CA5901" w:rsidP="00D12148">
            <w:pPr>
              <w:pStyle w:val="Tabletext"/>
              <w:jc w:val="center"/>
              <w:rPr>
                <w:noProof/>
              </w:rPr>
            </w:pPr>
          </w:p>
        </w:tc>
        <w:tc>
          <w:tcPr>
            <w:tcW w:w="1134" w:type="dxa"/>
          </w:tcPr>
          <w:p w14:paraId="47D09834" w14:textId="77777777" w:rsidR="00CA5901" w:rsidRPr="00D11B72" w:rsidRDefault="00CA5901" w:rsidP="00D12148">
            <w:pPr>
              <w:pStyle w:val="Tabletext"/>
              <w:jc w:val="center"/>
            </w:pPr>
          </w:p>
        </w:tc>
      </w:tr>
      <w:tr w:rsidR="00CA5901" w:rsidRPr="00D11B72" w14:paraId="4164C00A" w14:textId="286BF0E3" w:rsidTr="00003356">
        <w:trPr>
          <w:jc w:val="center"/>
        </w:trPr>
        <w:tc>
          <w:tcPr>
            <w:tcW w:w="3969" w:type="dxa"/>
            <w:shd w:val="clear" w:color="auto" w:fill="auto"/>
          </w:tcPr>
          <w:p w14:paraId="42E62D66" w14:textId="77777777" w:rsidR="00CA5901" w:rsidRPr="00D11B72" w:rsidRDefault="00CA5901" w:rsidP="00D12148">
            <w:pPr>
              <w:pStyle w:val="Tabletext"/>
              <w:rPr>
                <w:noProof/>
              </w:rPr>
            </w:pPr>
            <w:r w:rsidRPr="00D11B72">
              <w:rPr>
                <w:noProof/>
              </w:rPr>
              <w:t>&lt;field list&gt;</w:t>
            </w:r>
          </w:p>
        </w:tc>
        <w:tc>
          <w:tcPr>
            <w:tcW w:w="1134" w:type="dxa"/>
            <w:shd w:val="clear" w:color="auto" w:fill="auto"/>
          </w:tcPr>
          <w:p w14:paraId="1368771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9ADDA24" w14:textId="77777777" w:rsidR="00CA5901" w:rsidRPr="00D11B72" w:rsidRDefault="00CA5901" w:rsidP="00D12148">
            <w:pPr>
              <w:pStyle w:val="Tabletext"/>
              <w:jc w:val="center"/>
              <w:rPr>
                <w:noProof/>
              </w:rPr>
            </w:pPr>
          </w:p>
        </w:tc>
        <w:tc>
          <w:tcPr>
            <w:tcW w:w="1134" w:type="dxa"/>
            <w:shd w:val="clear" w:color="auto" w:fill="auto"/>
          </w:tcPr>
          <w:p w14:paraId="0D966BAD" w14:textId="77777777" w:rsidR="00CA5901" w:rsidRPr="00D11B72" w:rsidRDefault="00CA5901" w:rsidP="00D12148">
            <w:pPr>
              <w:pStyle w:val="Tabletext"/>
              <w:jc w:val="center"/>
              <w:rPr>
                <w:noProof/>
              </w:rPr>
            </w:pPr>
          </w:p>
        </w:tc>
        <w:tc>
          <w:tcPr>
            <w:tcW w:w="1134" w:type="dxa"/>
            <w:shd w:val="clear" w:color="auto" w:fill="auto"/>
          </w:tcPr>
          <w:p w14:paraId="5EAD8218" w14:textId="77777777" w:rsidR="00CA5901" w:rsidRPr="00D11B72" w:rsidRDefault="00CA5901" w:rsidP="00D12148">
            <w:pPr>
              <w:pStyle w:val="Tabletext"/>
              <w:jc w:val="center"/>
              <w:rPr>
                <w:noProof/>
              </w:rPr>
            </w:pPr>
          </w:p>
        </w:tc>
        <w:tc>
          <w:tcPr>
            <w:tcW w:w="1134" w:type="dxa"/>
          </w:tcPr>
          <w:p w14:paraId="500500D1" w14:textId="77777777" w:rsidR="00CA5901" w:rsidRPr="00D11B72" w:rsidRDefault="00CA5901" w:rsidP="00D12148">
            <w:pPr>
              <w:pStyle w:val="Tabletext"/>
              <w:jc w:val="center"/>
            </w:pPr>
          </w:p>
        </w:tc>
      </w:tr>
      <w:tr w:rsidR="00CA5901" w:rsidRPr="00D11B72" w14:paraId="763A3A5E" w14:textId="6AFD2F49" w:rsidTr="00003356">
        <w:trPr>
          <w:jc w:val="center"/>
        </w:trPr>
        <w:tc>
          <w:tcPr>
            <w:tcW w:w="3969" w:type="dxa"/>
            <w:shd w:val="clear" w:color="auto" w:fill="auto"/>
          </w:tcPr>
          <w:p w14:paraId="512819FF" w14:textId="77777777" w:rsidR="00CA5901" w:rsidRPr="00D11B72" w:rsidRDefault="00CA5901" w:rsidP="00D12148">
            <w:pPr>
              <w:pStyle w:val="Tabletext"/>
              <w:rPr>
                <w:noProof/>
              </w:rPr>
            </w:pPr>
            <w:r w:rsidRPr="00D11B72">
              <w:rPr>
                <w:noProof/>
              </w:rPr>
              <w:t>&lt;field name&gt;</w:t>
            </w:r>
          </w:p>
        </w:tc>
        <w:tc>
          <w:tcPr>
            <w:tcW w:w="1134" w:type="dxa"/>
            <w:shd w:val="clear" w:color="auto" w:fill="auto"/>
          </w:tcPr>
          <w:p w14:paraId="0A7A27B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B52C71E" w14:textId="77777777" w:rsidR="00CA5901" w:rsidRPr="00D11B72" w:rsidRDefault="00CA5901" w:rsidP="00D12148">
            <w:pPr>
              <w:pStyle w:val="Tabletext"/>
              <w:jc w:val="center"/>
              <w:rPr>
                <w:noProof/>
              </w:rPr>
            </w:pPr>
          </w:p>
        </w:tc>
        <w:tc>
          <w:tcPr>
            <w:tcW w:w="1134" w:type="dxa"/>
            <w:shd w:val="clear" w:color="auto" w:fill="auto"/>
          </w:tcPr>
          <w:p w14:paraId="01AD7463" w14:textId="77777777" w:rsidR="00CA5901" w:rsidRPr="00D11B72" w:rsidRDefault="00CA5901" w:rsidP="00D12148">
            <w:pPr>
              <w:pStyle w:val="Tabletext"/>
              <w:jc w:val="center"/>
              <w:rPr>
                <w:noProof/>
              </w:rPr>
            </w:pPr>
          </w:p>
        </w:tc>
        <w:tc>
          <w:tcPr>
            <w:tcW w:w="1134" w:type="dxa"/>
            <w:shd w:val="clear" w:color="auto" w:fill="auto"/>
          </w:tcPr>
          <w:p w14:paraId="7656AD10" w14:textId="77777777" w:rsidR="00CA5901" w:rsidRPr="00D11B72" w:rsidRDefault="00CA5901" w:rsidP="00D12148">
            <w:pPr>
              <w:pStyle w:val="Tabletext"/>
              <w:jc w:val="center"/>
              <w:rPr>
                <w:noProof/>
              </w:rPr>
            </w:pPr>
          </w:p>
        </w:tc>
        <w:tc>
          <w:tcPr>
            <w:tcW w:w="1134" w:type="dxa"/>
          </w:tcPr>
          <w:p w14:paraId="0E0BE9CD" w14:textId="77777777" w:rsidR="00CA5901" w:rsidRPr="00D11B72" w:rsidRDefault="00CA5901" w:rsidP="00D12148">
            <w:pPr>
              <w:pStyle w:val="Tabletext"/>
              <w:jc w:val="center"/>
            </w:pPr>
          </w:p>
        </w:tc>
      </w:tr>
      <w:tr w:rsidR="00CA5901" w:rsidRPr="00D11B72" w14:paraId="0206F9B6" w14:textId="7A150EB3" w:rsidTr="00003356">
        <w:trPr>
          <w:jc w:val="center"/>
        </w:trPr>
        <w:tc>
          <w:tcPr>
            <w:tcW w:w="3969" w:type="dxa"/>
            <w:shd w:val="clear" w:color="auto" w:fill="auto"/>
          </w:tcPr>
          <w:p w14:paraId="32DE2D26" w14:textId="77777777" w:rsidR="00CA5901" w:rsidRPr="00D11B72" w:rsidRDefault="00CA5901" w:rsidP="00D12148">
            <w:pPr>
              <w:pStyle w:val="Tabletext"/>
              <w:rPr>
                <w:noProof/>
              </w:rPr>
            </w:pPr>
            <w:r w:rsidRPr="00D11B72">
              <w:rPr>
                <w:noProof/>
              </w:rPr>
              <w:t>&lt;field number&gt;</w:t>
            </w:r>
          </w:p>
        </w:tc>
        <w:tc>
          <w:tcPr>
            <w:tcW w:w="1134" w:type="dxa"/>
            <w:shd w:val="clear" w:color="auto" w:fill="auto"/>
          </w:tcPr>
          <w:p w14:paraId="1076CE2B" w14:textId="77777777" w:rsidR="00CA5901" w:rsidRPr="00D11B72" w:rsidRDefault="00CA5901" w:rsidP="00D12148">
            <w:pPr>
              <w:pStyle w:val="Tabletext"/>
              <w:jc w:val="center"/>
              <w:rPr>
                <w:noProof/>
              </w:rPr>
            </w:pPr>
          </w:p>
        </w:tc>
        <w:tc>
          <w:tcPr>
            <w:tcW w:w="1134" w:type="dxa"/>
            <w:shd w:val="clear" w:color="auto" w:fill="auto"/>
          </w:tcPr>
          <w:p w14:paraId="38D00669" w14:textId="77777777" w:rsidR="00CA5901" w:rsidRPr="00D11B72" w:rsidRDefault="00CA5901" w:rsidP="00D12148">
            <w:pPr>
              <w:pStyle w:val="Tabletext"/>
              <w:jc w:val="center"/>
              <w:rPr>
                <w:noProof/>
              </w:rPr>
            </w:pPr>
          </w:p>
        </w:tc>
        <w:tc>
          <w:tcPr>
            <w:tcW w:w="1134" w:type="dxa"/>
            <w:shd w:val="clear" w:color="auto" w:fill="auto"/>
          </w:tcPr>
          <w:p w14:paraId="1F92CC3A" w14:textId="77777777" w:rsidR="00CA5901" w:rsidRPr="00D11B72" w:rsidRDefault="00CA5901" w:rsidP="00D12148">
            <w:pPr>
              <w:pStyle w:val="Tabletext"/>
              <w:jc w:val="center"/>
              <w:rPr>
                <w:noProof/>
              </w:rPr>
            </w:pPr>
          </w:p>
        </w:tc>
        <w:tc>
          <w:tcPr>
            <w:tcW w:w="1134" w:type="dxa"/>
            <w:shd w:val="clear" w:color="auto" w:fill="auto"/>
          </w:tcPr>
          <w:p w14:paraId="5DB19DFE" w14:textId="77777777" w:rsidR="00CA5901" w:rsidRPr="00D11B72" w:rsidRDefault="00CA5901" w:rsidP="00D12148">
            <w:pPr>
              <w:pStyle w:val="Tabletext"/>
              <w:jc w:val="center"/>
              <w:rPr>
                <w:noProof/>
              </w:rPr>
            </w:pPr>
            <w:r w:rsidRPr="00D11B72">
              <w:rPr>
                <w:noProof/>
              </w:rPr>
              <w:t>defined</w:t>
            </w:r>
          </w:p>
        </w:tc>
        <w:tc>
          <w:tcPr>
            <w:tcW w:w="1134" w:type="dxa"/>
          </w:tcPr>
          <w:p w14:paraId="14E1CFD5" w14:textId="77777777" w:rsidR="00CA5901" w:rsidRPr="00D11B72" w:rsidRDefault="00CA5901" w:rsidP="00D12148">
            <w:pPr>
              <w:pStyle w:val="Tabletext"/>
              <w:jc w:val="center"/>
            </w:pPr>
          </w:p>
        </w:tc>
      </w:tr>
      <w:tr w:rsidR="00CA5901" w:rsidRPr="00D11B72" w14:paraId="31BF91EC" w14:textId="35EED9F3" w:rsidTr="00003356">
        <w:trPr>
          <w:jc w:val="center"/>
        </w:trPr>
        <w:tc>
          <w:tcPr>
            <w:tcW w:w="3969" w:type="dxa"/>
            <w:shd w:val="clear" w:color="auto" w:fill="auto"/>
          </w:tcPr>
          <w:p w14:paraId="60A665D3" w14:textId="77777777" w:rsidR="00CA5901" w:rsidRPr="00D11B72" w:rsidRDefault="00CA5901" w:rsidP="00D12148">
            <w:pPr>
              <w:pStyle w:val="Tabletext"/>
              <w:rPr>
                <w:noProof/>
              </w:rPr>
            </w:pPr>
            <w:r w:rsidRPr="00D11B72">
              <w:rPr>
                <w:noProof/>
              </w:rPr>
              <w:t>&lt;field primary&gt;</w:t>
            </w:r>
          </w:p>
        </w:tc>
        <w:tc>
          <w:tcPr>
            <w:tcW w:w="1134" w:type="dxa"/>
            <w:shd w:val="clear" w:color="auto" w:fill="auto"/>
          </w:tcPr>
          <w:p w14:paraId="6A9D3E0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D614C04" w14:textId="77777777" w:rsidR="00CA5901" w:rsidRPr="00D11B72" w:rsidRDefault="00CA5901" w:rsidP="00D12148">
            <w:pPr>
              <w:pStyle w:val="Tabletext"/>
              <w:jc w:val="center"/>
              <w:rPr>
                <w:noProof/>
              </w:rPr>
            </w:pPr>
          </w:p>
        </w:tc>
        <w:tc>
          <w:tcPr>
            <w:tcW w:w="1134" w:type="dxa"/>
            <w:shd w:val="clear" w:color="auto" w:fill="auto"/>
          </w:tcPr>
          <w:p w14:paraId="08ADF525" w14:textId="77777777" w:rsidR="00CA5901" w:rsidRPr="00D11B72" w:rsidRDefault="00CA5901" w:rsidP="00D12148">
            <w:pPr>
              <w:pStyle w:val="Tabletext"/>
              <w:jc w:val="center"/>
              <w:rPr>
                <w:noProof/>
              </w:rPr>
            </w:pPr>
          </w:p>
        </w:tc>
        <w:tc>
          <w:tcPr>
            <w:tcW w:w="1134" w:type="dxa"/>
            <w:shd w:val="clear" w:color="auto" w:fill="auto"/>
          </w:tcPr>
          <w:p w14:paraId="14A24F0E" w14:textId="77777777" w:rsidR="00CA5901" w:rsidRPr="00D11B72" w:rsidRDefault="00CA5901" w:rsidP="00D12148">
            <w:pPr>
              <w:pStyle w:val="Tabletext"/>
              <w:jc w:val="center"/>
              <w:rPr>
                <w:noProof/>
              </w:rPr>
            </w:pPr>
            <w:r w:rsidRPr="00D11B72">
              <w:rPr>
                <w:noProof/>
              </w:rPr>
              <w:t>redefined</w:t>
            </w:r>
          </w:p>
        </w:tc>
        <w:tc>
          <w:tcPr>
            <w:tcW w:w="1134" w:type="dxa"/>
          </w:tcPr>
          <w:p w14:paraId="272C0244" w14:textId="77777777" w:rsidR="00CA5901" w:rsidRPr="00D11B72" w:rsidRDefault="00CA5901" w:rsidP="00D12148">
            <w:pPr>
              <w:pStyle w:val="Tabletext"/>
              <w:jc w:val="center"/>
            </w:pPr>
          </w:p>
        </w:tc>
      </w:tr>
      <w:tr w:rsidR="00CA5901" w:rsidRPr="00D11B72" w14:paraId="6FD76326" w14:textId="5E5FAD03" w:rsidTr="00003356">
        <w:trPr>
          <w:jc w:val="center"/>
        </w:trPr>
        <w:tc>
          <w:tcPr>
            <w:tcW w:w="3969" w:type="dxa"/>
            <w:shd w:val="clear" w:color="auto" w:fill="auto"/>
          </w:tcPr>
          <w:p w14:paraId="1D4DC94D" w14:textId="77777777" w:rsidR="00CA5901" w:rsidRPr="00D11B72" w:rsidRDefault="00CA5901" w:rsidP="00D12148">
            <w:pPr>
              <w:pStyle w:val="Tabletext"/>
              <w:rPr>
                <w:noProof/>
              </w:rPr>
            </w:pPr>
            <w:r w:rsidRPr="00D11B72">
              <w:rPr>
                <w:noProof/>
              </w:rPr>
              <w:t>&lt;field sort&gt;</w:t>
            </w:r>
          </w:p>
        </w:tc>
        <w:tc>
          <w:tcPr>
            <w:tcW w:w="1134" w:type="dxa"/>
            <w:shd w:val="clear" w:color="auto" w:fill="auto"/>
          </w:tcPr>
          <w:p w14:paraId="4C305C2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4BFB16" w14:textId="77777777" w:rsidR="00CA5901" w:rsidRPr="00D11B72" w:rsidRDefault="00CA5901" w:rsidP="00D12148">
            <w:pPr>
              <w:pStyle w:val="Tabletext"/>
              <w:jc w:val="center"/>
              <w:rPr>
                <w:noProof/>
              </w:rPr>
            </w:pPr>
          </w:p>
        </w:tc>
        <w:tc>
          <w:tcPr>
            <w:tcW w:w="1134" w:type="dxa"/>
            <w:shd w:val="clear" w:color="auto" w:fill="auto"/>
          </w:tcPr>
          <w:p w14:paraId="5BEC80AA" w14:textId="77777777" w:rsidR="00CA5901" w:rsidRPr="00D11B72" w:rsidRDefault="00CA5901" w:rsidP="00D12148">
            <w:pPr>
              <w:pStyle w:val="Tabletext"/>
              <w:jc w:val="center"/>
              <w:rPr>
                <w:noProof/>
              </w:rPr>
            </w:pPr>
          </w:p>
        </w:tc>
        <w:tc>
          <w:tcPr>
            <w:tcW w:w="1134" w:type="dxa"/>
            <w:shd w:val="clear" w:color="auto" w:fill="auto"/>
          </w:tcPr>
          <w:p w14:paraId="1B10D566" w14:textId="77777777" w:rsidR="00CA5901" w:rsidRPr="00D11B72" w:rsidRDefault="00CA5901" w:rsidP="00D12148">
            <w:pPr>
              <w:pStyle w:val="Tabletext"/>
              <w:jc w:val="center"/>
              <w:rPr>
                <w:noProof/>
              </w:rPr>
            </w:pPr>
          </w:p>
        </w:tc>
        <w:tc>
          <w:tcPr>
            <w:tcW w:w="1134" w:type="dxa"/>
          </w:tcPr>
          <w:p w14:paraId="177D42C7" w14:textId="77777777" w:rsidR="00CA5901" w:rsidRPr="00D11B72" w:rsidRDefault="00CA5901" w:rsidP="00D12148">
            <w:pPr>
              <w:pStyle w:val="Tabletext"/>
              <w:jc w:val="center"/>
            </w:pPr>
          </w:p>
        </w:tc>
      </w:tr>
      <w:tr w:rsidR="00CA5901" w:rsidRPr="00D11B72" w14:paraId="2136CD7B" w14:textId="3B779B58" w:rsidTr="00003356">
        <w:trPr>
          <w:jc w:val="center"/>
        </w:trPr>
        <w:tc>
          <w:tcPr>
            <w:tcW w:w="3969" w:type="dxa"/>
            <w:shd w:val="clear" w:color="auto" w:fill="auto"/>
          </w:tcPr>
          <w:p w14:paraId="35039261" w14:textId="77777777" w:rsidR="00CA5901" w:rsidRPr="00D11B72" w:rsidRDefault="00CA5901" w:rsidP="00D12148">
            <w:pPr>
              <w:pStyle w:val="Tabletext"/>
              <w:rPr>
                <w:noProof/>
              </w:rPr>
            </w:pPr>
            <w:r w:rsidRPr="00D11B72">
              <w:rPr>
                <w:noProof/>
              </w:rPr>
              <w:t>&lt;field variable&gt;</w:t>
            </w:r>
          </w:p>
        </w:tc>
        <w:tc>
          <w:tcPr>
            <w:tcW w:w="1134" w:type="dxa"/>
            <w:shd w:val="clear" w:color="auto" w:fill="auto"/>
          </w:tcPr>
          <w:p w14:paraId="65136A8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4EAAE56" w14:textId="77777777" w:rsidR="00CA5901" w:rsidRPr="00D11B72" w:rsidRDefault="00CA5901" w:rsidP="00D12148">
            <w:pPr>
              <w:pStyle w:val="Tabletext"/>
              <w:jc w:val="center"/>
              <w:rPr>
                <w:noProof/>
              </w:rPr>
            </w:pPr>
          </w:p>
        </w:tc>
        <w:tc>
          <w:tcPr>
            <w:tcW w:w="1134" w:type="dxa"/>
            <w:shd w:val="clear" w:color="auto" w:fill="auto"/>
          </w:tcPr>
          <w:p w14:paraId="2A2EE54C" w14:textId="77777777" w:rsidR="00CA5901" w:rsidRPr="00D11B72" w:rsidRDefault="00CA5901" w:rsidP="00D12148">
            <w:pPr>
              <w:pStyle w:val="Tabletext"/>
              <w:jc w:val="center"/>
              <w:rPr>
                <w:noProof/>
              </w:rPr>
            </w:pPr>
          </w:p>
        </w:tc>
        <w:tc>
          <w:tcPr>
            <w:tcW w:w="1134" w:type="dxa"/>
            <w:shd w:val="clear" w:color="auto" w:fill="auto"/>
          </w:tcPr>
          <w:p w14:paraId="641F5618" w14:textId="77777777" w:rsidR="00CA5901" w:rsidRPr="00D11B72" w:rsidRDefault="00CA5901" w:rsidP="00D12148">
            <w:pPr>
              <w:pStyle w:val="Tabletext"/>
              <w:jc w:val="center"/>
              <w:rPr>
                <w:noProof/>
              </w:rPr>
            </w:pPr>
            <w:r w:rsidRPr="00D11B72">
              <w:rPr>
                <w:noProof/>
              </w:rPr>
              <w:t>redefined</w:t>
            </w:r>
          </w:p>
        </w:tc>
        <w:tc>
          <w:tcPr>
            <w:tcW w:w="1134" w:type="dxa"/>
          </w:tcPr>
          <w:p w14:paraId="768F4AA5" w14:textId="77777777" w:rsidR="00CA5901" w:rsidRPr="00D11B72" w:rsidRDefault="00CA5901" w:rsidP="00D12148">
            <w:pPr>
              <w:pStyle w:val="Tabletext"/>
              <w:jc w:val="center"/>
            </w:pPr>
          </w:p>
        </w:tc>
      </w:tr>
      <w:tr w:rsidR="00CA5901" w:rsidRPr="00D11B72" w14:paraId="1D3331D5" w14:textId="722F8750" w:rsidTr="00003356">
        <w:trPr>
          <w:jc w:val="center"/>
        </w:trPr>
        <w:tc>
          <w:tcPr>
            <w:tcW w:w="3969" w:type="dxa"/>
            <w:shd w:val="clear" w:color="auto" w:fill="auto"/>
          </w:tcPr>
          <w:p w14:paraId="4E75BDB3" w14:textId="77777777" w:rsidR="00CA5901" w:rsidRPr="00D11B72" w:rsidRDefault="00CA5901" w:rsidP="00D12148">
            <w:pPr>
              <w:pStyle w:val="Tabletext"/>
              <w:rPr>
                <w:noProof/>
              </w:rPr>
            </w:pPr>
            <w:r w:rsidRPr="00D11B72">
              <w:rPr>
                <w:noProof/>
              </w:rPr>
              <w:t>&lt;field&gt;</w:t>
            </w:r>
          </w:p>
        </w:tc>
        <w:tc>
          <w:tcPr>
            <w:tcW w:w="1134" w:type="dxa"/>
            <w:shd w:val="clear" w:color="auto" w:fill="auto"/>
          </w:tcPr>
          <w:p w14:paraId="15FB69F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91C54A9" w14:textId="77777777" w:rsidR="00CA5901" w:rsidRPr="00D11B72" w:rsidRDefault="00CA5901" w:rsidP="00D12148">
            <w:pPr>
              <w:pStyle w:val="Tabletext"/>
              <w:jc w:val="center"/>
              <w:rPr>
                <w:noProof/>
              </w:rPr>
            </w:pPr>
          </w:p>
        </w:tc>
        <w:tc>
          <w:tcPr>
            <w:tcW w:w="1134" w:type="dxa"/>
            <w:shd w:val="clear" w:color="auto" w:fill="auto"/>
          </w:tcPr>
          <w:p w14:paraId="7EE8B8DF" w14:textId="77777777" w:rsidR="00CA5901" w:rsidRPr="00D11B72" w:rsidRDefault="00CA5901" w:rsidP="00D12148">
            <w:pPr>
              <w:pStyle w:val="Tabletext"/>
              <w:jc w:val="center"/>
              <w:rPr>
                <w:noProof/>
              </w:rPr>
            </w:pPr>
          </w:p>
        </w:tc>
        <w:tc>
          <w:tcPr>
            <w:tcW w:w="1134" w:type="dxa"/>
            <w:shd w:val="clear" w:color="auto" w:fill="auto"/>
          </w:tcPr>
          <w:p w14:paraId="41094F47" w14:textId="77777777" w:rsidR="00CA5901" w:rsidRPr="00D11B72" w:rsidRDefault="00CA5901" w:rsidP="00D12148">
            <w:pPr>
              <w:pStyle w:val="Tabletext"/>
              <w:jc w:val="center"/>
              <w:rPr>
                <w:noProof/>
              </w:rPr>
            </w:pPr>
          </w:p>
        </w:tc>
        <w:tc>
          <w:tcPr>
            <w:tcW w:w="1134" w:type="dxa"/>
          </w:tcPr>
          <w:p w14:paraId="2466ED25" w14:textId="77777777" w:rsidR="00CA5901" w:rsidRPr="00D11B72" w:rsidRDefault="00CA5901" w:rsidP="00D12148">
            <w:pPr>
              <w:pStyle w:val="Tabletext"/>
              <w:jc w:val="center"/>
            </w:pPr>
          </w:p>
        </w:tc>
      </w:tr>
      <w:tr w:rsidR="00CA5901" w:rsidRPr="00D11B72" w14:paraId="2ACC6A8A" w14:textId="1BA45945" w:rsidTr="00003356">
        <w:trPr>
          <w:jc w:val="center"/>
        </w:trPr>
        <w:tc>
          <w:tcPr>
            <w:tcW w:w="3969" w:type="dxa"/>
            <w:shd w:val="clear" w:color="auto" w:fill="auto"/>
          </w:tcPr>
          <w:p w14:paraId="500B8674" w14:textId="77777777" w:rsidR="00CA5901" w:rsidRPr="00D11B72" w:rsidRDefault="00CA5901" w:rsidP="00D12148">
            <w:pPr>
              <w:pStyle w:val="Tabletext"/>
              <w:rPr>
                <w:noProof/>
              </w:rPr>
            </w:pPr>
            <w:r w:rsidRPr="00D11B72">
              <w:rPr>
                <w:noProof/>
              </w:rPr>
              <w:t>&lt;fields of sort&gt;</w:t>
            </w:r>
          </w:p>
        </w:tc>
        <w:tc>
          <w:tcPr>
            <w:tcW w:w="1134" w:type="dxa"/>
            <w:shd w:val="clear" w:color="auto" w:fill="auto"/>
          </w:tcPr>
          <w:p w14:paraId="6531F45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876C202" w14:textId="77777777" w:rsidR="00CA5901" w:rsidRPr="00D11B72" w:rsidRDefault="00CA5901" w:rsidP="00D12148">
            <w:pPr>
              <w:pStyle w:val="Tabletext"/>
              <w:jc w:val="center"/>
              <w:rPr>
                <w:noProof/>
              </w:rPr>
            </w:pPr>
          </w:p>
        </w:tc>
        <w:tc>
          <w:tcPr>
            <w:tcW w:w="1134" w:type="dxa"/>
            <w:shd w:val="clear" w:color="auto" w:fill="auto"/>
          </w:tcPr>
          <w:p w14:paraId="0EFDA6DD" w14:textId="77777777" w:rsidR="00CA5901" w:rsidRPr="00D11B72" w:rsidRDefault="00CA5901" w:rsidP="00D12148">
            <w:pPr>
              <w:pStyle w:val="Tabletext"/>
              <w:jc w:val="center"/>
              <w:rPr>
                <w:noProof/>
              </w:rPr>
            </w:pPr>
          </w:p>
        </w:tc>
        <w:tc>
          <w:tcPr>
            <w:tcW w:w="1134" w:type="dxa"/>
            <w:shd w:val="clear" w:color="auto" w:fill="auto"/>
          </w:tcPr>
          <w:p w14:paraId="33F7217C" w14:textId="77777777" w:rsidR="00CA5901" w:rsidRPr="00D11B72" w:rsidRDefault="00CA5901" w:rsidP="00D12148">
            <w:pPr>
              <w:pStyle w:val="Tabletext"/>
              <w:jc w:val="center"/>
              <w:rPr>
                <w:noProof/>
              </w:rPr>
            </w:pPr>
            <w:r w:rsidRPr="00D11B72">
              <w:rPr>
                <w:noProof/>
              </w:rPr>
              <w:t>redefined</w:t>
            </w:r>
          </w:p>
        </w:tc>
        <w:tc>
          <w:tcPr>
            <w:tcW w:w="1134" w:type="dxa"/>
          </w:tcPr>
          <w:p w14:paraId="0B0161B8" w14:textId="77777777" w:rsidR="00CA5901" w:rsidRPr="00D11B72" w:rsidRDefault="00CA5901" w:rsidP="00D12148">
            <w:pPr>
              <w:pStyle w:val="Tabletext"/>
              <w:jc w:val="center"/>
            </w:pPr>
          </w:p>
        </w:tc>
      </w:tr>
      <w:tr w:rsidR="00CA5901" w:rsidRPr="00D11B72" w14:paraId="3E37CED6" w14:textId="4F0E856B" w:rsidTr="00003356">
        <w:trPr>
          <w:jc w:val="center"/>
        </w:trPr>
        <w:tc>
          <w:tcPr>
            <w:tcW w:w="3969" w:type="dxa"/>
            <w:shd w:val="clear" w:color="auto" w:fill="auto"/>
          </w:tcPr>
          <w:p w14:paraId="7F1FF776" w14:textId="77777777" w:rsidR="00CA5901" w:rsidRPr="00D11B72" w:rsidRDefault="00CA5901" w:rsidP="00D12148">
            <w:pPr>
              <w:pStyle w:val="Tabletext"/>
              <w:rPr>
                <w:noProof/>
              </w:rPr>
            </w:pPr>
            <w:r w:rsidRPr="00D11B72">
              <w:rPr>
                <w:noProof/>
              </w:rPr>
              <w:t>&lt;finalization statement&gt;</w:t>
            </w:r>
          </w:p>
        </w:tc>
        <w:tc>
          <w:tcPr>
            <w:tcW w:w="1134" w:type="dxa"/>
            <w:shd w:val="clear" w:color="auto" w:fill="auto"/>
          </w:tcPr>
          <w:p w14:paraId="08656713" w14:textId="77777777" w:rsidR="00CA5901" w:rsidRPr="00D11B72" w:rsidRDefault="00CA5901" w:rsidP="00D12148">
            <w:pPr>
              <w:pStyle w:val="Tabletext"/>
              <w:jc w:val="center"/>
              <w:rPr>
                <w:noProof/>
              </w:rPr>
            </w:pPr>
          </w:p>
        </w:tc>
        <w:tc>
          <w:tcPr>
            <w:tcW w:w="1134" w:type="dxa"/>
            <w:shd w:val="clear" w:color="auto" w:fill="auto"/>
          </w:tcPr>
          <w:p w14:paraId="35300B7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F347341" w14:textId="77777777" w:rsidR="00CA5901" w:rsidRPr="00D11B72" w:rsidRDefault="00CA5901" w:rsidP="00D12148">
            <w:pPr>
              <w:pStyle w:val="Tabletext"/>
              <w:jc w:val="center"/>
              <w:rPr>
                <w:noProof/>
              </w:rPr>
            </w:pPr>
          </w:p>
        </w:tc>
        <w:tc>
          <w:tcPr>
            <w:tcW w:w="1134" w:type="dxa"/>
            <w:shd w:val="clear" w:color="auto" w:fill="auto"/>
          </w:tcPr>
          <w:p w14:paraId="6A363FBB" w14:textId="77777777" w:rsidR="00CA5901" w:rsidRPr="00D11B72" w:rsidRDefault="00CA5901" w:rsidP="00D12148">
            <w:pPr>
              <w:pStyle w:val="Tabletext"/>
              <w:jc w:val="center"/>
              <w:rPr>
                <w:noProof/>
              </w:rPr>
            </w:pPr>
          </w:p>
        </w:tc>
        <w:tc>
          <w:tcPr>
            <w:tcW w:w="1134" w:type="dxa"/>
          </w:tcPr>
          <w:p w14:paraId="7B212ED6" w14:textId="77777777" w:rsidR="00CA5901" w:rsidRPr="00D11B72" w:rsidRDefault="00CA5901" w:rsidP="00D12148">
            <w:pPr>
              <w:pStyle w:val="Tabletext"/>
              <w:jc w:val="center"/>
            </w:pPr>
          </w:p>
        </w:tc>
      </w:tr>
      <w:tr w:rsidR="00CA5901" w:rsidRPr="00D11B72" w14:paraId="75097251" w14:textId="430EC732" w:rsidTr="00003356">
        <w:trPr>
          <w:jc w:val="center"/>
        </w:trPr>
        <w:tc>
          <w:tcPr>
            <w:tcW w:w="3969" w:type="dxa"/>
            <w:shd w:val="clear" w:color="auto" w:fill="auto"/>
          </w:tcPr>
          <w:p w14:paraId="7E06C2C7" w14:textId="77777777" w:rsidR="00CA5901" w:rsidRPr="00D11B72" w:rsidRDefault="00CA5901" w:rsidP="00D12148">
            <w:pPr>
              <w:pStyle w:val="Tabletext"/>
              <w:rPr>
                <w:noProof/>
              </w:rPr>
            </w:pPr>
            <w:r w:rsidRPr="00D11B72">
              <w:rPr>
                <w:noProof/>
              </w:rPr>
              <w:t>&lt;flow line symbol with arrowhead&gt;</w:t>
            </w:r>
          </w:p>
        </w:tc>
        <w:tc>
          <w:tcPr>
            <w:tcW w:w="1134" w:type="dxa"/>
            <w:shd w:val="clear" w:color="auto" w:fill="auto"/>
          </w:tcPr>
          <w:p w14:paraId="646B40B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19F2A44" w14:textId="77777777" w:rsidR="00CA5901" w:rsidRPr="00D11B72" w:rsidRDefault="00CA5901" w:rsidP="00D12148">
            <w:pPr>
              <w:pStyle w:val="Tabletext"/>
              <w:jc w:val="center"/>
              <w:rPr>
                <w:noProof/>
              </w:rPr>
            </w:pPr>
          </w:p>
        </w:tc>
        <w:tc>
          <w:tcPr>
            <w:tcW w:w="1134" w:type="dxa"/>
            <w:shd w:val="clear" w:color="auto" w:fill="auto"/>
          </w:tcPr>
          <w:p w14:paraId="52252E7F" w14:textId="77777777" w:rsidR="00CA5901" w:rsidRPr="00D11B72" w:rsidRDefault="00CA5901" w:rsidP="00D12148">
            <w:pPr>
              <w:pStyle w:val="Tabletext"/>
              <w:jc w:val="center"/>
              <w:rPr>
                <w:noProof/>
              </w:rPr>
            </w:pPr>
          </w:p>
        </w:tc>
        <w:tc>
          <w:tcPr>
            <w:tcW w:w="1134" w:type="dxa"/>
            <w:shd w:val="clear" w:color="auto" w:fill="auto"/>
          </w:tcPr>
          <w:p w14:paraId="77759607" w14:textId="77777777" w:rsidR="00CA5901" w:rsidRPr="00D11B72" w:rsidRDefault="00CA5901" w:rsidP="00D12148">
            <w:pPr>
              <w:pStyle w:val="Tabletext"/>
              <w:jc w:val="center"/>
              <w:rPr>
                <w:noProof/>
              </w:rPr>
            </w:pPr>
          </w:p>
        </w:tc>
        <w:tc>
          <w:tcPr>
            <w:tcW w:w="1134" w:type="dxa"/>
          </w:tcPr>
          <w:p w14:paraId="28FCA1F5" w14:textId="77777777" w:rsidR="00CA5901" w:rsidRPr="00D11B72" w:rsidRDefault="00CA5901" w:rsidP="00D12148">
            <w:pPr>
              <w:pStyle w:val="Tabletext"/>
              <w:jc w:val="center"/>
            </w:pPr>
          </w:p>
        </w:tc>
      </w:tr>
      <w:tr w:rsidR="00CA5901" w:rsidRPr="00D11B72" w14:paraId="36522CD2" w14:textId="7EDDF0D8" w:rsidTr="00003356">
        <w:trPr>
          <w:jc w:val="center"/>
        </w:trPr>
        <w:tc>
          <w:tcPr>
            <w:tcW w:w="3969" w:type="dxa"/>
            <w:shd w:val="clear" w:color="auto" w:fill="auto"/>
          </w:tcPr>
          <w:p w14:paraId="06737D4C" w14:textId="77777777" w:rsidR="00CA5901" w:rsidRPr="00D11B72" w:rsidRDefault="00CA5901" w:rsidP="00D12148">
            <w:pPr>
              <w:pStyle w:val="Tabletext"/>
              <w:rPr>
                <w:noProof/>
              </w:rPr>
            </w:pPr>
            <w:r w:rsidRPr="00D11B72">
              <w:rPr>
                <w:noProof/>
              </w:rPr>
              <w:t>&lt;flow line symbol without arrowhead&gt;</w:t>
            </w:r>
          </w:p>
        </w:tc>
        <w:tc>
          <w:tcPr>
            <w:tcW w:w="1134" w:type="dxa"/>
            <w:shd w:val="clear" w:color="auto" w:fill="auto"/>
          </w:tcPr>
          <w:p w14:paraId="179A876E" w14:textId="77777777" w:rsidR="00CA5901" w:rsidRPr="00D11B72" w:rsidRDefault="00CA5901" w:rsidP="00D12148">
            <w:pPr>
              <w:pStyle w:val="Tabletext"/>
              <w:jc w:val="center"/>
              <w:rPr>
                <w:noProof/>
              </w:rPr>
            </w:pPr>
          </w:p>
        </w:tc>
        <w:tc>
          <w:tcPr>
            <w:tcW w:w="1134" w:type="dxa"/>
            <w:shd w:val="clear" w:color="auto" w:fill="auto"/>
          </w:tcPr>
          <w:p w14:paraId="1E4A50FE" w14:textId="77777777" w:rsidR="00CA5901" w:rsidRPr="00D11B72" w:rsidRDefault="00CA5901" w:rsidP="00D12148">
            <w:pPr>
              <w:pStyle w:val="Tabletext"/>
              <w:jc w:val="center"/>
              <w:rPr>
                <w:noProof/>
              </w:rPr>
            </w:pPr>
          </w:p>
        </w:tc>
        <w:tc>
          <w:tcPr>
            <w:tcW w:w="1134" w:type="dxa"/>
            <w:shd w:val="clear" w:color="auto" w:fill="auto"/>
          </w:tcPr>
          <w:p w14:paraId="2411E56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D9B9FE6" w14:textId="77777777" w:rsidR="00CA5901" w:rsidRPr="00D11B72" w:rsidRDefault="00CA5901" w:rsidP="00D12148">
            <w:pPr>
              <w:pStyle w:val="Tabletext"/>
              <w:jc w:val="center"/>
              <w:rPr>
                <w:noProof/>
              </w:rPr>
            </w:pPr>
          </w:p>
        </w:tc>
        <w:tc>
          <w:tcPr>
            <w:tcW w:w="1134" w:type="dxa"/>
          </w:tcPr>
          <w:p w14:paraId="236D7B31" w14:textId="77777777" w:rsidR="00CA5901" w:rsidRPr="00D11B72" w:rsidRDefault="00CA5901" w:rsidP="00D12148">
            <w:pPr>
              <w:pStyle w:val="Tabletext"/>
              <w:jc w:val="center"/>
            </w:pPr>
          </w:p>
        </w:tc>
      </w:tr>
      <w:tr w:rsidR="00CA5901" w:rsidRPr="00D11B72" w14:paraId="7B4EC875" w14:textId="3A1BCFDB" w:rsidTr="00003356">
        <w:trPr>
          <w:jc w:val="center"/>
        </w:trPr>
        <w:tc>
          <w:tcPr>
            <w:tcW w:w="3969" w:type="dxa"/>
            <w:shd w:val="clear" w:color="auto" w:fill="auto"/>
          </w:tcPr>
          <w:p w14:paraId="098E4E35" w14:textId="77777777" w:rsidR="00CA5901" w:rsidRPr="00D11B72" w:rsidRDefault="00CA5901" w:rsidP="00D12148">
            <w:pPr>
              <w:pStyle w:val="Tabletext"/>
              <w:rPr>
                <w:noProof/>
              </w:rPr>
            </w:pPr>
            <w:r w:rsidRPr="00D11B72">
              <w:rPr>
                <w:noProof/>
              </w:rPr>
              <w:t>&lt;flow line symbol&gt;</w:t>
            </w:r>
          </w:p>
        </w:tc>
        <w:tc>
          <w:tcPr>
            <w:tcW w:w="1134" w:type="dxa"/>
            <w:shd w:val="clear" w:color="auto" w:fill="auto"/>
          </w:tcPr>
          <w:p w14:paraId="335AF98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423ABAD" w14:textId="77777777" w:rsidR="00CA5901" w:rsidRPr="00D11B72" w:rsidRDefault="00CA5901" w:rsidP="00D12148">
            <w:pPr>
              <w:pStyle w:val="Tabletext"/>
              <w:jc w:val="center"/>
              <w:rPr>
                <w:noProof/>
              </w:rPr>
            </w:pPr>
          </w:p>
        </w:tc>
        <w:tc>
          <w:tcPr>
            <w:tcW w:w="1134" w:type="dxa"/>
            <w:shd w:val="clear" w:color="auto" w:fill="auto"/>
          </w:tcPr>
          <w:p w14:paraId="277DDA73"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2323603" w14:textId="77777777" w:rsidR="00CA5901" w:rsidRPr="00D11B72" w:rsidRDefault="00CA5901" w:rsidP="00D12148">
            <w:pPr>
              <w:pStyle w:val="Tabletext"/>
              <w:jc w:val="center"/>
              <w:rPr>
                <w:noProof/>
              </w:rPr>
            </w:pPr>
          </w:p>
        </w:tc>
        <w:tc>
          <w:tcPr>
            <w:tcW w:w="1134" w:type="dxa"/>
          </w:tcPr>
          <w:p w14:paraId="5801E238" w14:textId="77777777" w:rsidR="00CA5901" w:rsidRPr="00D11B72" w:rsidRDefault="00CA5901" w:rsidP="00D12148">
            <w:pPr>
              <w:pStyle w:val="Tabletext"/>
              <w:jc w:val="center"/>
            </w:pPr>
          </w:p>
        </w:tc>
      </w:tr>
      <w:tr w:rsidR="00CA5901" w:rsidRPr="00D11B72" w14:paraId="6F07C12C" w14:textId="5B505A21" w:rsidTr="00003356">
        <w:trPr>
          <w:jc w:val="center"/>
        </w:trPr>
        <w:tc>
          <w:tcPr>
            <w:tcW w:w="3969" w:type="dxa"/>
            <w:shd w:val="clear" w:color="auto" w:fill="auto"/>
          </w:tcPr>
          <w:p w14:paraId="186D39A0" w14:textId="77777777" w:rsidR="00CA5901" w:rsidRPr="00D11B72" w:rsidRDefault="00CA5901" w:rsidP="00D12148">
            <w:pPr>
              <w:pStyle w:val="Tabletext"/>
              <w:rPr>
                <w:noProof/>
              </w:rPr>
            </w:pPr>
            <w:r w:rsidRPr="00D11B72">
              <w:rPr>
                <w:noProof/>
              </w:rPr>
              <w:t>&lt;formal context parameter list&gt;</w:t>
            </w:r>
          </w:p>
        </w:tc>
        <w:tc>
          <w:tcPr>
            <w:tcW w:w="1134" w:type="dxa"/>
            <w:shd w:val="clear" w:color="auto" w:fill="auto"/>
          </w:tcPr>
          <w:p w14:paraId="31487230" w14:textId="77777777" w:rsidR="00CA5901" w:rsidRPr="00D11B72" w:rsidRDefault="00CA5901" w:rsidP="00D12148">
            <w:pPr>
              <w:pStyle w:val="Tabletext"/>
              <w:jc w:val="center"/>
              <w:rPr>
                <w:noProof/>
              </w:rPr>
            </w:pPr>
          </w:p>
        </w:tc>
        <w:tc>
          <w:tcPr>
            <w:tcW w:w="1134" w:type="dxa"/>
            <w:shd w:val="clear" w:color="auto" w:fill="auto"/>
          </w:tcPr>
          <w:p w14:paraId="435164B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491B30C" w14:textId="77777777" w:rsidR="00CA5901" w:rsidRPr="00D11B72" w:rsidRDefault="00CA5901" w:rsidP="00D12148">
            <w:pPr>
              <w:pStyle w:val="Tabletext"/>
              <w:jc w:val="center"/>
            </w:pPr>
          </w:p>
        </w:tc>
        <w:tc>
          <w:tcPr>
            <w:tcW w:w="1134" w:type="dxa"/>
            <w:shd w:val="clear" w:color="auto" w:fill="auto"/>
          </w:tcPr>
          <w:p w14:paraId="048EA2CA" w14:textId="77777777" w:rsidR="00CA5901" w:rsidRPr="00D11B72" w:rsidRDefault="00CA5901" w:rsidP="00D12148">
            <w:pPr>
              <w:pStyle w:val="Tabletext"/>
              <w:jc w:val="center"/>
              <w:rPr>
                <w:noProof/>
              </w:rPr>
            </w:pPr>
          </w:p>
        </w:tc>
        <w:tc>
          <w:tcPr>
            <w:tcW w:w="1134" w:type="dxa"/>
          </w:tcPr>
          <w:p w14:paraId="349E9162" w14:textId="77777777" w:rsidR="00CA5901" w:rsidRPr="00D11B72" w:rsidRDefault="00CA5901" w:rsidP="00D12148">
            <w:pPr>
              <w:pStyle w:val="Tabletext"/>
              <w:jc w:val="center"/>
            </w:pPr>
          </w:p>
        </w:tc>
      </w:tr>
      <w:tr w:rsidR="00CA5901" w:rsidRPr="00D11B72" w14:paraId="5155EA04" w14:textId="423C3DEF" w:rsidTr="00003356">
        <w:trPr>
          <w:jc w:val="center"/>
        </w:trPr>
        <w:tc>
          <w:tcPr>
            <w:tcW w:w="3969" w:type="dxa"/>
            <w:shd w:val="clear" w:color="auto" w:fill="auto"/>
          </w:tcPr>
          <w:p w14:paraId="178AB21E" w14:textId="77777777" w:rsidR="00CA5901" w:rsidRPr="00D11B72" w:rsidRDefault="00CA5901" w:rsidP="00D12148">
            <w:pPr>
              <w:pStyle w:val="Tabletext"/>
              <w:rPr>
                <w:noProof/>
              </w:rPr>
            </w:pPr>
            <w:r w:rsidRPr="00D11B72">
              <w:rPr>
                <w:noProof/>
              </w:rPr>
              <w:t>&lt;formal context parameter&gt;</w:t>
            </w:r>
          </w:p>
        </w:tc>
        <w:tc>
          <w:tcPr>
            <w:tcW w:w="1134" w:type="dxa"/>
            <w:shd w:val="clear" w:color="auto" w:fill="auto"/>
          </w:tcPr>
          <w:p w14:paraId="3EDFE990" w14:textId="77777777" w:rsidR="00CA5901" w:rsidRPr="00D11B72" w:rsidRDefault="00CA5901" w:rsidP="00D12148">
            <w:pPr>
              <w:pStyle w:val="Tabletext"/>
              <w:jc w:val="center"/>
              <w:rPr>
                <w:noProof/>
              </w:rPr>
            </w:pPr>
          </w:p>
        </w:tc>
        <w:tc>
          <w:tcPr>
            <w:tcW w:w="1134" w:type="dxa"/>
            <w:shd w:val="clear" w:color="auto" w:fill="auto"/>
          </w:tcPr>
          <w:p w14:paraId="2F1009C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5544102" w14:textId="77777777" w:rsidR="00CA5901" w:rsidRPr="00D11B72" w:rsidRDefault="00CA5901" w:rsidP="00D12148">
            <w:pPr>
              <w:pStyle w:val="Tabletext"/>
              <w:jc w:val="center"/>
            </w:pPr>
          </w:p>
        </w:tc>
        <w:tc>
          <w:tcPr>
            <w:tcW w:w="1134" w:type="dxa"/>
            <w:shd w:val="clear" w:color="auto" w:fill="auto"/>
          </w:tcPr>
          <w:p w14:paraId="5C4EAD29" w14:textId="77777777" w:rsidR="00CA5901" w:rsidRPr="00D11B72" w:rsidRDefault="00CA5901" w:rsidP="00D12148">
            <w:pPr>
              <w:pStyle w:val="Tabletext"/>
              <w:jc w:val="center"/>
              <w:rPr>
                <w:noProof/>
              </w:rPr>
            </w:pPr>
          </w:p>
        </w:tc>
        <w:tc>
          <w:tcPr>
            <w:tcW w:w="1134" w:type="dxa"/>
          </w:tcPr>
          <w:p w14:paraId="1C20D1CB" w14:textId="77777777" w:rsidR="00CA5901" w:rsidRPr="00D11B72" w:rsidRDefault="00CA5901" w:rsidP="00D12148">
            <w:pPr>
              <w:pStyle w:val="Tabletext"/>
              <w:jc w:val="center"/>
            </w:pPr>
          </w:p>
        </w:tc>
      </w:tr>
      <w:tr w:rsidR="00CA5901" w:rsidRPr="00D11B72" w14:paraId="10F0FF4C" w14:textId="321D15AA" w:rsidTr="00003356">
        <w:trPr>
          <w:jc w:val="center"/>
        </w:trPr>
        <w:tc>
          <w:tcPr>
            <w:tcW w:w="3969" w:type="dxa"/>
            <w:shd w:val="clear" w:color="auto" w:fill="auto"/>
          </w:tcPr>
          <w:p w14:paraId="67FF7969" w14:textId="77777777" w:rsidR="00CA5901" w:rsidRPr="00D11B72" w:rsidRDefault="00CA5901" w:rsidP="00D12148">
            <w:pPr>
              <w:pStyle w:val="Tabletext"/>
              <w:rPr>
                <w:noProof/>
              </w:rPr>
            </w:pPr>
            <w:r w:rsidRPr="00D11B72">
              <w:rPr>
                <w:noProof/>
              </w:rPr>
              <w:t>&lt;formal context parameters&gt;</w:t>
            </w:r>
          </w:p>
        </w:tc>
        <w:tc>
          <w:tcPr>
            <w:tcW w:w="1134" w:type="dxa"/>
            <w:shd w:val="clear" w:color="auto" w:fill="auto"/>
          </w:tcPr>
          <w:p w14:paraId="4EE1A8CE" w14:textId="77777777" w:rsidR="00CA5901" w:rsidRPr="00D11B72" w:rsidRDefault="00CA5901" w:rsidP="00D12148">
            <w:pPr>
              <w:pStyle w:val="Tabletext"/>
              <w:jc w:val="center"/>
              <w:rPr>
                <w:noProof/>
              </w:rPr>
            </w:pPr>
          </w:p>
        </w:tc>
        <w:tc>
          <w:tcPr>
            <w:tcW w:w="1134" w:type="dxa"/>
            <w:shd w:val="clear" w:color="auto" w:fill="auto"/>
          </w:tcPr>
          <w:p w14:paraId="4215C3B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8035937" w14:textId="77777777" w:rsidR="00CA5901" w:rsidRPr="00D11B72" w:rsidRDefault="00CA5901" w:rsidP="00D12148">
            <w:pPr>
              <w:pStyle w:val="Tabletext"/>
              <w:jc w:val="center"/>
            </w:pPr>
          </w:p>
        </w:tc>
        <w:tc>
          <w:tcPr>
            <w:tcW w:w="1134" w:type="dxa"/>
            <w:shd w:val="clear" w:color="auto" w:fill="auto"/>
          </w:tcPr>
          <w:p w14:paraId="1382833A" w14:textId="77777777" w:rsidR="00CA5901" w:rsidRPr="00D11B72" w:rsidRDefault="00CA5901" w:rsidP="00D12148">
            <w:pPr>
              <w:pStyle w:val="Tabletext"/>
              <w:jc w:val="center"/>
              <w:rPr>
                <w:noProof/>
              </w:rPr>
            </w:pPr>
          </w:p>
        </w:tc>
        <w:tc>
          <w:tcPr>
            <w:tcW w:w="1134" w:type="dxa"/>
          </w:tcPr>
          <w:p w14:paraId="20D4E816" w14:textId="77777777" w:rsidR="00CA5901" w:rsidRPr="00D11B72" w:rsidRDefault="00CA5901" w:rsidP="00D12148">
            <w:pPr>
              <w:pStyle w:val="Tabletext"/>
              <w:jc w:val="center"/>
            </w:pPr>
          </w:p>
        </w:tc>
      </w:tr>
      <w:tr w:rsidR="00CA5901" w:rsidRPr="00D11B72" w14:paraId="4616944B" w14:textId="22D858DA" w:rsidTr="00003356">
        <w:trPr>
          <w:jc w:val="center"/>
        </w:trPr>
        <w:tc>
          <w:tcPr>
            <w:tcW w:w="3969" w:type="dxa"/>
            <w:shd w:val="clear" w:color="auto" w:fill="auto"/>
          </w:tcPr>
          <w:p w14:paraId="087EB512" w14:textId="77777777" w:rsidR="00CA5901" w:rsidRPr="00D11B72" w:rsidRDefault="00CA5901" w:rsidP="00D12148">
            <w:pPr>
              <w:pStyle w:val="Tabletext"/>
              <w:rPr>
                <w:noProof/>
              </w:rPr>
            </w:pPr>
            <w:r w:rsidRPr="00D11B72">
              <w:rPr>
                <w:noProof/>
              </w:rPr>
              <w:t>&lt;formal name&gt;</w:t>
            </w:r>
          </w:p>
        </w:tc>
        <w:tc>
          <w:tcPr>
            <w:tcW w:w="1134" w:type="dxa"/>
            <w:shd w:val="clear" w:color="auto" w:fill="auto"/>
          </w:tcPr>
          <w:p w14:paraId="7FF51853" w14:textId="77777777" w:rsidR="00CA5901" w:rsidRPr="00D11B72" w:rsidRDefault="00CA5901" w:rsidP="00D12148">
            <w:pPr>
              <w:pStyle w:val="Tabletext"/>
              <w:jc w:val="center"/>
              <w:rPr>
                <w:noProof/>
              </w:rPr>
            </w:pPr>
          </w:p>
        </w:tc>
        <w:tc>
          <w:tcPr>
            <w:tcW w:w="1134" w:type="dxa"/>
            <w:shd w:val="clear" w:color="auto" w:fill="auto"/>
          </w:tcPr>
          <w:p w14:paraId="78B32F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D311099" w14:textId="77777777" w:rsidR="00CA5901" w:rsidRPr="00D11B72" w:rsidRDefault="00CA5901" w:rsidP="00D12148">
            <w:pPr>
              <w:pStyle w:val="Tabletext"/>
              <w:jc w:val="center"/>
            </w:pPr>
          </w:p>
        </w:tc>
        <w:tc>
          <w:tcPr>
            <w:tcW w:w="1134" w:type="dxa"/>
            <w:shd w:val="clear" w:color="auto" w:fill="auto"/>
          </w:tcPr>
          <w:p w14:paraId="2E5676C1" w14:textId="77777777" w:rsidR="00CA5901" w:rsidRPr="00D11B72" w:rsidRDefault="00CA5901" w:rsidP="00D12148">
            <w:pPr>
              <w:pStyle w:val="Tabletext"/>
              <w:jc w:val="center"/>
              <w:rPr>
                <w:noProof/>
              </w:rPr>
            </w:pPr>
          </w:p>
        </w:tc>
        <w:tc>
          <w:tcPr>
            <w:tcW w:w="1134" w:type="dxa"/>
          </w:tcPr>
          <w:p w14:paraId="60D57A43" w14:textId="77777777" w:rsidR="00CA5901" w:rsidRPr="00D11B72" w:rsidRDefault="00CA5901" w:rsidP="00D12148">
            <w:pPr>
              <w:pStyle w:val="Tabletext"/>
              <w:jc w:val="center"/>
            </w:pPr>
          </w:p>
        </w:tc>
      </w:tr>
      <w:tr w:rsidR="00CA5901" w:rsidRPr="00D11B72" w14:paraId="0B126ACC" w14:textId="78C038B9" w:rsidTr="00003356">
        <w:trPr>
          <w:jc w:val="center"/>
        </w:trPr>
        <w:tc>
          <w:tcPr>
            <w:tcW w:w="3969" w:type="dxa"/>
            <w:shd w:val="clear" w:color="auto" w:fill="auto"/>
          </w:tcPr>
          <w:p w14:paraId="6B43D457" w14:textId="77777777" w:rsidR="00CA5901" w:rsidRPr="00D11B72" w:rsidRDefault="00CA5901" w:rsidP="00D12148">
            <w:pPr>
              <w:pStyle w:val="Tabletext"/>
              <w:rPr>
                <w:noProof/>
              </w:rPr>
            </w:pPr>
            <w:r w:rsidRPr="00D11B72">
              <w:rPr>
                <w:noProof/>
              </w:rPr>
              <w:t>&lt;formal operation parameters&gt;</w:t>
            </w:r>
          </w:p>
        </w:tc>
        <w:tc>
          <w:tcPr>
            <w:tcW w:w="1134" w:type="dxa"/>
            <w:shd w:val="clear" w:color="auto" w:fill="auto"/>
          </w:tcPr>
          <w:p w14:paraId="2435F84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8394FD" w14:textId="77777777" w:rsidR="00CA5901" w:rsidRPr="00D11B72" w:rsidRDefault="00CA5901" w:rsidP="00D12148">
            <w:pPr>
              <w:pStyle w:val="Tabletext"/>
              <w:jc w:val="center"/>
            </w:pPr>
          </w:p>
        </w:tc>
        <w:tc>
          <w:tcPr>
            <w:tcW w:w="1134" w:type="dxa"/>
            <w:shd w:val="clear" w:color="auto" w:fill="auto"/>
          </w:tcPr>
          <w:p w14:paraId="63F780C7" w14:textId="77777777" w:rsidR="00CA5901" w:rsidRPr="00D11B72" w:rsidRDefault="00CA5901" w:rsidP="00D12148">
            <w:pPr>
              <w:pStyle w:val="Tabletext"/>
              <w:jc w:val="center"/>
            </w:pPr>
          </w:p>
        </w:tc>
        <w:tc>
          <w:tcPr>
            <w:tcW w:w="1134" w:type="dxa"/>
            <w:shd w:val="clear" w:color="auto" w:fill="auto"/>
          </w:tcPr>
          <w:p w14:paraId="29144E73" w14:textId="77777777" w:rsidR="00CA5901" w:rsidRPr="00D11B72" w:rsidRDefault="00CA5901" w:rsidP="00D12148">
            <w:pPr>
              <w:pStyle w:val="Tabletext"/>
              <w:jc w:val="center"/>
              <w:rPr>
                <w:noProof/>
              </w:rPr>
            </w:pPr>
            <w:r w:rsidRPr="00D11B72">
              <w:rPr>
                <w:noProof/>
              </w:rPr>
              <w:t>redefined</w:t>
            </w:r>
          </w:p>
        </w:tc>
        <w:tc>
          <w:tcPr>
            <w:tcW w:w="1134" w:type="dxa"/>
          </w:tcPr>
          <w:p w14:paraId="014D0FFD" w14:textId="77777777" w:rsidR="00CA5901" w:rsidRPr="00D11B72" w:rsidRDefault="00CA5901" w:rsidP="00D12148">
            <w:pPr>
              <w:pStyle w:val="Tabletext"/>
              <w:jc w:val="center"/>
            </w:pPr>
          </w:p>
        </w:tc>
      </w:tr>
      <w:tr w:rsidR="00CA5901" w:rsidRPr="00D11B72" w14:paraId="3F41A8FA" w14:textId="046B1D47" w:rsidTr="00003356">
        <w:trPr>
          <w:jc w:val="center"/>
        </w:trPr>
        <w:tc>
          <w:tcPr>
            <w:tcW w:w="3969" w:type="dxa"/>
            <w:shd w:val="clear" w:color="auto" w:fill="auto"/>
          </w:tcPr>
          <w:p w14:paraId="5C97BF7E" w14:textId="77777777" w:rsidR="00CA5901" w:rsidRPr="00D11B72" w:rsidRDefault="00CA5901" w:rsidP="00D12148">
            <w:pPr>
              <w:pStyle w:val="Tabletext"/>
              <w:rPr>
                <w:noProof/>
              </w:rPr>
            </w:pPr>
            <w:r w:rsidRPr="00D11B72">
              <w:rPr>
                <w:noProof/>
              </w:rPr>
              <w:t>&lt;formal parameter&gt;</w:t>
            </w:r>
          </w:p>
        </w:tc>
        <w:tc>
          <w:tcPr>
            <w:tcW w:w="1134" w:type="dxa"/>
            <w:shd w:val="clear" w:color="auto" w:fill="auto"/>
          </w:tcPr>
          <w:p w14:paraId="449A252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88F5374" w14:textId="77777777" w:rsidR="00CA5901" w:rsidRPr="00D11B72" w:rsidRDefault="00CA5901" w:rsidP="00D12148">
            <w:pPr>
              <w:pStyle w:val="Tabletext"/>
              <w:jc w:val="center"/>
            </w:pPr>
          </w:p>
        </w:tc>
        <w:tc>
          <w:tcPr>
            <w:tcW w:w="1134" w:type="dxa"/>
            <w:shd w:val="clear" w:color="auto" w:fill="auto"/>
          </w:tcPr>
          <w:p w14:paraId="5D817BA1" w14:textId="77777777" w:rsidR="00CA5901" w:rsidRPr="00D11B72" w:rsidRDefault="00CA5901" w:rsidP="00D12148">
            <w:pPr>
              <w:pStyle w:val="Tabletext"/>
              <w:jc w:val="center"/>
            </w:pPr>
          </w:p>
        </w:tc>
        <w:tc>
          <w:tcPr>
            <w:tcW w:w="1134" w:type="dxa"/>
            <w:shd w:val="clear" w:color="auto" w:fill="auto"/>
          </w:tcPr>
          <w:p w14:paraId="4B70BE4F" w14:textId="77777777" w:rsidR="00CA5901" w:rsidRPr="00D11B72" w:rsidRDefault="00CA5901" w:rsidP="00D12148">
            <w:pPr>
              <w:pStyle w:val="Tabletext"/>
              <w:jc w:val="center"/>
            </w:pPr>
          </w:p>
        </w:tc>
        <w:tc>
          <w:tcPr>
            <w:tcW w:w="1134" w:type="dxa"/>
          </w:tcPr>
          <w:p w14:paraId="1C4EE165" w14:textId="77777777" w:rsidR="00CA5901" w:rsidRPr="00D11B72" w:rsidRDefault="00CA5901" w:rsidP="00D12148">
            <w:pPr>
              <w:pStyle w:val="Tabletext"/>
              <w:jc w:val="center"/>
            </w:pPr>
          </w:p>
        </w:tc>
      </w:tr>
      <w:tr w:rsidR="00CA5901" w:rsidRPr="00D11B72" w14:paraId="73DD6986" w14:textId="1929B24C" w:rsidTr="00003356">
        <w:trPr>
          <w:jc w:val="center"/>
        </w:trPr>
        <w:tc>
          <w:tcPr>
            <w:tcW w:w="3969" w:type="dxa"/>
            <w:shd w:val="clear" w:color="auto" w:fill="auto"/>
          </w:tcPr>
          <w:p w14:paraId="54FC5536" w14:textId="77777777" w:rsidR="00CA5901" w:rsidRPr="00D11B72" w:rsidRDefault="00CA5901" w:rsidP="00D12148">
            <w:pPr>
              <w:pStyle w:val="Tabletext"/>
              <w:rPr>
                <w:noProof/>
              </w:rPr>
            </w:pPr>
            <w:r w:rsidRPr="00D11B72">
              <w:rPr>
                <w:noProof/>
              </w:rPr>
              <w:t>&lt;formal variable parameters&gt;</w:t>
            </w:r>
          </w:p>
        </w:tc>
        <w:tc>
          <w:tcPr>
            <w:tcW w:w="1134" w:type="dxa"/>
            <w:shd w:val="clear" w:color="auto" w:fill="auto"/>
          </w:tcPr>
          <w:p w14:paraId="6F5DE30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FDAE797" w14:textId="77777777" w:rsidR="00CA5901" w:rsidRPr="00D11B72" w:rsidRDefault="00CA5901" w:rsidP="00D12148">
            <w:pPr>
              <w:pStyle w:val="Tabletext"/>
              <w:jc w:val="center"/>
            </w:pPr>
          </w:p>
        </w:tc>
        <w:tc>
          <w:tcPr>
            <w:tcW w:w="1134" w:type="dxa"/>
            <w:shd w:val="clear" w:color="auto" w:fill="auto"/>
          </w:tcPr>
          <w:p w14:paraId="0BF395A7" w14:textId="77777777" w:rsidR="00CA5901" w:rsidRPr="00D11B72" w:rsidRDefault="00CA5901" w:rsidP="00D12148">
            <w:pPr>
              <w:pStyle w:val="Tabletext"/>
              <w:jc w:val="center"/>
            </w:pPr>
          </w:p>
        </w:tc>
        <w:tc>
          <w:tcPr>
            <w:tcW w:w="1134" w:type="dxa"/>
            <w:shd w:val="clear" w:color="auto" w:fill="auto"/>
          </w:tcPr>
          <w:p w14:paraId="1AC0DCA5" w14:textId="77777777" w:rsidR="00CA5901" w:rsidRPr="00D11B72" w:rsidRDefault="00CA5901" w:rsidP="00D12148">
            <w:pPr>
              <w:pStyle w:val="Tabletext"/>
              <w:jc w:val="center"/>
            </w:pPr>
          </w:p>
        </w:tc>
        <w:tc>
          <w:tcPr>
            <w:tcW w:w="1134" w:type="dxa"/>
          </w:tcPr>
          <w:p w14:paraId="6FA9D68D" w14:textId="77777777" w:rsidR="00CA5901" w:rsidRPr="00D11B72" w:rsidRDefault="00CA5901" w:rsidP="00D12148">
            <w:pPr>
              <w:pStyle w:val="Tabletext"/>
              <w:jc w:val="center"/>
            </w:pPr>
          </w:p>
        </w:tc>
      </w:tr>
      <w:tr w:rsidR="00CA5901" w:rsidRPr="00D11B72" w14:paraId="72BCEC45" w14:textId="6198C59C" w:rsidTr="00003356">
        <w:trPr>
          <w:jc w:val="center"/>
        </w:trPr>
        <w:tc>
          <w:tcPr>
            <w:tcW w:w="3969" w:type="dxa"/>
            <w:shd w:val="clear" w:color="auto" w:fill="auto"/>
          </w:tcPr>
          <w:p w14:paraId="102633BE" w14:textId="77777777" w:rsidR="00CA5901" w:rsidRPr="00D11B72" w:rsidRDefault="00CA5901" w:rsidP="00D12148">
            <w:pPr>
              <w:pStyle w:val="Tabletext"/>
              <w:rPr>
                <w:noProof/>
              </w:rPr>
            </w:pPr>
            <w:r w:rsidRPr="00D11B72">
              <w:rPr>
                <w:noProof/>
              </w:rPr>
              <w:t>&lt;frame symbol&gt;</w:t>
            </w:r>
          </w:p>
        </w:tc>
        <w:tc>
          <w:tcPr>
            <w:tcW w:w="1134" w:type="dxa"/>
            <w:shd w:val="clear" w:color="auto" w:fill="auto"/>
          </w:tcPr>
          <w:p w14:paraId="249BAF7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3A6CE29" w14:textId="77777777" w:rsidR="00CA5901" w:rsidRPr="00D11B72" w:rsidRDefault="00CA5901" w:rsidP="00D12148">
            <w:pPr>
              <w:pStyle w:val="Tabletext"/>
              <w:jc w:val="center"/>
            </w:pPr>
          </w:p>
        </w:tc>
        <w:tc>
          <w:tcPr>
            <w:tcW w:w="1134" w:type="dxa"/>
            <w:shd w:val="clear" w:color="auto" w:fill="auto"/>
          </w:tcPr>
          <w:p w14:paraId="313FA647" w14:textId="77777777" w:rsidR="00CA5901" w:rsidRPr="00D11B72" w:rsidRDefault="00CA5901" w:rsidP="00D12148">
            <w:pPr>
              <w:pStyle w:val="Tabletext"/>
              <w:jc w:val="center"/>
            </w:pPr>
          </w:p>
        </w:tc>
        <w:tc>
          <w:tcPr>
            <w:tcW w:w="1134" w:type="dxa"/>
            <w:shd w:val="clear" w:color="auto" w:fill="auto"/>
          </w:tcPr>
          <w:p w14:paraId="71DAD226" w14:textId="77777777" w:rsidR="00CA5901" w:rsidRPr="00D11B72" w:rsidRDefault="00CA5901" w:rsidP="00D12148">
            <w:pPr>
              <w:pStyle w:val="Tabletext"/>
              <w:jc w:val="center"/>
            </w:pPr>
          </w:p>
        </w:tc>
        <w:tc>
          <w:tcPr>
            <w:tcW w:w="1134" w:type="dxa"/>
          </w:tcPr>
          <w:p w14:paraId="3CE1E6EF" w14:textId="77777777" w:rsidR="00CA5901" w:rsidRPr="00D11B72" w:rsidRDefault="00CA5901" w:rsidP="00D12148">
            <w:pPr>
              <w:pStyle w:val="Tabletext"/>
              <w:jc w:val="center"/>
            </w:pPr>
          </w:p>
        </w:tc>
      </w:tr>
      <w:tr w:rsidR="00CA5901" w:rsidRPr="00D11B72" w14:paraId="4A14BE48" w14:textId="416542EE" w:rsidTr="00003356">
        <w:trPr>
          <w:jc w:val="center"/>
        </w:trPr>
        <w:tc>
          <w:tcPr>
            <w:tcW w:w="3969" w:type="dxa"/>
            <w:shd w:val="clear" w:color="auto" w:fill="auto"/>
          </w:tcPr>
          <w:p w14:paraId="54C105A1" w14:textId="77777777" w:rsidR="00CA5901" w:rsidRPr="00D11B72" w:rsidRDefault="00CA5901" w:rsidP="00D12148">
            <w:pPr>
              <w:pStyle w:val="Tabletext"/>
              <w:rPr>
                <w:noProof/>
              </w:rPr>
            </w:pPr>
            <w:r w:rsidRPr="00D11B72">
              <w:rPr>
                <w:noProof/>
              </w:rPr>
              <w:t>&lt;full stop&gt;</w:t>
            </w:r>
          </w:p>
        </w:tc>
        <w:tc>
          <w:tcPr>
            <w:tcW w:w="1134" w:type="dxa"/>
            <w:shd w:val="clear" w:color="auto" w:fill="auto"/>
          </w:tcPr>
          <w:p w14:paraId="0C01E75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01536D2" w14:textId="77777777" w:rsidR="00CA5901" w:rsidRPr="00D11B72" w:rsidRDefault="00CA5901" w:rsidP="00D12148">
            <w:pPr>
              <w:pStyle w:val="Tabletext"/>
              <w:jc w:val="center"/>
            </w:pPr>
          </w:p>
        </w:tc>
        <w:tc>
          <w:tcPr>
            <w:tcW w:w="1134" w:type="dxa"/>
            <w:shd w:val="clear" w:color="auto" w:fill="auto"/>
          </w:tcPr>
          <w:p w14:paraId="08E4E8F0" w14:textId="77777777" w:rsidR="00CA5901" w:rsidRPr="00D11B72" w:rsidRDefault="00CA5901" w:rsidP="00D12148">
            <w:pPr>
              <w:pStyle w:val="Tabletext"/>
              <w:jc w:val="center"/>
            </w:pPr>
          </w:p>
        </w:tc>
        <w:tc>
          <w:tcPr>
            <w:tcW w:w="1134" w:type="dxa"/>
            <w:shd w:val="clear" w:color="auto" w:fill="auto"/>
          </w:tcPr>
          <w:p w14:paraId="50C90013" w14:textId="77777777" w:rsidR="00CA5901" w:rsidRPr="00D11B72" w:rsidRDefault="00CA5901" w:rsidP="00D12148">
            <w:pPr>
              <w:pStyle w:val="Tabletext"/>
              <w:jc w:val="center"/>
            </w:pPr>
          </w:p>
        </w:tc>
        <w:tc>
          <w:tcPr>
            <w:tcW w:w="1134" w:type="dxa"/>
          </w:tcPr>
          <w:p w14:paraId="64C571B6" w14:textId="77777777" w:rsidR="00CA5901" w:rsidRPr="00D11B72" w:rsidRDefault="00CA5901" w:rsidP="00D12148">
            <w:pPr>
              <w:pStyle w:val="Tabletext"/>
              <w:jc w:val="center"/>
            </w:pPr>
          </w:p>
        </w:tc>
      </w:tr>
      <w:tr w:rsidR="00CA5901" w:rsidRPr="00D11B72" w14:paraId="08447497" w14:textId="05A83760" w:rsidTr="00003356">
        <w:trPr>
          <w:jc w:val="center"/>
        </w:trPr>
        <w:tc>
          <w:tcPr>
            <w:tcW w:w="3969" w:type="dxa"/>
            <w:shd w:val="clear" w:color="auto" w:fill="auto"/>
          </w:tcPr>
          <w:p w14:paraId="18D4A0C8" w14:textId="77777777" w:rsidR="00CA5901" w:rsidRPr="00D11B72" w:rsidRDefault="00CA5901" w:rsidP="00D12148">
            <w:pPr>
              <w:pStyle w:val="Tabletext"/>
              <w:rPr>
                <w:noProof/>
              </w:rPr>
            </w:pPr>
            <w:r w:rsidRPr="00D11B72">
              <w:rPr>
                <w:noProof/>
              </w:rPr>
              <w:t>&lt;gate constraint&gt;</w:t>
            </w:r>
          </w:p>
        </w:tc>
        <w:tc>
          <w:tcPr>
            <w:tcW w:w="1134" w:type="dxa"/>
            <w:shd w:val="clear" w:color="auto" w:fill="auto"/>
          </w:tcPr>
          <w:p w14:paraId="3028DD38" w14:textId="77777777" w:rsidR="00CA5901" w:rsidRPr="00D11B72" w:rsidRDefault="00CA5901" w:rsidP="00D12148">
            <w:pPr>
              <w:pStyle w:val="Tabletext"/>
              <w:jc w:val="center"/>
            </w:pPr>
          </w:p>
        </w:tc>
        <w:tc>
          <w:tcPr>
            <w:tcW w:w="1134" w:type="dxa"/>
            <w:shd w:val="clear" w:color="auto" w:fill="auto"/>
          </w:tcPr>
          <w:p w14:paraId="2ABB688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2A63CA3" w14:textId="77777777" w:rsidR="00CA5901" w:rsidRPr="00D11B72" w:rsidRDefault="00CA5901" w:rsidP="00D12148">
            <w:pPr>
              <w:pStyle w:val="Tabletext"/>
              <w:jc w:val="center"/>
            </w:pPr>
          </w:p>
        </w:tc>
        <w:tc>
          <w:tcPr>
            <w:tcW w:w="1134" w:type="dxa"/>
            <w:shd w:val="clear" w:color="auto" w:fill="auto"/>
          </w:tcPr>
          <w:p w14:paraId="6E71367E" w14:textId="77777777" w:rsidR="00CA5901" w:rsidRPr="00D11B72" w:rsidRDefault="00CA5901" w:rsidP="00D12148">
            <w:pPr>
              <w:pStyle w:val="Tabletext"/>
              <w:jc w:val="center"/>
            </w:pPr>
          </w:p>
        </w:tc>
        <w:tc>
          <w:tcPr>
            <w:tcW w:w="1134" w:type="dxa"/>
          </w:tcPr>
          <w:p w14:paraId="216112B4" w14:textId="77777777" w:rsidR="00CA5901" w:rsidRPr="00D11B72" w:rsidRDefault="00CA5901" w:rsidP="00D12148">
            <w:pPr>
              <w:pStyle w:val="Tabletext"/>
              <w:jc w:val="center"/>
            </w:pPr>
          </w:p>
        </w:tc>
      </w:tr>
      <w:tr w:rsidR="00CA5901" w:rsidRPr="00D11B72" w14:paraId="0B74D32B" w14:textId="2417390B" w:rsidTr="00003356">
        <w:trPr>
          <w:jc w:val="center"/>
        </w:trPr>
        <w:tc>
          <w:tcPr>
            <w:tcW w:w="3969" w:type="dxa"/>
            <w:shd w:val="clear" w:color="auto" w:fill="auto"/>
          </w:tcPr>
          <w:p w14:paraId="45397F3A" w14:textId="77777777" w:rsidR="00CA5901" w:rsidRPr="00D11B72" w:rsidRDefault="00CA5901" w:rsidP="00D12148">
            <w:pPr>
              <w:pStyle w:val="Tabletext"/>
              <w:rPr>
                <w:noProof/>
              </w:rPr>
            </w:pPr>
            <w:r w:rsidRPr="00D11B72">
              <w:rPr>
                <w:noProof/>
              </w:rPr>
              <w:t>&lt;gate context parameter&gt;</w:t>
            </w:r>
          </w:p>
        </w:tc>
        <w:tc>
          <w:tcPr>
            <w:tcW w:w="1134" w:type="dxa"/>
            <w:shd w:val="clear" w:color="auto" w:fill="auto"/>
          </w:tcPr>
          <w:p w14:paraId="49D29AA7" w14:textId="77777777" w:rsidR="00CA5901" w:rsidRPr="00D11B72" w:rsidRDefault="00CA5901" w:rsidP="00D12148">
            <w:pPr>
              <w:pStyle w:val="Tabletext"/>
              <w:jc w:val="center"/>
            </w:pPr>
          </w:p>
        </w:tc>
        <w:tc>
          <w:tcPr>
            <w:tcW w:w="1134" w:type="dxa"/>
            <w:shd w:val="clear" w:color="auto" w:fill="auto"/>
          </w:tcPr>
          <w:p w14:paraId="2F83D68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FCACFEA" w14:textId="77777777" w:rsidR="00CA5901" w:rsidRPr="00D11B72" w:rsidRDefault="00CA5901" w:rsidP="00D12148">
            <w:pPr>
              <w:pStyle w:val="Tabletext"/>
              <w:jc w:val="center"/>
            </w:pPr>
          </w:p>
        </w:tc>
        <w:tc>
          <w:tcPr>
            <w:tcW w:w="1134" w:type="dxa"/>
            <w:shd w:val="clear" w:color="auto" w:fill="auto"/>
          </w:tcPr>
          <w:p w14:paraId="5297250A" w14:textId="77777777" w:rsidR="00CA5901" w:rsidRPr="00D11B72" w:rsidRDefault="00CA5901" w:rsidP="00D12148">
            <w:pPr>
              <w:pStyle w:val="Tabletext"/>
              <w:jc w:val="center"/>
            </w:pPr>
          </w:p>
        </w:tc>
        <w:tc>
          <w:tcPr>
            <w:tcW w:w="1134" w:type="dxa"/>
          </w:tcPr>
          <w:p w14:paraId="29F41092" w14:textId="77777777" w:rsidR="00CA5901" w:rsidRPr="00D11B72" w:rsidRDefault="00CA5901" w:rsidP="00D12148">
            <w:pPr>
              <w:pStyle w:val="Tabletext"/>
              <w:jc w:val="center"/>
            </w:pPr>
          </w:p>
        </w:tc>
      </w:tr>
      <w:tr w:rsidR="00CA5901" w:rsidRPr="00D11B72" w14:paraId="11012FFB" w14:textId="132C8603" w:rsidTr="00003356">
        <w:trPr>
          <w:jc w:val="center"/>
        </w:trPr>
        <w:tc>
          <w:tcPr>
            <w:tcW w:w="3969" w:type="dxa"/>
            <w:shd w:val="clear" w:color="auto" w:fill="auto"/>
          </w:tcPr>
          <w:p w14:paraId="1BD5C6A1" w14:textId="77777777" w:rsidR="00CA5901" w:rsidRPr="00D11B72" w:rsidRDefault="00CA5901" w:rsidP="00D12148">
            <w:pPr>
              <w:pStyle w:val="Tabletext"/>
              <w:rPr>
                <w:noProof/>
              </w:rPr>
            </w:pPr>
            <w:r w:rsidRPr="00D11B72">
              <w:rPr>
                <w:noProof/>
              </w:rPr>
              <w:t>&lt;gate definition&gt;</w:t>
            </w:r>
          </w:p>
        </w:tc>
        <w:tc>
          <w:tcPr>
            <w:tcW w:w="1134" w:type="dxa"/>
            <w:shd w:val="clear" w:color="auto" w:fill="auto"/>
          </w:tcPr>
          <w:p w14:paraId="7331D63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9F30F7C"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CA5E14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2C0942B" w14:textId="77777777" w:rsidR="00CA5901" w:rsidRPr="00D11B72" w:rsidRDefault="00CA5901" w:rsidP="00D12148">
            <w:pPr>
              <w:pStyle w:val="Tabletext"/>
              <w:jc w:val="center"/>
              <w:rPr>
                <w:noProof/>
              </w:rPr>
            </w:pPr>
            <w:r w:rsidRPr="00D11B72">
              <w:rPr>
                <w:noProof/>
              </w:rPr>
              <w:t>redefined</w:t>
            </w:r>
          </w:p>
        </w:tc>
        <w:tc>
          <w:tcPr>
            <w:tcW w:w="1134" w:type="dxa"/>
          </w:tcPr>
          <w:p w14:paraId="2E1DD3D1" w14:textId="77777777" w:rsidR="00CA5901" w:rsidRPr="00D11B72" w:rsidRDefault="00CA5901" w:rsidP="00D12148">
            <w:pPr>
              <w:pStyle w:val="Tabletext"/>
              <w:jc w:val="center"/>
            </w:pPr>
          </w:p>
        </w:tc>
      </w:tr>
      <w:tr w:rsidR="00CA5901" w:rsidRPr="00D11B72" w14:paraId="6E457E01" w14:textId="4953D1A4" w:rsidTr="00003356">
        <w:trPr>
          <w:jc w:val="center"/>
        </w:trPr>
        <w:tc>
          <w:tcPr>
            <w:tcW w:w="3969" w:type="dxa"/>
            <w:shd w:val="clear" w:color="auto" w:fill="auto"/>
          </w:tcPr>
          <w:p w14:paraId="759A7B69" w14:textId="77777777" w:rsidR="00CA5901" w:rsidRPr="00D11B72" w:rsidRDefault="00CA5901" w:rsidP="00D12148">
            <w:pPr>
              <w:pStyle w:val="Tabletext"/>
              <w:rPr>
                <w:noProof/>
              </w:rPr>
            </w:pPr>
            <w:r w:rsidRPr="00D11B72">
              <w:rPr>
                <w:noProof/>
              </w:rPr>
              <w:t>&lt;gate on diagram&gt;</w:t>
            </w:r>
          </w:p>
        </w:tc>
        <w:tc>
          <w:tcPr>
            <w:tcW w:w="1134" w:type="dxa"/>
            <w:shd w:val="clear" w:color="auto" w:fill="auto"/>
          </w:tcPr>
          <w:p w14:paraId="427D531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CE8B0FB" w14:textId="77777777" w:rsidR="00CA5901" w:rsidRPr="00D11B72" w:rsidRDefault="00CA5901" w:rsidP="00D12148">
            <w:pPr>
              <w:pStyle w:val="Tabletext"/>
              <w:jc w:val="center"/>
              <w:rPr>
                <w:noProof/>
              </w:rPr>
            </w:pPr>
          </w:p>
        </w:tc>
        <w:tc>
          <w:tcPr>
            <w:tcW w:w="1134" w:type="dxa"/>
            <w:shd w:val="clear" w:color="auto" w:fill="auto"/>
          </w:tcPr>
          <w:p w14:paraId="65DA660C"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689C489" w14:textId="77777777" w:rsidR="00CA5901" w:rsidRPr="00D11B72" w:rsidRDefault="00CA5901" w:rsidP="00D12148">
            <w:pPr>
              <w:pStyle w:val="Tabletext"/>
              <w:jc w:val="center"/>
              <w:rPr>
                <w:noProof/>
              </w:rPr>
            </w:pPr>
          </w:p>
        </w:tc>
        <w:tc>
          <w:tcPr>
            <w:tcW w:w="1134" w:type="dxa"/>
          </w:tcPr>
          <w:p w14:paraId="2F9E5CD1" w14:textId="77777777" w:rsidR="00CA5901" w:rsidRPr="00D11B72" w:rsidRDefault="00CA5901" w:rsidP="00D12148">
            <w:pPr>
              <w:pStyle w:val="Tabletext"/>
              <w:jc w:val="center"/>
            </w:pPr>
          </w:p>
        </w:tc>
      </w:tr>
      <w:tr w:rsidR="00CA5901" w:rsidRPr="00D11B72" w14:paraId="1BA3DB24" w14:textId="695B8867" w:rsidTr="00003356">
        <w:trPr>
          <w:jc w:val="center"/>
        </w:trPr>
        <w:tc>
          <w:tcPr>
            <w:tcW w:w="3969" w:type="dxa"/>
            <w:shd w:val="clear" w:color="auto" w:fill="auto"/>
          </w:tcPr>
          <w:p w14:paraId="7AFFDC14" w14:textId="77777777" w:rsidR="00CA5901" w:rsidRPr="00D11B72" w:rsidRDefault="00CA5901" w:rsidP="00D12148">
            <w:pPr>
              <w:pStyle w:val="Tabletext"/>
              <w:rPr>
                <w:noProof/>
              </w:rPr>
            </w:pPr>
            <w:r w:rsidRPr="00D11B72">
              <w:rPr>
                <w:noProof/>
              </w:rPr>
              <w:t>&lt;gate property area&gt;</w:t>
            </w:r>
          </w:p>
        </w:tc>
        <w:tc>
          <w:tcPr>
            <w:tcW w:w="1134" w:type="dxa"/>
            <w:shd w:val="clear" w:color="auto" w:fill="auto"/>
          </w:tcPr>
          <w:p w14:paraId="44AAE4E0" w14:textId="77777777" w:rsidR="00CA5901" w:rsidRPr="00D11B72" w:rsidRDefault="00CA5901" w:rsidP="00D12148">
            <w:pPr>
              <w:pStyle w:val="Tabletext"/>
              <w:jc w:val="center"/>
              <w:rPr>
                <w:noProof/>
              </w:rPr>
            </w:pPr>
          </w:p>
        </w:tc>
        <w:tc>
          <w:tcPr>
            <w:tcW w:w="1134" w:type="dxa"/>
            <w:shd w:val="clear" w:color="auto" w:fill="auto"/>
          </w:tcPr>
          <w:p w14:paraId="6B1B37B8" w14:textId="77777777" w:rsidR="00CA5901" w:rsidRPr="00D11B72" w:rsidRDefault="00CA5901" w:rsidP="00D12148">
            <w:pPr>
              <w:pStyle w:val="Tabletext"/>
              <w:jc w:val="center"/>
              <w:rPr>
                <w:noProof/>
              </w:rPr>
            </w:pPr>
          </w:p>
        </w:tc>
        <w:tc>
          <w:tcPr>
            <w:tcW w:w="1134" w:type="dxa"/>
            <w:shd w:val="clear" w:color="auto" w:fill="auto"/>
          </w:tcPr>
          <w:p w14:paraId="0E357F9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6C6D24" w14:textId="77777777" w:rsidR="00CA5901" w:rsidRPr="00D11B72" w:rsidRDefault="00CA5901" w:rsidP="00D12148">
            <w:pPr>
              <w:pStyle w:val="Tabletext"/>
              <w:jc w:val="center"/>
              <w:rPr>
                <w:noProof/>
              </w:rPr>
            </w:pPr>
          </w:p>
        </w:tc>
        <w:tc>
          <w:tcPr>
            <w:tcW w:w="1134" w:type="dxa"/>
          </w:tcPr>
          <w:p w14:paraId="778CC662" w14:textId="77777777" w:rsidR="00CA5901" w:rsidRPr="00D11B72" w:rsidRDefault="00CA5901" w:rsidP="00D12148">
            <w:pPr>
              <w:pStyle w:val="Tabletext"/>
              <w:jc w:val="center"/>
            </w:pPr>
          </w:p>
        </w:tc>
      </w:tr>
      <w:tr w:rsidR="00CA5901" w:rsidRPr="00D11B72" w14:paraId="1BD554D7" w14:textId="6EA39E2D" w:rsidTr="00003356">
        <w:trPr>
          <w:jc w:val="center"/>
        </w:trPr>
        <w:tc>
          <w:tcPr>
            <w:tcW w:w="3969" w:type="dxa"/>
            <w:shd w:val="clear" w:color="auto" w:fill="auto"/>
          </w:tcPr>
          <w:p w14:paraId="781ABE7B" w14:textId="77777777" w:rsidR="00CA5901" w:rsidRPr="00D11B72" w:rsidRDefault="00CA5901" w:rsidP="00D12148">
            <w:pPr>
              <w:pStyle w:val="Tabletext"/>
              <w:rPr>
                <w:noProof/>
              </w:rPr>
            </w:pPr>
            <w:r w:rsidRPr="00D11B72">
              <w:rPr>
                <w:noProof/>
              </w:rPr>
              <w:t>&lt;gate symbol 1&gt;</w:t>
            </w:r>
          </w:p>
        </w:tc>
        <w:tc>
          <w:tcPr>
            <w:tcW w:w="1134" w:type="dxa"/>
            <w:shd w:val="clear" w:color="auto" w:fill="auto"/>
          </w:tcPr>
          <w:p w14:paraId="350A5CA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99283E8" w14:textId="77777777" w:rsidR="00CA5901" w:rsidRPr="00D11B72" w:rsidRDefault="00CA5901" w:rsidP="00D12148">
            <w:pPr>
              <w:pStyle w:val="Tabletext"/>
              <w:jc w:val="center"/>
              <w:rPr>
                <w:noProof/>
              </w:rPr>
            </w:pPr>
          </w:p>
        </w:tc>
        <w:tc>
          <w:tcPr>
            <w:tcW w:w="1134" w:type="dxa"/>
            <w:shd w:val="clear" w:color="auto" w:fill="auto"/>
          </w:tcPr>
          <w:p w14:paraId="34DB4F6C" w14:textId="77777777" w:rsidR="00CA5901" w:rsidRPr="00D11B72" w:rsidRDefault="00CA5901" w:rsidP="00D12148">
            <w:pPr>
              <w:pStyle w:val="Tabletext"/>
              <w:jc w:val="center"/>
              <w:rPr>
                <w:noProof/>
              </w:rPr>
            </w:pPr>
          </w:p>
        </w:tc>
        <w:tc>
          <w:tcPr>
            <w:tcW w:w="1134" w:type="dxa"/>
            <w:shd w:val="clear" w:color="auto" w:fill="auto"/>
          </w:tcPr>
          <w:p w14:paraId="5C82AA8A" w14:textId="77777777" w:rsidR="00CA5901" w:rsidRPr="00D11B72" w:rsidRDefault="00CA5901" w:rsidP="00D12148">
            <w:pPr>
              <w:pStyle w:val="Tabletext"/>
              <w:jc w:val="center"/>
              <w:rPr>
                <w:noProof/>
              </w:rPr>
            </w:pPr>
          </w:p>
        </w:tc>
        <w:tc>
          <w:tcPr>
            <w:tcW w:w="1134" w:type="dxa"/>
          </w:tcPr>
          <w:p w14:paraId="15F818DD" w14:textId="77777777" w:rsidR="00CA5901" w:rsidRPr="00D11B72" w:rsidRDefault="00CA5901" w:rsidP="00D12148">
            <w:pPr>
              <w:pStyle w:val="Tabletext"/>
              <w:jc w:val="center"/>
            </w:pPr>
          </w:p>
        </w:tc>
      </w:tr>
      <w:tr w:rsidR="00CA5901" w:rsidRPr="00D11B72" w14:paraId="40DF6809" w14:textId="69DE9B24" w:rsidTr="00003356">
        <w:trPr>
          <w:jc w:val="center"/>
        </w:trPr>
        <w:tc>
          <w:tcPr>
            <w:tcW w:w="3969" w:type="dxa"/>
            <w:shd w:val="clear" w:color="auto" w:fill="auto"/>
          </w:tcPr>
          <w:p w14:paraId="62247460" w14:textId="77777777" w:rsidR="00CA5901" w:rsidRPr="00D11B72" w:rsidRDefault="00CA5901" w:rsidP="00D12148">
            <w:pPr>
              <w:pStyle w:val="Tabletext"/>
              <w:rPr>
                <w:noProof/>
              </w:rPr>
            </w:pPr>
            <w:r w:rsidRPr="00D11B72">
              <w:rPr>
                <w:noProof/>
              </w:rPr>
              <w:t>&lt;gate symbol 2&gt;</w:t>
            </w:r>
          </w:p>
        </w:tc>
        <w:tc>
          <w:tcPr>
            <w:tcW w:w="1134" w:type="dxa"/>
            <w:shd w:val="clear" w:color="auto" w:fill="auto"/>
          </w:tcPr>
          <w:p w14:paraId="2B91708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96A2DE" w14:textId="77777777" w:rsidR="00CA5901" w:rsidRPr="00D11B72" w:rsidRDefault="00CA5901" w:rsidP="00D12148">
            <w:pPr>
              <w:pStyle w:val="Tabletext"/>
              <w:jc w:val="center"/>
              <w:rPr>
                <w:noProof/>
              </w:rPr>
            </w:pPr>
          </w:p>
        </w:tc>
        <w:tc>
          <w:tcPr>
            <w:tcW w:w="1134" w:type="dxa"/>
            <w:shd w:val="clear" w:color="auto" w:fill="auto"/>
          </w:tcPr>
          <w:p w14:paraId="7EF2DE7C" w14:textId="77777777" w:rsidR="00CA5901" w:rsidRPr="00D11B72" w:rsidRDefault="00CA5901" w:rsidP="00D12148">
            <w:pPr>
              <w:pStyle w:val="Tabletext"/>
              <w:jc w:val="center"/>
              <w:rPr>
                <w:noProof/>
              </w:rPr>
            </w:pPr>
          </w:p>
        </w:tc>
        <w:tc>
          <w:tcPr>
            <w:tcW w:w="1134" w:type="dxa"/>
            <w:shd w:val="clear" w:color="auto" w:fill="auto"/>
          </w:tcPr>
          <w:p w14:paraId="464E31F5" w14:textId="77777777" w:rsidR="00CA5901" w:rsidRPr="00D11B72" w:rsidRDefault="00CA5901" w:rsidP="00D12148">
            <w:pPr>
              <w:pStyle w:val="Tabletext"/>
              <w:jc w:val="center"/>
              <w:rPr>
                <w:noProof/>
              </w:rPr>
            </w:pPr>
          </w:p>
        </w:tc>
        <w:tc>
          <w:tcPr>
            <w:tcW w:w="1134" w:type="dxa"/>
          </w:tcPr>
          <w:p w14:paraId="1BF2B183" w14:textId="77777777" w:rsidR="00CA5901" w:rsidRPr="00D11B72" w:rsidRDefault="00CA5901" w:rsidP="00D12148">
            <w:pPr>
              <w:pStyle w:val="Tabletext"/>
              <w:jc w:val="center"/>
            </w:pPr>
          </w:p>
        </w:tc>
      </w:tr>
      <w:tr w:rsidR="00CA5901" w:rsidRPr="00D11B72" w14:paraId="4220C758" w14:textId="4890A49D" w:rsidTr="00003356">
        <w:trPr>
          <w:jc w:val="center"/>
        </w:trPr>
        <w:tc>
          <w:tcPr>
            <w:tcW w:w="3969" w:type="dxa"/>
            <w:shd w:val="clear" w:color="auto" w:fill="auto"/>
          </w:tcPr>
          <w:p w14:paraId="55A6E78D" w14:textId="77777777" w:rsidR="00CA5901" w:rsidRPr="00D11B72" w:rsidRDefault="00CA5901" w:rsidP="00D12148">
            <w:pPr>
              <w:pStyle w:val="Tabletext"/>
              <w:rPr>
                <w:noProof/>
              </w:rPr>
            </w:pPr>
            <w:r w:rsidRPr="00D11B72">
              <w:rPr>
                <w:noProof/>
              </w:rPr>
              <w:t>&lt;gate&gt;</w:t>
            </w:r>
          </w:p>
        </w:tc>
        <w:tc>
          <w:tcPr>
            <w:tcW w:w="1134" w:type="dxa"/>
            <w:shd w:val="clear" w:color="auto" w:fill="auto"/>
          </w:tcPr>
          <w:p w14:paraId="7F0DF49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56D6C65" w14:textId="77777777" w:rsidR="00CA5901" w:rsidRPr="00D11B72" w:rsidRDefault="00CA5901" w:rsidP="00D12148">
            <w:pPr>
              <w:pStyle w:val="Tabletext"/>
              <w:jc w:val="center"/>
              <w:rPr>
                <w:noProof/>
              </w:rPr>
            </w:pPr>
          </w:p>
        </w:tc>
        <w:tc>
          <w:tcPr>
            <w:tcW w:w="1134" w:type="dxa"/>
            <w:shd w:val="clear" w:color="auto" w:fill="auto"/>
          </w:tcPr>
          <w:p w14:paraId="61E43E39" w14:textId="77777777" w:rsidR="00CA5901" w:rsidRPr="00D11B72" w:rsidRDefault="00CA5901" w:rsidP="00D12148">
            <w:pPr>
              <w:pStyle w:val="Tabletext"/>
              <w:jc w:val="center"/>
              <w:rPr>
                <w:noProof/>
              </w:rPr>
            </w:pPr>
          </w:p>
        </w:tc>
        <w:tc>
          <w:tcPr>
            <w:tcW w:w="1134" w:type="dxa"/>
            <w:shd w:val="clear" w:color="auto" w:fill="auto"/>
          </w:tcPr>
          <w:p w14:paraId="0C340141" w14:textId="77777777" w:rsidR="00CA5901" w:rsidRPr="00D11B72" w:rsidRDefault="00CA5901" w:rsidP="00D12148">
            <w:pPr>
              <w:pStyle w:val="Tabletext"/>
              <w:jc w:val="center"/>
              <w:rPr>
                <w:noProof/>
              </w:rPr>
            </w:pPr>
          </w:p>
        </w:tc>
        <w:tc>
          <w:tcPr>
            <w:tcW w:w="1134" w:type="dxa"/>
          </w:tcPr>
          <w:p w14:paraId="7007F373" w14:textId="77777777" w:rsidR="00CA5901" w:rsidRPr="00D11B72" w:rsidRDefault="00CA5901" w:rsidP="00D12148">
            <w:pPr>
              <w:pStyle w:val="Tabletext"/>
              <w:jc w:val="center"/>
            </w:pPr>
          </w:p>
        </w:tc>
      </w:tr>
      <w:tr w:rsidR="00CA5901" w:rsidRPr="00D11B72" w14:paraId="5AB404D5" w14:textId="7C136980" w:rsidTr="00003356">
        <w:trPr>
          <w:jc w:val="center"/>
        </w:trPr>
        <w:tc>
          <w:tcPr>
            <w:tcW w:w="3969" w:type="dxa"/>
            <w:shd w:val="clear" w:color="auto" w:fill="auto"/>
          </w:tcPr>
          <w:p w14:paraId="7E8C65AA" w14:textId="77777777" w:rsidR="00CA5901" w:rsidRPr="00D11B72" w:rsidRDefault="00CA5901" w:rsidP="00D12148">
            <w:pPr>
              <w:pStyle w:val="Tabletext"/>
              <w:rPr>
                <w:noProof/>
              </w:rPr>
            </w:pPr>
            <w:r w:rsidRPr="00D11B72">
              <w:rPr>
                <w:noProof/>
              </w:rPr>
              <w:t>&lt;general text character&gt;</w:t>
            </w:r>
          </w:p>
        </w:tc>
        <w:tc>
          <w:tcPr>
            <w:tcW w:w="1134" w:type="dxa"/>
            <w:shd w:val="clear" w:color="auto" w:fill="auto"/>
          </w:tcPr>
          <w:p w14:paraId="6B251DC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9F407E1" w14:textId="77777777" w:rsidR="00CA5901" w:rsidRPr="00D11B72" w:rsidRDefault="00CA5901" w:rsidP="00D12148">
            <w:pPr>
              <w:pStyle w:val="Tabletext"/>
              <w:jc w:val="center"/>
              <w:rPr>
                <w:noProof/>
              </w:rPr>
            </w:pPr>
          </w:p>
        </w:tc>
        <w:tc>
          <w:tcPr>
            <w:tcW w:w="1134" w:type="dxa"/>
            <w:shd w:val="clear" w:color="auto" w:fill="auto"/>
          </w:tcPr>
          <w:p w14:paraId="71DEF935" w14:textId="77777777" w:rsidR="00CA5901" w:rsidRPr="00D11B72" w:rsidRDefault="00CA5901" w:rsidP="00D12148">
            <w:pPr>
              <w:pStyle w:val="Tabletext"/>
              <w:jc w:val="center"/>
              <w:rPr>
                <w:noProof/>
              </w:rPr>
            </w:pPr>
          </w:p>
        </w:tc>
        <w:tc>
          <w:tcPr>
            <w:tcW w:w="1134" w:type="dxa"/>
            <w:shd w:val="clear" w:color="auto" w:fill="auto"/>
          </w:tcPr>
          <w:p w14:paraId="120B687B" w14:textId="77777777" w:rsidR="00CA5901" w:rsidRPr="00D11B72" w:rsidRDefault="00CA5901" w:rsidP="00D12148">
            <w:pPr>
              <w:pStyle w:val="Tabletext"/>
              <w:jc w:val="center"/>
              <w:rPr>
                <w:noProof/>
              </w:rPr>
            </w:pPr>
          </w:p>
        </w:tc>
        <w:tc>
          <w:tcPr>
            <w:tcW w:w="1134" w:type="dxa"/>
          </w:tcPr>
          <w:p w14:paraId="0FC354E8" w14:textId="77777777" w:rsidR="00CA5901" w:rsidRPr="00D11B72" w:rsidRDefault="00CA5901" w:rsidP="00D12148">
            <w:pPr>
              <w:pStyle w:val="Tabletext"/>
              <w:jc w:val="center"/>
            </w:pPr>
          </w:p>
        </w:tc>
      </w:tr>
      <w:tr w:rsidR="00CA5901" w:rsidRPr="00D11B72" w14:paraId="31CE6D63" w14:textId="539CF011" w:rsidTr="00003356">
        <w:trPr>
          <w:jc w:val="center"/>
        </w:trPr>
        <w:tc>
          <w:tcPr>
            <w:tcW w:w="3969" w:type="dxa"/>
            <w:shd w:val="clear" w:color="auto" w:fill="auto"/>
          </w:tcPr>
          <w:p w14:paraId="472A4A87" w14:textId="77777777" w:rsidR="00CA5901" w:rsidRPr="00D11B72" w:rsidRDefault="00CA5901" w:rsidP="00D12148">
            <w:pPr>
              <w:pStyle w:val="Tabletext"/>
              <w:rPr>
                <w:noProof/>
              </w:rPr>
            </w:pPr>
            <w:r w:rsidRPr="00D11B72">
              <w:rPr>
                <w:noProof/>
              </w:rPr>
              <w:t>&lt;graphical answer&gt;</w:t>
            </w:r>
          </w:p>
        </w:tc>
        <w:tc>
          <w:tcPr>
            <w:tcW w:w="1134" w:type="dxa"/>
            <w:shd w:val="clear" w:color="auto" w:fill="auto"/>
          </w:tcPr>
          <w:p w14:paraId="3C79ED2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C8B5E96" w14:textId="77777777" w:rsidR="00CA5901" w:rsidRPr="00D11B72" w:rsidRDefault="00CA5901" w:rsidP="00D12148">
            <w:pPr>
              <w:pStyle w:val="Tabletext"/>
              <w:jc w:val="center"/>
              <w:rPr>
                <w:noProof/>
              </w:rPr>
            </w:pPr>
          </w:p>
        </w:tc>
        <w:tc>
          <w:tcPr>
            <w:tcW w:w="1134" w:type="dxa"/>
            <w:shd w:val="clear" w:color="auto" w:fill="auto"/>
          </w:tcPr>
          <w:p w14:paraId="79B8788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4F4E3A8" w14:textId="77777777" w:rsidR="00CA5901" w:rsidRPr="00D11B72" w:rsidRDefault="00CA5901" w:rsidP="00D12148">
            <w:pPr>
              <w:pStyle w:val="Tabletext"/>
              <w:jc w:val="center"/>
              <w:rPr>
                <w:noProof/>
              </w:rPr>
            </w:pPr>
          </w:p>
        </w:tc>
        <w:tc>
          <w:tcPr>
            <w:tcW w:w="1134" w:type="dxa"/>
          </w:tcPr>
          <w:p w14:paraId="46B2A753" w14:textId="77777777" w:rsidR="00CA5901" w:rsidRPr="00D11B72" w:rsidRDefault="00CA5901" w:rsidP="00D12148">
            <w:pPr>
              <w:pStyle w:val="Tabletext"/>
              <w:jc w:val="center"/>
            </w:pPr>
          </w:p>
        </w:tc>
      </w:tr>
      <w:tr w:rsidR="00CA5901" w:rsidRPr="00D11B72" w14:paraId="224B40EA" w14:textId="4EC9EB40" w:rsidTr="00003356">
        <w:trPr>
          <w:jc w:val="center"/>
        </w:trPr>
        <w:tc>
          <w:tcPr>
            <w:tcW w:w="3969" w:type="dxa"/>
            <w:shd w:val="clear" w:color="auto" w:fill="auto"/>
          </w:tcPr>
          <w:p w14:paraId="57474222" w14:textId="77777777" w:rsidR="00CA5901" w:rsidRPr="00D11B72" w:rsidRDefault="00CA5901" w:rsidP="00D12148">
            <w:pPr>
              <w:pStyle w:val="Tabletext"/>
              <w:rPr>
                <w:noProof/>
              </w:rPr>
            </w:pPr>
            <w:r w:rsidRPr="00D11B72">
              <w:rPr>
                <w:noProof/>
              </w:rPr>
              <w:t>&lt;grave accent&gt;</w:t>
            </w:r>
          </w:p>
        </w:tc>
        <w:tc>
          <w:tcPr>
            <w:tcW w:w="1134" w:type="dxa"/>
            <w:shd w:val="clear" w:color="auto" w:fill="auto"/>
          </w:tcPr>
          <w:p w14:paraId="63C1040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EC3FC58" w14:textId="77777777" w:rsidR="00CA5901" w:rsidRPr="00D11B72" w:rsidRDefault="00CA5901" w:rsidP="00D12148">
            <w:pPr>
              <w:pStyle w:val="Tabletext"/>
              <w:jc w:val="center"/>
              <w:rPr>
                <w:noProof/>
              </w:rPr>
            </w:pPr>
          </w:p>
        </w:tc>
        <w:tc>
          <w:tcPr>
            <w:tcW w:w="1134" w:type="dxa"/>
            <w:shd w:val="clear" w:color="auto" w:fill="auto"/>
          </w:tcPr>
          <w:p w14:paraId="3FB4B594" w14:textId="77777777" w:rsidR="00CA5901" w:rsidRPr="00D11B72" w:rsidRDefault="00CA5901" w:rsidP="00D12148">
            <w:pPr>
              <w:pStyle w:val="Tabletext"/>
              <w:jc w:val="center"/>
            </w:pPr>
          </w:p>
        </w:tc>
        <w:tc>
          <w:tcPr>
            <w:tcW w:w="1134" w:type="dxa"/>
            <w:shd w:val="clear" w:color="auto" w:fill="auto"/>
          </w:tcPr>
          <w:p w14:paraId="12A6C11D" w14:textId="77777777" w:rsidR="00CA5901" w:rsidRPr="00D11B72" w:rsidRDefault="00CA5901" w:rsidP="00D12148">
            <w:pPr>
              <w:pStyle w:val="Tabletext"/>
              <w:jc w:val="center"/>
              <w:rPr>
                <w:noProof/>
              </w:rPr>
            </w:pPr>
          </w:p>
        </w:tc>
        <w:tc>
          <w:tcPr>
            <w:tcW w:w="1134" w:type="dxa"/>
          </w:tcPr>
          <w:p w14:paraId="3352D6C2" w14:textId="77777777" w:rsidR="00CA5901" w:rsidRPr="00D11B72" w:rsidRDefault="00CA5901" w:rsidP="00D12148">
            <w:pPr>
              <w:pStyle w:val="Tabletext"/>
              <w:jc w:val="center"/>
            </w:pPr>
          </w:p>
        </w:tc>
      </w:tr>
      <w:tr w:rsidR="00CA5901" w:rsidRPr="00D11B72" w14:paraId="27E6EAD0" w14:textId="0C05A885" w:rsidTr="00003356">
        <w:trPr>
          <w:jc w:val="center"/>
        </w:trPr>
        <w:tc>
          <w:tcPr>
            <w:tcW w:w="3969" w:type="dxa"/>
            <w:shd w:val="clear" w:color="auto" w:fill="auto"/>
          </w:tcPr>
          <w:p w14:paraId="3C062082" w14:textId="77777777" w:rsidR="00CA5901" w:rsidRPr="00D11B72" w:rsidRDefault="00CA5901" w:rsidP="00D12148">
            <w:pPr>
              <w:pStyle w:val="Tabletext"/>
              <w:rPr>
                <w:noProof/>
              </w:rPr>
            </w:pPr>
            <w:r w:rsidRPr="00D11B72">
              <w:rPr>
                <w:noProof/>
              </w:rPr>
              <w:t>&lt;greater than or equals sign&gt;</w:t>
            </w:r>
          </w:p>
        </w:tc>
        <w:tc>
          <w:tcPr>
            <w:tcW w:w="1134" w:type="dxa"/>
            <w:shd w:val="clear" w:color="auto" w:fill="auto"/>
          </w:tcPr>
          <w:p w14:paraId="5219EA5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7405157" w14:textId="77777777" w:rsidR="00CA5901" w:rsidRPr="00D11B72" w:rsidRDefault="00CA5901" w:rsidP="00D12148">
            <w:pPr>
              <w:pStyle w:val="Tabletext"/>
              <w:jc w:val="center"/>
              <w:rPr>
                <w:noProof/>
              </w:rPr>
            </w:pPr>
          </w:p>
        </w:tc>
        <w:tc>
          <w:tcPr>
            <w:tcW w:w="1134" w:type="dxa"/>
            <w:shd w:val="clear" w:color="auto" w:fill="auto"/>
          </w:tcPr>
          <w:p w14:paraId="097D5DDC" w14:textId="77777777" w:rsidR="00CA5901" w:rsidRPr="00D11B72" w:rsidRDefault="00CA5901" w:rsidP="00D12148">
            <w:pPr>
              <w:pStyle w:val="Tabletext"/>
              <w:jc w:val="center"/>
            </w:pPr>
          </w:p>
        </w:tc>
        <w:tc>
          <w:tcPr>
            <w:tcW w:w="1134" w:type="dxa"/>
            <w:shd w:val="clear" w:color="auto" w:fill="auto"/>
          </w:tcPr>
          <w:p w14:paraId="29867FF0" w14:textId="77777777" w:rsidR="00CA5901" w:rsidRPr="00D11B72" w:rsidRDefault="00CA5901" w:rsidP="00D12148">
            <w:pPr>
              <w:pStyle w:val="Tabletext"/>
              <w:jc w:val="center"/>
              <w:rPr>
                <w:noProof/>
              </w:rPr>
            </w:pPr>
          </w:p>
        </w:tc>
        <w:tc>
          <w:tcPr>
            <w:tcW w:w="1134" w:type="dxa"/>
          </w:tcPr>
          <w:p w14:paraId="501EBA33" w14:textId="77777777" w:rsidR="00CA5901" w:rsidRPr="00D11B72" w:rsidRDefault="00CA5901" w:rsidP="00D12148">
            <w:pPr>
              <w:pStyle w:val="Tabletext"/>
              <w:jc w:val="center"/>
            </w:pPr>
          </w:p>
        </w:tc>
      </w:tr>
      <w:tr w:rsidR="00CA5901" w:rsidRPr="00D11B72" w14:paraId="705139EE" w14:textId="45DA2618" w:rsidTr="00003356">
        <w:trPr>
          <w:jc w:val="center"/>
        </w:trPr>
        <w:tc>
          <w:tcPr>
            <w:tcW w:w="3969" w:type="dxa"/>
            <w:shd w:val="clear" w:color="auto" w:fill="auto"/>
          </w:tcPr>
          <w:p w14:paraId="60CAF21F" w14:textId="77777777" w:rsidR="00CA5901" w:rsidRPr="00D11B72" w:rsidRDefault="00CA5901" w:rsidP="00D12148">
            <w:pPr>
              <w:pStyle w:val="Tabletext"/>
              <w:rPr>
                <w:noProof/>
              </w:rPr>
            </w:pPr>
            <w:r w:rsidRPr="00D11B72">
              <w:rPr>
                <w:noProof/>
              </w:rPr>
              <w:t>&lt;greater than sign&gt;</w:t>
            </w:r>
          </w:p>
        </w:tc>
        <w:tc>
          <w:tcPr>
            <w:tcW w:w="1134" w:type="dxa"/>
            <w:shd w:val="clear" w:color="auto" w:fill="auto"/>
          </w:tcPr>
          <w:p w14:paraId="64B770D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C6FEECB" w14:textId="77777777" w:rsidR="00CA5901" w:rsidRPr="00D11B72" w:rsidRDefault="00CA5901" w:rsidP="00D12148">
            <w:pPr>
              <w:pStyle w:val="Tabletext"/>
              <w:jc w:val="center"/>
              <w:rPr>
                <w:noProof/>
              </w:rPr>
            </w:pPr>
          </w:p>
        </w:tc>
        <w:tc>
          <w:tcPr>
            <w:tcW w:w="1134" w:type="dxa"/>
            <w:shd w:val="clear" w:color="auto" w:fill="auto"/>
          </w:tcPr>
          <w:p w14:paraId="1D28DF07" w14:textId="77777777" w:rsidR="00CA5901" w:rsidRPr="00D11B72" w:rsidRDefault="00CA5901" w:rsidP="00D12148">
            <w:pPr>
              <w:pStyle w:val="Tabletext"/>
              <w:jc w:val="center"/>
            </w:pPr>
          </w:p>
        </w:tc>
        <w:tc>
          <w:tcPr>
            <w:tcW w:w="1134" w:type="dxa"/>
            <w:shd w:val="clear" w:color="auto" w:fill="auto"/>
          </w:tcPr>
          <w:p w14:paraId="4400DDFE" w14:textId="77777777" w:rsidR="00CA5901" w:rsidRPr="00D11B72" w:rsidRDefault="00CA5901" w:rsidP="00D12148">
            <w:pPr>
              <w:pStyle w:val="Tabletext"/>
              <w:jc w:val="center"/>
              <w:rPr>
                <w:noProof/>
              </w:rPr>
            </w:pPr>
          </w:p>
        </w:tc>
        <w:tc>
          <w:tcPr>
            <w:tcW w:w="1134" w:type="dxa"/>
          </w:tcPr>
          <w:p w14:paraId="5CF45250" w14:textId="77777777" w:rsidR="00CA5901" w:rsidRPr="00D11B72" w:rsidRDefault="00CA5901" w:rsidP="00D12148">
            <w:pPr>
              <w:pStyle w:val="Tabletext"/>
              <w:jc w:val="center"/>
            </w:pPr>
          </w:p>
        </w:tc>
      </w:tr>
      <w:tr w:rsidR="00CA5901" w:rsidRPr="00D11B72" w14:paraId="11A70BC8" w14:textId="2406C0F9" w:rsidTr="00003356">
        <w:trPr>
          <w:jc w:val="center"/>
        </w:trPr>
        <w:tc>
          <w:tcPr>
            <w:tcW w:w="3969" w:type="dxa"/>
            <w:shd w:val="clear" w:color="auto" w:fill="auto"/>
          </w:tcPr>
          <w:p w14:paraId="7728456F" w14:textId="77777777" w:rsidR="00CA5901" w:rsidRPr="00D11B72" w:rsidRDefault="00CA5901" w:rsidP="00D12148">
            <w:pPr>
              <w:pStyle w:val="Tabletext"/>
              <w:rPr>
                <w:noProof/>
              </w:rPr>
            </w:pPr>
            <w:r w:rsidRPr="00D11B72">
              <w:rPr>
                <w:noProof/>
              </w:rPr>
              <w:t>&lt;hex string&gt;</w:t>
            </w:r>
          </w:p>
        </w:tc>
        <w:tc>
          <w:tcPr>
            <w:tcW w:w="1134" w:type="dxa"/>
            <w:shd w:val="clear" w:color="auto" w:fill="auto"/>
          </w:tcPr>
          <w:p w14:paraId="5EFCBBC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BC4591" w14:textId="77777777" w:rsidR="00CA5901" w:rsidRPr="00D11B72" w:rsidRDefault="00CA5901" w:rsidP="00D12148">
            <w:pPr>
              <w:pStyle w:val="Tabletext"/>
              <w:jc w:val="center"/>
              <w:rPr>
                <w:noProof/>
              </w:rPr>
            </w:pPr>
          </w:p>
        </w:tc>
        <w:tc>
          <w:tcPr>
            <w:tcW w:w="1134" w:type="dxa"/>
            <w:shd w:val="clear" w:color="auto" w:fill="auto"/>
          </w:tcPr>
          <w:p w14:paraId="71C58CB6" w14:textId="77777777" w:rsidR="00CA5901" w:rsidRPr="00D11B72" w:rsidRDefault="00CA5901" w:rsidP="00D12148">
            <w:pPr>
              <w:pStyle w:val="Tabletext"/>
              <w:jc w:val="center"/>
            </w:pPr>
          </w:p>
        </w:tc>
        <w:tc>
          <w:tcPr>
            <w:tcW w:w="1134" w:type="dxa"/>
            <w:shd w:val="clear" w:color="auto" w:fill="auto"/>
          </w:tcPr>
          <w:p w14:paraId="42B4156F" w14:textId="77777777" w:rsidR="00CA5901" w:rsidRPr="00D11B72" w:rsidRDefault="00CA5901" w:rsidP="00D12148">
            <w:pPr>
              <w:pStyle w:val="Tabletext"/>
              <w:jc w:val="center"/>
              <w:rPr>
                <w:noProof/>
              </w:rPr>
            </w:pPr>
          </w:p>
        </w:tc>
        <w:tc>
          <w:tcPr>
            <w:tcW w:w="1134" w:type="dxa"/>
          </w:tcPr>
          <w:p w14:paraId="3225D83D" w14:textId="77777777" w:rsidR="00CA5901" w:rsidRPr="00D11B72" w:rsidRDefault="00CA5901" w:rsidP="00D12148">
            <w:pPr>
              <w:pStyle w:val="Tabletext"/>
              <w:jc w:val="center"/>
            </w:pPr>
          </w:p>
        </w:tc>
      </w:tr>
      <w:tr w:rsidR="00CA5901" w:rsidRPr="00D11B72" w14:paraId="40DADDAA" w14:textId="70E57672" w:rsidTr="00003356">
        <w:trPr>
          <w:jc w:val="center"/>
        </w:trPr>
        <w:tc>
          <w:tcPr>
            <w:tcW w:w="3969" w:type="dxa"/>
            <w:shd w:val="clear" w:color="auto" w:fill="auto"/>
          </w:tcPr>
          <w:p w14:paraId="507BC3EF" w14:textId="77777777" w:rsidR="00CA5901" w:rsidRPr="00D11B72" w:rsidRDefault="00CA5901" w:rsidP="00D12148">
            <w:pPr>
              <w:pStyle w:val="Tabletext"/>
              <w:rPr>
                <w:noProof/>
              </w:rPr>
            </w:pPr>
            <w:r w:rsidRPr="00D11B72">
              <w:rPr>
                <w:noProof/>
              </w:rPr>
              <w:t>&lt;history dash </w:t>
            </w:r>
            <w:r w:rsidRPr="00481BED">
              <w:rPr>
                <w:noProof/>
              </w:rPr>
              <w:t>nextstate</w:t>
            </w:r>
            <w:r w:rsidRPr="00D11B72">
              <w:rPr>
                <w:noProof/>
              </w:rPr>
              <w:t>&gt;</w:t>
            </w:r>
          </w:p>
        </w:tc>
        <w:tc>
          <w:tcPr>
            <w:tcW w:w="1134" w:type="dxa"/>
            <w:shd w:val="clear" w:color="auto" w:fill="auto"/>
          </w:tcPr>
          <w:p w14:paraId="37187E3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AEEE61" w14:textId="77777777" w:rsidR="00CA5901" w:rsidRPr="00D11B72" w:rsidRDefault="00CA5901" w:rsidP="00D12148">
            <w:pPr>
              <w:pStyle w:val="Tabletext"/>
              <w:jc w:val="center"/>
              <w:rPr>
                <w:noProof/>
              </w:rPr>
            </w:pPr>
          </w:p>
        </w:tc>
        <w:tc>
          <w:tcPr>
            <w:tcW w:w="1134" w:type="dxa"/>
            <w:shd w:val="clear" w:color="auto" w:fill="auto"/>
          </w:tcPr>
          <w:p w14:paraId="6EFBD661" w14:textId="77777777" w:rsidR="00CA5901" w:rsidRPr="00D11B72" w:rsidRDefault="00CA5901" w:rsidP="00D12148">
            <w:pPr>
              <w:pStyle w:val="Tabletext"/>
              <w:jc w:val="center"/>
            </w:pPr>
          </w:p>
        </w:tc>
        <w:tc>
          <w:tcPr>
            <w:tcW w:w="1134" w:type="dxa"/>
            <w:shd w:val="clear" w:color="auto" w:fill="auto"/>
          </w:tcPr>
          <w:p w14:paraId="4E5C2A98" w14:textId="77777777" w:rsidR="00CA5901" w:rsidRPr="00D11B72" w:rsidRDefault="00CA5901" w:rsidP="00D12148">
            <w:pPr>
              <w:pStyle w:val="Tabletext"/>
              <w:jc w:val="center"/>
              <w:rPr>
                <w:noProof/>
              </w:rPr>
            </w:pPr>
          </w:p>
        </w:tc>
        <w:tc>
          <w:tcPr>
            <w:tcW w:w="1134" w:type="dxa"/>
          </w:tcPr>
          <w:p w14:paraId="2DFDEEE6" w14:textId="77777777" w:rsidR="00CA5901" w:rsidRPr="00D11B72" w:rsidRDefault="00CA5901" w:rsidP="00D12148">
            <w:pPr>
              <w:pStyle w:val="Tabletext"/>
              <w:jc w:val="center"/>
            </w:pPr>
          </w:p>
        </w:tc>
      </w:tr>
      <w:tr w:rsidR="00CA5901" w:rsidRPr="00D11B72" w14:paraId="26A45997" w14:textId="01C2AE39" w:rsidTr="00003356">
        <w:trPr>
          <w:jc w:val="center"/>
        </w:trPr>
        <w:tc>
          <w:tcPr>
            <w:tcW w:w="3969" w:type="dxa"/>
            <w:shd w:val="clear" w:color="auto" w:fill="auto"/>
          </w:tcPr>
          <w:p w14:paraId="2776916F" w14:textId="77777777" w:rsidR="00CA5901" w:rsidRPr="00D11B72" w:rsidRDefault="00CA5901" w:rsidP="00D12148">
            <w:pPr>
              <w:pStyle w:val="Tabletext"/>
              <w:rPr>
                <w:noProof/>
              </w:rPr>
            </w:pPr>
            <w:r w:rsidRPr="00D11B72">
              <w:rPr>
                <w:noProof/>
              </w:rPr>
              <w:t>&lt;history dash sign&gt;</w:t>
            </w:r>
          </w:p>
        </w:tc>
        <w:tc>
          <w:tcPr>
            <w:tcW w:w="1134" w:type="dxa"/>
            <w:shd w:val="clear" w:color="auto" w:fill="auto"/>
          </w:tcPr>
          <w:p w14:paraId="0AB61E8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7BDD44C" w14:textId="77777777" w:rsidR="00CA5901" w:rsidRPr="00D11B72" w:rsidRDefault="00CA5901" w:rsidP="00D12148">
            <w:pPr>
              <w:pStyle w:val="Tabletext"/>
              <w:jc w:val="center"/>
              <w:rPr>
                <w:noProof/>
              </w:rPr>
            </w:pPr>
          </w:p>
        </w:tc>
        <w:tc>
          <w:tcPr>
            <w:tcW w:w="1134" w:type="dxa"/>
            <w:shd w:val="clear" w:color="auto" w:fill="auto"/>
          </w:tcPr>
          <w:p w14:paraId="18862461" w14:textId="77777777" w:rsidR="00CA5901" w:rsidRPr="00D11B72" w:rsidRDefault="00CA5901" w:rsidP="00D12148">
            <w:pPr>
              <w:pStyle w:val="Tabletext"/>
              <w:jc w:val="center"/>
            </w:pPr>
          </w:p>
        </w:tc>
        <w:tc>
          <w:tcPr>
            <w:tcW w:w="1134" w:type="dxa"/>
            <w:shd w:val="clear" w:color="auto" w:fill="auto"/>
          </w:tcPr>
          <w:p w14:paraId="6D2E5CA0" w14:textId="77777777" w:rsidR="00CA5901" w:rsidRPr="00D11B72" w:rsidRDefault="00CA5901" w:rsidP="00D12148">
            <w:pPr>
              <w:pStyle w:val="Tabletext"/>
              <w:jc w:val="center"/>
              <w:rPr>
                <w:noProof/>
              </w:rPr>
            </w:pPr>
          </w:p>
        </w:tc>
        <w:tc>
          <w:tcPr>
            <w:tcW w:w="1134" w:type="dxa"/>
          </w:tcPr>
          <w:p w14:paraId="24A26AD2" w14:textId="77777777" w:rsidR="00CA5901" w:rsidRPr="00D11B72" w:rsidRDefault="00CA5901" w:rsidP="00D12148">
            <w:pPr>
              <w:pStyle w:val="Tabletext"/>
              <w:jc w:val="center"/>
            </w:pPr>
          </w:p>
        </w:tc>
      </w:tr>
      <w:tr w:rsidR="00CA5901" w:rsidRPr="00D11B72" w14:paraId="2B47EF19" w14:textId="05E8B0EB" w:rsidTr="00003356">
        <w:trPr>
          <w:jc w:val="center"/>
        </w:trPr>
        <w:tc>
          <w:tcPr>
            <w:tcW w:w="3969" w:type="dxa"/>
            <w:shd w:val="clear" w:color="auto" w:fill="auto"/>
          </w:tcPr>
          <w:p w14:paraId="0A0DCC40" w14:textId="77777777" w:rsidR="00CA5901" w:rsidRPr="00D11B72" w:rsidRDefault="00CA5901" w:rsidP="00D12148">
            <w:pPr>
              <w:pStyle w:val="Tabletext"/>
              <w:rPr>
                <w:noProof/>
              </w:rPr>
            </w:pPr>
            <w:r w:rsidRPr="00D11B72">
              <w:rPr>
                <w:noProof/>
              </w:rPr>
              <w:t>&lt;hyphen&gt;</w:t>
            </w:r>
          </w:p>
        </w:tc>
        <w:tc>
          <w:tcPr>
            <w:tcW w:w="1134" w:type="dxa"/>
            <w:shd w:val="clear" w:color="auto" w:fill="auto"/>
          </w:tcPr>
          <w:p w14:paraId="4E61774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C2A02AA" w14:textId="77777777" w:rsidR="00CA5901" w:rsidRPr="00D11B72" w:rsidRDefault="00CA5901" w:rsidP="00D12148">
            <w:pPr>
              <w:pStyle w:val="Tabletext"/>
              <w:jc w:val="center"/>
              <w:rPr>
                <w:noProof/>
              </w:rPr>
            </w:pPr>
          </w:p>
        </w:tc>
        <w:tc>
          <w:tcPr>
            <w:tcW w:w="1134" w:type="dxa"/>
            <w:shd w:val="clear" w:color="auto" w:fill="auto"/>
          </w:tcPr>
          <w:p w14:paraId="42B4F0C0" w14:textId="77777777" w:rsidR="00CA5901" w:rsidRPr="00D11B72" w:rsidRDefault="00CA5901" w:rsidP="00D12148">
            <w:pPr>
              <w:pStyle w:val="Tabletext"/>
              <w:jc w:val="center"/>
            </w:pPr>
          </w:p>
        </w:tc>
        <w:tc>
          <w:tcPr>
            <w:tcW w:w="1134" w:type="dxa"/>
            <w:shd w:val="clear" w:color="auto" w:fill="auto"/>
          </w:tcPr>
          <w:p w14:paraId="3284CA0C" w14:textId="77777777" w:rsidR="00CA5901" w:rsidRPr="00D11B72" w:rsidRDefault="00CA5901" w:rsidP="00D12148">
            <w:pPr>
              <w:pStyle w:val="Tabletext"/>
              <w:jc w:val="center"/>
              <w:rPr>
                <w:noProof/>
              </w:rPr>
            </w:pPr>
          </w:p>
        </w:tc>
        <w:tc>
          <w:tcPr>
            <w:tcW w:w="1134" w:type="dxa"/>
          </w:tcPr>
          <w:p w14:paraId="4AD7DB72" w14:textId="77777777" w:rsidR="00CA5901" w:rsidRPr="00D11B72" w:rsidRDefault="00CA5901" w:rsidP="00D12148">
            <w:pPr>
              <w:pStyle w:val="Tabletext"/>
              <w:jc w:val="center"/>
            </w:pPr>
          </w:p>
        </w:tc>
      </w:tr>
      <w:tr w:rsidR="00CA5901" w:rsidRPr="00D11B72" w14:paraId="014DCDEC" w14:textId="560A8778" w:rsidTr="00003356">
        <w:trPr>
          <w:jc w:val="center"/>
        </w:trPr>
        <w:tc>
          <w:tcPr>
            <w:tcW w:w="3969" w:type="dxa"/>
            <w:shd w:val="clear" w:color="auto" w:fill="auto"/>
          </w:tcPr>
          <w:p w14:paraId="01AC6987" w14:textId="77777777" w:rsidR="00CA5901" w:rsidRPr="00D11B72" w:rsidRDefault="00CA5901" w:rsidP="00D12148">
            <w:pPr>
              <w:pStyle w:val="Tabletext"/>
              <w:rPr>
                <w:noProof/>
              </w:rPr>
            </w:pPr>
            <w:r w:rsidRPr="00D11B72">
              <w:rPr>
                <w:noProof/>
              </w:rPr>
              <w:t>&lt;identifier&gt;</w:t>
            </w:r>
          </w:p>
        </w:tc>
        <w:tc>
          <w:tcPr>
            <w:tcW w:w="1134" w:type="dxa"/>
            <w:shd w:val="clear" w:color="auto" w:fill="auto"/>
          </w:tcPr>
          <w:p w14:paraId="4E59128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A2948AC" w14:textId="77777777" w:rsidR="00CA5901" w:rsidRPr="00D11B72" w:rsidRDefault="00CA5901" w:rsidP="00D12148">
            <w:pPr>
              <w:pStyle w:val="Tabletext"/>
              <w:jc w:val="center"/>
              <w:rPr>
                <w:noProof/>
              </w:rPr>
            </w:pPr>
          </w:p>
        </w:tc>
        <w:tc>
          <w:tcPr>
            <w:tcW w:w="1134" w:type="dxa"/>
            <w:shd w:val="clear" w:color="auto" w:fill="auto"/>
          </w:tcPr>
          <w:p w14:paraId="2CD5C7BA" w14:textId="77777777" w:rsidR="00CA5901" w:rsidRPr="00D11B72" w:rsidRDefault="00CA5901" w:rsidP="00D12148">
            <w:pPr>
              <w:pStyle w:val="Tabletext"/>
              <w:jc w:val="center"/>
            </w:pPr>
          </w:p>
        </w:tc>
        <w:tc>
          <w:tcPr>
            <w:tcW w:w="1134" w:type="dxa"/>
            <w:shd w:val="clear" w:color="auto" w:fill="auto"/>
          </w:tcPr>
          <w:p w14:paraId="205BEADC" w14:textId="77777777" w:rsidR="00CA5901" w:rsidRPr="00D11B72" w:rsidRDefault="00CA5901" w:rsidP="00D12148">
            <w:pPr>
              <w:pStyle w:val="Tabletext"/>
              <w:jc w:val="center"/>
              <w:rPr>
                <w:noProof/>
              </w:rPr>
            </w:pPr>
          </w:p>
        </w:tc>
        <w:tc>
          <w:tcPr>
            <w:tcW w:w="1134" w:type="dxa"/>
          </w:tcPr>
          <w:p w14:paraId="6CFBE560" w14:textId="77777777" w:rsidR="00CA5901" w:rsidRPr="00D11B72" w:rsidRDefault="00CA5901" w:rsidP="00D12148">
            <w:pPr>
              <w:pStyle w:val="Tabletext"/>
              <w:jc w:val="center"/>
            </w:pPr>
          </w:p>
        </w:tc>
      </w:tr>
      <w:tr w:rsidR="00CA5901" w:rsidRPr="00D11B72" w14:paraId="2ABB214D" w14:textId="169B8B77" w:rsidTr="00003356">
        <w:trPr>
          <w:jc w:val="center"/>
        </w:trPr>
        <w:tc>
          <w:tcPr>
            <w:tcW w:w="3969" w:type="dxa"/>
            <w:shd w:val="clear" w:color="auto" w:fill="auto"/>
          </w:tcPr>
          <w:p w14:paraId="20E17B9A" w14:textId="77777777" w:rsidR="00CA5901" w:rsidRPr="00D11B72" w:rsidRDefault="00CA5901" w:rsidP="00D12148">
            <w:pPr>
              <w:pStyle w:val="Tabletext"/>
              <w:rPr>
                <w:noProof/>
              </w:rPr>
            </w:pPr>
            <w:r w:rsidRPr="00D11B72">
              <w:rPr>
                <w:noProof/>
              </w:rPr>
              <w:t>&lt;if statement&gt;</w:t>
            </w:r>
          </w:p>
        </w:tc>
        <w:tc>
          <w:tcPr>
            <w:tcW w:w="1134" w:type="dxa"/>
            <w:shd w:val="clear" w:color="auto" w:fill="auto"/>
          </w:tcPr>
          <w:p w14:paraId="054F8483" w14:textId="77777777" w:rsidR="00CA5901" w:rsidRPr="00D11B72" w:rsidRDefault="00CA5901" w:rsidP="00D12148">
            <w:pPr>
              <w:pStyle w:val="Tabletext"/>
              <w:jc w:val="center"/>
              <w:rPr>
                <w:noProof/>
              </w:rPr>
            </w:pPr>
          </w:p>
        </w:tc>
        <w:tc>
          <w:tcPr>
            <w:tcW w:w="1134" w:type="dxa"/>
            <w:shd w:val="clear" w:color="auto" w:fill="auto"/>
          </w:tcPr>
          <w:p w14:paraId="569B5218" w14:textId="77777777" w:rsidR="00CA5901" w:rsidRPr="00D11B72" w:rsidRDefault="00CA5901" w:rsidP="00D12148">
            <w:pPr>
              <w:pStyle w:val="Tabletext"/>
              <w:jc w:val="center"/>
              <w:rPr>
                <w:noProof/>
              </w:rPr>
            </w:pPr>
          </w:p>
        </w:tc>
        <w:tc>
          <w:tcPr>
            <w:tcW w:w="1134" w:type="dxa"/>
            <w:shd w:val="clear" w:color="auto" w:fill="auto"/>
          </w:tcPr>
          <w:p w14:paraId="1FA9434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865016" w14:textId="77777777" w:rsidR="00CA5901" w:rsidRPr="00D11B72" w:rsidRDefault="00CA5901" w:rsidP="00D12148">
            <w:pPr>
              <w:pStyle w:val="Tabletext"/>
              <w:jc w:val="center"/>
              <w:rPr>
                <w:noProof/>
              </w:rPr>
            </w:pPr>
          </w:p>
        </w:tc>
        <w:tc>
          <w:tcPr>
            <w:tcW w:w="1134" w:type="dxa"/>
          </w:tcPr>
          <w:p w14:paraId="684203CF" w14:textId="77777777" w:rsidR="00CA5901" w:rsidRPr="00D11B72" w:rsidRDefault="00CA5901" w:rsidP="00D12148">
            <w:pPr>
              <w:pStyle w:val="Tabletext"/>
              <w:jc w:val="center"/>
            </w:pPr>
          </w:p>
        </w:tc>
      </w:tr>
      <w:tr w:rsidR="00CA5901" w:rsidRPr="00D11B72" w14:paraId="6B4BAFB9" w14:textId="47990327" w:rsidTr="00003356">
        <w:trPr>
          <w:jc w:val="center"/>
        </w:trPr>
        <w:tc>
          <w:tcPr>
            <w:tcW w:w="3969" w:type="dxa"/>
            <w:shd w:val="clear" w:color="auto" w:fill="auto"/>
          </w:tcPr>
          <w:p w14:paraId="67F9617C" w14:textId="77777777" w:rsidR="00CA5901" w:rsidRPr="00D11B72" w:rsidRDefault="00CA5901" w:rsidP="00D12148">
            <w:pPr>
              <w:pStyle w:val="Tabletext"/>
              <w:rPr>
                <w:noProof/>
              </w:rPr>
            </w:pPr>
            <w:r w:rsidRPr="00D11B72">
              <w:rPr>
                <w:noProof/>
              </w:rPr>
              <w:t>&lt;imperative expression&gt;</w:t>
            </w:r>
          </w:p>
        </w:tc>
        <w:tc>
          <w:tcPr>
            <w:tcW w:w="1134" w:type="dxa"/>
            <w:shd w:val="clear" w:color="auto" w:fill="auto"/>
          </w:tcPr>
          <w:p w14:paraId="651DBC1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0C4D934" w14:textId="77777777" w:rsidR="00CA5901" w:rsidRPr="00D11B72" w:rsidRDefault="00CA5901" w:rsidP="00D12148">
            <w:pPr>
              <w:pStyle w:val="Tabletext"/>
              <w:jc w:val="center"/>
              <w:rPr>
                <w:noProof/>
              </w:rPr>
            </w:pPr>
          </w:p>
        </w:tc>
        <w:tc>
          <w:tcPr>
            <w:tcW w:w="1134" w:type="dxa"/>
            <w:shd w:val="clear" w:color="auto" w:fill="auto"/>
          </w:tcPr>
          <w:p w14:paraId="5ACD717C" w14:textId="77777777" w:rsidR="00CA5901" w:rsidRPr="00D11B72" w:rsidRDefault="00CA5901" w:rsidP="00D12148">
            <w:pPr>
              <w:pStyle w:val="Tabletext"/>
              <w:jc w:val="center"/>
              <w:rPr>
                <w:noProof/>
              </w:rPr>
            </w:pPr>
          </w:p>
        </w:tc>
        <w:tc>
          <w:tcPr>
            <w:tcW w:w="1134" w:type="dxa"/>
            <w:shd w:val="clear" w:color="auto" w:fill="auto"/>
          </w:tcPr>
          <w:p w14:paraId="16879AD6" w14:textId="77777777" w:rsidR="00CA5901" w:rsidRPr="00D11B72" w:rsidRDefault="00CA5901" w:rsidP="00D12148">
            <w:pPr>
              <w:pStyle w:val="Tabletext"/>
              <w:jc w:val="center"/>
              <w:rPr>
                <w:noProof/>
              </w:rPr>
            </w:pPr>
            <w:r w:rsidRPr="00D11B72">
              <w:rPr>
                <w:noProof/>
              </w:rPr>
              <w:t>redefined</w:t>
            </w:r>
          </w:p>
        </w:tc>
        <w:tc>
          <w:tcPr>
            <w:tcW w:w="1134" w:type="dxa"/>
          </w:tcPr>
          <w:p w14:paraId="541AB8AC" w14:textId="77777777" w:rsidR="00CA5901" w:rsidRPr="00D11B72" w:rsidRDefault="00CA5901" w:rsidP="00D12148">
            <w:pPr>
              <w:pStyle w:val="Tabletext"/>
              <w:jc w:val="center"/>
            </w:pPr>
          </w:p>
        </w:tc>
      </w:tr>
      <w:tr w:rsidR="00CA5901" w:rsidRPr="00D11B72" w14:paraId="7456EBE0" w14:textId="202B7F98" w:rsidTr="00003356">
        <w:trPr>
          <w:jc w:val="center"/>
        </w:trPr>
        <w:tc>
          <w:tcPr>
            <w:tcW w:w="3969" w:type="dxa"/>
            <w:shd w:val="clear" w:color="auto" w:fill="auto"/>
          </w:tcPr>
          <w:p w14:paraId="51A13DF3" w14:textId="77777777" w:rsidR="00CA5901" w:rsidRPr="00D11B72" w:rsidRDefault="00CA5901" w:rsidP="00D12148">
            <w:pPr>
              <w:pStyle w:val="Tabletext"/>
              <w:rPr>
                <w:noProof/>
              </w:rPr>
            </w:pPr>
            <w:r w:rsidRPr="00D11B72">
              <w:rPr>
                <w:noProof/>
              </w:rPr>
              <w:t>&lt;implies sign&gt;</w:t>
            </w:r>
          </w:p>
        </w:tc>
        <w:tc>
          <w:tcPr>
            <w:tcW w:w="1134" w:type="dxa"/>
            <w:shd w:val="clear" w:color="auto" w:fill="auto"/>
          </w:tcPr>
          <w:p w14:paraId="31D262E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F29FB28" w14:textId="77777777" w:rsidR="00CA5901" w:rsidRPr="00D11B72" w:rsidRDefault="00CA5901" w:rsidP="00D12148">
            <w:pPr>
              <w:pStyle w:val="Tabletext"/>
              <w:jc w:val="center"/>
              <w:rPr>
                <w:noProof/>
              </w:rPr>
            </w:pPr>
          </w:p>
        </w:tc>
        <w:tc>
          <w:tcPr>
            <w:tcW w:w="1134" w:type="dxa"/>
            <w:shd w:val="clear" w:color="auto" w:fill="auto"/>
          </w:tcPr>
          <w:p w14:paraId="38951E4D" w14:textId="77777777" w:rsidR="00CA5901" w:rsidRPr="00D11B72" w:rsidRDefault="00CA5901" w:rsidP="00D12148">
            <w:pPr>
              <w:pStyle w:val="Tabletext"/>
              <w:jc w:val="center"/>
              <w:rPr>
                <w:noProof/>
              </w:rPr>
            </w:pPr>
          </w:p>
        </w:tc>
        <w:tc>
          <w:tcPr>
            <w:tcW w:w="1134" w:type="dxa"/>
            <w:shd w:val="clear" w:color="auto" w:fill="auto"/>
          </w:tcPr>
          <w:p w14:paraId="4BB831AF" w14:textId="77777777" w:rsidR="00CA5901" w:rsidRPr="00D11B72" w:rsidRDefault="00CA5901" w:rsidP="00D12148">
            <w:pPr>
              <w:pStyle w:val="Tabletext"/>
              <w:jc w:val="center"/>
              <w:rPr>
                <w:noProof/>
              </w:rPr>
            </w:pPr>
          </w:p>
        </w:tc>
        <w:tc>
          <w:tcPr>
            <w:tcW w:w="1134" w:type="dxa"/>
          </w:tcPr>
          <w:p w14:paraId="3FCAAD48" w14:textId="77777777" w:rsidR="00CA5901" w:rsidRPr="00D11B72" w:rsidRDefault="00CA5901" w:rsidP="00D12148">
            <w:pPr>
              <w:pStyle w:val="Tabletext"/>
              <w:jc w:val="center"/>
            </w:pPr>
          </w:p>
        </w:tc>
      </w:tr>
      <w:tr w:rsidR="00CA5901" w:rsidRPr="00D11B72" w14:paraId="43BEC199" w14:textId="5D666C6F" w:rsidTr="00003356">
        <w:trPr>
          <w:jc w:val="center"/>
        </w:trPr>
        <w:tc>
          <w:tcPr>
            <w:tcW w:w="3969" w:type="dxa"/>
            <w:shd w:val="clear" w:color="auto" w:fill="auto"/>
          </w:tcPr>
          <w:p w14:paraId="45A3E065" w14:textId="77777777" w:rsidR="00CA5901" w:rsidRPr="00D11B72" w:rsidRDefault="00CA5901" w:rsidP="00D12148">
            <w:pPr>
              <w:pStyle w:val="Tabletext"/>
              <w:rPr>
                <w:noProof/>
              </w:rPr>
            </w:pPr>
            <w:r w:rsidRPr="00D11B72">
              <w:rPr>
                <w:noProof/>
              </w:rPr>
              <w:t>&lt;import expression&gt;</w:t>
            </w:r>
          </w:p>
        </w:tc>
        <w:tc>
          <w:tcPr>
            <w:tcW w:w="1134" w:type="dxa"/>
            <w:shd w:val="clear" w:color="auto" w:fill="auto"/>
          </w:tcPr>
          <w:p w14:paraId="3AE44B73" w14:textId="77777777" w:rsidR="00CA5901" w:rsidRPr="00D11B72" w:rsidRDefault="00CA5901" w:rsidP="00D12148">
            <w:pPr>
              <w:pStyle w:val="Tabletext"/>
              <w:jc w:val="center"/>
              <w:rPr>
                <w:noProof/>
              </w:rPr>
            </w:pPr>
          </w:p>
        </w:tc>
        <w:tc>
          <w:tcPr>
            <w:tcW w:w="1134" w:type="dxa"/>
            <w:shd w:val="clear" w:color="auto" w:fill="auto"/>
          </w:tcPr>
          <w:p w14:paraId="632F3C9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6334C96" w14:textId="77777777" w:rsidR="00CA5901" w:rsidRPr="00D11B72" w:rsidRDefault="00CA5901" w:rsidP="00D12148">
            <w:pPr>
              <w:pStyle w:val="Tabletext"/>
              <w:jc w:val="center"/>
              <w:rPr>
                <w:noProof/>
              </w:rPr>
            </w:pPr>
          </w:p>
        </w:tc>
        <w:tc>
          <w:tcPr>
            <w:tcW w:w="1134" w:type="dxa"/>
            <w:shd w:val="clear" w:color="auto" w:fill="auto"/>
          </w:tcPr>
          <w:p w14:paraId="190DDC07" w14:textId="77777777" w:rsidR="00CA5901" w:rsidRPr="00D11B72" w:rsidRDefault="00CA5901" w:rsidP="00D12148">
            <w:pPr>
              <w:pStyle w:val="Tabletext"/>
              <w:jc w:val="center"/>
              <w:rPr>
                <w:noProof/>
              </w:rPr>
            </w:pPr>
          </w:p>
        </w:tc>
        <w:tc>
          <w:tcPr>
            <w:tcW w:w="1134" w:type="dxa"/>
          </w:tcPr>
          <w:p w14:paraId="3D5AD0E4" w14:textId="77777777" w:rsidR="00CA5901" w:rsidRPr="00D11B72" w:rsidRDefault="00CA5901" w:rsidP="00D12148">
            <w:pPr>
              <w:pStyle w:val="Tabletext"/>
              <w:jc w:val="center"/>
            </w:pPr>
          </w:p>
        </w:tc>
      </w:tr>
      <w:tr w:rsidR="00CA5901" w:rsidRPr="00D11B72" w14:paraId="07271139" w14:textId="600C8A40" w:rsidTr="00003356">
        <w:trPr>
          <w:jc w:val="center"/>
        </w:trPr>
        <w:tc>
          <w:tcPr>
            <w:tcW w:w="3969" w:type="dxa"/>
            <w:shd w:val="clear" w:color="auto" w:fill="auto"/>
          </w:tcPr>
          <w:p w14:paraId="0815E83F" w14:textId="77777777" w:rsidR="00CA5901" w:rsidRPr="00D11B72" w:rsidRDefault="00CA5901" w:rsidP="00D12148">
            <w:pPr>
              <w:pStyle w:val="Tabletext"/>
              <w:rPr>
                <w:noProof/>
              </w:rPr>
            </w:pPr>
            <w:r w:rsidRPr="00D11B72">
              <w:rPr>
                <w:noProof/>
              </w:rPr>
              <w:t>&lt;imported procedure specification&gt;</w:t>
            </w:r>
          </w:p>
        </w:tc>
        <w:tc>
          <w:tcPr>
            <w:tcW w:w="1134" w:type="dxa"/>
            <w:shd w:val="clear" w:color="auto" w:fill="auto"/>
          </w:tcPr>
          <w:p w14:paraId="4B7B6E4F" w14:textId="77777777" w:rsidR="00CA5901" w:rsidRPr="00D11B72" w:rsidRDefault="00CA5901" w:rsidP="00D12148">
            <w:pPr>
              <w:pStyle w:val="Tabletext"/>
              <w:jc w:val="center"/>
              <w:rPr>
                <w:noProof/>
              </w:rPr>
            </w:pPr>
          </w:p>
        </w:tc>
        <w:tc>
          <w:tcPr>
            <w:tcW w:w="1134" w:type="dxa"/>
            <w:shd w:val="clear" w:color="auto" w:fill="auto"/>
          </w:tcPr>
          <w:p w14:paraId="5943BA18" w14:textId="77777777" w:rsidR="00CA5901" w:rsidRPr="00D11B72" w:rsidRDefault="00CA5901" w:rsidP="00D12148">
            <w:pPr>
              <w:pStyle w:val="Tabletext"/>
              <w:jc w:val="center"/>
              <w:rPr>
                <w:noProof/>
              </w:rPr>
            </w:pPr>
          </w:p>
        </w:tc>
        <w:tc>
          <w:tcPr>
            <w:tcW w:w="1134" w:type="dxa"/>
            <w:shd w:val="clear" w:color="auto" w:fill="auto"/>
          </w:tcPr>
          <w:p w14:paraId="16470C0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A626B0" w14:textId="77777777" w:rsidR="00CA5901" w:rsidRPr="00D11B72" w:rsidRDefault="00CA5901" w:rsidP="00D12148">
            <w:pPr>
              <w:pStyle w:val="Tabletext"/>
              <w:jc w:val="center"/>
              <w:rPr>
                <w:noProof/>
              </w:rPr>
            </w:pPr>
          </w:p>
        </w:tc>
        <w:tc>
          <w:tcPr>
            <w:tcW w:w="1134" w:type="dxa"/>
          </w:tcPr>
          <w:p w14:paraId="5C20A7C5" w14:textId="77777777" w:rsidR="00CA5901" w:rsidRPr="00D11B72" w:rsidRDefault="00CA5901" w:rsidP="00D12148">
            <w:pPr>
              <w:pStyle w:val="Tabletext"/>
              <w:jc w:val="center"/>
            </w:pPr>
          </w:p>
        </w:tc>
      </w:tr>
      <w:tr w:rsidR="00CA5901" w:rsidRPr="00D11B72" w14:paraId="2FA3577D" w14:textId="6BD10755" w:rsidTr="00003356">
        <w:trPr>
          <w:jc w:val="center"/>
        </w:trPr>
        <w:tc>
          <w:tcPr>
            <w:tcW w:w="3969" w:type="dxa"/>
            <w:shd w:val="clear" w:color="auto" w:fill="auto"/>
          </w:tcPr>
          <w:p w14:paraId="00CC5EAD" w14:textId="77777777" w:rsidR="00CA5901" w:rsidRPr="00D11B72" w:rsidRDefault="00CA5901" w:rsidP="00D12148">
            <w:pPr>
              <w:pStyle w:val="Tabletext"/>
              <w:rPr>
                <w:noProof/>
              </w:rPr>
            </w:pPr>
            <w:r w:rsidRPr="00D11B72">
              <w:rPr>
                <w:noProof/>
              </w:rPr>
              <w:t>&lt;imported variable specification&gt;</w:t>
            </w:r>
          </w:p>
        </w:tc>
        <w:tc>
          <w:tcPr>
            <w:tcW w:w="1134" w:type="dxa"/>
            <w:shd w:val="clear" w:color="auto" w:fill="auto"/>
          </w:tcPr>
          <w:p w14:paraId="3B58B158" w14:textId="77777777" w:rsidR="00CA5901" w:rsidRPr="00D11B72" w:rsidRDefault="00CA5901" w:rsidP="00D12148">
            <w:pPr>
              <w:pStyle w:val="Tabletext"/>
              <w:jc w:val="center"/>
              <w:rPr>
                <w:noProof/>
              </w:rPr>
            </w:pPr>
          </w:p>
        </w:tc>
        <w:tc>
          <w:tcPr>
            <w:tcW w:w="1134" w:type="dxa"/>
            <w:shd w:val="clear" w:color="auto" w:fill="auto"/>
          </w:tcPr>
          <w:p w14:paraId="54985409" w14:textId="77777777" w:rsidR="00CA5901" w:rsidRPr="00D11B72" w:rsidRDefault="00CA5901" w:rsidP="00D12148">
            <w:pPr>
              <w:pStyle w:val="Tabletext"/>
              <w:jc w:val="center"/>
              <w:rPr>
                <w:noProof/>
              </w:rPr>
            </w:pPr>
          </w:p>
        </w:tc>
        <w:tc>
          <w:tcPr>
            <w:tcW w:w="1134" w:type="dxa"/>
            <w:shd w:val="clear" w:color="auto" w:fill="auto"/>
          </w:tcPr>
          <w:p w14:paraId="72DCC51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A8306AA" w14:textId="77777777" w:rsidR="00CA5901" w:rsidRPr="00D11B72" w:rsidRDefault="00CA5901" w:rsidP="00D12148">
            <w:pPr>
              <w:pStyle w:val="Tabletext"/>
              <w:jc w:val="center"/>
              <w:rPr>
                <w:noProof/>
              </w:rPr>
            </w:pPr>
          </w:p>
        </w:tc>
        <w:tc>
          <w:tcPr>
            <w:tcW w:w="1134" w:type="dxa"/>
          </w:tcPr>
          <w:p w14:paraId="4D132EC1" w14:textId="77777777" w:rsidR="00CA5901" w:rsidRPr="00D11B72" w:rsidRDefault="00CA5901" w:rsidP="00D12148">
            <w:pPr>
              <w:pStyle w:val="Tabletext"/>
              <w:jc w:val="center"/>
            </w:pPr>
          </w:p>
        </w:tc>
      </w:tr>
      <w:tr w:rsidR="00CA5901" w:rsidRPr="00D11B72" w14:paraId="39062962" w14:textId="73F58B16" w:rsidTr="00003356">
        <w:trPr>
          <w:jc w:val="center"/>
        </w:trPr>
        <w:tc>
          <w:tcPr>
            <w:tcW w:w="3969" w:type="dxa"/>
            <w:shd w:val="clear" w:color="auto" w:fill="auto"/>
          </w:tcPr>
          <w:p w14:paraId="286024F0" w14:textId="77777777" w:rsidR="00CA5901" w:rsidRPr="00D11B72" w:rsidRDefault="00CA5901" w:rsidP="00D12148">
            <w:pPr>
              <w:pStyle w:val="Tabletext"/>
              <w:rPr>
                <w:noProof/>
              </w:rPr>
            </w:pPr>
            <w:r w:rsidRPr="00D11B72">
              <w:rPr>
                <w:noProof/>
              </w:rPr>
              <w:t>&lt;in choice&gt;</w:t>
            </w:r>
          </w:p>
        </w:tc>
        <w:tc>
          <w:tcPr>
            <w:tcW w:w="1134" w:type="dxa"/>
            <w:shd w:val="clear" w:color="auto" w:fill="auto"/>
          </w:tcPr>
          <w:p w14:paraId="0B75CC74" w14:textId="77777777" w:rsidR="00CA5901" w:rsidRPr="00D11B72" w:rsidRDefault="00CA5901" w:rsidP="00D12148">
            <w:pPr>
              <w:pStyle w:val="Tabletext"/>
              <w:jc w:val="center"/>
              <w:rPr>
                <w:noProof/>
              </w:rPr>
            </w:pPr>
          </w:p>
        </w:tc>
        <w:tc>
          <w:tcPr>
            <w:tcW w:w="1134" w:type="dxa"/>
            <w:shd w:val="clear" w:color="auto" w:fill="auto"/>
          </w:tcPr>
          <w:p w14:paraId="413139A2" w14:textId="77777777" w:rsidR="00CA5901" w:rsidRPr="00D11B72" w:rsidRDefault="00CA5901" w:rsidP="00D12148">
            <w:pPr>
              <w:pStyle w:val="Tabletext"/>
              <w:jc w:val="center"/>
              <w:rPr>
                <w:noProof/>
              </w:rPr>
            </w:pPr>
          </w:p>
        </w:tc>
        <w:tc>
          <w:tcPr>
            <w:tcW w:w="1134" w:type="dxa"/>
            <w:shd w:val="clear" w:color="auto" w:fill="auto"/>
          </w:tcPr>
          <w:p w14:paraId="187CDE3C" w14:textId="77777777" w:rsidR="00CA5901" w:rsidRPr="00D11B72" w:rsidRDefault="00CA5901" w:rsidP="00D12148">
            <w:pPr>
              <w:pStyle w:val="Tabletext"/>
              <w:jc w:val="center"/>
              <w:rPr>
                <w:noProof/>
              </w:rPr>
            </w:pPr>
          </w:p>
        </w:tc>
        <w:tc>
          <w:tcPr>
            <w:tcW w:w="1134" w:type="dxa"/>
            <w:shd w:val="clear" w:color="auto" w:fill="auto"/>
          </w:tcPr>
          <w:p w14:paraId="09666A3C" w14:textId="77777777" w:rsidR="00CA5901" w:rsidRPr="00D11B72" w:rsidRDefault="00CA5901" w:rsidP="00D12148">
            <w:pPr>
              <w:pStyle w:val="Tabletext"/>
              <w:jc w:val="center"/>
              <w:rPr>
                <w:noProof/>
              </w:rPr>
            </w:pPr>
            <w:r w:rsidRPr="00D11B72">
              <w:rPr>
                <w:noProof/>
              </w:rPr>
              <w:t>defined</w:t>
            </w:r>
          </w:p>
        </w:tc>
        <w:tc>
          <w:tcPr>
            <w:tcW w:w="1134" w:type="dxa"/>
          </w:tcPr>
          <w:p w14:paraId="2DE5B731" w14:textId="77777777" w:rsidR="00CA5901" w:rsidRPr="00D11B72" w:rsidRDefault="00CA5901" w:rsidP="00D12148">
            <w:pPr>
              <w:pStyle w:val="Tabletext"/>
              <w:jc w:val="center"/>
            </w:pPr>
          </w:p>
        </w:tc>
      </w:tr>
      <w:tr w:rsidR="00CA5901" w:rsidRPr="00D11B72" w14:paraId="3BC1D5B2" w14:textId="60B1915D" w:rsidTr="00003356">
        <w:trPr>
          <w:jc w:val="center"/>
        </w:trPr>
        <w:tc>
          <w:tcPr>
            <w:tcW w:w="3969" w:type="dxa"/>
            <w:shd w:val="clear" w:color="auto" w:fill="auto"/>
          </w:tcPr>
          <w:p w14:paraId="3C6E672C" w14:textId="77777777" w:rsidR="00CA5901" w:rsidRPr="00D11B72" w:rsidRDefault="00CA5901" w:rsidP="00D12148">
            <w:pPr>
              <w:pStyle w:val="Tabletext"/>
              <w:rPr>
                <w:noProof/>
              </w:rPr>
            </w:pPr>
            <w:r w:rsidRPr="00D11B72">
              <w:rPr>
                <w:noProof/>
              </w:rPr>
              <w:t>&lt;in connector area&gt;</w:t>
            </w:r>
          </w:p>
        </w:tc>
        <w:tc>
          <w:tcPr>
            <w:tcW w:w="1134" w:type="dxa"/>
            <w:shd w:val="clear" w:color="auto" w:fill="auto"/>
          </w:tcPr>
          <w:p w14:paraId="7278E34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2B39134" w14:textId="77777777" w:rsidR="00CA5901" w:rsidRPr="00D11B72" w:rsidRDefault="00CA5901" w:rsidP="00D12148">
            <w:pPr>
              <w:pStyle w:val="Tabletext"/>
              <w:jc w:val="center"/>
              <w:rPr>
                <w:noProof/>
              </w:rPr>
            </w:pPr>
          </w:p>
        </w:tc>
        <w:tc>
          <w:tcPr>
            <w:tcW w:w="1134" w:type="dxa"/>
            <w:shd w:val="clear" w:color="auto" w:fill="auto"/>
          </w:tcPr>
          <w:p w14:paraId="5DD64823" w14:textId="77777777" w:rsidR="00CA5901" w:rsidRPr="00D11B72" w:rsidRDefault="00CA5901" w:rsidP="00D12148">
            <w:pPr>
              <w:pStyle w:val="Tabletext"/>
              <w:jc w:val="center"/>
              <w:rPr>
                <w:noProof/>
              </w:rPr>
            </w:pPr>
          </w:p>
        </w:tc>
        <w:tc>
          <w:tcPr>
            <w:tcW w:w="1134" w:type="dxa"/>
            <w:shd w:val="clear" w:color="auto" w:fill="auto"/>
          </w:tcPr>
          <w:p w14:paraId="009A552A" w14:textId="77777777" w:rsidR="00CA5901" w:rsidRPr="00D11B72" w:rsidRDefault="00CA5901" w:rsidP="00D12148">
            <w:pPr>
              <w:pStyle w:val="Tabletext"/>
              <w:jc w:val="center"/>
              <w:rPr>
                <w:noProof/>
              </w:rPr>
            </w:pPr>
          </w:p>
        </w:tc>
        <w:tc>
          <w:tcPr>
            <w:tcW w:w="1134" w:type="dxa"/>
          </w:tcPr>
          <w:p w14:paraId="17229054" w14:textId="77777777" w:rsidR="00CA5901" w:rsidRPr="00D11B72" w:rsidRDefault="00CA5901" w:rsidP="00D12148">
            <w:pPr>
              <w:pStyle w:val="Tabletext"/>
              <w:jc w:val="center"/>
            </w:pPr>
          </w:p>
        </w:tc>
      </w:tr>
      <w:tr w:rsidR="00CA5901" w:rsidRPr="00D11B72" w14:paraId="1D80841C" w14:textId="24079D71" w:rsidTr="00003356">
        <w:trPr>
          <w:jc w:val="center"/>
        </w:trPr>
        <w:tc>
          <w:tcPr>
            <w:tcW w:w="3969" w:type="dxa"/>
            <w:shd w:val="clear" w:color="auto" w:fill="auto"/>
          </w:tcPr>
          <w:p w14:paraId="162FD24D" w14:textId="77777777" w:rsidR="00CA5901" w:rsidRPr="00D11B72" w:rsidRDefault="00CA5901" w:rsidP="00D12148">
            <w:pPr>
              <w:pStyle w:val="Tabletext"/>
              <w:rPr>
                <w:noProof/>
              </w:rPr>
            </w:pPr>
            <w:r w:rsidRPr="00D11B72">
              <w:rPr>
                <w:noProof/>
              </w:rPr>
              <w:t>&lt;in connector symbol&gt;</w:t>
            </w:r>
          </w:p>
        </w:tc>
        <w:tc>
          <w:tcPr>
            <w:tcW w:w="1134" w:type="dxa"/>
            <w:shd w:val="clear" w:color="auto" w:fill="auto"/>
          </w:tcPr>
          <w:p w14:paraId="43A3A19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77B4B50" w14:textId="77777777" w:rsidR="00CA5901" w:rsidRPr="00D11B72" w:rsidRDefault="00CA5901" w:rsidP="00D12148">
            <w:pPr>
              <w:pStyle w:val="Tabletext"/>
              <w:jc w:val="center"/>
              <w:rPr>
                <w:noProof/>
              </w:rPr>
            </w:pPr>
          </w:p>
        </w:tc>
        <w:tc>
          <w:tcPr>
            <w:tcW w:w="1134" w:type="dxa"/>
            <w:shd w:val="clear" w:color="auto" w:fill="auto"/>
          </w:tcPr>
          <w:p w14:paraId="50052902" w14:textId="77777777" w:rsidR="00CA5901" w:rsidRPr="00D11B72" w:rsidRDefault="00CA5901" w:rsidP="00D12148">
            <w:pPr>
              <w:pStyle w:val="Tabletext"/>
              <w:jc w:val="center"/>
              <w:rPr>
                <w:noProof/>
              </w:rPr>
            </w:pPr>
          </w:p>
        </w:tc>
        <w:tc>
          <w:tcPr>
            <w:tcW w:w="1134" w:type="dxa"/>
            <w:shd w:val="clear" w:color="auto" w:fill="auto"/>
          </w:tcPr>
          <w:p w14:paraId="71030FC2" w14:textId="77777777" w:rsidR="00CA5901" w:rsidRPr="00D11B72" w:rsidRDefault="00CA5901" w:rsidP="00D12148">
            <w:pPr>
              <w:pStyle w:val="Tabletext"/>
              <w:jc w:val="center"/>
              <w:rPr>
                <w:noProof/>
              </w:rPr>
            </w:pPr>
          </w:p>
        </w:tc>
        <w:tc>
          <w:tcPr>
            <w:tcW w:w="1134" w:type="dxa"/>
          </w:tcPr>
          <w:p w14:paraId="532FB0FF" w14:textId="77777777" w:rsidR="00CA5901" w:rsidRPr="00D11B72" w:rsidRDefault="00CA5901" w:rsidP="00D12148">
            <w:pPr>
              <w:pStyle w:val="Tabletext"/>
              <w:jc w:val="center"/>
            </w:pPr>
          </w:p>
        </w:tc>
      </w:tr>
      <w:tr w:rsidR="00CA5901" w:rsidRPr="00D11B72" w14:paraId="7BC2A2B2" w14:textId="67A60246" w:rsidTr="00003356">
        <w:trPr>
          <w:jc w:val="center"/>
        </w:trPr>
        <w:tc>
          <w:tcPr>
            <w:tcW w:w="3969" w:type="dxa"/>
            <w:shd w:val="clear" w:color="auto" w:fill="auto"/>
          </w:tcPr>
          <w:p w14:paraId="6658D8BF" w14:textId="77777777" w:rsidR="00CA5901" w:rsidRPr="00D11B72" w:rsidRDefault="00CA5901" w:rsidP="00D12148">
            <w:pPr>
              <w:pStyle w:val="Tabletext"/>
              <w:rPr>
                <w:noProof/>
              </w:rPr>
            </w:pPr>
            <w:r w:rsidRPr="00D11B72">
              <w:rPr>
                <w:noProof/>
              </w:rPr>
              <w:t>&lt;indexed primary&gt;</w:t>
            </w:r>
          </w:p>
        </w:tc>
        <w:tc>
          <w:tcPr>
            <w:tcW w:w="1134" w:type="dxa"/>
            <w:shd w:val="clear" w:color="auto" w:fill="auto"/>
          </w:tcPr>
          <w:p w14:paraId="7980088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D40786" w14:textId="77777777" w:rsidR="00CA5901" w:rsidRPr="00D11B72" w:rsidRDefault="00CA5901" w:rsidP="00D12148">
            <w:pPr>
              <w:pStyle w:val="Tabletext"/>
              <w:jc w:val="center"/>
              <w:rPr>
                <w:noProof/>
              </w:rPr>
            </w:pPr>
          </w:p>
        </w:tc>
        <w:tc>
          <w:tcPr>
            <w:tcW w:w="1134" w:type="dxa"/>
            <w:shd w:val="clear" w:color="auto" w:fill="auto"/>
          </w:tcPr>
          <w:p w14:paraId="4431697C" w14:textId="77777777" w:rsidR="00CA5901" w:rsidRPr="00D11B72" w:rsidRDefault="00CA5901" w:rsidP="00D12148">
            <w:pPr>
              <w:pStyle w:val="Tabletext"/>
              <w:jc w:val="center"/>
              <w:rPr>
                <w:noProof/>
              </w:rPr>
            </w:pPr>
          </w:p>
        </w:tc>
        <w:tc>
          <w:tcPr>
            <w:tcW w:w="1134" w:type="dxa"/>
            <w:shd w:val="clear" w:color="auto" w:fill="auto"/>
          </w:tcPr>
          <w:p w14:paraId="36A890AA" w14:textId="77777777" w:rsidR="00CA5901" w:rsidRPr="00D11B72" w:rsidRDefault="00CA5901" w:rsidP="00D12148">
            <w:pPr>
              <w:pStyle w:val="Tabletext"/>
              <w:jc w:val="center"/>
              <w:rPr>
                <w:noProof/>
              </w:rPr>
            </w:pPr>
          </w:p>
        </w:tc>
        <w:tc>
          <w:tcPr>
            <w:tcW w:w="1134" w:type="dxa"/>
          </w:tcPr>
          <w:p w14:paraId="66B216E3" w14:textId="77777777" w:rsidR="00CA5901" w:rsidRPr="00D11B72" w:rsidRDefault="00CA5901" w:rsidP="00D12148">
            <w:pPr>
              <w:pStyle w:val="Tabletext"/>
              <w:jc w:val="center"/>
            </w:pPr>
          </w:p>
        </w:tc>
      </w:tr>
      <w:tr w:rsidR="00CA5901" w:rsidRPr="00D11B72" w14:paraId="1CD34F47" w14:textId="5924EC0A" w:rsidTr="00003356">
        <w:trPr>
          <w:jc w:val="center"/>
        </w:trPr>
        <w:tc>
          <w:tcPr>
            <w:tcW w:w="3969" w:type="dxa"/>
            <w:shd w:val="clear" w:color="auto" w:fill="auto"/>
          </w:tcPr>
          <w:p w14:paraId="74E877CE" w14:textId="77777777" w:rsidR="00CA5901" w:rsidRPr="00D11B72" w:rsidRDefault="00CA5901" w:rsidP="00D12148">
            <w:pPr>
              <w:pStyle w:val="Tabletext"/>
              <w:rPr>
                <w:noProof/>
              </w:rPr>
            </w:pPr>
            <w:r w:rsidRPr="00D11B72">
              <w:rPr>
                <w:noProof/>
              </w:rPr>
              <w:t>&lt;indexed variable&gt;</w:t>
            </w:r>
          </w:p>
        </w:tc>
        <w:tc>
          <w:tcPr>
            <w:tcW w:w="1134" w:type="dxa"/>
            <w:shd w:val="clear" w:color="auto" w:fill="auto"/>
          </w:tcPr>
          <w:p w14:paraId="1548FE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C56F2F9" w14:textId="77777777" w:rsidR="00CA5901" w:rsidRPr="00D11B72" w:rsidRDefault="00CA5901" w:rsidP="00D12148">
            <w:pPr>
              <w:pStyle w:val="Tabletext"/>
              <w:jc w:val="center"/>
              <w:rPr>
                <w:noProof/>
              </w:rPr>
            </w:pPr>
          </w:p>
        </w:tc>
        <w:tc>
          <w:tcPr>
            <w:tcW w:w="1134" w:type="dxa"/>
            <w:shd w:val="clear" w:color="auto" w:fill="auto"/>
          </w:tcPr>
          <w:p w14:paraId="1EB408D6" w14:textId="77777777" w:rsidR="00CA5901" w:rsidRPr="00D11B72" w:rsidRDefault="00CA5901" w:rsidP="00D12148">
            <w:pPr>
              <w:pStyle w:val="Tabletext"/>
              <w:jc w:val="center"/>
              <w:rPr>
                <w:noProof/>
              </w:rPr>
            </w:pPr>
          </w:p>
        </w:tc>
        <w:tc>
          <w:tcPr>
            <w:tcW w:w="1134" w:type="dxa"/>
            <w:shd w:val="clear" w:color="auto" w:fill="auto"/>
          </w:tcPr>
          <w:p w14:paraId="7BC3AD11" w14:textId="77777777" w:rsidR="00CA5901" w:rsidRPr="00D11B72" w:rsidRDefault="00CA5901" w:rsidP="00D12148">
            <w:pPr>
              <w:pStyle w:val="Tabletext"/>
              <w:jc w:val="center"/>
              <w:rPr>
                <w:noProof/>
              </w:rPr>
            </w:pPr>
          </w:p>
        </w:tc>
        <w:tc>
          <w:tcPr>
            <w:tcW w:w="1134" w:type="dxa"/>
          </w:tcPr>
          <w:p w14:paraId="788012D9" w14:textId="77777777" w:rsidR="00CA5901" w:rsidRPr="00D11B72" w:rsidRDefault="00CA5901" w:rsidP="00D12148">
            <w:pPr>
              <w:pStyle w:val="Tabletext"/>
              <w:jc w:val="center"/>
            </w:pPr>
          </w:p>
        </w:tc>
      </w:tr>
      <w:tr w:rsidR="00CA5901" w:rsidRPr="00D11B72" w14:paraId="56315B73" w14:textId="645FF927" w:rsidTr="00003356">
        <w:trPr>
          <w:jc w:val="center"/>
        </w:trPr>
        <w:tc>
          <w:tcPr>
            <w:tcW w:w="3969" w:type="dxa"/>
            <w:shd w:val="clear" w:color="auto" w:fill="auto"/>
          </w:tcPr>
          <w:p w14:paraId="7195120F" w14:textId="77777777" w:rsidR="00CA5901" w:rsidRPr="00D11B72" w:rsidRDefault="00CA5901" w:rsidP="00D12148">
            <w:pPr>
              <w:pStyle w:val="Tabletext"/>
              <w:rPr>
                <w:noProof/>
              </w:rPr>
            </w:pPr>
            <w:r w:rsidRPr="00D11B72">
              <w:rPr>
                <w:noProof/>
              </w:rPr>
              <w:t>&lt;infix operation name&gt;</w:t>
            </w:r>
          </w:p>
        </w:tc>
        <w:tc>
          <w:tcPr>
            <w:tcW w:w="1134" w:type="dxa"/>
            <w:shd w:val="clear" w:color="auto" w:fill="auto"/>
          </w:tcPr>
          <w:p w14:paraId="7EE2BD4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B8492D4" w14:textId="77777777" w:rsidR="00CA5901" w:rsidRPr="00D11B72" w:rsidRDefault="00CA5901" w:rsidP="00D12148">
            <w:pPr>
              <w:pStyle w:val="Tabletext"/>
              <w:jc w:val="center"/>
              <w:rPr>
                <w:noProof/>
              </w:rPr>
            </w:pPr>
          </w:p>
        </w:tc>
        <w:tc>
          <w:tcPr>
            <w:tcW w:w="1134" w:type="dxa"/>
            <w:shd w:val="clear" w:color="auto" w:fill="auto"/>
          </w:tcPr>
          <w:p w14:paraId="0801ABDB" w14:textId="77777777" w:rsidR="00CA5901" w:rsidRPr="00D11B72" w:rsidRDefault="00CA5901" w:rsidP="00D12148">
            <w:pPr>
              <w:pStyle w:val="Tabletext"/>
              <w:jc w:val="center"/>
              <w:rPr>
                <w:noProof/>
              </w:rPr>
            </w:pPr>
          </w:p>
        </w:tc>
        <w:tc>
          <w:tcPr>
            <w:tcW w:w="1134" w:type="dxa"/>
            <w:shd w:val="clear" w:color="auto" w:fill="auto"/>
          </w:tcPr>
          <w:p w14:paraId="432AA60F" w14:textId="77777777" w:rsidR="00CA5901" w:rsidRPr="00D11B72" w:rsidRDefault="00CA5901" w:rsidP="00D12148">
            <w:pPr>
              <w:pStyle w:val="Tabletext"/>
              <w:jc w:val="center"/>
              <w:rPr>
                <w:noProof/>
              </w:rPr>
            </w:pPr>
          </w:p>
        </w:tc>
        <w:tc>
          <w:tcPr>
            <w:tcW w:w="1134" w:type="dxa"/>
          </w:tcPr>
          <w:p w14:paraId="50E643C7" w14:textId="77777777" w:rsidR="00CA5901" w:rsidRPr="00D11B72" w:rsidRDefault="00CA5901" w:rsidP="00D12148">
            <w:pPr>
              <w:pStyle w:val="Tabletext"/>
              <w:jc w:val="center"/>
            </w:pPr>
          </w:p>
        </w:tc>
      </w:tr>
      <w:tr w:rsidR="00CA5901" w:rsidRPr="00D11B72" w14:paraId="41C279D9" w14:textId="2CC317BD" w:rsidTr="00003356">
        <w:trPr>
          <w:jc w:val="center"/>
        </w:trPr>
        <w:tc>
          <w:tcPr>
            <w:tcW w:w="3969" w:type="dxa"/>
            <w:shd w:val="clear" w:color="auto" w:fill="auto"/>
          </w:tcPr>
          <w:p w14:paraId="3E8E27FD" w14:textId="77777777" w:rsidR="00CA5901" w:rsidRPr="00D11B72" w:rsidRDefault="00CA5901" w:rsidP="00D12148">
            <w:pPr>
              <w:pStyle w:val="Tabletext"/>
              <w:rPr>
                <w:noProof/>
              </w:rPr>
            </w:pPr>
            <w:r w:rsidRPr="00D11B72">
              <w:rPr>
                <w:noProof/>
              </w:rPr>
              <w:t>&lt;informal text&gt;</w:t>
            </w:r>
          </w:p>
        </w:tc>
        <w:tc>
          <w:tcPr>
            <w:tcW w:w="1134" w:type="dxa"/>
            <w:shd w:val="clear" w:color="auto" w:fill="auto"/>
          </w:tcPr>
          <w:p w14:paraId="6EA0ED4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EBA9002" w14:textId="77777777" w:rsidR="00CA5901" w:rsidRPr="00D11B72" w:rsidRDefault="00CA5901" w:rsidP="00D12148">
            <w:pPr>
              <w:pStyle w:val="Tabletext"/>
              <w:jc w:val="center"/>
              <w:rPr>
                <w:noProof/>
              </w:rPr>
            </w:pPr>
          </w:p>
        </w:tc>
        <w:tc>
          <w:tcPr>
            <w:tcW w:w="1134" w:type="dxa"/>
            <w:shd w:val="clear" w:color="auto" w:fill="auto"/>
          </w:tcPr>
          <w:p w14:paraId="46337BF6" w14:textId="77777777" w:rsidR="00CA5901" w:rsidRPr="00D11B72" w:rsidRDefault="00CA5901" w:rsidP="00D12148">
            <w:pPr>
              <w:pStyle w:val="Tabletext"/>
              <w:jc w:val="center"/>
              <w:rPr>
                <w:noProof/>
              </w:rPr>
            </w:pPr>
          </w:p>
        </w:tc>
        <w:tc>
          <w:tcPr>
            <w:tcW w:w="1134" w:type="dxa"/>
            <w:shd w:val="clear" w:color="auto" w:fill="auto"/>
          </w:tcPr>
          <w:p w14:paraId="40276109" w14:textId="77777777" w:rsidR="00CA5901" w:rsidRPr="00D11B72" w:rsidRDefault="00CA5901" w:rsidP="00D12148">
            <w:pPr>
              <w:pStyle w:val="Tabletext"/>
              <w:jc w:val="center"/>
              <w:rPr>
                <w:noProof/>
              </w:rPr>
            </w:pPr>
          </w:p>
        </w:tc>
        <w:tc>
          <w:tcPr>
            <w:tcW w:w="1134" w:type="dxa"/>
          </w:tcPr>
          <w:p w14:paraId="53727D75" w14:textId="77777777" w:rsidR="00CA5901" w:rsidRPr="00D11B72" w:rsidRDefault="00CA5901" w:rsidP="00D12148">
            <w:pPr>
              <w:pStyle w:val="Tabletext"/>
              <w:jc w:val="center"/>
            </w:pPr>
          </w:p>
        </w:tc>
      </w:tr>
      <w:tr w:rsidR="00CA5901" w:rsidRPr="00D11B72" w14:paraId="21FC4F10" w14:textId="6A43DC80" w:rsidTr="00003356">
        <w:trPr>
          <w:jc w:val="center"/>
        </w:trPr>
        <w:tc>
          <w:tcPr>
            <w:tcW w:w="3969" w:type="dxa"/>
            <w:shd w:val="clear" w:color="auto" w:fill="auto"/>
          </w:tcPr>
          <w:p w14:paraId="5CC96308" w14:textId="77777777" w:rsidR="00CA5901" w:rsidRPr="00D11B72" w:rsidRDefault="00CA5901" w:rsidP="00D12148">
            <w:pPr>
              <w:pStyle w:val="Tabletext"/>
              <w:rPr>
                <w:noProof/>
              </w:rPr>
            </w:pPr>
            <w:r w:rsidRPr="00D11B72">
              <w:rPr>
                <w:noProof/>
              </w:rPr>
              <w:t>&lt;inherited agent definition&gt;</w:t>
            </w:r>
          </w:p>
        </w:tc>
        <w:tc>
          <w:tcPr>
            <w:tcW w:w="1134" w:type="dxa"/>
            <w:shd w:val="clear" w:color="auto" w:fill="auto"/>
          </w:tcPr>
          <w:p w14:paraId="34E904A5" w14:textId="77777777" w:rsidR="00CA5901" w:rsidRPr="00D11B72" w:rsidRDefault="00CA5901" w:rsidP="00D12148">
            <w:pPr>
              <w:pStyle w:val="Tabletext"/>
              <w:jc w:val="center"/>
              <w:rPr>
                <w:noProof/>
              </w:rPr>
            </w:pPr>
          </w:p>
        </w:tc>
        <w:tc>
          <w:tcPr>
            <w:tcW w:w="1134" w:type="dxa"/>
            <w:shd w:val="clear" w:color="auto" w:fill="auto"/>
          </w:tcPr>
          <w:p w14:paraId="6A64068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A5A7787" w14:textId="77777777" w:rsidR="00CA5901" w:rsidRPr="00D11B72" w:rsidRDefault="00CA5901" w:rsidP="00D12148">
            <w:pPr>
              <w:pStyle w:val="Tabletext"/>
              <w:jc w:val="center"/>
              <w:rPr>
                <w:noProof/>
              </w:rPr>
            </w:pPr>
          </w:p>
        </w:tc>
        <w:tc>
          <w:tcPr>
            <w:tcW w:w="1134" w:type="dxa"/>
            <w:shd w:val="clear" w:color="auto" w:fill="auto"/>
          </w:tcPr>
          <w:p w14:paraId="1BA848C4" w14:textId="77777777" w:rsidR="00CA5901" w:rsidRPr="00D11B72" w:rsidRDefault="00CA5901" w:rsidP="00D12148">
            <w:pPr>
              <w:pStyle w:val="Tabletext"/>
              <w:jc w:val="center"/>
              <w:rPr>
                <w:noProof/>
              </w:rPr>
            </w:pPr>
          </w:p>
        </w:tc>
        <w:tc>
          <w:tcPr>
            <w:tcW w:w="1134" w:type="dxa"/>
          </w:tcPr>
          <w:p w14:paraId="486F0306" w14:textId="77777777" w:rsidR="00CA5901" w:rsidRPr="00D11B72" w:rsidRDefault="00CA5901" w:rsidP="00D12148">
            <w:pPr>
              <w:pStyle w:val="Tabletext"/>
              <w:jc w:val="center"/>
            </w:pPr>
          </w:p>
        </w:tc>
      </w:tr>
      <w:tr w:rsidR="00CA5901" w:rsidRPr="00D11B72" w14:paraId="57944D40" w14:textId="65D3E5ED" w:rsidTr="00003356">
        <w:trPr>
          <w:jc w:val="center"/>
        </w:trPr>
        <w:tc>
          <w:tcPr>
            <w:tcW w:w="3969" w:type="dxa"/>
            <w:shd w:val="clear" w:color="auto" w:fill="auto"/>
          </w:tcPr>
          <w:p w14:paraId="6771D3B4" w14:textId="77777777" w:rsidR="00CA5901" w:rsidRPr="00D11B72" w:rsidRDefault="00CA5901" w:rsidP="00D12148">
            <w:pPr>
              <w:pStyle w:val="Tabletext"/>
              <w:rPr>
                <w:noProof/>
              </w:rPr>
            </w:pPr>
            <w:r w:rsidRPr="00D11B72">
              <w:rPr>
                <w:noProof/>
              </w:rPr>
              <w:t>&lt;inherited block definition&gt;</w:t>
            </w:r>
          </w:p>
        </w:tc>
        <w:tc>
          <w:tcPr>
            <w:tcW w:w="1134" w:type="dxa"/>
            <w:shd w:val="clear" w:color="auto" w:fill="auto"/>
          </w:tcPr>
          <w:p w14:paraId="14D397C1" w14:textId="77777777" w:rsidR="00CA5901" w:rsidRPr="00D11B72" w:rsidRDefault="00CA5901" w:rsidP="00D12148">
            <w:pPr>
              <w:pStyle w:val="Tabletext"/>
              <w:jc w:val="center"/>
              <w:rPr>
                <w:noProof/>
              </w:rPr>
            </w:pPr>
          </w:p>
        </w:tc>
        <w:tc>
          <w:tcPr>
            <w:tcW w:w="1134" w:type="dxa"/>
            <w:shd w:val="clear" w:color="auto" w:fill="auto"/>
          </w:tcPr>
          <w:p w14:paraId="1471882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2810D1E"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BE126A5" w14:textId="77777777" w:rsidR="00CA5901" w:rsidRPr="00D11B72" w:rsidRDefault="00CA5901" w:rsidP="00D12148">
            <w:pPr>
              <w:pStyle w:val="Tabletext"/>
              <w:jc w:val="center"/>
              <w:rPr>
                <w:noProof/>
              </w:rPr>
            </w:pPr>
          </w:p>
        </w:tc>
        <w:tc>
          <w:tcPr>
            <w:tcW w:w="1134" w:type="dxa"/>
          </w:tcPr>
          <w:p w14:paraId="0D28B2C1" w14:textId="77777777" w:rsidR="00CA5901" w:rsidRPr="00D11B72" w:rsidRDefault="00CA5901" w:rsidP="00D12148">
            <w:pPr>
              <w:pStyle w:val="Tabletext"/>
              <w:jc w:val="center"/>
            </w:pPr>
          </w:p>
        </w:tc>
      </w:tr>
      <w:tr w:rsidR="00CA5901" w:rsidRPr="00D11B72" w14:paraId="2B08248D" w14:textId="6D5E610A" w:rsidTr="00003356">
        <w:trPr>
          <w:jc w:val="center"/>
        </w:trPr>
        <w:tc>
          <w:tcPr>
            <w:tcW w:w="3969" w:type="dxa"/>
            <w:shd w:val="clear" w:color="auto" w:fill="auto"/>
          </w:tcPr>
          <w:p w14:paraId="6F646AC3" w14:textId="77777777" w:rsidR="00CA5901" w:rsidRPr="00D11B72" w:rsidRDefault="00CA5901" w:rsidP="00D12148">
            <w:pPr>
              <w:pStyle w:val="Tabletext"/>
              <w:rPr>
                <w:noProof/>
              </w:rPr>
            </w:pPr>
            <w:r w:rsidRPr="00D11B72">
              <w:rPr>
                <w:noProof/>
              </w:rPr>
              <w:t>&lt;inherited gate symbol 1&gt;</w:t>
            </w:r>
          </w:p>
        </w:tc>
        <w:tc>
          <w:tcPr>
            <w:tcW w:w="1134" w:type="dxa"/>
            <w:shd w:val="clear" w:color="auto" w:fill="auto"/>
          </w:tcPr>
          <w:p w14:paraId="7A60A4DC" w14:textId="77777777" w:rsidR="00CA5901" w:rsidRPr="00D11B72" w:rsidRDefault="00CA5901" w:rsidP="00D12148">
            <w:pPr>
              <w:pStyle w:val="Tabletext"/>
              <w:jc w:val="center"/>
              <w:rPr>
                <w:noProof/>
              </w:rPr>
            </w:pPr>
          </w:p>
        </w:tc>
        <w:tc>
          <w:tcPr>
            <w:tcW w:w="1134" w:type="dxa"/>
            <w:shd w:val="clear" w:color="auto" w:fill="auto"/>
          </w:tcPr>
          <w:p w14:paraId="68A18D0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8ABF7D3" w14:textId="77777777" w:rsidR="00CA5901" w:rsidRPr="00D11B72" w:rsidRDefault="00CA5901" w:rsidP="00D12148">
            <w:pPr>
              <w:pStyle w:val="Tabletext"/>
              <w:jc w:val="center"/>
              <w:rPr>
                <w:noProof/>
              </w:rPr>
            </w:pPr>
          </w:p>
        </w:tc>
        <w:tc>
          <w:tcPr>
            <w:tcW w:w="1134" w:type="dxa"/>
            <w:shd w:val="clear" w:color="auto" w:fill="auto"/>
          </w:tcPr>
          <w:p w14:paraId="184F088F" w14:textId="77777777" w:rsidR="00CA5901" w:rsidRPr="00D11B72" w:rsidRDefault="00CA5901" w:rsidP="00D12148">
            <w:pPr>
              <w:pStyle w:val="Tabletext"/>
              <w:jc w:val="center"/>
              <w:rPr>
                <w:noProof/>
              </w:rPr>
            </w:pPr>
          </w:p>
        </w:tc>
        <w:tc>
          <w:tcPr>
            <w:tcW w:w="1134" w:type="dxa"/>
          </w:tcPr>
          <w:p w14:paraId="58BDAF0C" w14:textId="77777777" w:rsidR="00CA5901" w:rsidRPr="00D11B72" w:rsidRDefault="00CA5901" w:rsidP="00D12148">
            <w:pPr>
              <w:pStyle w:val="Tabletext"/>
              <w:jc w:val="center"/>
            </w:pPr>
          </w:p>
        </w:tc>
      </w:tr>
      <w:tr w:rsidR="00CA5901" w:rsidRPr="00D11B72" w14:paraId="378F4BD3" w14:textId="7FF14748" w:rsidTr="00003356">
        <w:trPr>
          <w:jc w:val="center"/>
        </w:trPr>
        <w:tc>
          <w:tcPr>
            <w:tcW w:w="3969" w:type="dxa"/>
            <w:shd w:val="clear" w:color="auto" w:fill="auto"/>
          </w:tcPr>
          <w:p w14:paraId="726EFD73" w14:textId="77777777" w:rsidR="00CA5901" w:rsidRPr="00D11B72" w:rsidRDefault="00CA5901" w:rsidP="00D12148">
            <w:pPr>
              <w:pStyle w:val="Tabletext"/>
              <w:rPr>
                <w:noProof/>
              </w:rPr>
            </w:pPr>
            <w:r w:rsidRPr="00D11B72">
              <w:rPr>
                <w:noProof/>
              </w:rPr>
              <w:t>&lt;inherited gate symbol 2&gt;</w:t>
            </w:r>
          </w:p>
        </w:tc>
        <w:tc>
          <w:tcPr>
            <w:tcW w:w="1134" w:type="dxa"/>
            <w:shd w:val="clear" w:color="auto" w:fill="auto"/>
          </w:tcPr>
          <w:p w14:paraId="26FE28E1" w14:textId="77777777" w:rsidR="00CA5901" w:rsidRPr="00D11B72" w:rsidRDefault="00CA5901" w:rsidP="00D12148">
            <w:pPr>
              <w:pStyle w:val="Tabletext"/>
              <w:jc w:val="center"/>
              <w:rPr>
                <w:noProof/>
              </w:rPr>
            </w:pPr>
          </w:p>
        </w:tc>
        <w:tc>
          <w:tcPr>
            <w:tcW w:w="1134" w:type="dxa"/>
            <w:shd w:val="clear" w:color="auto" w:fill="auto"/>
          </w:tcPr>
          <w:p w14:paraId="7F72FC3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9424721" w14:textId="77777777" w:rsidR="00CA5901" w:rsidRPr="00D11B72" w:rsidRDefault="00CA5901" w:rsidP="00D12148">
            <w:pPr>
              <w:pStyle w:val="Tabletext"/>
              <w:jc w:val="center"/>
              <w:rPr>
                <w:noProof/>
              </w:rPr>
            </w:pPr>
          </w:p>
        </w:tc>
        <w:tc>
          <w:tcPr>
            <w:tcW w:w="1134" w:type="dxa"/>
            <w:shd w:val="clear" w:color="auto" w:fill="auto"/>
          </w:tcPr>
          <w:p w14:paraId="7EAFC115" w14:textId="77777777" w:rsidR="00CA5901" w:rsidRPr="00D11B72" w:rsidRDefault="00CA5901" w:rsidP="00D12148">
            <w:pPr>
              <w:pStyle w:val="Tabletext"/>
              <w:jc w:val="center"/>
              <w:rPr>
                <w:noProof/>
              </w:rPr>
            </w:pPr>
          </w:p>
        </w:tc>
        <w:tc>
          <w:tcPr>
            <w:tcW w:w="1134" w:type="dxa"/>
          </w:tcPr>
          <w:p w14:paraId="664892E2" w14:textId="77777777" w:rsidR="00CA5901" w:rsidRPr="00D11B72" w:rsidRDefault="00CA5901" w:rsidP="00D12148">
            <w:pPr>
              <w:pStyle w:val="Tabletext"/>
              <w:jc w:val="center"/>
            </w:pPr>
          </w:p>
        </w:tc>
      </w:tr>
      <w:tr w:rsidR="00CA5901" w:rsidRPr="00D11B72" w14:paraId="5C2D5E60" w14:textId="0937E084" w:rsidTr="00003356">
        <w:trPr>
          <w:jc w:val="center"/>
        </w:trPr>
        <w:tc>
          <w:tcPr>
            <w:tcW w:w="3969" w:type="dxa"/>
            <w:shd w:val="clear" w:color="auto" w:fill="auto"/>
          </w:tcPr>
          <w:p w14:paraId="0F5CA79C" w14:textId="77777777" w:rsidR="00CA5901" w:rsidRPr="00D11B72" w:rsidRDefault="00CA5901" w:rsidP="00D12148">
            <w:pPr>
              <w:pStyle w:val="Tabletext"/>
              <w:rPr>
                <w:noProof/>
              </w:rPr>
            </w:pPr>
            <w:r w:rsidRPr="00D11B72">
              <w:rPr>
                <w:noProof/>
              </w:rPr>
              <w:t>&lt;inherited process definition&gt;</w:t>
            </w:r>
          </w:p>
        </w:tc>
        <w:tc>
          <w:tcPr>
            <w:tcW w:w="1134" w:type="dxa"/>
            <w:shd w:val="clear" w:color="auto" w:fill="auto"/>
          </w:tcPr>
          <w:p w14:paraId="7096C9DC" w14:textId="77777777" w:rsidR="00CA5901" w:rsidRPr="00D11B72" w:rsidRDefault="00CA5901" w:rsidP="00D12148">
            <w:pPr>
              <w:pStyle w:val="Tabletext"/>
              <w:jc w:val="center"/>
              <w:rPr>
                <w:noProof/>
              </w:rPr>
            </w:pPr>
          </w:p>
        </w:tc>
        <w:tc>
          <w:tcPr>
            <w:tcW w:w="1134" w:type="dxa"/>
            <w:shd w:val="clear" w:color="auto" w:fill="auto"/>
          </w:tcPr>
          <w:p w14:paraId="63CAF3F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BFED62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A6A5435" w14:textId="77777777" w:rsidR="00CA5901" w:rsidRPr="00D11B72" w:rsidRDefault="00CA5901" w:rsidP="00D12148">
            <w:pPr>
              <w:pStyle w:val="Tabletext"/>
              <w:jc w:val="center"/>
              <w:rPr>
                <w:noProof/>
              </w:rPr>
            </w:pPr>
          </w:p>
        </w:tc>
        <w:tc>
          <w:tcPr>
            <w:tcW w:w="1134" w:type="dxa"/>
          </w:tcPr>
          <w:p w14:paraId="3FACD775" w14:textId="77777777" w:rsidR="00CA5901" w:rsidRPr="00D11B72" w:rsidRDefault="00CA5901" w:rsidP="00D12148">
            <w:pPr>
              <w:pStyle w:val="Tabletext"/>
              <w:jc w:val="center"/>
            </w:pPr>
          </w:p>
        </w:tc>
      </w:tr>
      <w:tr w:rsidR="00CA5901" w:rsidRPr="00D11B72" w14:paraId="10EAA402" w14:textId="64D2837C" w:rsidTr="00003356">
        <w:trPr>
          <w:jc w:val="center"/>
        </w:trPr>
        <w:tc>
          <w:tcPr>
            <w:tcW w:w="3969" w:type="dxa"/>
            <w:shd w:val="clear" w:color="auto" w:fill="auto"/>
          </w:tcPr>
          <w:p w14:paraId="538A8315" w14:textId="77777777" w:rsidR="00CA5901" w:rsidRPr="00D11B72" w:rsidRDefault="00CA5901" w:rsidP="00D12148">
            <w:pPr>
              <w:pStyle w:val="Tabletext"/>
              <w:rPr>
                <w:noProof/>
              </w:rPr>
            </w:pPr>
            <w:r w:rsidRPr="00D11B72">
              <w:rPr>
                <w:noProof/>
              </w:rPr>
              <w:t>&lt;inherited state machine&gt;</w:t>
            </w:r>
          </w:p>
        </w:tc>
        <w:tc>
          <w:tcPr>
            <w:tcW w:w="1134" w:type="dxa"/>
            <w:shd w:val="clear" w:color="auto" w:fill="auto"/>
          </w:tcPr>
          <w:p w14:paraId="03D3A04A" w14:textId="77777777" w:rsidR="00CA5901" w:rsidRPr="00D11B72" w:rsidRDefault="00CA5901" w:rsidP="00D12148">
            <w:pPr>
              <w:pStyle w:val="Tabletext"/>
              <w:jc w:val="center"/>
              <w:rPr>
                <w:noProof/>
              </w:rPr>
            </w:pPr>
          </w:p>
        </w:tc>
        <w:tc>
          <w:tcPr>
            <w:tcW w:w="1134" w:type="dxa"/>
            <w:shd w:val="clear" w:color="auto" w:fill="auto"/>
          </w:tcPr>
          <w:p w14:paraId="68B8DA5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69C78C6" w14:textId="77777777" w:rsidR="00CA5901" w:rsidRPr="00D11B72" w:rsidRDefault="00CA5901" w:rsidP="00D12148">
            <w:pPr>
              <w:pStyle w:val="Tabletext"/>
              <w:jc w:val="center"/>
            </w:pPr>
          </w:p>
        </w:tc>
        <w:tc>
          <w:tcPr>
            <w:tcW w:w="1134" w:type="dxa"/>
            <w:shd w:val="clear" w:color="auto" w:fill="auto"/>
          </w:tcPr>
          <w:p w14:paraId="0BD1F683" w14:textId="77777777" w:rsidR="00CA5901" w:rsidRPr="00D11B72" w:rsidRDefault="00CA5901" w:rsidP="00D12148">
            <w:pPr>
              <w:pStyle w:val="Tabletext"/>
              <w:jc w:val="center"/>
              <w:rPr>
                <w:noProof/>
              </w:rPr>
            </w:pPr>
          </w:p>
        </w:tc>
        <w:tc>
          <w:tcPr>
            <w:tcW w:w="1134" w:type="dxa"/>
          </w:tcPr>
          <w:p w14:paraId="7B0B2008" w14:textId="77777777" w:rsidR="00CA5901" w:rsidRPr="00D11B72" w:rsidRDefault="00CA5901" w:rsidP="00D12148">
            <w:pPr>
              <w:pStyle w:val="Tabletext"/>
              <w:jc w:val="center"/>
            </w:pPr>
          </w:p>
        </w:tc>
      </w:tr>
      <w:tr w:rsidR="00CA5901" w:rsidRPr="00D11B72" w14:paraId="74C675DB" w14:textId="74D8DA00" w:rsidTr="00003356">
        <w:trPr>
          <w:jc w:val="center"/>
        </w:trPr>
        <w:tc>
          <w:tcPr>
            <w:tcW w:w="3969" w:type="dxa"/>
            <w:shd w:val="clear" w:color="auto" w:fill="auto"/>
          </w:tcPr>
          <w:p w14:paraId="14A29ED8" w14:textId="77777777" w:rsidR="00CA5901" w:rsidRPr="00D11B72" w:rsidRDefault="00CA5901" w:rsidP="00D12148">
            <w:pPr>
              <w:pStyle w:val="Tabletext"/>
              <w:rPr>
                <w:noProof/>
              </w:rPr>
            </w:pPr>
            <w:r w:rsidRPr="00D11B72">
              <w:rPr>
                <w:noProof/>
              </w:rPr>
              <w:t>&lt;inherited state partition definition&gt;</w:t>
            </w:r>
          </w:p>
        </w:tc>
        <w:tc>
          <w:tcPr>
            <w:tcW w:w="1134" w:type="dxa"/>
            <w:shd w:val="clear" w:color="auto" w:fill="auto"/>
          </w:tcPr>
          <w:p w14:paraId="3DB48E33" w14:textId="77777777" w:rsidR="00CA5901" w:rsidRPr="00D11B72" w:rsidRDefault="00CA5901" w:rsidP="00D12148">
            <w:pPr>
              <w:pStyle w:val="Tabletext"/>
              <w:jc w:val="center"/>
              <w:rPr>
                <w:noProof/>
              </w:rPr>
            </w:pPr>
          </w:p>
        </w:tc>
        <w:tc>
          <w:tcPr>
            <w:tcW w:w="1134" w:type="dxa"/>
            <w:shd w:val="clear" w:color="auto" w:fill="auto"/>
          </w:tcPr>
          <w:p w14:paraId="52C00A2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C533D69" w14:textId="77777777" w:rsidR="00CA5901" w:rsidRPr="00D11B72" w:rsidRDefault="00CA5901" w:rsidP="00D12148">
            <w:pPr>
              <w:pStyle w:val="Tabletext"/>
              <w:jc w:val="center"/>
            </w:pPr>
          </w:p>
        </w:tc>
        <w:tc>
          <w:tcPr>
            <w:tcW w:w="1134" w:type="dxa"/>
            <w:shd w:val="clear" w:color="auto" w:fill="auto"/>
          </w:tcPr>
          <w:p w14:paraId="1067AF8D" w14:textId="77777777" w:rsidR="00CA5901" w:rsidRPr="00D11B72" w:rsidRDefault="00CA5901" w:rsidP="00D12148">
            <w:pPr>
              <w:pStyle w:val="Tabletext"/>
              <w:jc w:val="center"/>
              <w:rPr>
                <w:noProof/>
              </w:rPr>
            </w:pPr>
          </w:p>
        </w:tc>
        <w:tc>
          <w:tcPr>
            <w:tcW w:w="1134" w:type="dxa"/>
          </w:tcPr>
          <w:p w14:paraId="3E301F05" w14:textId="77777777" w:rsidR="00CA5901" w:rsidRPr="00D11B72" w:rsidRDefault="00CA5901" w:rsidP="00D12148">
            <w:pPr>
              <w:pStyle w:val="Tabletext"/>
              <w:jc w:val="center"/>
            </w:pPr>
          </w:p>
        </w:tc>
      </w:tr>
      <w:tr w:rsidR="00CA5901" w:rsidRPr="00D11B72" w14:paraId="33B85D3C" w14:textId="5722E7BE" w:rsidTr="00003356">
        <w:trPr>
          <w:jc w:val="center"/>
        </w:trPr>
        <w:tc>
          <w:tcPr>
            <w:tcW w:w="3969" w:type="dxa"/>
            <w:shd w:val="clear" w:color="auto" w:fill="auto"/>
          </w:tcPr>
          <w:p w14:paraId="7CA45741" w14:textId="77777777" w:rsidR="00CA5901" w:rsidRPr="00D11B72" w:rsidRDefault="00CA5901" w:rsidP="00D12148">
            <w:pPr>
              <w:pStyle w:val="Tabletext"/>
              <w:rPr>
                <w:noProof/>
              </w:rPr>
            </w:pPr>
            <w:r w:rsidRPr="00D11B72">
              <w:rPr>
                <w:noProof/>
              </w:rPr>
              <w:t>&lt;initial number&gt;</w:t>
            </w:r>
          </w:p>
        </w:tc>
        <w:tc>
          <w:tcPr>
            <w:tcW w:w="1134" w:type="dxa"/>
            <w:shd w:val="clear" w:color="auto" w:fill="auto"/>
          </w:tcPr>
          <w:p w14:paraId="47B44CD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F4305D" w14:textId="77777777" w:rsidR="00CA5901" w:rsidRPr="00D11B72" w:rsidRDefault="00CA5901" w:rsidP="00D12148">
            <w:pPr>
              <w:pStyle w:val="Tabletext"/>
              <w:jc w:val="center"/>
            </w:pPr>
          </w:p>
        </w:tc>
        <w:tc>
          <w:tcPr>
            <w:tcW w:w="1134" w:type="dxa"/>
            <w:shd w:val="clear" w:color="auto" w:fill="auto"/>
          </w:tcPr>
          <w:p w14:paraId="34F04756" w14:textId="77777777" w:rsidR="00CA5901" w:rsidRPr="00D11B72" w:rsidRDefault="00CA5901" w:rsidP="00D12148">
            <w:pPr>
              <w:pStyle w:val="Tabletext"/>
              <w:jc w:val="center"/>
            </w:pPr>
          </w:p>
        </w:tc>
        <w:tc>
          <w:tcPr>
            <w:tcW w:w="1134" w:type="dxa"/>
            <w:shd w:val="clear" w:color="auto" w:fill="auto"/>
          </w:tcPr>
          <w:p w14:paraId="00ED8949" w14:textId="77777777" w:rsidR="00CA5901" w:rsidRPr="00D11B72" w:rsidRDefault="00CA5901" w:rsidP="00D12148">
            <w:pPr>
              <w:pStyle w:val="Tabletext"/>
              <w:jc w:val="center"/>
              <w:rPr>
                <w:noProof/>
              </w:rPr>
            </w:pPr>
          </w:p>
        </w:tc>
        <w:tc>
          <w:tcPr>
            <w:tcW w:w="1134" w:type="dxa"/>
          </w:tcPr>
          <w:p w14:paraId="7121578F" w14:textId="77777777" w:rsidR="00CA5901" w:rsidRPr="00D11B72" w:rsidRDefault="00CA5901" w:rsidP="00D12148">
            <w:pPr>
              <w:pStyle w:val="Tabletext"/>
              <w:jc w:val="center"/>
            </w:pPr>
          </w:p>
        </w:tc>
      </w:tr>
      <w:tr w:rsidR="00CA5901" w:rsidRPr="00D11B72" w14:paraId="0AB09BF1" w14:textId="27290C9A" w:rsidTr="00003356">
        <w:trPr>
          <w:jc w:val="center"/>
        </w:trPr>
        <w:tc>
          <w:tcPr>
            <w:tcW w:w="3969" w:type="dxa"/>
            <w:shd w:val="clear" w:color="auto" w:fill="auto"/>
          </w:tcPr>
          <w:p w14:paraId="42DD849D" w14:textId="77777777" w:rsidR="00CA5901" w:rsidRPr="00D11B72" w:rsidRDefault="00CA5901" w:rsidP="00D12148">
            <w:pPr>
              <w:pStyle w:val="Tabletext"/>
              <w:rPr>
                <w:noProof/>
              </w:rPr>
            </w:pPr>
            <w:r w:rsidRPr="00D11B72">
              <w:rPr>
                <w:noProof/>
              </w:rPr>
              <w:t>&lt;inline data type definition&gt;</w:t>
            </w:r>
          </w:p>
        </w:tc>
        <w:tc>
          <w:tcPr>
            <w:tcW w:w="1134" w:type="dxa"/>
            <w:shd w:val="clear" w:color="auto" w:fill="auto"/>
          </w:tcPr>
          <w:p w14:paraId="47355AC2" w14:textId="77777777" w:rsidR="00CA5901" w:rsidRPr="00D11B72" w:rsidRDefault="00CA5901" w:rsidP="00D12148">
            <w:pPr>
              <w:pStyle w:val="Tabletext"/>
              <w:jc w:val="center"/>
            </w:pPr>
          </w:p>
        </w:tc>
        <w:tc>
          <w:tcPr>
            <w:tcW w:w="1134" w:type="dxa"/>
            <w:shd w:val="clear" w:color="auto" w:fill="auto"/>
          </w:tcPr>
          <w:p w14:paraId="64E78CDB" w14:textId="77777777" w:rsidR="00CA5901" w:rsidRPr="00D11B72" w:rsidRDefault="00CA5901" w:rsidP="00D12148">
            <w:pPr>
              <w:pStyle w:val="Tabletext"/>
              <w:jc w:val="center"/>
            </w:pPr>
          </w:p>
        </w:tc>
        <w:tc>
          <w:tcPr>
            <w:tcW w:w="1134" w:type="dxa"/>
            <w:shd w:val="clear" w:color="auto" w:fill="auto"/>
          </w:tcPr>
          <w:p w14:paraId="2213993C" w14:textId="77777777" w:rsidR="00CA5901" w:rsidRPr="00D11B72" w:rsidRDefault="00CA5901" w:rsidP="00D12148">
            <w:pPr>
              <w:pStyle w:val="Tabletext"/>
              <w:jc w:val="center"/>
            </w:pPr>
          </w:p>
        </w:tc>
        <w:tc>
          <w:tcPr>
            <w:tcW w:w="1134" w:type="dxa"/>
            <w:shd w:val="clear" w:color="auto" w:fill="auto"/>
          </w:tcPr>
          <w:p w14:paraId="64EA46F2" w14:textId="77777777" w:rsidR="00CA5901" w:rsidRPr="00D11B72" w:rsidRDefault="00CA5901" w:rsidP="00D12148">
            <w:pPr>
              <w:pStyle w:val="Tabletext"/>
              <w:jc w:val="center"/>
              <w:rPr>
                <w:noProof/>
              </w:rPr>
            </w:pPr>
            <w:r w:rsidRPr="00D11B72">
              <w:rPr>
                <w:noProof/>
              </w:rPr>
              <w:t>defined</w:t>
            </w:r>
          </w:p>
        </w:tc>
        <w:tc>
          <w:tcPr>
            <w:tcW w:w="1134" w:type="dxa"/>
          </w:tcPr>
          <w:p w14:paraId="6CD528F7" w14:textId="77777777" w:rsidR="00CA5901" w:rsidRPr="00D11B72" w:rsidRDefault="00CA5901" w:rsidP="00D12148">
            <w:pPr>
              <w:pStyle w:val="Tabletext"/>
              <w:jc w:val="center"/>
            </w:pPr>
          </w:p>
        </w:tc>
      </w:tr>
      <w:tr w:rsidR="00CA5901" w:rsidRPr="00D11B72" w14:paraId="69677F66" w14:textId="48916E56" w:rsidTr="00003356">
        <w:trPr>
          <w:jc w:val="center"/>
        </w:trPr>
        <w:tc>
          <w:tcPr>
            <w:tcW w:w="3969" w:type="dxa"/>
            <w:shd w:val="clear" w:color="auto" w:fill="auto"/>
          </w:tcPr>
          <w:p w14:paraId="345B20DA" w14:textId="77777777" w:rsidR="00CA5901" w:rsidRPr="00D11B72" w:rsidRDefault="00CA5901" w:rsidP="00D12148">
            <w:pPr>
              <w:pStyle w:val="Tabletext"/>
              <w:rPr>
                <w:noProof/>
              </w:rPr>
            </w:pPr>
            <w:r w:rsidRPr="00D11B72">
              <w:rPr>
                <w:noProof/>
              </w:rPr>
              <w:t>&lt;inline </w:t>
            </w:r>
            <w:r w:rsidRPr="00481BED">
              <w:rPr>
                <w:noProof/>
              </w:rPr>
              <w:t>syntype </w:t>
            </w:r>
            <w:r w:rsidRPr="00D11B72">
              <w:rPr>
                <w:noProof/>
              </w:rPr>
              <w:t>definition&gt;</w:t>
            </w:r>
          </w:p>
        </w:tc>
        <w:tc>
          <w:tcPr>
            <w:tcW w:w="1134" w:type="dxa"/>
            <w:shd w:val="clear" w:color="auto" w:fill="auto"/>
          </w:tcPr>
          <w:p w14:paraId="27081CCB" w14:textId="77777777" w:rsidR="00CA5901" w:rsidRPr="00D11B72" w:rsidRDefault="00CA5901" w:rsidP="00D12148">
            <w:pPr>
              <w:pStyle w:val="Tabletext"/>
              <w:jc w:val="center"/>
            </w:pPr>
          </w:p>
        </w:tc>
        <w:tc>
          <w:tcPr>
            <w:tcW w:w="1134" w:type="dxa"/>
            <w:shd w:val="clear" w:color="auto" w:fill="auto"/>
          </w:tcPr>
          <w:p w14:paraId="7D456A2A" w14:textId="77777777" w:rsidR="00CA5901" w:rsidRPr="00D11B72" w:rsidRDefault="00CA5901" w:rsidP="00D12148">
            <w:pPr>
              <w:pStyle w:val="Tabletext"/>
              <w:jc w:val="center"/>
            </w:pPr>
          </w:p>
        </w:tc>
        <w:tc>
          <w:tcPr>
            <w:tcW w:w="1134" w:type="dxa"/>
            <w:shd w:val="clear" w:color="auto" w:fill="auto"/>
          </w:tcPr>
          <w:p w14:paraId="6B06C5F7" w14:textId="77777777" w:rsidR="00CA5901" w:rsidRPr="00D11B72" w:rsidRDefault="00CA5901" w:rsidP="00D12148">
            <w:pPr>
              <w:pStyle w:val="Tabletext"/>
              <w:jc w:val="center"/>
            </w:pPr>
          </w:p>
        </w:tc>
        <w:tc>
          <w:tcPr>
            <w:tcW w:w="1134" w:type="dxa"/>
            <w:shd w:val="clear" w:color="auto" w:fill="auto"/>
          </w:tcPr>
          <w:p w14:paraId="7DE5868B" w14:textId="77777777" w:rsidR="00CA5901" w:rsidRPr="00D11B72" w:rsidRDefault="00CA5901" w:rsidP="00D12148">
            <w:pPr>
              <w:pStyle w:val="Tabletext"/>
              <w:jc w:val="center"/>
              <w:rPr>
                <w:noProof/>
              </w:rPr>
            </w:pPr>
            <w:r w:rsidRPr="00D11B72">
              <w:rPr>
                <w:noProof/>
              </w:rPr>
              <w:t>defined</w:t>
            </w:r>
          </w:p>
        </w:tc>
        <w:tc>
          <w:tcPr>
            <w:tcW w:w="1134" w:type="dxa"/>
          </w:tcPr>
          <w:p w14:paraId="0E42B495" w14:textId="77777777" w:rsidR="00CA5901" w:rsidRPr="00D11B72" w:rsidRDefault="00CA5901" w:rsidP="00D12148">
            <w:pPr>
              <w:pStyle w:val="Tabletext"/>
              <w:jc w:val="center"/>
            </w:pPr>
          </w:p>
        </w:tc>
      </w:tr>
      <w:tr w:rsidR="0037414D" w:rsidRPr="00D11B72" w14:paraId="0780D648" w14:textId="77777777" w:rsidTr="00003356">
        <w:trPr>
          <w:jc w:val="center"/>
        </w:trPr>
        <w:tc>
          <w:tcPr>
            <w:tcW w:w="3969" w:type="dxa"/>
            <w:shd w:val="clear" w:color="auto" w:fill="auto"/>
          </w:tcPr>
          <w:p w14:paraId="5C4AEE1E" w14:textId="1C07E95E" w:rsidR="0037414D" w:rsidRPr="00D11B72" w:rsidRDefault="0037414D" w:rsidP="0037414D">
            <w:pPr>
              <w:pStyle w:val="Tabletext"/>
              <w:rPr>
                <w:noProof/>
              </w:rPr>
            </w:pPr>
            <w:r w:rsidRPr="00D11B72">
              <w:rPr>
                <w:noProof/>
              </w:rPr>
              <w:t>&lt;inner </w:t>
            </w:r>
            <w:r>
              <w:rPr>
                <w:noProof/>
              </w:rPr>
              <w:t xml:space="preserve">entry </w:t>
            </w:r>
            <w:r w:rsidRPr="00D11B72">
              <w:rPr>
                <w:noProof/>
              </w:rPr>
              <w:t>point&gt;</w:t>
            </w:r>
          </w:p>
        </w:tc>
        <w:tc>
          <w:tcPr>
            <w:tcW w:w="1134" w:type="dxa"/>
            <w:shd w:val="clear" w:color="auto" w:fill="auto"/>
          </w:tcPr>
          <w:p w14:paraId="419DEF55" w14:textId="77777777" w:rsidR="0037414D" w:rsidRPr="00D11B72" w:rsidRDefault="0037414D" w:rsidP="00B9310D">
            <w:pPr>
              <w:pStyle w:val="Tabletext"/>
              <w:jc w:val="center"/>
            </w:pPr>
          </w:p>
        </w:tc>
        <w:tc>
          <w:tcPr>
            <w:tcW w:w="1134" w:type="dxa"/>
            <w:shd w:val="clear" w:color="auto" w:fill="auto"/>
          </w:tcPr>
          <w:p w14:paraId="62F36213" w14:textId="77777777" w:rsidR="0037414D" w:rsidRPr="00D11B72" w:rsidRDefault="0037414D" w:rsidP="00B9310D">
            <w:pPr>
              <w:pStyle w:val="Tabletext"/>
              <w:jc w:val="center"/>
              <w:rPr>
                <w:noProof/>
              </w:rPr>
            </w:pPr>
            <w:r w:rsidRPr="00D11B72">
              <w:rPr>
                <w:noProof/>
              </w:rPr>
              <w:t>defined</w:t>
            </w:r>
          </w:p>
        </w:tc>
        <w:tc>
          <w:tcPr>
            <w:tcW w:w="1134" w:type="dxa"/>
            <w:shd w:val="clear" w:color="auto" w:fill="auto"/>
          </w:tcPr>
          <w:p w14:paraId="2E0656B5" w14:textId="77777777" w:rsidR="0037414D" w:rsidRPr="00D11B72" w:rsidRDefault="0037414D" w:rsidP="00B9310D">
            <w:pPr>
              <w:pStyle w:val="Tabletext"/>
              <w:jc w:val="center"/>
            </w:pPr>
          </w:p>
        </w:tc>
        <w:tc>
          <w:tcPr>
            <w:tcW w:w="1134" w:type="dxa"/>
            <w:shd w:val="clear" w:color="auto" w:fill="auto"/>
          </w:tcPr>
          <w:p w14:paraId="4439357F" w14:textId="77777777" w:rsidR="0037414D" w:rsidRPr="00D11B72" w:rsidRDefault="0037414D" w:rsidP="00B9310D">
            <w:pPr>
              <w:pStyle w:val="Tabletext"/>
              <w:jc w:val="center"/>
            </w:pPr>
          </w:p>
        </w:tc>
        <w:tc>
          <w:tcPr>
            <w:tcW w:w="1134" w:type="dxa"/>
          </w:tcPr>
          <w:p w14:paraId="61C61783" w14:textId="77777777" w:rsidR="0037414D" w:rsidRPr="00D11B72" w:rsidRDefault="0037414D" w:rsidP="00B9310D">
            <w:pPr>
              <w:pStyle w:val="Tabletext"/>
              <w:jc w:val="center"/>
            </w:pPr>
          </w:p>
        </w:tc>
      </w:tr>
      <w:tr w:rsidR="008A38D3" w:rsidRPr="00D11B72" w14:paraId="10B15602" w14:textId="77777777" w:rsidTr="00003356">
        <w:trPr>
          <w:jc w:val="center"/>
        </w:trPr>
        <w:tc>
          <w:tcPr>
            <w:tcW w:w="3969" w:type="dxa"/>
            <w:shd w:val="clear" w:color="auto" w:fill="auto"/>
          </w:tcPr>
          <w:p w14:paraId="758F6CD2" w14:textId="28B376BB" w:rsidR="008A38D3" w:rsidRPr="00D11B72" w:rsidRDefault="008A38D3" w:rsidP="008A38D3">
            <w:pPr>
              <w:pStyle w:val="Tabletext"/>
              <w:rPr>
                <w:noProof/>
              </w:rPr>
            </w:pPr>
            <w:r w:rsidRPr="00D11B72">
              <w:rPr>
                <w:noProof/>
              </w:rPr>
              <w:t>&lt;inner </w:t>
            </w:r>
            <w:r>
              <w:rPr>
                <w:noProof/>
              </w:rPr>
              <w:t xml:space="preserve">exit </w:t>
            </w:r>
            <w:r w:rsidRPr="00D11B72">
              <w:rPr>
                <w:noProof/>
              </w:rPr>
              <w:t>point</w:t>
            </w:r>
            <w:r>
              <w:rPr>
                <w:noProof/>
              </w:rPr>
              <w:t>s</w:t>
            </w:r>
            <w:r w:rsidRPr="00D11B72">
              <w:rPr>
                <w:noProof/>
              </w:rPr>
              <w:t>&gt;</w:t>
            </w:r>
          </w:p>
        </w:tc>
        <w:tc>
          <w:tcPr>
            <w:tcW w:w="1134" w:type="dxa"/>
            <w:shd w:val="clear" w:color="auto" w:fill="auto"/>
          </w:tcPr>
          <w:p w14:paraId="1A4EAD4D" w14:textId="77777777" w:rsidR="008A38D3" w:rsidRPr="00D11B72" w:rsidRDefault="008A38D3" w:rsidP="00B9310D">
            <w:pPr>
              <w:pStyle w:val="Tabletext"/>
              <w:jc w:val="center"/>
            </w:pPr>
          </w:p>
        </w:tc>
        <w:tc>
          <w:tcPr>
            <w:tcW w:w="1134" w:type="dxa"/>
            <w:shd w:val="clear" w:color="auto" w:fill="auto"/>
          </w:tcPr>
          <w:p w14:paraId="575B23EF" w14:textId="77777777" w:rsidR="008A38D3" w:rsidRPr="00D11B72" w:rsidRDefault="008A38D3" w:rsidP="00B9310D">
            <w:pPr>
              <w:pStyle w:val="Tabletext"/>
              <w:jc w:val="center"/>
              <w:rPr>
                <w:noProof/>
              </w:rPr>
            </w:pPr>
            <w:r w:rsidRPr="00D11B72">
              <w:rPr>
                <w:noProof/>
              </w:rPr>
              <w:t>defined</w:t>
            </w:r>
          </w:p>
        </w:tc>
        <w:tc>
          <w:tcPr>
            <w:tcW w:w="1134" w:type="dxa"/>
            <w:shd w:val="clear" w:color="auto" w:fill="auto"/>
          </w:tcPr>
          <w:p w14:paraId="5E7E742B" w14:textId="77777777" w:rsidR="008A38D3" w:rsidRPr="00D11B72" w:rsidRDefault="008A38D3" w:rsidP="00B9310D">
            <w:pPr>
              <w:pStyle w:val="Tabletext"/>
              <w:jc w:val="center"/>
            </w:pPr>
          </w:p>
        </w:tc>
        <w:tc>
          <w:tcPr>
            <w:tcW w:w="1134" w:type="dxa"/>
            <w:shd w:val="clear" w:color="auto" w:fill="auto"/>
          </w:tcPr>
          <w:p w14:paraId="343B887D" w14:textId="77777777" w:rsidR="008A38D3" w:rsidRPr="00D11B72" w:rsidRDefault="008A38D3" w:rsidP="00B9310D">
            <w:pPr>
              <w:pStyle w:val="Tabletext"/>
              <w:jc w:val="center"/>
            </w:pPr>
          </w:p>
        </w:tc>
        <w:tc>
          <w:tcPr>
            <w:tcW w:w="1134" w:type="dxa"/>
          </w:tcPr>
          <w:p w14:paraId="6AEFE858" w14:textId="77777777" w:rsidR="008A38D3" w:rsidRPr="00D11B72" w:rsidRDefault="008A38D3" w:rsidP="00B9310D">
            <w:pPr>
              <w:pStyle w:val="Tabletext"/>
              <w:jc w:val="center"/>
            </w:pPr>
          </w:p>
        </w:tc>
      </w:tr>
      <w:tr w:rsidR="00CA5901" w:rsidRPr="00D11B72" w14:paraId="245B35E5" w14:textId="11A86712" w:rsidTr="00003356">
        <w:trPr>
          <w:jc w:val="center"/>
        </w:trPr>
        <w:tc>
          <w:tcPr>
            <w:tcW w:w="3969" w:type="dxa"/>
            <w:shd w:val="clear" w:color="auto" w:fill="auto"/>
          </w:tcPr>
          <w:p w14:paraId="09A62AA2" w14:textId="77777777" w:rsidR="00CA5901" w:rsidRPr="00D11B72" w:rsidRDefault="00CA5901" w:rsidP="00D12148">
            <w:pPr>
              <w:pStyle w:val="Tabletext"/>
              <w:rPr>
                <w:noProof/>
              </w:rPr>
            </w:pPr>
            <w:r w:rsidRPr="00D11B72">
              <w:rPr>
                <w:noProof/>
              </w:rPr>
              <w:t>&lt;input area&gt;</w:t>
            </w:r>
          </w:p>
        </w:tc>
        <w:tc>
          <w:tcPr>
            <w:tcW w:w="1134" w:type="dxa"/>
            <w:shd w:val="clear" w:color="auto" w:fill="auto"/>
          </w:tcPr>
          <w:p w14:paraId="46BE2CD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8CA2EF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F784F76" w14:textId="77777777" w:rsidR="00CA5901" w:rsidRPr="00D11B72" w:rsidRDefault="00CA5901" w:rsidP="00D12148">
            <w:pPr>
              <w:pStyle w:val="Tabletext"/>
              <w:jc w:val="center"/>
            </w:pPr>
          </w:p>
        </w:tc>
        <w:tc>
          <w:tcPr>
            <w:tcW w:w="1134" w:type="dxa"/>
            <w:shd w:val="clear" w:color="auto" w:fill="auto"/>
          </w:tcPr>
          <w:p w14:paraId="558D2F44" w14:textId="77777777" w:rsidR="00CA5901" w:rsidRPr="00D11B72" w:rsidRDefault="00CA5901" w:rsidP="00D12148">
            <w:pPr>
              <w:pStyle w:val="Tabletext"/>
              <w:jc w:val="center"/>
            </w:pPr>
          </w:p>
        </w:tc>
        <w:tc>
          <w:tcPr>
            <w:tcW w:w="1134" w:type="dxa"/>
          </w:tcPr>
          <w:p w14:paraId="0486C93A" w14:textId="77777777" w:rsidR="00CA5901" w:rsidRPr="00D11B72" w:rsidRDefault="00CA5901" w:rsidP="00D12148">
            <w:pPr>
              <w:pStyle w:val="Tabletext"/>
              <w:jc w:val="center"/>
            </w:pPr>
          </w:p>
        </w:tc>
      </w:tr>
      <w:tr w:rsidR="00CA5901" w:rsidRPr="00D11B72" w14:paraId="1F48CD05" w14:textId="41E26593" w:rsidTr="00003356">
        <w:trPr>
          <w:jc w:val="center"/>
        </w:trPr>
        <w:tc>
          <w:tcPr>
            <w:tcW w:w="3969" w:type="dxa"/>
            <w:shd w:val="clear" w:color="auto" w:fill="auto"/>
          </w:tcPr>
          <w:p w14:paraId="5A2F6523" w14:textId="77777777" w:rsidR="00CA5901" w:rsidRPr="00D11B72" w:rsidRDefault="00CA5901" w:rsidP="00D12148">
            <w:pPr>
              <w:pStyle w:val="Tabletext"/>
              <w:rPr>
                <w:noProof/>
              </w:rPr>
            </w:pPr>
            <w:r w:rsidRPr="00D11B72">
              <w:rPr>
                <w:noProof/>
              </w:rPr>
              <w:t>&lt;input association area&gt;</w:t>
            </w:r>
          </w:p>
        </w:tc>
        <w:tc>
          <w:tcPr>
            <w:tcW w:w="1134" w:type="dxa"/>
            <w:shd w:val="clear" w:color="auto" w:fill="auto"/>
          </w:tcPr>
          <w:p w14:paraId="6747CC7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87C3937" w14:textId="77777777" w:rsidR="00CA5901" w:rsidRPr="00D11B72" w:rsidRDefault="00CA5901" w:rsidP="00D12148">
            <w:pPr>
              <w:pStyle w:val="Tabletext"/>
              <w:jc w:val="center"/>
              <w:rPr>
                <w:noProof/>
              </w:rPr>
            </w:pPr>
          </w:p>
        </w:tc>
        <w:tc>
          <w:tcPr>
            <w:tcW w:w="1134" w:type="dxa"/>
            <w:shd w:val="clear" w:color="auto" w:fill="auto"/>
          </w:tcPr>
          <w:p w14:paraId="60ABC51A" w14:textId="77777777" w:rsidR="00CA5901" w:rsidRPr="00D11B72" w:rsidRDefault="00CA5901" w:rsidP="00D12148">
            <w:pPr>
              <w:pStyle w:val="Tabletext"/>
              <w:jc w:val="center"/>
            </w:pPr>
          </w:p>
        </w:tc>
        <w:tc>
          <w:tcPr>
            <w:tcW w:w="1134" w:type="dxa"/>
            <w:shd w:val="clear" w:color="auto" w:fill="auto"/>
          </w:tcPr>
          <w:p w14:paraId="38B55348" w14:textId="77777777" w:rsidR="00CA5901" w:rsidRPr="00D11B72" w:rsidRDefault="00CA5901" w:rsidP="00D12148">
            <w:pPr>
              <w:pStyle w:val="Tabletext"/>
              <w:jc w:val="center"/>
            </w:pPr>
          </w:p>
        </w:tc>
        <w:tc>
          <w:tcPr>
            <w:tcW w:w="1134" w:type="dxa"/>
          </w:tcPr>
          <w:p w14:paraId="255F9863" w14:textId="77777777" w:rsidR="00CA5901" w:rsidRPr="00D11B72" w:rsidRDefault="00CA5901" w:rsidP="00D12148">
            <w:pPr>
              <w:pStyle w:val="Tabletext"/>
              <w:jc w:val="center"/>
            </w:pPr>
          </w:p>
        </w:tc>
      </w:tr>
      <w:tr w:rsidR="00CA5901" w:rsidRPr="00D11B72" w14:paraId="048F0F23" w14:textId="5F65DB97" w:rsidTr="00003356">
        <w:trPr>
          <w:jc w:val="center"/>
        </w:trPr>
        <w:tc>
          <w:tcPr>
            <w:tcW w:w="3969" w:type="dxa"/>
            <w:shd w:val="clear" w:color="auto" w:fill="auto"/>
          </w:tcPr>
          <w:p w14:paraId="46EE06D1" w14:textId="77777777" w:rsidR="00CA5901" w:rsidRPr="00D11B72" w:rsidRDefault="00CA5901" w:rsidP="00D12148">
            <w:pPr>
              <w:pStyle w:val="Tabletext"/>
              <w:rPr>
                <w:noProof/>
              </w:rPr>
            </w:pPr>
            <w:r w:rsidRPr="00D11B72">
              <w:rPr>
                <w:noProof/>
              </w:rPr>
              <w:t>&lt;input list&gt;</w:t>
            </w:r>
          </w:p>
        </w:tc>
        <w:tc>
          <w:tcPr>
            <w:tcW w:w="1134" w:type="dxa"/>
            <w:shd w:val="clear" w:color="auto" w:fill="auto"/>
          </w:tcPr>
          <w:p w14:paraId="34885D2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69E00E" w14:textId="77777777" w:rsidR="00CA5901" w:rsidRPr="00D11B72" w:rsidRDefault="00CA5901" w:rsidP="00D12148">
            <w:pPr>
              <w:pStyle w:val="Tabletext"/>
              <w:jc w:val="center"/>
              <w:rPr>
                <w:noProof/>
              </w:rPr>
            </w:pPr>
          </w:p>
        </w:tc>
        <w:tc>
          <w:tcPr>
            <w:tcW w:w="1134" w:type="dxa"/>
            <w:shd w:val="clear" w:color="auto" w:fill="auto"/>
          </w:tcPr>
          <w:p w14:paraId="6EC558D7"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3EE35B4" w14:textId="77777777" w:rsidR="00CA5901" w:rsidRPr="00D11B72" w:rsidRDefault="00CA5901" w:rsidP="00D12148">
            <w:pPr>
              <w:pStyle w:val="Tabletext"/>
              <w:jc w:val="center"/>
              <w:rPr>
                <w:noProof/>
              </w:rPr>
            </w:pPr>
            <w:r w:rsidRPr="00D11B72">
              <w:rPr>
                <w:noProof/>
              </w:rPr>
              <w:t>redefined</w:t>
            </w:r>
          </w:p>
        </w:tc>
        <w:tc>
          <w:tcPr>
            <w:tcW w:w="1134" w:type="dxa"/>
          </w:tcPr>
          <w:p w14:paraId="61A61096" w14:textId="77777777" w:rsidR="00CA5901" w:rsidRPr="00D11B72" w:rsidRDefault="00CA5901" w:rsidP="00D12148">
            <w:pPr>
              <w:pStyle w:val="Tabletext"/>
              <w:jc w:val="center"/>
            </w:pPr>
          </w:p>
        </w:tc>
      </w:tr>
      <w:tr w:rsidR="00CA5901" w:rsidRPr="00D11B72" w14:paraId="386403EC" w14:textId="3AD73770" w:rsidTr="00003356">
        <w:trPr>
          <w:jc w:val="center"/>
        </w:trPr>
        <w:tc>
          <w:tcPr>
            <w:tcW w:w="3969" w:type="dxa"/>
            <w:shd w:val="clear" w:color="auto" w:fill="auto"/>
          </w:tcPr>
          <w:p w14:paraId="7F4475E5" w14:textId="77777777" w:rsidR="00CA5901" w:rsidRPr="00D11B72" w:rsidRDefault="00CA5901" w:rsidP="00D12148">
            <w:pPr>
              <w:pStyle w:val="Tabletext"/>
              <w:rPr>
                <w:noProof/>
              </w:rPr>
            </w:pPr>
            <w:r w:rsidRPr="00D11B72">
              <w:rPr>
                <w:noProof/>
              </w:rPr>
              <w:t>&lt;input symbol&gt;</w:t>
            </w:r>
          </w:p>
        </w:tc>
        <w:tc>
          <w:tcPr>
            <w:tcW w:w="1134" w:type="dxa"/>
            <w:shd w:val="clear" w:color="auto" w:fill="auto"/>
          </w:tcPr>
          <w:p w14:paraId="006BDDA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226B0A" w14:textId="77777777" w:rsidR="00CA5901" w:rsidRPr="00D11B72" w:rsidRDefault="00CA5901" w:rsidP="00D12148">
            <w:pPr>
              <w:pStyle w:val="Tabletext"/>
              <w:jc w:val="center"/>
              <w:rPr>
                <w:noProof/>
              </w:rPr>
            </w:pPr>
          </w:p>
        </w:tc>
        <w:tc>
          <w:tcPr>
            <w:tcW w:w="1134" w:type="dxa"/>
            <w:shd w:val="clear" w:color="auto" w:fill="auto"/>
          </w:tcPr>
          <w:p w14:paraId="54713AA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6E3B358" w14:textId="77777777" w:rsidR="00CA5901" w:rsidRPr="00D11B72" w:rsidRDefault="00CA5901" w:rsidP="00D12148">
            <w:pPr>
              <w:pStyle w:val="Tabletext"/>
              <w:jc w:val="center"/>
              <w:rPr>
                <w:noProof/>
              </w:rPr>
            </w:pPr>
          </w:p>
        </w:tc>
        <w:tc>
          <w:tcPr>
            <w:tcW w:w="1134" w:type="dxa"/>
          </w:tcPr>
          <w:p w14:paraId="6D76A192" w14:textId="77777777" w:rsidR="00CA5901" w:rsidRPr="00D11B72" w:rsidRDefault="00CA5901" w:rsidP="00D12148">
            <w:pPr>
              <w:pStyle w:val="Tabletext"/>
              <w:jc w:val="center"/>
            </w:pPr>
          </w:p>
        </w:tc>
      </w:tr>
      <w:tr w:rsidR="00CA5901" w:rsidRPr="00D11B72" w14:paraId="6A705BDB" w14:textId="7B214EBA" w:rsidTr="00003356">
        <w:trPr>
          <w:jc w:val="center"/>
        </w:trPr>
        <w:tc>
          <w:tcPr>
            <w:tcW w:w="3969" w:type="dxa"/>
            <w:shd w:val="clear" w:color="auto" w:fill="auto"/>
          </w:tcPr>
          <w:p w14:paraId="6FF73D1D" w14:textId="77777777" w:rsidR="00CA5901" w:rsidRPr="00D11B72" w:rsidRDefault="00CA5901" w:rsidP="00D12148">
            <w:pPr>
              <w:pStyle w:val="Tabletext"/>
              <w:rPr>
                <w:noProof/>
              </w:rPr>
            </w:pPr>
            <w:r w:rsidRPr="00D11B72">
              <w:rPr>
                <w:noProof/>
              </w:rPr>
              <w:t>&lt;integer name&gt;</w:t>
            </w:r>
          </w:p>
        </w:tc>
        <w:tc>
          <w:tcPr>
            <w:tcW w:w="1134" w:type="dxa"/>
            <w:shd w:val="clear" w:color="auto" w:fill="auto"/>
          </w:tcPr>
          <w:p w14:paraId="7AF06D3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49A64D7" w14:textId="77777777" w:rsidR="00CA5901" w:rsidRPr="00D11B72" w:rsidRDefault="00CA5901" w:rsidP="00D12148">
            <w:pPr>
              <w:pStyle w:val="Tabletext"/>
              <w:jc w:val="center"/>
              <w:rPr>
                <w:noProof/>
              </w:rPr>
            </w:pPr>
          </w:p>
        </w:tc>
        <w:tc>
          <w:tcPr>
            <w:tcW w:w="1134" w:type="dxa"/>
            <w:shd w:val="clear" w:color="auto" w:fill="auto"/>
          </w:tcPr>
          <w:p w14:paraId="621B7D2C" w14:textId="77777777" w:rsidR="00CA5901" w:rsidRPr="00D11B72" w:rsidRDefault="00CA5901" w:rsidP="00D12148">
            <w:pPr>
              <w:pStyle w:val="Tabletext"/>
              <w:jc w:val="center"/>
              <w:rPr>
                <w:noProof/>
              </w:rPr>
            </w:pPr>
          </w:p>
        </w:tc>
        <w:tc>
          <w:tcPr>
            <w:tcW w:w="1134" w:type="dxa"/>
            <w:shd w:val="clear" w:color="auto" w:fill="auto"/>
          </w:tcPr>
          <w:p w14:paraId="539DDE92" w14:textId="77777777" w:rsidR="00CA5901" w:rsidRPr="00D11B72" w:rsidRDefault="00CA5901" w:rsidP="00D12148">
            <w:pPr>
              <w:pStyle w:val="Tabletext"/>
              <w:jc w:val="center"/>
              <w:rPr>
                <w:noProof/>
              </w:rPr>
            </w:pPr>
          </w:p>
        </w:tc>
        <w:tc>
          <w:tcPr>
            <w:tcW w:w="1134" w:type="dxa"/>
          </w:tcPr>
          <w:p w14:paraId="47D63CF7" w14:textId="77777777" w:rsidR="00CA5901" w:rsidRPr="00D11B72" w:rsidRDefault="00CA5901" w:rsidP="00D12148">
            <w:pPr>
              <w:pStyle w:val="Tabletext"/>
              <w:jc w:val="center"/>
            </w:pPr>
          </w:p>
        </w:tc>
      </w:tr>
      <w:tr w:rsidR="00CA5901" w:rsidRPr="00D11B72" w14:paraId="5092A446" w14:textId="00EDB244" w:rsidTr="00003356">
        <w:trPr>
          <w:jc w:val="center"/>
        </w:trPr>
        <w:tc>
          <w:tcPr>
            <w:tcW w:w="3969" w:type="dxa"/>
            <w:shd w:val="clear" w:color="auto" w:fill="auto"/>
          </w:tcPr>
          <w:p w14:paraId="7380D212" w14:textId="77777777" w:rsidR="00CA5901" w:rsidRPr="00D11B72" w:rsidRDefault="00CA5901" w:rsidP="00D12148">
            <w:pPr>
              <w:pStyle w:val="Tabletext"/>
              <w:rPr>
                <w:noProof/>
              </w:rPr>
            </w:pPr>
            <w:r w:rsidRPr="00D11B72">
              <w:rPr>
                <w:noProof/>
              </w:rPr>
              <w:t>&lt;interaction area&gt;</w:t>
            </w:r>
          </w:p>
        </w:tc>
        <w:tc>
          <w:tcPr>
            <w:tcW w:w="1134" w:type="dxa"/>
            <w:shd w:val="clear" w:color="auto" w:fill="auto"/>
          </w:tcPr>
          <w:p w14:paraId="300803D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88EA8F" w14:textId="77777777" w:rsidR="00CA5901" w:rsidRPr="00D11B72" w:rsidRDefault="00CA5901" w:rsidP="00D12148">
            <w:pPr>
              <w:pStyle w:val="Tabletext"/>
              <w:jc w:val="center"/>
              <w:rPr>
                <w:noProof/>
              </w:rPr>
            </w:pPr>
          </w:p>
        </w:tc>
        <w:tc>
          <w:tcPr>
            <w:tcW w:w="1134" w:type="dxa"/>
            <w:shd w:val="clear" w:color="auto" w:fill="auto"/>
          </w:tcPr>
          <w:p w14:paraId="259B4F6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242325B" w14:textId="77777777" w:rsidR="00CA5901" w:rsidRPr="00D11B72" w:rsidRDefault="00CA5901" w:rsidP="00D12148">
            <w:pPr>
              <w:pStyle w:val="Tabletext"/>
              <w:jc w:val="center"/>
              <w:rPr>
                <w:noProof/>
              </w:rPr>
            </w:pPr>
          </w:p>
        </w:tc>
        <w:tc>
          <w:tcPr>
            <w:tcW w:w="1134" w:type="dxa"/>
          </w:tcPr>
          <w:p w14:paraId="39DC88B6" w14:textId="77777777" w:rsidR="00CA5901" w:rsidRPr="00D11B72" w:rsidRDefault="00CA5901" w:rsidP="00D12148">
            <w:pPr>
              <w:pStyle w:val="Tabletext"/>
              <w:jc w:val="center"/>
            </w:pPr>
          </w:p>
        </w:tc>
      </w:tr>
      <w:tr w:rsidR="00CA5901" w:rsidRPr="00D11B72" w14:paraId="5B67EF4D" w14:textId="5C7575D3" w:rsidTr="00003356">
        <w:trPr>
          <w:jc w:val="center"/>
        </w:trPr>
        <w:tc>
          <w:tcPr>
            <w:tcW w:w="3969" w:type="dxa"/>
            <w:shd w:val="clear" w:color="auto" w:fill="auto"/>
          </w:tcPr>
          <w:p w14:paraId="24B4FBC1" w14:textId="77777777" w:rsidR="00CA5901" w:rsidRPr="00D11B72" w:rsidRDefault="00CA5901" w:rsidP="00D12148">
            <w:pPr>
              <w:pStyle w:val="Tabletext"/>
              <w:rPr>
                <w:noProof/>
              </w:rPr>
            </w:pPr>
            <w:r w:rsidRPr="00D11B72">
              <w:rPr>
                <w:noProof/>
              </w:rPr>
              <w:t>&lt;interface constraint&gt;</w:t>
            </w:r>
          </w:p>
        </w:tc>
        <w:tc>
          <w:tcPr>
            <w:tcW w:w="1134" w:type="dxa"/>
            <w:shd w:val="clear" w:color="auto" w:fill="auto"/>
          </w:tcPr>
          <w:p w14:paraId="4E2AEB49" w14:textId="77777777" w:rsidR="00CA5901" w:rsidRPr="00D11B72" w:rsidRDefault="00CA5901" w:rsidP="00D12148">
            <w:pPr>
              <w:pStyle w:val="Tabletext"/>
              <w:jc w:val="center"/>
              <w:rPr>
                <w:noProof/>
              </w:rPr>
            </w:pPr>
          </w:p>
        </w:tc>
        <w:tc>
          <w:tcPr>
            <w:tcW w:w="1134" w:type="dxa"/>
            <w:shd w:val="clear" w:color="auto" w:fill="auto"/>
          </w:tcPr>
          <w:p w14:paraId="5F9136F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0F7A88E" w14:textId="77777777" w:rsidR="00CA5901" w:rsidRPr="00D11B72" w:rsidRDefault="00CA5901" w:rsidP="00D12148">
            <w:pPr>
              <w:pStyle w:val="Tabletext"/>
              <w:jc w:val="center"/>
              <w:rPr>
                <w:noProof/>
              </w:rPr>
            </w:pPr>
          </w:p>
        </w:tc>
        <w:tc>
          <w:tcPr>
            <w:tcW w:w="1134" w:type="dxa"/>
            <w:shd w:val="clear" w:color="auto" w:fill="auto"/>
          </w:tcPr>
          <w:p w14:paraId="180A3A36" w14:textId="77777777" w:rsidR="00CA5901" w:rsidRPr="00D11B72" w:rsidRDefault="00CA5901" w:rsidP="00D12148">
            <w:pPr>
              <w:pStyle w:val="Tabletext"/>
              <w:jc w:val="center"/>
              <w:rPr>
                <w:noProof/>
              </w:rPr>
            </w:pPr>
          </w:p>
        </w:tc>
        <w:tc>
          <w:tcPr>
            <w:tcW w:w="1134" w:type="dxa"/>
          </w:tcPr>
          <w:p w14:paraId="2135FE70" w14:textId="77777777" w:rsidR="00CA5901" w:rsidRPr="00D11B72" w:rsidRDefault="00CA5901" w:rsidP="00D12148">
            <w:pPr>
              <w:pStyle w:val="Tabletext"/>
              <w:jc w:val="center"/>
            </w:pPr>
          </w:p>
        </w:tc>
      </w:tr>
      <w:tr w:rsidR="00CA5901" w:rsidRPr="00D11B72" w14:paraId="4EC5851F" w14:textId="2F6EDFE9" w:rsidTr="00003356">
        <w:trPr>
          <w:jc w:val="center"/>
        </w:trPr>
        <w:tc>
          <w:tcPr>
            <w:tcW w:w="3969" w:type="dxa"/>
            <w:shd w:val="clear" w:color="auto" w:fill="auto"/>
          </w:tcPr>
          <w:p w14:paraId="3D5433F7" w14:textId="77777777" w:rsidR="00CA5901" w:rsidRPr="00D11B72" w:rsidRDefault="00CA5901" w:rsidP="00D12148">
            <w:pPr>
              <w:pStyle w:val="Tabletext"/>
              <w:rPr>
                <w:noProof/>
              </w:rPr>
            </w:pPr>
            <w:r w:rsidRPr="00D11B72">
              <w:rPr>
                <w:noProof/>
              </w:rPr>
              <w:t>&lt;interface context parameter list&gt;</w:t>
            </w:r>
          </w:p>
        </w:tc>
        <w:tc>
          <w:tcPr>
            <w:tcW w:w="1134" w:type="dxa"/>
            <w:shd w:val="clear" w:color="auto" w:fill="auto"/>
          </w:tcPr>
          <w:p w14:paraId="625A6026" w14:textId="77777777" w:rsidR="00CA5901" w:rsidRPr="00D11B72" w:rsidRDefault="00CA5901" w:rsidP="00D12148">
            <w:pPr>
              <w:pStyle w:val="Tabletext"/>
              <w:jc w:val="center"/>
              <w:rPr>
                <w:noProof/>
              </w:rPr>
            </w:pPr>
          </w:p>
        </w:tc>
        <w:tc>
          <w:tcPr>
            <w:tcW w:w="1134" w:type="dxa"/>
            <w:shd w:val="clear" w:color="auto" w:fill="auto"/>
          </w:tcPr>
          <w:p w14:paraId="40276E5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3C0E5F5" w14:textId="77777777" w:rsidR="00CA5901" w:rsidRPr="00D11B72" w:rsidRDefault="00CA5901" w:rsidP="00D12148">
            <w:pPr>
              <w:pStyle w:val="Tabletext"/>
              <w:jc w:val="center"/>
              <w:rPr>
                <w:noProof/>
              </w:rPr>
            </w:pPr>
          </w:p>
        </w:tc>
        <w:tc>
          <w:tcPr>
            <w:tcW w:w="1134" w:type="dxa"/>
            <w:shd w:val="clear" w:color="auto" w:fill="auto"/>
          </w:tcPr>
          <w:p w14:paraId="5A42C67D" w14:textId="77777777" w:rsidR="00CA5901" w:rsidRPr="00D11B72" w:rsidRDefault="00CA5901" w:rsidP="00D12148">
            <w:pPr>
              <w:pStyle w:val="Tabletext"/>
              <w:jc w:val="center"/>
              <w:rPr>
                <w:noProof/>
              </w:rPr>
            </w:pPr>
          </w:p>
        </w:tc>
        <w:tc>
          <w:tcPr>
            <w:tcW w:w="1134" w:type="dxa"/>
          </w:tcPr>
          <w:p w14:paraId="4B90C396" w14:textId="77777777" w:rsidR="00CA5901" w:rsidRPr="00D11B72" w:rsidRDefault="00CA5901" w:rsidP="00D12148">
            <w:pPr>
              <w:pStyle w:val="Tabletext"/>
              <w:jc w:val="center"/>
            </w:pPr>
          </w:p>
        </w:tc>
      </w:tr>
      <w:tr w:rsidR="00537948" w:rsidRPr="00D11B72" w14:paraId="73D523BE" w14:textId="77777777" w:rsidTr="00003356">
        <w:trPr>
          <w:jc w:val="center"/>
        </w:trPr>
        <w:tc>
          <w:tcPr>
            <w:tcW w:w="3969" w:type="dxa"/>
            <w:shd w:val="clear" w:color="auto" w:fill="auto"/>
          </w:tcPr>
          <w:p w14:paraId="12E0C578" w14:textId="3AEC0ADA" w:rsidR="00537948" w:rsidRPr="00D11B72" w:rsidRDefault="00537948" w:rsidP="00537948">
            <w:pPr>
              <w:pStyle w:val="Tabletext"/>
              <w:rPr>
                <w:noProof/>
              </w:rPr>
            </w:pPr>
            <w:r w:rsidRPr="00D11B72">
              <w:rPr>
                <w:noProof/>
              </w:rPr>
              <w:t>&lt;interface context parameter </w:t>
            </w:r>
            <w:r>
              <w:rPr>
                <w:noProof/>
              </w:rPr>
              <w:t>name</w:t>
            </w:r>
            <w:r w:rsidRPr="00D11B72">
              <w:rPr>
                <w:noProof/>
              </w:rPr>
              <w:t>&gt;</w:t>
            </w:r>
          </w:p>
        </w:tc>
        <w:tc>
          <w:tcPr>
            <w:tcW w:w="1134" w:type="dxa"/>
            <w:shd w:val="clear" w:color="auto" w:fill="auto"/>
          </w:tcPr>
          <w:p w14:paraId="540438CD" w14:textId="77777777" w:rsidR="00537948" w:rsidRPr="00D11B72" w:rsidRDefault="00537948" w:rsidP="00B9310D">
            <w:pPr>
              <w:pStyle w:val="Tabletext"/>
              <w:jc w:val="center"/>
              <w:rPr>
                <w:noProof/>
              </w:rPr>
            </w:pPr>
          </w:p>
        </w:tc>
        <w:tc>
          <w:tcPr>
            <w:tcW w:w="1134" w:type="dxa"/>
            <w:shd w:val="clear" w:color="auto" w:fill="auto"/>
          </w:tcPr>
          <w:p w14:paraId="4103F0C1" w14:textId="77777777" w:rsidR="00537948" w:rsidRPr="00D11B72" w:rsidRDefault="00537948" w:rsidP="00B9310D">
            <w:pPr>
              <w:pStyle w:val="Tabletext"/>
              <w:jc w:val="center"/>
              <w:rPr>
                <w:noProof/>
              </w:rPr>
            </w:pPr>
            <w:r w:rsidRPr="00D11B72">
              <w:rPr>
                <w:noProof/>
              </w:rPr>
              <w:t>defined</w:t>
            </w:r>
          </w:p>
        </w:tc>
        <w:tc>
          <w:tcPr>
            <w:tcW w:w="1134" w:type="dxa"/>
            <w:shd w:val="clear" w:color="auto" w:fill="auto"/>
          </w:tcPr>
          <w:p w14:paraId="4F38059D" w14:textId="77777777" w:rsidR="00537948" w:rsidRPr="00D11B72" w:rsidRDefault="00537948" w:rsidP="00B9310D">
            <w:pPr>
              <w:pStyle w:val="Tabletext"/>
              <w:jc w:val="center"/>
              <w:rPr>
                <w:noProof/>
              </w:rPr>
            </w:pPr>
          </w:p>
        </w:tc>
        <w:tc>
          <w:tcPr>
            <w:tcW w:w="1134" w:type="dxa"/>
            <w:shd w:val="clear" w:color="auto" w:fill="auto"/>
          </w:tcPr>
          <w:p w14:paraId="333C2849" w14:textId="77777777" w:rsidR="00537948" w:rsidRPr="00D11B72" w:rsidRDefault="00537948" w:rsidP="00B9310D">
            <w:pPr>
              <w:pStyle w:val="Tabletext"/>
              <w:jc w:val="center"/>
              <w:rPr>
                <w:noProof/>
              </w:rPr>
            </w:pPr>
          </w:p>
        </w:tc>
        <w:tc>
          <w:tcPr>
            <w:tcW w:w="1134" w:type="dxa"/>
          </w:tcPr>
          <w:p w14:paraId="25E2409A" w14:textId="77777777" w:rsidR="00537948" w:rsidRPr="00D11B72" w:rsidRDefault="00537948" w:rsidP="00B9310D">
            <w:pPr>
              <w:pStyle w:val="Tabletext"/>
              <w:jc w:val="center"/>
            </w:pPr>
          </w:p>
        </w:tc>
      </w:tr>
      <w:tr w:rsidR="00CA5901" w:rsidRPr="00D11B72" w14:paraId="7B4E073F" w14:textId="0BAC3872" w:rsidTr="00003356">
        <w:trPr>
          <w:jc w:val="center"/>
        </w:trPr>
        <w:tc>
          <w:tcPr>
            <w:tcW w:w="3969" w:type="dxa"/>
            <w:shd w:val="clear" w:color="auto" w:fill="auto"/>
          </w:tcPr>
          <w:p w14:paraId="0A90DCB1" w14:textId="77777777" w:rsidR="00CA5901" w:rsidRPr="00D11B72" w:rsidRDefault="00CA5901" w:rsidP="00D12148">
            <w:pPr>
              <w:pStyle w:val="Tabletext"/>
              <w:rPr>
                <w:noProof/>
              </w:rPr>
            </w:pPr>
            <w:r w:rsidRPr="00D11B72">
              <w:rPr>
                <w:noProof/>
              </w:rPr>
              <w:t>&lt;interface definition&gt;</w:t>
            </w:r>
          </w:p>
        </w:tc>
        <w:tc>
          <w:tcPr>
            <w:tcW w:w="1134" w:type="dxa"/>
            <w:shd w:val="clear" w:color="auto" w:fill="auto"/>
          </w:tcPr>
          <w:p w14:paraId="726F316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EC6A0EC" w14:textId="77777777" w:rsidR="00CA5901" w:rsidRPr="00D11B72" w:rsidRDefault="00CA5901" w:rsidP="00D12148">
            <w:pPr>
              <w:pStyle w:val="Tabletext"/>
              <w:jc w:val="center"/>
            </w:pPr>
          </w:p>
        </w:tc>
        <w:tc>
          <w:tcPr>
            <w:tcW w:w="1134" w:type="dxa"/>
            <w:shd w:val="clear" w:color="auto" w:fill="auto"/>
          </w:tcPr>
          <w:p w14:paraId="15183E40" w14:textId="77777777" w:rsidR="00CA5901" w:rsidRPr="00D11B72" w:rsidRDefault="00CA5901" w:rsidP="00D12148">
            <w:pPr>
              <w:pStyle w:val="Tabletext"/>
              <w:jc w:val="center"/>
              <w:rPr>
                <w:noProof/>
              </w:rPr>
            </w:pPr>
          </w:p>
        </w:tc>
        <w:tc>
          <w:tcPr>
            <w:tcW w:w="1134" w:type="dxa"/>
            <w:shd w:val="clear" w:color="auto" w:fill="auto"/>
          </w:tcPr>
          <w:p w14:paraId="5E18DFC9" w14:textId="77777777" w:rsidR="00CA5901" w:rsidRPr="00D11B72" w:rsidRDefault="00CA5901" w:rsidP="00D12148">
            <w:pPr>
              <w:pStyle w:val="Tabletext"/>
              <w:jc w:val="center"/>
              <w:rPr>
                <w:noProof/>
              </w:rPr>
            </w:pPr>
            <w:r w:rsidRPr="00D11B72">
              <w:rPr>
                <w:noProof/>
              </w:rPr>
              <w:t>redefined</w:t>
            </w:r>
          </w:p>
        </w:tc>
        <w:tc>
          <w:tcPr>
            <w:tcW w:w="1134" w:type="dxa"/>
          </w:tcPr>
          <w:p w14:paraId="68FE36EB" w14:textId="77777777" w:rsidR="00CA5901" w:rsidRPr="00D11B72" w:rsidRDefault="00CA5901" w:rsidP="00D12148">
            <w:pPr>
              <w:pStyle w:val="Tabletext"/>
              <w:jc w:val="center"/>
            </w:pPr>
          </w:p>
        </w:tc>
      </w:tr>
      <w:tr w:rsidR="00CA5901" w:rsidRPr="00D11B72" w14:paraId="613F7726" w14:textId="7B8DB67A" w:rsidTr="00003356">
        <w:trPr>
          <w:jc w:val="center"/>
        </w:trPr>
        <w:tc>
          <w:tcPr>
            <w:tcW w:w="3969" w:type="dxa"/>
            <w:shd w:val="clear" w:color="auto" w:fill="auto"/>
          </w:tcPr>
          <w:p w14:paraId="7B78E4EF" w14:textId="77777777" w:rsidR="00CA5901" w:rsidRPr="00D11B72" w:rsidRDefault="00CA5901" w:rsidP="00D12148">
            <w:pPr>
              <w:pStyle w:val="Tabletext"/>
              <w:rPr>
                <w:noProof/>
              </w:rPr>
            </w:pPr>
            <w:r w:rsidRPr="00D11B72">
              <w:rPr>
                <w:noProof/>
              </w:rPr>
              <w:t>&lt;interface gate definition&gt;</w:t>
            </w:r>
          </w:p>
        </w:tc>
        <w:tc>
          <w:tcPr>
            <w:tcW w:w="1134" w:type="dxa"/>
            <w:shd w:val="clear" w:color="auto" w:fill="auto"/>
          </w:tcPr>
          <w:p w14:paraId="67F39823" w14:textId="77777777" w:rsidR="00CA5901" w:rsidRPr="00D11B72" w:rsidRDefault="00CA5901" w:rsidP="00D12148">
            <w:pPr>
              <w:pStyle w:val="Tabletext"/>
              <w:jc w:val="center"/>
              <w:rPr>
                <w:noProof/>
              </w:rPr>
            </w:pPr>
          </w:p>
        </w:tc>
        <w:tc>
          <w:tcPr>
            <w:tcW w:w="1134" w:type="dxa"/>
            <w:shd w:val="clear" w:color="auto" w:fill="auto"/>
          </w:tcPr>
          <w:p w14:paraId="0720658A" w14:textId="77777777" w:rsidR="00CA5901" w:rsidRPr="00D11B72" w:rsidRDefault="00CA5901" w:rsidP="00D12148">
            <w:pPr>
              <w:pStyle w:val="Tabletext"/>
              <w:jc w:val="center"/>
            </w:pPr>
          </w:p>
        </w:tc>
        <w:tc>
          <w:tcPr>
            <w:tcW w:w="1134" w:type="dxa"/>
            <w:shd w:val="clear" w:color="auto" w:fill="auto"/>
          </w:tcPr>
          <w:p w14:paraId="00E4050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A273C0" w14:textId="77777777" w:rsidR="00CA5901" w:rsidRPr="00D11B72" w:rsidRDefault="00CA5901" w:rsidP="00D12148">
            <w:pPr>
              <w:pStyle w:val="Tabletext"/>
              <w:jc w:val="center"/>
              <w:rPr>
                <w:noProof/>
              </w:rPr>
            </w:pPr>
            <w:r w:rsidRPr="00D11B72">
              <w:rPr>
                <w:noProof/>
              </w:rPr>
              <w:t>redefined</w:t>
            </w:r>
          </w:p>
        </w:tc>
        <w:tc>
          <w:tcPr>
            <w:tcW w:w="1134" w:type="dxa"/>
          </w:tcPr>
          <w:p w14:paraId="069E4FC0" w14:textId="77777777" w:rsidR="00CA5901" w:rsidRPr="00D11B72" w:rsidRDefault="00CA5901" w:rsidP="00D12148">
            <w:pPr>
              <w:pStyle w:val="Tabletext"/>
              <w:jc w:val="center"/>
            </w:pPr>
          </w:p>
        </w:tc>
      </w:tr>
      <w:tr w:rsidR="00CA5901" w:rsidRPr="00D11B72" w14:paraId="54D99BD0" w14:textId="02661BBF" w:rsidTr="00003356">
        <w:trPr>
          <w:jc w:val="center"/>
        </w:trPr>
        <w:tc>
          <w:tcPr>
            <w:tcW w:w="3969" w:type="dxa"/>
            <w:shd w:val="clear" w:color="auto" w:fill="auto"/>
          </w:tcPr>
          <w:p w14:paraId="5ACACF69" w14:textId="77777777" w:rsidR="00CA5901" w:rsidRPr="00D11B72" w:rsidRDefault="00CA5901" w:rsidP="00D12148">
            <w:pPr>
              <w:pStyle w:val="Tabletext"/>
              <w:rPr>
                <w:noProof/>
              </w:rPr>
            </w:pPr>
            <w:r w:rsidRPr="00D11B72">
              <w:rPr>
                <w:noProof/>
              </w:rPr>
              <w:t>&lt;interface heading&gt;</w:t>
            </w:r>
          </w:p>
        </w:tc>
        <w:tc>
          <w:tcPr>
            <w:tcW w:w="1134" w:type="dxa"/>
            <w:shd w:val="clear" w:color="auto" w:fill="auto"/>
          </w:tcPr>
          <w:p w14:paraId="3183CA7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7FBBAA2" w14:textId="77777777" w:rsidR="00CA5901" w:rsidRPr="00D11B72" w:rsidRDefault="00CA5901" w:rsidP="00D12148">
            <w:pPr>
              <w:pStyle w:val="Tabletext"/>
              <w:jc w:val="center"/>
            </w:pPr>
          </w:p>
        </w:tc>
        <w:tc>
          <w:tcPr>
            <w:tcW w:w="1134" w:type="dxa"/>
            <w:shd w:val="clear" w:color="auto" w:fill="auto"/>
          </w:tcPr>
          <w:p w14:paraId="7F33AC8B" w14:textId="77777777" w:rsidR="00CA5901" w:rsidRPr="00D11B72" w:rsidRDefault="00CA5901" w:rsidP="00D12148">
            <w:pPr>
              <w:pStyle w:val="Tabletext"/>
              <w:jc w:val="center"/>
              <w:rPr>
                <w:noProof/>
              </w:rPr>
            </w:pPr>
          </w:p>
        </w:tc>
        <w:tc>
          <w:tcPr>
            <w:tcW w:w="1134" w:type="dxa"/>
            <w:shd w:val="clear" w:color="auto" w:fill="auto"/>
          </w:tcPr>
          <w:p w14:paraId="7C6F4C93" w14:textId="77777777" w:rsidR="00CA5901" w:rsidRPr="00D11B72" w:rsidRDefault="00CA5901" w:rsidP="00D12148">
            <w:pPr>
              <w:pStyle w:val="Tabletext"/>
              <w:jc w:val="center"/>
              <w:rPr>
                <w:noProof/>
              </w:rPr>
            </w:pPr>
            <w:r w:rsidRPr="00D11B72">
              <w:rPr>
                <w:noProof/>
              </w:rPr>
              <w:t>redefined</w:t>
            </w:r>
          </w:p>
        </w:tc>
        <w:tc>
          <w:tcPr>
            <w:tcW w:w="1134" w:type="dxa"/>
          </w:tcPr>
          <w:p w14:paraId="22431B32" w14:textId="77777777" w:rsidR="00CA5901" w:rsidRPr="00D11B72" w:rsidRDefault="00CA5901" w:rsidP="00D12148">
            <w:pPr>
              <w:pStyle w:val="Tabletext"/>
              <w:jc w:val="center"/>
            </w:pPr>
          </w:p>
        </w:tc>
      </w:tr>
      <w:tr w:rsidR="00CA5901" w:rsidRPr="00D11B72" w14:paraId="03C78F1F" w14:textId="03771879" w:rsidTr="00003356">
        <w:trPr>
          <w:jc w:val="center"/>
        </w:trPr>
        <w:tc>
          <w:tcPr>
            <w:tcW w:w="3969" w:type="dxa"/>
            <w:shd w:val="clear" w:color="auto" w:fill="auto"/>
          </w:tcPr>
          <w:p w14:paraId="3B3B5082" w14:textId="77777777" w:rsidR="00CA5901" w:rsidRPr="00D11B72" w:rsidRDefault="00CA5901" w:rsidP="00D12148">
            <w:pPr>
              <w:pStyle w:val="Tabletext"/>
              <w:rPr>
                <w:noProof/>
              </w:rPr>
            </w:pPr>
            <w:r w:rsidRPr="00D11B72">
              <w:rPr>
                <w:noProof/>
              </w:rPr>
              <w:t>&lt;interface procedure definition&gt;</w:t>
            </w:r>
          </w:p>
        </w:tc>
        <w:tc>
          <w:tcPr>
            <w:tcW w:w="1134" w:type="dxa"/>
            <w:shd w:val="clear" w:color="auto" w:fill="auto"/>
          </w:tcPr>
          <w:p w14:paraId="6D8C4BD0" w14:textId="77777777" w:rsidR="00CA5901" w:rsidRPr="00D11B72" w:rsidRDefault="00CA5901" w:rsidP="00D12148">
            <w:pPr>
              <w:pStyle w:val="Tabletext"/>
              <w:jc w:val="center"/>
              <w:rPr>
                <w:noProof/>
              </w:rPr>
            </w:pPr>
          </w:p>
        </w:tc>
        <w:tc>
          <w:tcPr>
            <w:tcW w:w="1134" w:type="dxa"/>
            <w:shd w:val="clear" w:color="auto" w:fill="auto"/>
          </w:tcPr>
          <w:p w14:paraId="3A455A6E" w14:textId="77777777" w:rsidR="00CA5901" w:rsidRPr="00D11B72" w:rsidRDefault="00CA5901" w:rsidP="00D12148">
            <w:pPr>
              <w:pStyle w:val="Tabletext"/>
              <w:jc w:val="center"/>
            </w:pPr>
          </w:p>
        </w:tc>
        <w:tc>
          <w:tcPr>
            <w:tcW w:w="1134" w:type="dxa"/>
            <w:shd w:val="clear" w:color="auto" w:fill="auto"/>
          </w:tcPr>
          <w:p w14:paraId="11AB0F25" w14:textId="77777777" w:rsidR="00CA5901" w:rsidRPr="00D11B72" w:rsidRDefault="00CA5901" w:rsidP="00D12148">
            <w:pPr>
              <w:pStyle w:val="Tabletext"/>
              <w:jc w:val="center"/>
              <w:rPr>
                <w:noProof/>
              </w:rPr>
            </w:pPr>
          </w:p>
        </w:tc>
        <w:tc>
          <w:tcPr>
            <w:tcW w:w="1134" w:type="dxa"/>
            <w:shd w:val="clear" w:color="auto" w:fill="auto"/>
          </w:tcPr>
          <w:p w14:paraId="6A70C878" w14:textId="77777777" w:rsidR="00CA5901" w:rsidRPr="00D11B72" w:rsidRDefault="00CA5901" w:rsidP="00D12148">
            <w:pPr>
              <w:pStyle w:val="Tabletext"/>
              <w:jc w:val="center"/>
              <w:rPr>
                <w:noProof/>
              </w:rPr>
            </w:pPr>
            <w:r w:rsidRPr="00D11B72">
              <w:rPr>
                <w:noProof/>
              </w:rPr>
              <w:t>defined</w:t>
            </w:r>
          </w:p>
        </w:tc>
        <w:tc>
          <w:tcPr>
            <w:tcW w:w="1134" w:type="dxa"/>
          </w:tcPr>
          <w:p w14:paraId="0AF29322" w14:textId="77777777" w:rsidR="00CA5901" w:rsidRPr="00D11B72" w:rsidRDefault="00CA5901" w:rsidP="00D12148">
            <w:pPr>
              <w:pStyle w:val="Tabletext"/>
              <w:jc w:val="center"/>
            </w:pPr>
          </w:p>
        </w:tc>
      </w:tr>
      <w:tr w:rsidR="00CA5901" w:rsidRPr="00D11B72" w14:paraId="36049C8A" w14:textId="1703232C" w:rsidTr="00003356">
        <w:trPr>
          <w:jc w:val="center"/>
        </w:trPr>
        <w:tc>
          <w:tcPr>
            <w:tcW w:w="3969" w:type="dxa"/>
            <w:shd w:val="clear" w:color="auto" w:fill="auto"/>
          </w:tcPr>
          <w:p w14:paraId="19CA3E7A" w14:textId="77777777" w:rsidR="00CA5901" w:rsidRPr="00D11B72" w:rsidRDefault="00CA5901" w:rsidP="00D12148">
            <w:pPr>
              <w:pStyle w:val="Tabletext"/>
              <w:rPr>
                <w:noProof/>
              </w:rPr>
            </w:pPr>
            <w:r w:rsidRPr="00D11B72">
              <w:rPr>
                <w:noProof/>
              </w:rPr>
              <w:t>&lt;interface specialization&gt;</w:t>
            </w:r>
          </w:p>
        </w:tc>
        <w:tc>
          <w:tcPr>
            <w:tcW w:w="1134" w:type="dxa"/>
            <w:shd w:val="clear" w:color="auto" w:fill="auto"/>
          </w:tcPr>
          <w:p w14:paraId="7ECB9A38" w14:textId="77777777" w:rsidR="00CA5901" w:rsidRPr="00D11B72" w:rsidRDefault="00CA5901" w:rsidP="00D12148">
            <w:pPr>
              <w:pStyle w:val="Tabletext"/>
              <w:jc w:val="center"/>
              <w:rPr>
                <w:noProof/>
              </w:rPr>
            </w:pPr>
          </w:p>
        </w:tc>
        <w:tc>
          <w:tcPr>
            <w:tcW w:w="1134" w:type="dxa"/>
            <w:shd w:val="clear" w:color="auto" w:fill="auto"/>
          </w:tcPr>
          <w:p w14:paraId="63E8569E" w14:textId="77777777" w:rsidR="00CA5901" w:rsidRPr="00D11B72" w:rsidRDefault="00CA5901" w:rsidP="00D12148">
            <w:pPr>
              <w:pStyle w:val="Tabletext"/>
              <w:jc w:val="center"/>
            </w:pPr>
          </w:p>
        </w:tc>
        <w:tc>
          <w:tcPr>
            <w:tcW w:w="1134" w:type="dxa"/>
            <w:shd w:val="clear" w:color="auto" w:fill="auto"/>
          </w:tcPr>
          <w:p w14:paraId="634FEA66" w14:textId="77777777" w:rsidR="00CA5901" w:rsidRPr="00D11B72" w:rsidRDefault="00CA5901" w:rsidP="00D12148">
            <w:pPr>
              <w:pStyle w:val="Tabletext"/>
              <w:jc w:val="center"/>
              <w:rPr>
                <w:noProof/>
              </w:rPr>
            </w:pPr>
          </w:p>
        </w:tc>
        <w:tc>
          <w:tcPr>
            <w:tcW w:w="1134" w:type="dxa"/>
            <w:shd w:val="clear" w:color="auto" w:fill="auto"/>
          </w:tcPr>
          <w:p w14:paraId="0BE046B1" w14:textId="77777777" w:rsidR="00CA5901" w:rsidRPr="00D11B72" w:rsidRDefault="00CA5901" w:rsidP="00D12148">
            <w:pPr>
              <w:pStyle w:val="Tabletext"/>
              <w:jc w:val="center"/>
              <w:rPr>
                <w:noProof/>
              </w:rPr>
            </w:pPr>
            <w:r w:rsidRPr="00D11B72">
              <w:rPr>
                <w:noProof/>
              </w:rPr>
              <w:t>defined</w:t>
            </w:r>
          </w:p>
        </w:tc>
        <w:tc>
          <w:tcPr>
            <w:tcW w:w="1134" w:type="dxa"/>
          </w:tcPr>
          <w:p w14:paraId="6E68FBB7" w14:textId="77777777" w:rsidR="00CA5901" w:rsidRPr="00D11B72" w:rsidRDefault="00CA5901" w:rsidP="00D12148">
            <w:pPr>
              <w:pStyle w:val="Tabletext"/>
              <w:jc w:val="center"/>
            </w:pPr>
          </w:p>
        </w:tc>
      </w:tr>
      <w:tr w:rsidR="00CA5901" w:rsidRPr="00D11B72" w14:paraId="5AD38382" w14:textId="4C8D862E" w:rsidTr="00003356">
        <w:trPr>
          <w:jc w:val="center"/>
        </w:trPr>
        <w:tc>
          <w:tcPr>
            <w:tcW w:w="3969" w:type="dxa"/>
            <w:shd w:val="clear" w:color="auto" w:fill="auto"/>
          </w:tcPr>
          <w:p w14:paraId="69F6225D" w14:textId="77777777" w:rsidR="00CA5901" w:rsidRPr="00D11B72" w:rsidRDefault="00CA5901" w:rsidP="00D12148">
            <w:pPr>
              <w:pStyle w:val="Tabletext"/>
              <w:rPr>
                <w:noProof/>
              </w:rPr>
            </w:pPr>
            <w:r w:rsidRPr="00D11B72">
              <w:rPr>
                <w:noProof/>
              </w:rPr>
              <w:t>&lt;interface use list&gt;</w:t>
            </w:r>
          </w:p>
        </w:tc>
        <w:tc>
          <w:tcPr>
            <w:tcW w:w="1134" w:type="dxa"/>
            <w:shd w:val="clear" w:color="auto" w:fill="auto"/>
          </w:tcPr>
          <w:p w14:paraId="2291278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A5FC13" w14:textId="77777777" w:rsidR="00CA5901" w:rsidRPr="00D11B72" w:rsidRDefault="00CA5901" w:rsidP="00D12148">
            <w:pPr>
              <w:pStyle w:val="Tabletext"/>
              <w:jc w:val="center"/>
            </w:pPr>
          </w:p>
        </w:tc>
        <w:tc>
          <w:tcPr>
            <w:tcW w:w="1134" w:type="dxa"/>
            <w:shd w:val="clear" w:color="auto" w:fill="auto"/>
          </w:tcPr>
          <w:p w14:paraId="3BC427D0" w14:textId="77777777" w:rsidR="00CA5901" w:rsidRPr="00D11B72" w:rsidRDefault="00CA5901" w:rsidP="00D12148">
            <w:pPr>
              <w:pStyle w:val="Tabletext"/>
              <w:jc w:val="center"/>
              <w:rPr>
                <w:noProof/>
              </w:rPr>
            </w:pPr>
          </w:p>
        </w:tc>
        <w:tc>
          <w:tcPr>
            <w:tcW w:w="1134" w:type="dxa"/>
            <w:shd w:val="clear" w:color="auto" w:fill="auto"/>
          </w:tcPr>
          <w:p w14:paraId="6F383844" w14:textId="77777777" w:rsidR="00CA5901" w:rsidRPr="00D11B72" w:rsidRDefault="00CA5901" w:rsidP="00D12148">
            <w:pPr>
              <w:pStyle w:val="Tabletext"/>
              <w:jc w:val="center"/>
              <w:rPr>
                <w:noProof/>
              </w:rPr>
            </w:pPr>
          </w:p>
        </w:tc>
        <w:tc>
          <w:tcPr>
            <w:tcW w:w="1134" w:type="dxa"/>
          </w:tcPr>
          <w:p w14:paraId="6C615F5C" w14:textId="77777777" w:rsidR="00CA5901" w:rsidRPr="00D11B72" w:rsidRDefault="00CA5901" w:rsidP="00D12148">
            <w:pPr>
              <w:pStyle w:val="Tabletext"/>
              <w:jc w:val="center"/>
            </w:pPr>
          </w:p>
        </w:tc>
      </w:tr>
      <w:tr w:rsidR="00CA5901" w:rsidRPr="00D11B72" w14:paraId="09AF28FD" w14:textId="6E9445A7" w:rsidTr="00003356">
        <w:trPr>
          <w:jc w:val="center"/>
        </w:trPr>
        <w:tc>
          <w:tcPr>
            <w:tcW w:w="3969" w:type="dxa"/>
            <w:shd w:val="clear" w:color="auto" w:fill="auto"/>
          </w:tcPr>
          <w:p w14:paraId="7F690756" w14:textId="77777777" w:rsidR="00CA5901" w:rsidRPr="00D11B72" w:rsidRDefault="00CA5901" w:rsidP="00D12148">
            <w:pPr>
              <w:pStyle w:val="Tabletext"/>
              <w:rPr>
                <w:noProof/>
              </w:rPr>
            </w:pPr>
            <w:r w:rsidRPr="00D11B72">
              <w:rPr>
                <w:noProof/>
              </w:rPr>
              <w:t>&lt;interface variable definition&gt;</w:t>
            </w:r>
          </w:p>
        </w:tc>
        <w:tc>
          <w:tcPr>
            <w:tcW w:w="1134" w:type="dxa"/>
            <w:shd w:val="clear" w:color="auto" w:fill="auto"/>
          </w:tcPr>
          <w:p w14:paraId="7B4B6AC5" w14:textId="77777777" w:rsidR="00CA5901" w:rsidRPr="00D11B72" w:rsidRDefault="00CA5901" w:rsidP="00D12148">
            <w:pPr>
              <w:pStyle w:val="Tabletext"/>
              <w:jc w:val="center"/>
              <w:rPr>
                <w:noProof/>
              </w:rPr>
            </w:pPr>
          </w:p>
        </w:tc>
        <w:tc>
          <w:tcPr>
            <w:tcW w:w="1134" w:type="dxa"/>
            <w:shd w:val="clear" w:color="auto" w:fill="auto"/>
          </w:tcPr>
          <w:p w14:paraId="174C0393" w14:textId="77777777" w:rsidR="00CA5901" w:rsidRPr="00D11B72" w:rsidRDefault="00CA5901" w:rsidP="00D12148">
            <w:pPr>
              <w:pStyle w:val="Tabletext"/>
              <w:jc w:val="center"/>
            </w:pPr>
          </w:p>
        </w:tc>
        <w:tc>
          <w:tcPr>
            <w:tcW w:w="1134" w:type="dxa"/>
            <w:shd w:val="clear" w:color="auto" w:fill="auto"/>
          </w:tcPr>
          <w:p w14:paraId="5A31E98E" w14:textId="77777777" w:rsidR="00CA5901" w:rsidRPr="00D11B72" w:rsidRDefault="00CA5901" w:rsidP="00D12148">
            <w:pPr>
              <w:pStyle w:val="Tabletext"/>
              <w:jc w:val="center"/>
              <w:rPr>
                <w:noProof/>
              </w:rPr>
            </w:pPr>
          </w:p>
        </w:tc>
        <w:tc>
          <w:tcPr>
            <w:tcW w:w="1134" w:type="dxa"/>
            <w:shd w:val="clear" w:color="auto" w:fill="auto"/>
          </w:tcPr>
          <w:p w14:paraId="47D9CD8B" w14:textId="77777777" w:rsidR="00CA5901" w:rsidRPr="00D11B72" w:rsidRDefault="00CA5901" w:rsidP="00D12148">
            <w:pPr>
              <w:pStyle w:val="Tabletext"/>
              <w:jc w:val="center"/>
              <w:rPr>
                <w:noProof/>
              </w:rPr>
            </w:pPr>
            <w:r w:rsidRPr="00D11B72">
              <w:rPr>
                <w:noProof/>
              </w:rPr>
              <w:t>defined</w:t>
            </w:r>
          </w:p>
        </w:tc>
        <w:tc>
          <w:tcPr>
            <w:tcW w:w="1134" w:type="dxa"/>
          </w:tcPr>
          <w:p w14:paraId="494113F9" w14:textId="77777777" w:rsidR="00CA5901" w:rsidRPr="00D11B72" w:rsidRDefault="00CA5901" w:rsidP="00D12148">
            <w:pPr>
              <w:pStyle w:val="Tabletext"/>
              <w:jc w:val="center"/>
            </w:pPr>
          </w:p>
        </w:tc>
      </w:tr>
      <w:tr w:rsidR="00CA5901" w:rsidRPr="00D11B72" w14:paraId="795A430A" w14:textId="60A81E7B" w:rsidTr="00003356">
        <w:trPr>
          <w:jc w:val="center"/>
        </w:trPr>
        <w:tc>
          <w:tcPr>
            <w:tcW w:w="3969" w:type="dxa"/>
            <w:shd w:val="clear" w:color="auto" w:fill="auto"/>
          </w:tcPr>
          <w:p w14:paraId="1FC41D12" w14:textId="77777777" w:rsidR="00CA5901" w:rsidRPr="00D11B72" w:rsidRDefault="00CA5901" w:rsidP="00D12148">
            <w:pPr>
              <w:pStyle w:val="Tabletext"/>
              <w:rPr>
                <w:noProof/>
              </w:rPr>
            </w:pPr>
            <w:r w:rsidRPr="00D11B72">
              <w:rPr>
                <w:noProof/>
              </w:rPr>
              <w:t>&lt;internal input symbol&gt;</w:t>
            </w:r>
          </w:p>
        </w:tc>
        <w:tc>
          <w:tcPr>
            <w:tcW w:w="1134" w:type="dxa"/>
            <w:shd w:val="clear" w:color="auto" w:fill="auto"/>
          </w:tcPr>
          <w:p w14:paraId="419C06FE" w14:textId="77777777" w:rsidR="00CA5901" w:rsidRPr="00D11B72" w:rsidRDefault="00CA5901" w:rsidP="00D12148">
            <w:pPr>
              <w:pStyle w:val="Tabletext"/>
              <w:jc w:val="center"/>
              <w:rPr>
                <w:noProof/>
              </w:rPr>
            </w:pPr>
          </w:p>
        </w:tc>
        <w:tc>
          <w:tcPr>
            <w:tcW w:w="1134" w:type="dxa"/>
            <w:shd w:val="clear" w:color="auto" w:fill="auto"/>
          </w:tcPr>
          <w:p w14:paraId="19C514BE" w14:textId="77777777" w:rsidR="00CA5901" w:rsidRPr="00D11B72" w:rsidRDefault="00CA5901" w:rsidP="00D12148">
            <w:pPr>
              <w:pStyle w:val="Tabletext"/>
              <w:jc w:val="center"/>
            </w:pPr>
          </w:p>
        </w:tc>
        <w:tc>
          <w:tcPr>
            <w:tcW w:w="1134" w:type="dxa"/>
            <w:shd w:val="clear" w:color="auto" w:fill="auto"/>
          </w:tcPr>
          <w:p w14:paraId="38B9880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0A44790" w14:textId="77777777" w:rsidR="00CA5901" w:rsidRPr="00D11B72" w:rsidRDefault="00CA5901" w:rsidP="00D12148">
            <w:pPr>
              <w:pStyle w:val="Tabletext"/>
              <w:jc w:val="center"/>
              <w:rPr>
                <w:noProof/>
              </w:rPr>
            </w:pPr>
          </w:p>
        </w:tc>
        <w:tc>
          <w:tcPr>
            <w:tcW w:w="1134" w:type="dxa"/>
          </w:tcPr>
          <w:p w14:paraId="2CA64B85" w14:textId="77777777" w:rsidR="00CA5901" w:rsidRPr="00D11B72" w:rsidRDefault="00CA5901" w:rsidP="00D12148">
            <w:pPr>
              <w:pStyle w:val="Tabletext"/>
              <w:jc w:val="center"/>
            </w:pPr>
          </w:p>
        </w:tc>
      </w:tr>
      <w:tr w:rsidR="00CA5901" w:rsidRPr="00D11B72" w14:paraId="79D6E3F5" w14:textId="02AC0A4E" w:rsidTr="00003356">
        <w:trPr>
          <w:jc w:val="center"/>
        </w:trPr>
        <w:tc>
          <w:tcPr>
            <w:tcW w:w="3969" w:type="dxa"/>
            <w:shd w:val="clear" w:color="auto" w:fill="auto"/>
          </w:tcPr>
          <w:p w14:paraId="16CACDC6" w14:textId="77777777" w:rsidR="00CA5901" w:rsidRPr="00D11B72" w:rsidRDefault="00CA5901" w:rsidP="00D12148">
            <w:pPr>
              <w:pStyle w:val="Tabletext"/>
              <w:rPr>
                <w:noProof/>
              </w:rPr>
            </w:pPr>
            <w:r w:rsidRPr="00D11B72">
              <w:rPr>
                <w:noProof/>
              </w:rPr>
              <w:t>&lt;internal output symbol&gt;</w:t>
            </w:r>
          </w:p>
        </w:tc>
        <w:tc>
          <w:tcPr>
            <w:tcW w:w="1134" w:type="dxa"/>
            <w:shd w:val="clear" w:color="auto" w:fill="auto"/>
          </w:tcPr>
          <w:p w14:paraId="7D44D135" w14:textId="77777777" w:rsidR="00CA5901" w:rsidRPr="00D11B72" w:rsidRDefault="00CA5901" w:rsidP="00D12148">
            <w:pPr>
              <w:pStyle w:val="Tabletext"/>
              <w:jc w:val="center"/>
              <w:rPr>
                <w:noProof/>
              </w:rPr>
            </w:pPr>
          </w:p>
        </w:tc>
        <w:tc>
          <w:tcPr>
            <w:tcW w:w="1134" w:type="dxa"/>
            <w:shd w:val="clear" w:color="auto" w:fill="auto"/>
          </w:tcPr>
          <w:p w14:paraId="541AEBDE" w14:textId="77777777" w:rsidR="00CA5901" w:rsidRPr="00D11B72" w:rsidRDefault="00CA5901" w:rsidP="00D12148">
            <w:pPr>
              <w:pStyle w:val="Tabletext"/>
              <w:jc w:val="center"/>
            </w:pPr>
          </w:p>
        </w:tc>
        <w:tc>
          <w:tcPr>
            <w:tcW w:w="1134" w:type="dxa"/>
            <w:shd w:val="clear" w:color="auto" w:fill="auto"/>
          </w:tcPr>
          <w:p w14:paraId="27D7892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2B661E9" w14:textId="77777777" w:rsidR="00CA5901" w:rsidRPr="00D11B72" w:rsidRDefault="00CA5901" w:rsidP="00D12148">
            <w:pPr>
              <w:pStyle w:val="Tabletext"/>
              <w:jc w:val="center"/>
              <w:rPr>
                <w:noProof/>
              </w:rPr>
            </w:pPr>
          </w:p>
        </w:tc>
        <w:tc>
          <w:tcPr>
            <w:tcW w:w="1134" w:type="dxa"/>
          </w:tcPr>
          <w:p w14:paraId="1D1415C6" w14:textId="77777777" w:rsidR="00CA5901" w:rsidRPr="00D11B72" w:rsidRDefault="00CA5901" w:rsidP="00D12148">
            <w:pPr>
              <w:pStyle w:val="Tabletext"/>
              <w:jc w:val="center"/>
            </w:pPr>
          </w:p>
        </w:tc>
      </w:tr>
      <w:tr w:rsidR="00380709" w:rsidRPr="00D11B72" w14:paraId="66B201F8" w14:textId="77777777" w:rsidTr="00003356">
        <w:trPr>
          <w:jc w:val="center"/>
        </w:trPr>
        <w:tc>
          <w:tcPr>
            <w:tcW w:w="3969" w:type="dxa"/>
            <w:shd w:val="clear" w:color="auto" w:fill="auto"/>
          </w:tcPr>
          <w:p w14:paraId="71B55652" w14:textId="3305F5C5" w:rsidR="00380709" w:rsidRPr="00D11B72" w:rsidRDefault="00380709" w:rsidP="00D12148">
            <w:pPr>
              <w:pStyle w:val="Tabletext"/>
              <w:rPr>
                <w:noProof/>
              </w:rPr>
            </w:pPr>
            <w:r>
              <w:rPr>
                <w:noProof/>
              </w:rPr>
              <w:t>&lt;internal procedure definition&gt;</w:t>
            </w:r>
          </w:p>
        </w:tc>
        <w:tc>
          <w:tcPr>
            <w:tcW w:w="1134" w:type="dxa"/>
            <w:shd w:val="clear" w:color="auto" w:fill="auto"/>
          </w:tcPr>
          <w:p w14:paraId="54BD6A2B" w14:textId="77777777" w:rsidR="00380709" w:rsidRPr="00D11B72" w:rsidRDefault="00380709" w:rsidP="00D12148">
            <w:pPr>
              <w:pStyle w:val="Tabletext"/>
              <w:jc w:val="center"/>
              <w:rPr>
                <w:noProof/>
              </w:rPr>
            </w:pPr>
          </w:p>
        </w:tc>
        <w:tc>
          <w:tcPr>
            <w:tcW w:w="1134" w:type="dxa"/>
            <w:shd w:val="clear" w:color="auto" w:fill="auto"/>
          </w:tcPr>
          <w:p w14:paraId="019EE07F" w14:textId="77777777" w:rsidR="00380709" w:rsidRPr="00D11B72" w:rsidRDefault="00380709" w:rsidP="00D12148">
            <w:pPr>
              <w:pStyle w:val="Tabletext"/>
              <w:jc w:val="center"/>
            </w:pPr>
          </w:p>
        </w:tc>
        <w:tc>
          <w:tcPr>
            <w:tcW w:w="1134" w:type="dxa"/>
            <w:shd w:val="clear" w:color="auto" w:fill="auto"/>
          </w:tcPr>
          <w:p w14:paraId="471718B1" w14:textId="0AF0575A" w:rsidR="00380709" w:rsidRPr="00D11B72" w:rsidRDefault="00380709" w:rsidP="00D12148">
            <w:pPr>
              <w:pStyle w:val="Tabletext"/>
              <w:jc w:val="center"/>
              <w:rPr>
                <w:noProof/>
              </w:rPr>
            </w:pPr>
            <w:r w:rsidRPr="00D11B72">
              <w:rPr>
                <w:noProof/>
              </w:rPr>
              <w:t>defined</w:t>
            </w:r>
          </w:p>
        </w:tc>
        <w:tc>
          <w:tcPr>
            <w:tcW w:w="1134" w:type="dxa"/>
            <w:shd w:val="clear" w:color="auto" w:fill="auto"/>
          </w:tcPr>
          <w:p w14:paraId="5C1B0CC0" w14:textId="77777777" w:rsidR="00380709" w:rsidRPr="00D11B72" w:rsidRDefault="00380709" w:rsidP="00D12148">
            <w:pPr>
              <w:pStyle w:val="Tabletext"/>
              <w:jc w:val="center"/>
              <w:rPr>
                <w:noProof/>
              </w:rPr>
            </w:pPr>
          </w:p>
        </w:tc>
        <w:tc>
          <w:tcPr>
            <w:tcW w:w="1134" w:type="dxa"/>
          </w:tcPr>
          <w:p w14:paraId="14C50DE0" w14:textId="77777777" w:rsidR="00380709" w:rsidRPr="00D11B72" w:rsidRDefault="00380709" w:rsidP="00D12148">
            <w:pPr>
              <w:pStyle w:val="Tabletext"/>
              <w:jc w:val="center"/>
            </w:pPr>
          </w:p>
        </w:tc>
      </w:tr>
      <w:tr w:rsidR="00CA5901" w:rsidRPr="00D11B72" w14:paraId="6A83307F" w14:textId="269412B1" w:rsidTr="00003356">
        <w:trPr>
          <w:jc w:val="center"/>
        </w:trPr>
        <w:tc>
          <w:tcPr>
            <w:tcW w:w="3969" w:type="dxa"/>
            <w:shd w:val="clear" w:color="auto" w:fill="auto"/>
          </w:tcPr>
          <w:p w14:paraId="43F436AC" w14:textId="77777777" w:rsidR="00CA5901" w:rsidRPr="00D11B72" w:rsidRDefault="00CA5901" w:rsidP="00D12148">
            <w:pPr>
              <w:pStyle w:val="Tabletext"/>
              <w:rPr>
                <w:noProof/>
              </w:rPr>
            </w:pPr>
            <w:r w:rsidRPr="00D11B72">
              <w:rPr>
                <w:noProof/>
              </w:rPr>
              <w:t>&lt;internal synonym definition item&gt;</w:t>
            </w:r>
          </w:p>
        </w:tc>
        <w:tc>
          <w:tcPr>
            <w:tcW w:w="1134" w:type="dxa"/>
            <w:shd w:val="clear" w:color="auto" w:fill="auto"/>
          </w:tcPr>
          <w:p w14:paraId="0AE24A51" w14:textId="77777777" w:rsidR="00CA5901" w:rsidRPr="00D11B72" w:rsidRDefault="00CA5901" w:rsidP="00D12148">
            <w:pPr>
              <w:pStyle w:val="Tabletext"/>
              <w:jc w:val="center"/>
              <w:rPr>
                <w:noProof/>
              </w:rPr>
            </w:pPr>
          </w:p>
        </w:tc>
        <w:tc>
          <w:tcPr>
            <w:tcW w:w="1134" w:type="dxa"/>
            <w:shd w:val="clear" w:color="auto" w:fill="auto"/>
          </w:tcPr>
          <w:p w14:paraId="2649B322" w14:textId="77777777" w:rsidR="00CA5901" w:rsidRPr="00D11B72" w:rsidRDefault="00CA5901" w:rsidP="00D12148">
            <w:pPr>
              <w:pStyle w:val="Tabletext"/>
              <w:jc w:val="center"/>
            </w:pPr>
          </w:p>
        </w:tc>
        <w:tc>
          <w:tcPr>
            <w:tcW w:w="1134" w:type="dxa"/>
            <w:shd w:val="clear" w:color="auto" w:fill="auto"/>
          </w:tcPr>
          <w:p w14:paraId="7469F18C" w14:textId="77777777" w:rsidR="00CA5901" w:rsidRPr="00D11B72" w:rsidRDefault="00CA5901" w:rsidP="00D12148">
            <w:pPr>
              <w:pStyle w:val="Tabletext"/>
              <w:jc w:val="center"/>
            </w:pPr>
          </w:p>
        </w:tc>
        <w:tc>
          <w:tcPr>
            <w:tcW w:w="1134" w:type="dxa"/>
            <w:shd w:val="clear" w:color="auto" w:fill="auto"/>
          </w:tcPr>
          <w:p w14:paraId="1F646BAB" w14:textId="77777777" w:rsidR="00CA5901" w:rsidRPr="00D11B72" w:rsidRDefault="00CA5901" w:rsidP="00D12148">
            <w:pPr>
              <w:pStyle w:val="Tabletext"/>
              <w:jc w:val="center"/>
              <w:rPr>
                <w:noProof/>
              </w:rPr>
            </w:pPr>
            <w:r w:rsidRPr="00D11B72">
              <w:rPr>
                <w:noProof/>
              </w:rPr>
              <w:t>defined</w:t>
            </w:r>
          </w:p>
        </w:tc>
        <w:tc>
          <w:tcPr>
            <w:tcW w:w="1134" w:type="dxa"/>
          </w:tcPr>
          <w:p w14:paraId="199DDEE7" w14:textId="77777777" w:rsidR="00CA5901" w:rsidRPr="00D11B72" w:rsidRDefault="00CA5901" w:rsidP="00D12148">
            <w:pPr>
              <w:pStyle w:val="Tabletext"/>
              <w:jc w:val="center"/>
            </w:pPr>
          </w:p>
        </w:tc>
      </w:tr>
      <w:tr w:rsidR="00CA5901" w:rsidRPr="00D11B72" w14:paraId="6CB4D0D0" w14:textId="587D0C26" w:rsidTr="00003356">
        <w:trPr>
          <w:jc w:val="center"/>
        </w:trPr>
        <w:tc>
          <w:tcPr>
            <w:tcW w:w="3969" w:type="dxa"/>
            <w:shd w:val="clear" w:color="auto" w:fill="auto"/>
          </w:tcPr>
          <w:p w14:paraId="45E86CE0" w14:textId="77777777" w:rsidR="00CA5901" w:rsidRPr="00D11B72" w:rsidRDefault="00CA5901" w:rsidP="00D12148">
            <w:pPr>
              <w:pStyle w:val="Tabletext"/>
              <w:rPr>
                <w:noProof/>
              </w:rPr>
            </w:pPr>
            <w:r w:rsidRPr="00D11B72">
              <w:rPr>
                <w:noProof/>
              </w:rPr>
              <w:t>&lt;is assigned sign&gt;</w:t>
            </w:r>
          </w:p>
        </w:tc>
        <w:tc>
          <w:tcPr>
            <w:tcW w:w="1134" w:type="dxa"/>
            <w:shd w:val="clear" w:color="auto" w:fill="auto"/>
          </w:tcPr>
          <w:p w14:paraId="00A5A71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06FAE9" w14:textId="77777777" w:rsidR="00CA5901" w:rsidRPr="00D11B72" w:rsidRDefault="00CA5901" w:rsidP="00D12148">
            <w:pPr>
              <w:pStyle w:val="Tabletext"/>
              <w:jc w:val="center"/>
            </w:pPr>
          </w:p>
        </w:tc>
        <w:tc>
          <w:tcPr>
            <w:tcW w:w="1134" w:type="dxa"/>
            <w:shd w:val="clear" w:color="auto" w:fill="auto"/>
          </w:tcPr>
          <w:p w14:paraId="1CD49E48" w14:textId="77777777" w:rsidR="00CA5901" w:rsidRPr="00D11B72" w:rsidRDefault="00CA5901" w:rsidP="00D12148">
            <w:pPr>
              <w:pStyle w:val="Tabletext"/>
              <w:jc w:val="center"/>
            </w:pPr>
          </w:p>
        </w:tc>
        <w:tc>
          <w:tcPr>
            <w:tcW w:w="1134" w:type="dxa"/>
            <w:shd w:val="clear" w:color="auto" w:fill="auto"/>
          </w:tcPr>
          <w:p w14:paraId="23C8E2E2" w14:textId="77777777" w:rsidR="00CA5901" w:rsidRPr="00D11B72" w:rsidRDefault="00CA5901" w:rsidP="00D12148">
            <w:pPr>
              <w:pStyle w:val="Tabletext"/>
              <w:jc w:val="center"/>
              <w:rPr>
                <w:noProof/>
              </w:rPr>
            </w:pPr>
          </w:p>
        </w:tc>
        <w:tc>
          <w:tcPr>
            <w:tcW w:w="1134" w:type="dxa"/>
          </w:tcPr>
          <w:p w14:paraId="5047EB8A" w14:textId="77777777" w:rsidR="00CA5901" w:rsidRPr="00D11B72" w:rsidRDefault="00CA5901" w:rsidP="00D12148">
            <w:pPr>
              <w:pStyle w:val="Tabletext"/>
              <w:jc w:val="center"/>
            </w:pPr>
          </w:p>
        </w:tc>
      </w:tr>
      <w:tr w:rsidR="00CA5901" w:rsidRPr="00D11B72" w14:paraId="25FA3E1D" w14:textId="7223EFE3" w:rsidTr="00003356">
        <w:trPr>
          <w:jc w:val="center"/>
        </w:trPr>
        <w:tc>
          <w:tcPr>
            <w:tcW w:w="3969" w:type="dxa"/>
            <w:shd w:val="clear" w:color="auto" w:fill="auto"/>
          </w:tcPr>
          <w:p w14:paraId="6FBBBE29" w14:textId="77777777" w:rsidR="00CA5901" w:rsidRPr="00D11B72" w:rsidRDefault="00CA5901" w:rsidP="00D12148">
            <w:pPr>
              <w:pStyle w:val="Tabletext"/>
              <w:rPr>
                <w:noProof/>
              </w:rPr>
            </w:pPr>
            <w:r w:rsidRPr="00D11B72">
              <w:rPr>
                <w:noProof/>
              </w:rPr>
              <w:t>&lt;keyword&gt;</w:t>
            </w:r>
          </w:p>
        </w:tc>
        <w:tc>
          <w:tcPr>
            <w:tcW w:w="1134" w:type="dxa"/>
            <w:shd w:val="clear" w:color="auto" w:fill="auto"/>
          </w:tcPr>
          <w:p w14:paraId="107B1BD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DE6CA36" w14:textId="77777777" w:rsidR="00CA5901" w:rsidRPr="00D11B72" w:rsidRDefault="00CA5901" w:rsidP="00D12148">
            <w:pPr>
              <w:pStyle w:val="Tabletext"/>
              <w:jc w:val="center"/>
            </w:pPr>
          </w:p>
        </w:tc>
        <w:tc>
          <w:tcPr>
            <w:tcW w:w="1134" w:type="dxa"/>
            <w:shd w:val="clear" w:color="auto" w:fill="auto"/>
          </w:tcPr>
          <w:p w14:paraId="79E856AD" w14:textId="77777777" w:rsidR="00CA5901" w:rsidRPr="00D11B72" w:rsidRDefault="00CA5901" w:rsidP="00D12148">
            <w:pPr>
              <w:pStyle w:val="Tabletext"/>
              <w:jc w:val="center"/>
            </w:pPr>
          </w:p>
        </w:tc>
        <w:tc>
          <w:tcPr>
            <w:tcW w:w="1134" w:type="dxa"/>
            <w:shd w:val="clear" w:color="auto" w:fill="auto"/>
          </w:tcPr>
          <w:p w14:paraId="61521B9D" w14:textId="77777777" w:rsidR="00CA5901" w:rsidRPr="00D11B72" w:rsidRDefault="00CA5901" w:rsidP="00D12148">
            <w:pPr>
              <w:pStyle w:val="Tabletext"/>
              <w:jc w:val="center"/>
              <w:rPr>
                <w:noProof/>
              </w:rPr>
            </w:pPr>
          </w:p>
        </w:tc>
        <w:tc>
          <w:tcPr>
            <w:tcW w:w="1134" w:type="dxa"/>
          </w:tcPr>
          <w:p w14:paraId="67B6C0BD" w14:textId="77777777" w:rsidR="00CA5901" w:rsidRPr="00D11B72" w:rsidRDefault="00CA5901" w:rsidP="00D12148">
            <w:pPr>
              <w:pStyle w:val="Tabletext"/>
              <w:jc w:val="center"/>
            </w:pPr>
          </w:p>
        </w:tc>
      </w:tr>
      <w:tr w:rsidR="00CA5901" w:rsidRPr="00D11B72" w14:paraId="60F13256" w14:textId="690CF470" w:rsidTr="00003356">
        <w:trPr>
          <w:jc w:val="center"/>
        </w:trPr>
        <w:tc>
          <w:tcPr>
            <w:tcW w:w="3969" w:type="dxa"/>
            <w:shd w:val="clear" w:color="auto" w:fill="auto"/>
          </w:tcPr>
          <w:p w14:paraId="0C2D9D7A" w14:textId="77777777" w:rsidR="00CA5901" w:rsidRPr="00D11B72" w:rsidRDefault="00CA5901" w:rsidP="00D12148">
            <w:pPr>
              <w:pStyle w:val="Tabletext"/>
              <w:rPr>
                <w:noProof/>
              </w:rPr>
            </w:pPr>
            <w:r w:rsidRPr="00D11B72">
              <w:rPr>
                <w:noProof/>
              </w:rPr>
              <w:t>&lt;left curly bracket&gt;</w:t>
            </w:r>
          </w:p>
        </w:tc>
        <w:tc>
          <w:tcPr>
            <w:tcW w:w="1134" w:type="dxa"/>
            <w:shd w:val="clear" w:color="auto" w:fill="auto"/>
          </w:tcPr>
          <w:p w14:paraId="4CFF1AF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1BAB180" w14:textId="77777777" w:rsidR="00CA5901" w:rsidRPr="00D11B72" w:rsidRDefault="00CA5901" w:rsidP="00D12148">
            <w:pPr>
              <w:pStyle w:val="Tabletext"/>
              <w:jc w:val="center"/>
            </w:pPr>
          </w:p>
        </w:tc>
        <w:tc>
          <w:tcPr>
            <w:tcW w:w="1134" w:type="dxa"/>
            <w:shd w:val="clear" w:color="auto" w:fill="auto"/>
          </w:tcPr>
          <w:p w14:paraId="22385CAF" w14:textId="77777777" w:rsidR="00CA5901" w:rsidRPr="00D11B72" w:rsidRDefault="00CA5901" w:rsidP="00D12148">
            <w:pPr>
              <w:pStyle w:val="Tabletext"/>
              <w:jc w:val="center"/>
            </w:pPr>
          </w:p>
        </w:tc>
        <w:tc>
          <w:tcPr>
            <w:tcW w:w="1134" w:type="dxa"/>
            <w:shd w:val="clear" w:color="auto" w:fill="auto"/>
          </w:tcPr>
          <w:p w14:paraId="67486FAD" w14:textId="77777777" w:rsidR="00CA5901" w:rsidRPr="00D11B72" w:rsidRDefault="00CA5901" w:rsidP="00D12148">
            <w:pPr>
              <w:pStyle w:val="Tabletext"/>
              <w:jc w:val="center"/>
              <w:rPr>
                <w:noProof/>
              </w:rPr>
            </w:pPr>
          </w:p>
        </w:tc>
        <w:tc>
          <w:tcPr>
            <w:tcW w:w="1134" w:type="dxa"/>
          </w:tcPr>
          <w:p w14:paraId="310A6E77" w14:textId="77777777" w:rsidR="00CA5901" w:rsidRPr="00D11B72" w:rsidRDefault="00CA5901" w:rsidP="00D12148">
            <w:pPr>
              <w:pStyle w:val="Tabletext"/>
              <w:jc w:val="center"/>
            </w:pPr>
          </w:p>
        </w:tc>
      </w:tr>
      <w:tr w:rsidR="00CA5901" w:rsidRPr="00D11B72" w14:paraId="4E587D40" w14:textId="783C95C8" w:rsidTr="00003356">
        <w:trPr>
          <w:jc w:val="center"/>
        </w:trPr>
        <w:tc>
          <w:tcPr>
            <w:tcW w:w="3969" w:type="dxa"/>
            <w:shd w:val="clear" w:color="auto" w:fill="auto"/>
          </w:tcPr>
          <w:p w14:paraId="2024FC10" w14:textId="77777777" w:rsidR="00CA5901" w:rsidRPr="00D11B72" w:rsidRDefault="00CA5901" w:rsidP="00D12148">
            <w:pPr>
              <w:pStyle w:val="Tabletext"/>
              <w:rPr>
                <w:noProof/>
              </w:rPr>
            </w:pPr>
            <w:r w:rsidRPr="00D11B72">
              <w:rPr>
                <w:noProof/>
              </w:rPr>
              <w:t>&lt;left parenthesis&gt;</w:t>
            </w:r>
          </w:p>
        </w:tc>
        <w:tc>
          <w:tcPr>
            <w:tcW w:w="1134" w:type="dxa"/>
            <w:shd w:val="clear" w:color="auto" w:fill="auto"/>
          </w:tcPr>
          <w:p w14:paraId="45E6BE1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0174EC0" w14:textId="77777777" w:rsidR="00CA5901" w:rsidRPr="00D11B72" w:rsidRDefault="00CA5901" w:rsidP="00D12148">
            <w:pPr>
              <w:pStyle w:val="Tabletext"/>
              <w:jc w:val="center"/>
            </w:pPr>
          </w:p>
        </w:tc>
        <w:tc>
          <w:tcPr>
            <w:tcW w:w="1134" w:type="dxa"/>
            <w:shd w:val="clear" w:color="auto" w:fill="auto"/>
          </w:tcPr>
          <w:p w14:paraId="5934DFC9" w14:textId="77777777" w:rsidR="00CA5901" w:rsidRPr="00D11B72" w:rsidRDefault="00CA5901" w:rsidP="00D12148">
            <w:pPr>
              <w:pStyle w:val="Tabletext"/>
              <w:jc w:val="center"/>
            </w:pPr>
          </w:p>
        </w:tc>
        <w:tc>
          <w:tcPr>
            <w:tcW w:w="1134" w:type="dxa"/>
            <w:shd w:val="clear" w:color="auto" w:fill="auto"/>
          </w:tcPr>
          <w:p w14:paraId="5C79F929" w14:textId="77777777" w:rsidR="00CA5901" w:rsidRPr="00D11B72" w:rsidRDefault="00CA5901" w:rsidP="00D12148">
            <w:pPr>
              <w:pStyle w:val="Tabletext"/>
              <w:jc w:val="center"/>
              <w:rPr>
                <w:noProof/>
              </w:rPr>
            </w:pPr>
          </w:p>
        </w:tc>
        <w:tc>
          <w:tcPr>
            <w:tcW w:w="1134" w:type="dxa"/>
          </w:tcPr>
          <w:p w14:paraId="474B0F98" w14:textId="77777777" w:rsidR="00CA5901" w:rsidRPr="00D11B72" w:rsidRDefault="00CA5901" w:rsidP="00D12148">
            <w:pPr>
              <w:pStyle w:val="Tabletext"/>
              <w:jc w:val="center"/>
            </w:pPr>
          </w:p>
        </w:tc>
      </w:tr>
      <w:tr w:rsidR="00CA5901" w:rsidRPr="00D11B72" w14:paraId="3076694C" w14:textId="25A21077" w:rsidTr="00003356">
        <w:trPr>
          <w:jc w:val="center"/>
        </w:trPr>
        <w:tc>
          <w:tcPr>
            <w:tcW w:w="3969" w:type="dxa"/>
            <w:shd w:val="clear" w:color="auto" w:fill="auto"/>
          </w:tcPr>
          <w:p w14:paraId="33C9D48C" w14:textId="77777777" w:rsidR="00CA5901" w:rsidRPr="00D11B72" w:rsidRDefault="00CA5901" w:rsidP="00D12148">
            <w:pPr>
              <w:pStyle w:val="Tabletext"/>
              <w:rPr>
                <w:noProof/>
              </w:rPr>
            </w:pPr>
            <w:r w:rsidRPr="00D11B72">
              <w:rPr>
                <w:noProof/>
              </w:rPr>
              <w:t>&lt;left square bracket&gt;</w:t>
            </w:r>
          </w:p>
        </w:tc>
        <w:tc>
          <w:tcPr>
            <w:tcW w:w="1134" w:type="dxa"/>
            <w:shd w:val="clear" w:color="auto" w:fill="auto"/>
          </w:tcPr>
          <w:p w14:paraId="60EBBF9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222806" w14:textId="77777777" w:rsidR="00CA5901" w:rsidRPr="00D11B72" w:rsidRDefault="00CA5901" w:rsidP="00D12148">
            <w:pPr>
              <w:pStyle w:val="Tabletext"/>
              <w:jc w:val="center"/>
            </w:pPr>
          </w:p>
        </w:tc>
        <w:tc>
          <w:tcPr>
            <w:tcW w:w="1134" w:type="dxa"/>
            <w:shd w:val="clear" w:color="auto" w:fill="auto"/>
          </w:tcPr>
          <w:p w14:paraId="6C66470B" w14:textId="77777777" w:rsidR="00CA5901" w:rsidRPr="00D11B72" w:rsidRDefault="00CA5901" w:rsidP="00D12148">
            <w:pPr>
              <w:pStyle w:val="Tabletext"/>
              <w:jc w:val="center"/>
            </w:pPr>
          </w:p>
        </w:tc>
        <w:tc>
          <w:tcPr>
            <w:tcW w:w="1134" w:type="dxa"/>
            <w:shd w:val="clear" w:color="auto" w:fill="auto"/>
          </w:tcPr>
          <w:p w14:paraId="2AC05B2C" w14:textId="77777777" w:rsidR="00CA5901" w:rsidRPr="00D11B72" w:rsidRDefault="00CA5901" w:rsidP="00D12148">
            <w:pPr>
              <w:pStyle w:val="Tabletext"/>
              <w:jc w:val="center"/>
              <w:rPr>
                <w:noProof/>
              </w:rPr>
            </w:pPr>
          </w:p>
        </w:tc>
        <w:tc>
          <w:tcPr>
            <w:tcW w:w="1134" w:type="dxa"/>
          </w:tcPr>
          <w:p w14:paraId="555E5B54" w14:textId="77777777" w:rsidR="00CA5901" w:rsidRPr="00D11B72" w:rsidRDefault="00CA5901" w:rsidP="00D12148">
            <w:pPr>
              <w:pStyle w:val="Tabletext"/>
              <w:jc w:val="center"/>
            </w:pPr>
          </w:p>
        </w:tc>
      </w:tr>
      <w:tr w:rsidR="00CA5901" w:rsidRPr="00D11B72" w14:paraId="4A3C5C5A" w14:textId="1FE284E7" w:rsidTr="00003356">
        <w:trPr>
          <w:jc w:val="center"/>
        </w:trPr>
        <w:tc>
          <w:tcPr>
            <w:tcW w:w="3969" w:type="dxa"/>
            <w:shd w:val="clear" w:color="auto" w:fill="auto"/>
          </w:tcPr>
          <w:p w14:paraId="49B258EF" w14:textId="77777777" w:rsidR="00CA5901" w:rsidRPr="00D11B72" w:rsidRDefault="00CA5901" w:rsidP="00D12148">
            <w:pPr>
              <w:pStyle w:val="Tabletext"/>
              <w:rPr>
                <w:noProof/>
              </w:rPr>
            </w:pPr>
            <w:r w:rsidRPr="00D11B72">
              <w:rPr>
                <w:noProof/>
              </w:rPr>
              <w:t>&lt;legacy data inheritance&gt;</w:t>
            </w:r>
          </w:p>
        </w:tc>
        <w:tc>
          <w:tcPr>
            <w:tcW w:w="1134" w:type="dxa"/>
            <w:shd w:val="clear" w:color="auto" w:fill="auto"/>
          </w:tcPr>
          <w:p w14:paraId="5A0A97DF" w14:textId="77777777" w:rsidR="00CA5901" w:rsidRPr="00D11B72" w:rsidRDefault="00CA5901" w:rsidP="00D12148">
            <w:pPr>
              <w:pStyle w:val="Tabletext"/>
              <w:jc w:val="center"/>
            </w:pPr>
          </w:p>
        </w:tc>
        <w:tc>
          <w:tcPr>
            <w:tcW w:w="1134" w:type="dxa"/>
            <w:shd w:val="clear" w:color="auto" w:fill="auto"/>
          </w:tcPr>
          <w:p w14:paraId="6371380D" w14:textId="77777777" w:rsidR="00CA5901" w:rsidRPr="00D11B72" w:rsidRDefault="00CA5901" w:rsidP="00D12148">
            <w:pPr>
              <w:pStyle w:val="Tabletext"/>
              <w:jc w:val="center"/>
            </w:pPr>
          </w:p>
        </w:tc>
        <w:tc>
          <w:tcPr>
            <w:tcW w:w="1134" w:type="dxa"/>
            <w:shd w:val="clear" w:color="auto" w:fill="auto"/>
          </w:tcPr>
          <w:p w14:paraId="09803619" w14:textId="77777777" w:rsidR="00CA5901" w:rsidRPr="00D11B72" w:rsidRDefault="00CA5901" w:rsidP="00D12148">
            <w:pPr>
              <w:pStyle w:val="Tabletext"/>
              <w:jc w:val="center"/>
            </w:pPr>
          </w:p>
        </w:tc>
        <w:tc>
          <w:tcPr>
            <w:tcW w:w="1134" w:type="dxa"/>
            <w:shd w:val="clear" w:color="auto" w:fill="auto"/>
          </w:tcPr>
          <w:p w14:paraId="16A81BBA" w14:textId="77777777" w:rsidR="00CA5901" w:rsidRPr="00D11B72" w:rsidRDefault="00CA5901" w:rsidP="00D12148">
            <w:pPr>
              <w:pStyle w:val="Tabletext"/>
              <w:jc w:val="center"/>
              <w:rPr>
                <w:noProof/>
              </w:rPr>
            </w:pPr>
            <w:r w:rsidRPr="00D11B72">
              <w:rPr>
                <w:noProof/>
              </w:rPr>
              <w:t>defined</w:t>
            </w:r>
          </w:p>
        </w:tc>
        <w:tc>
          <w:tcPr>
            <w:tcW w:w="1134" w:type="dxa"/>
          </w:tcPr>
          <w:p w14:paraId="50114E29" w14:textId="77777777" w:rsidR="00CA5901" w:rsidRPr="00D11B72" w:rsidRDefault="00CA5901" w:rsidP="00D12148">
            <w:pPr>
              <w:pStyle w:val="Tabletext"/>
              <w:jc w:val="center"/>
            </w:pPr>
          </w:p>
        </w:tc>
      </w:tr>
      <w:tr w:rsidR="00CA5901" w:rsidRPr="00D11B72" w14:paraId="71754FD3" w14:textId="42F0563B" w:rsidTr="00003356">
        <w:trPr>
          <w:jc w:val="center"/>
        </w:trPr>
        <w:tc>
          <w:tcPr>
            <w:tcW w:w="3969" w:type="dxa"/>
            <w:shd w:val="clear" w:color="auto" w:fill="auto"/>
          </w:tcPr>
          <w:p w14:paraId="08AFC1DD" w14:textId="77777777" w:rsidR="00CA5901" w:rsidRPr="00D11B72" w:rsidRDefault="00CA5901" w:rsidP="00D12148">
            <w:pPr>
              <w:pStyle w:val="Tabletext"/>
              <w:rPr>
                <w:noProof/>
              </w:rPr>
            </w:pPr>
            <w:r w:rsidRPr="00D11B72">
              <w:rPr>
                <w:noProof/>
              </w:rPr>
              <w:t>&lt;legacy data type definition&gt;</w:t>
            </w:r>
          </w:p>
        </w:tc>
        <w:tc>
          <w:tcPr>
            <w:tcW w:w="1134" w:type="dxa"/>
            <w:shd w:val="clear" w:color="auto" w:fill="auto"/>
          </w:tcPr>
          <w:p w14:paraId="59ACF49B" w14:textId="77777777" w:rsidR="00CA5901" w:rsidRPr="00D11B72" w:rsidRDefault="00CA5901" w:rsidP="00D12148">
            <w:pPr>
              <w:pStyle w:val="Tabletext"/>
              <w:jc w:val="center"/>
            </w:pPr>
          </w:p>
        </w:tc>
        <w:tc>
          <w:tcPr>
            <w:tcW w:w="1134" w:type="dxa"/>
            <w:shd w:val="clear" w:color="auto" w:fill="auto"/>
          </w:tcPr>
          <w:p w14:paraId="5B30B66C" w14:textId="77777777" w:rsidR="00CA5901" w:rsidRPr="00D11B72" w:rsidRDefault="00CA5901" w:rsidP="00D12148">
            <w:pPr>
              <w:pStyle w:val="Tabletext"/>
              <w:jc w:val="center"/>
            </w:pPr>
          </w:p>
        </w:tc>
        <w:tc>
          <w:tcPr>
            <w:tcW w:w="1134" w:type="dxa"/>
            <w:shd w:val="clear" w:color="auto" w:fill="auto"/>
          </w:tcPr>
          <w:p w14:paraId="76D33E73" w14:textId="77777777" w:rsidR="00CA5901" w:rsidRPr="00D11B72" w:rsidRDefault="00CA5901" w:rsidP="00D12148">
            <w:pPr>
              <w:pStyle w:val="Tabletext"/>
              <w:jc w:val="center"/>
            </w:pPr>
          </w:p>
        </w:tc>
        <w:tc>
          <w:tcPr>
            <w:tcW w:w="1134" w:type="dxa"/>
            <w:shd w:val="clear" w:color="auto" w:fill="auto"/>
          </w:tcPr>
          <w:p w14:paraId="210FAD3A" w14:textId="77777777" w:rsidR="00CA5901" w:rsidRPr="00D11B72" w:rsidRDefault="00CA5901" w:rsidP="00D12148">
            <w:pPr>
              <w:pStyle w:val="Tabletext"/>
              <w:jc w:val="center"/>
              <w:rPr>
                <w:noProof/>
              </w:rPr>
            </w:pPr>
            <w:r w:rsidRPr="00D11B72">
              <w:rPr>
                <w:noProof/>
              </w:rPr>
              <w:t>defined</w:t>
            </w:r>
          </w:p>
        </w:tc>
        <w:tc>
          <w:tcPr>
            <w:tcW w:w="1134" w:type="dxa"/>
          </w:tcPr>
          <w:p w14:paraId="1928FF63" w14:textId="77777777" w:rsidR="00CA5901" w:rsidRPr="00D11B72" w:rsidRDefault="00CA5901" w:rsidP="00D12148">
            <w:pPr>
              <w:pStyle w:val="Tabletext"/>
              <w:jc w:val="center"/>
            </w:pPr>
          </w:p>
        </w:tc>
      </w:tr>
      <w:tr w:rsidR="00CA5901" w:rsidRPr="00D11B72" w14:paraId="690C9F57" w14:textId="54DA264C" w:rsidTr="00003356">
        <w:trPr>
          <w:jc w:val="center"/>
        </w:trPr>
        <w:tc>
          <w:tcPr>
            <w:tcW w:w="3969" w:type="dxa"/>
            <w:shd w:val="clear" w:color="auto" w:fill="auto"/>
          </w:tcPr>
          <w:p w14:paraId="3C8455FA" w14:textId="77777777" w:rsidR="00CA5901" w:rsidRPr="00D11B72" w:rsidRDefault="00CA5901" w:rsidP="00D12148">
            <w:pPr>
              <w:pStyle w:val="Tabletext"/>
              <w:rPr>
                <w:noProof/>
              </w:rPr>
            </w:pPr>
            <w:r w:rsidRPr="00D11B72">
              <w:rPr>
                <w:noProof/>
              </w:rPr>
              <w:t>&lt;legacy external operator definition&gt;</w:t>
            </w:r>
          </w:p>
        </w:tc>
        <w:tc>
          <w:tcPr>
            <w:tcW w:w="1134" w:type="dxa"/>
            <w:shd w:val="clear" w:color="auto" w:fill="auto"/>
          </w:tcPr>
          <w:p w14:paraId="3BE32945" w14:textId="77777777" w:rsidR="00CA5901" w:rsidRPr="00D11B72" w:rsidRDefault="00CA5901" w:rsidP="00D12148">
            <w:pPr>
              <w:pStyle w:val="Tabletext"/>
              <w:jc w:val="center"/>
            </w:pPr>
          </w:p>
        </w:tc>
        <w:tc>
          <w:tcPr>
            <w:tcW w:w="1134" w:type="dxa"/>
            <w:shd w:val="clear" w:color="auto" w:fill="auto"/>
          </w:tcPr>
          <w:p w14:paraId="14B3008E" w14:textId="77777777" w:rsidR="00CA5901" w:rsidRPr="00D11B72" w:rsidRDefault="00CA5901" w:rsidP="00D12148">
            <w:pPr>
              <w:pStyle w:val="Tabletext"/>
              <w:jc w:val="center"/>
            </w:pPr>
          </w:p>
        </w:tc>
        <w:tc>
          <w:tcPr>
            <w:tcW w:w="1134" w:type="dxa"/>
            <w:shd w:val="clear" w:color="auto" w:fill="auto"/>
          </w:tcPr>
          <w:p w14:paraId="3228FBD0" w14:textId="77777777" w:rsidR="00CA5901" w:rsidRPr="00D11B72" w:rsidRDefault="00CA5901" w:rsidP="00D12148">
            <w:pPr>
              <w:pStyle w:val="Tabletext"/>
              <w:jc w:val="center"/>
            </w:pPr>
          </w:p>
        </w:tc>
        <w:tc>
          <w:tcPr>
            <w:tcW w:w="1134" w:type="dxa"/>
            <w:shd w:val="clear" w:color="auto" w:fill="auto"/>
          </w:tcPr>
          <w:p w14:paraId="69512530" w14:textId="77777777" w:rsidR="00CA5901" w:rsidRPr="00D11B72" w:rsidRDefault="00CA5901" w:rsidP="00D12148">
            <w:pPr>
              <w:pStyle w:val="Tabletext"/>
              <w:jc w:val="center"/>
              <w:rPr>
                <w:noProof/>
              </w:rPr>
            </w:pPr>
            <w:r w:rsidRPr="00D11B72">
              <w:rPr>
                <w:noProof/>
              </w:rPr>
              <w:t>defined</w:t>
            </w:r>
          </w:p>
        </w:tc>
        <w:tc>
          <w:tcPr>
            <w:tcW w:w="1134" w:type="dxa"/>
          </w:tcPr>
          <w:p w14:paraId="4FFC0754" w14:textId="77777777" w:rsidR="00CA5901" w:rsidRPr="00D11B72" w:rsidRDefault="00CA5901" w:rsidP="00D12148">
            <w:pPr>
              <w:pStyle w:val="Tabletext"/>
              <w:jc w:val="center"/>
            </w:pPr>
          </w:p>
        </w:tc>
      </w:tr>
      <w:tr w:rsidR="00CA5901" w:rsidRPr="00D11B72" w14:paraId="39DA0356" w14:textId="12B1F391" w:rsidTr="00003356">
        <w:trPr>
          <w:jc w:val="center"/>
        </w:trPr>
        <w:tc>
          <w:tcPr>
            <w:tcW w:w="3969" w:type="dxa"/>
            <w:shd w:val="clear" w:color="auto" w:fill="auto"/>
          </w:tcPr>
          <w:p w14:paraId="2449C4F1" w14:textId="77777777" w:rsidR="00CA5901" w:rsidRPr="00D11B72" w:rsidRDefault="00CA5901" w:rsidP="00D12148">
            <w:pPr>
              <w:pStyle w:val="Tabletext"/>
              <w:rPr>
                <w:noProof/>
              </w:rPr>
            </w:pPr>
            <w:r w:rsidRPr="00D11B72">
              <w:rPr>
                <w:noProof/>
              </w:rPr>
              <w:t>&lt;legacy generator actual&gt;</w:t>
            </w:r>
          </w:p>
        </w:tc>
        <w:tc>
          <w:tcPr>
            <w:tcW w:w="1134" w:type="dxa"/>
            <w:shd w:val="clear" w:color="auto" w:fill="auto"/>
          </w:tcPr>
          <w:p w14:paraId="3D152073" w14:textId="77777777" w:rsidR="00CA5901" w:rsidRPr="00D11B72" w:rsidRDefault="00CA5901" w:rsidP="00D12148">
            <w:pPr>
              <w:pStyle w:val="Tabletext"/>
              <w:jc w:val="center"/>
            </w:pPr>
          </w:p>
        </w:tc>
        <w:tc>
          <w:tcPr>
            <w:tcW w:w="1134" w:type="dxa"/>
            <w:shd w:val="clear" w:color="auto" w:fill="auto"/>
          </w:tcPr>
          <w:p w14:paraId="6E8ABFE1" w14:textId="77777777" w:rsidR="00CA5901" w:rsidRPr="00D11B72" w:rsidRDefault="00CA5901" w:rsidP="00D12148">
            <w:pPr>
              <w:pStyle w:val="Tabletext"/>
              <w:jc w:val="center"/>
            </w:pPr>
          </w:p>
        </w:tc>
        <w:tc>
          <w:tcPr>
            <w:tcW w:w="1134" w:type="dxa"/>
            <w:shd w:val="clear" w:color="auto" w:fill="auto"/>
          </w:tcPr>
          <w:p w14:paraId="5BF00E5A" w14:textId="77777777" w:rsidR="00CA5901" w:rsidRPr="00D11B72" w:rsidRDefault="00CA5901" w:rsidP="00D12148">
            <w:pPr>
              <w:pStyle w:val="Tabletext"/>
              <w:jc w:val="center"/>
            </w:pPr>
          </w:p>
        </w:tc>
        <w:tc>
          <w:tcPr>
            <w:tcW w:w="1134" w:type="dxa"/>
            <w:shd w:val="clear" w:color="auto" w:fill="auto"/>
          </w:tcPr>
          <w:p w14:paraId="23637707" w14:textId="77777777" w:rsidR="00CA5901" w:rsidRPr="00D11B72" w:rsidRDefault="00CA5901" w:rsidP="00D12148">
            <w:pPr>
              <w:pStyle w:val="Tabletext"/>
              <w:jc w:val="center"/>
              <w:rPr>
                <w:noProof/>
              </w:rPr>
            </w:pPr>
            <w:r w:rsidRPr="00D11B72">
              <w:rPr>
                <w:noProof/>
              </w:rPr>
              <w:t>defined</w:t>
            </w:r>
          </w:p>
        </w:tc>
        <w:tc>
          <w:tcPr>
            <w:tcW w:w="1134" w:type="dxa"/>
          </w:tcPr>
          <w:p w14:paraId="4FD9B12E" w14:textId="77777777" w:rsidR="00CA5901" w:rsidRPr="00D11B72" w:rsidRDefault="00CA5901" w:rsidP="00D12148">
            <w:pPr>
              <w:pStyle w:val="Tabletext"/>
              <w:jc w:val="center"/>
            </w:pPr>
          </w:p>
        </w:tc>
      </w:tr>
      <w:tr w:rsidR="00CA5901" w:rsidRPr="00D11B72" w14:paraId="31A8ECE1" w14:textId="6D6F11B1" w:rsidTr="00003356">
        <w:trPr>
          <w:jc w:val="center"/>
        </w:trPr>
        <w:tc>
          <w:tcPr>
            <w:tcW w:w="3969" w:type="dxa"/>
            <w:shd w:val="clear" w:color="auto" w:fill="auto"/>
          </w:tcPr>
          <w:p w14:paraId="7BBED221" w14:textId="77777777" w:rsidR="00CA5901" w:rsidRPr="00D11B72" w:rsidRDefault="00CA5901" w:rsidP="00D12148">
            <w:pPr>
              <w:pStyle w:val="Tabletext"/>
              <w:rPr>
                <w:noProof/>
              </w:rPr>
            </w:pPr>
            <w:r w:rsidRPr="00D11B72">
              <w:rPr>
                <w:noProof/>
              </w:rPr>
              <w:t>&lt;legacy generators&gt;</w:t>
            </w:r>
          </w:p>
        </w:tc>
        <w:tc>
          <w:tcPr>
            <w:tcW w:w="1134" w:type="dxa"/>
            <w:shd w:val="clear" w:color="auto" w:fill="auto"/>
          </w:tcPr>
          <w:p w14:paraId="62903EA9" w14:textId="77777777" w:rsidR="00CA5901" w:rsidRPr="00D11B72" w:rsidRDefault="00CA5901" w:rsidP="00D12148">
            <w:pPr>
              <w:pStyle w:val="Tabletext"/>
              <w:jc w:val="center"/>
            </w:pPr>
          </w:p>
        </w:tc>
        <w:tc>
          <w:tcPr>
            <w:tcW w:w="1134" w:type="dxa"/>
            <w:shd w:val="clear" w:color="auto" w:fill="auto"/>
          </w:tcPr>
          <w:p w14:paraId="52C0D134" w14:textId="77777777" w:rsidR="00CA5901" w:rsidRPr="00D11B72" w:rsidRDefault="00CA5901" w:rsidP="00D12148">
            <w:pPr>
              <w:pStyle w:val="Tabletext"/>
              <w:jc w:val="center"/>
            </w:pPr>
          </w:p>
        </w:tc>
        <w:tc>
          <w:tcPr>
            <w:tcW w:w="1134" w:type="dxa"/>
            <w:shd w:val="clear" w:color="auto" w:fill="auto"/>
          </w:tcPr>
          <w:p w14:paraId="4A26A2BD" w14:textId="77777777" w:rsidR="00CA5901" w:rsidRPr="00D11B72" w:rsidRDefault="00CA5901" w:rsidP="00D12148">
            <w:pPr>
              <w:pStyle w:val="Tabletext"/>
              <w:jc w:val="center"/>
            </w:pPr>
          </w:p>
        </w:tc>
        <w:tc>
          <w:tcPr>
            <w:tcW w:w="1134" w:type="dxa"/>
            <w:shd w:val="clear" w:color="auto" w:fill="auto"/>
          </w:tcPr>
          <w:p w14:paraId="473E0740" w14:textId="77777777" w:rsidR="00CA5901" w:rsidRPr="00D11B72" w:rsidRDefault="00CA5901" w:rsidP="00D12148">
            <w:pPr>
              <w:pStyle w:val="Tabletext"/>
              <w:jc w:val="center"/>
              <w:rPr>
                <w:noProof/>
              </w:rPr>
            </w:pPr>
            <w:r w:rsidRPr="00D11B72">
              <w:rPr>
                <w:noProof/>
              </w:rPr>
              <w:t>defined</w:t>
            </w:r>
          </w:p>
        </w:tc>
        <w:tc>
          <w:tcPr>
            <w:tcW w:w="1134" w:type="dxa"/>
          </w:tcPr>
          <w:p w14:paraId="5906A74A" w14:textId="77777777" w:rsidR="00CA5901" w:rsidRPr="00D11B72" w:rsidRDefault="00CA5901" w:rsidP="00D12148">
            <w:pPr>
              <w:pStyle w:val="Tabletext"/>
              <w:jc w:val="center"/>
            </w:pPr>
          </w:p>
        </w:tc>
      </w:tr>
      <w:tr w:rsidR="00CA5901" w:rsidRPr="00D11B72" w14:paraId="04A4F724" w14:textId="6F4CA29D" w:rsidTr="00003356">
        <w:trPr>
          <w:jc w:val="center"/>
        </w:trPr>
        <w:tc>
          <w:tcPr>
            <w:tcW w:w="3969" w:type="dxa"/>
            <w:shd w:val="clear" w:color="auto" w:fill="auto"/>
          </w:tcPr>
          <w:p w14:paraId="38944A48" w14:textId="77777777" w:rsidR="00CA5901" w:rsidRPr="00D11B72" w:rsidRDefault="00CA5901" w:rsidP="00D12148">
            <w:pPr>
              <w:pStyle w:val="Tabletext"/>
              <w:rPr>
                <w:noProof/>
              </w:rPr>
            </w:pPr>
            <w:r w:rsidRPr="00D11B72">
              <w:rPr>
                <w:noProof/>
              </w:rPr>
              <w:t>&lt;legacy inheritance list&gt;</w:t>
            </w:r>
          </w:p>
        </w:tc>
        <w:tc>
          <w:tcPr>
            <w:tcW w:w="1134" w:type="dxa"/>
            <w:shd w:val="clear" w:color="auto" w:fill="auto"/>
          </w:tcPr>
          <w:p w14:paraId="2BF27E21" w14:textId="77777777" w:rsidR="00CA5901" w:rsidRPr="00D11B72" w:rsidRDefault="00CA5901" w:rsidP="00D12148">
            <w:pPr>
              <w:pStyle w:val="Tabletext"/>
              <w:jc w:val="center"/>
            </w:pPr>
          </w:p>
        </w:tc>
        <w:tc>
          <w:tcPr>
            <w:tcW w:w="1134" w:type="dxa"/>
            <w:shd w:val="clear" w:color="auto" w:fill="auto"/>
          </w:tcPr>
          <w:p w14:paraId="10DD86E4" w14:textId="77777777" w:rsidR="00CA5901" w:rsidRPr="00D11B72" w:rsidRDefault="00CA5901" w:rsidP="00D12148">
            <w:pPr>
              <w:pStyle w:val="Tabletext"/>
              <w:jc w:val="center"/>
            </w:pPr>
          </w:p>
        </w:tc>
        <w:tc>
          <w:tcPr>
            <w:tcW w:w="1134" w:type="dxa"/>
            <w:shd w:val="clear" w:color="auto" w:fill="auto"/>
          </w:tcPr>
          <w:p w14:paraId="1D8C9692" w14:textId="77777777" w:rsidR="00CA5901" w:rsidRPr="00D11B72" w:rsidRDefault="00CA5901" w:rsidP="00D12148">
            <w:pPr>
              <w:pStyle w:val="Tabletext"/>
              <w:jc w:val="center"/>
            </w:pPr>
          </w:p>
        </w:tc>
        <w:tc>
          <w:tcPr>
            <w:tcW w:w="1134" w:type="dxa"/>
            <w:shd w:val="clear" w:color="auto" w:fill="auto"/>
          </w:tcPr>
          <w:p w14:paraId="35792C4B" w14:textId="77777777" w:rsidR="00CA5901" w:rsidRPr="00D11B72" w:rsidRDefault="00CA5901" w:rsidP="00D12148">
            <w:pPr>
              <w:pStyle w:val="Tabletext"/>
              <w:jc w:val="center"/>
              <w:rPr>
                <w:noProof/>
              </w:rPr>
            </w:pPr>
            <w:r w:rsidRPr="00D11B72">
              <w:rPr>
                <w:noProof/>
              </w:rPr>
              <w:t>defined</w:t>
            </w:r>
          </w:p>
        </w:tc>
        <w:tc>
          <w:tcPr>
            <w:tcW w:w="1134" w:type="dxa"/>
          </w:tcPr>
          <w:p w14:paraId="6A074DFB" w14:textId="77777777" w:rsidR="00CA5901" w:rsidRPr="00D11B72" w:rsidRDefault="00CA5901" w:rsidP="00D12148">
            <w:pPr>
              <w:pStyle w:val="Tabletext"/>
              <w:jc w:val="center"/>
            </w:pPr>
          </w:p>
        </w:tc>
      </w:tr>
      <w:tr w:rsidR="00CA5901" w:rsidRPr="00D11B72" w14:paraId="5CA5CBC8" w14:textId="35477438" w:rsidTr="00003356">
        <w:trPr>
          <w:jc w:val="center"/>
        </w:trPr>
        <w:tc>
          <w:tcPr>
            <w:tcW w:w="3969" w:type="dxa"/>
            <w:shd w:val="clear" w:color="auto" w:fill="auto"/>
          </w:tcPr>
          <w:p w14:paraId="47A9D4E7" w14:textId="77777777" w:rsidR="00CA5901" w:rsidRPr="00D11B72" w:rsidRDefault="00CA5901" w:rsidP="00D12148">
            <w:pPr>
              <w:pStyle w:val="Tabletext"/>
              <w:rPr>
                <w:noProof/>
              </w:rPr>
            </w:pPr>
            <w:r w:rsidRPr="00D11B72">
              <w:rPr>
                <w:noProof/>
              </w:rPr>
              <w:t>&lt;legacy inherited operator&gt;</w:t>
            </w:r>
          </w:p>
        </w:tc>
        <w:tc>
          <w:tcPr>
            <w:tcW w:w="1134" w:type="dxa"/>
            <w:shd w:val="clear" w:color="auto" w:fill="auto"/>
          </w:tcPr>
          <w:p w14:paraId="59597DEE" w14:textId="77777777" w:rsidR="00CA5901" w:rsidRPr="00D11B72" w:rsidRDefault="00CA5901" w:rsidP="00D12148">
            <w:pPr>
              <w:pStyle w:val="Tabletext"/>
              <w:jc w:val="center"/>
            </w:pPr>
          </w:p>
        </w:tc>
        <w:tc>
          <w:tcPr>
            <w:tcW w:w="1134" w:type="dxa"/>
            <w:shd w:val="clear" w:color="auto" w:fill="auto"/>
          </w:tcPr>
          <w:p w14:paraId="5940EF66" w14:textId="77777777" w:rsidR="00CA5901" w:rsidRPr="00D11B72" w:rsidRDefault="00CA5901" w:rsidP="00D12148">
            <w:pPr>
              <w:pStyle w:val="Tabletext"/>
              <w:jc w:val="center"/>
            </w:pPr>
          </w:p>
        </w:tc>
        <w:tc>
          <w:tcPr>
            <w:tcW w:w="1134" w:type="dxa"/>
            <w:shd w:val="clear" w:color="auto" w:fill="auto"/>
          </w:tcPr>
          <w:p w14:paraId="2B2CF106" w14:textId="77777777" w:rsidR="00CA5901" w:rsidRPr="00D11B72" w:rsidRDefault="00CA5901" w:rsidP="00D12148">
            <w:pPr>
              <w:pStyle w:val="Tabletext"/>
              <w:jc w:val="center"/>
            </w:pPr>
          </w:p>
        </w:tc>
        <w:tc>
          <w:tcPr>
            <w:tcW w:w="1134" w:type="dxa"/>
            <w:shd w:val="clear" w:color="auto" w:fill="auto"/>
          </w:tcPr>
          <w:p w14:paraId="76274C44" w14:textId="77777777" w:rsidR="00CA5901" w:rsidRPr="00D11B72" w:rsidRDefault="00CA5901" w:rsidP="00D12148">
            <w:pPr>
              <w:pStyle w:val="Tabletext"/>
              <w:jc w:val="center"/>
              <w:rPr>
                <w:noProof/>
              </w:rPr>
            </w:pPr>
            <w:r w:rsidRPr="00D11B72">
              <w:rPr>
                <w:noProof/>
              </w:rPr>
              <w:t>defined</w:t>
            </w:r>
          </w:p>
        </w:tc>
        <w:tc>
          <w:tcPr>
            <w:tcW w:w="1134" w:type="dxa"/>
          </w:tcPr>
          <w:p w14:paraId="1142609D" w14:textId="77777777" w:rsidR="00CA5901" w:rsidRPr="00D11B72" w:rsidRDefault="00CA5901" w:rsidP="00D12148">
            <w:pPr>
              <w:pStyle w:val="Tabletext"/>
              <w:jc w:val="center"/>
            </w:pPr>
          </w:p>
        </w:tc>
      </w:tr>
      <w:tr w:rsidR="00CA5901" w:rsidRPr="00D11B72" w14:paraId="7B17B279" w14:textId="3A811976" w:rsidTr="00003356">
        <w:trPr>
          <w:jc w:val="center"/>
        </w:trPr>
        <w:tc>
          <w:tcPr>
            <w:tcW w:w="3969" w:type="dxa"/>
            <w:shd w:val="clear" w:color="auto" w:fill="auto"/>
          </w:tcPr>
          <w:p w14:paraId="5F8793E4" w14:textId="77777777" w:rsidR="00CA5901" w:rsidRPr="00D11B72" w:rsidRDefault="00CA5901" w:rsidP="00D12148">
            <w:pPr>
              <w:pStyle w:val="Tabletext"/>
              <w:rPr>
                <w:noProof/>
              </w:rPr>
            </w:pPr>
            <w:r w:rsidRPr="00D11B72">
              <w:rPr>
                <w:noProof/>
              </w:rPr>
              <w:t>&lt;legacy literal renaming&gt;</w:t>
            </w:r>
          </w:p>
        </w:tc>
        <w:tc>
          <w:tcPr>
            <w:tcW w:w="1134" w:type="dxa"/>
            <w:shd w:val="clear" w:color="auto" w:fill="auto"/>
          </w:tcPr>
          <w:p w14:paraId="6F4182AB" w14:textId="77777777" w:rsidR="00CA5901" w:rsidRPr="00D11B72" w:rsidRDefault="00CA5901" w:rsidP="00D12148">
            <w:pPr>
              <w:pStyle w:val="Tabletext"/>
              <w:jc w:val="center"/>
            </w:pPr>
          </w:p>
        </w:tc>
        <w:tc>
          <w:tcPr>
            <w:tcW w:w="1134" w:type="dxa"/>
            <w:shd w:val="clear" w:color="auto" w:fill="auto"/>
          </w:tcPr>
          <w:p w14:paraId="3F3EC917" w14:textId="77777777" w:rsidR="00CA5901" w:rsidRPr="00D11B72" w:rsidRDefault="00CA5901" w:rsidP="00D12148">
            <w:pPr>
              <w:pStyle w:val="Tabletext"/>
              <w:jc w:val="center"/>
            </w:pPr>
          </w:p>
        </w:tc>
        <w:tc>
          <w:tcPr>
            <w:tcW w:w="1134" w:type="dxa"/>
            <w:shd w:val="clear" w:color="auto" w:fill="auto"/>
          </w:tcPr>
          <w:p w14:paraId="66B551A4" w14:textId="77777777" w:rsidR="00CA5901" w:rsidRPr="00D11B72" w:rsidRDefault="00CA5901" w:rsidP="00D12148">
            <w:pPr>
              <w:pStyle w:val="Tabletext"/>
              <w:jc w:val="center"/>
            </w:pPr>
          </w:p>
        </w:tc>
        <w:tc>
          <w:tcPr>
            <w:tcW w:w="1134" w:type="dxa"/>
            <w:shd w:val="clear" w:color="auto" w:fill="auto"/>
          </w:tcPr>
          <w:p w14:paraId="5509FC0F" w14:textId="77777777" w:rsidR="00CA5901" w:rsidRPr="00D11B72" w:rsidRDefault="00CA5901" w:rsidP="00D12148">
            <w:pPr>
              <w:pStyle w:val="Tabletext"/>
              <w:jc w:val="center"/>
              <w:rPr>
                <w:noProof/>
              </w:rPr>
            </w:pPr>
            <w:r w:rsidRPr="00D11B72">
              <w:rPr>
                <w:noProof/>
              </w:rPr>
              <w:t>defined</w:t>
            </w:r>
          </w:p>
        </w:tc>
        <w:tc>
          <w:tcPr>
            <w:tcW w:w="1134" w:type="dxa"/>
          </w:tcPr>
          <w:p w14:paraId="05BAA713" w14:textId="77777777" w:rsidR="00CA5901" w:rsidRPr="00D11B72" w:rsidRDefault="00CA5901" w:rsidP="00D12148">
            <w:pPr>
              <w:pStyle w:val="Tabletext"/>
              <w:jc w:val="center"/>
            </w:pPr>
          </w:p>
        </w:tc>
      </w:tr>
      <w:tr w:rsidR="00CA5901" w:rsidRPr="00D11B72" w14:paraId="6A661664" w14:textId="64A84A42" w:rsidTr="00003356">
        <w:trPr>
          <w:jc w:val="center"/>
        </w:trPr>
        <w:tc>
          <w:tcPr>
            <w:tcW w:w="3969" w:type="dxa"/>
            <w:shd w:val="clear" w:color="auto" w:fill="auto"/>
          </w:tcPr>
          <w:p w14:paraId="5726C2CB" w14:textId="77777777" w:rsidR="00CA5901" w:rsidRPr="00D11B72" w:rsidRDefault="00CA5901" w:rsidP="00D12148">
            <w:pPr>
              <w:pStyle w:val="Tabletext"/>
              <w:rPr>
                <w:noProof/>
              </w:rPr>
            </w:pPr>
            <w:r w:rsidRPr="00D11B72">
              <w:rPr>
                <w:noProof/>
              </w:rPr>
              <w:t>&lt;legacy operator definition&gt;</w:t>
            </w:r>
          </w:p>
        </w:tc>
        <w:tc>
          <w:tcPr>
            <w:tcW w:w="1134" w:type="dxa"/>
            <w:shd w:val="clear" w:color="auto" w:fill="auto"/>
          </w:tcPr>
          <w:p w14:paraId="050BC2E3" w14:textId="77777777" w:rsidR="00CA5901" w:rsidRPr="00D11B72" w:rsidRDefault="00CA5901" w:rsidP="00D12148">
            <w:pPr>
              <w:pStyle w:val="Tabletext"/>
              <w:jc w:val="center"/>
            </w:pPr>
          </w:p>
        </w:tc>
        <w:tc>
          <w:tcPr>
            <w:tcW w:w="1134" w:type="dxa"/>
            <w:shd w:val="clear" w:color="auto" w:fill="auto"/>
          </w:tcPr>
          <w:p w14:paraId="2F40297A" w14:textId="77777777" w:rsidR="00CA5901" w:rsidRPr="00D11B72" w:rsidRDefault="00CA5901" w:rsidP="00D12148">
            <w:pPr>
              <w:pStyle w:val="Tabletext"/>
              <w:jc w:val="center"/>
            </w:pPr>
          </w:p>
        </w:tc>
        <w:tc>
          <w:tcPr>
            <w:tcW w:w="1134" w:type="dxa"/>
            <w:shd w:val="clear" w:color="auto" w:fill="auto"/>
          </w:tcPr>
          <w:p w14:paraId="4B83EAD6" w14:textId="77777777" w:rsidR="00CA5901" w:rsidRPr="00D11B72" w:rsidRDefault="00CA5901" w:rsidP="00D12148">
            <w:pPr>
              <w:pStyle w:val="Tabletext"/>
              <w:jc w:val="center"/>
            </w:pPr>
          </w:p>
        </w:tc>
        <w:tc>
          <w:tcPr>
            <w:tcW w:w="1134" w:type="dxa"/>
            <w:shd w:val="clear" w:color="auto" w:fill="auto"/>
          </w:tcPr>
          <w:p w14:paraId="1ED4F274" w14:textId="77777777" w:rsidR="00CA5901" w:rsidRPr="00D11B72" w:rsidRDefault="00CA5901" w:rsidP="00D12148">
            <w:pPr>
              <w:pStyle w:val="Tabletext"/>
              <w:jc w:val="center"/>
              <w:rPr>
                <w:noProof/>
              </w:rPr>
            </w:pPr>
            <w:r w:rsidRPr="00D11B72">
              <w:rPr>
                <w:noProof/>
              </w:rPr>
              <w:t>defined</w:t>
            </w:r>
          </w:p>
        </w:tc>
        <w:tc>
          <w:tcPr>
            <w:tcW w:w="1134" w:type="dxa"/>
          </w:tcPr>
          <w:p w14:paraId="2735B552" w14:textId="77777777" w:rsidR="00CA5901" w:rsidRPr="00D11B72" w:rsidRDefault="00CA5901" w:rsidP="00D12148">
            <w:pPr>
              <w:pStyle w:val="Tabletext"/>
              <w:jc w:val="center"/>
            </w:pPr>
          </w:p>
        </w:tc>
      </w:tr>
      <w:tr w:rsidR="00CA5901" w:rsidRPr="00D11B72" w14:paraId="4D338DC8" w14:textId="5279E17B" w:rsidTr="00003356">
        <w:trPr>
          <w:jc w:val="center"/>
        </w:trPr>
        <w:tc>
          <w:tcPr>
            <w:tcW w:w="3969" w:type="dxa"/>
            <w:shd w:val="clear" w:color="auto" w:fill="auto"/>
          </w:tcPr>
          <w:p w14:paraId="6975FAC1" w14:textId="77777777" w:rsidR="00CA5901" w:rsidRPr="00D11B72" w:rsidRDefault="00CA5901" w:rsidP="00D12148">
            <w:pPr>
              <w:pStyle w:val="Tabletext"/>
              <w:rPr>
                <w:noProof/>
              </w:rPr>
            </w:pPr>
            <w:r w:rsidRPr="00D11B72">
              <w:rPr>
                <w:noProof/>
              </w:rPr>
              <w:t>&lt;legacy operator reference&gt;</w:t>
            </w:r>
          </w:p>
        </w:tc>
        <w:tc>
          <w:tcPr>
            <w:tcW w:w="1134" w:type="dxa"/>
            <w:shd w:val="clear" w:color="auto" w:fill="auto"/>
          </w:tcPr>
          <w:p w14:paraId="6E21A4B0" w14:textId="77777777" w:rsidR="00CA5901" w:rsidRPr="00D11B72" w:rsidRDefault="00CA5901" w:rsidP="00D12148">
            <w:pPr>
              <w:pStyle w:val="Tabletext"/>
              <w:jc w:val="center"/>
            </w:pPr>
          </w:p>
        </w:tc>
        <w:tc>
          <w:tcPr>
            <w:tcW w:w="1134" w:type="dxa"/>
            <w:shd w:val="clear" w:color="auto" w:fill="auto"/>
          </w:tcPr>
          <w:p w14:paraId="1BB7E754" w14:textId="77777777" w:rsidR="00CA5901" w:rsidRPr="00D11B72" w:rsidRDefault="00CA5901" w:rsidP="00D12148">
            <w:pPr>
              <w:pStyle w:val="Tabletext"/>
              <w:jc w:val="center"/>
            </w:pPr>
          </w:p>
        </w:tc>
        <w:tc>
          <w:tcPr>
            <w:tcW w:w="1134" w:type="dxa"/>
            <w:shd w:val="clear" w:color="auto" w:fill="auto"/>
          </w:tcPr>
          <w:p w14:paraId="793250DD" w14:textId="77777777" w:rsidR="00CA5901" w:rsidRPr="00D11B72" w:rsidRDefault="00CA5901" w:rsidP="00D12148">
            <w:pPr>
              <w:pStyle w:val="Tabletext"/>
              <w:jc w:val="center"/>
            </w:pPr>
          </w:p>
        </w:tc>
        <w:tc>
          <w:tcPr>
            <w:tcW w:w="1134" w:type="dxa"/>
            <w:shd w:val="clear" w:color="auto" w:fill="auto"/>
          </w:tcPr>
          <w:p w14:paraId="1A5515D7" w14:textId="77777777" w:rsidR="00CA5901" w:rsidRPr="00D11B72" w:rsidRDefault="00CA5901" w:rsidP="00D12148">
            <w:pPr>
              <w:pStyle w:val="Tabletext"/>
              <w:jc w:val="center"/>
              <w:rPr>
                <w:noProof/>
              </w:rPr>
            </w:pPr>
            <w:r w:rsidRPr="00D11B72">
              <w:rPr>
                <w:noProof/>
              </w:rPr>
              <w:t>defined</w:t>
            </w:r>
          </w:p>
        </w:tc>
        <w:tc>
          <w:tcPr>
            <w:tcW w:w="1134" w:type="dxa"/>
          </w:tcPr>
          <w:p w14:paraId="28CC0B98" w14:textId="77777777" w:rsidR="00CA5901" w:rsidRPr="00D11B72" w:rsidRDefault="00CA5901" w:rsidP="00D12148">
            <w:pPr>
              <w:pStyle w:val="Tabletext"/>
              <w:jc w:val="center"/>
            </w:pPr>
          </w:p>
        </w:tc>
      </w:tr>
      <w:tr w:rsidR="00CA5901" w:rsidRPr="00D11B72" w14:paraId="0EC9D545" w14:textId="36E58CE1" w:rsidTr="00003356">
        <w:trPr>
          <w:jc w:val="center"/>
        </w:trPr>
        <w:tc>
          <w:tcPr>
            <w:tcW w:w="3969" w:type="dxa"/>
            <w:shd w:val="clear" w:color="auto" w:fill="auto"/>
          </w:tcPr>
          <w:p w14:paraId="4DD2FFBB" w14:textId="77777777" w:rsidR="00CA5901" w:rsidRPr="00D11B72" w:rsidRDefault="00CA5901" w:rsidP="00D12148">
            <w:pPr>
              <w:pStyle w:val="Tabletext"/>
              <w:rPr>
                <w:noProof/>
              </w:rPr>
            </w:pPr>
            <w:r w:rsidRPr="00D11B72">
              <w:rPr>
                <w:noProof/>
              </w:rPr>
              <w:t>&lt;legacy operator signature&gt;</w:t>
            </w:r>
          </w:p>
        </w:tc>
        <w:tc>
          <w:tcPr>
            <w:tcW w:w="1134" w:type="dxa"/>
            <w:shd w:val="clear" w:color="auto" w:fill="auto"/>
          </w:tcPr>
          <w:p w14:paraId="32A98D1D" w14:textId="77777777" w:rsidR="00CA5901" w:rsidRPr="00D11B72" w:rsidRDefault="00CA5901" w:rsidP="00D12148">
            <w:pPr>
              <w:pStyle w:val="Tabletext"/>
              <w:jc w:val="center"/>
            </w:pPr>
          </w:p>
        </w:tc>
        <w:tc>
          <w:tcPr>
            <w:tcW w:w="1134" w:type="dxa"/>
            <w:shd w:val="clear" w:color="auto" w:fill="auto"/>
          </w:tcPr>
          <w:p w14:paraId="2D9765C2" w14:textId="77777777" w:rsidR="00CA5901" w:rsidRPr="00D11B72" w:rsidRDefault="00CA5901" w:rsidP="00D12148">
            <w:pPr>
              <w:pStyle w:val="Tabletext"/>
              <w:jc w:val="center"/>
            </w:pPr>
          </w:p>
        </w:tc>
        <w:tc>
          <w:tcPr>
            <w:tcW w:w="1134" w:type="dxa"/>
            <w:shd w:val="clear" w:color="auto" w:fill="auto"/>
          </w:tcPr>
          <w:p w14:paraId="24277D40" w14:textId="77777777" w:rsidR="00CA5901" w:rsidRPr="00D11B72" w:rsidRDefault="00CA5901" w:rsidP="00D12148">
            <w:pPr>
              <w:pStyle w:val="Tabletext"/>
              <w:jc w:val="center"/>
            </w:pPr>
          </w:p>
        </w:tc>
        <w:tc>
          <w:tcPr>
            <w:tcW w:w="1134" w:type="dxa"/>
            <w:shd w:val="clear" w:color="auto" w:fill="auto"/>
          </w:tcPr>
          <w:p w14:paraId="19FCB574" w14:textId="77777777" w:rsidR="00CA5901" w:rsidRPr="00D11B72" w:rsidRDefault="00CA5901" w:rsidP="00D12148">
            <w:pPr>
              <w:pStyle w:val="Tabletext"/>
              <w:jc w:val="center"/>
              <w:rPr>
                <w:noProof/>
              </w:rPr>
            </w:pPr>
            <w:r w:rsidRPr="00D11B72">
              <w:rPr>
                <w:noProof/>
              </w:rPr>
              <w:t>defined</w:t>
            </w:r>
          </w:p>
        </w:tc>
        <w:tc>
          <w:tcPr>
            <w:tcW w:w="1134" w:type="dxa"/>
          </w:tcPr>
          <w:p w14:paraId="1F5A523B" w14:textId="77777777" w:rsidR="00CA5901" w:rsidRPr="00D11B72" w:rsidRDefault="00CA5901" w:rsidP="00D12148">
            <w:pPr>
              <w:pStyle w:val="Tabletext"/>
              <w:jc w:val="center"/>
            </w:pPr>
          </w:p>
        </w:tc>
      </w:tr>
      <w:tr w:rsidR="00CA5901" w:rsidRPr="00D11B72" w14:paraId="5FD62B19" w14:textId="671167A4" w:rsidTr="00003356">
        <w:trPr>
          <w:jc w:val="center"/>
        </w:trPr>
        <w:tc>
          <w:tcPr>
            <w:tcW w:w="3969" w:type="dxa"/>
            <w:shd w:val="clear" w:color="auto" w:fill="auto"/>
          </w:tcPr>
          <w:p w14:paraId="70077F65" w14:textId="77777777" w:rsidR="00CA5901" w:rsidRPr="00D11B72" w:rsidRDefault="00CA5901" w:rsidP="00D12148">
            <w:pPr>
              <w:pStyle w:val="Tabletext"/>
              <w:rPr>
                <w:noProof/>
              </w:rPr>
            </w:pPr>
            <w:r w:rsidRPr="00D11B72">
              <w:rPr>
                <w:noProof/>
              </w:rPr>
              <w:t>&lt;legacy operator signatures&gt;</w:t>
            </w:r>
          </w:p>
        </w:tc>
        <w:tc>
          <w:tcPr>
            <w:tcW w:w="1134" w:type="dxa"/>
            <w:shd w:val="clear" w:color="auto" w:fill="auto"/>
          </w:tcPr>
          <w:p w14:paraId="6AAF42E5" w14:textId="77777777" w:rsidR="00CA5901" w:rsidRPr="00D11B72" w:rsidRDefault="00CA5901" w:rsidP="00D12148">
            <w:pPr>
              <w:pStyle w:val="Tabletext"/>
              <w:jc w:val="center"/>
            </w:pPr>
          </w:p>
        </w:tc>
        <w:tc>
          <w:tcPr>
            <w:tcW w:w="1134" w:type="dxa"/>
            <w:shd w:val="clear" w:color="auto" w:fill="auto"/>
          </w:tcPr>
          <w:p w14:paraId="60A6391C" w14:textId="77777777" w:rsidR="00CA5901" w:rsidRPr="00D11B72" w:rsidRDefault="00CA5901" w:rsidP="00D12148">
            <w:pPr>
              <w:pStyle w:val="Tabletext"/>
              <w:jc w:val="center"/>
            </w:pPr>
          </w:p>
        </w:tc>
        <w:tc>
          <w:tcPr>
            <w:tcW w:w="1134" w:type="dxa"/>
            <w:shd w:val="clear" w:color="auto" w:fill="auto"/>
          </w:tcPr>
          <w:p w14:paraId="63E9D2EB" w14:textId="77777777" w:rsidR="00CA5901" w:rsidRPr="00D11B72" w:rsidRDefault="00CA5901" w:rsidP="00D12148">
            <w:pPr>
              <w:pStyle w:val="Tabletext"/>
              <w:jc w:val="center"/>
            </w:pPr>
          </w:p>
        </w:tc>
        <w:tc>
          <w:tcPr>
            <w:tcW w:w="1134" w:type="dxa"/>
            <w:shd w:val="clear" w:color="auto" w:fill="auto"/>
          </w:tcPr>
          <w:p w14:paraId="1C4D62DB" w14:textId="77777777" w:rsidR="00CA5901" w:rsidRPr="00D11B72" w:rsidRDefault="00CA5901" w:rsidP="00D12148">
            <w:pPr>
              <w:pStyle w:val="Tabletext"/>
              <w:jc w:val="center"/>
              <w:rPr>
                <w:noProof/>
              </w:rPr>
            </w:pPr>
            <w:r w:rsidRPr="00D11B72">
              <w:rPr>
                <w:noProof/>
              </w:rPr>
              <w:t>defined</w:t>
            </w:r>
          </w:p>
        </w:tc>
        <w:tc>
          <w:tcPr>
            <w:tcW w:w="1134" w:type="dxa"/>
          </w:tcPr>
          <w:p w14:paraId="21C1DFFD" w14:textId="77777777" w:rsidR="00CA5901" w:rsidRPr="00D11B72" w:rsidRDefault="00CA5901" w:rsidP="00D12148">
            <w:pPr>
              <w:pStyle w:val="Tabletext"/>
              <w:jc w:val="center"/>
            </w:pPr>
          </w:p>
        </w:tc>
      </w:tr>
      <w:tr w:rsidR="00CA5901" w:rsidRPr="00D11B72" w14:paraId="34AD3911" w14:textId="25BAA57C" w:rsidTr="00003356">
        <w:trPr>
          <w:jc w:val="center"/>
        </w:trPr>
        <w:tc>
          <w:tcPr>
            <w:tcW w:w="3969" w:type="dxa"/>
            <w:shd w:val="clear" w:color="auto" w:fill="auto"/>
          </w:tcPr>
          <w:p w14:paraId="3640391F" w14:textId="77777777" w:rsidR="00CA5901" w:rsidRPr="00D11B72" w:rsidRDefault="00CA5901" w:rsidP="00D12148">
            <w:pPr>
              <w:pStyle w:val="Tabletext"/>
              <w:rPr>
                <w:noProof/>
              </w:rPr>
            </w:pPr>
            <w:r w:rsidRPr="00D11B72">
              <w:rPr>
                <w:noProof/>
              </w:rPr>
              <w:t>&lt;legacy procedure signature&gt;</w:t>
            </w:r>
          </w:p>
        </w:tc>
        <w:tc>
          <w:tcPr>
            <w:tcW w:w="1134" w:type="dxa"/>
            <w:shd w:val="clear" w:color="auto" w:fill="auto"/>
          </w:tcPr>
          <w:p w14:paraId="58DC2856" w14:textId="77777777" w:rsidR="00CA5901" w:rsidRPr="00D11B72" w:rsidRDefault="00CA5901" w:rsidP="00D12148">
            <w:pPr>
              <w:pStyle w:val="Tabletext"/>
              <w:jc w:val="center"/>
              <w:rPr>
                <w:noProof/>
              </w:rPr>
            </w:pPr>
          </w:p>
        </w:tc>
        <w:tc>
          <w:tcPr>
            <w:tcW w:w="1134" w:type="dxa"/>
            <w:shd w:val="clear" w:color="auto" w:fill="auto"/>
          </w:tcPr>
          <w:p w14:paraId="11044F6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D67B674" w14:textId="77777777" w:rsidR="00CA5901" w:rsidRPr="00D11B72" w:rsidRDefault="00CA5901" w:rsidP="00D12148">
            <w:pPr>
              <w:pStyle w:val="Tabletext"/>
              <w:jc w:val="center"/>
              <w:rPr>
                <w:noProof/>
              </w:rPr>
            </w:pPr>
          </w:p>
        </w:tc>
        <w:tc>
          <w:tcPr>
            <w:tcW w:w="1134" w:type="dxa"/>
            <w:shd w:val="clear" w:color="auto" w:fill="auto"/>
          </w:tcPr>
          <w:p w14:paraId="3ECF6046" w14:textId="77777777" w:rsidR="00CA5901" w:rsidRPr="00D11B72" w:rsidRDefault="00CA5901" w:rsidP="00D12148">
            <w:pPr>
              <w:pStyle w:val="Tabletext"/>
              <w:jc w:val="center"/>
              <w:rPr>
                <w:noProof/>
              </w:rPr>
            </w:pPr>
          </w:p>
        </w:tc>
        <w:tc>
          <w:tcPr>
            <w:tcW w:w="1134" w:type="dxa"/>
          </w:tcPr>
          <w:p w14:paraId="046B3ED9" w14:textId="77777777" w:rsidR="00CA5901" w:rsidRPr="00D11B72" w:rsidRDefault="00CA5901" w:rsidP="00D12148">
            <w:pPr>
              <w:pStyle w:val="Tabletext"/>
              <w:jc w:val="center"/>
            </w:pPr>
          </w:p>
        </w:tc>
      </w:tr>
      <w:tr w:rsidR="00CA5901" w:rsidRPr="00D11B72" w14:paraId="3C033BC9" w14:textId="2156B22C" w:rsidTr="00003356">
        <w:trPr>
          <w:jc w:val="center"/>
        </w:trPr>
        <w:tc>
          <w:tcPr>
            <w:tcW w:w="3969" w:type="dxa"/>
            <w:shd w:val="clear" w:color="auto" w:fill="auto"/>
          </w:tcPr>
          <w:p w14:paraId="747320A2" w14:textId="77777777" w:rsidR="00CA5901" w:rsidRPr="00D11B72" w:rsidRDefault="00CA5901" w:rsidP="00D12148">
            <w:pPr>
              <w:pStyle w:val="Tabletext"/>
              <w:rPr>
                <w:noProof/>
              </w:rPr>
            </w:pPr>
            <w:r w:rsidRPr="00D11B72">
              <w:rPr>
                <w:noProof/>
              </w:rPr>
              <w:t>&lt;legacy </w:t>
            </w:r>
            <w:r w:rsidRPr="00481BED">
              <w:rPr>
                <w:noProof/>
              </w:rPr>
              <w:t>syntype </w:t>
            </w:r>
            <w:r w:rsidRPr="00D11B72">
              <w:rPr>
                <w:noProof/>
              </w:rPr>
              <w:t>definition&gt;</w:t>
            </w:r>
          </w:p>
        </w:tc>
        <w:tc>
          <w:tcPr>
            <w:tcW w:w="1134" w:type="dxa"/>
            <w:shd w:val="clear" w:color="auto" w:fill="auto"/>
          </w:tcPr>
          <w:p w14:paraId="7FB7D06C" w14:textId="77777777" w:rsidR="00CA5901" w:rsidRPr="00D11B72" w:rsidRDefault="00CA5901" w:rsidP="00D12148">
            <w:pPr>
              <w:pStyle w:val="Tabletext"/>
              <w:jc w:val="center"/>
              <w:rPr>
                <w:noProof/>
              </w:rPr>
            </w:pPr>
          </w:p>
        </w:tc>
        <w:tc>
          <w:tcPr>
            <w:tcW w:w="1134" w:type="dxa"/>
            <w:shd w:val="clear" w:color="auto" w:fill="auto"/>
          </w:tcPr>
          <w:p w14:paraId="49C3BCE4" w14:textId="77777777" w:rsidR="00CA5901" w:rsidRPr="00D11B72" w:rsidRDefault="00CA5901" w:rsidP="00D12148">
            <w:pPr>
              <w:pStyle w:val="Tabletext"/>
              <w:jc w:val="center"/>
              <w:rPr>
                <w:noProof/>
              </w:rPr>
            </w:pPr>
          </w:p>
        </w:tc>
        <w:tc>
          <w:tcPr>
            <w:tcW w:w="1134" w:type="dxa"/>
            <w:shd w:val="clear" w:color="auto" w:fill="auto"/>
          </w:tcPr>
          <w:p w14:paraId="753241D4" w14:textId="77777777" w:rsidR="00CA5901" w:rsidRPr="00D11B72" w:rsidRDefault="00CA5901" w:rsidP="00D12148">
            <w:pPr>
              <w:pStyle w:val="Tabletext"/>
              <w:jc w:val="center"/>
              <w:rPr>
                <w:noProof/>
              </w:rPr>
            </w:pPr>
          </w:p>
        </w:tc>
        <w:tc>
          <w:tcPr>
            <w:tcW w:w="1134" w:type="dxa"/>
            <w:shd w:val="clear" w:color="auto" w:fill="auto"/>
          </w:tcPr>
          <w:p w14:paraId="24145B67" w14:textId="77777777" w:rsidR="00CA5901" w:rsidRPr="00D11B72" w:rsidRDefault="00CA5901" w:rsidP="00D12148">
            <w:pPr>
              <w:pStyle w:val="Tabletext"/>
              <w:jc w:val="center"/>
              <w:rPr>
                <w:noProof/>
              </w:rPr>
            </w:pPr>
            <w:r w:rsidRPr="00D11B72">
              <w:rPr>
                <w:noProof/>
              </w:rPr>
              <w:t>defined</w:t>
            </w:r>
          </w:p>
        </w:tc>
        <w:tc>
          <w:tcPr>
            <w:tcW w:w="1134" w:type="dxa"/>
          </w:tcPr>
          <w:p w14:paraId="15FE0353" w14:textId="77777777" w:rsidR="00CA5901" w:rsidRPr="00D11B72" w:rsidRDefault="00CA5901" w:rsidP="00D12148">
            <w:pPr>
              <w:pStyle w:val="Tabletext"/>
              <w:jc w:val="center"/>
            </w:pPr>
          </w:p>
        </w:tc>
      </w:tr>
      <w:tr w:rsidR="00CA5901" w:rsidRPr="00D11B72" w14:paraId="7F590C25" w14:textId="4CD2499D" w:rsidTr="00003356">
        <w:trPr>
          <w:jc w:val="center"/>
        </w:trPr>
        <w:tc>
          <w:tcPr>
            <w:tcW w:w="3969" w:type="dxa"/>
            <w:shd w:val="clear" w:color="auto" w:fill="auto"/>
          </w:tcPr>
          <w:p w14:paraId="63195ECA" w14:textId="77777777" w:rsidR="00CA5901" w:rsidRPr="00D11B72" w:rsidRDefault="00CA5901" w:rsidP="00D12148">
            <w:pPr>
              <w:pStyle w:val="Tabletext"/>
              <w:rPr>
                <w:noProof/>
              </w:rPr>
            </w:pPr>
            <w:r w:rsidRPr="00D11B72">
              <w:rPr>
                <w:noProof/>
              </w:rPr>
              <w:t>&lt;legacy task body&gt;</w:t>
            </w:r>
          </w:p>
        </w:tc>
        <w:tc>
          <w:tcPr>
            <w:tcW w:w="1134" w:type="dxa"/>
            <w:shd w:val="clear" w:color="auto" w:fill="auto"/>
          </w:tcPr>
          <w:p w14:paraId="5F56643E" w14:textId="77777777" w:rsidR="00CA5901" w:rsidRPr="00D11B72" w:rsidRDefault="00CA5901" w:rsidP="00D12148">
            <w:pPr>
              <w:pStyle w:val="Tabletext"/>
              <w:jc w:val="center"/>
              <w:rPr>
                <w:noProof/>
              </w:rPr>
            </w:pPr>
          </w:p>
        </w:tc>
        <w:tc>
          <w:tcPr>
            <w:tcW w:w="1134" w:type="dxa"/>
            <w:shd w:val="clear" w:color="auto" w:fill="auto"/>
          </w:tcPr>
          <w:p w14:paraId="105077D7" w14:textId="77777777" w:rsidR="00CA5901" w:rsidRPr="00D11B72" w:rsidRDefault="00CA5901" w:rsidP="00D12148">
            <w:pPr>
              <w:pStyle w:val="Tabletext"/>
              <w:jc w:val="center"/>
              <w:rPr>
                <w:noProof/>
              </w:rPr>
            </w:pPr>
          </w:p>
        </w:tc>
        <w:tc>
          <w:tcPr>
            <w:tcW w:w="1134" w:type="dxa"/>
            <w:shd w:val="clear" w:color="auto" w:fill="auto"/>
          </w:tcPr>
          <w:p w14:paraId="7A123A5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855D1A9" w14:textId="77777777" w:rsidR="00CA5901" w:rsidRPr="00D11B72" w:rsidRDefault="00CA5901" w:rsidP="00D12148">
            <w:pPr>
              <w:pStyle w:val="Tabletext"/>
              <w:jc w:val="center"/>
              <w:rPr>
                <w:noProof/>
              </w:rPr>
            </w:pPr>
          </w:p>
        </w:tc>
        <w:tc>
          <w:tcPr>
            <w:tcW w:w="1134" w:type="dxa"/>
          </w:tcPr>
          <w:p w14:paraId="3A5EEA4C" w14:textId="77777777" w:rsidR="00CA5901" w:rsidRPr="00D11B72" w:rsidRDefault="00CA5901" w:rsidP="00D12148">
            <w:pPr>
              <w:pStyle w:val="Tabletext"/>
              <w:jc w:val="center"/>
            </w:pPr>
          </w:p>
        </w:tc>
      </w:tr>
      <w:tr w:rsidR="00CA5901" w:rsidRPr="00D11B72" w14:paraId="1C0AC9C1" w14:textId="664F2C6A" w:rsidTr="00003356">
        <w:trPr>
          <w:jc w:val="center"/>
        </w:trPr>
        <w:tc>
          <w:tcPr>
            <w:tcW w:w="3969" w:type="dxa"/>
            <w:shd w:val="clear" w:color="auto" w:fill="auto"/>
          </w:tcPr>
          <w:p w14:paraId="1633D9C9" w14:textId="77777777" w:rsidR="00CA5901" w:rsidRPr="00D11B72" w:rsidRDefault="00CA5901" w:rsidP="00D12148">
            <w:pPr>
              <w:pStyle w:val="Tabletext"/>
              <w:rPr>
                <w:noProof/>
              </w:rPr>
            </w:pPr>
            <w:r w:rsidRPr="00D11B72">
              <w:rPr>
                <w:noProof/>
              </w:rPr>
              <w:t>&lt;less than or equals sign&gt;</w:t>
            </w:r>
          </w:p>
        </w:tc>
        <w:tc>
          <w:tcPr>
            <w:tcW w:w="1134" w:type="dxa"/>
            <w:shd w:val="clear" w:color="auto" w:fill="auto"/>
          </w:tcPr>
          <w:p w14:paraId="5E36AEB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2D87864" w14:textId="77777777" w:rsidR="00CA5901" w:rsidRPr="00D11B72" w:rsidRDefault="00CA5901" w:rsidP="00D12148">
            <w:pPr>
              <w:pStyle w:val="Tabletext"/>
              <w:jc w:val="center"/>
              <w:rPr>
                <w:noProof/>
              </w:rPr>
            </w:pPr>
          </w:p>
        </w:tc>
        <w:tc>
          <w:tcPr>
            <w:tcW w:w="1134" w:type="dxa"/>
            <w:shd w:val="clear" w:color="auto" w:fill="auto"/>
          </w:tcPr>
          <w:p w14:paraId="758F8817" w14:textId="77777777" w:rsidR="00CA5901" w:rsidRPr="00D11B72" w:rsidRDefault="00CA5901" w:rsidP="00D12148">
            <w:pPr>
              <w:pStyle w:val="Tabletext"/>
              <w:jc w:val="center"/>
              <w:rPr>
                <w:noProof/>
              </w:rPr>
            </w:pPr>
          </w:p>
        </w:tc>
        <w:tc>
          <w:tcPr>
            <w:tcW w:w="1134" w:type="dxa"/>
            <w:shd w:val="clear" w:color="auto" w:fill="auto"/>
          </w:tcPr>
          <w:p w14:paraId="1E64CCA0" w14:textId="77777777" w:rsidR="00CA5901" w:rsidRPr="00D11B72" w:rsidRDefault="00CA5901" w:rsidP="00D12148">
            <w:pPr>
              <w:pStyle w:val="Tabletext"/>
              <w:jc w:val="center"/>
              <w:rPr>
                <w:noProof/>
              </w:rPr>
            </w:pPr>
          </w:p>
        </w:tc>
        <w:tc>
          <w:tcPr>
            <w:tcW w:w="1134" w:type="dxa"/>
          </w:tcPr>
          <w:p w14:paraId="0667D14D" w14:textId="77777777" w:rsidR="00CA5901" w:rsidRPr="00D11B72" w:rsidRDefault="00CA5901" w:rsidP="00D12148">
            <w:pPr>
              <w:pStyle w:val="Tabletext"/>
              <w:jc w:val="center"/>
            </w:pPr>
          </w:p>
        </w:tc>
      </w:tr>
      <w:tr w:rsidR="00CA5901" w:rsidRPr="00D11B72" w14:paraId="17D95899" w14:textId="57D534F0" w:rsidTr="00003356">
        <w:trPr>
          <w:jc w:val="center"/>
        </w:trPr>
        <w:tc>
          <w:tcPr>
            <w:tcW w:w="3969" w:type="dxa"/>
            <w:shd w:val="clear" w:color="auto" w:fill="auto"/>
          </w:tcPr>
          <w:p w14:paraId="64EAAA5B" w14:textId="77777777" w:rsidR="00CA5901" w:rsidRPr="00D11B72" w:rsidRDefault="00CA5901" w:rsidP="00D12148">
            <w:pPr>
              <w:pStyle w:val="Tabletext"/>
              <w:rPr>
                <w:noProof/>
              </w:rPr>
            </w:pPr>
            <w:r w:rsidRPr="00D11B72">
              <w:rPr>
                <w:noProof/>
              </w:rPr>
              <w:t>&lt;less than sign&gt;</w:t>
            </w:r>
          </w:p>
        </w:tc>
        <w:tc>
          <w:tcPr>
            <w:tcW w:w="1134" w:type="dxa"/>
            <w:shd w:val="clear" w:color="auto" w:fill="auto"/>
          </w:tcPr>
          <w:p w14:paraId="19965C9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86A1C04" w14:textId="77777777" w:rsidR="00CA5901" w:rsidRPr="00D11B72" w:rsidRDefault="00CA5901" w:rsidP="00D12148">
            <w:pPr>
              <w:pStyle w:val="Tabletext"/>
              <w:jc w:val="center"/>
            </w:pPr>
          </w:p>
        </w:tc>
        <w:tc>
          <w:tcPr>
            <w:tcW w:w="1134" w:type="dxa"/>
            <w:shd w:val="clear" w:color="auto" w:fill="auto"/>
          </w:tcPr>
          <w:p w14:paraId="59C18A29" w14:textId="77777777" w:rsidR="00CA5901" w:rsidRPr="00D11B72" w:rsidRDefault="00CA5901" w:rsidP="00D12148">
            <w:pPr>
              <w:pStyle w:val="Tabletext"/>
              <w:jc w:val="center"/>
            </w:pPr>
          </w:p>
        </w:tc>
        <w:tc>
          <w:tcPr>
            <w:tcW w:w="1134" w:type="dxa"/>
            <w:shd w:val="clear" w:color="auto" w:fill="auto"/>
          </w:tcPr>
          <w:p w14:paraId="70DE3663" w14:textId="77777777" w:rsidR="00CA5901" w:rsidRPr="00D11B72" w:rsidRDefault="00CA5901" w:rsidP="00D12148">
            <w:pPr>
              <w:pStyle w:val="Tabletext"/>
              <w:jc w:val="center"/>
            </w:pPr>
          </w:p>
        </w:tc>
        <w:tc>
          <w:tcPr>
            <w:tcW w:w="1134" w:type="dxa"/>
          </w:tcPr>
          <w:p w14:paraId="295CBD58" w14:textId="77777777" w:rsidR="00CA5901" w:rsidRPr="00D11B72" w:rsidRDefault="00CA5901" w:rsidP="00D12148">
            <w:pPr>
              <w:pStyle w:val="Tabletext"/>
              <w:jc w:val="center"/>
            </w:pPr>
          </w:p>
        </w:tc>
      </w:tr>
      <w:tr w:rsidR="00CA5901" w:rsidRPr="00D11B72" w14:paraId="275B5A83" w14:textId="65D8B0DC" w:rsidTr="00003356">
        <w:trPr>
          <w:jc w:val="center"/>
        </w:trPr>
        <w:tc>
          <w:tcPr>
            <w:tcW w:w="3969" w:type="dxa"/>
            <w:shd w:val="clear" w:color="auto" w:fill="auto"/>
          </w:tcPr>
          <w:p w14:paraId="082896F7" w14:textId="77777777" w:rsidR="00CA5901" w:rsidRPr="00D11B72" w:rsidRDefault="00CA5901" w:rsidP="00D12148">
            <w:pPr>
              <w:pStyle w:val="Tabletext"/>
              <w:rPr>
                <w:noProof/>
              </w:rPr>
            </w:pPr>
            <w:r w:rsidRPr="00D11B72">
              <w:rPr>
                <w:noProof/>
              </w:rPr>
              <w:t>&lt;letter&gt;</w:t>
            </w:r>
          </w:p>
        </w:tc>
        <w:tc>
          <w:tcPr>
            <w:tcW w:w="1134" w:type="dxa"/>
            <w:shd w:val="clear" w:color="auto" w:fill="auto"/>
          </w:tcPr>
          <w:p w14:paraId="183429B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43237B7" w14:textId="77777777" w:rsidR="00CA5901" w:rsidRPr="00D11B72" w:rsidRDefault="00CA5901" w:rsidP="00D12148">
            <w:pPr>
              <w:pStyle w:val="Tabletext"/>
              <w:jc w:val="center"/>
            </w:pPr>
          </w:p>
        </w:tc>
        <w:tc>
          <w:tcPr>
            <w:tcW w:w="1134" w:type="dxa"/>
            <w:shd w:val="clear" w:color="auto" w:fill="auto"/>
          </w:tcPr>
          <w:p w14:paraId="35902B37" w14:textId="77777777" w:rsidR="00CA5901" w:rsidRPr="00D11B72" w:rsidRDefault="00CA5901" w:rsidP="00D12148">
            <w:pPr>
              <w:pStyle w:val="Tabletext"/>
              <w:jc w:val="center"/>
            </w:pPr>
          </w:p>
        </w:tc>
        <w:tc>
          <w:tcPr>
            <w:tcW w:w="1134" w:type="dxa"/>
            <w:shd w:val="clear" w:color="auto" w:fill="auto"/>
          </w:tcPr>
          <w:p w14:paraId="76D6BE9C" w14:textId="77777777" w:rsidR="00CA5901" w:rsidRPr="00D11B72" w:rsidRDefault="00CA5901" w:rsidP="00D12148">
            <w:pPr>
              <w:pStyle w:val="Tabletext"/>
              <w:jc w:val="center"/>
            </w:pPr>
          </w:p>
        </w:tc>
        <w:tc>
          <w:tcPr>
            <w:tcW w:w="1134" w:type="dxa"/>
          </w:tcPr>
          <w:p w14:paraId="4505C43C" w14:textId="77777777" w:rsidR="00CA5901" w:rsidRPr="00D11B72" w:rsidRDefault="00CA5901" w:rsidP="00D12148">
            <w:pPr>
              <w:pStyle w:val="Tabletext"/>
              <w:jc w:val="center"/>
            </w:pPr>
          </w:p>
        </w:tc>
      </w:tr>
      <w:tr w:rsidR="00CA5901" w:rsidRPr="00D11B72" w14:paraId="7CBB60DA" w14:textId="0946033F" w:rsidTr="00003356">
        <w:trPr>
          <w:jc w:val="center"/>
        </w:trPr>
        <w:tc>
          <w:tcPr>
            <w:tcW w:w="3969" w:type="dxa"/>
            <w:shd w:val="clear" w:color="auto" w:fill="auto"/>
          </w:tcPr>
          <w:p w14:paraId="76AC2688" w14:textId="77777777" w:rsidR="00CA5901" w:rsidRPr="00D11B72" w:rsidRDefault="00CA5901" w:rsidP="00D12148">
            <w:pPr>
              <w:pStyle w:val="Tabletext"/>
              <w:rPr>
                <w:noProof/>
              </w:rPr>
            </w:pPr>
            <w:r w:rsidRPr="00D11B72">
              <w:rPr>
                <w:noProof/>
              </w:rPr>
              <w:t>&lt;lexical unit&gt;</w:t>
            </w:r>
          </w:p>
        </w:tc>
        <w:tc>
          <w:tcPr>
            <w:tcW w:w="1134" w:type="dxa"/>
            <w:shd w:val="clear" w:color="auto" w:fill="auto"/>
          </w:tcPr>
          <w:p w14:paraId="454F328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A526074" w14:textId="77777777" w:rsidR="00CA5901" w:rsidRPr="00D11B72" w:rsidRDefault="00CA5901" w:rsidP="00D12148">
            <w:pPr>
              <w:pStyle w:val="Tabletext"/>
              <w:jc w:val="center"/>
            </w:pPr>
          </w:p>
        </w:tc>
        <w:tc>
          <w:tcPr>
            <w:tcW w:w="1134" w:type="dxa"/>
            <w:shd w:val="clear" w:color="auto" w:fill="auto"/>
          </w:tcPr>
          <w:p w14:paraId="154AFBD7" w14:textId="77777777" w:rsidR="00CA5901" w:rsidRPr="00D11B72" w:rsidRDefault="00CA5901" w:rsidP="00D12148">
            <w:pPr>
              <w:pStyle w:val="Tabletext"/>
              <w:jc w:val="center"/>
            </w:pPr>
          </w:p>
        </w:tc>
        <w:tc>
          <w:tcPr>
            <w:tcW w:w="1134" w:type="dxa"/>
            <w:shd w:val="clear" w:color="auto" w:fill="auto"/>
          </w:tcPr>
          <w:p w14:paraId="78AC1555" w14:textId="77777777" w:rsidR="00CA5901" w:rsidRPr="00D11B72" w:rsidRDefault="00CA5901" w:rsidP="00D12148">
            <w:pPr>
              <w:pStyle w:val="Tabletext"/>
              <w:jc w:val="center"/>
            </w:pPr>
          </w:p>
        </w:tc>
        <w:tc>
          <w:tcPr>
            <w:tcW w:w="1134" w:type="dxa"/>
          </w:tcPr>
          <w:p w14:paraId="5DF74C5F" w14:textId="77777777" w:rsidR="00CA5901" w:rsidRPr="00D11B72" w:rsidRDefault="00CA5901" w:rsidP="00D12148">
            <w:pPr>
              <w:pStyle w:val="Tabletext"/>
              <w:jc w:val="center"/>
            </w:pPr>
          </w:p>
        </w:tc>
      </w:tr>
      <w:tr w:rsidR="00CA5901" w:rsidRPr="00D11B72" w14:paraId="0419E563" w14:textId="7339B319" w:rsidTr="00003356">
        <w:trPr>
          <w:jc w:val="center"/>
        </w:trPr>
        <w:tc>
          <w:tcPr>
            <w:tcW w:w="3969" w:type="dxa"/>
            <w:shd w:val="clear" w:color="auto" w:fill="auto"/>
          </w:tcPr>
          <w:p w14:paraId="3B7F7884" w14:textId="77777777" w:rsidR="00CA5901" w:rsidRPr="00D11B72" w:rsidRDefault="00CA5901" w:rsidP="00D12148">
            <w:pPr>
              <w:pStyle w:val="Tabletext"/>
              <w:rPr>
                <w:noProof/>
              </w:rPr>
            </w:pPr>
            <w:r w:rsidRPr="00D11B72">
              <w:rPr>
                <w:noProof/>
              </w:rPr>
              <w:t>&lt;literal identifier&gt;</w:t>
            </w:r>
          </w:p>
        </w:tc>
        <w:tc>
          <w:tcPr>
            <w:tcW w:w="1134" w:type="dxa"/>
            <w:shd w:val="clear" w:color="auto" w:fill="auto"/>
          </w:tcPr>
          <w:p w14:paraId="243F3A6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8AFF163" w14:textId="77777777" w:rsidR="00CA5901" w:rsidRPr="00D11B72" w:rsidRDefault="00CA5901" w:rsidP="00D12148">
            <w:pPr>
              <w:pStyle w:val="Tabletext"/>
              <w:jc w:val="center"/>
            </w:pPr>
          </w:p>
        </w:tc>
        <w:tc>
          <w:tcPr>
            <w:tcW w:w="1134" w:type="dxa"/>
            <w:shd w:val="clear" w:color="auto" w:fill="auto"/>
          </w:tcPr>
          <w:p w14:paraId="00CC1B64" w14:textId="77777777" w:rsidR="00CA5901" w:rsidRPr="00D11B72" w:rsidRDefault="00CA5901" w:rsidP="00D12148">
            <w:pPr>
              <w:pStyle w:val="Tabletext"/>
              <w:jc w:val="center"/>
            </w:pPr>
          </w:p>
        </w:tc>
        <w:tc>
          <w:tcPr>
            <w:tcW w:w="1134" w:type="dxa"/>
            <w:shd w:val="clear" w:color="auto" w:fill="auto"/>
          </w:tcPr>
          <w:p w14:paraId="31437630" w14:textId="77777777" w:rsidR="00CA5901" w:rsidRPr="00D11B72" w:rsidRDefault="00CA5901" w:rsidP="00D12148">
            <w:pPr>
              <w:pStyle w:val="Tabletext"/>
              <w:jc w:val="center"/>
            </w:pPr>
          </w:p>
        </w:tc>
        <w:tc>
          <w:tcPr>
            <w:tcW w:w="1134" w:type="dxa"/>
          </w:tcPr>
          <w:p w14:paraId="0798B714" w14:textId="77777777" w:rsidR="00CA5901" w:rsidRPr="00D11B72" w:rsidRDefault="00CA5901" w:rsidP="00D12148">
            <w:pPr>
              <w:pStyle w:val="Tabletext"/>
              <w:jc w:val="center"/>
            </w:pPr>
          </w:p>
        </w:tc>
      </w:tr>
      <w:tr w:rsidR="00CA5901" w:rsidRPr="00D11B72" w14:paraId="13D40E98" w14:textId="08B42A73" w:rsidTr="00003356">
        <w:trPr>
          <w:jc w:val="center"/>
        </w:trPr>
        <w:tc>
          <w:tcPr>
            <w:tcW w:w="3969" w:type="dxa"/>
            <w:shd w:val="clear" w:color="auto" w:fill="auto"/>
          </w:tcPr>
          <w:p w14:paraId="7081ACB0" w14:textId="77777777" w:rsidR="00CA5901" w:rsidRPr="00D11B72" w:rsidRDefault="00CA5901" w:rsidP="00D12148">
            <w:pPr>
              <w:pStyle w:val="Tabletext"/>
              <w:rPr>
                <w:noProof/>
              </w:rPr>
            </w:pPr>
            <w:r w:rsidRPr="00D11B72">
              <w:rPr>
                <w:noProof/>
              </w:rPr>
              <w:t>&lt;literal list&gt;</w:t>
            </w:r>
          </w:p>
        </w:tc>
        <w:tc>
          <w:tcPr>
            <w:tcW w:w="1134" w:type="dxa"/>
            <w:shd w:val="clear" w:color="auto" w:fill="auto"/>
          </w:tcPr>
          <w:p w14:paraId="39CADA7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62B75C6" w14:textId="77777777" w:rsidR="00CA5901" w:rsidRPr="00D11B72" w:rsidRDefault="00CA5901" w:rsidP="00D12148">
            <w:pPr>
              <w:pStyle w:val="Tabletext"/>
              <w:jc w:val="center"/>
            </w:pPr>
          </w:p>
        </w:tc>
        <w:tc>
          <w:tcPr>
            <w:tcW w:w="1134" w:type="dxa"/>
            <w:shd w:val="clear" w:color="auto" w:fill="auto"/>
          </w:tcPr>
          <w:p w14:paraId="3C51FA68" w14:textId="77777777" w:rsidR="00CA5901" w:rsidRPr="00D11B72" w:rsidRDefault="00CA5901" w:rsidP="00D12148">
            <w:pPr>
              <w:pStyle w:val="Tabletext"/>
              <w:jc w:val="center"/>
            </w:pPr>
          </w:p>
        </w:tc>
        <w:tc>
          <w:tcPr>
            <w:tcW w:w="1134" w:type="dxa"/>
            <w:shd w:val="clear" w:color="auto" w:fill="auto"/>
          </w:tcPr>
          <w:p w14:paraId="30003A94" w14:textId="77777777" w:rsidR="00CA5901" w:rsidRPr="00D11B72" w:rsidRDefault="00CA5901" w:rsidP="00D12148">
            <w:pPr>
              <w:pStyle w:val="Tabletext"/>
              <w:jc w:val="center"/>
              <w:rPr>
                <w:noProof/>
              </w:rPr>
            </w:pPr>
            <w:r w:rsidRPr="00D11B72">
              <w:rPr>
                <w:noProof/>
              </w:rPr>
              <w:t>redefined</w:t>
            </w:r>
          </w:p>
        </w:tc>
        <w:tc>
          <w:tcPr>
            <w:tcW w:w="1134" w:type="dxa"/>
          </w:tcPr>
          <w:p w14:paraId="02CD2964" w14:textId="77777777" w:rsidR="00CA5901" w:rsidRPr="00D11B72" w:rsidRDefault="00CA5901" w:rsidP="00D12148">
            <w:pPr>
              <w:pStyle w:val="Tabletext"/>
              <w:jc w:val="center"/>
            </w:pPr>
          </w:p>
        </w:tc>
      </w:tr>
      <w:tr w:rsidR="00CA5901" w:rsidRPr="00D11B72" w14:paraId="14F421AE" w14:textId="13B989DE" w:rsidTr="00003356">
        <w:trPr>
          <w:jc w:val="center"/>
        </w:trPr>
        <w:tc>
          <w:tcPr>
            <w:tcW w:w="3969" w:type="dxa"/>
            <w:shd w:val="clear" w:color="auto" w:fill="auto"/>
          </w:tcPr>
          <w:p w14:paraId="494093FE" w14:textId="77777777" w:rsidR="00CA5901" w:rsidRPr="00D11B72" w:rsidRDefault="00CA5901" w:rsidP="00D12148">
            <w:pPr>
              <w:pStyle w:val="Tabletext"/>
              <w:rPr>
                <w:noProof/>
              </w:rPr>
            </w:pPr>
            <w:r w:rsidRPr="00D11B72">
              <w:rPr>
                <w:noProof/>
              </w:rPr>
              <w:t>&lt;literal name&gt;</w:t>
            </w:r>
          </w:p>
        </w:tc>
        <w:tc>
          <w:tcPr>
            <w:tcW w:w="1134" w:type="dxa"/>
            <w:shd w:val="clear" w:color="auto" w:fill="auto"/>
          </w:tcPr>
          <w:p w14:paraId="4D7A48A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741C5D2" w14:textId="77777777" w:rsidR="00CA5901" w:rsidRPr="00D11B72" w:rsidRDefault="00CA5901" w:rsidP="00D12148">
            <w:pPr>
              <w:pStyle w:val="Tabletext"/>
              <w:jc w:val="center"/>
            </w:pPr>
          </w:p>
        </w:tc>
        <w:tc>
          <w:tcPr>
            <w:tcW w:w="1134" w:type="dxa"/>
            <w:shd w:val="clear" w:color="auto" w:fill="auto"/>
          </w:tcPr>
          <w:p w14:paraId="614EE7FF" w14:textId="77777777" w:rsidR="00CA5901" w:rsidRPr="00D11B72" w:rsidRDefault="00CA5901" w:rsidP="00D12148">
            <w:pPr>
              <w:pStyle w:val="Tabletext"/>
              <w:jc w:val="center"/>
            </w:pPr>
          </w:p>
        </w:tc>
        <w:tc>
          <w:tcPr>
            <w:tcW w:w="1134" w:type="dxa"/>
            <w:shd w:val="clear" w:color="auto" w:fill="auto"/>
          </w:tcPr>
          <w:p w14:paraId="2B271241" w14:textId="77777777" w:rsidR="00CA5901" w:rsidRPr="00D11B72" w:rsidRDefault="00CA5901" w:rsidP="00D12148">
            <w:pPr>
              <w:pStyle w:val="Tabletext"/>
              <w:jc w:val="center"/>
            </w:pPr>
          </w:p>
        </w:tc>
        <w:tc>
          <w:tcPr>
            <w:tcW w:w="1134" w:type="dxa"/>
          </w:tcPr>
          <w:p w14:paraId="4FEAC764" w14:textId="77777777" w:rsidR="00CA5901" w:rsidRPr="00D11B72" w:rsidRDefault="00CA5901" w:rsidP="00D12148">
            <w:pPr>
              <w:pStyle w:val="Tabletext"/>
              <w:jc w:val="center"/>
            </w:pPr>
          </w:p>
        </w:tc>
      </w:tr>
      <w:tr w:rsidR="00CA5901" w:rsidRPr="00D11B72" w14:paraId="555ACD09" w14:textId="7CF02B94" w:rsidTr="00003356">
        <w:trPr>
          <w:jc w:val="center"/>
        </w:trPr>
        <w:tc>
          <w:tcPr>
            <w:tcW w:w="3969" w:type="dxa"/>
            <w:shd w:val="clear" w:color="auto" w:fill="auto"/>
          </w:tcPr>
          <w:p w14:paraId="74BCD06C" w14:textId="77777777" w:rsidR="00CA5901" w:rsidRPr="00D11B72" w:rsidRDefault="00CA5901" w:rsidP="00D12148">
            <w:pPr>
              <w:pStyle w:val="Tabletext"/>
              <w:rPr>
                <w:noProof/>
              </w:rPr>
            </w:pPr>
            <w:r w:rsidRPr="00D11B72">
              <w:rPr>
                <w:noProof/>
              </w:rPr>
              <w:t>&lt;literal signature&gt;</w:t>
            </w:r>
          </w:p>
        </w:tc>
        <w:tc>
          <w:tcPr>
            <w:tcW w:w="1134" w:type="dxa"/>
            <w:shd w:val="clear" w:color="auto" w:fill="auto"/>
          </w:tcPr>
          <w:p w14:paraId="0A94B2A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95737A" w14:textId="77777777" w:rsidR="00CA5901" w:rsidRPr="00D11B72" w:rsidRDefault="00CA5901" w:rsidP="00D12148">
            <w:pPr>
              <w:pStyle w:val="Tabletext"/>
              <w:jc w:val="center"/>
            </w:pPr>
          </w:p>
        </w:tc>
        <w:tc>
          <w:tcPr>
            <w:tcW w:w="1134" w:type="dxa"/>
            <w:shd w:val="clear" w:color="auto" w:fill="auto"/>
          </w:tcPr>
          <w:p w14:paraId="517BD082" w14:textId="77777777" w:rsidR="00CA5901" w:rsidRPr="00D11B72" w:rsidRDefault="00CA5901" w:rsidP="00D12148">
            <w:pPr>
              <w:pStyle w:val="Tabletext"/>
              <w:jc w:val="center"/>
            </w:pPr>
          </w:p>
        </w:tc>
        <w:tc>
          <w:tcPr>
            <w:tcW w:w="1134" w:type="dxa"/>
            <w:shd w:val="clear" w:color="auto" w:fill="auto"/>
          </w:tcPr>
          <w:p w14:paraId="15FAE61E" w14:textId="77777777" w:rsidR="00CA5901" w:rsidRPr="00D11B72" w:rsidRDefault="00CA5901" w:rsidP="00D12148">
            <w:pPr>
              <w:pStyle w:val="Tabletext"/>
              <w:jc w:val="center"/>
            </w:pPr>
          </w:p>
        </w:tc>
        <w:tc>
          <w:tcPr>
            <w:tcW w:w="1134" w:type="dxa"/>
          </w:tcPr>
          <w:p w14:paraId="24C4CE52" w14:textId="77777777" w:rsidR="00CA5901" w:rsidRPr="00D11B72" w:rsidRDefault="00CA5901" w:rsidP="00D12148">
            <w:pPr>
              <w:pStyle w:val="Tabletext"/>
              <w:jc w:val="center"/>
            </w:pPr>
          </w:p>
        </w:tc>
      </w:tr>
      <w:tr w:rsidR="00CA5901" w:rsidRPr="00D11B72" w14:paraId="7090ABCC" w14:textId="2D2BD584" w:rsidTr="00003356">
        <w:trPr>
          <w:jc w:val="center"/>
        </w:trPr>
        <w:tc>
          <w:tcPr>
            <w:tcW w:w="3969" w:type="dxa"/>
            <w:shd w:val="clear" w:color="auto" w:fill="auto"/>
          </w:tcPr>
          <w:p w14:paraId="1778BEB2" w14:textId="77777777" w:rsidR="00CA5901" w:rsidRPr="00D11B72" w:rsidRDefault="00CA5901" w:rsidP="00D12148">
            <w:pPr>
              <w:pStyle w:val="Tabletext"/>
              <w:rPr>
                <w:noProof/>
              </w:rPr>
            </w:pPr>
            <w:r w:rsidRPr="00D11B72">
              <w:rPr>
                <w:noProof/>
              </w:rPr>
              <w:t>&lt;literal&gt;</w:t>
            </w:r>
          </w:p>
        </w:tc>
        <w:tc>
          <w:tcPr>
            <w:tcW w:w="1134" w:type="dxa"/>
            <w:shd w:val="clear" w:color="auto" w:fill="auto"/>
          </w:tcPr>
          <w:p w14:paraId="0E385FC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3BEEFBF" w14:textId="77777777" w:rsidR="00CA5901" w:rsidRPr="00D11B72" w:rsidRDefault="00CA5901" w:rsidP="00D12148">
            <w:pPr>
              <w:pStyle w:val="Tabletext"/>
              <w:jc w:val="center"/>
            </w:pPr>
          </w:p>
        </w:tc>
        <w:tc>
          <w:tcPr>
            <w:tcW w:w="1134" w:type="dxa"/>
            <w:shd w:val="clear" w:color="auto" w:fill="auto"/>
          </w:tcPr>
          <w:p w14:paraId="6F002A6E" w14:textId="77777777" w:rsidR="00CA5901" w:rsidRPr="00D11B72" w:rsidRDefault="00CA5901" w:rsidP="00D12148">
            <w:pPr>
              <w:pStyle w:val="Tabletext"/>
              <w:jc w:val="center"/>
            </w:pPr>
          </w:p>
        </w:tc>
        <w:tc>
          <w:tcPr>
            <w:tcW w:w="1134" w:type="dxa"/>
            <w:shd w:val="clear" w:color="auto" w:fill="auto"/>
          </w:tcPr>
          <w:p w14:paraId="7468B911" w14:textId="77777777" w:rsidR="00CA5901" w:rsidRPr="00D11B72" w:rsidRDefault="00CA5901" w:rsidP="00D12148">
            <w:pPr>
              <w:pStyle w:val="Tabletext"/>
              <w:jc w:val="center"/>
            </w:pPr>
          </w:p>
        </w:tc>
        <w:tc>
          <w:tcPr>
            <w:tcW w:w="1134" w:type="dxa"/>
          </w:tcPr>
          <w:p w14:paraId="05AAE580" w14:textId="77777777" w:rsidR="00CA5901" w:rsidRPr="00D11B72" w:rsidRDefault="00CA5901" w:rsidP="00D12148">
            <w:pPr>
              <w:pStyle w:val="Tabletext"/>
              <w:jc w:val="center"/>
            </w:pPr>
          </w:p>
        </w:tc>
      </w:tr>
      <w:tr w:rsidR="00CA5901" w:rsidRPr="00D11B72" w14:paraId="6574F8B6" w14:textId="083309FD" w:rsidTr="00003356">
        <w:trPr>
          <w:jc w:val="center"/>
        </w:trPr>
        <w:tc>
          <w:tcPr>
            <w:tcW w:w="3969" w:type="dxa"/>
            <w:shd w:val="clear" w:color="auto" w:fill="auto"/>
          </w:tcPr>
          <w:p w14:paraId="791B9D3A" w14:textId="77777777" w:rsidR="00CA5901" w:rsidRPr="00D11B72" w:rsidRDefault="00CA5901" w:rsidP="00D12148">
            <w:pPr>
              <w:pStyle w:val="Tabletext"/>
              <w:rPr>
                <w:noProof/>
              </w:rPr>
            </w:pPr>
            <w:r w:rsidRPr="00D11B72">
              <w:rPr>
                <w:noProof/>
              </w:rPr>
              <w:t>&lt;local variables of sort&gt;</w:t>
            </w:r>
          </w:p>
        </w:tc>
        <w:tc>
          <w:tcPr>
            <w:tcW w:w="1134" w:type="dxa"/>
            <w:shd w:val="clear" w:color="auto" w:fill="auto"/>
          </w:tcPr>
          <w:p w14:paraId="336BBE78" w14:textId="77777777" w:rsidR="00CA5901" w:rsidRPr="00D11B72" w:rsidRDefault="00CA5901" w:rsidP="00D12148">
            <w:pPr>
              <w:pStyle w:val="Tabletext"/>
              <w:jc w:val="center"/>
              <w:rPr>
                <w:noProof/>
              </w:rPr>
            </w:pPr>
          </w:p>
        </w:tc>
        <w:tc>
          <w:tcPr>
            <w:tcW w:w="1134" w:type="dxa"/>
            <w:shd w:val="clear" w:color="auto" w:fill="auto"/>
          </w:tcPr>
          <w:p w14:paraId="4776D9E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938595" w14:textId="77777777" w:rsidR="00CA5901" w:rsidRPr="00D11B72" w:rsidRDefault="00CA5901" w:rsidP="00D12148">
            <w:pPr>
              <w:pStyle w:val="Tabletext"/>
              <w:jc w:val="center"/>
            </w:pPr>
          </w:p>
        </w:tc>
        <w:tc>
          <w:tcPr>
            <w:tcW w:w="1134" w:type="dxa"/>
            <w:shd w:val="clear" w:color="auto" w:fill="auto"/>
          </w:tcPr>
          <w:p w14:paraId="77788436" w14:textId="77777777" w:rsidR="00CA5901" w:rsidRPr="00D11B72" w:rsidRDefault="00CA5901" w:rsidP="00D12148">
            <w:pPr>
              <w:pStyle w:val="Tabletext"/>
              <w:jc w:val="center"/>
            </w:pPr>
          </w:p>
        </w:tc>
        <w:tc>
          <w:tcPr>
            <w:tcW w:w="1134" w:type="dxa"/>
          </w:tcPr>
          <w:p w14:paraId="2912E203" w14:textId="77777777" w:rsidR="00CA5901" w:rsidRPr="00D11B72" w:rsidRDefault="00CA5901" w:rsidP="00D12148">
            <w:pPr>
              <w:pStyle w:val="Tabletext"/>
              <w:jc w:val="center"/>
            </w:pPr>
          </w:p>
        </w:tc>
      </w:tr>
      <w:tr w:rsidR="00CA5901" w:rsidRPr="00D11B72" w14:paraId="7E90D241" w14:textId="54756248" w:rsidTr="00003356">
        <w:trPr>
          <w:jc w:val="center"/>
        </w:trPr>
        <w:tc>
          <w:tcPr>
            <w:tcW w:w="3969" w:type="dxa"/>
            <w:shd w:val="clear" w:color="auto" w:fill="auto"/>
          </w:tcPr>
          <w:p w14:paraId="537649F0" w14:textId="77777777" w:rsidR="00CA5901" w:rsidRPr="00D11B72" w:rsidRDefault="00CA5901" w:rsidP="00D12148">
            <w:pPr>
              <w:pStyle w:val="Tabletext"/>
              <w:rPr>
                <w:noProof/>
              </w:rPr>
            </w:pPr>
            <w:r w:rsidRPr="00D11B72">
              <w:rPr>
                <w:noProof/>
              </w:rPr>
              <w:t>&lt;loop alternative statement&gt;</w:t>
            </w:r>
          </w:p>
        </w:tc>
        <w:tc>
          <w:tcPr>
            <w:tcW w:w="1134" w:type="dxa"/>
            <w:shd w:val="clear" w:color="auto" w:fill="auto"/>
          </w:tcPr>
          <w:p w14:paraId="7BFF64A2" w14:textId="77777777" w:rsidR="00CA5901" w:rsidRPr="00D11B72" w:rsidRDefault="00CA5901" w:rsidP="00D12148">
            <w:pPr>
              <w:pStyle w:val="Tabletext"/>
              <w:jc w:val="center"/>
              <w:rPr>
                <w:noProof/>
              </w:rPr>
            </w:pPr>
          </w:p>
        </w:tc>
        <w:tc>
          <w:tcPr>
            <w:tcW w:w="1134" w:type="dxa"/>
            <w:shd w:val="clear" w:color="auto" w:fill="auto"/>
          </w:tcPr>
          <w:p w14:paraId="0FC4A30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ADEC21" w14:textId="77777777" w:rsidR="00CA5901" w:rsidRPr="00D11B72" w:rsidRDefault="00CA5901" w:rsidP="00D12148">
            <w:pPr>
              <w:pStyle w:val="Tabletext"/>
              <w:jc w:val="center"/>
            </w:pPr>
          </w:p>
        </w:tc>
        <w:tc>
          <w:tcPr>
            <w:tcW w:w="1134" w:type="dxa"/>
            <w:shd w:val="clear" w:color="auto" w:fill="auto"/>
          </w:tcPr>
          <w:p w14:paraId="7C485925" w14:textId="77777777" w:rsidR="00CA5901" w:rsidRPr="00D11B72" w:rsidRDefault="00CA5901" w:rsidP="00D12148">
            <w:pPr>
              <w:pStyle w:val="Tabletext"/>
              <w:jc w:val="center"/>
            </w:pPr>
          </w:p>
        </w:tc>
        <w:tc>
          <w:tcPr>
            <w:tcW w:w="1134" w:type="dxa"/>
          </w:tcPr>
          <w:p w14:paraId="36485227" w14:textId="77777777" w:rsidR="00CA5901" w:rsidRPr="00D11B72" w:rsidRDefault="00CA5901" w:rsidP="00D12148">
            <w:pPr>
              <w:pStyle w:val="Tabletext"/>
              <w:jc w:val="center"/>
            </w:pPr>
          </w:p>
        </w:tc>
      </w:tr>
      <w:tr w:rsidR="00CA5901" w:rsidRPr="00D11B72" w14:paraId="6FAF04FA" w14:textId="0F846E86" w:rsidTr="00003356">
        <w:trPr>
          <w:jc w:val="center"/>
        </w:trPr>
        <w:tc>
          <w:tcPr>
            <w:tcW w:w="3969" w:type="dxa"/>
            <w:shd w:val="clear" w:color="auto" w:fill="auto"/>
          </w:tcPr>
          <w:p w14:paraId="14DF0486" w14:textId="77777777" w:rsidR="00CA5901" w:rsidRPr="00D11B72" w:rsidRDefault="00CA5901" w:rsidP="00D12148">
            <w:pPr>
              <w:pStyle w:val="Tabletext"/>
              <w:rPr>
                <w:noProof/>
              </w:rPr>
            </w:pPr>
            <w:r w:rsidRPr="00D11B72">
              <w:rPr>
                <w:noProof/>
              </w:rPr>
              <w:t>&lt;loop answer part&gt;</w:t>
            </w:r>
          </w:p>
        </w:tc>
        <w:tc>
          <w:tcPr>
            <w:tcW w:w="1134" w:type="dxa"/>
            <w:shd w:val="clear" w:color="auto" w:fill="auto"/>
          </w:tcPr>
          <w:p w14:paraId="4ABD345D" w14:textId="77777777" w:rsidR="00CA5901" w:rsidRPr="00D11B72" w:rsidRDefault="00CA5901" w:rsidP="00D12148">
            <w:pPr>
              <w:pStyle w:val="Tabletext"/>
              <w:jc w:val="center"/>
              <w:rPr>
                <w:noProof/>
              </w:rPr>
            </w:pPr>
          </w:p>
        </w:tc>
        <w:tc>
          <w:tcPr>
            <w:tcW w:w="1134" w:type="dxa"/>
            <w:shd w:val="clear" w:color="auto" w:fill="auto"/>
          </w:tcPr>
          <w:p w14:paraId="578EA9A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70F4BA7" w14:textId="77777777" w:rsidR="00CA5901" w:rsidRPr="00D11B72" w:rsidRDefault="00CA5901" w:rsidP="00D12148">
            <w:pPr>
              <w:pStyle w:val="Tabletext"/>
              <w:jc w:val="center"/>
            </w:pPr>
          </w:p>
        </w:tc>
        <w:tc>
          <w:tcPr>
            <w:tcW w:w="1134" w:type="dxa"/>
            <w:shd w:val="clear" w:color="auto" w:fill="auto"/>
          </w:tcPr>
          <w:p w14:paraId="40D6134B" w14:textId="77777777" w:rsidR="00CA5901" w:rsidRPr="00D11B72" w:rsidRDefault="00CA5901" w:rsidP="00D12148">
            <w:pPr>
              <w:pStyle w:val="Tabletext"/>
              <w:jc w:val="center"/>
            </w:pPr>
          </w:p>
        </w:tc>
        <w:tc>
          <w:tcPr>
            <w:tcW w:w="1134" w:type="dxa"/>
          </w:tcPr>
          <w:p w14:paraId="6690C1AD" w14:textId="77777777" w:rsidR="00CA5901" w:rsidRPr="00D11B72" w:rsidRDefault="00CA5901" w:rsidP="00D12148">
            <w:pPr>
              <w:pStyle w:val="Tabletext"/>
              <w:jc w:val="center"/>
            </w:pPr>
          </w:p>
        </w:tc>
      </w:tr>
      <w:tr w:rsidR="00CA5901" w:rsidRPr="00D11B72" w14:paraId="14807558" w14:textId="5A62F020" w:rsidTr="00003356">
        <w:trPr>
          <w:jc w:val="center"/>
        </w:trPr>
        <w:tc>
          <w:tcPr>
            <w:tcW w:w="3969" w:type="dxa"/>
            <w:shd w:val="clear" w:color="auto" w:fill="auto"/>
          </w:tcPr>
          <w:p w14:paraId="285ED7C5" w14:textId="77777777" w:rsidR="00CA5901" w:rsidRPr="00D11B72" w:rsidRDefault="00CA5901" w:rsidP="00D12148">
            <w:pPr>
              <w:pStyle w:val="Tabletext"/>
              <w:rPr>
                <w:noProof/>
              </w:rPr>
            </w:pPr>
            <w:r w:rsidRPr="00D11B72">
              <w:rPr>
                <w:noProof/>
              </w:rPr>
              <w:t>&lt;loop body statement&gt;</w:t>
            </w:r>
          </w:p>
        </w:tc>
        <w:tc>
          <w:tcPr>
            <w:tcW w:w="1134" w:type="dxa"/>
            <w:shd w:val="clear" w:color="auto" w:fill="auto"/>
          </w:tcPr>
          <w:p w14:paraId="5988583D" w14:textId="77777777" w:rsidR="00CA5901" w:rsidRPr="00D11B72" w:rsidRDefault="00CA5901" w:rsidP="00D12148">
            <w:pPr>
              <w:pStyle w:val="Tabletext"/>
              <w:jc w:val="center"/>
              <w:rPr>
                <w:noProof/>
              </w:rPr>
            </w:pPr>
          </w:p>
        </w:tc>
        <w:tc>
          <w:tcPr>
            <w:tcW w:w="1134" w:type="dxa"/>
            <w:shd w:val="clear" w:color="auto" w:fill="auto"/>
          </w:tcPr>
          <w:p w14:paraId="5EADF46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286D263" w14:textId="77777777" w:rsidR="00CA5901" w:rsidRPr="00D11B72" w:rsidRDefault="00CA5901" w:rsidP="00D12148">
            <w:pPr>
              <w:pStyle w:val="Tabletext"/>
              <w:jc w:val="center"/>
            </w:pPr>
          </w:p>
        </w:tc>
        <w:tc>
          <w:tcPr>
            <w:tcW w:w="1134" w:type="dxa"/>
            <w:shd w:val="clear" w:color="auto" w:fill="auto"/>
          </w:tcPr>
          <w:p w14:paraId="1942032C" w14:textId="77777777" w:rsidR="00CA5901" w:rsidRPr="00D11B72" w:rsidRDefault="00CA5901" w:rsidP="00D12148">
            <w:pPr>
              <w:pStyle w:val="Tabletext"/>
              <w:jc w:val="center"/>
            </w:pPr>
          </w:p>
        </w:tc>
        <w:tc>
          <w:tcPr>
            <w:tcW w:w="1134" w:type="dxa"/>
          </w:tcPr>
          <w:p w14:paraId="20A2D325" w14:textId="77777777" w:rsidR="00CA5901" w:rsidRPr="00D11B72" w:rsidRDefault="00CA5901" w:rsidP="00D12148">
            <w:pPr>
              <w:pStyle w:val="Tabletext"/>
              <w:jc w:val="center"/>
            </w:pPr>
          </w:p>
        </w:tc>
      </w:tr>
      <w:tr w:rsidR="00CA5901" w:rsidRPr="00D11B72" w14:paraId="541A8C90" w14:textId="218AEBEA" w:rsidTr="00003356">
        <w:trPr>
          <w:jc w:val="center"/>
        </w:trPr>
        <w:tc>
          <w:tcPr>
            <w:tcW w:w="3969" w:type="dxa"/>
            <w:shd w:val="clear" w:color="auto" w:fill="auto"/>
          </w:tcPr>
          <w:p w14:paraId="1F2279F4" w14:textId="77777777" w:rsidR="00CA5901" w:rsidRPr="00D11B72" w:rsidRDefault="00CA5901" w:rsidP="00D12148">
            <w:pPr>
              <w:pStyle w:val="Tabletext"/>
              <w:rPr>
                <w:noProof/>
              </w:rPr>
            </w:pPr>
            <w:r w:rsidRPr="00D11B72">
              <w:rPr>
                <w:noProof/>
              </w:rPr>
              <w:t>&lt;loop break statement&gt;</w:t>
            </w:r>
          </w:p>
        </w:tc>
        <w:tc>
          <w:tcPr>
            <w:tcW w:w="1134" w:type="dxa"/>
            <w:shd w:val="clear" w:color="auto" w:fill="auto"/>
          </w:tcPr>
          <w:p w14:paraId="08AD35F9" w14:textId="77777777" w:rsidR="00CA5901" w:rsidRPr="00D11B72" w:rsidRDefault="00CA5901" w:rsidP="00D12148">
            <w:pPr>
              <w:pStyle w:val="Tabletext"/>
              <w:jc w:val="center"/>
              <w:rPr>
                <w:noProof/>
              </w:rPr>
            </w:pPr>
          </w:p>
        </w:tc>
        <w:tc>
          <w:tcPr>
            <w:tcW w:w="1134" w:type="dxa"/>
            <w:shd w:val="clear" w:color="auto" w:fill="auto"/>
          </w:tcPr>
          <w:p w14:paraId="77FC4B0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4D62C06" w14:textId="77777777" w:rsidR="00CA5901" w:rsidRPr="00D11B72" w:rsidRDefault="00CA5901" w:rsidP="00D12148">
            <w:pPr>
              <w:pStyle w:val="Tabletext"/>
              <w:jc w:val="center"/>
            </w:pPr>
          </w:p>
        </w:tc>
        <w:tc>
          <w:tcPr>
            <w:tcW w:w="1134" w:type="dxa"/>
            <w:shd w:val="clear" w:color="auto" w:fill="auto"/>
          </w:tcPr>
          <w:p w14:paraId="4763A0BF" w14:textId="77777777" w:rsidR="00CA5901" w:rsidRPr="00D11B72" w:rsidRDefault="00CA5901" w:rsidP="00D12148">
            <w:pPr>
              <w:pStyle w:val="Tabletext"/>
              <w:jc w:val="center"/>
            </w:pPr>
          </w:p>
        </w:tc>
        <w:tc>
          <w:tcPr>
            <w:tcW w:w="1134" w:type="dxa"/>
          </w:tcPr>
          <w:p w14:paraId="69892FB2" w14:textId="77777777" w:rsidR="00CA5901" w:rsidRPr="00D11B72" w:rsidRDefault="00CA5901" w:rsidP="00D12148">
            <w:pPr>
              <w:pStyle w:val="Tabletext"/>
              <w:jc w:val="center"/>
            </w:pPr>
          </w:p>
        </w:tc>
      </w:tr>
      <w:tr w:rsidR="00CA5901" w:rsidRPr="00D11B72" w14:paraId="115A44CF" w14:textId="4EF7A8A3" w:rsidTr="00003356">
        <w:trPr>
          <w:jc w:val="center"/>
        </w:trPr>
        <w:tc>
          <w:tcPr>
            <w:tcW w:w="3969" w:type="dxa"/>
            <w:shd w:val="clear" w:color="auto" w:fill="auto"/>
          </w:tcPr>
          <w:p w14:paraId="198F4D9A" w14:textId="77777777" w:rsidR="00CA5901" w:rsidRPr="00D11B72" w:rsidRDefault="00CA5901" w:rsidP="00D12148">
            <w:pPr>
              <w:pStyle w:val="Tabletext"/>
              <w:rPr>
                <w:noProof/>
              </w:rPr>
            </w:pPr>
            <w:r w:rsidRPr="00D11B72">
              <w:rPr>
                <w:noProof/>
              </w:rPr>
              <w:t>&lt;loop clause&gt;</w:t>
            </w:r>
          </w:p>
        </w:tc>
        <w:tc>
          <w:tcPr>
            <w:tcW w:w="1134" w:type="dxa"/>
            <w:shd w:val="clear" w:color="auto" w:fill="auto"/>
          </w:tcPr>
          <w:p w14:paraId="29A0C5E4" w14:textId="77777777" w:rsidR="00CA5901" w:rsidRPr="00D11B72" w:rsidRDefault="00CA5901" w:rsidP="00D12148">
            <w:pPr>
              <w:pStyle w:val="Tabletext"/>
              <w:jc w:val="center"/>
              <w:rPr>
                <w:noProof/>
              </w:rPr>
            </w:pPr>
          </w:p>
        </w:tc>
        <w:tc>
          <w:tcPr>
            <w:tcW w:w="1134" w:type="dxa"/>
            <w:shd w:val="clear" w:color="auto" w:fill="auto"/>
          </w:tcPr>
          <w:p w14:paraId="17D497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1C38FB0" w14:textId="77777777" w:rsidR="00CA5901" w:rsidRPr="00D11B72" w:rsidRDefault="00CA5901" w:rsidP="00D12148">
            <w:pPr>
              <w:pStyle w:val="Tabletext"/>
              <w:jc w:val="center"/>
            </w:pPr>
          </w:p>
        </w:tc>
        <w:tc>
          <w:tcPr>
            <w:tcW w:w="1134" w:type="dxa"/>
            <w:shd w:val="clear" w:color="auto" w:fill="auto"/>
          </w:tcPr>
          <w:p w14:paraId="566C3C83" w14:textId="77777777" w:rsidR="00CA5901" w:rsidRPr="00D11B72" w:rsidRDefault="00CA5901" w:rsidP="00D12148">
            <w:pPr>
              <w:pStyle w:val="Tabletext"/>
              <w:jc w:val="center"/>
            </w:pPr>
          </w:p>
        </w:tc>
        <w:tc>
          <w:tcPr>
            <w:tcW w:w="1134" w:type="dxa"/>
          </w:tcPr>
          <w:p w14:paraId="0E0D616A" w14:textId="77777777" w:rsidR="00CA5901" w:rsidRPr="00D11B72" w:rsidRDefault="00CA5901" w:rsidP="00D12148">
            <w:pPr>
              <w:pStyle w:val="Tabletext"/>
              <w:jc w:val="center"/>
            </w:pPr>
          </w:p>
        </w:tc>
      </w:tr>
      <w:tr w:rsidR="00CA5901" w:rsidRPr="00D11B72" w14:paraId="1643867A" w14:textId="325EDE13" w:rsidTr="00003356">
        <w:trPr>
          <w:jc w:val="center"/>
        </w:trPr>
        <w:tc>
          <w:tcPr>
            <w:tcW w:w="3969" w:type="dxa"/>
            <w:shd w:val="clear" w:color="auto" w:fill="auto"/>
          </w:tcPr>
          <w:p w14:paraId="4F0E7D29" w14:textId="77777777" w:rsidR="00CA5901" w:rsidRPr="00D11B72" w:rsidRDefault="00CA5901" w:rsidP="00D12148">
            <w:pPr>
              <w:pStyle w:val="Tabletext"/>
              <w:rPr>
                <w:noProof/>
              </w:rPr>
            </w:pPr>
            <w:r w:rsidRPr="00D11B72">
              <w:rPr>
                <w:noProof/>
              </w:rPr>
              <w:t>&lt;loop compound statement&gt;</w:t>
            </w:r>
          </w:p>
        </w:tc>
        <w:tc>
          <w:tcPr>
            <w:tcW w:w="1134" w:type="dxa"/>
            <w:shd w:val="clear" w:color="auto" w:fill="auto"/>
          </w:tcPr>
          <w:p w14:paraId="79E45E11" w14:textId="77777777" w:rsidR="00CA5901" w:rsidRPr="00D11B72" w:rsidRDefault="00CA5901" w:rsidP="00D12148">
            <w:pPr>
              <w:pStyle w:val="Tabletext"/>
              <w:jc w:val="center"/>
              <w:rPr>
                <w:noProof/>
              </w:rPr>
            </w:pPr>
          </w:p>
        </w:tc>
        <w:tc>
          <w:tcPr>
            <w:tcW w:w="1134" w:type="dxa"/>
            <w:shd w:val="clear" w:color="auto" w:fill="auto"/>
          </w:tcPr>
          <w:p w14:paraId="48F999A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A886FAA" w14:textId="77777777" w:rsidR="00CA5901" w:rsidRPr="00D11B72" w:rsidRDefault="00CA5901" w:rsidP="00D12148">
            <w:pPr>
              <w:pStyle w:val="Tabletext"/>
              <w:jc w:val="center"/>
            </w:pPr>
          </w:p>
        </w:tc>
        <w:tc>
          <w:tcPr>
            <w:tcW w:w="1134" w:type="dxa"/>
            <w:shd w:val="clear" w:color="auto" w:fill="auto"/>
          </w:tcPr>
          <w:p w14:paraId="4F3097FC" w14:textId="77777777" w:rsidR="00CA5901" w:rsidRPr="00D11B72" w:rsidRDefault="00CA5901" w:rsidP="00D12148">
            <w:pPr>
              <w:pStyle w:val="Tabletext"/>
              <w:jc w:val="center"/>
            </w:pPr>
          </w:p>
        </w:tc>
        <w:tc>
          <w:tcPr>
            <w:tcW w:w="1134" w:type="dxa"/>
          </w:tcPr>
          <w:p w14:paraId="7C7A4C13" w14:textId="77777777" w:rsidR="00CA5901" w:rsidRPr="00D11B72" w:rsidRDefault="00CA5901" w:rsidP="00D12148">
            <w:pPr>
              <w:pStyle w:val="Tabletext"/>
              <w:jc w:val="center"/>
            </w:pPr>
          </w:p>
        </w:tc>
      </w:tr>
      <w:tr w:rsidR="007B3A14" w:rsidRPr="00D11B72" w14:paraId="19CFC9F1" w14:textId="77777777" w:rsidTr="00003356">
        <w:trPr>
          <w:jc w:val="center"/>
        </w:trPr>
        <w:tc>
          <w:tcPr>
            <w:tcW w:w="3969" w:type="dxa"/>
            <w:shd w:val="clear" w:color="auto" w:fill="auto"/>
          </w:tcPr>
          <w:p w14:paraId="62F9C1CB" w14:textId="2590471A" w:rsidR="007B3A14" w:rsidRPr="00D11B72" w:rsidRDefault="007B3A14" w:rsidP="007B3A14">
            <w:pPr>
              <w:pStyle w:val="Tabletext"/>
              <w:rPr>
                <w:noProof/>
              </w:rPr>
            </w:pPr>
            <w:r w:rsidRPr="00D11B72">
              <w:rPr>
                <w:noProof/>
              </w:rPr>
              <w:t>&lt;loop co</w:t>
            </w:r>
            <w:r>
              <w:rPr>
                <w:noProof/>
              </w:rPr>
              <w:t>nsequence</w:t>
            </w:r>
            <w:r w:rsidRPr="00D11B72">
              <w:rPr>
                <w:noProof/>
              </w:rPr>
              <w:t> statement&gt;</w:t>
            </w:r>
          </w:p>
        </w:tc>
        <w:tc>
          <w:tcPr>
            <w:tcW w:w="1134" w:type="dxa"/>
            <w:shd w:val="clear" w:color="auto" w:fill="auto"/>
          </w:tcPr>
          <w:p w14:paraId="228C64C3" w14:textId="77777777" w:rsidR="007B3A14" w:rsidRPr="00D11B72" w:rsidRDefault="007B3A14" w:rsidP="00B9310D">
            <w:pPr>
              <w:pStyle w:val="Tabletext"/>
              <w:jc w:val="center"/>
              <w:rPr>
                <w:noProof/>
              </w:rPr>
            </w:pPr>
          </w:p>
        </w:tc>
        <w:tc>
          <w:tcPr>
            <w:tcW w:w="1134" w:type="dxa"/>
            <w:shd w:val="clear" w:color="auto" w:fill="auto"/>
          </w:tcPr>
          <w:p w14:paraId="7F024269" w14:textId="33AFF8B3" w:rsidR="007B3A14" w:rsidRPr="00D11B72" w:rsidRDefault="007B3A14" w:rsidP="00B9310D">
            <w:pPr>
              <w:pStyle w:val="Tabletext"/>
              <w:jc w:val="center"/>
              <w:rPr>
                <w:noProof/>
              </w:rPr>
            </w:pPr>
          </w:p>
        </w:tc>
        <w:tc>
          <w:tcPr>
            <w:tcW w:w="1134" w:type="dxa"/>
            <w:shd w:val="clear" w:color="auto" w:fill="auto"/>
          </w:tcPr>
          <w:p w14:paraId="14BAB17B" w14:textId="00E4B4B0" w:rsidR="007B3A14" w:rsidRPr="00D11B72" w:rsidRDefault="007B3A14" w:rsidP="00B9310D">
            <w:pPr>
              <w:pStyle w:val="Tabletext"/>
              <w:jc w:val="center"/>
            </w:pPr>
            <w:r w:rsidRPr="00D11B72">
              <w:rPr>
                <w:noProof/>
              </w:rPr>
              <w:t>defined</w:t>
            </w:r>
          </w:p>
        </w:tc>
        <w:tc>
          <w:tcPr>
            <w:tcW w:w="1134" w:type="dxa"/>
            <w:shd w:val="clear" w:color="auto" w:fill="auto"/>
          </w:tcPr>
          <w:p w14:paraId="59376E8F" w14:textId="77777777" w:rsidR="007B3A14" w:rsidRPr="00D11B72" w:rsidRDefault="007B3A14" w:rsidP="00B9310D">
            <w:pPr>
              <w:pStyle w:val="Tabletext"/>
              <w:jc w:val="center"/>
            </w:pPr>
          </w:p>
        </w:tc>
        <w:tc>
          <w:tcPr>
            <w:tcW w:w="1134" w:type="dxa"/>
          </w:tcPr>
          <w:p w14:paraId="3E994A9A" w14:textId="77777777" w:rsidR="007B3A14" w:rsidRPr="00D11B72" w:rsidRDefault="007B3A14" w:rsidP="00B9310D">
            <w:pPr>
              <w:pStyle w:val="Tabletext"/>
              <w:jc w:val="center"/>
            </w:pPr>
          </w:p>
        </w:tc>
      </w:tr>
      <w:tr w:rsidR="00CA5901" w:rsidRPr="00D11B72" w14:paraId="7CE656F3" w14:textId="7AC5788C" w:rsidTr="00003356">
        <w:trPr>
          <w:jc w:val="center"/>
        </w:trPr>
        <w:tc>
          <w:tcPr>
            <w:tcW w:w="3969" w:type="dxa"/>
            <w:shd w:val="clear" w:color="auto" w:fill="auto"/>
          </w:tcPr>
          <w:p w14:paraId="378AA753" w14:textId="77777777" w:rsidR="00CA5901" w:rsidRPr="00D11B72" w:rsidRDefault="00CA5901" w:rsidP="00D12148">
            <w:pPr>
              <w:pStyle w:val="Tabletext"/>
              <w:rPr>
                <w:noProof/>
              </w:rPr>
            </w:pPr>
            <w:r w:rsidRPr="00D11B72">
              <w:rPr>
                <w:noProof/>
              </w:rPr>
              <w:t>&lt;loop continue statement&gt;</w:t>
            </w:r>
          </w:p>
        </w:tc>
        <w:tc>
          <w:tcPr>
            <w:tcW w:w="1134" w:type="dxa"/>
            <w:shd w:val="clear" w:color="auto" w:fill="auto"/>
          </w:tcPr>
          <w:p w14:paraId="5D41ED0C" w14:textId="77777777" w:rsidR="00CA5901" w:rsidRPr="00D11B72" w:rsidRDefault="00CA5901" w:rsidP="00D12148">
            <w:pPr>
              <w:pStyle w:val="Tabletext"/>
              <w:jc w:val="center"/>
              <w:rPr>
                <w:noProof/>
              </w:rPr>
            </w:pPr>
          </w:p>
        </w:tc>
        <w:tc>
          <w:tcPr>
            <w:tcW w:w="1134" w:type="dxa"/>
            <w:shd w:val="clear" w:color="auto" w:fill="auto"/>
          </w:tcPr>
          <w:p w14:paraId="452FD3A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6D795E4" w14:textId="77777777" w:rsidR="00CA5901" w:rsidRPr="00D11B72" w:rsidRDefault="00CA5901" w:rsidP="00D12148">
            <w:pPr>
              <w:pStyle w:val="Tabletext"/>
              <w:jc w:val="center"/>
            </w:pPr>
          </w:p>
        </w:tc>
        <w:tc>
          <w:tcPr>
            <w:tcW w:w="1134" w:type="dxa"/>
            <w:shd w:val="clear" w:color="auto" w:fill="auto"/>
          </w:tcPr>
          <w:p w14:paraId="279E3F12" w14:textId="77777777" w:rsidR="00CA5901" w:rsidRPr="00D11B72" w:rsidRDefault="00CA5901" w:rsidP="00D12148">
            <w:pPr>
              <w:pStyle w:val="Tabletext"/>
              <w:jc w:val="center"/>
            </w:pPr>
          </w:p>
        </w:tc>
        <w:tc>
          <w:tcPr>
            <w:tcW w:w="1134" w:type="dxa"/>
          </w:tcPr>
          <w:p w14:paraId="04AE989C" w14:textId="77777777" w:rsidR="00CA5901" w:rsidRPr="00D11B72" w:rsidRDefault="00CA5901" w:rsidP="00D12148">
            <w:pPr>
              <w:pStyle w:val="Tabletext"/>
              <w:jc w:val="center"/>
            </w:pPr>
          </w:p>
        </w:tc>
      </w:tr>
      <w:tr w:rsidR="00CA5901" w:rsidRPr="00D11B72" w14:paraId="05CDE63D" w14:textId="392154FD" w:rsidTr="00003356">
        <w:trPr>
          <w:jc w:val="center"/>
        </w:trPr>
        <w:tc>
          <w:tcPr>
            <w:tcW w:w="3969" w:type="dxa"/>
            <w:shd w:val="clear" w:color="auto" w:fill="auto"/>
          </w:tcPr>
          <w:p w14:paraId="2BA29812" w14:textId="77777777" w:rsidR="00CA5901" w:rsidRPr="00D11B72" w:rsidRDefault="00CA5901" w:rsidP="00D12148">
            <w:pPr>
              <w:pStyle w:val="Tabletext"/>
              <w:rPr>
                <w:noProof/>
              </w:rPr>
            </w:pPr>
            <w:r w:rsidRPr="00D11B72">
              <w:rPr>
                <w:noProof/>
              </w:rPr>
              <w:t>&lt;loop decision statement body&gt;</w:t>
            </w:r>
          </w:p>
        </w:tc>
        <w:tc>
          <w:tcPr>
            <w:tcW w:w="1134" w:type="dxa"/>
            <w:shd w:val="clear" w:color="auto" w:fill="auto"/>
          </w:tcPr>
          <w:p w14:paraId="17B0C4AE" w14:textId="77777777" w:rsidR="00CA5901" w:rsidRPr="00D11B72" w:rsidRDefault="00CA5901" w:rsidP="00D12148">
            <w:pPr>
              <w:pStyle w:val="Tabletext"/>
              <w:jc w:val="center"/>
              <w:rPr>
                <w:noProof/>
              </w:rPr>
            </w:pPr>
          </w:p>
        </w:tc>
        <w:tc>
          <w:tcPr>
            <w:tcW w:w="1134" w:type="dxa"/>
            <w:shd w:val="clear" w:color="auto" w:fill="auto"/>
          </w:tcPr>
          <w:p w14:paraId="73760E6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313019A" w14:textId="77777777" w:rsidR="00CA5901" w:rsidRPr="00D11B72" w:rsidRDefault="00CA5901" w:rsidP="00D12148">
            <w:pPr>
              <w:pStyle w:val="Tabletext"/>
              <w:jc w:val="center"/>
            </w:pPr>
          </w:p>
        </w:tc>
        <w:tc>
          <w:tcPr>
            <w:tcW w:w="1134" w:type="dxa"/>
            <w:shd w:val="clear" w:color="auto" w:fill="auto"/>
          </w:tcPr>
          <w:p w14:paraId="5B311A61" w14:textId="77777777" w:rsidR="00CA5901" w:rsidRPr="00D11B72" w:rsidRDefault="00CA5901" w:rsidP="00D12148">
            <w:pPr>
              <w:pStyle w:val="Tabletext"/>
              <w:jc w:val="center"/>
            </w:pPr>
          </w:p>
        </w:tc>
        <w:tc>
          <w:tcPr>
            <w:tcW w:w="1134" w:type="dxa"/>
          </w:tcPr>
          <w:p w14:paraId="4EC65037" w14:textId="77777777" w:rsidR="00CA5901" w:rsidRPr="00D11B72" w:rsidRDefault="00CA5901" w:rsidP="00D12148">
            <w:pPr>
              <w:pStyle w:val="Tabletext"/>
              <w:jc w:val="center"/>
            </w:pPr>
          </w:p>
        </w:tc>
      </w:tr>
      <w:tr w:rsidR="00CA5901" w:rsidRPr="00D11B72" w14:paraId="3700FA92" w14:textId="290033CF" w:rsidTr="00003356">
        <w:trPr>
          <w:jc w:val="center"/>
        </w:trPr>
        <w:tc>
          <w:tcPr>
            <w:tcW w:w="3969" w:type="dxa"/>
            <w:shd w:val="clear" w:color="auto" w:fill="auto"/>
          </w:tcPr>
          <w:p w14:paraId="47067452" w14:textId="77777777" w:rsidR="00CA5901" w:rsidRPr="00D11B72" w:rsidRDefault="00CA5901" w:rsidP="00D12148">
            <w:pPr>
              <w:pStyle w:val="Tabletext"/>
              <w:rPr>
                <w:noProof/>
              </w:rPr>
            </w:pPr>
            <w:r w:rsidRPr="00D11B72">
              <w:rPr>
                <w:noProof/>
              </w:rPr>
              <w:t>&lt;loop decision statement&gt;</w:t>
            </w:r>
          </w:p>
        </w:tc>
        <w:tc>
          <w:tcPr>
            <w:tcW w:w="1134" w:type="dxa"/>
            <w:shd w:val="clear" w:color="auto" w:fill="auto"/>
          </w:tcPr>
          <w:p w14:paraId="5DA9568A" w14:textId="77777777" w:rsidR="00CA5901" w:rsidRPr="00D11B72" w:rsidRDefault="00CA5901" w:rsidP="00D12148">
            <w:pPr>
              <w:pStyle w:val="Tabletext"/>
              <w:jc w:val="center"/>
              <w:rPr>
                <w:noProof/>
              </w:rPr>
            </w:pPr>
          </w:p>
        </w:tc>
        <w:tc>
          <w:tcPr>
            <w:tcW w:w="1134" w:type="dxa"/>
            <w:shd w:val="clear" w:color="auto" w:fill="auto"/>
          </w:tcPr>
          <w:p w14:paraId="4469C36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87AF787"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076C219" w14:textId="77777777" w:rsidR="00CA5901" w:rsidRPr="00D11B72" w:rsidRDefault="00CA5901" w:rsidP="00D12148">
            <w:pPr>
              <w:pStyle w:val="Tabletext"/>
              <w:jc w:val="center"/>
            </w:pPr>
          </w:p>
        </w:tc>
        <w:tc>
          <w:tcPr>
            <w:tcW w:w="1134" w:type="dxa"/>
          </w:tcPr>
          <w:p w14:paraId="07D06046" w14:textId="77777777" w:rsidR="00CA5901" w:rsidRPr="00D11B72" w:rsidRDefault="00CA5901" w:rsidP="00D12148">
            <w:pPr>
              <w:pStyle w:val="Tabletext"/>
              <w:jc w:val="center"/>
            </w:pPr>
          </w:p>
        </w:tc>
      </w:tr>
      <w:tr w:rsidR="00CA5901" w:rsidRPr="00D11B72" w14:paraId="0D91AF19" w14:textId="600A0943" w:rsidTr="00003356">
        <w:trPr>
          <w:jc w:val="center"/>
        </w:trPr>
        <w:tc>
          <w:tcPr>
            <w:tcW w:w="3969" w:type="dxa"/>
            <w:shd w:val="clear" w:color="auto" w:fill="auto"/>
          </w:tcPr>
          <w:p w14:paraId="3B998370" w14:textId="77777777" w:rsidR="00CA5901" w:rsidRPr="00D11B72" w:rsidRDefault="00CA5901" w:rsidP="00D12148">
            <w:pPr>
              <w:pStyle w:val="Tabletext"/>
              <w:rPr>
                <w:noProof/>
              </w:rPr>
            </w:pPr>
            <w:r w:rsidRPr="00D11B72">
              <w:rPr>
                <w:noProof/>
              </w:rPr>
              <w:t>&lt;loop else part&gt;</w:t>
            </w:r>
          </w:p>
        </w:tc>
        <w:tc>
          <w:tcPr>
            <w:tcW w:w="1134" w:type="dxa"/>
            <w:shd w:val="clear" w:color="auto" w:fill="auto"/>
          </w:tcPr>
          <w:p w14:paraId="0B5435B5" w14:textId="77777777" w:rsidR="00CA5901" w:rsidRPr="00D11B72" w:rsidRDefault="00CA5901" w:rsidP="00D12148">
            <w:pPr>
              <w:pStyle w:val="Tabletext"/>
              <w:jc w:val="center"/>
              <w:rPr>
                <w:noProof/>
              </w:rPr>
            </w:pPr>
          </w:p>
        </w:tc>
        <w:tc>
          <w:tcPr>
            <w:tcW w:w="1134" w:type="dxa"/>
            <w:shd w:val="clear" w:color="auto" w:fill="auto"/>
          </w:tcPr>
          <w:p w14:paraId="389D285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0204A73" w14:textId="77777777" w:rsidR="00CA5901" w:rsidRPr="00D11B72" w:rsidRDefault="00CA5901" w:rsidP="00D12148">
            <w:pPr>
              <w:pStyle w:val="Tabletext"/>
              <w:jc w:val="center"/>
              <w:rPr>
                <w:noProof/>
              </w:rPr>
            </w:pPr>
          </w:p>
        </w:tc>
        <w:tc>
          <w:tcPr>
            <w:tcW w:w="1134" w:type="dxa"/>
            <w:shd w:val="clear" w:color="auto" w:fill="auto"/>
          </w:tcPr>
          <w:p w14:paraId="71D4D8E5" w14:textId="77777777" w:rsidR="00CA5901" w:rsidRPr="00D11B72" w:rsidRDefault="00CA5901" w:rsidP="00D12148">
            <w:pPr>
              <w:pStyle w:val="Tabletext"/>
              <w:jc w:val="center"/>
            </w:pPr>
          </w:p>
        </w:tc>
        <w:tc>
          <w:tcPr>
            <w:tcW w:w="1134" w:type="dxa"/>
          </w:tcPr>
          <w:p w14:paraId="7C123324" w14:textId="77777777" w:rsidR="00CA5901" w:rsidRPr="00D11B72" w:rsidRDefault="00CA5901" w:rsidP="00D12148">
            <w:pPr>
              <w:pStyle w:val="Tabletext"/>
              <w:jc w:val="center"/>
            </w:pPr>
          </w:p>
        </w:tc>
      </w:tr>
      <w:tr w:rsidR="00CA5901" w:rsidRPr="00D11B72" w14:paraId="1B697AEF" w14:textId="6140EA2E" w:rsidTr="00003356">
        <w:trPr>
          <w:jc w:val="center"/>
        </w:trPr>
        <w:tc>
          <w:tcPr>
            <w:tcW w:w="3969" w:type="dxa"/>
            <w:shd w:val="clear" w:color="auto" w:fill="auto"/>
          </w:tcPr>
          <w:p w14:paraId="28F71525" w14:textId="77777777" w:rsidR="00CA5901" w:rsidRPr="00D11B72" w:rsidRDefault="00CA5901" w:rsidP="00D12148">
            <w:pPr>
              <w:pStyle w:val="Tabletext"/>
              <w:rPr>
                <w:noProof/>
              </w:rPr>
            </w:pPr>
            <w:r w:rsidRPr="00D11B72">
              <w:rPr>
                <w:noProof/>
              </w:rPr>
              <w:t>&lt;loop if statement&gt;</w:t>
            </w:r>
          </w:p>
        </w:tc>
        <w:tc>
          <w:tcPr>
            <w:tcW w:w="1134" w:type="dxa"/>
            <w:shd w:val="clear" w:color="auto" w:fill="auto"/>
          </w:tcPr>
          <w:p w14:paraId="29F2F5B9" w14:textId="77777777" w:rsidR="00CA5901" w:rsidRPr="00D11B72" w:rsidRDefault="00CA5901" w:rsidP="00D12148">
            <w:pPr>
              <w:pStyle w:val="Tabletext"/>
              <w:jc w:val="center"/>
              <w:rPr>
                <w:noProof/>
              </w:rPr>
            </w:pPr>
          </w:p>
        </w:tc>
        <w:tc>
          <w:tcPr>
            <w:tcW w:w="1134" w:type="dxa"/>
            <w:shd w:val="clear" w:color="auto" w:fill="auto"/>
          </w:tcPr>
          <w:p w14:paraId="68C98668" w14:textId="77777777" w:rsidR="00CA5901" w:rsidRPr="00D11B72" w:rsidRDefault="00CA5901" w:rsidP="00D12148">
            <w:pPr>
              <w:pStyle w:val="Tabletext"/>
              <w:jc w:val="center"/>
              <w:rPr>
                <w:noProof/>
              </w:rPr>
            </w:pPr>
          </w:p>
        </w:tc>
        <w:tc>
          <w:tcPr>
            <w:tcW w:w="1134" w:type="dxa"/>
            <w:shd w:val="clear" w:color="auto" w:fill="auto"/>
          </w:tcPr>
          <w:p w14:paraId="1636399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94B5E32" w14:textId="77777777" w:rsidR="00CA5901" w:rsidRPr="00D11B72" w:rsidRDefault="00CA5901" w:rsidP="00D12148">
            <w:pPr>
              <w:pStyle w:val="Tabletext"/>
              <w:jc w:val="center"/>
            </w:pPr>
          </w:p>
        </w:tc>
        <w:tc>
          <w:tcPr>
            <w:tcW w:w="1134" w:type="dxa"/>
          </w:tcPr>
          <w:p w14:paraId="1264DB87" w14:textId="77777777" w:rsidR="00CA5901" w:rsidRPr="00D11B72" w:rsidRDefault="00CA5901" w:rsidP="00D12148">
            <w:pPr>
              <w:pStyle w:val="Tabletext"/>
              <w:jc w:val="center"/>
            </w:pPr>
          </w:p>
        </w:tc>
      </w:tr>
      <w:tr w:rsidR="00CA5901" w:rsidRPr="00D11B72" w14:paraId="1BB36003" w14:textId="42468456" w:rsidTr="00003356">
        <w:trPr>
          <w:jc w:val="center"/>
        </w:trPr>
        <w:tc>
          <w:tcPr>
            <w:tcW w:w="3969" w:type="dxa"/>
            <w:shd w:val="clear" w:color="auto" w:fill="auto"/>
          </w:tcPr>
          <w:p w14:paraId="389DE357" w14:textId="77777777" w:rsidR="00CA5901" w:rsidRPr="00D11B72" w:rsidRDefault="00CA5901" w:rsidP="00D12148">
            <w:pPr>
              <w:pStyle w:val="Tabletext"/>
              <w:rPr>
                <w:noProof/>
              </w:rPr>
            </w:pPr>
            <w:r w:rsidRPr="00D11B72">
              <w:rPr>
                <w:noProof/>
              </w:rPr>
              <w:t>&lt;loop statement&gt;</w:t>
            </w:r>
          </w:p>
        </w:tc>
        <w:tc>
          <w:tcPr>
            <w:tcW w:w="1134" w:type="dxa"/>
            <w:shd w:val="clear" w:color="auto" w:fill="auto"/>
          </w:tcPr>
          <w:p w14:paraId="1C274325" w14:textId="77777777" w:rsidR="00CA5901" w:rsidRPr="00D11B72" w:rsidRDefault="00CA5901" w:rsidP="00D12148">
            <w:pPr>
              <w:pStyle w:val="Tabletext"/>
              <w:jc w:val="center"/>
              <w:rPr>
                <w:noProof/>
              </w:rPr>
            </w:pPr>
          </w:p>
        </w:tc>
        <w:tc>
          <w:tcPr>
            <w:tcW w:w="1134" w:type="dxa"/>
            <w:shd w:val="clear" w:color="auto" w:fill="auto"/>
          </w:tcPr>
          <w:p w14:paraId="2947A14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C041663" w14:textId="77777777" w:rsidR="00CA5901" w:rsidRPr="00D11B72" w:rsidRDefault="00CA5901" w:rsidP="00D12148">
            <w:pPr>
              <w:pStyle w:val="Tabletext"/>
              <w:jc w:val="center"/>
              <w:rPr>
                <w:noProof/>
              </w:rPr>
            </w:pPr>
          </w:p>
        </w:tc>
        <w:tc>
          <w:tcPr>
            <w:tcW w:w="1134" w:type="dxa"/>
            <w:shd w:val="clear" w:color="auto" w:fill="auto"/>
          </w:tcPr>
          <w:p w14:paraId="03DBA0C5" w14:textId="77777777" w:rsidR="00CA5901" w:rsidRPr="00D11B72" w:rsidRDefault="00CA5901" w:rsidP="00D12148">
            <w:pPr>
              <w:pStyle w:val="Tabletext"/>
              <w:jc w:val="center"/>
            </w:pPr>
          </w:p>
        </w:tc>
        <w:tc>
          <w:tcPr>
            <w:tcW w:w="1134" w:type="dxa"/>
          </w:tcPr>
          <w:p w14:paraId="264FBD39" w14:textId="77777777" w:rsidR="00CA5901" w:rsidRPr="00D11B72" w:rsidRDefault="00CA5901" w:rsidP="00D12148">
            <w:pPr>
              <w:pStyle w:val="Tabletext"/>
              <w:jc w:val="center"/>
            </w:pPr>
          </w:p>
        </w:tc>
      </w:tr>
      <w:tr w:rsidR="00CA5901" w:rsidRPr="00D11B72" w14:paraId="55F078C2" w14:textId="5C1AEF59" w:rsidTr="00003356">
        <w:trPr>
          <w:jc w:val="center"/>
        </w:trPr>
        <w:tc>
          <w:tcPr>
            <w:tcW w:w="3969" w:type="dxa"/>
            <w:shd w:val="clear" w:color="auto" w:fill="auto"/>
          </w:tcPr>
          <w:p w14:paraId="4B7720A4" w14:textId="77777777" w:rsidR="00CA5901" w:rsidRPr="00D11B72" w:rsidRDefault="00CA5901" w:rsidP="00D12148">
            <w:pPr>
              <w:pStyle w:val="Tabletext"/>
              <w:rPr>
                <w:noProof/>
              </w:rPr>
            </w:pPr>
            <w:r w:rsidRPr="00D11B72">
              <w:rPr>
                <w:noProof/>
              </w:rPr>
              <w:t>&lt;loop statements&gt;</w:t>
            </w:r>
          </w:p>
        </w:tc>
        <w:tc>
          <w:tcPr>
            <w:tcW w:w="1134" w:type="dxa"/>
            <w:shd w:val="clear" w:color="auto" w:fill="auto"/>
          </w:tcPr>
          <w:p w14:paraId="342C0D58" w14:textId="77777777" w:rsidR="00CA5901" w:rsidRPr="00D11B72" w:rsidRDefault="00CA5901" w:rsidP="00D12148">
            <w:pPr>
              <w:pStyle w:val="Tabletext"/>
              <w:jc w:val="center"/>
              <w:rPr>
                <w:noProof/>
              </w:rPr>
            </w:pPr>
          </w:p>
        </w:tc>
        <w:tc>
          <w:tcPr>
            <w:tcW w:w="1134" w:type="dxa"/>
            <w:shd w:val="clear" w:color="auto" w:fill="auto"/>
          </w:tcPr>
          <w:p w14:paraId="1908B3A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DE1AAFE" w14:textId="77777777" w:rsidR="00CA5901" w:rsidRPr="00D11B72" w:rsidRDefault="00CA5901" w:rsidP="00D12148">
            <w:pPr>
              <w:pStyle w:val="Tabletext"/>
              <w:jc w:val="center"/>
              <w:rPr>
                <w:noProof/>
              </w:rPr>
            </w:pPr>
          </w:p>
        </w:tc>
        <w:tc>
          <w:tcPr>
            <w:tcW w:w="1134" w:type="dxa"/>
            <w:shd w:val="clear" w:color="auto" w:fill="auto"/>
          </w:tcPr>
          <w:p w14:paraId="5569C67C" w14:textId="77777777" w:rsidR="00CA5901" w:rsidRPr="00D11B72" w:rsidRDefault="00CA5901" w:rsidP="00D12148">
            <w:pPr>
              <w:pStyle w:val="Tabletext"/>
              <w:jc w:val="center"/>
            </w:pPr>
          </w:p>
        </w:tc>
        <w:tc>
          <w:tcPr>
            <w:tcW w:w="1134" w:type="dxa"/>
          </w:tcPr>
          <w:p w14:paraId="105D19A7" w14:textId="77777777" w:rsidR="00CA5901" w:rsidRPr="00D11B72" w:rsidRDefault="00CA5901" w:rsidP="00D12148">
            <w:pPr>
              <w:pStyle w:val="Tabletext"/>
              <w:jc w:val="center"/>
            </w:pPr>
          </w:p>
        </w:tc>
      </w:tr>
      <w:tr w:rsidR="00CA5901" w:rsidRPr="00D11B72" w14:paraId="5BDAC405" w14:textId="5EADD9DB" w:rsidTr="00003356">
        <w:trPr>
          <w:jc w:val="center"/>
        </w:trPr>
        <w:tc>
          <w:tcPr>
            <w:tcW w:w="3969" w:type="dxa"/>
            <w:shd w:val="clear" w:color="auto" w:fill="auto"/>
          </w:tcPr>
          <w:p w14:paraId="05559208" w14:textId="77777777" w:rsidR="00CA5901" w:rsidRPr="00D11B72" w:rsidRDefault="00CA5901" w:rsidP="00D12148">
            <w:pPr>
              <w:pStyle w:val="Tabletext"/>
              <w:rPr>
                <w:noProof/>
              </w:rPr>
            </w:pPr>
            <w:r w:rsidRPr="00D11B72">
              <w:rPr>
                <w:noProof/>
              </w:rPr>
              <w:t>&lt;loop step&gt;</w:t>
            </w:r>
          </w:p>
        </w:tc>
        <w:tc>
          <w:tcPr>
            <w:tcW w:w="1134" w:type="dxa"/>
            <w:shd w:val="clear" w:color="auto" w:fill="auto"/>
          </w:tcPr>
          <w:p w14:paraId="3ECFF16E" w14:textId="77777777" w:rsidR="00CA5901" w:rsidRPr="00D11B72" w:rsidRDefault="00CA5901" w:rsidP="00D12148">
            <w:pPr>
              <w:pStyle w:val="Tabletext"/>
              <w:jc w:val="center"/>
              <w:rPr>
                <w:noProof/>
              </w:rPr>
            </w:pPr>
          </w:p>
        </w:tc>
        <w:tc>
          <w:tcPr>
            <w:tcW w:w="1134" w:type="dxa"/>
            <w:shd w:val="clear" w:color="auto" w:fill="auto"/>
          </w:tcPr>
          <w:p w14:paraId="4A6DEF7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886E49" w14:textId="77777777" w:rsidR="00CA5901" w:rsidRPr="00D11B72" w:rsidRDefault="00CA5901" w:rsidP="00D12148">
            <w:pPr>
              <w:pStyle w:val="Tabletext"/>
              <w:jc w:val="center"/>
              <w:rPr>
                <w:noProof/>
              </w:rPr>
            </w:pPr>
          </w:p>
        </w:tc>
        <w:tc>
          <w:tcPr>
            <w:tcW w:w="1134" w:type="dxa"/>
            <w:shd w:val="clear" w:color="auto" w:fill="auto"/>
          </w:tcPr>
          <w:p w14:paraId="6AFBE05A" w14:textId="77777777" w:rsidR="00CA5901" w:rsidRPr="00D11B72" w:rsidRDefault="00CA5901" w:rsidP="00D12148">
            <w:pPr>
              <w:pStyle w:val="Tabletext"/>
              <w:jc w:val="center"/>
            </w:pPr>
          </w:p>
        </w:tc>
        <w:tc>
          <w:tcPr>
            <w:tcW w:w="1134" w:type="dxa"/>
          </w:tcPr>
          <w:p w14:paraId="4E8B9D9E" w14:textId="77777777" w:rsidR="00CA5901" w:rsidRPr="00D11B72" w:rsidRDefault="00CA5901" w:rsidP="00D12148">
            <w:pPr>
              <w:pStyle w:val="Tabletext"/>
              <w:jc w:val="center"/>
            </w:pPr>
          </w:p>
        </w:tc>
      </w:tr>
      <w:tr w:rsidR="00CA5901" w:rsidRPr="00D11B72" w14:paraId="33412ABD" w14:textId="5D2AA84A" w:rsidTr="00003356">
        <w:trPr>
          <w:jc w:val="center"/>
        </w:trPr>
        <w:tc>
          <w:tcPr>
            <w:tcW w:w="3969" w:type="dxa"/>
            <w:shd w:val="clear" w:color="auto" w:fill="auto"/>
          </w:tcPr>
          <w:p w14:paraId="729EE03C" w14:textId="77777777" w:rsidR="00CA5901" w:rsidRPr="00D11B72" w:rsidRDefault="00CA5901" w:rsidP="00D12148">
            <w:pPr>
              <w:pStyle w:val="Tabletext"/>
              <w:rPr>
                <w:noProof/>
              </w:rPr>
            </w:pPr>
            <w:r w:rsidRPr="00D11B72">
              <w:rPr>
                <w:noProof/>
              </w:rPr>
              <w:t>&lt;loop terminating statement&gt;</w:t>
            </w:r>
          </w:p>
        </w:tc>
        <w:tc>
          <w:tcPr>
            <w:tcW w:w="1134" w:type="dxa"/>
            <w:shd w:val="clear" w:color="auto" w:fill="auto"/>
          </w:tcPr>
          <w:p w14:paraId="540D57A1" w14:textId="77777777" w:rsidR="00CA5901" w:rsidRPr="00D11B72" w:rsidRDefault="00CA5901" w:rsidP="00D12148">
            <w:pPr>
              <w:pStyle w:val="Tabletext"/>
              <w:jc w:val="center"/>
              <w:rPr>
                <w:noProof/>
              </w:rPr>
            </w:pPr>
          </w:p>
        </w:tc>
        <w:tc>
          <w:tcPr>
            <w:tcW w:w="1134" w:type="dxa"/>
            <w:shd w:val="clear" w:color="auto" w:fill="auto"/>
          </w:tcPr>
          <w:p w14:paraId="1EE7A2D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75DF1E9" w14:textId="77777777" w:rsidR="00CA5901" w:rsidRPr="00D11B72" w:rsidRDefault="00CA5901" w:rsidP="00D12148">
            <w:pPr>
              <w:pStyle w:val="Tabletext"/>
              <w:jc w:val="center"/>
              <w:rPr>
                <w:noProof/>
              </w:rPr>
            </w:pPr>
          </w:p>
        </w:tc>
        <w:tc>
          <w:tcPr>
            <w:tcW w:w="1134" w:type="dxa"/>
            <w:shd w:val="clear" w:color="auto" w:fill="auto"/>
          </w:tcPr>
          <w:p w14:paraId="2A164426" w14:textId="77777777" w:rsidR="00CA5901" w:rsidRPr="00D11B72" w:rsidRDefault="00CA5901" w:rsidP="00D12148">
            <w:pPr>
              <w:pStyle w:val="Tabletext"/>
              <w:jc w:val="center"/>
            </w:pPr>
          </w:p>
        </w:tc>
        <w:tc>
          <w:tcPr>
            <w:tcW w:w="1134" w:type="dxa"/>
          </w:tcPr>
          <w:p w14:paraId="4886FC51" w14:textId="77777777" w:rsidR="00CA5901" w:rsidRPr="00D11B72" w:rsidRDefault="00CA5901" w:rsidP="00D12148">
            <w:pPr>
              <w:pStyle w:val="Tabletext"/>
              <w:jc w:val="center"/>
            </w:pPr>
          </w:p>
        </w:tc>
      </w:tr>
      <w:tr w:rsidR="00CA5901" w:rsidRPr="00D11B72" w14:paraId="1A03E445" w14:textId="7D8A9CAB" w:rsidTr="00003356">
        <w:trPr>
          <w:jc w:val="center"/>
        </w:trPr>
        <w:tc>
          <w:tcPr>
            <w:tcW w:w="3969" w:type="dxa"/>
            <w:shd w:val="clear" w:color="auto" w:fill="auto"/>
          </w:tcPr>
          <w:p w14:paraId="661172B1" w14:textId="77777777" w:rsidR="00CA5901" w:rsidRPr="00D11B72" w:rsidRDefault="00CA5901" w:rsidP="00D12148">
            <w:pPr>
              <w:pStyle w:val="Tabletext"/>
              <w:rPr>
                <w:noProof/>
              </w:rPr>
            </w:pPr>
            <w:r w:rsidRPr="00D11B72">
              <w:rPr>
                <w:noProof/>
              </w:rPr>
              <w:t>&lt;loop variable definition&gt;</w:t>
            </w:r>
          </w:p>
        </w:tc>
        <w:tc>
          <w:tcPr>
            <w:tcW w:w="1134" w:type="dxa"/>
            <w:shd w:val="clear" w:color="auto" w:fill="auto"/>
          </w:tcPr>
          <w:p w14:paraId="4669EEEE" w14:textId="77777777" w:rsidR="00CA5901" w:rsidRPr="00D11B72" w:rsidRDefault="00CA5901" w:rsidP="00D12148">
            <w:pPr>
              <w:pStyle w:val="Tabletext"/>
              <w:jc w:val="center"/>
              <w:rPr>
                <w:noProof/>
              </w:rPr>
            </w:pPr>
          </w:p>
        </w:tc>
        <w:tc>
          <w:tcPr>
            <w:tcW w:w="1134" w:type="dxa"/>
            <w:shd w:val="clear" w:color="auto" w:fill="auto"/>
          </w:tcPr>
          <w:p w14:paraId="68FFF94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09EF75" w14:textId="77777777" w:rsidR="00CA5901" w:rsidRPr="00D11B72" w:rsidRDefault="00CA5901" w:rsidP="00D12148">
            <w:pPr>
              <w:pStyle w:val="Tabletext"/>
              <w:jc w:val="center"/>
              <w:rPr>
                <w:noProof/>
              </w:rPr>
            </w:pPr>
          </w:p>
        </w:tc>
        <w:tc>
          <w:tcPr>
            <w:tcW w:w="1134" w:type="dxa"/>
            <w:shd w:val="clear" w:color="auto" w:fill="auto"/>
          </w:tcPr>
          <w:p w14:paraId="7B3421DC" w14:textId="77777777" w:rsidR="00CA5901" w:rsidRPr="00D11B72" w:rsidRDefault="00CA5901" w:rsidP="00D12148">
            <w:pPr>
              <w:pStyle w:val="Tabletext"/>
              <w:jc w:val="center"/>
            </w:pPr>
          </w:p>
        </w:tc>
        <w:tc>
          <w:tcPr>
            <w:tcW w:w="1134" w:type="dxa"/>
          </w:tcPr>
          <w:p w14:paraId="49A945E1" w14:textId="77777777" w:rsidR="00CA5901" w:rsidRPr="00D11B72" w:rsidRDefault="00CA5901" w:rsidP="00D12148">
            <w:pPr>
              <w:pStyle w:val="Tabletext"/>
              <w:jc w:val="center"/>
            </w:pPr>
          </w:p>
        </w:tc>
      </w:tr>
      <w:tr w:rsidR="00E60FE2" w:rsidRPr="00D11B72" w14:paraId="136B8B3B" w14:textId="77777777" w:rsidTr="00003356">
        <w:trPr>
          <w:jc w:val="center"/>
        </w:trPr>
        <w:tc>
          <w:tcPr>
            <w:tcW w:w="3969" w:type="dxa"/>
            <w:shd w:val="clear" w:color="auto" w:fill="auto"/>
          </w:tcPr>
          <w:p w14:paraId="6B6A697B" w14:textId="5B735D79" w:rsidR="00E60FE2" w:rsidRPr="00D11B72" w:rsidRDefault="00E60FE2" w:rsidP="00B9310D">
            <w:pPr>
              <w:pStyle w:val="Tabletext"/>
              <w:rPr>
                <w:noProof/>
              </w:rPr>
            </w:pPr>
            <w:r w:rsidRPr="00D11B72">
              <w:rPr>
                <w:noProof/>
              </w:rPr>
              <w:t>&lt;loop variable indication</w:t>
            </w:r>
            <w:r>
              <w:rPr>
                <w:noProof/>
              </w:rPr>
              <w:t xml:space="preserve"> identifier</w:t>
            </w:r>
            <w:r w:rsidRPr="00D11B72">
              <w:rPr>
                <w:noProof/>
              </w:rPr>
              <w:t>&gt;</w:t>
            </w:r>
          </w:p>
        </w:tc>
        <w:tc>
          <w:tcPr>
            <w:tcW w:w="1134" w:type="dxa"/>
            <w:shd w:val="clear" w:color="auto" w:fill="auto"/>
          </w:tcPr>
          <w:p w14:paraId="6C5D92AF" w14:textId="77777777" w:rsidR="00E60FE2" w:rsidRPr="00D11B72" w:rsidRDefault="00E60FE2" w:rsidP="00B9310D">
            <w:pPr>
              <w:pStyle w:val="Tabletext"/>
              <w:jc w:val="center"/>
              <w:rPr>
                <w:noProof/>
              </w:rPr>
            </w:pPr>
          </w:p>
        </w:tc>
        <w:tc>
          <w:tcPr>
            <w:tcW w:w="1134" w:type="dxa"/>
            <w:shd w:val="clear" w:color="auto" w:fill="auto"/>
          </w:tcPr>
          <w:p w14:paraId="5CD13F48" w14:textId="77777777" w:rsidR="00E60FE2" w:rsidRPr="00D11B72" w:rsidRDefault="00E60FE2" w:rsidP="00B9310D">
            <w:pPr>
              <w:pStyle w:val="Tabletext"/>
              <w:jc w:val="center"/>
              <w:rPr>
                <w:noProof/>
              </w:rPr>
            </w:pPr>
            <w:r w:rsidRPr="00D11B72">
              <w:rPr>
                <w:noProof/>
              </w:rPr>
              <w:t>defined</w:t>
            </w:r>
          </w:p>
        </w:tc>
        <w:tc>
          <w:tcPr>
            <w:tcW w:w="1134" w:type="dxa"/>
            <w:shd w:val="clear" w:color="auto" w:fill="auto"/>
          </w:tcPr>
          <w:p w14:paraId="627582CC" w14:textId="77777777" w:rsidR="00E60FE2" w:rsidRPr="00D11B72" w:rsidRDefault="00E60FE2" w:rsidP="00B9310D">
            <w:pPr>
              <w:pStyle w:val="Tabletext"/>
              <w:jc w:val="center"/>
              <w:rPr>
                <w:noProof/>
              </w:rPr>
            </w:pPr>
          </w:p>
        </w:tc>
        <w:tc>
          <w:tcPr>
            <w:tcW w:w="1134" w:type="dxa"/>
            <w:shd w:val="clear" w:color="auto" w:fill="auto"/>
          </w:tcPr>
          <w:p w14:paraId="5127BD8D" w14:textId="77777777" w:rsidR="00E60FE2" w:rsidRPr="00D11B72" w:rsidRDefault="00E60FE2" w:rsidP="00B9310D">
            <w:pPr>
              <w:pStyle w:val="Tabletext"/>
              <w:jc w:val="center"/>
            </w:pPr>
          </w:p>
        </w:tc>
        <w:tc>
          <w:tcPr>
            <w:tcW w:w="1134" w:type="dxa"/>
          </w:tcPr>
          <w:p w14:paraId="7C9FA435" w14:textId="77777777" w:rsidR="00E60FE2" w:rsidRPr="00D11B72" w:rsidRDefault="00E60FE2" w:rsidP="00B9310D">
            <w:pPr>
              <w:pStyle w:val="Tabletext"/>
              <w:jc w:val="center"/>
            </w:pPr>
          </w:p>
        </w:tc>
      </w:tr>
      <w:tr w:rsidR="00CA5901" w:rsidRPr="00D11B72" w14:paraId="2A8F9B6F" w14:textId="7DEAA905" w:rsidTr="00003356">
        <w:trPr>
          <w:jc w:val="center"/>
        </w:trPr>
        <w:tc>
          <w:tcPr>
            <w:tcW w:w="3969" w:type="dxa"/>
            <w:shd w:val="clear" w:color="auto" w:fill="auto"/>
          </w:tcPr>
          <w:p w14:paraId="2258DB8C" w14:textId="77777777" w:rsidR="00CA5901" w:rsidRPr="00D11B72" w:rsidRDefault="00CA5901" w:rsidP="00D12148">
            <w:pPr>
              <w:pStyle w:val="Tabletext"/>
              <w:rPr>
                <w:noProof/>
              </w:rPr>
            </w:pPr>
            <w:r w:rsidRPr="00D11B72">
              <w:rPr>
                <w:noProof/>
              </w:rPr>
              <w:t>&lt;loop variable indication&gt;</w:t>
            </w:r>
          </w:p>
        </w:tc>
        <w:tc>
          <w:tcPr>
            <w:tcW w:w="1134" w:type="dxa"/>
            <w:shd w:val="clear" w:color="auto" w:fill="auto"/>
          </w:tcPr>
          <w:p w14:paraId="45EB5157" w14:textId="77777777" w:rsidR="00CA5901" w:rsidRPr="00D11B72" w:rsidRDefault="00CA5901" w:rsidP="00D12148">
            <w:pPr>
              <w:pStyle w:val="Tabletext"/>
              <w:jc w:val="center"/>
              <w:rPr>
                <w:noProof/>
              </w:rPr>
            </w:pPr>
          </w:p>
        </w:tc>
        <w:tc>
          <w:tcPr>
            <w:tcW w:w="1134" w:type="dxa"/>
            <w:shd w:val="clear" w:color="auto" w:fill="auto"/>
          </w:tcPr>
          <w:p w14:paraId="6F9C5B6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C6AA434" w14:textId="77777777" w:rsidR="00CA5901" w:rsidRPr="00D11B72" w:rsidRDefault="00CA5901" w:rsidP="00D12148">
            <w:pPr>
              <w:pStyle w:val="Tabletext"/>
              <w:jc w:val="center"/>
              <w:rPr>
                <w:noProof/>
              </w:rPr>
            </w:pPr>
          </w:p>
        </w:tc>
        <w:tc>
          <w:tcPr>
            <w:tcW w:w="1134" w:type="dxa"/>
            <w:shd w:val="clear" w:color="auto" w:fill="auto"/>
          </w:tcPr>
          <w:p w14:paraId="022A446C" w14:textId="77777777" w:rsidR="00CA5901" w:rsidRPr="00D11B72" w:rsidRDefault="00CA5901" w:rsidP="00D12148">
            <w:pPr>
              <w:pStyle w:val="Tabletext"/>
              <w:jc w:val="center"/>
            </w:pPr>
          </w:p>
        </w:tc>
        <w:tc>
          <w:tcPr>
            <w:tcW w:w="1134" w:type="dxa"/>
          </w:tcPr>
          <w:p w14:paraId="2E630E51" w14:textId="77777777" w:rsidR="00CA5901" w:rsidRPr="00D11B72" w:rsidRDefault="00CA5901" w:rsidP="00D12148">
            <w:pPr>
              <w:pStyle w:val="Tabletext"/>
              <w:jc w:val="center"/>
            </w:pPr>
          </w:p>
        </w:tc>
      </w:tr>
      <w:tr w:rsidR="00CA5901" w:rsidRPr="00D11B72" w14:paraId="0FDB0FE8" w14:textId="292909AD" w:rsidTr="00003356">
        <w:trPr>
          <w:jc w:val="center"/>
        </w:trPr>
        <w:tc>
          <w:tcPr>
            <w:tcW w:w="3969" w:type="dxa"/>
            <w:shd w:val="clear" w:color="auto" w:fill="auto"/>
          </w:tcPr>
          <w:p w14:paraId="624AADA4" w14:textId="77777777" w:rsidR="00CA5901" w:rsidRPr="00D11B72" w:rsidRDefault="00CA5901" w:rsidP="00D12148">
            <w:pPr>
              <w:pStyle w:val="Tabletext"/>
              <w:rPr>
                <w:noProof/>
              </w:rPr>
            </w:pPr>
            <w:r w:rsidRPr="00D11B72">
              <w:rPr>
                <w:noProof/>
              </w:rPr>
              <w:t>&lt;lower bound&gt;</w:t>
            </w:r>
          </w:p>
        </w:tc>
        <w:tc>
          <w:tcPr>
            <w:tcW w:w="1134" w:type="dxa"/>
            <w:shd w:val="clear" w:color="auto" w:fill="auto"/>
          </w:tcPr>
          <w:p w14:paraId="65F465E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BF59239" w14:textId="77777777" w:rsidR="00CA5901" w:rsidRPr="00D11B72" w:rsidRDefault="00CA5901" w:rsidP="00D12148">
            <w:pPr>
              <w:pStyle w:val="Tabletext"/>
              <w:jc w:val="center"/>
              <w:rPr>
                <w:noProof/>
              </w:rPr>
            </w:pPr>
          </w:p>
        </w:tc>
        <w:tc>
          <w:tcPr>
            <w:tcW w:w="1134" w:type="dxa"/>
            <w:shd w:val="clear" w:color="auto" w:fill="auto"/>
          </w:tcPr>
          <w:p w14:paraId="46F78FF7" w14:textId="77777777" w:rsidR="00CA5901" w:rsidRPr="00D11B72" w:rsidRDefault="00CA5901" w:rsidP="00D12148">
            <w:pPr>
              <w:pStyle w:val="Tabletext"/>
              <w:jc w:val="center"/>
              <w:rPr>
                <w:noProof/>
              </w:rPr>
            </w:pPr>
          </w:p>
        </w:tc>
        <w:tc>
          <w:tcPr>
            <w:tcW w:w="1134" w:type="dxa"/>
            <w:shd w:val="clear" w:color="auto" w:fill="auto"/>
          </w:tcPr>
          <w:p w14:paraId="225AC8EE" w14:textId="77777777" w:rsidR="00CA5901" w:rsidRPr="00D11B72" w:rsidRDefault="00CA5901" w:rsidP="00D12148">
            <w:pPr>
              <w:pStyle w:val="Tabletext"/>
              <w:jc w:val="center"/>
            </w:pPr>
          </w:p>
        </w:tc>
        <w:tc>
          <w:tcPr>
            <w:tcW w:w="1134" w:type="dxa"/>
          </w:tcPr>
          <w:p w14:paraId="2664F9EE" w14:textId="77777777" w:rsidR="00CA5901" w:rsidRPr="00D11B72" w:rsidRDefault="00CA5901" w:rsidP="00D12148">
            <w:pPr>
              <w:pStyle w:val="Tabletext"/>
              <w:jc w:val="center"/>
            </w:pPr>
          </w:p>
        </w:tc>
      </w:tr>
      <w:tr w:rsidR="00CA5901" w:rsidRPr="00D11B72" w14:paraId="74817139" w14:textId="0AD4EF43" w:rsidTr="00003356">
        <w:trPr>
          <w:jc w:val="center"/>
        </w:trPr>
        <w:tc>
          <w:tcPr>
            <w:tcW w:w="3969" w:type="dxa"/>
            <w:shd w:val="clear" w:color="auto" w:fill="auto"/>
          </w:tcPr>
          <w:p w14:paraId="61FDE8A8" w14:textId="77777777" w:rsidR="00CA5901" w:rsidRPr="00D11B72" w:rsidRDefault="00CA5901" w:rsidP="00D12148">
            <w:pPr>
              <w:pStyle w:val="Tabletext"/>
              <w:rPr>
                <w:noProof/>
              </w:rPr>
            </w:pPr>
            <w:r w:rsidRPr="00D11B72">
              <w:rPr>
                <w:noProof/>
              </w:rPr>
              <w:t>&lt;lowercase letter&gt;</w:t>
            </w:r>
          </w:p>
        </w:tc>
        <w:tc>
          <w:tcPr>
            <w:tcW w:w="1134" w:type="dxa"/>
            <w:shd w:val="clear" w:color="auto" w:fill="auto"/>
          </w:tcPr>
          <w:p w14:paraId="64D369C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8D8442" w14:textId="77777777" w:rsidR="00CA5901" w:rsidRPr="00D11B72" w:rsidRDefault="00CA5901" w:rsidP="00D12148">
            <w:pPr>
              <w:pStyle w:val="Tabletext"/>
              <w:jc w:val="center"/>
              <w:rPr>
                <w:noProof/>
              </w:rPr>
            </w:pPr>
          </w:p>
        </w:tc>
        <w:tc>
          <w:tcPr>
            <w:tcW w:w="1134" w:type="dxa"/>
            <w:shd w:val="clear" w:color="auto" w:fill="auto"/>
          </w:tcPr>
          <w:p w14:paraId="59179BB6" w14:textId="77777777" w:rsidR="00CA5901" w:rsidRPr="00D11B72" w:rsidRDefault="00CA5901" w:rsidP="00D12148">
            <w:pPr>
              <w:pStyle w:val="Tabletext"/>
              <w:jc w:val="center"/>
              <w:rPr>
                <w:noProof/>
              </w:rPr>
            </w:pPr>
          </w:p>
        </w:tc>
        <w:tc>
          <w:tcPr>
            <w:tcW w:w="1134" w:type="dxa"/>
            <w:shd w:val="clear" w:color="auto" w:fill="auto"/>
          </w:tcPr>
          <w:p w14:paraId="79BD76BF" w14:textId="77777777" w:rsidR="00CA5901" w:rsidRPr="00D11B72" w:rsidRDefault="00CA5901" w:rsidP="00D12148">
            <w:pPr>
              <w:pStyle w:val="Tabletext"/>
              <w:jc w:val="center"/>
            </w:pPr>
          </w:p>
        </w:tc>
        <w:tc>
          <w:tcPr>
            <w:tcW w:w="1134" w:type="dxa"/>
          </w:tcPr>
          <w:p w14:paraId="25EBA1FA" w14:textId="77777777" w:rsidR="00CA5901" w:rsidRPr="00D11B72" w:rsidRDefault="00CA5901" w:rsidP="00D12148">
            <w:pPr>
              <w:pStyle w:val="Tabletext"/>
              <w:jc w:val="center"/>
            </w:pPr>
          </w:p>
        </w:tc>
      </w:tr>
      <w:tr w:rsidR="00CA5901" w:rsidRPr="00D11B72" w14:paraId="75905377" w14:textId="5BB1B5FB" w:rsidTr="00003356">
        <w:trPr>
          <w:jc w:val="center"/>
        </w:trPr>
        <w:tc>
          <w:tcPr>
            <w:tcW w:w="3969" w:type="dxa"/>
            <w:shd w:val="clear" w:color="auto" w:fill="auto"/>
          </w:tcPr>
          <w:p w14:paraId="24E19105" w14:textId="77777777" w:rsidR="00CA5901" w:rsidRPr="00D11B72" w:rsidRDefault="00CA5901" w:rsidP="00D12148">
            <w:pPr>
              <w:pStyle w:val="Tabletext"/>
              <w:rPr>
                <w:noProof/>
              </w:rPr>
            </w:pPr>
            <w:r w:rsidRPr="00D11B72">
              <w:rPr>
                <w:noProof/>
              </w:rPr>
              <w:t>&lt;macro actual parameter&gt;</w:t>
            </w:r>
          </w:p>
        </w:tc>
        <w:tc>
          <w:tcPr>
            <w:tcW w:w="1134" w:type="dxa"/>
            <w:shd w:val="clear" w:color="auto" w:fill="auto"/>
          </w:tcPr>
          <w:p w14:paraId="7C852349" w14:textId="77777777" w:rsidR="00CA5901" w:rsidRPr="00D11B72" w:rsidRDefault="00CA5901" w:rsidP="00D12148">
            <w:pPr>
              <w:pStyle w:val="Tabletext"/>
              <w:jc w:val="center"/>
              <w:rPr>
                <w:noProof/>
              </w:rPr>
            </w:pPr>
          </w:p>
        </w:tc>
        <w:tc>
          <w:tcPr>
            <w:tcW w:w="1134" w:type="dxa"/>
            <w:shd w:val="clear" w:color="auto" w:fill="auto"/>
          </w:tcPr>
          <w:p w14:paraId="1AA7A9B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D27D28A" w14:textId="77777777" w:rsidR="00CA5901" w:rsidRPr="00D11B72" w:rsidRDefault="00CA5901" w:rsidP="00D12148">
            <w:pPr>
              <w:pStyle w:val="Tabletext"/>
              <w:jc w:val="center"/>
              <w:rPr>
                <w:noProof/>
              </w:rPr>
            </w:pPr>
          </w:p>
        </w:tc>
        <w:tc>
          <w:tcPr>
            <w:tcW w:w="1134" w:type="dxa"/>
            <w:shd w:val="clear" w:color="auto" w:fill="auto"/>
          </w:tcPr>
          <w:p w14:paraId="6BC4BCEA" w14:textId="77777777" w:rsidR="00CA5901" w:rsidRPr="00D11B72" w:rsidRDefault="00CA5901" w:rsidP="00D12148">
            <w:pPr>
              <w:pStyle w:val="Tabletext"/>
              <w:jc w:val="center"/>
            </w:pPr>
          </w:p>
        </w:tc>
        <w:tc>
          <w:tcPr>
            <w:tcW w:w="1134" w:type="dxa"/>
          </w:tcPr>
          <w:p w14:paraId="4B9F46EF" w14:textId="77777777" w:rsidR="00CA5901" w:rsidRPr="00D11B72" w:rsidRDefault="00CA5901" w:rsidP="00D12148">
            <w:pPr>
              <w:pStyle w:val="Tabletext"/>
              <w:jc w:val="center"/>
            </w:pPr>
          </w:p>
        </w:tc>
      </w:tr>
      <w:tr w:rsidR="00CA5901" w:rsidRPr="00D11B72" w14:paraId="363388B7" w14:textId="3871161E" w:rsidTr="00003356">
        <w:trPr>
          <w:jc w:val="center"/>
        </w:trPr>
        <w:tc>
          <w:tcPr>
            <w:tcW w:w="3969" w:type="dxa"/>
            <w:shd w:val="clear" w:color="auto" w:fill="auto"/>
          </w:tcPr>
          <w:p w14:paraId="3CDF032D" w14:textId="77777777" w:rsidR="00CA5901" w:rsidRPr="00D11B72" w:rsidRDefault="00CA5901" w:rsidP="00D12148">
            <w:pPr>
              <w:pStyle w:val="Tabletext"/>
              <w:rPr>
                <w:noProof/>
              </w:rPr>
            </w:pPr>
            <w:r w:rsidRPr="00D11B72">
              <w:rPr>
                <w:noProof/>
              </w:rPr>
              <w:t>&lt;macro body&gt;</w:t>
            </w:r>
          </w:p>
        </w:tc>
        <w:tc>
          <w:tcPr>
            <w:tcW w:w="1134" w:type="dxa"/>
            <w:shd w:val="clear" w:color="auto" w:fill="auto"/>
          </w:tcPr>
          <w:p w14:paraId="5289B46E" w14:textId="77777777" w:rsidR="00CA5901" w:rsidRPr="00D11B72" w:rsidRDefault="00CA5901" w:rsidP="00D12148">
            <w:pPr>
              <w:pStyle w:val="Tabletext"/>
              <w:jc w:val="center"/>
              <w:rPr>
                <w:noProof/>
              </w:rPr>
            </w:pPr>
          </w:p>
        </w:tc>
        <w:tc>
          <w:tcPr>
            <w:tcW w:w="1134" w:type="dxa"/>
            <w:shd w:val="clear" w:color="auto" w:fill="auto"/>
          </w:tcPr>
          <w:p w14:paraId="07DBCD0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6567DE9" w14:textId="77777777" w:rsidR="00CA5901" w:rsidRPr="00D11B72" w:rsidRDefault="00CA5901" w:rsidP="00D12148">
            <w:pPr>
              <w:pStyle w:val="Tabletext"/>
              <w:jc w:val="center"/>
              <w:rPr>
                <w:noProof/>
              </w:rPr>
            </w:pPr>
          </w:p>
        </w:tc>
        <w:tc>
          <w:tcPr>
            <w:tcW w:w="1134" w:type="dxa"/>
            <w:shd w:val="clear" w:color="auto" w:fill="auto"/>
          </w:tcPr>
          <w:p w14:paraId="0F2915BC" w14:textId="77777777" w:rsidR="00CA5901" w:rsidRPr="00D11B72" w:rsidRDefault="00CA5901" w:rsidP="00D12148">
            <w:pPr>
              <w:pStyle w:val="Tabletext"/>
              <w:jc w:val="center"/>
            </w:pPr>
          </w:p>
        </w:tc>
        <w:tc>
          <w:tcPr>
            <w:tcW w:w="1134" w:type="dxa"/>
          </w:tcPr>
          <w:p w14:paraId="656A47D3" w14:textId="77777777" w:rsidR="00CA5901" w:rsidRPr="00D11B72" w:rsidRDefault="00CA5901" w:rsidP="00D12148">
            <w:pPr>
              <w:pStyle w:val="Tabletext"/>
              <w:jc w:val="center"/>
            </w:pPr>
          </w:p>
        </w:tc>
      </w:tr>
      <w:tr w:rsidR="00CA5901" w:rsidRPr="00D11B72" w14:paraId="783D5C27" w14:textId="39525C12" w:rsidTr="00003356">
        <w:trPr>
          <w:jc w:val="center"/>
        </w:trPr>
        <w:tc>
          <w:tcPr>
            <w:tcW w:w="3969" w:type="dxa"/>
            <w:shd w:val="clear" w:color="auto" w:fill="auto"/>
          </w:tcPr>
          <w:p w14:paraId="7210AFE4" w14:textId="77777777" w:rsidR="00CA5901" w:rsidRPr="00D11B72" w:rsidRDefault="00CA5901" w:rsidP="00D12148">
            <w:pPr>
              <w:pStyle w:val="Tabletext"/>
              <w:rPr>
                <w:noProof/>
              </w:rPr>
            </w:pPr>
            <w:r w:rsidRPr="00D11B72">
              <w:rPr>
                <w:noProof/>
              </w:rPr>
              <w:t>&lt;macro call body&gt;</w:t>
            </w:r>
          </w:p>
        </w:tc>
        <w:tc>
          <w:tcPr>
            <w:tcW w:w="1134" w:type="dxa"/>
            <w:shd w:val="clear" w:color="auto" w:fill="auto"/>
          </w:tcPr>
          <w:p w14:paraId="0538AEC0" w14:textId="77777777" w:rsidR="00CA5901" w:rsidRPr="00D11B72" w:rsidRDefault="00CA5901" w:rsidP="00D12148">
            <w:pPr>
              <w:pStyle w:val="Tabletext"/>
              <w:jc w:val="center"/>
              <w:rPr>
                <w:noProof/>
              </w:rPr>
            </w:pPr>
          </w:p>
        </w:tc>
        <w:tc>
          <w:tcPr>
            <w:tcW w:w="1134" w:type="dxa"/>
            <w:shd w:val="clear" w:color="auto" w:fill="auto"/>
          </w:tcPr>
          <w:p w14:paraId="6A94A50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38C2754" w14:textId="77777777" w:rsidR="00CA5901" w:rsidRPr="00D11B72" w:rsidRDefault="00CA5901" w:rsidP="00D12148">
            <w:pPr>
              <w:pStyle w:val="Tabletext"/>
              <w:jc w:val="center"/>
              <w:rPr>
                <w:noProof/>
              </w:rPr>
            </w:pPr>
          </w:p>
        </w:tc>
        <w:tc>
          <w:tcPr>
            <w:tcW w:w="1134" w:type="dxa"/>
            <w:shd w:val="clear" w:color="auto" w:fill="auto"/>
          </w:tcPr>
          <w:p w14:paraId="12CDB249" w14:textId="77777777" w:rsidR="00CA5901" w:rsidRPr="00D11B72" w:rsidRDefault="00CA5901" w:rsidP="00D12148">
            <w:pPr>
              <w:pStyle w:val="Tabletext"/>
              <w:jc w:val="center"/>
            </w:pPr>
          </w:p>
        </w:tc>
        <w:tc>
          <w:tcPr>
            <w:tcW w:w="1134" w:type="dxa"/>
          </w:tcPr>
          <w:p w14:paraId="27A2E007" w14:textId="77777777" w:rsidR="00CA5901" w:rsidRPr="00D11B72" w:rsidRDefault="00CA5901" w:rsidP="00D12148">
            <w:pPr>
              <w:pStyle w:val="Tabletext"/>
              <w:jc w:val="center"/>
            </w:pPr>
          </w:p>
        </w:tc>
      </w:tr>
      <w:tr w:rsidR="00CA5901" w:rsidRPr="00D11B72" w14:paraId="579C8AB5" w14:textId="2E793CF1" w:rsidTr="00003356">
        <w:trPr>
          <w:jc w:val="center"/>
        </w:trPr>
        <w:tc>
          <w:tcPr>
            <w:tcW w:w="3969" w:type="dxa"/>
            <w:shd w:val="clear" w:color="auto" w:fill="auto"/>
          </w:tcPr>
          <w:p w14:paraId="650548DD" w14:textId="77777777" w:rsidR="00CA5901" w:rsidRPr="00D11B72" w:rsidRDefault="00CA5901" w:rsidP="00D12148">
            <w:pPr>
              <w:pStyle w:val="Tabletext"/>
              <w:rPr>
                <w:noProof/>
              </w:rPr>
            </w:pPr>
            <w:r w:rsidRPr="00D11B72">
              <w:rPr>
                <w:noProof/>
              </w:rPr>
              <w:t>&lt;macro call&gt;</w:t>
            </w:r>
          </w:p>
        </w:tc>
        <w:tc>
          <w:tcPr>
            <w:tcW w:w="1134" w:type="dxa"/>
            <w:shd w:val="clear" w:color="auto" w:fill="auto"/>
          </w:tcPr>
          <w:p w14:paraId="16C93A80" w14:textId="77777777" w:rsidR="00CA5901" w:rsidRPr="00D11B72" w:rsidRDefault="00CA5901" w:rsidP="00D12148">
            <w:pPr>
              <w:pStyle w:val="Tabletext"/>
              <w:jc w:val="center"/>
              <w:rPr>
                <w:noProof/>
              </w:rPr>
            </w:pPr>
          </w:p>
        </w:tc>
        <w:tc>
          <w:tcPr>
            <w:tcW w:w="1134" w:type="dxa"/>
            <w:shd w:val="clear" w:color="auto" w:fill="auto"/>
          </w:tcPr>
          <w:p w14:paraId="40D60FC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F27FF82" w14:textId="77777777" w:rsidR="00CA5901" w:rsidRPr="00D11B72" w:rsidRDefault="00CA5901" w:rsidP="00D12148">
            <w:pPr>
              <w:pStyle w:val="Tabletext"/>
              <w:jc w:val="center"/>
              <w:rPr>
                <w:noProof/>
              </w:rPr>
            </w:pPr>
          </w:p>
        </w:tc>
        <w:tc>
          <w:tcPr>
            <w:tcW w:w="1134" w:type="dxa"/>
            <w:shd w:val="clear" w:color="auto" w:fill="auto"/>
          </w:tcPr>
          <w:p w14:paraId="6C822399" w14:textId="77777777" w:rsidR="00CA5901" w:rsidRPr="00D11B72" w:rsidRDefault="00CA5901" w:rsidP="00D12148">
            <w:pPr>
              <w:pStyle w:val="Tabletext"/>
              <w:jc w:val="center"/>
            </w:pPr>
          </w:p>
        </w:tc>
        <w:tc>
          <w:tcPr>
            <w:tcW w:w="1134" w:type="dxa"/>
          </w:tcPr>
          <w:p w14:paraId="7C23BF91" w14:textId="77777777" w:rsidR="00CA5901" w:rsidRPr="00D11B72" w:rsidRDefault="00CA5901" w:rsidP="00D12148">
            <w:pPr>
              <w:pStyle w:val="Tabletext"/>
              <w:jc w:val="center"/>
            </w:pPr>
          </w:p>
        </w:tc>
      </w:tr>
      <w:tr w:rsidR="00CA5901" w:rsidRPr="00D11B72" w14:paraId="40A07D08" w14:textId="02790B9A" w:rsidTr="00003356">
        <w:trPr>
          <w:jc w:val="center"/>
        </w:trPr>
        <w:tc>
          <w:tcPr>
            <w:tcW w:w="3969" w:type="dxa"/>
            <w:shd w:val="clear" w:color="auto" w:fill="auto"/>
          </w:tcPr>
          <w:p w14:paraId="2B8231C6" w14:textId="77777777" w:rsidR="00CA5901" w:rsidRPr="00D11B72" w:rsidRDefault="00CA5901" w:rsidP="00D12148">
            <w:pPr>
              <w:pStyle w:val="Tabletext"/>
              <w:rPr>
                <w:noProof/>
              </w:rPr>
            </w:pPr>
            <w:r w:rsidRPr="00D11B72">
              <w:rPr>
                <w:noProof/>
              </w:rPr>
              <w:t>&lt;macro definition&gt;</w:t>
            </w:r>
          </w:p>
        </w:tc>
        <w:tc>
          <w:tcPr>
            <w:tcW w:w="1134" w:type="dxa"/>
            <w:shd w:val="clear" w:color="auto" w:fill="auto"/>
          </w:tcPr>
          <w:p w14:paraId="3CBC419C" w14:textId="77777777" w:rsidR="00CA5901" w:rsidRPr="00D11B72" w:rsidRDefault="00CA5901" w:rsidP="00D12148">
            <w:pPr>
              <w:pStyle w:val="Tabletext"/>
              <w:jc w:val="center"/>
              <w:rPr>
                <w:noProof/>
              </w:rPr>
            </w:pPr>
          </w:p>
        </w:tc>
        <w:tc>
          <w:tcPr>
            <w:tcW w:w="1134" w:type="dxa"/>
            <w:shd w:val="clear" w:color="auto" w:fill="auto"/>
          </w:tcPr>
          <w:p w14:paraId="1D2DDED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3CB4197" w14:textId="77777777" w:rsidR="00CA5901" w:rsidRPr="00D11B72" w:rsidRDefault="00CA5901" w:rsidP="00D12148">
            <w:pPr>
              <w:pStyle w:val="Tabletext"/>
              <w:jc w:val="center"/>
              <w:rPr>
                <w:noProof/>
              </w:rPr>
            </w:pPr>
          </w:p>
        </w:tc>
        <w:tc>
          <w:tcPr>
            <w:tcW w:w="1134" w:type="dxa"/>
            <w:shd w:val="clear" w:color="auto" w:fill="auto"/>
          </w:tcPr>
          <w:p w14:paraId="27A00304" w14:textId="77777777" w:rsidR="00CA5901" w:rsidRPr="00D11B72" w:rsidRDefault="00CA5901" w:rsidP="00D12148">
            <w:pPr>
              <w:pStyle w:val="Tabletext"/>
              <w:jc w:val="center"/>
            </w:pPr>
          </w:p>
        </w:tc>
        <w:tc>
          <w:tcPr>
            <w:tcW w:w="1134" w:type="dxa"/>
          </w:tcPr>
          <w:p w14:paraId="78BEB20A" w14:textId="77777777" w:rsidR="00CA5901" w:rsidRPr="00D11B72" w:rsidRDefault="00CA5901" w:rsidP="00D12148">
            <w:pPr>
              <w:pStyle w:val="Tabletext"/>
              <w:jc w:val="center"/>
            </w:pPr>
          </w:p>
        </w:tc>
      </w:tr>
      <w:tr w:rsidR="00CA5901" w:rsidRPr="00D11B72" w14:paraId="71A38566" w14:textId="46C11216" w:rsidTr="00003356">
        <w:trPr>
          <w:jc w:val="center"/>
        </w:trPr>
        <w:tc>
          <w:tcPr>
            <w:tcW w:w="3969" w:type="dxa"/>
            <w:shd w:val="clear" w:color="auto" w:fill="auto"/>
          </w:tcPr>
          <w:p w14:paraId="67E967CE" w14:textId="77777777" w:rsidR="00CA5901" w:rsidRPr="00D11B72" w:rsidRDefault="00CA5901" w:rsidP="00D12148">
            <w:pPr>
              <w:pStyle w:val="Tabletext"/>
              <w:rPr>
                <w:noProof/>
              </w:rPr>
            </w:pPr>
            <w:r w:rsidRPr="00D11B72">
              <w:rPr>
                <w:noProof/>
              </w:rPr>
              <w:t>&lt;macro formal parameter&gt;</w:t>
            </w:r>
          </w:p>
        </w:tc>
        <w:tc>
          <w:tcPr>
            <w:tcW w:w="1134" w:type="dxa"/>
            <w:shd w:val="clear" w:color="auto" w:fill="auto"/>
          </w:tcPr>
          <w:p w14:paraId="00404A1E" w14:textId="77777777" w:rsidR="00CA5901" w:rsidRPr="00D11B72" w:rsidRDefault="00CA5901" w:rsidP="00D12148">
            <w:pPr>
              <w:pStyle w:val="Tabletext"/>
              <w:jc w:val="center"/>
              <w:rPr>
                <w:noProof/>
              </w:rPr>
            </w:pPr>
          </w:p>
        </w:tc>
        <w:tc>
          <w:tcPr>
            <w:tcW w:w="1134" w:type="dxa"/>
            <w:shd w:val="clear" w:color="auto" w:fill="auto"/>
          </w:tcPr>
          <w:p w14:paraId="3D68132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CB47A9E" w14:textId="77777777" w:rsidR="00CA5901" w:rsidRPr="00D11B72" w:rsidRDefault="00CA5901" w:rsidP="00D12148">
            <w:pPr>
              <w:pStyle w:val="Tabletext"/>
              <w:jc w:val="center"/>
              <w:rPr>
                <w:noProof/>
              </w:rPr>
            </w:pPr>
          </w:p>
        </w:tc>
        <w:tc>
          <w:tcPr>
            <w:tcW w:w="1134" w:type="dxa"/>
            <w:shd w:val="clear" w:color="auto" w:fill="auto"/>
          </w:tcPr>
          <w:p w14:paraId="12D0DC63" w14:textId="77777777" w:rsidR="00CA5901" w:rsidRPr="00D11B72" w:rsidRDefault="00CA5901" w:rsidP="00D12148">
            <w:pPr>
              <w:pStyle w:val="Tabletext"/>
              <w:jc w:val="center"/>
            </w:pPr>
          </w:p>
        </w:tc>
        <w:tc>
          <w:tcPr>
            <w:tcW w:w="1134" w:type="dxa"/>
          </w:tcPr>
          <w:p w14:paraId="77DFA87C" w14:textId="77777777" w:rsidR="00CA5901" w:rsidRPr="00D11B72" w:rsidRDefault="00CA5901" w:rsidP="00D12148">
            <w:pPr>
              <w:pStyle w:val="Tabletext"/>
              <w:jc w:val="center"/>
            </w:pPr>
          </w:p>
        </w:tc>
      </w:tr>
      <w:tr w:rsidR="00CA5901" w:rsidRPr="00D11B72" w14:paraId="12CF088D" w14:textId="5A4F9CB9" w:rsidTr="00003356">
        <w:trPr>
          <w:jc w:val="center"/>
        </w:trPr>
        <w:tc>
          <w:tcPr>
            <w:tcW w:w="3969" w:type="dxa"/>
            <w:shd w:val="clear" w:color="auto" w:fill="auto"/>
          </w:tcPr>
          <w:p w14:paraId="2941862E" w14:textId="77777777" w:rsidR="00CA5901" w:rsidRPr="00D11B72" w:rsidRDefault="00CA5901" w:rsidP="00D12148">
            <w:pPr>
              <w:pStyle w:val="Tabletext"/>
              <w:rPr>
                <w:noProof/>
              </w:rPr>
            </w:pPr>
            <w:r w:rsidRPr="00D11B72">
              <w:rPr>
                <w:noProof/>
              </w:rPr>
              <w:t>&lt;macro formal parameters&gt;</w:t>
            </w:r>
          </w:p>
        </w:tc>
        <w:tc>
          <w:tcPr>
            <w:tcW w:w="1134" w:type="dxa"/>
            <w:shd w:val="clear" w:color="auto" w:fill="auto"/>
          </w:tcPr>
          <w:p w14:paraId="51C54A62" w14:textId="77777777" w:rsidR="00CA5901" w:rsidRPr="00D11B72" w:rsidRDefault="00CA5901" w:rsidP="00D12148">
            <w:pPr>
              <w:pStyle w:val="Tabletext"/>
              <w:jc w:val="center"/>
              <w:rPr>
                <w:noProof/>
              </w:rPr>
            </w:pPr>
          </w:p>
        </w:tc>
        <w:tc>
          <w:tcPr>
            <w:tcW w:w="1134" w:type="dxa"/>
            <w:shd w:val="clear" w:color="auto" w:fill="auto"/>
          </w:tcPr>
          <w:p w14:paraId="18C369D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BC14271" w14:textId="77777777" w:rsidR="00CA5901" w:rsidRPr="00D11B72" w:rsidRDefault="00CA5901" w:rsidP="00D12148">
            <w:pPr>
              <w:pStyle w:val="Tabletext"/>
              <w:jc w:val="center"/>
              <w:rPr>
                <w:noProof/>
              </w:rPr>
            </w:pPr>
          </w:p>
        </w:tc>
        <w:tc>
          <w:tcPr>
            <w:tcW w:w="1134" w:type="dxa"/>
            <w:shd w:val="clear" w:color="auto" w:fill="auto"/>
          </w:tcPr>
          <w:p w14:paraId="601EA5E4" w14:textId="77777777" w:rsidR="00CA5901" w:rsidRPr="00D11B72" w:rsidRDefault="00CA5901" w:rsidP="00D12148">
            <w:pPr>
              <w:pStyle w:val="Tabletext"/>
              <w:jc w:val="center"/>
            </w:pPr>
          </w:p>
        </w:tc>
        <w:tc>
          <w:tcPr>
            <w:tcW w:w="1134" w:type="dxa"/>
          </w:tcPr>
          <w:p w14:paraId="3B3C52D4" w14:textId="77777777" w:rsidR="00CA5901" w:rsidRPr="00D11B72" w:rsidRDefault="00CA5901" w:rsidP="00D12148">
            <w:pPr>
              <w:pStyle w:val="Tabletext"/>
              <w:jc w:val="center"/>
            </w:pPr>
          </w:p>
        </w:tc>
      </w:tr>
      <w:tr w:rsidR="00CA5901" w:rsidRPr="00D11B72" w14:paraId="37E81CDE" w14:textId="14425EE4" w:rsidTr="00003356">
        <w:trPr>
          <w:jc w:val="center"/>
        </w:trPr>
        <w:tc>
          <w:tcPr>
            <w:tcW w:w="3969" w:type="dxa"/>
            <w:shd w:val="clear" w:color="auto" w:fill="auto"/>
          </w:tcPr>
          <w:p w14:paraId="2B87D234" w14:textId="77777777" w:rsidR="00CA5901" w:rsidRPr="00D11B72" w:rsidRDefault="00CA5901" w:rsidP="00D12148">
            <w:pPr>
              <w:pStyle w:val="Tabletext"/>
              <w:rPr>
                <w:noProof/>
              </w:rPr>
            </w:pPr>
            <w:r w:rsidRPr="00D11B72">
              <w:rPr>
                <w:noProof/>
              </w:rPr>
              <w:t>&lt;macro parameter&gt;</w:t>
            </w:r>
          </w:p>
        </w:tc>
        <w:tc>
          <w:tcPr>
            <w:tcW w:w="1134" w:type="dxa"/>
            <w:shd w:val="clear" w:color="auto" w:fill="auto"/>
          </w:tcPr>
          <w:p w14:paraId="1497EB96" w14:textId="77777777" w:rsidR="00CA5901" w:rsidRPr="00D11B72" w:rsidRDefault="00CA5901" w:rsidP="00D12148">
            <w:pPr>
              <w:pStyle w:val="Tabletext"/>
              <w:jc w:val="center"/>
              <w:rPr>
                <w:noProof/>
              </w:rPr>
            </w:pPr>
          </w:p>
        </w:tc>
        <w:tc>
          <w:tcPr>
            <w:tcW w:w="1134" w:type="dxa"/>
            <w:shd w:val="clear" w:color="auto" w:fill="auto"/>
          </w:tcPr>
          <w:p w14:paraId="2335930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956AD4A" w14:textId="77777777" w:rsidR="00CA5901" w:rsidRPr="00D11B72" w:rsidRDefault="00CA5901" w:rsidP="00D12148">
            <w:pPr>
              <w:pStyle w:val="Tabletext"/>
              <w:jc w:val="center"/>
              <w:rPr>
                <w:noProof/>
              </w:rPr>
            </w:pPr>
          </w:p>
        </w:tc>
        <w:tc>
          <w:tcPr>
            <w:tcW w:w="1134" w:type="dxa"/>
            <w:shd w:val="clear" w:color="auto" w:fill="auto"/>
          </w:tcPr>
          <w:p w14:paraId="6D42D4BC" w14:textId="77777777" w:rsidR="00CA5901" w:rsidRPr="00D11B72" w:rsidRDefault="00CA5901" w:rsidP="00D12148">
            <w:pPr>
              <w:pStyle w:val="Tabletext"/>
              <w:jc w:val="center"/>
            </w:pPr>
          </w:p>
        </w:tc>
        <w:tc>
          <w:tcPr>
            <w:tcW w:w="1134" w:type="dxa"/>
          </w:tcPr>
          <w:p w14:paraId="513F1C6E" w14:textId="77777777" w:rsidR="00CA5901" w:rsidRPr="00D11B72" w:rsidRDefault="00CA5901" w:rsidP="00D12148">
            <w:pPr>
              <w:pStyle w:val="Tabletext"/>
              <w:jc w:val="center"/>
            </w:pPr>
          </w:p>
        </w:tc>
      </w:tr>
      <w:tr w:rsidR="00CA5901" w:rsidRPr="00D11B72" w14:paraId="3AD7C913" w14:textId="7D328C5D" w:rsidTr="00003356">
        <w:trPr>
          <w:jc w:val="center"/>
        </w:trPr>
        <w:tc>
          <w:tcPr>
            <w:tcW w:w="3969" w:type="dxa"/>
            <w:shd w:val="clear" w:color="auto" w:fill="auto"/>
          </w:tcPr>
          <w:p w14:paraId="5EA85221" w14:textId="77777777" w:rsidR="00CA5901" w:rsidRPr="00D11B72" w:rsidRDefault="00CA5901" w:rsidP="00D12148">
            <w:pPr>
              <w:pStyle w:val="Tabletext"/>
              <w:rPr>
                <w:noProof/>
              </w:rPr>
            </w:pPr>
            <w:r w:rsidRPr="00D11B72">
              <w:rPr>
                <w:noProof/>
              </w:rPr>
              <w:t>&lt;macro symbol&gt;</w:t>
            </w:r>
          </w:p>
        </w:tc>
        <w:tc>
          <w:tcPr>
            <w:tcW w:w="1134" w:type="dxa"/>
            <w:shd w:val="clear" w:color="auto" w:fill="auto"/>
          </w:tcPr>
          <w:p w14:paraId="7A63A1E3" w14:textId="77777777" w:rsidR="00CA5901" w:rsidRPr="00D11B72" w:rsidRDefault="00CA5901" w:rsidP="00D12148">
            <w:pPr>
              <w:pStyle w:val="Tabletext"/>
              <w:jc w:val="center"/>
              <w:rPr>
                <w:noProof/>
              </w:rPr>
            </w:pPr>
          </w:p>
        </w:tc>
        <w:tc>
          <w:tcPr>
            <w:tcW w:w="1134" w:type="dxa"/>
            <w:shd w:val="clear" w:color="auto" w:fill="auto"/>
          </w:tcPr>
          <w:p w14:paraId="5B4682DD" w14:textId="77777777" w:rsidR="00CA5901" w:rsidRPr="00D11B72" w:rsidRDefault="00CA5901" w:rsidP="00D12148">
            <w:pPr>
              <w:pStyle w:val="Tabletext"/>
              <w:jc w:val="center"/>
            </w:pPr>
          </w:p>
        </w:tc>
        <w:tc>
          <w:tcPr>
            <w:tcW w:w="1134" w:type="dxa"/>
            <w:shd w:val="clear" w:color="auto" w:fill="auto"/>
          </w:tcPr>
          <w:p w14:paraId="3B174CC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7EA1943" w14:textId="77777777" w:rsidR="00CA5901" w:rsidRPr="00D11B72" w:rsidRDefault="00CA5901" w:rsidP="00D12148">
            <w:pPr>
              <w:pStyle w:val="Tabletext"/>
              <w:jc w:val="center"/>
            </w:pPr>
          </w:p>
        </w:tc>
        <w:tc>
          <w:tcPr>
            <w:tcW w:w="1134" w:type="dxa"/>
          </w:tcPr>
          <w:p w14:paraId="173FB4EA" w14:textId="77777777" w:rsidR="00CA5901" w:rsidRPr="00D11B72" w:rsidRDefault="00CA5901" w:rsidP="00D12148">
            <w:pPr>
              <w:pStyle w:val="Tabletext"/>
              <w:jc w:val="center"/>
            </w:pPr>
          </w:p>
        </w:tc>
      </w:tr>
      <w:tr w:rsidR="000C6CA8" w:rsidRPr="00D11B72" w14:paraId="6280D50E" w14:textId="77777777" w:rsidTr="00003356">
        <w:trPr>
          <w:jc w:val="center"/>
        </w:trPr>
        <w:tc>
          <w:tcPr>
            <w:tcW w:w="3969" w:type="dxa"/>
            <w:shd w:val="clear" w:color="auto" w:fill="auto"/>
          </w:tcPr>
          <w:p w14:paraId="3DDDA8D3" w14:textId="085D01AA" w:rsidR="000C6CA8" w:rsidRPr="00D11B72" w:rsidRDefault="000C6CA8" w:rsidP="000C6CA8">
            <w:pPr>
              <w:pStyle w:val="Tabletext"/>
              <w:rPr>
                <w:noProof/>
              </w:rPr>
            </w:pPr>
            <w:r w:rsidRPr="00D11B72">
              <w:rPr>
                <w:noProof/>
              </w:rPr>
              <w:t>&lt;</w:t>
            </w:r>
            <w:r>
              <w:rPr>
                <w:noProof/>
              </w:rPr>
              <w:t>mandatory field</w:t>
            </w:r>
            <w:r w:rsidRPr="00D11B72">
              <w:rPr>
                <w:noProof/>
              </w:rPr>
              <w:t>&gt;</w:t>
            </w:r>
          </w:p>
        </w:tc>
        <w:tc>
          <w:tcPr>
            <w:tcW w:w="1134" w:type="dxa"/>
            <w:shd w:val="clear" w:color="auto" w:fill="auto"/>
          </w:tcPr>
          <w:p w14:paraId="7BA2728D" w14:textId="77777777" w:rsidR="000C6CA8" w:rsidRPr="00D11B72" w:rsidRDefault="000C6CA8" w:rsidP="00B9310D">
            <w:pPr>
              <w:pStyle w:val="Tabletext"/>
              <w:jc w:val="center"/>
              <w:rPr>
                <w:noProof/>
              </w:rPr>
            </w:pPr>
            <w:r w:rsidRPr="00D11B72">
              <w:rPr>
                <w:noProof/>
              </w:rPr>
              <w:t>defined</w:t>
            </w:r>
          </w:p>
        </w:tc>
        <w:tc>
          <w:tcPr>
            <w:tcW w:w="1134" w:type="dxa"/>
            <w:shd w:val="clear" w:color="auto" w:fill="auto"/>
          </w:tcPr>
          <w:p w14:paraId="22118B81" w14:textId="77777777" w:rsidR="000C6CA8" w:rsidRPr="00D11B72" w:rsidRDefault="000C6CA8" w:rsidP="00B9310D">
            <w:pPr>
              <w:pStyle w:val="Tabletext"/>
              <w:jc w:val="center"/>
            </w:pPr>
          </w:p>
        </w:tc>
        <w:tc>
          <w:tcPr>
            <w:tcW w:w="1134" w:type="dxa"/>
            <w:shd w:val="clear" w:color="auto" w:fill="auto"/>
          </w:tcPr>
          <w:p w14:paraId="16218625" w14:textId="77777777" w:rsidR="000C6CA8" w:rsidRPr="00D11B72" w:rsidRDefault="000C6CA8" w:rsidP="00B9310D">
            <w:pPr>
              <w:pStyle w:val="Tabletext"/>
              <w:jc w:val="center"/>
              <w:rPr>
                <w:noProof/>
              </w:rPr>
            </w:pPr>
          </w:p>
        </w:tc>
        <w:tc>
          <w:tcPr>
            <w:tcW w:w="1134" w:type="dxa"/>
            <w:shd w:val="clear" w:color="auto" w:fill="auto"/>
          </w:tcPr>
          <w:p w14:paraId="1F23E859" w14:textId="77777777" w:rsidR="000C6CA8" w:rsidRPr="00D11B72" w:rsidRDefault="000C6CA8" w:rsidP="00B9310D">
            <w:pPr>
              <w:pStyle w:val="Tabletext"/>
              <w:jc w:val="center"/>
            </w:pPr>
          </w:p>
        </w:tc>
        <w:tc>
          <w:tcPr>
            <w:tcW w:w="1134" w:type="dxa"/>
          </w:tcPr>
          <w:p w14:paraId="3F956CEF" w14:textId="77777777" w:rsidR="000C6CA8" w:rsidRPr="00D11B72" w:rsidRDefault="000C6CA8" w:rsidP="00B9310D">
            <w:pPr>
              <w:pStyle w:val="Tabletext"/>
              <w:jc w:val="center"/>
            </w:pPr>
          </w:p>
        </w:tc>
      </w:tr>
      <w:tr w:rsidR="00CA5901" w:rsidRPr="00D11B72" w14:paraId="16ACD716" w14:textId="020C227E" w:rsidTr="00003356">
        <w:trPr>
          <w:jc w:val="center"/>
        </w:trPr>
        <w:tc>
          <w:tcPr>
            <w:tcW w:w="3969" w:type="dxa"/>
            <w:shd w:val="clear" w:color="auto" w:fill="auto"/>
          </w:tcPr>
          <w:p w14:paraId="0349BE6A" w14:textId="77777777" w:rsidR="00CA5901" w:rsidRPr="00D11B72" w:rsidRDefault="00CA5901" w:rsidP="00D12148">
            <w:pPr>
              <w:pStyle w:val="Tabletext"/>
              <w:rPr>
                <w:noProof/>
              </w:rPr>
            </w:pPr>
            <w:r w:rsidRPr="00D11B72">
              <w:rPr>
                <w:noProof/>
              </w:rPr>
              <w:t>&lt;maximum number&gt;</w:t>
            </w:r>
          </w:p>
        </w:tc>
        <w:tc>
          <w:tcPr>
            <w:tcW w:w="1134" w:type="dxa"/>
            <w:shd w:val="clear" w:color="auto" w:fill="auto"/>
          </w:tcPr>
          <w:p w14:paraId="3F1A9A3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A99E752" w14:textId="77777777" w:rsidR="00CA5901" w:rsidRPr="00D11B72" w:rsidRDefault="00CA5901" w:rsidP="00D12148">
            <w:pPr>
              <w:pStyle w:val="Tabletext"/>
              <w:jc w:val="center"/>
            </w:pPr>
          </w:p>
        </w:tc>
        <w:tc>
          <w:tcPr>
            <w:tcW w:w="1134" w:type="dxa"/>
            <w:shd w:val="clear" w:color="auto" w:fill="auto"/>
          </w:tcPr>
          <w:p w14:paraId="7D4C3B5B" w14:textId="77777777" w:rsidR="00CA5901" w:rsidRPr="00D11B72" w:rsidRDefault="00CA5901" w:rsidP="00D12148">
            <w:pPr>
              <w:pStyle w:val="Tabletext"/>
              <w:jc w:val="center"/>
              <w:rPr>
                <w:noProof/>
              </w:rPr>
            </w:pPr>
          </w:p>
        </w:tc>
        <w:tc>
          <w:tcPr>
            <w:tcW w:w="1134" w:type="dxa"/>
            <w:shd w:val="clear" w:color="auto" w:fill="auto"/>
          </w:tcPr>
          <w:p w14:paraId="708E1AF3" w14:textId="77777777" w:rsidR="00CA5901" w:rsidRPr="00D11B72" w:rsidRDefault="00CA5901" w:rsidP="00D12148">
            <w:pPr>
              <w:pStyle w:val="Tabletext"/>
              <w:jc w:val="center"/>
            </w:pPr>
          </w:p>
        </w:tc>
        <w:tc>
          <w:tcPr>
            <w:tcW w:w="1134" w:type="dxa"/>
          </w:tcPr>
          <w:p w14:paraId="2693F911" w14:textId="77777777" w:rsidR="00CA5901" w:rsidRPr="00D11B72" w:rsidRDefault="00CA5901" w:rsidP="00D12148">
            <w:pPr>
              <w:pStyle w:val="Tabletext"/>
              <w:jc w:val="center"/>
            </w:pPr>
          </w:p>
        </w:tc>
      </w:tr>
      <w:tr w:rsidR="00CA5901" w:rsidRPr="00D11B72" w14:paraId="16E85874" w14:textId="15C6CAFC" w:rsidTr="00003356">
        <w:trPr>
          <w:jc w:val="center"/>
        </w:trPr>
        <w:tc>
          <w:tcPr>
            <w:tcW w:w="3969" w:type="dxa"/>
            <w:shd w:val="clear" w:color="auto" w:fill="auto"/>
          </w:tcPr>
          <w:p w14:paraId="7FC435BD" w14:textId="77777777" w:rsidR="00CA5901" w:rsidRPr="00D11B72" w:rsidRDefault="00CA5901" w:rsidP="00D12148">
            <w:pPr>
              <w:pStyle w:val="Tabletext"/>
              <w:rPr>
                <w:noProof/>
              </w:rPr>
            </w:pPr>
            <w:r w:rsidRPr="00D11B72">
              <w:rPr>
                <w:noProof/>
              </w:rPr>
              <w:t>&lt;merge area&gt;</w:t>
            </w:r>
          </w:p>
        </w:tc>
        <w:tc>
          <w:tcPr>
            <w:tcW w:w="1134" w:type="dxa"/>
            <w:shd w:val="clear" w:color="auto" w:fill="auto"/>
          </w:tcPr>
          <w:p w14:paraId="254E9031" w14:textId="77777777" w:rsidR="00CA5901" w:rsidRPr="00D11B72" w:rsidRDefault="00CA5901" w:rsidP="00D12148">
            <w:pPr>
              <w:pStyle w:val="Tabletext"/>
              <w:jc w:val="center"/>
              <w:rPr>
                <w:noProof/>
              </w:rPr>
            </w:pPr>
          </w:p>
        </w:tc>
        <w:tc>
          <w:tcPr>
            <w:tcW w:w="1134" w:type="dxa"/>
            <w:shd w:val="clear" w:color="auto" w:fill="auto"/>
          </w:tcPr>
          <w:p w14:paraId="51FE7D71" w14:textId="77777777" w:rsidR="00CA5901" w:rsidRPr="00D11B72" w:rsidRDefault="00CA5901" w:rsidP="00D12148">
            <w:pPr>
              <w:pStyle w:val="Tabletext"/>
              <w:jc w:val="center"/>
            </w:pPr>
          </w:p>
        </w:tc>
        <w:tc>
          <w:tcPr>
            <w:tcW w:w="1134" w:type="dxa"/>
            <w:shd w:val="clear" w:color="auto" w:fill="auto"/>
          </w:tcPr>
          <w:p w14:paraId="2B1F497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5340C3" w14:textId="77777777" w:rsidR="00CA5901" w:rsidRPr="00D11B72" w:rsidRDefault="00CA5901" w:rsidP="00D12148">
            <w:pPr>
              <w:pStyle w:val="Tabletext"/>
              <w:jc w:val="center"/>
            </w:pPr>
          </w:p>
        </w:tc>
        <w:tc>
          <w:tcPr>
            <w:tcW w:w="1134" w:type="dxa"/>
          </w:tcPr>
          <w:p w14:paraId="0665ECCF" w14:textId="77777777" w:rsidR="00CA5901" w:rsidRPr="00D11B72" w:rsidRDefault="00CA5901" w:rsidP="00D12148">
            <w:pPr>
              <w:pStyle w:val="Tabletext"/>
              <w:jc w:val="center"/>
            </w:pPr>
          </w:p>
        </w:tc>
      </w:tr>
      <w:tr w:rsidR="00CA5901" w:rsidRPr="00D11B72" w14:paraId="4D544721" w14:textId="0F3A6AB6" w:rsidTr="00003356">
        <w:trPr>
          <w:jc w:val="center"/>
        </w:trPr>
        <w:tc>
          <w:tcPr>
            <w:tcW w:w="3969" w:type="dxa"/>
            <w:shd w:val="clear" w:color="auto" w:fill="auto"/>
          </w:tcPr>
          <w:p w14:paraId="6A9604EC" w14:textId="77777777" w:rsidR="00CA5901" w:rsidRPr="00D11B72" w:rsidRDefault="00CA5901" w:rsidP="00D12148">
            <w:pPr>
              <w:pStyle w:val="Tabletext"/>
              <w:rPr>
                <w:noProof/>
              </w:rPr>
            </w:pPr>
            <w:r w:rsidRPr="00D11B72">
              <w:rPr>
                <w:noProof/>
              </w:rPr>
              <w:t>&lt;merge symbol&gt;</w:t>
            </w:r>
          </w:p>
        </w:tc>
        <w:tc>
          <w:tcPr>
            <w:tcW w:w="1134" w:type="dxa"/>
            <w:shd w:val="clear" w:color="auto" w:fill="auto"/>
          </w:tcPr>
          <w:p w14:paraId="1847C713" w14:textId="77777777" w:rsidR="00CA5901" w:rsidRPr="00D11B72" w:rsidRDefault="00CA5901" w:rsidP="00D12148">
            <w:pPr>
              <w:pStyle w:val="Tabletext"/>
              <w:jc w:val="center"/>
              <w:rPr>
                <w:noProof/>
              </w:rPr>
            </w:pPr>
          </w:p>
        </w:tc>
        <w:tc>
          <w:tcPr>
            <w:tcW w:w="1134" w:type="dxa"/>
            <w:shd w:val="clear" w:color="auto" w:fill="auto"/>
          </w:tcPr>
          <w:p w14:paraId="14ACE89D" w14:textId="77777777" w:rsidR="00CA5901" w:rsidRPr="00D11B72" w:rsidRDefault="00CA5901" w:rsidP="00D12148">
            <w:pPr>
              <w:pStyle w:val="Tabletext"/>
              <w:jc w:val="center"/>
            </w:pPr>
          </w:p>
        </w:tc>
        <w:tc>
          <w:tcPr>
            <w:tcW w:w="1134" w:type="dxa"/>
            <w:shd w:val="clear" w:color="auto" w:fill="auto"/>
          </w:tcPr>
          <w:p w14:paraId="4864982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62E67E3" w14:textId="77777777" w:rsidR="00CA5901" w:rsidRPr="00D11B72" w:rsidRDefault="00CA5901" w:rsidP="00D12148">
            <w:pPr>
              <w:pStyle w:val="Tabletext"/>
              <w:jc w:val="center"/>
            </w:pPr>
          </w:p>
        </w:tc>
        <w:tc>
          <w:tcPr>
            <w:tcW w:w="1134" w:type="dxa"/>
          </w:tcPr>
          <w:p w14:paraId="4F1C93B8" w14:textId="77777777" w:rsidR="00CA5901" w:rsidRPr="00D11B72" w:rsidRDefault="00CA5901" w:rsidP="00D12148">
            <w:pPr>
              <w:pStyle w:val="Tabletext"/>
              <w:jc w:val="center"/>
            </w:pPr>
          </w:p>
        </w:tc>
      </w:tr>
      <w:tr w:rsidR="00CA5901" w:rsidRPr="00D11B72" w14:paraId="02F1B38F" w14:textId="165BDE40" w:rsidTr="00003356">
        <w:trPr>
          <w:jc w:val="center"/>
        </w:trPr>
        <w:tc>
          <w:tcPr>
            <w:tcW w:w="3969" w:type="dxa"/>
            <w:shd w:val="clear" w:color="auto" w:fill="auto"/>
          </w:tcPr>
          <w:p w14:paraId="3539AAC2" w14:textId="77777777" w:rsidR="00CA5901" w:rsidRPr="00D11B72" w:rsidRDefault="00CA5901" w:rsidP="00D12148">
            <w:pPr>
              <w:pStyle w:val="Tabletext"/>
              <w:rPr>
                <w:noProof/>
              </w:rPr>
            </w:pPr>
            <w:r w:rsidRPr="00D11B72">
              <w:rPr>
                <w:noProof/>
              </w:rPr>
              <w:t>&lt;method application&gt;</w:t>
            </w:r>
          </w:p>
        </w:tc>
        <w:tc>
          <w:tcPr>
            <w:tcW w:w="1134" w:type="dxa"/>
            <w:shd w:val="clear" w:color="auto" w:fill="auto"/>
          </w:tcPr>
          <w:p w14:paraId="0058B24A" w14:textId="77777777" w:rsidR="00CA5901" w:rsidRPr="00D11B72" w:rsidRDefault="00CA5901" w:rsidP="00D12148">
            <w:pPr>
              <w:pStyle w:val="Tabletext"/>
              <w:jc w:val="center"/>
            </w:pPr>
          </w:p>
        </w:tc>
        <w:tc>
          <w:tcPr>
            <w:tcW w:w="1134" w:type="dxa"/>
            <w:shd w:val="clear" w:color="auto" w:fill="auto"/>
          </w:tcPr>
          <w:p w14:paraId="65BC843E" w14:textId="77777777" w:rsidR="00CA5901" w:rsidRPr="00D11B72" w:rsidRDefault="00CA5901" w:rsidP="00D12148">
            <w:pPr>
              <w:pStyle w:val="Tabletext"/>
              <w:jc w:val="center"/>
            </w:pPr>
          </w:p>
        </w:tc>
        <w:tc>
          <w:tcPr>
            <w:tcW w:w="1134" w:type="dxa"/>
            <w:shd w:val="clear" w:color="auto" w:fill="auto"/>
          </w:tcPr>
          <w:p w14:paraId="0C2A23AE" w14:textId="77777777" w:rsidR="00CA5901" w:rsidRPr="00D11B72" w:rsidRDefault="00CA5901" w:rsidP="00D12148">
            <w:pPr>
              <w:pStyle w:val="Tabletext"/>
              <w:jc w:val="center"/>
            </w:pPr>
          </w:p>
        </w:tc>
        <w:tc>
          <w:tcPr>
            <w:tcW w:w="1134" w:type="dxa"/>
            <w:shd w:val="clear" w:color="auto" w:fill="auto"/>
          </w:tcPr>
          <w:p w14:paraId="47A79451" w14:textId="77777777" w:rsidR="00CA5901" w:rsidRPr="00D11B72" w:rsidRDefault="00CA5901" w:rsidP="00D12148">
            <w:pPr>
              <w:pStyle w:val="Tabletext"/>
              <w:jc w:val="center"/>
              <w:rPr>
                <w:noProof/>
              </w:rPr>
            </w:pPr>
            <w:r w:rsidRPr="00D11B72">
              <w:rPr>
                <w:noProof/>
              </w:rPr>
              <w:t>defined</w:t>
            </w:r>
          </w:p>
        </w:tc>
        <w:tc>
          <w:tcPr>
            <w:tcW w:w="1134" w:type="dxa"/>
          </w:tcPr>
          <w:p w14:paraId="5D6A0002" w14:textId="77777777" w:rsidR="00CA5901" w:rsidRPr="00D11B72" w:rsidRDefault="00CA5901" w:rsidP="00D12148">
            <w:pPr>
              <w:pStyle w:val="Tabletext"/>
              <w:jc w:val="center"/>
            </w:pPr>
          </w:p>
        </w:tc>
      </w:tr>
      <w:tr w:rsidR="00CA5901" w:rsidRPr="00D11B72" w14:paraId="7378F9DE" w14:textId="468F46DC" w:rsidTr="00003356">
        <w:trPr>
          <w:jc w:val="center"/>
        </w:trPr>
        <w:tc>
          <w:tcPr>
            <w:tcW w:w="3969" w:type="dxa"/>
            <w:shd w:val="clear" w:color="auto" w:fill="auto"/>
          </w:tcPr>
          <w:p w14:paraId="0D82170C" w14:textId="77777777" w:rsidR="00CA5901" w:rsidRPr="00D11B72" w:rsidRDefault="00CA5901" w:rsidP="00D12148">
            <w:pPr>
              <w:pStyle w:val="Tabletext"/>
              <w:rPr>
                <w:noProof/>
              </w:rPr>
            </w:pPr>
            <w:r w:rsidRPr="00D11B72">
              <w:rPr>
                <w:noProof/>
              </w:rPr>
              <w:t>&lt;method list&gt;</w:t>
            </w:r>
          </w:p>
        </w:tc>
        <w:tc>
          <w:tcPr>
            <w:tcW w:w="1134" w:type="dxa"/>
            <w:shd w:val="clear" w:color="auto" w:fill="auto"/>
          </w:tcPr>
          <w:p w14:paraId="52BACD46" w14:textId="77777777" w:rsidR="00CA5901" w:rsidRPr="00D11B72" w:rsidRDefault="00CA5901" w:rsidP="00D12148">
            <w:pPr>
              <w:pStyle w:val="Tabletext"/>
              <w:jc w:val="center"/>
            </w:pPr>
          </w:p>
        </w:tc>
        <w:tc>
          <w:tcPr>
            <w:tcW w:w="1134" w:type="dxa"/>
            <w:shd w:val="clear" w:color="auto" w:fill="auto"/>
          </w:tcPr>
          <w:p w14:paraId="6361E3D3" w14:textId="77777777" w:rsidR="00CA5901" w:rsidRPr="00D11B72" w:rsidRDefault="00CA5901" w:rsidP="00D12148">
            <w:pPr>
              <w:pStyle w:val="Tabletext"/>
              <w:jc w:val="center"/>
            </w:pPr>
          </w:p>
        </w:tc>
        <w:tc>
          <w:tcPr>
            <w:tcW w:w="1134" w:type="dxa"/>
            <w:shd w:val="clear" w:color="auto" w:fill="auto"/>
          </w:tcPr>
          <w:p w14:paraId="3D6DF6FC" w14:textId="77777777" w:rsidR="00CA5901" w:rsidRPr="00D11B72" w:rsidRDefault="00CA5901" w:rsidP="00D12148">
            <w:pPr>
              <w:pStyle w:val="Tabletext"/>
              <w:jc w:val="center"/>
            </w:pPr>
          </w:p>
        </w:tc>
        <w:tc>
          <w:tcPr>
            <w:tcW w:w="1134" w:type="dxa"/>
            <w:shd w:val="clear" w:color="auto" w:fill="auto"/>
          </w:tcPr>
          <w:p w14:paraId="3EA8F983" w14:textId="77777777" w:rsidR="00CA5901" w:rsidRPr="00D11B72" w:rsidRDefault="00CA5901" w:rsidP="00D12148">
            <w:pPr>
              <w:pStyle w:val="Tabletext"/>
              <w:jc w:val="center"/>
              <w:rPr>
                <w:noProof/>
              </w:rPr>
            </w:pPr>
            <w:r w:rsidRPr="00D11B72">
              <w:rPr>
                <w:noProof/>
              </w:rPr>
              <w:t>defined</w:t>
            </w:r>
          </w:p>
        </w:tc>
        <w:tc>
          <w:tcPr>
            <w:tcW w:w="1134" w:type="dxa"/>
          </w:tcPr>
          <w:p w14:paraId="019E429D" w14:textId="77777777" w:rsidR="00CA5901" w:rsidRPr="00D11B72" w:rsidRDefault="00CA5901" w:rsidP="00D12148">
            <w:pPr>
              <w:pStyle w:val="Tabletext"/>
              <w:jc w:val="center"/>
            </w:pPr>
          </w:p>
        </w:tc>
      </w:tr>
      <w:tr w:rsidR="00CA5901" w:rsidRPr="00D11B72" w14:paraId="19C972E3" w14:textId="2F6E2899" w:rsidTr="00003356">
        <w:trPr>
          <w:jc w:val="center"/>
        </w:trPr>
        <w:tc>
          <w:tcPr>
            <w:tcW w:w="3969" w:type="dxa"/>
            <w:shd w:val="clear" w:color="auto" w:fill="auto"/>
          </w:tcPr>
          <w:p w14:paraId="0316AD57" w14:textId="77777777" w:rsidR="00CA5901" w:rsidRPr="00D11B72" w:rsidRDefault="00CA5901" w:rsidP="00D12148">
            <w:pPr>
              <w:pStyle w:val="Tabletext"/>
              <w:rPr>
                <w:noProof/>
              </w:rPr>
            </w:pPr>
            <w:r w:rsidRPr="00D11B72">
              <w:rPr>
                <w:noProof/>
              </w:rPr>
              <w:t>&lt;monadic operation name&gt;</w:t>
            </w:r>
          </w:p>
        </w:tc>
        <w:tc>
          <w:tcPr>
            <w:tcW w:w="1134" w:type="dxa"/>
            <w:shd w:val="clear" w:color="auto" w:fill="auto"/>
          </w:tcPr>
          <w:p w14:paraId="1804A7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99574E" w14:textId="77777777" w:rsidR="00CA5901" w:rsidRPr="00D11B72" w:rsidRDefault="00CA5901" w:rsidP="00D12148">
            <w:pPr>
              <w:pStyle w:val="Tabletext"/>
              <w:jc w:val="center"/>
            </w:pPr>
          </w:p>
        </w:tc>
        <w:tc>
          <w:tcPr>
            <w:tcW w:w="1134" w:type="dxa"/>
            <w:shd w:val="clear" w:color="auto" w:fill="auto"/>
          </w:tcPr>
          <w:p w14:paraId="66B6F1FF" w14:textId="77777777" w:rsidR="00CA5901" w:rsidRPr="00D11B72" w:rsidRDefault="00CA5901" w:rsidP="00D12148">
            <w:pPr>
              <w:pStyle w:val="Tabletext"/>
              <w:jc w:val="center"/>
            </w:pPr>
          </w:p>
        </w:tc>
        <w:tc>
          <w:tcPr>
            <w:tcW w:w="1134" w:type="dxa"/>
            <w:shd w:val="clear" w:color="auto" w:fill="auto"/>
          </w:tcPr>
          <w:p w14:paraId="136EB95A" w14:textId="77777777" w:rsidR="00CA5901" w:rsidRPr="00D11B72" w:rsidRDefault="00CA5901" w:rsidP="00D12148">
            <w:pPr>
              <w:pStyle w:val="Tabletext"/>
              <w:jc w:val="center"/>
              <w:rPr>
                <w:noProof/>
              </w:rPr>
            </w:pPr>
          </w:p>
        </w:tc>
        <w:tc>
          <w:tcPr>
            <w:tcW w:w="1134" w:type="dxa"/>
          </w:tcPr>
          <w:p w14:paraId="30184BD4" w14:textId="77777777" w:rsidR="00CA5901" w:rsidRPr="00D11B72" w:rsidRDefault="00CA5901" w:rsidP="00D12148">
            <w:pPr>
              <w:pStyle w:val="Tabletext"/>
              <w:jc w:val="center"/>
            </w:pPr>
          </w:p>
        </w:tc>
      </w:tr>
      <w:tr w:rsidR="00CA5901" w:rsidRPr="00D11B72" w14:paraId="5CAC4F91" w14:textId="2F21C59E" w:rsidTr="00003356">
        <w:trPr>
          <w:jc w:val="center"/>
        </w:trPr>
        <w:tc>
          <w:tcPr>
            <w:tcW w:w="3969" w:type="dxa"/>
            <w:shd w:val="clear" w:color="auto" w:fill="auto"/>
          </w:tcPr>
          <w:p w14:paraId="604922FD" w14:textId="77777777" w:rsidR="00CA5901" w:rsidRPr="00D11B72" w:rsidRDefault="00CA5901" w:rsidP="00D12148">
            <w:pPr>
              <w:pStyle w:val="Tabletext"/>
              <w:rPr>
                <w:noProof/>
              </w:rPr>
            </w:pPr>
            <w:r w:rsidRPr="00D11B72">
              <w:rPr>
                <w:noProof/>
              </w:rPr>
              <w:t>&lt;name or number&gt;</w:t>
            </w:r>
          </w:p>
        </w:tc>
        <w:tc>
          <w:tcPr>
            <w:tcW w:w="1134" w:type="dxa"/>
            <w:shd w:val="clear" w:color="auto" w:fill="auto"/>
          </w:tcPr>
          <w:p w14:paraId="70D02A6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CF7EA90" w14:textId="77777777" w:rsidR="00CA5901" w:rsidRPr="00D11B72" w:rsidRDefault="00CA5901" w:rsidP="00D12148">
            <w:pPr>
              <w:pStyle w:val="Tabletext"/>
              <w:jc w:val="center"/>
            </w:pPr>
          </w:p>
        </w:tc>
        <w:tc>
          <w:tcPr>
            <w:tcW w:w="1134" w:type="dxa"/>
            <w:shd w:val="clear" w:color="auto" w:fill="auto"/>
          </w:tcPr>
          <w:p w14:paraId="4DEE9038" w14:textId="77777777" w:rsidR="00CA5901" w:rsidRPr="00D11B72" w:rsidRDefault="00CA5901" w:rsidP="00D12148">
            <w:pPr>
              <w:pStyle w:val="Tabletext"/>
              <w:jc w:val="center"/>
            </w:pPr>
          </w:p>
        </w:tc>
        <w:tc>
          <w:tcPr>
            <w:tcW w:w="1134" w:type="dxa"/>
            <w:shd w:val="clear" w:color="auto" w:fill="auto"/>
          </w:tcPr>
          <w:p w14:paraId="541FA290" w14:textId="77777777" w:rsidR="00CA5901" w:rsidRPr="00D11B72" w:rsidRDefault="00CA5901" w:rsidP="00D12148">
            <w:pPr>
              <w:pStyle w:val="Tabletext"/>
              <w:jc w:val="center"/>
              <w:rPr>
                <w:noProof/>
              </w:rPr>
            </w:pPr>
          </w:p>
        </w:tc>
        <w:tc>
          <w:tcPr>
            <w:tcW w:w="1134" w:type="dxa"/>
          </w:tcPr>
          <w:p w14:paraId="3DA70611" w14:textId="77777777" w:rsidR="00CA5901" w:rsidRPr="00D11B72" w:rsidRDefault="00CA5901" w:rsidP="00D12148">
            <w:pPr>
              <w:pStyle w:val="Tabletext"/>
              <w:jc w:val="center"/>
            </w:pPr>
          </w:p>
        </w:tc>
      </w:tr>
      <w:tr w:rsidR="00CA5901" w:rsidRPr="00D11B72" w14:paraId="5C8F1358" w14:textId="4BA09D31" w:rsidTr="00003356">
        <w:trPr>
          <w:jc w:val="center"/>
        </w:trPr>
        <w:tc>
          <w:tcPr>
            <w:tcW w:w="3969" w:type="dxa"/>
            <w:shd w:val="clear" w:color="auto" w:fill="auto"/>
          </w:tcPr>
          <w:p w14:paraId="59756509" w14:textId="77777777" w:rsidR="00CA5901" w:rsidRPr="00D11B72" w:rsidRDefault="00CA5901" w:rsidP="00D12148">
            <w:pPr>
              <w:pStyle w:val="Tabletext"/>
              <w:rPr>
                <w:noProof/>
              </w:rPr>
            </w:pPr>
            <w:r w:rsidRPr="00D11B72">
              <w:rPr>
                <w:noProof/>
              </w:rPr>
              <w:t>&lt;name&gt;</w:t>
            </w:r>
          </w:p>
        </w:tc>
        <w:tc>
          <w:tcPr>
            <w:tcW w:w="1134" w:type="dxa"/>
            <w:shd w:val="clear" w:color="auto" w:fill="auto"/>
          </w:tcPr>
          <w:p w14:paraId="07B1F1A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091206F" w14:textId="77777777" w:rsidR="00CA5901" w:rsidRPr="00D11B72" w:rsidRDefault="00CA5901" w:rsidP="00D12148">
            <w:pPr>
              <w:pStyle w:val="Tabletext"/>
              <w:jc w:val="center"/>
            </w:pPr>
          </w:p>
        </w:tc>
        <w:tc>
          <w:tcPr>
            <w:tcW w:w="1134" w:type="dxa"/>
            <w:shd w:val="clear" w:color="auto" w:fill="auto"/>
          </w:tcPr>
          <w:p w14:paraId="6A963111" w14:textId="77777777" w:rsidR="00CA5901" w:rsidRPr="00D11B72" w:rsidRDefault="00CA5901" w:rsidP="00D12148">
            <w:pPr>
              <w:pStyle w:val="Tabletext"/>
              <w:jc w:val="center"/>
            </w:pPr>
          </w:p>
        </w:tc>
        <w:tc>
          <w:tcPr>
            <w:tcW w:w="1134" w:type="dxa"/>
            <w:shd w:val="clear" w:color="auto" w:fill="auto"/>
          </w:tcPr>
          <w:p w14:paraId="1EE544DA" w14:textId="77777777" w:rsidR="00CA5901" w:rsidRPr="00D11B72" w:rsidRDefault="00CA5901" w:rsidP="00D12148">
            <w:pPr>
              <w:pStyle w:val="Tabletext"/>
              <w:jc w:val="center"/>
              <w:rPr>
                <w:noProof/>
              </w:rPr>
            </w:pPr>
          </w:p>
        </w:tc>
        <w:tc>
          <w:tcPr>
            <w:tcW w:w="1134" w:type="dxa"/>
          </w:tcPr>
          <w:p w14:paraId="6BBB4F3E" w14:textId="77777777" w:rsidR="00CA5901" w:rsidRPr="00D11B72" w:rsidRDefault="00CA5901" w:rsidP="00D12148">
            <w:pPr>
              <w:pStyle w:val="Tabletext"/>
              <w:jc w:val="center"/>
            </w:pPr>
          </w:p>
        </w:tc>
      </w:tr>
      <w:tr w:rsidR="00CA5901" w:rsidRPr="00D11B72" w14:paraId="12ACBC95" w14:textId="0BDBF3B0" w:rsidTr="00003356">
        <w:trPr>
          <w:jc w:val="center"/>
        </w:trPr>
        <w:tc>
          <w:tcPr>
            <w:tcW w:w="3969" w:type="dxa"/>
            <w:shd w:val="clear" w:color="auto" w:fill="auto"/>
          </w:tcPr>
          <w:p w14:paraId="77E600FD" w14:textId="77777777" w:rsidR="00CA5901" w:rsidRPr="00D11B72" w:rsidRDefault="00CA5901" w:rsidP="00D12148">
            <w:pPr>
              <w:pStyle w:val="Tabletext"/>
              <w:rPr>
                <w:noProof/>
              </w:rPr>
            </w:pPr>
            <w:r w:rsidRPr="00D11B72">
              <w:rPr>
                <w:noProof/>
              </w:rPr>
              <w:t>&lt;named fields sort list&gt;</w:t>
            </w:r>
          </w:p>
        </w:tc>
        <w:tc>
          <w:tcPr>
            <w:tcW w:w="1134" w:type="dxa"/>
            <w:shd w:val="clear" w:color="auto" w:fill="auto"/>
          </w:tcPr>
          <w:p w14:paraId="4DC0EAF0" w14:textId="77777777" w:rsidR="00CA5901" w:rsidRPr="00D11B72" w:rsidRDefault="00CA5901" w:rsidP="00D12148">
            <w:pPr>
              <w:pStyle w:val="Tabletext"/>
              <w:jc w:val="center"/>
              <w:rPr>
                <w:noProof/>
              </w:rPr>
            </w:pPr>
          </w:p>
        </w:tc>
        <w:tc>
          <w:tcPr>
            <w:tcW w:w="1134" w:type="dxa"/>
            <w:shd w:val="clear" w:color="auto" w:fill="auto"/>
          </w:tcPr>
          <w:p w14:paraId="7D01CAEE" w14:textId="77777777" w:rsidR="00CA5901" w:rsidRPr="00D11B72" w:rsidRDefault="00CA5901" w:rsidP="00D12148">
            <w:pPr>
              <w:pStyle w:val="Tabletext"/>
              <w:jc w:val="center"/>
            </w:pPr>
          </w:p>
        </w:tc>
        <w:tc>
          <w:tcPr>
            <w:tcW w:w="1134" w:type="dxa"/>
            <w:shd w:val="clear" w:color="auto" w:fill="auto"/>
          </w:tcPr>
          <w:p w14:paraId="48D3132F" w14:textId="77777777" w:rsidR="00CA5901" w:rsidRPr="00D11B72" w:rsidRDefault="00CA5901" w:rsidP="00D12148">
            <w:pPr>
              <w:pStyle w:val="Tabletext"/>
              <w:jc w:val="center"/>
            </w:pPr>
          </w:p>
        </w:tc>
        <w:tc>
          <w:tcPr>
            <w:tcW w:w="1134" w:type="dxa"/>
            <w:shd w:val="clear" w:color="auto" w:fill="auto"/>
          </w:tcPr>
          <w:p w14:paraId="6493BC54" w14:textId="77777777" w:rsidR="00CA5901" w:rsidRPr="00D11B72" w:rsidRDefault="00CA5901" w:rsidP="00D12148">
            <w:pPr>
              <w:pStyle w:val="Tabletext"/>
              <w:jc w:val="center"/>
              <w:rPr>
                <w:noProof/>
              </w:rPr>
            </w:pPr>
            <w:r w:rsidRPr="00D11B72">
              <w:rPr>
                <w:noProof/>
              </w:rPr>
              <w:t>defined</w:t>
            </w:r>
          </w:p>
        </w:tc>
        <w:tc>
          <w:tcPr>
            <w:tcW w:w="1134" w:type="dxa"/>
          </w:tcPr>
          <w:p w14:paraId="10206BA6" w14:textId="77777777" w:rsidR="00CA5901" w:rsidRPr="00D11B72" w:rsidRDefault="00CA5901" w:rsidP="00D12148">
            <w:pPr>
              <w:pStyle w:val="Tabletext"/>
              <w:jc w:val="center"/>
            </w:pPr>
          </w:p>
        </w:tc>
      </w:tr>
      <w:tr w:rsidR="00CA5901" w:rsidRPr="00D11B72" w14:paraId="28409D99" w14:textId="46CE886F" w:rsidTr="00003356">
        <w:trPr>
          <w:jc w:val="center"/>
        </w:trPr>
        <w:tc>
          <w:tcPr>
            <w:tcW w:w="3969" w:type="dxa"/>
            <w:shd w:val="clear" w:color="auto" w:fill="auto"/>
          </w:tcPr>
          <w:p w14:paraId="07CB6059" w14:textId="77777777" w:rsidR="00CA5901" w:rsidRPr="00D11B72" w:rsidRDefault="00CA5901" w:rsidP="00D12148">
            <w:pPr>
              <w:pStyle w:val="Tabletext"/>
              <w:rPr>
                <w:noProof/>
              </w:rPr>
            </w:pPr>
            <w:r w:rsidRPr="00D11B72">
              <w:rPr>
                <w:noProof/>
              </w:rPr>
              <w:t>&lt;named number&gt;</w:t>
            </w:r>
          </w:p>
        </w:tc>
        <w:tc>
          <w:tcPr>
            <w:tcW w:w="1134" w:type="dxa"/>
            <w:shd w:val="clear" w:color="auto" w:fill="auto"/>
          </w:tcPr>
          <w:p w14:paraId="203BDCF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399F1FD" w14:textId="77777777" w:rsidR="00CA5901" w:rsidRPr="00D11B72" w:rsidRDefault="00CA5901" w:rsidP="00D12148">
            <w:pPr>
              <w:pStyle w:val="Tabletext"/>
              <w:jc w:val="center"/>
            </w:pPr>
          </w:p>
        </w:tc>
        <w:tc>
          <w:tcPr>
            <w:tcW w:w="1134" w:type="dxa"/>
            <w:shd w:val="clear" w:color="auto" w:fill="auto"/>
          </w:tcPr>
          <w:p w14:paraId="33E53819" w14:textId="77777777" w:rsidR="00CA5901" w:rsidRPr="00D11B72" w:rsidRDefault="00CA5901" w:rsidP="00D12148">
            <w:pPr>
              <w:pStyle w:val="Tabletext"/>
              <w:jc w:val="center"/>
            </w:pPr>
          </w:p>
        </w:tc>
        <w:tc>
          <w:tcPr>
            <w:tcW w:w="1134" w:type="dxa"/>
            <w:shd w:val="clear" w:color="auto" w:fill="auto"/>
          </w:tcPr>
          <w:p w14:paraId="7BA5F1F7" w14:textId="77777777" w:rsidR="00CA5901" w:rsidRPr="00D11B72" w:rsidRDefault="00CA5901" w:rsidP="00D12148">
            <w:pPr>
              <w:pStyle w:val="Tabletext"/>
              <w:jc w:val="center"/>
              <w:rPr>
                <w:noProof/>
              </w:rPr>
            </w:pPr>
          </w:p>
        </w:tc>
        <w:tc>
          <w:tcPr>
            <w:tcW w:w="1134" w:type="dxa"/>
          </w:tcPr>
          <w:p w14:paraId="7C54EEF3" w14:textId="77777777" w:rsidR="00CA5901" w:rsidRPr="00D11B72" w:rsidRDefault="00CA5901" w:rsidP="00D12148">
            <w:pPr>
              <w:pStyle w:val="Tabletext"/>
              <w:jc w:val="center"/>
            </w:pPr>
          </w:p>
        </w:tc>
      </w:tr>
      <w:tr w:rsidR="00CA5901" w:rsidRPr="00D11B72" w14:paraId="10C139B1" w14:textId="615FDE4E" w:rsidTr="00003356">
        <w:trPr>
          <w:jc w:val="center"/>
        </w:trPr>
        <w:tc>
          <w:tcPr>
            <w:tcW w:w="3969" w:type="dxa"/>
            <w:shd w:val="clear" w:color="auto" w:fill="auto"/>
          </w:tcPr>
          <w:p w14:paraId="51EABCA4" w14:textId="77777777" w:rsidR="00CA5901" w:rsidRPr="00D11B72" w:rsidRDefault="00CA5901" w:rsidP="00D12148">
            <w:pPr>
              <w:pStyle w:val="Tabletext"/>
              <w:rPr>
                <w:noProof/>
              </w:rPr>
            </w:pPr>
            <w:r w:rsidRPr="00D11B72">
              <w:rPr>
                <w:noProof/>
              </w:rPr>
              <w:t>&lt;</w:t>
            </w:r>
            <w:r w:rsidRPr="00481BED">
              <w:rPr>
                <w:noProof/>
              </w:rPr>
              <w:t>nextstate </w:t>
            </w:r>
            <w:r w:rsidRPr="00D11B72">
              <w:rPr>
                <w:noProof/>
              </w:rPr>
              <w:t>area&gt;</w:t>
            </w:r>
          </w:p>
        </w:tc>
        <w:tc>
          <w:tcPr>
            <w:tcW w:w="1134" w:type="dxa"/>
            <w:shd w:val="clear" w:color="auto" w:fill="auto"/>
          </w:tcPr>
          <w:p w14:paraId="3553B30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708BA89" w14:textId="77777777" w:rsidR="00CA5901" w:rsidRPr="00D11B72" w:rsidRDefault="00CA5901" w:rsidP="00D12148">
            <w:pPr>
              <w:pStyle w:val="Tabletext"/>
              <w:jc w:val="center"/>
            </w:pPr>
          </w:p>
        </w:tc>
        <w:tc>
          <w:tcPr>
            <w:tcW w:w="1134" w:type="dxa"/>
            <w:shd w:val="clear" w:color="auto" w:fill="auto"/>
          </w:tcPr>
          <w:p w14:paraId="54E8F82E" w14:textId="77777777" w:rsidR="00CA5901" w:rsidRPr="00D11B72" w:rsidRDefault="00CA5901" w:rsidP="00D12148">
            <w:pPr>
              <w:pStyle w:val="Tabletext"/>
              <w:jc w:val="center"/>
            </w:pPr>
          </w:p>
        </w:tc>
        <w:tc>
          <w:tcPr>
            <w:tcW w:w="1134" w:type="dxa"/>
            <w:shd w:val="clear" w:color="auto" w:fill="auto"/>
          </w:tcPr>
          <w:p w14:paraId="0885D175" w14:textId="77777777" w:rsidR="00CA5901" w:rsidRPr="00D11B72" w:rsidRDefault="00CA5901" w:rsidP="00D12148">
            <w:pPr>
              <w:pStyle w:val="Tabletext"/>
              <w:jc w:val="center"/>
              <w:rPr>
                <w:noProof/>
              </w:rPr>
            </w:pPr>
          </w:p>
        </w:tc>
        <w:tc>
          <w:tcPr>
            <w:tcW w:w="1134" w:type="dxa"/>
          </w:tcPr>
          <w:p w14:paraId="35E04442" w14:textId="77777777" w:rsidR="00CA5901" w:rsidRPr="00D11B72" w:rsidRDefault="00CA5901" w:rsidP="00D12148">
            <w:pPr>
              <w:pStyle w:val="Tabletext"/>
              <w:jc w:val="center"/>
            </w:pPr>
          </w:p>
        </w:tc>
      </w:tr>
      <w:tr w:rsidR="00CA5901" w:rsidRPr="00D11B72" w14:paraId="457C1B04" w14:textId="77A75D5B" w:rsidTr="00003356">
        <w:trPr>
          <w:jc w:val="center"/>
        </w:trPr>
        <w:tc>
          <w:tcPr>
            <w:tcW w:w="3969" w:type="dxa"/>
            <w:shd w:val="clear" w:color="auto" w:fill="auto"/>
          </w:tcPr>
          <w:p w14:paraId="5FCEFA04" w14:textId="77777777" w:rsidR="00CA5901" w:rsidRPr="00D11B72" w:rsidRDefault="00CA5901" w:rsidP="00D12148">
            <w:pPr>
              <w:pStyle w:val="Tabletext"/>
              <w:rPr>
                <w:noProof/>
              </w:rPr>
            </w:pPr>
            <w:r w:rsidRPr="00D11B72">
              <w:rPr>
                <w:noProof/>
              </w:rPr>
              <w:t>&lt;</w:t>
            </w:r>
            <w:r w:rsidRPr="00481BED">
              <w:rPr>
                <w:noProof/>
              </w:rPr>
              <w:t>nextstate </w:t>
            </w:r>
            <w:r w:rsidRPr="00D11B72">
              <w:rPr>
                <w:noProof/>
              </w:rPr>
              <w:t>body&gt;</w:t>
            </w:r>
          </w:p>
        </w:tc>
        <w:tc>
          <w:tcPr>
            <w:tcW w:w="1134" w:type="dxa"/>
            <w:shd w:val="clear" w:color="auto" w:fill="auto"/>
          </w:tcPr>
          <w:p w14:paraId="225A469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C51FDB7" w14:textId="77777777" w:rsidR="00CA5901" w:rsidRPr="00D11B72" w:rsidRDefault="00CA5901" w:rsidP="00D12148">
            <w:pPr>
              <w:pStyle w:val="Tabletext"/>
              <w:jc w:val="center"/>
            </w:pPr>
          </w:p>
        </w:tc>
        <w:tc>
          <w:tcPr>
            <w:tcW w:w="1134" w:type="dxa"/>
            <w:shd w:val="clear" w:color="auto" w:fill="auto"/>
          </w:tcPr>
          <w:p w14:paraId="707F5BE6" w14:textId="77777777" w:rsidR="00CA5901" w:rsidRPr="00D11B72" w:rsidRDefault="00CA5901" w:rsidP="00D12148">
            <w:pPr>
              <w:pStyle w:val="Tabletext"/>
              <w:jc w:val="center"/>
            </w:pPr>
          </w:p>
        </w:tc>
        <w:tc>
          <w:tcPr>
            <w:tcW w:w="1134" w:type="dxa"/>
            <w:shd w:val="clear" w:color="auto" w:fill="auto"/>
          </w:tcPr>
          <w:p w14:paraId="60F581A9" w14:textId="77777777" w:rsidR="00CA5901" w:rsidRPr="00D11B72" w:rsidRDefault="00CA5901" w:rsidP="00D12148">
            <w:pPr>
              <w:pStyle w:val="Tabletext"/>
              <w:jc w:val="center"/>
              <w:rPr>
                <w:noProof/>
              </w:rPr>
            </w:pPr>
          </w:p>
        </w:tc>
        <w:tc>
          <w:tcPr>
            <w:tcW w:w="1134" w:type="dxa"/>
          </w:tcPr>
          <w:p w14:paraId="6AB573E7" w14:textId="77777777" w:rsidR="00CA5901" w:rsidRPr="00D11B72" w:rsidRDefault="00CA5901" w:rsidP="00D12148">
            <w:pPr>
              <w:pStyle w:val="Tabletext"/>
              <w:jc w:val="center"/>
            </w:pPr>
          </w:p>
        </w:tc>
      </w:tr>
      <w:tr w:rsidR="00CA5901" w:rsidRPr="00D11B72" w14:paraId="1094EAB5" w14:textId="4E2C4AE5" w:rsidTr="00003356">
        <w:trPr>
          <w:jc w:val="center"/>
        </w:trPr>
        <w:tc>
          <w:tcPr>
            <w:tcW w:w="3969" w:type="dxa"/>
            <w:shd w:val="clear" w:color="auto" w:fill="auto"/>
          </w:tcPr>
          <w:p w14:paraId="45255480" w14:textId="77777777" w:rsidR="00CA5901" w:rsidRPr="00D11B72" w:rsidRDefault="00CA5901" w:rsidP="00D12148">
            <w:pPr>
              <w:pStyle w:val="Tabletext"/>
              <w:rPr>
                <w:noProof/>
              </w:rPr>
            </w:pPr>
            <w:r w:rsidRPr="00D11B72">
              <w:rPr>
                <w:noProof/>
              </w:rPr>
              <w:t>&lt;</w:t>
            </w:r>
            <w:r w:rsidRPr="00481BED">
              <w:rPr>
                <w:noProof/>
              </w:rPr>
              <w:t>nextstate </w:t>
            </w:r>
            <w:r w:rsidRPr="00D11B72">
              <w:rPr>
                <w:noProof/>
              </w:rPr>
              <w:t>parameters&gt;</w:t>
            </w:r>
          </w:p>
        </w:tc>
        <w:tc>
          <w:tcPr>
            <w:tcW w:w="1134" w:type="dxa"/>
            <w:shd w:val="clear" w:color="auto" w:fill="auto"/>
          </w:tcPr>
          <w:p w14:paraId="4427897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D27C3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4F34057" w14:textId="77777777" w:rsidR="00CA5901" w:rsidRPr="00D11B72" w:rsidRDefault="00CA5901" w:rsidP="00D12148">
            <w:pPr>
              <w:pStyle w:val="Tabletext"/>
              <w:jc w:val="center"/>
            </w:pPr>
          </w:p>
        </w:tc>
        <w:tc>
          <w:tcPr>
            <w:tcW w:w="1134" w:type="dxa"/>
            <w:shd w:val="clear" w:color="auto" w:fill="auto"/>
          </w:tcPr>
          <w:p w14:paraId="52F80998" w14:textId="77777777" w:rsidR="00CA5901" w:rsidRPr="00D11B72" w:rsidRDefault="00CA5901" w:rsidP="00D12148">
            <w:pPr>
              <w:pStyle w:val="Tabletext"/>
              <w:jc w:val="center"/>
              <w:rPr>
                <w:noProof/>
              </w:rPr>
            </w:pPr>
          </w:p>
        </w:tc>
        <w:tc>
          <w:tcPr>
            <w:tcW w:w="1134" w:type="dxa"/>
          </w:tcPr>
          <w:p w14:paraId="14421533" w14:textId="77777777" w:rsidR="00CA5901" w:rsidRPr="00D11B72" w:rsidRDefault="00CA5901" w:rsidP="00D12148">
            <w:pPr>
              <w:pStyle w:val="Tabletext"/>
              <w:jc w:val="center"/>
            </w:pPr>
          </w:p>
        </w:tc>
      </w:tr>
      <w:tr w:rsidR="00CA5901" w:rsidRPr="00D11B72" w14:paraId="6AA80D11" w14:textId="46340F7B" w:rsidTr="00003356">
        <w:trPr>
          <w:jc w:val="center"/>
        </w:trPr>
        <w:tc>
          <w:tcPr>
            <w:tcW w:w="3969" w:type="dxa"/>
            <w:shd w:val="clear" w:color="auto" w:fill="auto"/>
          </w:tcPr>
          <w:p w14:paraId="3BFCD71A" w14:textId="77777777" w:rsidR="00CA5901" w:rsidRPr="00D11B72" w:rsidRDefault="00CA5901" w:rsidP="00D12148">
            <w:pPr>
              <w:pStyle w:val="Tabletext"/>
              <w:rPr>
                <w:noProof/>
              </w:rPr>
            </w:pPr>
            <w:r w:rsidRPr="00D11B72">
              <w:rPr>
                <w:noProof/>
              </w:rPr>
              <w:t>&lt;non terminating statement&gt;</w:t>
            </w:r>
          </w:p>
        </w:tc>
        <w:tc>
          <w:tcPr>
            <w:tcW w:w="1134" w:type="dxa"/>
            <w:shd w:val="clear" w:color="auto" w:fill="auto"/>
          </w:tcPr>
          <w:p w14:paraId="6DD4E6D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BA9DE7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EC852F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623E8D5" w14:textId="77777777" w:rsidR="00CA5901" w:rsidRPr="00D11B72" w:rsidRDefault="00CA5901" w:rsidP="00D12148">
            <w:pPr>
              <w:pStyle w:val="Tabletext"/>
              <w:jc w:val="center"/>
              <w:rPr>
                <w:noProof/>
              </w:rPr>
            </w:pPr>
          </w:p>
        </w:tc>
        <w:tc>
          <w:tcPr>
            <w:tcW w:w="1134" w:type="dxa"/>
          </w:tcPr>
          <w:p w14:paraId="5642C63C" w14:textId="77777777" w:rsidR="00CA5901" w:rsidRPr="00D11B72" w:rsidRDefault="00CA5901" w:rsidP="00D12148">
            <w:pPr>
              <w:pStyle w:val="Tabletext"/>
              <w:jc w:val="center"/>
            </w:pPr>
          </w:p>
        </w:tc>
      </w:tr>
      <w:tr w:rsidR="00CA5901" w:rsidRPr="00D11B72" w14:paraId="28E85268" w14:textId="5ABBE2DB" w:rsidTr="00003356">
        <w:trPr>
          <w:jc w:val="center"/>
        </w:trPr>
        <w:tc>
          <w:tcPr>
            <w:tcW w:w="3969" w:type="dxa"/>
            <w:shd w:val="clear" w:color="auto" w:fill="auto"/>
          </w:tcPr>
          <w:p w14:paraId="4C0A2F46" w14:textId="77777777" w:rsidR="00CA5901" w:rsidRPr="00D11B72" w:rsidRDefault="00CA5901" w:rsidP="00D12148">
            <w:pPr>
              <w:pStyle w:val="Tabletext"/>
              <w:rPr>
                <w:noProof/>
              </w:rPr>
            </w:pPr>
            <w:r w:rsidRPr="00D11B72">
              <w:rPr>
                <w:noProof/>
              </w:rPr>
              <w:t>&lt;non terminating statements&gt;</w:t>
            </w:r>
          </w:p>
        </w:tc>
        <w:tc>
          <w:tcPr>
            <w:tcW w:w="1134" w:type="dxa"/>
            <w:shd w:val="clear" w:color="auto" w:fill="auto"/>
          </w:tcPr>
          <w:p w14:paraId="3DC4721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4589D4A"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696F2AE" w14:textId="77777777" w:rsidR="00CA5901" w:rsidRPr="00D11B72" w:rsidRDefault="00CA5901" w:rsidP="00D12148">
            <w:pPr>
              <w:pStyle w:val="Tabletext"/>
              <w:jc w:val="center"/>
            </w:pPr>
          </w:p>
        </w:tc>
        <w:tc>
          <w:tcPr>
            <w:tcW w:w="1134" w:type="dxa"/>
            <w:shd w:val="clear" w:color="auto" w:fill="auto"/>
          </w:tcPr>
          <w:p w14:paraId="27E8CC0A" w14:textId="77777777" w:rsidR="00CA5901" w:rsidRPr="00D11B72" w:rsidRDefault="00CA5901" w:rsidP="00D12148">
            <w:pPr>
              <w:pStyle w:val="Tabletext"/>
              <w:jc w:val="center"/>
              <w:rPr>
                <w:noProof/>
              </w:rPr>
            </w:pPr>
          </w:p>
        </w:tc>
        <w:tc>
          <w:tcPr>
            <w:tcW w:w="1134" w:type="dxa"/>
          </w:tcPr>
          <w:p w14:paraId="74FADD72" w14:textId="77777777" w:rsidR="00CA5901" w:rsidRPr="00D11B72" w:rsidRDefault="00CA5901" w:rsidP="00D12148">
            <w:pPr>
              <w:pStyle w:val="Tabletext"/>
              <w:jc w:val="center"/>
            </w:pPr>
          </w:p>
        </w:tc>
      </w:tr>
      <w:tr w:rsidR="00CA5901" w:rsidRPr="00D11B72" w14:paraId="6D7942DE" w14:textId="570E6236" w:rsidTr="00003356">
        <w:trPr>
          <w:jc w:val="center"/>
        </w:trPr>
        <w:tc>
          <w:tcPr>
            <w:tcW w:w="3969" w:type="dxa"/>
            <w:shd w:val="clear" w:color="auto" w:fill="auto"/>
          </w:tcPr>
          <w:p w14:paraId="73AE3127" w14:textId="77777777" w:rsidR="00CA5901" w:rsidRPr="00D11B72" w:rsidRDefault="00CA5901" w:rsidP="00D12148">
            <w:pPr>
              <w:pStyle w:val="Tabletext"/>
              <w:rPr>
                <w:noProof/>
              </w:rPr>
            </w:pPr>
            <w:r w:rsidRPr="00D11B72">
              <w:rPr>
                <w:noProof/>
              </w:rPr>
              <w:t>&lt;</w:t>
            </w:r>
            <w:r w:rsidRPr="00481BED">
              <w:rPr>
                <w:noProof/>
              </w:rPr>
              <w:t>nondelaying </w:t>
            </w:r>
            <w:r w:rsidRPr="00D11B72">
              <w:rPr>
                <w:noProof/>
              </w:rPr>
              <w:t>channel symbol 1&gt;</w:t>
            </w:r>
          </w:p>
        </w:tc>
        <w:tc>
          <w:tcPr>
            <w:tcW w:w="1134" w:type="dxa"/>
            <w:shd w:val="clear" w:color="auto" w:fill="auto"/>
          </w:tcPr>
          <w:p w14:paraId="7CA0890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B67025" w14:textId="77777777" w:rsidR="00CA5901" w:rsidRPr="00D11B72" w:rsidRDefault="00CA5901" w:rsidP="00D12148">
            <w:pPr>
              <w:pStyle w:val="Tabletext"/>
              <w:jc w:val="center"/>
            </w:pPr>
          </w:p>
        </w:tc>
        <w:tc>
          <w:tcPr>
            <w:tcW w:w="1134" w:type="dxa"/>
            <w:shd w:val="clear" w:color="auto" w:fill="auto"/>
          </w:tcPr>
          <w:p w14:paraId="32F90CBD" w14:textId="77777777" w:rsidR="00CA5901" w:rsidRPr="00D11B72" w:rsidRDefault="00CA5901" w:rsidP="00D12148">
            <w:pPr>
              <w:pStyle w:val="Tabletext"/>
              <w:jc w:val="center"/>
            </w:pPr>
          </w:p>
        </w:tc>
        <w:tc>
          <w:tcPr>
            <w:tcW w:w="1134" w:type="dxa"/>
            <w:shd w:val="clear" w:color="auto" w:fill="auto"/>
          </w:tcPr>
          <w:p w14:paraId="176A8B93" w14:textId="77777777" w:rsidR="00CA5901" w:rsidRPr="00D11B72" w:rsidRDefault="00CA5901" w:rsidP="00D12148">
            <w:pPr>
              <w:pStyle w:val="Tabletext"/>
              <w:jc w:val="center"/>
              <w:rPr>
                <w:noProof/>
              </w:rPr>
            </w:pPr>
          </w:p>
        </w:tc>
        <w:tc>
          <w:tcPr>
            <w:tcW w:w="1134" w:type="dxa"/>
          </w:tcPr>
          <w:p w14:paraId="5DDA9EF0" w14:textId="77777777" w:rsidR="00CA5901" w:rsidRPr="00D11B72" w:rsidRDefault="00CA5901" w:rsidP="00D12148">
            <w:pPr>
              <w:pStyle w:val="Tabletext"/>
              <w:jc w:val="center"/>
            </w:pPr>
          </w:p>
        </w:tc>
      </w:tr>
      <w:tr w:rsidR="00CA5901" w:rsidRPr="00D11B72" w14:paraId="7894205C" w14:textId="2710378E" w:rsidTr="00003356">
        <w:trPr>
          <w:jc w:val="center"/>
        </w:trPr>
        <w:tc>
          <w:tcPr>
            <w:tcW w:w="3969" w:type="dxa"/>
            <w:shd w:val="clear" w:color="auto" w:fill="auto"/>
          </w:tcPr>
          <w:p w14:paraId="60072EE4" w14:textId="77777777" w:rsidR="00CA5901" w:rsidRPr="00D11B72" w:rsidRDefault="00CA5901" w:rsidP="00D12148">
            <w:pPr>
              <w:pStyle w:val="Tabletext"/>
              <w:rPr>
                <w:noProof/>
              </w:rPr>
            </w:pPr>
            <w:r w:rsidRPr="00D11B72">
              <w:rPr>
                <w:noProof/>
              </w:rPr>
              <w:t>&lt;</w:t>
            </w:r>
            <w:r w:rsidRPr="00481BED">
              <w:rPr>
                <w:noProof/>
              </w:rPr>
              <w:t>nondelaying </w:t>
            </w:r>
            <w:r w:rsidRPr="00D11B72">
              <w:rPr>
                <w:noProof/>
              </w:rPr>
              <w:t>channel symbol 2&gt;</w:t>
            </w:r>
          </w:p>
        </w:tc>
        <w:tc>
          <w:tcPr>
            <w:tcW w:w="1134" w:type="dxa"/>
            <w:shd w:val="clear" w:color="auto" w:fill="auto"/>
          </w:tcPr>
          <w:p w14:paraId="0E9EBE9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B017D11" w14:textId="77777777" w:rsidR="00CA5901" w:rsidRPr="00D11B72" w:rsidRDefault="00CA5901" w:rsidP="00D12148">
            <w:pPr>
              <w:pStyle w:val="Tabletext"/>
              <w:jc w:val="center"/>
            </w:pPr>
          </w:p>
        </w:tc>
        <w:tc>
          <w:tcPr>
            <w:tcW w:w="1134" w:type="dxa"/>
            <w:shd w:val="clear" w:color="auto" w:fill="auto"/>
          </w:tcPr>
          <w:p w14:paraId="0327DE74" w14:textId="77777777" w:rsidR="00CA5901" w:rsidRPr="00D11B72" w:rsidRDefault="00CA5901" w:rsidP="00D12148">
            <w:pPr>
              <w:pStyle w:val="Tabletext"/>
              <w:jc w:val="center"/>
            </w:pPr>
          </w:p>
        </w:tc>
        <w:tc>
          <w:tcPr>
            <w:tcW w:w="1134" w:type="dxa"/>
            <w:shd w:val="clear" w:color="auto" w:fill="auto"/>
          </w:tcPr>
          <w:p w14:paraId="2B8DC38F" w14:textId="77777777" w:rsidR="00CA5901" w:rsidRPr="00D11B72" w:rsidRDefault="00CA5901" w:rsidP="00D12148">
            <w:pPr>
              <w:pStyle w:val="Tabletext"/>
              <w:jc w:val="center"/>
              <w:rPr>
                <w:noProof/>
              </w:rPr>
            </w:pPr>
          </w:p>
        </w:tc>
        <w:tc>
          <w:tcPr>
            <w:tcW w:w="1134" w:type="dxa"/>
          </w:tcPr>
          <w:p w14:paraId="342FF850" w14:textId="77777777" w:rsidR="00CA5901" w:rsidRPr="00D11B72" w:rsidRDefault="00CA5901" w:rsidP="00D12148">
            <w:pPr>
              <w:pStyle w:val="Tabletext"/>
              <w:jc w:val="center"/>
            </w:pPr>
          </w:p>
        </w:tc>
      </w:tr>
      <w:tr w:rsidR="00CA5901" w:rsidRPr="00D11B72" w14:paraId="3AD7D83B" w14:textId="2F55D19B" w:rsidTr="00003356">
        <w:trPr>
          <w:jc w:val="center"/>
        </w:trPr>
        <w:tc>
          <w:tcPr>
            <w:tcW w:w="3969" w:type="dxa"/>
            <w:shd w:val="clear" w:color="auto" w:fill="auto"/>
          </w:tcPr>
          <w:p w14:paraId="65AA7157" w14:textId="77777777" w:rsidR="00CA5901" w:rsidRPr="00D11B72" w:rsidRDefault="00CA5901" w:rsidP="00D12148">
            <w:pPr>
              <w:pStyle w:val="Tabletext"/>
              <w:rPr>
                <w:noProof/>
              </w:rPr>
            </w:pPr>
            <w:r w:rsidRPr="00D11B72">
              <w:rPr>
                <w:noProof/>
              </w:rPr>
              <w:t>&lt;not asterisk or </w:t>
            </w:r>
            <w:r w:rsidRPr="00481BED">
              <w:rPr>
                <w:noProof/>
              </w:rPr>
              <w:t>solidus</w:t>
            </w:r>
            <w:r w:rsidRPr="00D11B72">
              <w:rPr>
                <w:noProof/>
              </w:rPr>
              <w:t>&gt;</w:t>
            </w:r>
          </w:p>
        </w:tc>
        <w:tc>
          <w:tcPr>
            <w:tcW w:w="1134" w:type="dxa"/>
            <w:shd w:val="clear" w:color="auto" w:fill="auto"/>
          </w:tcPr>
          <w:p w14:paraId="56CB03A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56F5FA" w14:textId="77777777" w:rsidR="00CA5901" w:rsidRPr="00D11B72" w:rsidRDefault="00CA5901" w:rsidP="00D12148">
            <w:pPr>
              <w:pStyle w:val="Tabletext"/>
              <w:jc w:val="center"/>
            </w:pPr>
          </w:p>
        </w:tc>
        <w:tc>
          <w:tcPr>
            <w:tcW w:w="1134" w:type="dxa"/>
            <w:shd w:val="clear" w:color="auto" w:fill="auto"/>
          </w:tcPr>
          <w:p w14:paraId="34276464" w14:textId="77777777" w:rsidR="00CA5901" w:rsidRPr="00D11B72" w:rsidRDefault="00CA5901" w:rsidP="00D12148">
            <w:pPr>
              <w:pStyle w:val="Tabletext"/>
              <w:jc w:val="center"/>
            </w:pPr>
          </w:p>
        </w:tc>
        <w:tc>
          <w:tcPr>
            <w:tcW w:w="1134" w:type="dxa"/>
            <w:shd w:val="clear" w:color="auto" w:fill="auto"/>
          </w:tcPr>
          <w:p w14:paraId="664331BC" w14:textId="77777777" w:rsidR="00CA5901" w:rsidRPr="00D11B72" w:rsidRDefault="00CA5901" w:rsidP="00D12148">
            <w:pPr>
              <w:pStyle w:val="Tabletext"/>
              <w:jc w:val="center"/>
              <w:rPr>
                <w:noProof/>
              </w:rPr>
            </w:pPr>
          </w:p>
        </w:tc>
        <w:tc>
          <w:tcPr>
            <w:tcW w:w="1134" w:type="dxa"/>
          </w:tcPr>
          <w:p w14:paraId="0A56F829" w14:textId="77777777" w:rsidR="00CA5901" w:rsidRPr="00D11B72" w:rsidRDefault="00CA5901" w:rsidP="00D12148">
            <w:pPr>
              <w:pStyle w:val="Tabletext"/>
              <w:jc w:val="center"/>
            </w:pPr>
          </w:p>
        </w:tc>
      </w:tr>
      <w:tr w:rsidR="00CA5901" w:rsidRPr="00D11B72" w14:paraId="0D25212C" w14:textId="457AEFFF" w:rsidTr="00003356">
        <w:trPr>
          <w:jc w:val="center"/>
        </w:trPr>
        <w:tc>
          <w:tcPr>
            <w:tcW w:w="3969" w:type="dxa"/>
            <w:shd w:val="clear" w:color="auto" w:fill="auto"/>
          </w:tcPr>
          <w:p w14:paraId="058F2E99" w14:textId="77777777" w:rsidR="00CA5901" w:rsidRPr="00D11B72" w:rsidRDefault="00CA5901" w:rsidP="00D12148">
            <w:pPr>
              <w:pStyle w:val="Tabletext"/>
              <w:rPr>
                <w:noProof/>
              </w:rPr>
            </w:pPr>
            <w:r w:rsidRPr="00D11B72">
              <w:rPr>
                <w:noProof/>
              </w:rPr>
              <w:t>&lt;not equals sign&gt;</w:t>
            </w:r>
          </w:p>
        </w:tc>
        <w:tc>
          <w:tcPr>
            <w:tcW w:w="1134" w:type="dxa"/>
            <w:shd w:val="clear" w:color="auto" w:fill="auto"/>
          </w:tcPr>
          <w:p w14:paraId="60FB4AE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3760113" w14:textId="77777777" w:rsidR="00CA5901" w:rsidRPr="00D11B72" w:rsidRDefault="00CA5901" w:rsidP="00D12148">
            <w:pPr>
              <w:pStyle w:val="Tabletext"/>
              <w:jc w:val="center"/>
            </w:pPr>
          </w:p>
        </w:tc>
        <w:tc>
          <w:tcPr>
            <w:tcW w:w="1134" w:type="dxa"/>
            <w:shd w:val="clear" w:color="auto" w:fill="auto"/>
          </w:tcPr>
          <w:p w14:paraId="0113F85E" w14:textId="77777777" w:rsidR="00CA5901" w:rsidRPr="00D11B72" w:rsidRDefault="00CA5901" w:rsidP="00D12148">
            <w:pPr>
              <w:pStyle w:val="Tabletext"/>
              <w:jc w:val="center"/>
            </w:pPr>
          </w:p>
        </w:tc>
        <w:tc>
          <w:tcPr>
            <w:tcW w:w="1134" w:type="dxa"/>
            <w:shd w:val="clear" w:color="auto" w:fill="auto"/>
          </w:tcPr>
          <w:p w14:paraId="762BE60B" w14:textId="77777777" w:rsidR="00CA5901" w:rsidRPr="00D11B72" w:rsidRDefault="00CA5901" w:rsidP="00D12148">
            <w:pPr>
              <w:pStyle w:val="Tabletext"/>
              <w:jc w:val="center"/>
              <w:rPr>
                <w:noProof/>
              </w:rPr>
            </w:pPr>
          </w:p>
        </w:tc>
        <w:tc>
          <w:tcPr>
            <w:tcW w:w="1134" w:type="dxa"/>
          </w:tcPr>
          <w:p w14:paraId="1855DED5" w14:textId="77777777" w:rsidR="00CA5901" w:rsidRPr="00D11B72" w:rsidRDefault="00CA5901" w:rsidP="00D12148">
            <w:pPr>
              <w:pStyle w:val="Tabletext"/>
              <w:jc w:val="center"/>
            </w:pPr>
          </w:p>
        </w:tc>
      </w:tr>
      <w:tr w:rsidR="00CA5901" w:rsidRPr="00D11B72" w14:paraId="28B16C7E" w14:textId="31525903" w:rsidTr="00003356">
        <w:trPr>
          <w:jc w:val="center"/>
        </w:trPr>
        <w:tc>
          <w:tcPr>
            <w:tcW w:w="3969" w:type="dxa"/>
            <w:shd w:val="clear" w:color="auto" w:fill="auto"/>
          </w:tcPr>
          <w:p w14:paraId="647646A9" w14:textId="77777777" w:rsidR="00CA5901" w:rsidRPr="00D11B72" w:rsidRDefault="00CA5901" w:rsidP="00D12148">
            <w:pPr>
              <w:pStyle w:val="Tabletext"/>
              <w:rPr>
                <w:noProof/>
              </w:rPr>
            </w:pPr>
            <w:r w:rsidRPr="00D11B72">
              <w:rPr>
                <w:noProof/>
              </w:rPr>
              <w:t>&lt;not number or </w:t>
            </w:r>
            <w:r w:rsidRPr="00481BED">
              <w:rPr>
                <w:noProof/>
              </w:rPr>
              <w:t>solidus</w:t>
            </w:r>
            <w:r w:rsidRPr="00D11B72">
              <w:rPr>
                <w:noProof/>
              </w:rPr>
              <w:t>&gt;</w:t>
            </w:r>
          </w:p>
        </w:tc>
        <w:tc>
          <w:tcPr>
            <w:tcW w:w="1134" w:type="dxa"/>
            <w:shd w:val="clear" w:color="auto" w:fill="auto"/>
          </w:tcPr>
          <w:p w14:paraId="2881ABA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1A2A226" w14:textId="77777777" w:rsidR="00CA5901" w:rsidRPr="00D11B72" w:rsidRDefault="00CA5901" w:rsidP="00D12148">
            <w:pPr>
              <w:pStyle w:val="Tabletext"/>
              <w:jc w:val="center"/>
            </w:pPr>
          </w:p>
        </w:tc>
        <w:tc>
          <w:tcPr>
            <w:tcW w:w="1134" w:type="dxa"/>
            <w:shd w:val="clear" w:color="auto" w:fill="auto"/>
          </w:tcPr>
          <w:p w14:paraId="2733510A" w14:textId="77777777" w:rsidR="00CA5901" w:rsidRPr="00D11B72" w:rsidRDefault="00CA5901" w:rsidP="00D12148">
            <w:pPr>
              <w:pStyle w:val="Tabletext"/>
              <w:jc w:val="center"/>
            </w:pPr>
          </w:p>
        </w:tc>
        <w:tc>
          <w:tcPr>
            <w:tcW w:w="1134" w:type="dxa"/>
            <w:shd w:val="clear" w:color="auto" w:fill="auto"/>
          </w:tcPr>
          <w:p w14:paraId="76B8C02D" w14:textId="77777777" w:rsidR="00CA5901" w:rsidRPr="00D11B72" w:rsidRDefault="00CA5901" w:rsidP="00D12148">
            <w:pPr>
              <w:pStyle w:val="Tabletext"/>
              <w:jc w:val="center"/>
              <w:rPr>
                <w:noProof/>
              </w:rPr>
            </w:pPr>
          </w:p>
        </w:tc>
        <w:tc>
          <w:tcPr>
            <w:tcW w:w="1134" w:type="dxa"/>
          </w:tcPr>
          <w:p w14:paraId="3F2D9471" w14:textId="77777777" w:rsidR="00CA5901" w:rsidRPr="00D11B72" w:rsidRDefault="00CA5901" w:rsidP="00D12148">
            <w:pPr>
              <w:pStyle w:val="Tabletext"/>
              <w:jc w:val="center"/>
            </w:pPr>
          </w:p>
        </w:tc>
      </w:tr>
      <w:tr w:rsidR="00CA5901" w:rsidRPr="00D11B72" w14:paraId="297F949B" w14:textId="52A49069" w:rsidTr="00003356">
        <w:trPr>
          <w:jc w:val="center"/>
        </w:trPr>
        <w:tc>
          <w:tcPr>
            <w:tcW w:w="3969" w:type="dxa"/>
            <w:shd w:val="clear" w:color="auto" w:fill="auto"/>
          </w:tcPr>
          <w:p w14:paraId="399BF836" w14:textId="77777777" w:rsidR="00CA5901" w:rsidRPr="00D11B72" w:rsidRDefault="00CA5901" w:rsidP="00D12148">
            <w:pPr>
              <w:pStyle w:val="Tabletext"/>
              <w:rPr>
                <w:noProof/>
              </w:rPr>
            </w:pPr>
            <w:r w:rsidRPr="00D11B72">
              <w:rPr>
                <w:noProof/>
              </w:rPr>
              <w:t>&lt;note text&gt;</w:t>
            </w:r>
          </w:p>
        </w:tc>
        <w:tc>
          <w:tcPr>
            <w:tcW w:w="1134" w:type="dxa"/>
            <w:shd w:val="clear" w:color="auto" w:fill="auto"/>
          </w:tcPr>
          <w:p w14:paraId="2F8E12A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86F2F44" w14:textId="77777777" w:rsidR="00CA5901" w:rsidRPr="00D11B72" w:rsidRDefault="00CA5901" w:rsidP="00D12148">
            <w:pPr>
              <w:pStyle w:val="Tabletext"/>
              <w:jc w:val="center"/>
            </w:pPr>
          </w:p>
        </w:tc>
        <w:tc>
          <w:tcPr>
            <w:tcW w:w="1134" w:type="dxa"/>
            <w:shd w:val="clear" w:color="auto" w:fill="auto"/>
          </w:tcPr>
          <w:p w14:paraId="5C753B4A" w14:textId="77777777" w:rsidR="00CA5901" w:rsidRPr="00D11B72" w:rsidRDefault="00CA5901" w:rsidP="00D12148">
            <w:pPr>
              <w:pStyle w:val="Tabletext"/>
              <w:jc w:val="center"/>
            </w:pPr>
          </w:p>
        </w:tc>
        <w:tc>
          <w:tcPr>
            <w:tcW w:w="1134" w:type="dxa"/>
            <w:shd w:val="clear" w:color="auto" w:fill="auto"/>
          </w:tcPr>
          <w:p w14:paraId="18705BD4" w14:textId="77777777" w:rsidR="00CA5901" w:rsidRPr="00D11B72" w:rsidRDefault="00CA5901" w:rsidP="00D12148">
            <w:pPr>
              <w:pStyle w:val="Tabletext"/>
              <w:jc w:val="center"/>
              <w:rPr>
                <w:noProof/>
              </w:rPr>
            </w:pPr>
          </w:p>
        </w:tc>
        <w:tc>
          <w:tcPr>
            <w:tcW w:w="1134" w:type="dxa"/>
          </w:tcPr>
          <w:p w14:paraId="0E44F26D" w14:textId="77777777" w:rsidR="00CA5901" w:rsidRPr="00D11B72" w:rsidRDefault="00CA5901" w:rsidP="00D12148">
            <w:pPr>
              <w:pStyle w:val="Tabletext"/>
              <w:jc w:val="center"/>
            </w:pPr>
          </w:p>
        </w:tc>
      </w:tr>
      <w:tr w:rsidR="00CA5901" w:rsidRPr="00D11B72" w14:paraId="48BC3AC4" w14:textId="0614F0C1" w:rsidTr="00003356">
        <w:trPr>
          <w:jc w:val="center"/>
        </w:trPr>
        <w:tc>
          <w:tcPr>
            <w:tcW w:w="3969" w:type="dxa"/>
            <w:shd w:val="clear" w:color="auto" w:fill="auto"/>
          </w:tcPr>
          <w:p w14:paraId="1E74C7D1" w14:textId="77777777" w:rsidR="00CA5901" w:rsidRPr="00D11B72" w:rsidRDefault="00CA5901" w:rsidP="00D12148">
            <w:pPr>
              <w:pStyle w:val="Tabletext"/>
              <w:rPr>
                <w:noProof/>
              </w:rPr>
            </w:pPr>
            <w:r w:rsidRPr="00D11B72">
              <w:rPr>
                <w:noProof/>
              </w:rPr>
              <w:t>&lt;note&gt;</w:t>
            </w:r>
          </w:p>
        </w:tc>
        <w:tc>
          <w:tcPr>
            <w:tcW w:w="1134" w:type="dxa"/>
            <w:shd w:val="clear" w:color="auto" w:fill="auto"/>
          </w:tcPr>
          <w:p w14:paraId="012257A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8A248C" w14:textId="77777777" w:rsidR="00CA5901" w:rsidRPr="00D11B72" w:rsidRDefault="00CA5901" w:rsidP="00D12148">
            <w:pPr>
              <w:pStyle w:val="Tabletext"/>
              <w:jc w:val="center"/>
            </w:pPr>
          </w:p>
        </w:tc>
        <w:tc>
          <w:tcPr>
            <w:tcW w:w="1134" w:type="dxa"/>
            <w:shd w:val="clear" w:color="auto" w:fill="auto"/>
          </w:tcPr>
          <w:p w14:paraId="57A8D824" w14:textId="77777777" w:rsidR="00CA5901" w:rsidRPr="00D11B72" w:rsidRDefault="00CA5901" w:rsidP="00D12148">
            <w:pPr>
              <w:pStyle w:val="Tabletext"/>
              <w:jc w:val="center"/>
            </w:pPr>
          </w:p>
        </w:tc>
        <w:tc>
          <w:tcPr>
            <w:tcW w:w="1134" w:type="dxa"/>
            <w:shd w:val="clear" w:color="auto" w:fill="auto"/>
          </w:tcPr>
          <w:p w14:paraId="0378B4C9" w14:textId="77777777" w:rsidR="00CA5901" w:rsidRPr="00D11B72" w:rsidRDefault="00CA5901" w:rsidP="00D12148">
            <w:pPr>
              <w:pStyle w:val="Tabletext"/>
              <w:jc w:val="center"/>
              <w:rPr>
                <w:noProof/>
              </w:rPr>
            </w:pPr>
          </w:p>
        </w:tc>
        <w:tc>
          <w:tcPr>
            <w:tcW w:w="1134" w:type="dxa"/>
          </w:tcPr>
          <w:p w14:paraId="6C64D595" w14:textId="77777777" w:rsidR="00CA5901" w:rsidRPr="00D11B72" w:rsidRDefault="00CA5901" w:rsidP="00D12148">
            <w:pPr>
              <w:pStyle w:val="Tabletext"/>
              <w:jc w:val="center"/>
            </w:pPr>
          </w:p>
        </w:tc>
      </w:tr>
      <w:tr w:rsidR="00CA5901" w:rsidRPr="00D11B72" w14:paraId="24ADF3DC" w14:textId="73629B2E" w:rsidTr="00003356">
        <w:trPr>
          <w:jc w:val="center"/>
        </w:trPr>
        <w:tc>
          <w:tcPr>
            <w:tcW w:w="3969" w:type="dxa"/>
            <w:shd w:val="clear" w:color="auto" w:fill="auto"/>
          </w:tcPr>
          <w:p w14:paraId="7827506F" w14:textId="77777777" w:rsidR="00CA5901" w:rsidRPr="00D11B72" w:rsidRDefault="00CA5901" w:rsidP="00D12148">
            <w:pPr>
              <w:pStyle w:val="Tabletext"/>
              <w:rPr>
                <w:noProof/>
              </w:rPr>
            </w:pPr>
            <w:r w:rsidRPr="00D11B72">
              <w:rPr>
                <w:noProof/>
              </w:rPr>
              <w:t>&lt;now expression&gt;</w:t>
            </w:r>
          </w:p>
        </w:tc>
        <w:tc>
          <w:tcPr>
            <w:tcW w:w="1134" w:type="dxa"/>
            <w:shd w:val="clear" w:color="auto" w:fill="auto"/>
          </w:tcPr>
          <w:p w14:paraId="1745AD5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7185FC9" w14:textId="77777777" w:rsidR="00CA5901" w:rsidRPr="00D11B72" w:rsidRDefault="00CA5901" w:rsidP="00D12148">
            <w:pPr>
              <w:pStyle w:val="Tabletext"/>
              <w:jc w:val="center"/>
            </w:pPr>
          </w:p>
        </w:tc>
        <w:tc>
          <w:tcPr>
            <w:tcW w:w="1134" w:type="dxa"/>
            <w:shd w:val="clear" w:color="auto" w:fill="auto"/>
          </w:tcPr>
          <w:p w14:paraId="2D1F9928" w14:textId="77777777" w:rsidR="00CA5901" w:rsidRPr="00D11B72" w:rsidRDefault="00CA5901" w:rsidP="00D12148">
            <w:pPr>
              <w:pStyle w:val="Tabletext"/>
              <w:jc w:val="center"/>
            </w:pPr>
          </w:p>
        </w:tc>
        <w:tc>
          <w:tcPr>
            <w:tcW w:w="1134" w:type="dxa"/>
            <w:shd w:val="clear" w:color="auto" w:fill="auto"/>
          </w:tcPr>
          <w:p w14:paraId="30436607" w14:textId="77777777" w:rsidR="00CA5901" w:rsidRPr="00D11B72" w:rsidRDefault="00CA5901" w:rsidP="00D12148">
            <w:pPr>
              <w:pStyle w:val="Tabletext"/>
              <w:jc w:val="center"/>
              <w:rPr>
                <w:noProof/>
              </w:rPr>
            </w:pPr>
          </w:p>
        </w:tc>
        <w:tc>
          <w:tcPr>
            <w:tcW w:w="1134" w:type="dxa"/>
          </w:tcPr>
          <w:p w14:paraId="28E81CD6" w14:textId="77777777" w:rsidR="00CA5901" w:rsidRPr="00D11B72" w:rsidRDefault="00CA5901" w:rsidP="00D12148">
            <w:pPr>
              <w:pStyle w:val="Tabletext"/>
              <w:jc w:val="center"/>
            </w:pPr>
          </w:p>
        </w:tc>
      </w:tr>
      <w:tr w:rsidR="00CA5901" w:rsidRPr="00D11B72" w14:paraId="48B844BC" w14:textId="6BA71196" w:rsidTr="00003356">
        <w:trPr>
          <w:jc w:val="center"/>
        </w:trPr>
        <w:tc>
          <w:tcPr>
            <w:tcW w:w="3969" w:type="dxa"/>
            <w:shd w:val="clear" w:color="auto" w:fill="auto"/>
          </w:tcPr>
          <w:p w14:paraId="4071062E" w14:textId="77777777" w:rsidR="00CA5901" w:rsidRPr="00D11B72" w:rsidRDefault="00CA5901" w:rsidP="00D12148">
            <w:pPr>
              <w:pStyle w:val="Tabletext"/>
              <w:rPr>
                <w:noProof/>
              </w:rPr>
            </w:pPr>
            <w:r w:rsidRPr="00D11B72">
              <w:rPr>
                <w:noProof/>
              </w:rPr>
              <w:t>&lt;number of instances&gt;</w:t>
            </w:r>
          </w:p>
        </w:tc>
        <w:tc>
          <w:tcPr>
            <w:tcW w:w="1134" w:type="dxa"/>
            <w:shd w:val="clear" w:color="auto" w:fill="auto"/>
          </w:tcPr>
          <w:p w14:paraId="4B06E29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22F6018" w14:textId="77777777" w:rsidR="00CA5901" w:rsidRPr="00D11B72" w:rsidRDefault="00CA5901" w:rsidP="00D12148">
            <w:pPr>
              <w:pStyle w:val="Tabletext"/>
              <w:jc w:val="center"/>
            </w:pPr>
          </w:p>
        </w:tc>
        <w:tc>
          <w:tcPr>
            <w:tcW w:w="1134" w:type="dxa"/>
            <w:shd w:val="clear" w:color="auto" w:fill="auto"/>
          </w:tcPr>
          <w:p w14:paraId="4E865D1F" w14:textId="77777777" w:rsidR="00CA5901" w:rsidRPr="00D11B72" w:rsidRDefault="00CA5901" w:rsidP="00D12148">
            <w:pPr>
              <w:pStyle w:val="Tabletext"/>
              <w:jc w:val="center"/>
            </w:pPr>
          </w:p>
        </w:tc>
        <w:tc>
          <w:tcPr>
            <w:tcW w:w="1134" w:type="dxa"/>
            <w:shd w:val="clear" w:color="auto" w:fill="auto"/>
          </w:tcPr>
          <w:p w14:paraId="13AF5764" w14:textId="77777777" w:rsidR="00CA5901" w:rsidRPr="00D11B72" w:rsidRDefault="00CA5901" w:rsidP="00D12148">
            <w:pPr>
              <w:pStyle w:val="Tabletext"/>
              <w:jc w:val="center"/>
              <w:rPr>
                <w:noProof/>
              </w:rPr>
            </w:pPr>
          </w:p>
        </w:tc>
        <w:tc>
          <w:tcPr>
            <w:tcW w:w="1134" w:type="dxa"/>
          </w:tcPr>
          <w:p w14:paraId="035A8B27" w14:textId="77777777" w:rsidR="00CA5901" w:rsidRPr="00D11B72" w:rsidRDefault="00CA5901" w:rsidP="00D12148">
            <w:pPr>
              <w:pStyle w:val="Tabletext"/>
              <w:jc w:val="center"/>
            </w:pPr>
          </w:p>
        </w:tc>
      </w:tr>
      <w:tr w:rsidR="00CA5901" w:rsidRPr="00D11B72" w14:paraId="04555F3F" w14:textId="4398FAC2" w:rsidTr="00003356">
        <w:trPr>
          <w:jc w:val="center"/>
        </w:trPr>
        <w:tc>
          <w:tcPr>
            <w:tcW w:w="3969" w:type="dxa"/>
            <w:shd w:val="clear" w:color="auto" w:fill="auto"/>
          </w:tcPr>
          <w:p w14:paraId="6031BCFB" w14:textId="77777777" w:rsidR="00CA5901" w:rsidRPr="00D11B72" w:rsidRDefault="00CA5901" w:rsidP="00D12148">
            <w:pPr>
              <w:pStyle w:val="Tabletext"/>
              <w:rPr>
                <w:noProof/>
              </w:rPr>
            </w:pPr>
            <w:r w:rsidRPr="00D11B72">
              <w:rPr>
                <w:noProof/>
              </w:rPr>
              <w:t>&lt;number of pages&gt;</w:t>
            </w:r>
          </w:p>
        </w:tc>
        <w:tc>
          <w:tcPr>
            <w:tcW w:w="1134" w:type="dxa"/>
            <w:shd w:val="clear" w:color="auto" w:fill="auto"/>
          </w:tcPr>
          <w:p w14:paraId="6F2BDD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0DC4134" w14:textId="77777777" w:rsidR="00CA5901" w:rsidRPr="00D11B72" w:rsidRDefault="00CA5901" w:rsidP="00D12148">
            <w:pPr>
              <w:pStyle w:val="Tabletext"/>
              <w:jc w:val="center"/>
            </w:pPr>
          </w:p>
        </w:tc>
        <w:tc>
          <w:tcPr>
            <w:tcW w:w="1134" w:type="dxa"/>
            <w:shd w:val="clear" w:color="auto" w:fill="auto"/>
          </w:tcPr>
          <w:p w14:paraId="1CBE1E11" w14:textId="77777777" w:rsidR="00CA5901" w:rsidRPr="00D11B72" w:rsidRDefault="00CA5901" w:rsidP="00D12148">
            <w:pPr>
              <w:pStyle w:val="Tabletext"/>
              <w:jc w:val="center"/>
            </w:pPr>
          </w:p>
        </w:tc>
        <w:tc>
          <w:tcPr>
            <w:tcW w:w="1134" w:type="dxa"/>
            <w:shd w:val="clear" w:color="auto" w:fill="auto"/>
          </w:tcPr>
          <w:p w14:paraId="4494322A" w14:textId="77777777" w:rsidR="00CA5901" w:rsidRPr="00D11B72" w:rsidRDefault="00CA5901" w:rsidP="00D12148">
            <w:pPr>
              <w:pStyle w:val="Tabletext"/>
              <w:jc w:val="center"/>
              <w:rPr>
                <w:noProof/>
              </w:rPr>
            </w:pPr>
          </w:p>
        </w:tc>
        <w:tc>
          <w:tcPr>
            <w:tcW w:w="1134" w:type="dxa"/>
          </w:tcPr>
          <w:p w14:paraId="5ED8C907" w14:textId="77777777" w:rsidR="00CA5901" w:rsidRPr="00D11B72" w:rsidRDefault="00CA5901" w:rsidP="00D12148">
            <w:pPr>
              <w:pStyle w:val="Tabletext"/>
              <w:jc w:val="center"/>
            </w:pPr>
          </w:p>
        </w:tc>
      </w:tr>
      <w:tr w:rsidR="00CA5901" w:rsidRPr="00D11B72" w14:paraId="2C93F46D" w14:textId="3DA5089B" w:rsidTr="00003356">
        <w:trPr>
          <w:jc w:val="center"/>
        </w:trPr>
        <w:tc>
          <w:tcPr>
            <w:tcW w:w="3969" w:type="dxa"/>
            <w:shd w:val="clear" w:color="auto" w:fill="auto"/>
          </w:tcPr>
          <w:p w14:paraId="5A33B7EC" w14:textId="77777777" w:rsidR="00CA5901" w:rsidRPr="00D11B72" w:rsidRDefault="00CA5901" w:rsidP="00D12148">
            <w:pPr>
              <w:pStyle w:val="Tabletext"/>
              <w:rPr>
                <w:noProof/>
              </w:rPr>
            </w:pPr>
            <w:r w:rsidRPr="00D11B72">
              <w:rPr>
                <w:noProof/>
              </w:rPr>
              <w:t>&lt;number sign&gt;</w:t>
            </w:r>
          </w:p>
        </w:tc>
        <w:tc>
          <w:tcPr>
            <w:tcW w:w="1134" w:type="dxa"/>
            <w:shd w:val="clear" w:color="auto" w:fill="auto"/>
          </w:tcPr>
          <w:p w14:paraId="0D23AFE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D1F07BB" w14:textId="77777777" w:rsidR="00CA5901" w:rsidRPr="00D11B72" w:rsidRDefault="00CA5901" w:rsidP="00D12148">
            <w:pPr>
              <w:pStyle w:val="Tabletext"/>
              <w:jc w:val="center"/>
            </w:pPr>
          </w:p>
        </w:tc>
        <w:tc>
          <w:tcPr>
            <w:tcW w:w="1134" w:type="dxa"/>
            <w:shd w:val="clear" w:color="auto" w:fill="auto"/>
          </w:tcPr>
          <w:p w14:paraId="1A78653B" w14:textId="77777777" w:rsidR="00CA5901" w:rsidRPr="00D11B72" w:rsidRDefault="00CA5901" w:rsidP="00D12148">
            <w:pPr>
              <w:pStyle w:val="Tabletext"/>
              <w:jc w:val="center"/>
            </w:pPr>
          </w:p>
        </w:tc>
        <w:tc>
          <w:tcPr>
            <w:tcW w:w="1134" w:type="dxa"/>
            <w:shd w:val="clear" w:color="auto" w:fill="auto"/>
          </w:tcPr>
          <w:p w14:paraId="17D0492D" w14:textId="77777777" w:rsidR="00CA5901" w:rsidRPr="00D11B72" w:rsidRDefault="00CA5901" w:rsidP="00D12148">
            <w:pPr>
              <w:pStyle w:val="Tabletext"/>
              <w:jc w:val="center"/>
              <w:rPr>
                <w:noProof/>
              </w:rPr>
            </w:pPr>
          </w:p>
        </w:tc>
        <w:tc>
          <w:tcPr>
            <w:tcW w:w="1134" w:type="dxa"/>
          </w:tcPr>
          <w:p w14:paraId="7F47EDD5" w14:textId="77777777" w:rsidR="00CA5901" w:rsidRPr="00D11B72" w:rsidRDefault="00CA5901" w:rsidP="00D12148">
            <w:pPr>
              <w:pStyle w:val="Tabletext"/>
              <w:jc w:val="center"/>
            </w:pPr>
          </w:p>
        </w:tc>
      </w:tr>
      <w:tr w:rsidR="008135EB" w:rsidRPr="00D11B72" w14:paraId="3710BA01" w14:textId="77777777" w:rsidTr="00003356">
        <w:trPr>
          <w:jc w:val="center"/>
        </w:trPr>
        <w:tc>
          <w:tcPr>
            <w:tcW w:w="3969" w:type="dxa"/>
            <w:shd w:val="clear" w:color="auto" w:fill="auto"/>
          </w:tcPr>
          <w:p w14:paraId="0D12341E" w14:textId="7D6EC373" w:rsidR="008135EB" w:rsidRPr="00D11B72" w:rsidRDefault="008135EB" w:rsidP="00D12148">
            <w:pPr>
              <w:pStyle w:val="Tabletext"/>
              <w:rPr>
                <w:noProof/>
              </w:rPr>
            </w:pPr>
            <w:r>
              <w:rPr>
                <w:noProof/>
              </w:rPr>
              <w:t>&lt;offspring expression&gt;</w:t>
            </w:r>
          </w:p>
        </w:tc>
        <w:tc>
          <w:tcPr>
            <w:tcW w:w="1134" w:type="dxa"/>
            <w:shd w:val="clear" w:color="auto" w:fill="auto"/>
          </w:tcPr>
          <w:p w14:paraId="0E66224B" w14:textId="535D59EB" w:rsidR="008135EB" w:rsidRPr="00D11B72" w:rsidRDefault="008135EB" w:rsidP="00D12148">
            <w:pPr>
              <w:pStyle w:val="Tabletext"/>
              <w:jc w:val="center"/>
              <w:rPr>
                <w:noProof/>
              </w:rPr>
            </w:pPr>
            <w:r w:rsidRPr="00D11B72">
              <w:rPr>
                <w:noProof/>
              </w:rPr>
              <w:t>defined</w:t>
            </w:r>
          </w:p>
        </w:tc>
        <w:tc>
          <w:tcPr>
            <w:tcW w:w="1134" w:type="dxa"/>
            <w:shd w:val="clear" w:color="auto" w:fill="auto"/>
          </w:tcPr>
          <w:p w14:paraId="7F3E3DFB" w14:textId="77777777" w:rsidR="008135EB" w:rsidRPr="00D11B72" w:rsidRDefault="008135EB" w:rsidP="00D12148">
            <w:pPr>
              <w:pStyle w:val="Tabletext"/>
              <w:jc w:val="center"/>
            </w:pPr>
          </w:p>
        </w:tc>
        <w:tc>
          <w:tcPr>
            <w:tcW w:w="1134" w:type="dxa"/>
            <w:shd w:val="clear" w:color="auto" w:fill="auto"/>
          </w:tcPr>
          <w:p w14:paraId="11DCC2DE" w14:textId="77777777" w:rsidR="008135EB" w:rsidRPr="00D11B72" w:rsidRDefault="008135EB" w:rsidP="00D12148">
            <w:pPr>
              <w:pStyle w:val="Tabletext"/>
              <w:jc w:val="center"/>
            </w:pPr>
          </w:p>
        </w:tc>
        <w:tc>
          <w:tcPr>
            <w:tcW w:w="1134" w:type="dxa"/>
            <w:shd w:val="clear" w:color="auto" w:fill="auto"/>
          </w:tcPr>
          <w:p w14:paraId="5D2C7BB7" w14:textId="77777777" w:rsidR="008135EB" w:rsidRPr="00D11B72" w:rsidRDefault="008135EB" w:rsidP="00D12148">
            <w:pPr>
              <w:pStyle w:val="Tabletext"/>
              <w:jc w:val="center"/>
              <w:rPr>
                <w:noProof/>
              </w:rPr>
            </w:pPr>
          </w:p>
        </w:tc>
        <w:tc>
          <w:tcPr>
            <w:tcW w:w="1134" w:type="dxa"/>
          </w:tcPr>
          <w:p w14:paraId="0E92F6BF" w14:textId="77777777" w:rsidR="008135EB" w:rsidRPr="00D11B72" w:rsidRDefault="008135EB" w:rsidP="00D12148">
            <w:pPr>
              <w:pStyle w:val="Tabletext"/>
              <w:jc w:val="center"/>
            </w:pPr>
          </w:p>
        </w:tc>
      </w:tr>
      <w:tr w:rsidR="008135EB" w:rsidRPr="00D11B72" w14:paraId="6A581ECF" w14:textId="77777777" w:rsidTr="00003356">
        <w:trPr>
          <w:jc w:val="center"/>
        </w:trPr>
        <w:tc>
          <w:tcPr>
            <w:tcW w:w="3969" w:type="dxa"/>
            <w:shd w:val="clear" w:color="auto" w:fill="auto"/>
          </w:tcPr>
          <w:p w14:paraId="0E45926C" w14:textId="4EED1BCE" w:rsidR="008135EB" w:rsidRDefault="008135EB" w:rsidP="00D12148">
            <w:pPr>
              <w:pStyle w:val="Tabletext"/>
              <w:rPr>
                <w:noProof/>
              </w:rPr>
            </w:pPr>
            <w:r w:rsidRPr="00D11B72">
              <w:rPr>
                <w:noProof/>
              </w:rPr>
              <w:t>&lt;open range</w:t>
            </w:r>
            <w:r>
              <w:rPr>
                <w:noProof/>
              </w:rPr>
              <w:t xml:space="preserve"> with operator</w:t>
            </w:r>
            <w:r w:rsidRPr="00D11B72">
              <w:rPr>
                <w:noProof/>
              </w:rPr>
              <w:t>&gt;</w:t>
            </w:r>
          </w:p>
        </w:tc>
        <w:tc>
          <w:tcPr>
            <w:tcW w:w="1134" w:type="dxa"/>
            <w:shd w:val="clear" w:color="auto" w:fill="auto"/>
          </w:tcPr>
          <w:p w14:paraId="1E0EE884" w14:textId="15DC6638" w:rsidR="008135EB" w:rsidRPr="00D11B72" w:rsidRDefault="008135EB" w:rsidP="00D12148">
            <w:pPr>
              <w:pStyle w:val="Tabletext"/>
              <w:jc w:val="center"/>
              <w:rPr>
                <w:noProof/>
              </w:rPr>
            </w:pPr>
            <w:r w:rsidRPr="00D11B72">
              <w:rPr>
                <w:noProof/>
              </w:rPr>
              <w:t>defined</w:t>
            </w:r>
          </w:p>
        </w:tc>
        <w:tc>
          <w:tcPr>
            <w:tcW w:w="1134" w:type="dxa"/>
            <w:shd w:val="clear" w:color="auto" w:fill="auto"/>
          </w:tcPr>
          <w:p w14:paraId="3CFADB08" w14:textId="77777777" w:rsidR="008135EB" w:rsidRPr="00D11B72" w:rsidRDefault="008135EB" w:rsidP="00D12148">
            <w:pPr>
              <w:pStyle w:val="Tabletext"/>
              <w:jc w:val="center"/>
            </w:pPr>
          </w:p>
        </w:tc>
        <w:tc>
          <w:tcPr>
            <w:tcW w:w="1134" w:type="dxa"/>
            <w:shd w:val="clear" w:color="auto" w:fill="auto"/>
          </w:tcPr>
          <w:p w14:paraId="7EB19BE4" w14:textId="77777777" w:rsidR="008135EB" w:rsidRPr="00D11B72" w:rsidRDefault="008135EB" w:rsidP="00D12148">
            <w:pPr>
              <w:pStyle w:val="Tabletext"/>
              <w:jc w:val="center"/>
            </w:pPr>
          </w:p>
        </w:tc>
        <w:tc>
          <w:tcPr>
            <w:tcW w:w="1134" w:type="dxa"/>
            <w:shd w:val="clear" w:color="auto" w:fill="auto"/>
          </w:tcPr>
          <w:p w14:paraId="7EB67FCC" w14:textId="77777777" w:rsidR="008135EB" w:rsidRPr="00D11B72" w:rsidRDefault="008135EB" w:rsidP="00D12148">
            <w:pPr>
              <w:pStyle w:val="Tabletext"/>
              <w:jc w:val="center"/>
              <w:rPr>
                <w:noProof/>
              </w:rPr>
            </w:pPr>
          </w:p>
        </w:tc>
        <w:tc>
          <w:tcPr>
            <w:tcW w:w="1134" w:type="dxa"/>
          </w:tcPr>
          <w:p w14:paraId="3A51AC9F" w14:textId="77777777" w:rsidR="008135EB" w:rsidRPr="00D11B72" w:rsidRDefault="008135EB" w:rsidP="00D12148">
            <w:pPr>
              <w:pStyle w:val="Tabletext"/>
              <w:jc w:val="center"/>
            </w:pPr>
          </w:p>
        </w:tc>
      </w:tr>
      <w:tr w:rsidR="00CA5901" w:rsidRPr="00D11B72" w14:paraId="3BD88DE9" w14:textId="057C082F" w:rsidTr="00003356">
        <w:trPr>
          <w:jc w:val="center"/>
        </w:trPr>
        <w:tc>
          <w:tcPr>
            <w:tcW w:w="3969" w:type="dxa"/>
            <w:shd w:val="clear" w:color="auto" w:fill="auto"/>
          </w:tcPr>
          <w:p w14:paraId="4314D276" w14:textId="77777777" w:rsidR="00CA5901" w:rsidRPr="00D11B72" w:rsidRDefault="00CA5901" w:rsidP="00D12148">
            <w:pPr>
              <w:pStyle w:val="Tabletext"/>
              <w:rPr>
                <w:noProof/>
              </w:rPr>
            </w:pPr>
            <w:r w:rsidRPr="00D11B72">
              <w:rPr>
                <w:noProof/>
              </w:rPr>
              <w:t>&lt;open range&gt;</w:t>
            </w:r>
          </w:p>
        </w:tc>
        <w:tc>
          <w:tcPr>
            <w:tcW w:w="1134" w:type="dxa"/>
            <w:shd w:val="clear" w:color="auto" w:fill="auto"/>
          </w:tcPr>
          <w:p w14:paraId="10DAE30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844DF3C" w14:textId="77777777" w:rsidR="00CA5901" w:rsidRPr="00D11B72" w:rsidRDefault="00CA5901" w:rsidP="00D12148">
            <w:pPr>
              <w:pStyle w:val="Tabletext"/>
              <w:jc w:val="center"/>
            </w:pPr>
          </w:p>
        </w:tc>
        <w:tc>
          <w:tcPr>
            <w:tcW w:w="1134" w:type="dxa"/>
            <w:shd w:val="clear" w:color="auto" w:fill="auto"/>
          </w:tcPr>
          <w:p w14:paraId="4534CA27" w14:textId="77777777" w:rsidR="00CA5901" w:rsidRPr="00D11B72" w:rsidRDefault="00CA5901" w:rsidP="00D12148">
            <w:pPr>
              <w:pStyle w:val="Tabletext"/>
              <w:jc w:val="center"/>
            </w:pPr>
          </w:p>
        </w:tc>
        <w:tc>
          <w:tcPr>
            <w:tcW w:w="1134" w:type="dxa"/>
            <w:shd w:val="clear" w:color="auto" w:fill="auto"/>
          </w:tcPr>
          <w:p w14:paraId="153C0D57" w14:textId="77777777" w:rsidR="00CA5901" w:rsidRPr="00D11B72" w:rsidRDefault="00CA5901" w:rsidP="00D12148">
            <w:pPr>
              <w:pStyle w:val="Tabletext"/>
              <w:jc w:val="center"/>
              <w:rPr>
                <w:noProof/>
              </w:rPr>
            </w:pPr>
          </w:p>
        </w:tc>
        <w:tc>
          <w:tcPr>
            <w:tcW w:w="1134" w:type="dxa"/>
          </w:tcPr>
          <w:p w14:paraId="025293AC" w14:textId="77777777" w:rsidR="00CA5901" w:rsidRPr="00D11B72" w:rsidRDefault="00CA5901" w:rsidP="00D12148">
            <w:pPr>
              <w:pStyle w:val="Tabletext"/>
              <w:jc w:val="center"/>
            </w:pPr>
          </w:p>
        </w:tc>
      </w:tr>
      <w:tr w:rsidR="00CA5901" w:rsidRPr="00D11B72" w14:paraId="5FE3A19D" w14:textId="34F7E17C" w:rsidTr="00003356">
        <w:trPr>
          <w:jc w:val="center"/>
        </w:trPr>
        <w:tc>
          <w:tcPr>
            <w:tcW w:w="3969" w:type="dxa"/>
            <w:shd w:val="clear" w:color="auto" w:fill="auto"/>
          </w:tcPr>
          <w:p w14:paraId="7DC8EC2C" w14:textId="77777777" w:rsidR="00CA5901" w:rsidRPr="00D11B72" w:rsidRDefault="00CA5901" w:rsidP="00D12148">
            <w:pPr>
              <w:pStyle w:val="Tabletext"/>
              <w:rPr>
                <w:noProof/>
              </w:rPr>
            </w:pPr>
            <w:r w:rsidRPr="00D11B72">
              <w:rPr>
                <w:noProof/>
              </w:rPr>
              <w:t>&lt;operand&gt;</w:t>
            </w:r>
          </w:p>
        </w:tc>
        <w:tc>
          <w:tcPr>
            <w:tcW w:w="1134" w:type="dxa"/>
            <w:shd w:val="clear" w:color="auto" w:fill="auto"/>
          </w:tcPr>
          <w:p w14:paraId="20194D9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C29292" w14:textId="77777777" w:rsidR="00CA5901" w:rsidRPr="00D11B72" w:rsidRDefault="00CA5901" w:rsidP="00D12148">
            <w:pPr>
              <w:pStyle w:val="Tabletext"/>
              <w:jc w:val="center"/>
            </w:pPr>
          </w:p>
        </w:tc>
        <w:tc>
          <w:tcPr>
            <w:tcW w:w="1134" w:type="dxa"/>
            <w:shd w:val="clear" w:color="auto" w:fill="auto"/>
          </w:tcPr>
          <w:p w14:paraId="147D900E" w14:textId="77777777" w:rsidR="00CA5901" w:rsidRPr="00D11B72" w:rsidRDefault="00CA5901" w:rsidP="00D12148">
            <w:pPr>
              <w:pStyle w:val="Tabletext"/>
              <w:jc w:val="center"/>
            </w:pPr>
          </w:p>
        </w:tc>
        <w:tc>
          <w:tcPr>
            <w:tcW w:w="1134" w:type="dxa"/>
            <w:shd w:val="clear" w:color="auto" w:fill="auto"/>
          </w:tcPr>
          <w:p w14:paraId="300C3896" w14:textId="77777777" w:rsidR="00CA5901" w:rsidRPr="00D11B72" w:rsidRDefault="00CA5901" w:rsidP="00D12148">
            <w:pPr>
              <w:pStyle w:val="Tabletext"/>
              <w:jc w:val="center"/>
              <w:rPr>
                <w:noProof/>
              </w:rPr>
            </w:pPr>
          </w:p>
        </w:tc>
        <w:tc>
          <w:tcPr>
            <w:tcW w:w="1134" w:type="dxa"/>
          </w:tcPr>
          <w:p w14:paraId="24922E23" w14:textId="77777777" w:rsidR="00CA5901" w:rsidRPr="00D11B72" w:rsidRDefault="00CA5901" w:rsidP="00D12148">
            <w:pPr>
              <w:pStyle w:val="Tabletext"/>
              <w:jc w:val="center"/>
            </w:pPr>
          </w:p>
        </w:tc>
      </w:tr>
      <w:tr w:rsidR="00CA5901" w:rsidRPr="00D11B72" w14:paraId="08A5968A" w14:textId="1700C843" w:rsidTr="00003356">
        <w:trPr>
          <w:jc w:val="center"/>
        </w:trPr>
        <w:tc>
          <w:tcPr>
            <w:tcW w:w="3969" w:type="dxa"/>
            <w:shd w:val="clear" w:color="auto" w:fill="auto"/>
          </w:tcPr>
          <w:p w14:paraId="3ABBFD0C" w14:textId="77777777" w:rsidR="00CA5901" w:rsidRPr="00D11B72" w:rsidRDefault="00CA5901" w:rsidP="00D12148">
            <w:pPr>
              <w:pStyle w:val="Tabletext"/>
              <w:rPr>
                <w:noProof/>
              </w:rPr>
            </w:pPr>
            <w:r w:rsidRPr="00D11B72">
              <w:rPr>
                <w:noProof/>
              </w:rPr>
              <w:t>&lt;operand0&gt;</w:t>
            </w:r>
          </w:p>
        </w:tc>
        <w:tc>
          <w:tcPr>
            <w:tcW w:w="1134" w:type="dxa"/>
            <w:shd w:val="clear" w:color="auto" w:fill="auto"/>
          </w:tcPr>
          <w:p w14:paraId="58E7763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2B03444" w14:textId="77777777" w:rsidR="00CA5901" w:rsidRPr="00D11B72" w:rsidRDefault="00CA5901" w:rsidP="00D12148">
            <w:pPr>
              <w:pStyle w:val="Tabletext"/>
              <w:jc w:val="center"/>
            </w:pPr>
          </w:p>
        </w:tc>
        <w:tc>
          <w:tcPr>
            <w:tcW w:w="1134" w:type="dxa"/>
            <w:shd w:val="clear" w:color="auto" w:fill="auto"/>
          </w:tcPr>
          <w:p w14:paraId="7CD1E553" w14:textId="77777777" w:rsidR="00CA5901" w:rsidRPr="00D11B72" w:rsidRDefault="00CA5901" w:rsidP="00D12148">
            <w:pPr>
              <w:pStyle w:val="Tabletext"/>
              <w:jc w:val="center"/>
            </w:pPr>
          </w:p>
        </w:tc>
        <w:tc>
          <w:tcPr>
            <w:tcW w:w="1134" w:type="dxa"/>
            <w:shd w:val="clear" w:color="auto" w:fill="auto"/>
          </w:tcPr>
          <w:p w14:paraId="1B578C14" w14:textId="77777777" w:rsidR="00CA5901" w:rsidRPr="00D11B72" w:rsidRDefault="00CA5901" w:rsidP="00D12148">
            <w:pPr>
              <w:pStyle w:val="Tabletext"/>
              <w:jc w:val="center"/>
              <w:rPr>
                <w:noProof/>
              </w:rPr>
            </w:pPr>
          </w:p>
        </w:tc>
        <w:tc>
          <w:tcPr>
            <w:tcW w:w="1134" w:type="dxa"/>
          </w:tcPr>
          <w:p w14:paraId="140F7A20" w14:textId="77777777" w:rsidR="00CA5901" w:rsidRPr="00D11B72" w:rsidRDefault="00CA5901" w:rsidP="00D12148">
            <w:pPr>
              <w:pStyle w:val="Tabletext"/>
              <w:jc w:val="center"/>
            </w:pPr>
          </w:p>
        </w:tc>
      </w:tr>
      <w:tr w:rsidR="00CA5901" w:rsidRPr="00D11B72" w14:paraId="191C68DE" w14:textId="30CCD18D" w:rsidTr="00003356">
        <w:trPr>
          <w:jc w:val="center"/>
        </w:trPr>
        <w:tc>
          <w:tcPr>
            <w:tcW w:w="3969" w:type="dxa"/>
            <w:shd w:val="clear" w:color="auto" w:fill="auto"/>
          </w:tcPr>
          <w:p w14:paraId="538CD33F" w14:textId="77777777" w:rsidR="00CA5901" w:rsidRPr="00D11B72" w:rsidRDefault="00CA5901" w:rsidP="00D12148">
            <w:pPr>
              <w:pStyle w:val="Tabletext"/>
              <w:rPr>
                <w:noProof/>
              </w:rPr>
            </w:pPr>
            <w:r w:rsidRPr="00D11B72">
              <w:rPr>
                <w:noProof/>
              </w:rPr>
              <w:t>&lt;operand1&gt;</w:t>
            </w:r>
          </w:p>
        </w:tc>
        <w:tc>
          <w:tcPr>
            <w:tcW w:w="1134" w:type="dxa"/>
            <w:shd w:val="clear" w:color="auto" w:fill="auto"/>
          </w:tcPr>
          <w:p w14:paraId="5C90EAA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880A66" w14:textId="77777777" w:rsidR="00CA5901" w:rsidRPr="00D11B72" w:rsidRDefault="00CA5901" w:rsidP="00D12148">
            <w:pPr>
              <w:pStyle w:val="Tabletext"/>
              <w:jc w:val="center"/>
            </w:pPr>
          </w:p>
        </w:tc>
        <w:tc>
          <w:tcPr>
            <w:tcW w:w="1134" w:type="dxa"/>
            <w:shd w:val="clear" w:color="auto" w:fill="auto"/>
          </w:tcPr>
          <w:p w14:paraId="0403C832" w14:textId="77777777" w:rsidR="00CA5901" w:rsidRPr="00D11B72" w:rsidRDefault="00CA5901" w:rsidP="00D12148">
            <w:pPr>
              <w:pStyle w:val="Tabletext"/>
              <w:jc w:val="center"/>
            </w:pPr>
          </w:p>
        </w:tc>
        <w:tc>
          <w:tcPr>
            <w:tcW w:w="1134" w:type="dxa"/>
            <w:shd w:val="clear" w:color="auto" w:fill="auto"/>
          </w:tcPr>
          <w:p w14:paraId="2023D12D" w14:textId="77777777" w:rsidR="00CA5901" w:rsidRPr="00D11B72" w:rsidRDefault="00CA5901" w:rsidP="00D12148">
            <w:pPr>
              <w:pStyle w:val="Tabletext"/>
              <w:jc w:val="center"/>
              <w:rPr>
                <w:noProof/>
              </w:rPr>
            </w:pPr>
          </w:p>
        </w:tc>
        <w:tc>
          <w:tcPr>
            <w:tcW w:w="1134" w:type="dxa"/>
          </w:tcPr>
          <w:p w14:paraId="3C8FE357" w14:textId="77777777" w:rsidR="00CA5901" w:rsidRPr="00D11B72" w:rsidRDefault="00CA5901" w:rsidP="00D12148">
            <w:pPr>
              <w:pStyle w:val="Tabletext"/>
              <w:jc w:val="center"/>
            </w:pPr>
          </w:p>
        </w:tc>
      </w:tr>
      <w:tr w:rsidR="00CA5901" w:rsidRPr="00D11B72" w14:paraId="046B9FC1" w14:textId="771167A1" w:rsidTr="00003356">
        <w:trPr>
          <w:jc w:val="center"/>
        </w:trPr>
        <w:tc>
          <w:tcPr>
            <w:tcW w:w="3969" w:type="dxa"/>
            <w:shd w:val="clear" w:color="auto" w:fill="auto"/>
          </w:tcPr>
          <w:p w14:paraId="71EFC4FE" w14:textId="77777777" w:rsidR="00CA5901" w:rsidRPr="00D11B72" w:rsidRDefault="00CA5901" w:rsidP="00D12148">
            <w:pPr>
              <w:pStyle w:val="Tabletext"/>
              <w:rPr>
                <w:noProof/>
              </w:rPr>
            </w:pPr>
            <w:r w:rsidRPr="00D11B72">
              <w:rPr>
                <w:noProof/>
              </w:rPr>
              <w:t>&lt;operand2&gt;</w:t>
            </w:r>
          </w:p>
        </w:tc>
        <w:tc>
          <w:tcPr>
            <w:tcW w:w="1134" w:type="dxa"/>
            <w:shd w:val="clear" w:color="auto" w:fill="auto"/>
          </w:tcPr>
          <w:p w14:paraId="166534E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3AAE8F8" w14:textId="77777777" w:rsidR="00CA5901" w:rsidRPr="00D11B72" w:rsidRDefault="00CA5901" w:rsidP="00D12148">
            <w:pPr>
              <w:pStyle w:val="Tabletext"/>
              <w:jc w:val="center"/>
            </w:pPr>
          </w:p>
        </w:tc>
        <w:tc>
          <w:tcPr>
            <w:tcW w:w="1134" w:type="dxa"/>
            <w:shd w:val="clear" w:color="auto" w:fill="auto"/>
          </w:tcPr>
          <w:p w14:paraId="0EB83947" w14:textId="77777777" w:rsidR="00CA5901" w:rsidRPr="00D11B72" w:rsidRDefault="00CA5901" w:rsidP="00D12148">
            <w:pPr>
              <w:pStyle w:val="Tabletext"/>
              <w:jc w:val="center"/>
            </w:pPr>
          </w:p>
        </w:tc>
        <w:tc>
          <w:tcPr>
            <w:tcW w:w="1134" w:type="dxa"/>
            <w:shd w:val="clear" w:color="auto" w:fill="auto"/>
          </w:tcPr>
          <w:p w14:paraId="4C7A21B3" w14:textId="77777777" w:rsidR="00CA5901" w:rsidRPr="00D11B72" w:rsidRDefault="00CA5901" w:rsidP="00D12148">
            <w:pPr>
              <w:pStyle w:val="Tabletext"/>
              <w:jc w:val="center"/>
              <w:rPr>
                <w:noProof/>
              </w:rPr>
            </w:pPr>
          </w:p>
        </w:tc>
        <w:tc>
          <w:tcPr>
            <w:tcW w:w="1134" w:type="dxa"/>
          </w:tcPr>
          <w:p w14:paraId="71C18252" w14:textId="77777777" w:rsidR="00CA5901" w:rsidRPr="00D11B72" w:rsidRDefault="00CA5901" w:rsidP="00D12148">
            <w:pPr>
              <w:pStyle w:val="Tabletext"/>
              <w:jc w:val="center"/>
            </w:pPr>
          </w:p>
        </w:tc>
      </w:tr>
      <w:tr w:rsidR="00CA5901" w:rsidRPr="00D11B72" w14:paraId="54BFAA13" w14:textId="27B1874A" w:rsidTr="00003356">
        <w:trPr>
          <w:jc w:val="center"/>
        </w:trPr>
        <w:tc>
          <w:tcPr>
            <w:tcW w:w="3969" w:type="dxa"/>
            <w:shd w:val="clear" w:color="auto" w:fill="auto"/>
          </w:tcPr>
          <w:p w14:paraId="2FDC6CC8" w14:textId="77777777" w:rsidR="00CA5901" w:rsidRPr="00D11B72" w:rsidRDefault="00CA5901" w:rsidP="00D12148">
            <w:pPr>
              <w:pStyle w:val="Tabletext"/>
              <w:rPr>
                <w:noProof/>
              </w:rPr>
            </w:pPr>
            <w:r w:rsidRPr="00D11B72">
              <w:rPr>
                <w:noProof/>
              </w:rPr>
              <w:t>&lt;operand3&gt;</w:t>
            </w:r>
          </w:p>
        </w:tc>
        <w:tc>
          <w:tcPr>
            <w:tcW w:w="1134" w:type="dxa"/>
            <w:shd w:val="clear" w:color="auto" w:fill="auto"/>
          </w:tcPr>
          <w:p w14:paraId="3645FAF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B8B190" w14:textId="77777777" w:rsidR="00CA5901" w:rsidRPr="00D11B72" w:rsidRDefault="00CA5901" w:rsidP="00D12148">
            <w:pPr>
              <w:pStyle w:val="Tabletext"/>
              <w:jc w:val="center"/>
            </w:pPr>
          </w:p>
        </w:tc>
        <w:tc>
          <w:tcPr>
            <w:tcW w:w="1134" w:type="dxa"/>
            <w:shd w:val="clear" w:color="auto" w:fill="auto"/>
          </w:tcPr>
          <w:p w14:paraId="0980BC21" w14:textId="77777777" w:rsidR="00CA5901" w:rsidRPr="00D11B72" w:rsidRDefault="00CA5901" w:rsidP="00D12148">
            <w:pPr>
              <w:pStyle w:val="Tabletext"/>
              <w:jc w:val="center"/>
            </w:pPr>
          </w:p>
        </w:tc>
        <w:tc>
          <w:tcPr>
            <w:tcW w:w="1134" w:type="dxa"/>
            <w:shd w:val="clear" w:color="auto" w:fill="auto"/>
          </w:tcPr>
          <w:p w14:paraId="2ABDF729" w14:textId="77777777" w:rsidR="00CA5901" w:rsidRPr="00D11B72" w:rsidRDefault="00CA5901" w:rsidP="00D12148">
            <w:pPr>
              <w:pStyle w:val="Tabletext"/>
              <w:jc w:val="center"/>
              <w:rPr>
                <w:noProof/>
              </w:rPr>
            </w:pPr>
          </w:p>
        </w:tc>
        <w:tc>
          <w:tcPr>
            <w:tcW w:w="1134" w:type="dxa"/>
          </w:tcPr>
          <w:p w14:paraId="609FF354" w14:textId="77777777" w:rsidR="00CA5901" w:rsidRPr="00D11B72" w:rsidRDefault="00CA5901" w:rsidP="00D12148">
            <w:pPr>
              <w:pStyle w:val="Tabletext"/>
              <w:jc w:val="center"/>
            </w:pPr>
          </w:p>
        </w:tc>
      </w:tr>
      <w:tr w:rsidR="00CA5901" w:rsidRPr="00D11B72" w14:paraId="0C35CB11" w14:textId="7346C85C" w:rsidTr="00003356">
        <w:trPr>
          <w:jc w:val="center"/>
        </w:trPr>
        <w:tc>
          <w:tcPr>
            <w:tcW w:w="3969" w:type="dxa"/>
            <w:shd w:val="clear" w:color="auto" w:fill="auto"/>
          </w:tcPr>
          <w:p w14:paraId="57EC6DFF" w14:textId="77777777" w:rsidR="00CA5901" w:rsidRPr="00D11B72" w:rsidRDefault="00CA5901" w:rsidP="00D12148">
            <w:pPr>
              <w:pStyle w:val="Tabletext"/>
              <w:rPr>
                <w:noProof/>
              </w:rPr>
            </w:pPr>
            <w:r w:rsidRPr="00D11B72">
              <w:rPr>
                <w:noProof/>
              </w:rPr>
              <w:t>&lt;operand4&gt;</w:t>
            </w:r>
          </w:p>
        </w:tc>
        <w:tc>
          <w:tcPr>
            <w:tcW w:w="1134" w:type="dxa"/>
            <w:shd w:val="clear" w:color="auto" w:fill="auto"/>
          </w:tcPr>
          <w:p w14:paraId="2444BA5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BAD41E4" w14:textId="77777777" w:rsidR="00CA5901" w:rsidRPr="00D11B72" w:rsidRDefault="00CA5901" w:rsidP="00D12148">
            <w:pPr>
              <w:pStyle w:val="Tabletext"/>
              <w:jc w:val="center"/>
            </w:pPr>
          </w:p>
        </w:tc>
        <w:tc>
          <w:tcPr>
            <w:tcW w:w="1134" w:type="dxa"/>
            <w:shd w:val="clear" w:color="auto" w:fill="auto"/>
          </w:tcPr>
          <w:p w14:paraId="40C5C110" w14:textId="77777777" w:rsidR="00CA5901" w:rsidRPr="00D11B72" w:rsidRDefault="00CA5901" w:rsidP="00D12148">
            <w:pPr>
              <w:pStyle w:val="Tabletext"/>
              <w:jc w:val="center"/>
            </w:pPr>
          </w:p>
        </w:tc>
        <w:tc>
          <w:tcPr>
            <w:tcW w:w="1134" w:type="dxa"/>
            <w:shd w:val="clear" w:color="auto" w:fill="auto"/>
          </w:tcPr>
          <w:p w14:paraId="7D8C58C0" w14:textId="77777777" w:rsidR="00CA5901" w:rsidRPr="00D11B72" w:rsidRDefault="00CA5901" w:rsidP="00D12148">
            <w:pPr>
              <w:pStyle w:val="Tabletext"/>
              <w:jc w:val="center"/>
              <w:rPr>
                <w:noProof/>
              </w:rPr>
            </w:pPr>
          </w:p>
        </w:tc>
        <w:tc>
          <w:tcPr>
            <w:tcW w:w="1134" w:type="dxa"/>
          </w:tcPr>
          <w:p w14:paraId="7D81725F" w14:textId="77777777" w:rsidR="00CA5901" w:rsidRPr="00D11B72" w:rsidRDefault="00CA5901" w:rsidP="00D12148">
            <w:pPr>
              <w:pStyle w:val="Tabletext"/>
              <w:jc w:val="center"/>
            </w:pPr>
          </w:p>
        </w:tc>
      </w:tr>
      <w:tr w:rsidR="00CA5901" w:rsidRPr="00D11B72" w14:paraId="496F1FCF" w14:textId="6A0D9794" w:rsidTr="00003356">
        <w:trPr>
          <w:jc w:val="center"/>
        </w:trPr>
        <w:tc>
          <w:tcPr>
            <w:tcW w:w="3969" w:type="dxa"/>
            <w:shd w:val="clear" w:color="auto" w:fill="auto"/>
          </w:tcPr>
          <w:p w14:paraId="06BC14D6" w14:textId="77777777" w:rsidR="00CA5901" w:rsidRPr="00D11B72" w:rsidRDefault="00CA5901" w:rsidP="00D12148">
            <w:pPr>
              <w:pStyle w:val="Tabletext"/>
              <w:rPr>
                <w:noProof/>
              </w:rPr>
            </w:pPr>
            <w:r w:rsidRPr="00D11B72">
              <w:rPr>
                <w:noProof/>
              </w:rPr>
              <w:t>&lt;operand5&gt;</w:t>
            </w:r>
          </w:p>
        </w:tc>
        <w:tc>
          <w:tcPr>
            <w:tcW w:w="1134" w:type="dxa"/>
            <w:shd w:val="clear" w:color="auto" w:fill="auto"/>
          </w:tcPr>
          <w:p w14:paraId="7877F80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D7438A2" w14:textId="77777777" w:rsidR="00CA5901" w:rsidRPr="00D11B72" w:rsidRDefault="00CA5901" w:rsidP="00D12148">
            <w:pPr>
              <w:pStyle w:val="Tabletext"/>
              <w:jc w:val="center"/>
            </w:pPr>
          </w:p>
        </w:tc>
        <w:tc>
          <w:tcPr>
            <w:tcW w:w="1134" w:type="dxa"/>
            <w:shd w:val="clear" w:color="auto" w:fill="auto"/>
          </w:tcPr>
          <w:p w14:paraId="5EAD68F4" w14:textId="77777777" w:rsidR="00CA5901" w:rsidRPr="00D11B72" w:rsidRDefault="00CA5901" w:rsidP="00D12148">
            <w:pPr>
              <w:pStyle w:val="Tabletext"/>
              <w:jc w:val="center"/>
            </w:pPr>
          </w:p>
        </w:tc>
        <w:tc>
          <w:tcPr>
            <w:tcW w:w="1134" w:type="dxa"/>
            <w:shd w:val="clear" w:color="auto" w:fill="auto"/>
          </w:tcPr>
          <w:p w14:paraId="3DA04B22" w14:textId="77777777" w:rsidR="00CA5901" w:rsidRPr="00D11B72" w:rsidRDefault="00CA5901" w:rsidP="00D12148">
            <w:pPr>
              <w:pStyle w:val="Tabletext"/>
              <w:jc w:val="center"/>
              <w:rPr>
                <w:noProof/>
              </w:rPr>
            </w:pPr>
          </w:p>
        </w:tc>
        <w:tc>
          <w:tcPr>
            <w:tcW w:w="1134" w:type="dxa"/>
          </w:tcPr>
          <w:p w14:paraId="267CE65A" w14:textId="77777777" w:rsidR="00CA5901" w:rsidRPr="00D11B72" w:rsidRDefault="00CA5901" w:rsidP="00D12148">
            <w:pPr>
              <w:pStyle w:val="Tabletext"/>
              <w:jc w:val="center"/>
            </w:pPr>
          </w:p>
        </w:tc>
      </w:tr>
      <w:tr w:rsidR="00CA5901" w:rsidRPr="00D11B72" w14:paraId="3F506211" w14:textId="209DDF84" w:rsidTr="00003356">
        <w:trPr>
          <w:jc w:val="center"/>
        </w:trPr>
        <w:tc>
          <w:tcPr>
            <w:tcW w:w="3969" w:type="dxa"/>
            <w:shd w:val="clear" w:color="auto" w:fill="auto"/>
          </w:tcPr>
          <w:p w14:paraId="4724147A" w14:textId="77777777" w:rsidR="00CA5901" w:rsidRPr="00D11B72" w:rsidRDefault="00CA5901" w:rsidP="00D12148">
            <w:pPr>
              <w:pStyle w:val="Tabletext"/>
              <w:rPr>
                <w:noProof/>
              </w:rPr>
            </w:pPr>
            <w:r w:rsidRPr="00D11B72">
              <w:rPr>
                <w:noProof/>
              </w:rPr>
              <w:t>&lt;operation application&gt;</w:t>
            </w:r>
          </w:p>
        </w:tc>
        <w:tc>
          <w:tcPr>
            <w:tcW w:w="1134" w:type="dxa"/>
            <w:shd w:val="clear" w:color="auto" w:fill="auto"/>
          </w:tcPr>
          <w:p w14:paraId="4E3262B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E01CA83" w14:textId="77777777" w:rsidR="00CA5901" w:rsidRPr="00D11B72" w:rsidRDefault="00CA5901" w:rsidP="00D12148">
            <w:pPr>
              <w:pStyle w:val="Tabletext"/>
              <w:jc w:val="center"/>
            </w:pPr>
          </w:p>
        </w:tc>
        <w:tc>
          <w:tcPr>
            <w:tcW w:w="1134" w:type="dxa"/>
            <w:shd w:val="clear" w:color="auto" w:fill="auto"/>
          </w:tcPr>
          <w:p w14:paraId="25C30119" w14:textId="77777777" w:rsidR="00CA5901" w:rsidRPr="00D11B72" w:rsidRDefault="00CA5901" w:rsidP="00D12148">
            <w:pPr>
              <w:pStyle w:val="Tabletext"/>
              <w:jc w:val="center"/>
            </w:pPr>
          </w:p>
        </w:tc>
        <w:tc>
          <w:tcPr>
            <w:tcW w:w="1134" w:type="dxa"/>
            <w:shd w:val="clear" w:color="auto" w:fill="auto"/>
          </w:tcPr>
          <w:p w14:paraId="450DD926" w14:textId="77777777" w:rsidR="00CA5901" w:rsidRPr="00D11B72" w:rsidRDefault="00CA5901" w:rsidP="00D12148">
            <w:pPr>
              <w:pStyle w:val="Tabletext"/>
              <w:jc w:val="center"/>
              <w:rPr>
                <w:noProof/>
              </w:rPr>
            </w:pPr>
            <w:r w:rsidRPr="00D11B72">
              <w:rPr>
                <w:noProof/>
              </w:rPr>
              <w:t>redefined</w:t>
            </w:r>
          </w:p>
        </w:tc>
        <w:tc>
          <w:tcPr>
            <w:tcW w:w="1134" w:type="dxa"/>
          </w:tcPr>
          <w:p w14:paraId="6394961B" w14:textId="77777777" w:rsidR="00CA5901" w:rsidRPr="00D11B72" w:rsidRDefault="00CA5901" w:rsidP="00D12148">
            <w:pPr>
              <w:pStyle w:val="Tabletext"/>
              <w:jc w:val="center"/>
            </w:pPr>
          </w:p>
        </w:tc>
      </w:tr>
      <w:tr w:rsidR="00CA5901" w:rsidRPr="00D11B72" w14:paraId="7D75D6C9" w14:textId="564F6AC4" w:rsidTr="00003356">
        <w:trPr>
          <w:jc w:val="center"/>
        </w:trPr>
        <w:tc>
          <w:tcPr>
            <w:tcW w:w="3969" w:type="dxa"/>
            <w:shd w:val="clear" w:color="auto" w:fill="auto"/>
          </w:tcPr>
          <w:p w14:paraId="09CF0929" w14:textId="77777777" w:rsidR="00CA5901" w:rsidRPr="00D11B72" w:rsidRDefault="00CA5901" w:rsidP="00D12148">
            <w:pPr>
              <w:pStyle w:val="Tabletext"/>
              <w:rPr>
                <w:noProof/>
              </w:rPr>
            </w:pPr>
            <w:r w:rsidRPr="00D11B72">
              <w:rPr>
                <w:noProof/>
              </w:rPr>
              <w:t>&lt;operation body area&gt;</w:t>
            </w:r>
          </w:p>
        </w:tc>
        <w:tc>
          <w:tcPr>
            <w:tcW w:w="1134" w:type="dxa"/>
            <w:shd w:val="clear" w:color="auto" w:fill="auto"/>
          </w:tcPr>
          <w:p w14:paraId="669F1B5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0E8FAAE" w14:textId="77777777" w:rsidR="00CA5901" w:rsidRPr="00D11B72" w:rsidRDefault="00CA5901" w:rsidP="00D12148">
            <w:pPr>
              <w:pStyle w:val="Tabletext"/>
              <w:jc w:val="center"/>
            </w:pPr>
          </w:p>
        </w:tc>
        <w:tc>
          <w:tcPr>
            <w:tcW w:w="1134" w:type="dxa"/>
            <w:shd w:val="clear" w:color="auto" w:fill="auto"/>
          </w:tcPr>
          <w:p w14:paraId="04E5946B" w14:textId="77777777" w:rsidR="00CA5901" w:rsidRPr="00D11B72" w:rsidRDefault="00CA5901" w:rsidP="00D12148">
            <w:pPr>
              <w:pStyle w:val="Tabletext"/>
              <w:jc w:val="center"/>
            </w:pPr>
          </w:p>
        </w:tc>
        <w:tc>
          <w:tcPr>
            <w:tcW w:w="1134" w:type="dxa"/>
            <w:shd w:val="clear" w:color="auto" w:fill="auto"/>
          </w:tcPr>
          <w:p w14:paraId="767B90FB" w14:textId="77777777" w:rsidR="00CA5901" w:rsidRPr="00D11B72" w:rsidRDefault="00CA5901" w:rsidP="00D12148">
            <w:pPr>
              <w:pStyle w:val="Tabletext"/>
              <w:jc w:val="center"/>
              <w:rPr>
                <w:noProof/>
              </w:rPr>
            </w:pPr>
          </w:p>
        </w:tc>
        <w:tc>
          <w:tcPr>
            <w:tcW w:w="1134" w:type="dxa"/>
          </w:tcPr>
          <w:p w14:paraId="3FBFBCB1" w14:textId="77777777" w:rsidR="00CA5901" w:rsidRPr="00D11B72" w:rsidRDefault="00CA5901" w:rsidP="00D12148">
            <w:pPr>
              <w:pStyle w:val="Tabletext"/>
              <w:jc w:val="center"/>
            </w:pPr>
          </w:p>
        </w:tc>
      </w:tr>
      <w:tr w:rsidR="00E7412C" w:rsidRPr="00D11B72" w14:paraId="22F4A129" w14:textId="77777777" w:rsidTr="00003356">
        <w:trPr>
          <w:jc w:val="center"/>
        </w:trPr>
        <w:tc>
          <w:tcPr>
            <w:tcW w:w="3969" w:type="dxa"/>
            <w:shd w:val="clear" w:color="auto" w:fill="auto"/>
          </w:tcPr>
          <w:p w14:paraId="4CC7A8A0" w14:textId="4E039763" w:rsidR="00E7412C" w:rsidRPr="00D11B72" w:rsidRDefault="00E7412C" w:rsidP="00B9310D">
            <w:pPr>
              <w:pStyle w:val="Tabletext"/>
              <w:rPr>
                <w:noProof/>
              </w:rPr>
            </w:pPr>
            <w:r w:rsidRPr="00D11B72">
              <w:rPr>
                <w:noProof/>
              </w:rPr>
              <w:t>&lt;operation definition</w:t>
            </w:r>
            <w:r>
              <w:rPr>
                <w:noProof/>
              </w:rPr>
              <w:t xml:space="preserve"> item</w:t>
            </w:r>
            <w:r w:rsidRPr="00D11B72">
              <w:rPr>
                <w:noProof/>
              </w:rPr>
              <w:t>&gt;</w:t>
            </w:r>
          </w:p>
        </w:tc>
        <w:tc>
          <w:tcPr>
            <w:tcW w:w="1134" w:type="dxa"/>
            <w:shd w:val="clear" w:color="auto" w:fill="auto"/>
          </w:tcPr>
          <w:p w14:paraId="229CD047" w14:textId="0F1B398F" w:rsidR="00E7412C" w:rsidRPr="00D11B72" w:rsidRDefault="00E7412C" w:rsidP="00B9310D">
            <w:pPr>
              <w:pStyle w:val="Tabletext"/>
              <w:jc w:val="center"/>
              <w:rPr>
                <w:noProof/>
              </w:rPr>
            </w:pPr>
            <w:r w:rsidRPr="00D11B72">
              <w:rPr>
                <w:noProof/>
              </w:rPr>
              <w:t>defined</w:t>
            </w:r>
          </w:p>
        </w:tc>
        <w:tc>
          <w:tcPr>
            <w:tcW w:w="1134" w:type="dxa"/>
            <w:shd w:val="clear" w:color="auto" w:fill="auto"/>
          </w:tcPr>
          <w:p w14:paraId="74EEF893" w14:textId="28E5B345" w:rsidR="00E7412C" w:rsidRPr="00D11B72" w:rsidRDefault="00E7412C" w:rsidP="00B9310D">
            <w:pPr>
              <w:pStyle w:val="Tabletext"/>
              <w:jc w:val="center"/>
            </w:pPr>
          </w:p>
        </w:tc>
        <w:tc>
          <w:tcPr>
            <w:tcW w:w="1134" w:type="dxa"/>
            <w:shd w:val="clear" w:color="auto" w:fill="auto"/>
          </w:tcPr>
          <w:p w14:paraId="0EC315DE" w14:textId="77777777" w:rsidR="00E7412C" w:rsidRPr="00D11B72" w:rsidRDefault="00E7412C" w:rsidP="00B9310D">
            <w:pPr>
              <w:pStyle w:val="Tabletext"/>
              <w:jc w:val="center"/>
            </w:pPr>
          </w:p>
        </w:tc>
        <w:tc>
          <w:tcPr>
            <w:tcW w:w="1134" w:type="dxa"/>
            <w:shd w:val="clear" w:color="auto" w:fill="auto"/>
          </w:tcPr>
          <w:p w14:paraId="6D2A9FDE" w14:textId="517CE4D0" w:rsidR="00E7412C" w:rsidRPr="00D11B72" w:rsidRDefault="00E7412C" w:rsidP="00B9310D">
            <w:pPr>
              <w:pStyle w:val="Tabletext"/>
              <w:jc w:val="center"/>
              <w:rPr>
                <w:noProof/>
              </w:rPr>
            </w:pPr>
            <w:r w:rsidRPr="00D11B72">
              <w:rPr>
                <w:noProof/>
              </w:rPr>
              <w:t>redefined</w:t>
            </w:r>
          </w:p>
        </w:tc>
        <w:tc>
          <w:tcPr>
            <w:tcW w:w="1134" w:type="dxa"/>
          </w:tcPr>
          <w:p w14:paraId="1743E6A9" w14:textId="77777777" w:rsidR="00E7412C" w:rsidRPr="00D11B72" w:rsidRDefault="00E7412C" w:rsidP="00B9310D">
            <w:pPr>
              <w:pStyle w:val="Tabletext"/>
              <w:jc w:val="center"/>
            </w:pPr>
          </w:p>
        </w:tc>
      </w:tr>
      <w:tr w:rsidR="00CA5901" w:rsidRPr="00D11B72" w14:paraId="0645D89E" w14:textId="39B6A3D3" w:rsidTr="00003356">
        <w:trPr>
          <w:jc w:val="center"/>
        </w:trPr>
        <w:tc>
          <w:tcPr>
            <w:tcW w:w="3969" w:type="dxa"/>
            <w:shd w:val="clear" w:color="auto" w:fill="auto"/>
          </w:tcPr>
          <w:p w14:paraId="2CBDE9A9" w14:textId="77777777" w:rsidR="00CA5901" w:rsidRPr="00D11B72" w:rsidRDefault="00CA5901" w:rsidP="00D12148">
            <w:pPr>
              <w:pStyle w:val="Tabletext"/>
              <w:rPr>
                <w:noProof/>
              </w:rPr>
            </w:pPr>
            <w:r w:rsidRPr="00D11B72">
              <w:rPr>
                <w:noProof/>
              </w:rPr>
              <w:t>&lt;operation definition&gt;</w:t>
            </w:r>
          </w:p>
        </w:tc>
        <w:tc>
          <w:tcPr>
            <w:tcW w:w="1134" w:type="dxa"/>
            <w:shd w:val="clear" w:color="auto" w:fill="auto"/>
          </w:tcPr>
          <w:p w14:paraId="0CB9CFFD" w14:textId="77777777" w:rsidR="00CA5901" w:rsidRPr="00D11B72" w:rsidRDefault="00CA5901" w:rsidP="00D12148">
            <w:pPr>
              <w:pStyle w:val="Tabletext"/>
              <w:jc w:val="center"/>
              <w:rPr>
                <w:noProof/>
              </w:rPr>
            </w:pPr>
          </w:p>
        </w:tc>
        <w:tc>
          <w:tcPr>
            <w:tcW w:w="1134" w:type="dxa"/>
            <w:shd w:val="clear" w:color="auto" w:fill="auto"/>
          </w:tcPr>
          <w:p w14:paraId="4F6CDD59" w14:textId="77777777" w:rsidR="00CA5901" w:rsidRPr="00D11B72" w:rsidRDefault="00CA5901" w:rsidP="00D12148">
            <w:pPr>
              <w:pStyle w:val="Tabletext"/>
              <w:jc w:val="center"/>
            </w:pPr>
          </w:p>
        </w:tc>
        <w:tc>
          <w:tcPr>
            <w:tcW w:w="1134" w:type="dxa"/>
            <w:shd w:val="clear" w:color="auto" w:fill="auto"/>
          </w:tcPr>
          <w:p w14:paraId="1E748144" w14:textId="77777777" w:rsidR="00CA5901" w:rsidRPr="00D11B72" w:rsidRDefault="00CA5901" w:rsidP="00D12148">
            <w:pPr>
              <w:pStyle w:val="Tabletext"/>
              <w:jc w:val="center"/>
            </w:pPr>
          </w:p>
        </w:tc>
        <w:tc>
          <w:tcPr>
            <w:tcW w:w="1134" w:type="dxa"/>
            <w:shd w:val="clear" w:color="auto" w:fill="auto"/>
          </w:tcPr>
          <w:p w14:paraId="768FD0B0" w14:textId="77777777" w:rsidR="00CA5901" w:rsidRPr="00D11B72" w:rsidRDefault="00CA5901" w:rsidP="00D12148">
            <w:pPr>
              <w:pStyle w:val="Tabletext"/>
              <w:jc w:val="center"/>
              <w:rPr>
                <w:noProof/>
              </w:rPr>
            </w:pPr>
            <w:r w:rsidRPr="00D11B72">
              <w:rPr>
                <w:noProof/>
              </w:rPr>
              <w:t>defined</w:t>
            </w:r>
          </w:p>
        </w:tc>
        <w:tc>
          <w:tcPr>
            <w:tcW w:w="1134" w:type="dxa"/>
          </w:tcPr>
          <w:p w14:paraId="2EB7A11B" w14:textId="77777777" w:rsidR="00CA5901" w:rsidRPr="00D11B72" w:rsidRDefault="00CA5901" w:rsidP="00D12148">
            <w:pPr>
              <w:pStyle w:val="Tabletext"/>
              <w:jc w:val="center"/>
            </w:pPr>
          </w:p>
        </w:tc>
      </w:tr>
      <w:tr w:rsidR="00CA5901" w:rsidRPr="00D11B72" w14:paraId="61248A5A" w14:textId="55AC5F46" w:rsidTr="00003356">
        <w:trPr>
          <w:jc w:val="center"/>
        </w:trPr>
        <w:tc>
          <w:tcPr>
            <w:tcW w:w="3969" w:type="dxa"/>
            <w:shd w:val="clear" w:color="auto" w:fill="auto"/>
          </w:tcPr>
          <w:p w14:paraId="4093CF6F" w14:textId="77777777" w:rsidR="00CA5901" w:rsidRPr="00D11B72" w:rsidRDefault="00CA5901" w:rsidP="00D12148">
            <w:pPr>
              <w:pStyle w:val="Tabletext"/>
              <w:rPr>
                <w:noProof/>
              </w:rPr>
            </w:pPr>
            <w:r w:rsidRPr="00D11B72">
              <w:rPr>
                <w:noProof/>
              </w:rPr>
              <w:t>&lt;operation definitions&gt;</w:t>
            </w:r>
          </w:p>
        </w:tc>
        <w:tc>
          <w:tcPr>
            <w:tcW w:w="1134" w:type="dxa"/>
            <w:shd w:val="clear" w:color="auto" w:fill="auto"/>
          </w:tcPr>
          <w:p w14:paraId="0189AB5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97F1687" w14:textId="77777777" w:rsidR="00CA5901" w:rsidRPr="00D11B72" w:rsidRDefault="00CA5901" w:rsidP="00D12148">
            <w:pPr>
              <w:pStyle w:val="Tabletext"/>
              <w:jc w:val="center"/>
            </w:pPr>
          </w:p>
        </w:tc>
        <w:tc>
          <w:tcPr>
            <w:tcW w:w="1134" w:type="dxa"/>
            <w:shd w:val="clear" w:color="auto" w:fill="auto"/>
          </w:tcPr>
          <w:p w14:paraId="3B8FFE6E" w14:textId="77777777" w:rsidR="00CA5901" w:rsidRPr="00D11B72" w:rsidRDefault="00CA5901" w:rsidP="00D12148">
            <w:pPr>
              <w:pStyle w:val="Tabletext"/>
              <w:jc w:val="center"/>
            </w:pPr>
          </w:p>
        </w:tc>
        <w:tc>
          <w:tcPr>
            <w:tcW w:w="1134" w:type="dxa"/>
            <w:shd w:val="clear" w:color="auto" w:fill="auto"/>
          </w:tcPr>
          <w:p w14:paraId="1E208895" w14:textId="25A9D4E4" w:rsidR="00CA5901" w:rsidRPr="00D11B72" w:rsidRDefault="00CA5901" w:rsidP="00D12148">
            <w:pPr>
              <w:pStyle w:val="Tabletext"/>
              <w:jc w:val="center"/>
              <w:rPr>
                <w:noProof/>
              </w:rPr>
            </w:pPr>
          </w:p>
        </w:tc>
        <w:tc>
          <w:tcPr>
            <w:tcW w:w="1134" w:type="dxa"/>
          </w:tcPr>
          <w:p w14:paraId="50CFF1CC" w14:textId="77777777" w:rsidR="00CA5901" w:rsidRPr="00D11B72" w:rsidRDefault="00CA5901" w:rsidP="00D12148">
            <w:pPr>
              <w:pStyle w:val="Tabletext"/>
              <w:jc w:val="center"/>
            </w:pPr>
          </w:p>
        </w:tc>
      </w:tr>
      <w:tr w:rsidR="00CA5901" w:rsidRPr="00D11B72" w14:paraId="6686D585" w14:textId="547BF221" w:rsidTr="00003356">
        <w:trPr>
          <w:jc w:val="center"/>
        </w:trPr>
        <w:tc>
          <w:tcPr>
            <w:tcW w:w="3969" w:type="dxa"/>
            <w:shd w:val="clear" w:color="auto" w:fill="auto"/>
          </w:tcPr>
          <w:p w14:paraId="51DC90CF" w14:textId="77777777" w:rsidR="00CA5901" w:rsidRPr="00D11B72" w:rsidRDefault="00CA5901" w:rsidP="00D12148">
            <w:pPr>
              <w:pStyle w:val="Tabletext"/>
              <w:rPr>
                <w:noProof/>
              </w:rPr>
            </w:pPr>
            <w:r w:rsidRPr="00D11B72">
              <w:rPr>
                <w:noProof/>
              </w:rPr>
              <w:t>&lt;operation diagram&gt;</w:t>
            </w:r>
          </w:p>
        </w:tc>
        <w:tc>
          <w:tcPr>
            <w:tcW w:w="1134" w:type="dxa"/>
            <w:shd w:val="clear" w:color="auto" w:fill="auto"/>
          </w:tcPr>
          <w:p w14:paraId="15AC478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D415A05" w14:textId="77777777" w:rsidR="00CA5901" w:rsidRPr="00D11B72" w:rsidRDefault="00CA5901" w:rsidP="00D12148">
            <w:pPr>
              <w:pStyle w:val="Tabletext"/>
              <w:jc w:val="center"/>
            </w:pPr>
          </w:p>
        </w:tc>
        <w:tc>
          <w:tcPr>
            <w:tcW w:w="1134" w:type="dxa"/>
            <w:shd w:val="clear" w:color="auto" w:fill="auto"/>
          </w:tcPr>
          <w:p w14:paraId="1F271FF9" w14:textId="77777777" w:rsidR="00CA5901" w:rsidRPr="00D11B72" w:rsidRDefault="00CA5901" w:rsidP="00D12148">
            <w:pPr>
              <w:pStyle w:val="Tabletext"/>
              <w:jc w:val="center"/>
            </w:pPr>
          </w:p>
        </w:tc>
        <w:tc>
          <w:tcPr>
            <w:tcW w:w="1134" w:type="dxa"/>
            <w:shd w:val="clear" w:color="auto" w:fill="auto"/>
          </w:tcPr>
          <w:p w14:paraId="3B02691A" w14:textId="77777777" w:rsidR="00CA5901" w:rsidRPr="00D11B72" w:rsidRDefault="00CA5901" w:rsidP="00D12148">
            <w:pPr>
              <w:pStyle w:val="Tabletext"/>
              <w:jc w:val="center"/>
              <w:rPr>
                <w:noProof/>
              </w:rPr>
            </w:pPr>
            <w:r w:rsidRPr="00D11B72">
              <w:rPr>
                <w:noProof/>
              </w:rPr>
              <w:t>redefined</w:t>
            </w:r>
          </w:p>
        </w:tc>
        <w:tc>
          <w:tcPr>
            <w:tcW w:w="1134" w:type="dxa"/>
          </w:tcPr>
          <w:p w14:paraId="3204BFB8" w14:textId="77777777" w:rsidR="00CA5901" w:rsidRPr="00D11B72" w:rsidRDefault="00CA5901" w:rsidP="00D12148">
            <w:pPr>
              <w:pStyle w:val="Tabletext"/>
              <w:jc w:val="center"/>
            </w:pPr>
          </w:p>
        </w:tc>
      </w:tr>
      <w:tr w:rsidR="00CA5901" w:rsidRPr="00D11B72" w14:paraId="576FC4F2" w14:textId="7B3BC69D" w:rsidTr="00003356">
        <w:trPr>
          <w:jc w:val="center"/>
        </w:trPr>
        <w:tc>
          <w:tcPr>
            <w:tcW w:w="3969" w:type="dxa"/>
            <w:shd w:val="clear" w:color="auto" w:fill="auto"/>
          </w:tcPr>
          <w:p w14:paraId="5DBA4FAB" w14:textId="77777777" w:rsidR="00CA5901" w:rsidRPr="00D11B72" w:rsidRDefault="00CA5901" w:rsidP="00D12148">
            <w:pPr>
              <w:pStyle w:val="Tabletext"/>
              <w:rPr>
                <w:noProof/>
              </w:rPr>
            </w:pPr>
            <w:r w:rsidRPr="00D11B72">
              <w:rPr>
                <w:noProof/>
              </w:rPr>
              <w:t>&lt;operation heading&gt;</w:t>
            </w:r>
          </w:p>
        </w:tc>
        <w:tc>
          <w:tcPr>
            <w:tcW w:w="1134" w:type="dxa"/>
            <w:shd w:val="clear" w:color="auto" w:fill="auto"/>
          </w:tcPr>
          <w:p w14:paraId="4F8F32B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39A0115" w14:textId="77777777" w:rsidR="00CA5901" w:rsidRPr="00D11B72" w:rsidRDefault="00CA5901" w:rsidP="00D12148">
            <w:pPr>
              <w:pStyle w:val="Tabletext"/>
              <w:jc w:val="center"/>
            </w:pPr>
          </w:p>
        </w:tc>
        <w:tc>
          <w:tcPr>
            <w:tcW w:w="1134" w:type="dxa"/>
            <w:shd w:val="clear" w:color="auto" w:fill="auto"/>
          </w:tcPr>
          <w:p w14:paraId="0628519B" w14:textId="77777777" w:rsidR="00CA5901" w:rsidRPr="00D11B72" w:rsidRDefault="00CA5901" w:rsidP="00D12148">
            <w:pPr>
              <w:pStyle w:val="Tabletext"/>
              <w:jc w:val="center"/>
            </w:pPr>
          </w:p>
        </w:tc>
        <w:tc>
          <w:tcPr>
            <w:tcW w:w="1134" w:type="dxa"/>
            <w:shd w:val="clear" w:color="auto" w:fill="auto"/>
          </w:tcPr>
          <w:p w14:paraId="53CF6C04" w14:textId="77777777" w:rsidR="00CA5901" w:rsidRPr="00D11B72" w:rsidRDefault="00CA5901" w:rsidP="00D12148">
            <w:pPr>
              <w:pStyle w:val="Tabletext"/>
              <w:jc w:val="center"/>
              <w:rPr>
                <w:noProof/>
              </w:rPr>
            </w:pPr>
            <w:r w:rsidRPr="00D11B72">
              <w:rPr>
                <w:noProof/>
              </w:rPr>
              <w:t>redefined</w:t>
            </w:r>
          </w:p>
        </w:tc>
        <w:tc>
          <w:tcPr>
            <w:tcW w:w="1134" w:type="dxa"/>
          </w:tcPr>
          <w:p w14:paraId="3F3F6DE5" w14:textId="77777777" w:rsidR="00CA5901" w:rsidRPr="00D11B72" w:rsidRDefault="00CA5901" w:rsidP="00D12148">
            <w:pPr>
              <w:pStyle w:val="Tabletext"/>
              <w:jc w:val="center"/>
            </w:pPr>
          </w:p>
        </w:tc>
      </w:tr>
      <w:tr w:rsidR="00CA5901" w:rsidRPr="00D11B72" w14:paraId="4324A39D" w14:textId="7F67C394" w:rsidTr="00003356">
        <w:trPr>
          <w:jc w:val="center"/>
        </w:trPr>
        <w:tc>
          <w:tcPr>
            <w:tcW w:w="3969" w:type="dxa"/>
            <w:shd w:val="clear" w:color="auto" w:fill="auto"/>
          </w:tcPr>
          <w:p w14:paraId="75E35C8A" w14:textId="77777777" w:rsidR="00CA5901" w:rsidRPr="00D11B72" w:rsidRDefault="00CA5901" w:rsidP="00D12148">
            <w:pPr>
              <w:pStyle w:val="Tabletext"/>
              <w:rPr>
                <w:noProof/>
              </w:rPr>
            </w:pPr>
            <w:r w:rsidRPr="00D11B72">
              <w:rPr>
                <w:noProof/>
              </w:rPr>
              <w:t>&lt;operation identifier&gt;</w:t>
            </w:r>
          </w:p>
        </w:tc>
        <w:tc>
          <w:tcPr>
            <w:tcW w:w="1134" w:type="dxa"/>
            <w:shd w:val="clear" w:color="auto" w:fill="auto"/>
          </w:tcPr>
          <w:p w14:paraId="2E62182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445CAD1" w14:textId="77777777" w:rsidR="00CA5901" w:rsidRPr="00D11B72" w:rsidRDefault="00CA5901" w:rsidP="00D12148">
            <w:pPr>
              <w:pStyle w:val="Tabletext"/>
              <w:jc w:val="center"/>
            </w:pPr>
          </w:p>
        </w:tc>
        <w:tc>
          <w:tcPr>
            <w:tcW w:w="1134" w:type="dxa"/>
            <w:shd w:val="clear" w:color="auto" w:fill="auto"/>
          </w:tcPr>
          <w:p w14:paraId="04827950" w14:textId="77777777" w:rsidR="00CA5901" w:rsidRPr="00D11B72" w:rsidRDefault="00CA5901" w:rsidP="00D12148">
            <w:pPr>
              <w:pStyle w:val="Tabletext"/>
              <w:jc w:val="center"/>
            </w:pPr>
          </w:p>
        </w:tc>
        <w:tc>
          <w:tcPr>
            <w:tcW w:w="1134" w:type="dxa"/>
            <w:shd w:val="clear" w:color="auto" w:fill="auto"/>
          </w:tcPr>
          <w:p w14:paraId="1C74AD2F" w14:textId="77777777" w:rsidR="00CA5901" w:rsidRPr="00D11B72" w:rsidRDefault="00CA5901" w:rsidP="00D12148">
            <w:pPr>
              <w:pStyle w:val="Tabletext"/>
              <w:jc w:val="center"/>
            </w:pPr>
          </w:p>
        </w:tc>
        <w:tc>
          <w:tcPr>
            <w:tcW w:w="1134" w:type="dxa"/>
          </w:tcPr>
          <w:p w14:paraId="4AC6F95B" w14:textId="77777777" w:rsidR="00CA5901" w:rsidRPr="00D11B72" w:rsidRDefault="00CA5901" w:rsidP="00D12148">
            <w:pPr>
              <w:pStyle w:val="Tabletext"/>
              <w:jc w:val="center"/>
            </w:pPr>
          </w:p>
        </w:tc>
      </w:tr>
      <w:tr w:rsidR="00B9310D" w:rsidRPr="00D11B72" w14:paraId="1E6DFEE1" w14:textId="77777777" w:rsidTr="00003356">
        <w:trPr>
          <w:jc w:val="center"/>
        </w:trPr>
        <w:tc>
          <w:tcPr>
            <w:tcW w:w="3969" w:type="dxa"/>
            <w:shd w:val="clear" w:color="auto" w:fill="auto"/>
          </w:tcPr>
          <w:p w14:paraId="6C9DC268" w14:textId="1411C05A" w:rsidR="00B9310D" w:rsidRPr="00D11B72" w:rsidRDefault="00B9310D" w:rsidP="00B9310D">
            <w:pPr>
              <w:pStyle w:val="Tabletext"/>
              <w:rPr>
                <w:noProof/>
              </w:rPr>
            </w:pPr>
            <w:r w:rsidRPr="00D11B72">
              <w:rPr>
                <w:noProof/>
              </w:rPr>
              <w:t>&lt;operation </w:t>
            </w:r>
            <w:r>
              <w:rPr>
                <w:noProof/>
              </w:rPr>
              <w:t>kind</w:t>
            </w:r>
            <w:r w:rsidRPr="00D11B72">
              <w:rPr>
                <w:noProof/>
              </w:rPr>
              <w:t>&gt;</w:t>
            </w:r>
          </w:p>
        </w:tc>
        <w:tc>
          <w:tcPr>
            <w:tcW w:w="1134" w:type="dxa"/>
            <w:shd w:val="clear" w:color="auto" w:fill="auto"/>
          </w:tcPr>
          <w:p w14:paraId="7B380CD5" w14:textId="77777777" w:rsidR="00B9310D" w:rsidRPr="00D11B72" w:rsidRDefault="00B9310D" w:rsidP="00B9310D">
            <w:pPr>
              <w:pStyle w:val="Tabletext"/>
              <w:jc w:val="center"/>
              <w:rPr>
                <w:noProof/>
              </w:rPr>
            </w:pPr>
            <w:r w:rsidRPr="00D11B72">
              <w:rPr>
                <w:noProof/>
              </w:rPr>
              <w:t>defined</w:t>
            </w:r>
          </w:p>
        </w:tc>
        <w:tc>
          <w:tcPr>
            <w:tcW w:w="1134" w:type="dxa"/>
            <w:shd w:val="clear" w:color="auto" w:fill="auto"/>
          </w:tcPr>
          <w:p w14:paraId="30514DBA" w14:textId="77777777" w:rsidR="00B9310D" w:rsidRPr="00D11B72" w:rsidRDefault="00B9310D" w:rsidP="00B9310D">
            <w:pPr>
              <w:pStyle w:val="Tabletext"/>
              <w:jc w:val="center"/>
            </w:pPr>
          </w:p>
        </w:tc>
        <w:tc>
          <w:tcPr>
            <w:tcW w:w="1134" w:type="dxa"/>
            <w:shd w:val="clear" w:color="auto" w:fill="auto"/>
          </w:tcPr>
          <w:p w14:paraId="3A1FA646" w14:textId="77777777" w:rsidR="00B9310D" w:rsidRPr="00D11B72" w:rsidRDefault="00B9310D" w:rsidP="00B9310D">
            <w:pPr>
              <w:pStyle w:val="Tabletext"/>
              <w:jc w:val="center"/>
            </w:pPr>
          </w:p>
        </w:tc>
        <w:tc>
          <w:tcPr>
            <w:tcW w:w="1134" w:type="dxa"/>
            <w:shd w:val="clear" w:color="auto" w:fill="auto"/>
          </w:tcPr>
          <w:p w14:paraId="6B3A8CC4" w14:textId="77777777" w:rsidR="00B9310D" w:rsidRPr="00D11B72" w:rsidRDefault="00B9310D" w:rsidP="00B9310D">
            <w:pPr>
              <w:pStyle w:val="Tabletext"/>
              <w:jc w:val="center"/>
              <w:rPr>
                <w:noProof/>
              </w:rPr>
            </w:pPr>
            <w:r w:rsidRPr="00D11B72">
              <w:rPr>
                <w:noProof/>
              </w:rPr>
              <w:t>redefined</w:t>
            </w:r>
          </w:p>
        </w:tc>
        <w:tc>
          <w:tcPr>
            <w:tcW w:w="1134" w:type="dxa"/>
          </w:tcPr>
          <w:p w14:paraId="40372407" w14:textId="77777777" w:rsidR="00B9310D" w:rsidRPr="00D11B72" w:rsidRDefault="00B9310D" w:rsidP="00B9310D">
            <w:pPr>
              <w:pStyle w:val="Tabletext"/>
              <w:jc w:val="center"/>
            </w:pPr>
          </w:p>
        </w:tc>
      </w:tr>
      <w:tr w:rsidR="00CA5901" w:rsidRPr="00D11B72" w14:paraId="7C6EDE49" w14:textId="4E58E3D0" w:rsidTr="00003356">
        <w:trPr>
          <w:jc w:val="center"/>
        </w:trPr>
        <w:tc>
          <w:tcPr>
            <w:tcW w:w="3969" w:type="dxa"/>
            <w:shd w:val="clear" w:color="auto" w:fill="auto"/>
          </w:tcPr>
          <w:p w14:paraId="6FA59912" w14:textId="77777777" w:rsidR="00CA5901" w:rsidRPr="00D11B72" w:rsidRDefault="00CA5901" w:rsidP="00D12148">
            <w:pPr>
              <w:pStyle w:val="Tabletext"/>
              <w:rPr>
                <w:noProof/>
              </w:rPr>
            </w:pPr>
            <w:r w:rsidRPr="00D11B72">
              <w:rPr>
                <w:noProof/>
              </w:rPr>
              <w:t>&lt;operation name&gt;</w:t>
            </w:r>
          </w:p>
        </w:tc>
        <w:tc>
          <w:tcPr>
            <w:tcW w:w="1134" w:type="dxa"/>
            <w:shd w:val="clear" w:color="auto" w:fill="auto"/>
          </w:tcPr>
          <w:p w14:paraId="3EEE3BF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47FCA26" w14:textId="77777777" w:rsidR="00CA5901" w:rsidRPr="00D11B72" w:rsidRDefault="00CA5901" w:rsidP="00D12148">
            <w:pPr>
              <w:pStyle w:val="Tabletext"/>
              <w:jc w:val="center"/>
            </w:pPr>
          </w:p>
        </w:tc>
        <w:tc>
          <w:tcPr>
            <w:tcW w:w="1134" w:type="dxa"/>
            <w:shd w:val="clear" w:color="auto" w:fill="auto"/>
          </w:tcPr>
          <w:p w14:paraId="457AF5F6" w14:textId="77777777" w:rsidR="00CA5901" w:rsidRPr="00D11B72" w:rsidRDefault="00CA5901" w:rsidP="00D12148">
            <w:pPr>
              <w:pStyle w:val="Tabletext"/>
              <w:jc w:val="center"/>
            </w:pPr>
          </w:p>
        </w:tc>
        <w:tc>
          <w:tcPr>
            <w:tcW w:w="1134" w:type="dxa"/>
            <w:shd w:val="clear" w:color="auto" w:fill="auto"/>
          </w:tcPr>
          <w:p w14:paraId="193AB643" w14:textId="77777777" w:rsidR="00CA5901" w:rsidRPr="00D11B72" w:rsidRDefault="00CA5901" w:rsidP="00D12148">
            <w:pPr>
              <w:pStyle w:val="Tabletext"/>
              <w:jc w:val="center"/>
            </w:pPr>
          </w:p>
        </w:tc>
        <w:tc>
          <w:tcPr>
            <w:tcW w:w="1134" w:type="dxa"/>
          </w:tcPr>
          <w:p w14:paraId="43286E8A" w14:textId="77777777" w:rsidR="00CA5901" w:rsidRPr="00D11B72" w:rsidRDefault="00CA5901" w:rsidP="00D12148">
            <w:pPr>
              <w:pStyle w:val="Tabletext"/>
              <w:jc w:val="center"/>
            </w:pPr>
          </w:p>
        </w:tc>
      </w:tr>
      <w:tr w:rsidR="00CA5901" w:rsidRPr="00D11B72" w14:paraId="0922EC20" w14:textId="01258505" w:rsidTr="00003356">
        <w:trPr>
          <w:jc w:val="center"/>
        </w:trPr>
        <w:tc>
          <w:tcPr>
            <w:tcW w:w="3969" w:type="dxa"/>
            <w:shd w:val="clear" w:color="auto" w:fill="auto"/>
          </w:tcPr>
          <w:p w14:paraId="44528E54" w14:textId="77777777" w:rsidR="00CA5901" w:rsidRPr="00D11B72" w:rsidRDefault="00CA5901" w:rsidP="00D12148">
            <w:pPr>
              <w:pStyle w:val="Tabletext"/>
              <w:rPr>
                <w:noProof/>
              </w:rPr>
            </w:pPr>
            <w:r w:rsidRPr="00D11B72">
              <w:rPr>
                <w:noProof/>
              </w:rPr>
              <w:t>&lt;operation page&gt;</w:t>
            </w:r>
          </w:p>
        </w:tc>
        <w:tc>
          <w:tcPr>
            <w:tcW w:w="1134" w:type="dxa"/>
            <w:shd w:val="clear" w:color="auto" w:fill="auto"/>
          </w:tcPr>
          <w:p w14:paraId="2E2B177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2F053E" w14:textId="77777777" w:rsidR="00CA5901" w:rsidRPr="00D11B72" w:rsidRDefault="00CA5901" w:rsidP="00D12148">
            <w:pPr>
              <w:pStyle w:val="Tabletext"/>
              <w:jc w:val="center"/>
            </w:pPr>
          </w:p>
        </w:tc>
        <w:tc>
          <w:tcPr>
            <w:tcW w:w="1134" w:type="dxa"/>
            <w:shd w:val="clear" w:color="auto" w:fill="auto"/>
          </w:tcPr>
          <w:p w14:paraId="14E90866" w14:textId="77777777" w:rsidR="00CA5901" w:rsidRPr="00D11B72" w:rsidRDefault="00CA5901" w:rsidP="00D12148">
            <w:pPr>
              <w:pStyle w:val="Tabletext"/>
              <w:jc w:val="center"/>
            </w:pPr>
          </w:p>
        </w:tc>
        <w:tc>
          <w:tcPr>
            <w:tcW w:w="1134" w:type="dxa"/>
            <w:shd w:val="clear" w:color="auto" w:fill="auto"/>
          </w:tcPr>
          <w:p w14:paraId="4AF3E19C" w14:textId="77777777" w:rsidR="00CA5901" w:rsidRPr="00D11B72" w:rsidRDefault="00CA5901" w:rsidP="00D12148">
            <w:pPr>
              <w:pStyle w:val="Tabletext"/>
              <w:jc w:val="center"/>
            </w:pPr>
          </w:p>
        </w:tc>
        <w:tc>
          <w:tcPr>
            <w:tcW w:w="1134" w:type="dxa"/>
          </w:tcPr>
          <w:p w14:paraId="176CBEFA" w14:textId="77777777" w:rsidR="00CA5901" w:rsidRPr="00D11B72" w:rsidRDefault="00CA5901" w:rsidP="00D12148">
            <w:pPr>
              <w:pStyle w:val="Tabletext"/>
              <w:jc w:val="center"/>
            </w:pPr>
          </w:p>
        </w:tc>
      </w:tr>
      <w:tr w:rsidR="00CA5901" w:rsidRPr="00D11B72" w14:paraId="48FA9A43" w14:textId="2A07A6C8" w:rsidTr="00003356">
        <w:trPr>
          <w:jc w:val="center"/>
        </w:trPr>
        <w:tc>
          <w:tcPr>
            <w:tcW w:w="3969" w:type="dxa"/>
            <w:shd w:val="clear" w:color="auto" w:fill="auto"/>
          </w:tcPr>
          <w:p w14:paraId="0F613BD9" w14:textId="77777777" w:rsidR="00CA5901" w:rsidRPr="00D11B72" w:rsidRDefault="00CA5901" w:rsidP="00D12148">
            <w:pPr>
              <w:pStyle w:val="Tabletext"/>
              <w:rPr>
                <w:noProof/>
              </w:rPr>
            </w:pPr>
            <w:r w:rsidRPr="00D11B72">
              <w:rPr>
                <w:noProof/>
              </w:rPr>
              <w:t>&lt;operation preamble&gt;</w:t>
            </w:r>
          </w:p>
        </w:tc>
        <w:tc>
          <w:tcPr>
            <w:tcW w:w="1134" w:type="dxa"/>
            <w:shd w:val="clear" w:color="auto" w:fill="auto"/>
          </w:tcPr>
          <w:p w14:paraId="20419B8C" w14:textId="77777777" w:rsidR="00CA5901" w:rsidRPr="00D11B72" w:rsidRDefault="00CA5901" w:rsidP="00D12148">
            <w:pPr>
              <w:pStyle w:val="Tabletext"/>
              <w:jc w:val="center"/>
              <w:rPr>
                <w:noProof/>
              </w:rPr>
            </w:pPr>
          </w:p>
        </w:tc>
        <w:tc>
          <w:tcPr>
            <w:tcW w:w="1134" w:type="dxa"/>
            <w:shd w:val="clear" w:color="auto" w:fill="auto"/>
          </w:tcPr>
          <w:p w14:paraId="0FF907AE" w14:textId="77777777" w:rsidR="00CA5901" w:rsidRPr="00D11B72" w:rsidRDefault="00CA5901" w:rsidP="00D12148">
            <w:pPr>
              <w:pStyle w:val="Tabletext"/>
              <w:jc w:val="center"/>
            </w:pPr>
          </w:p>
        </w:tc>
        <w:tc>
          <w:tcPr>
            <w:tcW w:w="1134" w:type="dxa"/>
            <w:shd w:val="clear" w:color="auto" w:fill="auto"/>
          </w:tcPr>
          <w:p w14:paraId="5FA84C11" w14:textId="77777777" w:rsidR="00CA5901" w:rsidRPr="00D11B72" w:rsidRDefault="00CA5901" w:rsidP="00D12148">
            <w:pPr>
              <w:pStyle w:val="Tabletext"/>
              <w:jc w:val="center"/>
            </w:pPr>
          </w:p>
        </w:tc>
        <w:tc>
          <w:tcPr>
            <w:tcW w:w="1134" w:type="dxa"/>
            <w:shd w:val="clear" w:color="auto" w:fill="auto"/>
          </w:tcPr>
          <w:p w14:paraId="567B084F" w14:textId="77777777" w:rsidR="00CA5901" w:rsidRPr="00D11B72" w:rsidRDefault="00CA5901" w:rsidP="00D12148">
            <w:pPr>
              <w:pStyle w:val="Tabletext"/>
              <w:jc w:val="center"/>
              <w:rPr>
                <w:noProof/>
              </w:rPr>
            </w:pPr>
            <w:r w:rsidRPr="00D11B72">
              <w:rPr>
                <w:noProof/>
              </w:rPr>
              <w:t>defined</w:t>
            </w:r>
          </w:p>
        </w:tc>
        <w:tc>
          <w:tcPr>
            <w:tcW w:w="1134" w:type="dxa"/>
          </w:tcPr>
          <w:p w14:paraId="02961004" w14:textId="649B3AD5" w:rsidR="00CA5901" w:rsidRPr="00D11B72" w:rsidRDefault="000C7591" w:rsidP="00D12148">
            <w:pPr>
              <w:pStyle w:val="Tabletext"/>
              <w:jc w:val="center"/>
              <w:rPr>
                <w:noProof/>
              </w:rPr>
            </w:pPr>
            <w:r w:rsidRPr="00D11B72">
              <w:rPr>
                <w:noProof/>
              </w:rPr>
              <w:t>redefined</w:t>
            </w:r>
          </w:p>
        </w:tc>
      </w:tr>
      <w:tr w:rsidR="00CA5901" w:rsidRPr="00D11B72" w14:paraId="2ECB5147" w14:textId="51F11642" w:rsidTr="00003356">
        <w:trPr>
          <w:jc w:val="center"/>
        </w:trPr>
        <w:tc>
          <w:tcPr>
            <w:tcW w:w="3969" w:type="dxa"/>
            <w:shd w:val="clear" w:color="auto" w:fill="auto"/>
          </w:tcPr>
          <w:p w14:paraId="50FCD4D4" w14:textId="77777777" w:rsidR="00CA5901" w:rsidRPr="00D11B72" w:rsidRDefault="00CA5901" w:rsidP="00D12148">
            <w:pPr>
              <w:pStyle w:val="Tabletext"/>
              <w:rPr>
                <w:noProof/>
              </w:rPr>
            </w:pPr>
            <w:r w:rsidRPr="00D11B72">
              <w:rPr>
                <w:noProof/>
              </w:rPr>
              <w:t>&lt;operation reference&gt;</w:t>
            </w:r>
          </w:p>
        </w:tc>
        <w:tc>
          <w:tcPr>
            <w:tcW w:w="1134" w:type="dxa"/>
            <w:shd w:val="clear" w:color="auto" w:fill="auto"/>
          </w:tcPr>
          <w:p w14:paraId="0E7DB6B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7D73AF6" w14:textId="77777777" w:rsidR="00CA5901" w:rsidRPr="00D11B72" w:rsidRDefault="00CA5901" w:rsidP="00D12148">
            <w:pPr>
              <w:pStyle w:val="Tabletext"/>
              <w:jc w:val="center"/>
            </w:pPr>
          </w:p>
        </w:tc>
        <w:tc>
          <w:tcPr>
            <w:tcW w:w="1134" w:type="dxa"/>
            <w:shd w:val="clear" w:color="auto" w:fill="auto"/>
          </w:tcPr>
          <w:p w14:paraId="66FDB6D9" w14:textId="77777777" w:rsidR="00CA5901" w:rsidRPr="00D11B72" w:rsidRDefault="00CA5901" w:rsidP="00D12148">
            <w:pPr>
              <w:pStyle w:val="Tabletext"/>
              <w:jc w:val="center"/>
            </w:pPr>
          </w:p>
        </w:tc>
        <w:tc>
          <w:tcPr>
            <w:tcW w:w="1134" w:type="dxa"/>
            <w:shd w:val="clear" w:color="auto" w:fill="auto"/>
          </w:tcPr>
          <w:p w14:paraId="2E5C879D" w14:textId="7F58FA21" w:rsidR="00CA5901" w:rsidRPr="00D11B72" w:rsidRDefault="00CA5901" w:rsidP="00D12148">
            <w:pPr>
              <w:pStyle w:val="Tabletext"/>
              <w:jc w:val="center"/>
              <w:rPr>
                <w:noProof/>
              </w:rPr>
            </w:pPr>
          </w:p>
        </w:tc>
        <w:tc>
          <w:tcPr>
            <w:tcW w:w="1134" w:type="dxa"/>
          </w:tcPr>
          <w:p w14:paraId="28EFD3A6" w14:textId="77777777" w:rsidR="00CA5901" w:rsidRPr="00D11B72" w:rsidRDefault="00CA5901" w:rsidP="00D12148">
            <w:pPr>
              <w:pStyle w:val="Tabletext"/>
              <w:jc w:val="center"/>
            </w:pPr>
          </w:p>
        </w:tc>
      </w:tr>
      <w:tr w:rsidR="00CA5901" w:rsidRPr="00D11B72" w14:paraId="62F0314A" w14:textId="1397407A" w:rsidTr="00003356">
        <w:trPr>
          <w:jc w:val="center"/>
        </w:trPr>
        <w:tc>
          <w:tcPr>
            <w:tcW w:w="3969" w:type="dxa"/>
            <w:shd w:val="clear" w:color="auto" w:fill="auto"/>
          </w:tcPr>
          <w:p w14:paraId="48F9CFF5" w14:textId="77777777" w:rsidR="00CA5901" w:rsidRPr="00D11B72" w:rsidRDefault="00CA5901" w:rsidP="00D12148">
            <w:pPr>
              <w:pStyle w:val="Tabletext"/>
              <w:rPr>
                <w:noProof/>
              </w:rPr>
            </w:pPr>
            <w:r w:rsidRPr="00D11B72">
              <w:rPr>
                <w:noProof/>
              </w:rPr>
              <w:t>&lt;operation result&gt;</w:t>
            </w:r>
          </w:p>
        </w:tc>
        <w:tc>
          <w:tcPr>
            <w:tcW w:w="1134" w:type="dxa"/>
            <w:shd w:val="clear" w:color="auto" w:fill="auto"/>
          </w:tcPr>
          <w:p w14:paraId="32ABC89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33A1EFF" w14:textId="77777777" w:rsidR="00CA5901" w:rsidRPr="00D11B72" w:rsidRDefault="00CA5901" w:rsidP="00D12148">
            <w:pPr>
              <w:pStyle w:val="Tabletext"/>
              <w:jc w:val="center"/>
            </w:pPr>
          </w:p>
        </w:tc>
        <w:tc>
          <w:tcPr>
            <w:tcW w:w="1134" w:type="dxa"/>
            <w:shd w:val="clear" w:color="auto" w:fill="auto"/>
          </w:tcPr>
          <w:p w14:paraId="67C3D894" w14:textId="77777777" w:rsidR="00CA5901" w:rsidRPr="00D11B72" w:rsidRDefault="00CA5901" w:rsidP="00D12148">
            <w:pPr>
              <w:pStyle w:val="Tabletext"/>
              <w:jc w:val="center"/>
            </w:pPr>
          </w:p>
        </w:tc>
        <w:tc>
          <w:tcPr>
            <w:tcW w:w="1134" w:type="dxa"/>
            <w:shd w:val="clear" w:color="auto" w:fill="auto"/>
          </w:tcPr>
          <w:p w14:paraId="5F588B98" w14:textId="77777777" w:rsidR="00CA5901" w:rsidRPr="00D11B72" w:rsidRDefault="00CA5901" w:rsidP="00D12148">
            <w:pPr>
              <w:pStyle w:val="Tabletext"/>
              <w:jc w:val="center"/>
              <w:rPr>
                <w:noProof/>
              </w:rPr>
            </w:pPr>
            <w:r w:rsidRPr="00D11B72">
              <w:rPr>
                <w:noProof/>
              </w:rPr>
              <w:t>redefined</w:t>
            </w:r>
          </w:p>
        </w:tc>
        <w:tc>
          <w:tcPr>
            <w:tcW w:w="1134" w:type="dxa"/>
          </w:tcPr>
          <w:p w14:paraId="2C915280" w14:textId="77777777" w:rsidR="00CA5901" w:rsidRPr="00D11B72" w:rsidRDefault="00CA5901" w:rsidP="00D12148">
            <w:pPr>
              <w:pStyle w:val="Tabletext"/>
              <w:jc w:val="center"/>
            </w:pPr>
          </w:p>
        </w:tc>
      </w:tr>
      <w:tr w:rsidR="00CA5901" w:rsidRPr="00D11B72" w14:paraId="169D23B5" w14:textId="6C31B405" w:rsidTr="00003356">
        <w:trPr>
          <w:jc w:val="center"/>
        </w:trPr>
        <w:tc>
          <w:tcPr>
            <w:tcW w:w="3969" w:type="dxa"/>
            <w:shd w:val="clear" w:color="auto" w:fill="auto"/>
          </w:tcPr>
          <w:p w14:paraId="5E6335D7" w14:textId="77777777" w:rsidR="00CA5901" w:rsidRPr="00D11B72" w:rsidRDefault="00CA5901" w:rsidP="00D12148">
            <w:pPr>
              <w:pStyle w:val="Tabletext"/>
              <w:rPr>
                <w:noProof/>
              </w:rPr>
            </w:pPr>
            <w:r w:rsidRPr="00D11B72">
              <w:rPr>
                <w:noProof/>
              </w:rPr>
              <w:t>&lt;operation signature&gt;</w:t>
            </w:r>
          </w:p>
        </w:tc>
        <w:tc>
          <w:tcPr>
            <w:tcW w:w="1134" w:type="dxa"/>
            <w:shd w:val="clear" w:color="auto" w:fill="auto"/>
          </w:tcPr>
          <w:p w14:paraId="1F155B9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16670B7" w14:textId="77777777" w:rsidR="00CA5901" w:rsidRPr="00D11B72" w:rsidRDefault="00CA5901" w:rsidP="00D12148">
            <w:pPr>
              <w:pStyle w:val="Tabletext"/>
              <w:jc w:val="center"/>
              <w:rPr>
                <w:noProof/>
              </w:rPr>
            </w:pPr>
          </w:p>
        </w:tc>
        <w:tc>
          <w:tcPr>
            <w:tcW w:w="1134" w:type="dxa"/>
            <w:shd w:val="clear" w:color="auto" w:fill="auto"/>
          </w:tcPr>
          <w:p w14:paraId="21FEE84F" w14:textId="77777777" w:rsidR="00CA5901" w:rsidRPr="00D11B72" w:rsidRDefault="00CA5901" w:rsidP="00D12148">
            <w:pPr>
              <w:pStyle w:val="Tabletext"/>
              <w:jc w:val="center"/>
            </w:pPr>
          </w:p>
        </w:tc>
        <w:tc>
          <w:tcPr>
            <w:tcW w:w="1134" w:type="dxa"/>
            <w:shd w:val="clear" w:color="auto" w:fill="auto"/>
          </w:tcPr>
          <w:p w14:paraId="4B22F1A5" w14:textId="77777777" w:rsidR="00CA5901" w:rsidRPr="00D11B72" w:rsidRDefault="00CA5901" w:rsidP="00D12148">
            <w:pPr>
              <w:pStyle w:val="Tabletext"/>
              <w:jc w:val="center"/>
              <w:rPr>
                <w:noProof/>
              </w:rPr>
            </w:pPr>
            <w:r w:rsidRPr="00D11B72">
              <w:rPr>
                <w:noProof/>
              </w:rPr>
              <w:t>redefined</w:t>
            </w:r>
          </w:p>
        </w:tc>
        <w:tc>
          <w:tcPr>
            <w:tcW w:w="1134" w:type="dxa"/>
          </w:tcPr>
          <w:p w14:paraId="49D41D0D" w14:textId="77777777" w:rsidR="00CA5901" w:rsidRPr="00D11B72" w:rsidRDefault="00CA5901" w:rsidP="00D12148">
            <w:pPr>
              <w:pStyle w:val="Tabletext"/>
              <w:jc w:val="center"/>
            </w:pPr>
          </w:p>
        </w:tc>
      </w:tr>
      <w:tr w:rsidR="00CA5901" w:rsidRPr="00D11B72" w14:paraId="33E4C18B" w14:textId="696B51AA" w:rsidTr="00003356">
        <w:trPr>
          <w:jc w:val="center"/>
        </w:trPr>
        <w:tc>
          <w:tcPr>
            <w:tcW w:w="3969" w:type="dxa"/>
            <w:shd w:val="clear" w:color="auto" w:fill="auto"/>
          </w:tcPr>
          <w:p w14:paraId="256F8549" w14:textId="77777777" w:rsidR="00CA5901" w:rsidRPr="00D11B72" w:rsidRDefault="00CA5901" w:rsidP="00D12148">
            <w:pPr>
              <w:pStyle w:val="Tabletext"/>
              <w:rPr>
                <w:noProof/>
              </w:rPr>
            </w:pPr>
            <w:r w:rsidRPr="00D11B72">
              <w:rPr>
                <w:noProof/>
              </w:rPr>
              <w:t>&lt;operation signatures&gt;</w:t>
            </w:r>
          </w:p>
        </w:tc>
        <w:tc>
          <w:tcPr>
            <w:tcW w:w="1134" w:type="dxa"/>
            <w:shd w:val="clear" w:color="auto" w:fill="auto"/>
          </w:tcPr>
          <w:p w14:paraId="425913A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535769" w14:textId="77777777" w:rsidR="00CA5901" w:rsidRPr="00D11B72" w:rsidRDefault="00CA5901" w:rsidP="00D12148">
            <w:pPr>
              <w:pStyle w:val="Tabletext"/>
              <w:jc w:val="center"/>
              <w:rPr>
                <w:noProof/>
              </w:rPr>
            </w:pPr>
          </w:p>
        </w:tc>
        <w:tc>
          <w:tcPr>
            <w:tcW w:w="1134" w:type="dxa"/>
            <w:shd w:val="clear" w:color="auto" w:fill="auto"/>
          </w:tcPr>
          <w:p w14:paraId="0E4D5960" w14:textId="77777777" w:rsidR="00CA5901" w:rsidRPr="00D11B72" w:rsidRDefault="00CA5901" w:rsidP="00D12148">
            <w:pPr>
              <w:pStyle w:val="Tabletext"/>
              <w:jc w:val="center"/>
            </w:pPr>
          </w:p>
        </w:tc>
        <w:tc>
          <w:tcPr>
            <w:tcW w:w="1134" w:type="dxa"/>
            <w:shd w:val="clear" w:color="auto" w:fill="auto"/>
          </w:tcPr>
          <w:p w14:paraId="486A5FA9" w14:textId="77777777" w:rsidR="00CA5901" w:rsidRPr="00D11B72" w:rsidRDefault="00CA5901" w:rsidP="00D12148">
            <w:pPr>
              <w:pStyle w:val="Tabletext"/>
              <w:jc w:val="center"/>
              <w:rPr>
                <w:noProof/>
              </w:rPr>
            </w:pPr>
            <w:r w:rsidRPr="00D11B72">
              <w:rPr>
                <w:noProof/>
              </w:rPr>
              <w:t>redefined</w:t>
            </w:r>
          </w:p>
        </w:tc>
        <w:tc>
          <w:tcPr>
            <w:tcW w:w="1134" w:type="dxa"/>
          </w:tcPr>
          <w:p w14:paraId="5528CDB5" w14:textId="77777777" w:rsidR="00CA5901" w:rsidRPr="00D11B72" w:rsidRDefault="00CA5901" w:rsidP="00D12148">
            <w:pPr>
              <w:pStyle w:val="Tabletext"/>
              <w:jc w:val="center"/>
            </w:pPr>
          </w:p>
        </w:tc>
      </w:tr>
      <w:tr w:rsidR="00CA5901" w:rsidRPr="00D11B72" w14:paraId="7B3E61C8" w14:textId="196888A0" w:rsidTr="00003356">
        <w:trPr>
          <w:jc w:val="center"/>
        </w:trPr>
        <w:tc>
          <w:tcPr>
            <w:tcW w:w="3969" w:type="dxa"/>
            <w:shd w:val="clear" w:color="auto" w:fill="auto"/>
          </w:tcPr>
          <w:p w14:paraId="69E1C198" w14:textId="77777777" w:rsidR="00CA5901" w:rsidRPr="00D11B72" w:rsidRDefault="00CA5901" w:rsidP="00D12148">
            <w:pPr>
              <w:pStyle w:val="Tabletext"/>
              <w:rPr>
                <w:noProof/>
              </w:rPr>
            </w:pPr>
            <w:r w:rsidRPr="00D11B72">
              <w:rPr>
                <w:noProof/>
              </w:rPr>
              <w:t>&lt;operation text area&gt;</w:t>
            </w:r>
          </w:p>
        </w:tc>
        <w:tc>
          <w:tcPr>
            <w:tcW w:w="1134" w:type="dxa"/>
            <w:shd w:val="clear" w:color="auto" w:fill="auto"/>
          </w:tcPr>
          <w:p w14:paraId="14CCC4B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EA3EB9D" w14:textId="77777777" w:rsidR="00CA5901" w:rsidRPr="00D11B72" w:rsidRDefault="00CA5901" w:rsidP="00D12148">
            <w:pPr>
              <w:pStyle w:val="Tabletext"/>
              <w:jc w:val="center"/>
              <w:rPr>
                <w:noProof/>
              </w:rPr>
            </w:pPr>
          </w:p>
        </w:tc>
        <w:tc>
          <w:tcPr>
            <w:tcW w:w="1134" w:type="dxa"/>
            <w:shd w:val="clear" w:color="auto" w:fill="auto"/>
          </w:tcPr>
          <w:p w14:paraId="4192A9EC" w14:textId="77777777" w:rsidR="00CA5901" w:rsidRPr="00D11B72" w:rsidRDefault="00CA5901" w:rsidP="00D12148">
            <w:pPr>
              <w:pStyle w:val="Tabletext"/>
              <w:jc w:val="center"/>
            </w:pPr>
          </w:p>
        </w:tc>
        <w:tc>
          <w:tcPr>
            <w:tcW w:w="1134" w:type="dxa"/>
            <w:shd w:val="clear" w:color="auto" w:fill="auto"/>
          </w:tcPr>
          <w:p w14:paraId="328D8BF1" w14:textId="77777777" w:rsidR="00CA5901" w:rsidRPr="00D11B72" w:rsidRDefault="00CA5901" w:rsidP="00D12148">
            <w:pPr>
              <w:pStyle w:val="Tabletext"/>
              <w:jc w:val="center"/>
              <w:rPr>
                <w:noProof/>
              </w:rPr>
            </w:pPr>
            <w:r w:rsidRPr="00D11B72">
              <w:rPr>
                <w:noProof/>
              </w:rPr>
              <w:t>redefined</w:t>
            </w:r>
          </w:p>
        </w:tc>
        <w:tc>
          <w:tcPr>
            <w:tcW w:w="1134" w:type="dxa"/>
          </w:tcPr>
          <w:p w14:paraId="5A4E1CDE" w14:textId="77777777" w:rsidR="00CA5901" w:rsidRPr="00D11B72" w:rsidRDefault="00CA5901" w:rsidP="00D12148">
            <w:pPr>
              <w:pStyle w:val="Tabletext"/>
              <w:jc w:val="center"/>
            </w:pPr>
          </w:p>
        </w:tc>
      </w:tr>
      <w:tr w:rsidR="00CA5901" w:rsidRPr="00D11B72" w14:paraId="766844E7" w14:textId="01B65A14" w:rsidTr="00003356">
        <w:trPr>
          <w:jc w:val="center"/>
        </w:trPr>
        <w:tc>
          <w:tcPr>
            <w:tcW w:w="3969" w:type="dxa"/>
            <w:shd w:val="clear" w:color="auto" w:fill="auto"/>
          </w:tcPr>
          <w:p w14:paraId="233A2F91" w14:textId="77777777" w:rsidR="00CA5901" w:rsidRPr="00D11B72" w:rsidRDefault="00CA5901" w:rsidP="00D12148">
            <w:pPr>
              <w:pStyle w:val="Tabletext"/>
              <w:rPr>
                <w:noProof/>
              </w:rPr>
            </w:pPr>
            <w:r w:rsidRPr="00D11B72">
              <w:rPr>
                <w:noProof/>
              </w:rPr>
              <w:t>&lt;operations&gt;</w:t>
            </w:r>
          </w:p>
        </w:tc>
        <w:tc>
          <w:tcPr>
            <w:tcW w:w="1134" w:type="dxa"/>
            <w:shd w:val="clear" w:color="auto" w:fill="auto"/>
          </w:tcPr>
          <w:p w14:paraId="0A3F958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45863AA" w14:textId="77777777" w:rsidR="00CA5901" w:rsidRPr="00D11B72" w:rsidRDefault="00CA5901" w:rsidP="00D12148">
            <w:pPr>
              <w:pStyle w:val="Tabletext"/>
              <w:jc w:val="center"/>
              <w:rPr>
                <w:noProof/>
              </w:rPr>
            </w:pPr>
          </w:p>
        </w:tc>
        <w:tc>
          <w:tcPr>
            <w:tcW w:w="1134" w:type="dxa"/>
            <w:shd w:val="clear" w:color="auto" w:fill="auto"/>
          </w:tcPr>
          <w:p w14:paraId="0DF441C2" w14:textId="77777777" w:rsidR="00CA5901" w:rsidRPr="00D11B72" w:rsidRDefault="00CA5901" w:rsidP="00D12148">
            <w:pPr>
              <w:pStyle w:val="Tabletext"/>
              <w:jc w:val="center"/>
            </w:pPr>
          </w:p>
        </w:tc>
        <w:tc>
          <w:tcPr>
            <w:tcW w:w="1134" w:type="dxa"/>
            <w:shd w:val="clear" w:color="auto" w:fill="auto"/>
          </w:tcPr>
          <w:p w14:paraId="6E8B7083" w14:textId="77777777" w:rsidR="00CA5901" w:rsidRPr="00D11B72" w:rsidRDefault="00CA5901" w:rsidP="00D12148">
            <w:pPr>
              <w:pStyle w:val="Tabletext"/>
              <w:jc w:val="center"/>
              <w:rPr>
                <w:noProof/>
              </w:rPr>
            </w:pPr>
          </w:p>
        </w:tc>
        <w:tc>
          <w:tcPr>
            <w:tcW w:w="1134" w:type="dxa"/>
          </w:tcPr>
          <w:p w14:paraId="4BAA542F" w14:textId="77777777" w:rsidR="00CA5901" w:rsidRPr="00D11B72" w:rsidRDefault="00CA5901" w:rsidP="00D12148">
            <w:pPr>
              <w:pStyle w:val="Tabletext"/>
              <w:jc w:val="center"/>
            </w:pPr>
          </w:p>
        </w:tc>
      </w:tr>
      <w:tr w:rsidR="00CA5901" w:rsidRPr="00D11B72" w14:paraId="5E04F4C7" w14:textId="606C5B47" w:rsidTr="00003356">
        <w:trPr>
          <w:jc w:val="center"/>
        </w:trPr>
        <w:tc>
          <w:tcPr>
            <w:tcW w:w="3969" w:type="dxa"/>
            <w:shd w:val="clear" w:color="auto" w:fill="auto"/>
          </w:tcPr>
          <w:p w14:paraId="192840BD" w14:textId="77777777" w:rsidR="00CA5901" w:rsidRPr="00D11B72" w:rsidRDefault="00CA5901" w:rsidP="00D12148">
            <w:pPr>
              <w:pStyle w:val="Tabletext"/>
              <w:rPr>
                <w:noProof/>
              </w:rPr>
            </w:pPr>
            <w:r w:rsidRPr="00D11B72">
              <w:rPr>
                <w:noProof/>
              </w:rPr>
              <w:t>&lt;operator application&gt;</w:t>
            </w:r>
          </w:p>
        </w:tc>
        <w:tc>
          <w:tcPr>
            <w:tcW w:w="1134" w:type="dxa"/>
            <w:shd w:val="clear" w:color="auto" w:fill="auto"/>
          </w:tcPr>
          <w:p w14:paraId="38485F0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B71D373" w14:textId="77777777" w:rsidR="00CA5901" w:rsidRPr="00D11B72" w:rsidRDefault="00CA5901" w:rsidP="00D12148">
            <w:pPr>
              <w:pStyle w:val="Tabletext"/>
              <w:jc w:val="center"/>
              <w:rPr>
                <w:noProof/>
              </w:rPr>
            </w:pPr>
          </w:p>
        </w:tc>
        <w:tc>
          <w:tcPr>
            <w:tcW w:w="1134" w:type="dxa"/>
            <w:shd w:val="clear" w:color="auto" w:fill="auto"/>
          </w:tcPr>
          <w:p w14:paraId="68C9C90D" w14:textId="77777777" w:rsidR="00CA5901" w:rsidRPr="00D11B72" w:rsidRDefault="00CA5901" w:rsidP="00D12148">
            <w:pPr>
              <w:pStyle w:val="Tabletext"/>
              <w:jc w:val="center"/>
            </w:pPr>
          </w:p>
        </w:tc>
        <w:tc>
          <w:tcPr>
            <w:tcW w:w="1134" w:type="dxa"/>
            <w:shd w:val="clear" w:color="auto" w:fill="auto"/>
          </w:tcPr>
          <w:p w14:paraId="2032F59B" w14:textId="77777777" w:rsidR="00CA5901" w:rsidRPr="00D11B72" w:rsidRDefault="00CA5901" w:rsidP="00D12148">
            <w:pPr>
              <w:pStyle w:val="Tabletext"/>
              <w:jc w:val="center"/>
              <w:rPr>
                <w:noProof/>
              </w:rPr>
            </w:pPr>
          </w:p>
        </w:tc>
        <w:tc>
          <w:tcPr>
            <w:tcW w:w="1134" w:type="dxa"/>
          </w:tcPr>
          <w:p w14:paraId="37F69939" w14:textId="77777777" w:rsidR="00CA5901" w:rsidRPr="00D11B72" w:rsidRDefault="00CA5901" w:rsidP="00D12148">
            <w:pPr>
              <w:pStyle w:val="Tabletext"/>
              <w:jc w:val="center"/>
            </w:pPr>
          </w:p>
        </w:tc>
      </w:tr>
      <w:tr w:rsidR="00CA5901" w:rsidRPr="00D11B72" w14:paraId="10870670" w14:textId="0A60DECD" w:rsidTr="00003356">
        <w:trPr>
          <w:jc w:val="center"/>
        </w:trPr>
        <w:tc>
          <w:tcPr>
            <w:tcW w:w="3969" w:type="dxa"/>
            <w:shd w:val="clear" w:color="auto" w:fill="auto"/>
          </w:tcPr>
          <w:p w14:paraId="7F2F5C57" w14:textId="77777777" w:rsidR="00CA5901" w:rsidRPr="00D11B72" w:rsidRDefault="00CA5901" w:rsidP="00D12148">
            <w:pPr>
              <w:pStyle w:val="Tabletext"/>
              <w:rPr>
                <w:noProof/>
              </w:rPr>
            </w:pPr>
            <w:r w:rsidRPr="00D11B72">
              <w:rPr>
                <w:noProof/>
              </w:rPr>
              <w:t>&lt;operator list&gt;</w:t>
            </w:r>
          </w:p>
        </w:tc>
        <w:tc>
          <w:tcPr>
            <w:tcW w:w="1134" w:type="dxa"/>
            <w:shd w:val="clear" w:color="auto" w:fill="auto"/>
          </w:tcPr>
          <w:p w14:paraId="56F684F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A56FDD2" w14:textId="77777777" w:rsidR="00CA5901" w:rsidRPr="00D11B72" w:rsidRDefault="00CA5901" w:rsidP="00D12148">
            <w:pPr>
              <w:pStyle w:val="Tabletext"/>
              <w:jc w:val="center"/>
              <w:rPr>
                <w:noProof/>
              </w:rPr>
            </w:pPr>
          </w:p>
        </w:tc>
        <w:tc>
          <w:tcPr>
            <w:tcW w:w="1134" w:type="dxa"/>
            <w:shd w:val="clear" w:color="auto" w:fill="auto"/>
          </w:tcPr>
          <w:p w14:paraId="06544D31" w14:textId="77777777" w:rsidR="00CA5901" w:rsidRPr="00D11B72" w:rsidRDefault="00CA5901" w:rsidP="00D12148">
            <w:pPr>
              <w:pStyle w:val="Tabletext"/>
              <w:jc w:val="center"/>
            </w:pPr>
          </w:p>
        </w:tc>
        <w:tc>
          <w:tcPr>
            <w:tcW w:w="1134" w:type="dxa"/>
            <w:shd w:val="clear" w:color="auto" w:fill="auto"/>
          </w:tcPr>
          <w:p w14:paraId="6B21F37E" w14:textId="77777777" w:rsidR="00CA5901" w:rsidRPr="00D11B72" w:rsidRDefault="00CA5901" w:rsidP="00D12148">
            <w:pPr>
              <w:pStyle w:val="Tabletext"/>
              <w:jc w:val="center"/>
              <w:rPr>
                <w:noProof/>
              </w:rPr>
            </w:pPr>
          </w:p>
        </w:tc>
        <w:tc>
          <w:tcPr>
            <w:tcW w:w="1134" w:type="dxa"/>
          </w:tcPr>
          <w:p w14:paraId="41500FB3" w14:textId="77777777" w:rsidR="00CA5901" w:rsidRPr="00D11B72" w:rsidRDefault="00CA5901" w:rsidP="00D12148">
            <w:pPr>
              <w:pStyle w:val="Tabletext"/>
              <w:jc w:val="center"/>
            </w:pPr>
          </w:p>
        </w:tc>
      </w:tr>
      <w:tr w:rsidR="00CA5901" w:rsidRPr="00D11B72" w14:paraId="76E81128" w14:textId="37772CD4" w:rsidTr="00003356">
        <w:trPr>
          <w:jc w:val="center"/>
        </w:trPr>
        <w:tc>
          <w:tcPr>
            <w:tcW w:w="3969" w:type="dxa"/>
            <w:shd w:val="clear" w:color="auto" w:fill="auto"/>
          </w:tcPr>
          <w:p w14:paraId="270EAC43" w14:textId="77777777" w:rsidR="00CA5901" w:rsidRPr="00D11B72" w:rsidRDefault="00CA5901" w:rsidP="00D12148">
            <w:pPr>
              <w:pStyle w:val="Tabletext"/>
              <w:rPr>
                <w:noProof/>
              </w:rPr>
            </w:pPr>
            <w:r w:rsidRPr="00D11B72">
              <w:rPr>
                <w:noProof/>
              </w:rPr>
              <w:t>&lt;option area&gt;</w:t>
            </w:r>
          </w:p>
        </w:tc>
        <w:tc>
          <w:tcPr>
            <w:tcW w:w="1134" w:type="dxa"/>
            <w:shd w:val="clear" w:color="auto" w:fill="auto"/>
          </w:tcPr>
          <w:p w14:paraId="78F35B4E" w14:textId="77777777" w:rsidR="00CA5901" w:rsidRPr="00D11B72" w:rsidRDefault="00CA5901" w:rsidP="00D12148">
            <w:pPr>
              <w:pStyle w:val="Tabletext"/>
              <w:jc w:val="center"/>
              <w:rPr>
                <w:noProof/>
              </w:rPr>
            </w:pPr>
          </w:p>
        </w:tc>
        <w:tc>
          <w:tcPr>
            <w:tcW w:w="1134" w:type="dxa"/>
            <w:shd w:val="clear" w:color="auto" w:fill="auto"/>
          </w:tcPr>
          <w:p w14:paraId="2B02BEC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35E242D"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D9E8F30" w14:textId="77777777" w:rsidR="00CA5901" w:rsidRPr="00D11B72" w:rsidRDefault="00CA5901" w:rsidP="00D12148">
            <w:pPr>
              <w:pStyle w:val="Tabletext"/>
              <w:jc w:val="center"/>
              <w:rPr>
                <w:noProof/>
              </w:rPr>
            </w:pPr>
          </w:p>
        </w:tc>
        <w:tc>
          <w:tcPr>
            <w:tcW w:w="1134" w:type="dxa"/>
          </w:tcPr>
          <w:p w14:paraId="71FFA2F2" w14:textId="77777777" w:rsidR="00CA5901" w:rsidRPr="00D11B72" w:rsidRDefault="00CA5901" w:rsidP="00D12148">
            <w:pPr>
              <w:pStyle w:val="Tabletext"/>
              <w:jc w:val="center"/>
            </w:pPr>
          </w:p>
        </w:tc>
      </w:tr>
      <w:tr w:rsidR="00CA5901" w:rsidRPr="00D11B72" w14:paraId="6D6EAE3F" w14:textId="771B0743" w:rsidTr="00003356">
        <w:trPr>
          <w:jc w:val="center"/>
        </w:trPr>
        <w:tc>
          <w:tcPr>
            <w:tcW w:w="3969" w:type="dxa"/>
            <w:shd w:val="clear" w:color="auto" w:fill="auto"/>
          </w:tcPr>
          <w:p w14:paraId="3FE71AF3" w14:textId="77777777" w:rsidR="00CA5901" w:rsidRPr="00D11B72" w:rsidRDefault="00CA5901" w:rsidP="00D12148">
            <w:pPr>
              <w:pStyle w:val="Tabletext"/>
              <w:rPr>
                <w:noProof/>
              </w:rPr>
            </w:pPr>
            <w:r w:rsidRPr="00D11B72">
              <w:rPr>
                <w:noProof/>
              </w:rPr>
              <w:t>&lt;option symbol&gt;</w:t>
            </w:r>
          </w:p>
        </w:tc>
        <w:tc>
          <w:tcPr>
            <w:tcW w:w="1134" w:type="dxa"/>
            <w:shd w:val="clear" w:color="auto" w:fill="auto"/>
          </w:tcPr>
          <w:p w14:paraId="2001BA04" w14:textId="77777777" w:rsidR="00CA5901" w:rsidRPr="00D11B72" w:rsidRDefault="00CA5901" w:rsidP="00D12148">
            <w:pPr>
              <w:pStyle w:val="Tabletext"/>
              <w:jc w:val="center"/>
              <w:rPr>
                <w:noProof/>
              </w:rPr>
            </w:pPr>
          </w:p>
        </w:tc>
        <w:tc>
          <w:tcPr>
            <w:tcW w:w="1134" w:type="dxa"/>
            <w:shd w:val="clear" w:color="auto" w:fill="auto"/>
          </w:tcPr>
          <w:p w14:paraId="7D49E7D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75032BF" w14:textId="77777777" w:rsidR="00CA5901" w:rsidRPr="00D11B72" w:rsidRDefault="00CA5901" w:rsidP="00D12148">
            <w:pPr>
              <w:pStyle w:val="Tabletext"/>
              <w:jc w:val="center"/>
              <w:rPr>
                <w:noProof/>
              </w:rPr>
            </w:pPr>
          </w:p>
        </w:tc>
        <w:tc>
          <w:tcPr>
            <w:tcW w:w="1134" w:type="dxa"/>
            <w:shd w:val="clear" w:color="auto" w:fill="auto"/>
          </w:tcPr>
          <w:p w14:paraId="7AB784CD" w14:textId="77777777" w:rsidR="00CA5901" w:rsidRPr="00D11B72" w:rsidRDefault="00CA5901" w:rsidP="00D12148">
            <w:pPr>
              <w:pStyle w:val="Tabletext"/>
              <w:jc w:val="center"/>
              <w:rPr>
                <w:noProof/>
              </w:rPr>
            </w:pPr>
          </w:p>
        </w:tc>
        <w:tc>
          <w:tcPr>
            <w:tcW w:w="1134" w:type="dxa"/>
          </w:tcPr>
          <w:p w14:paraId="62F27E2A" w14:textId="77777777" w:rsidR="00CA5901" w:rsidRPr="00D11B72" w:rsidRDefault="00CA5901" w:rsidP="00D12148">
            <w:pPr>
              <w:pStyle w:val="Tabletext"/>
              <w:jc w:val="center"/>
            </w:pPr>
          </w:p>
        </w:tc>
      </w:tr>
      <w:tr w:rsidR="00A56056" w:rsidRPr="00D11B72" w14:paraId="179EFFC9" w14:textId="77777777" w:rsidTr="00003356">
        <w:trPr>
          <w:jc w:val="center"/>
        </w:trPr>
        <w:tc>
          <w:tcPr>
            <w:tcW w:w="3969" w:type="dxa"/>
            <w:shd w:val="clear" w:color="auto" w:fill="auto"/>
          </w:tcPr>
          <w:p w14:paraId="6C889B3D" w14:textId="1ACD935A" w:rsidR="00A56056" w:rsidRPr="00D11B72" w:rsidRDefault="00A56056" w:rsidP="00A56056">
            <w:pPr>
              <w:pStyle w:val="Tabletext"/>
              <w:rPr>
                <w:noProof/>
              </w:rPr>
            </w:pPr>
            <w:r w:rsidRPr="00D11B72">
              <w:rPr>
                <w:noProof/>
              </w:rPr>
              <w:t>&lt;option</w:t>
            </w:r>
            <w:r>
              <w:rPr>
                <w:noProof/>
              </w:rPr>
              <w:t>al</w:t>
            </w:r>
            <w:r w:rsidRPr="00D11B72">
              <w:rPr>
                <w:noProof/>
              </w:rPr>
              <w:t> </w:t>
            </w:r>
            <w:r>
              <w:rPr>
                <w:noProof/>
              </w:rPr>
              <w:t>field</w:t>
            </w:r>
            <w:r w:rsidRPr="00D11B72">
              <w:rPr>
                <w:noProof/>
              </w:rPr>
              <w:t>&gt;</w:t>
            </w:r>
          </w:p>
        </w:tc>
        <w:tc>
          <w:tcPr>
            <w:tcW w:w="1134" w:type="dxa"/>
            <w:shd w:val="clear" w:color="auto" w:fill="auto"/>
          </w:tcPr>
          <w:p w14:paraId="4FB85E4F" w14:textId="6F0F863E" w:rsidR="00A56056" w:rsidRPr="00D11B72" w:rsidRDefault="00A56056" w:rsidP="00750414">
            <w:pPr>
              <w:pStyle w:val="Tabletext"/>
              <w:jc w:val="center"/>
              <w:rPr>
                <w:noProof/>
              </w:rPr>
            </w:pPr>
            <w:r w:rsidRPr="00D11B72">
              <w:rPr>
                <w:noProof/>
              </w:rPr>
              <w:t>defined</w:t>
            </w:r>
          </w:p>
        </w:tc>
        <w:tc>
          <w:tcPr>
            <w:tcW w:w="1134" w:type="dxa"/>
            <w:shd w:val="clear" w:color="auto" w:fill="auto"/>
          </w:tcPr>
          <w:p w14:paraId="6F06CCF2" w14:textId="2610D6DC" w:rsidR="00A56056" w:rsidRPr="00D11B72" w:rsidRDefault="00A56056" w:rsidP="00750414">
            <w:pPr>
              <w:pStyle w:val="Tabletext"/>
              <w:jc w:val="center"/>
              <w:rPr>
                <w:noProof/>
              </w:rPr>
            </w:pPr>
          </w:p>
        </w:tc>
        <w:tc>
          <w:tcPr>
            <w:tcW w:w="1134" w:type="dxa"/>
            <w:shd w:val="clear" w:color="auto" w:fill="auto"/>
          </w:tcPr>
          <w:p w14:paraId="72F14E5B" w14:textId="77777777" w:rsidR="00A56056" w:rsidRPr="00D11B72" w:rsidRDefault="00A56056" w:rsidP="00750414">
            <w:pPr>
              <w:pStyle w:val="Tabletext"/>
              <w:jc w:val="center"/>
              <w:rPr>
                <w:noProof/>
              </w:rPr>
            </w:pPr>
          </w:p>
        </w:tc>
        <w:tc>
          <w:tcPr>
            <w:tcW w:w="1134" w:type="dxa"/>
            <w:shd w:val="clear" w:color="auto" w:fill="auto"/>
          </w:tcPr>
          <w:p w14:paraId="2E57EF5F" w14:textId="77777777" w:rsidR="00A56056" w:rsidRPr="00D11B72" w:rsidRDefault="00A56056" w:rsidP="00750414">
            <w:pPr>
              <w:pStyle w:val="Tabletext"/>
              <w:jc w:val="center"/>
              <w:rPr>
                <w:noProof/>
              </w:rPr>
            </w:pPr>
          </w:p>
        </w:tc>
        <w:tc>
          <w:tcPr>
            <w:tcW w:w="1134" w:type="dxa"/>
          </w:tcPr>
          <w:p w14:paraId="7E86E227" w14:textId="77777777" w:rsidR="00A56056" w:rsidRPr="00D11B72" w:rsidRDefault="00A56056" w:rsidP="00750414">
            <w:pPr>
              <w:pStyle w:val="Tabletext"/>
              <w:jc w:val="center"/>
            </w:pPr>
          </w:p>
        </w:tc>
      </w:tr>
      <w:tr w:rsidR="00CA5901" w:rsidRPr="00D11B72" w14:paraId="79240FC0" w14:textId="0BDEEF99" w:rsidTr="00003356">
        <w:trPr>
          <w:jc w:val="center"/>
        </w:trPr>
        <w:tc>
          <w:tcPr>
            <w:tcW w:w="3969" w:type="dxa"/>
            <w:shd w:val="clear" w:color="auto" w:fill="auto"/>
          </w:tcPr>
          <w:p w14:paraId="4A1F97CE" w14:textId="77777777" w:rsidR="00CA5901" w:rsidRPr="00D11B72" w:rsidRDefault="00CA5901" w:rsidP="00D12148">
            <w:pPr>
              <w:pStyle w:val="Tabletext"/>
              <w:rPr>
                <w:noProof/>
              </w:rPr>
            </w:pPr>
            <w:r w:rsidRPr="00D11B72">
              <w:rPr>
                <w:noProof/>
              </w:rPr>
              <w:t>&lt;other character&gt;</w:t>
            </w:r>
          </w:p>
        </w:tc>
        <w:tc>
          <w:tcPr>
            <w:tcW w:w="1134" w:type="dxa"/>
            <w:shd w:val="clear" w:color="auto" w:fill="auto"/>
          </w:tcPr>
          <w:p w14:paraId="390F897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41A371C" w14:textId="77777777" w:rsidR="00CA5901" w:rsidRPr="00D11B72" w:rsidRDefault="00CA5901" w:rsidP="00D12148">
            <w:pPr>
              <w:pStyle w:val="Tabletext"/>
              <w:jc w:val="center"/>
              <w:rPr>
                <w:noProof/>
              </w:rPr>
            </w:pPr>
          </w:p>
        </w:tc>
        <w:tc>
          <w:tcPr>
            <w:tcW w:w="1134" w:type="dxa"/>
            <w:shd w:val="clear" w:color="auto" w:fill="auto"/>
          </w:tcPr>
          <w:p w14:paraId="1CC0F794" w14:textId="77777777" w:rsidR="00CA5901" w:rsidRPr="00D11B72" w:rsidRDefault="00CA5901" w:rsidP="00D12148">
            <w:pPr>
              <w:pStyle w:val="Tabletext"/>
              <w:jc w:val="center"/>
              <w:rPr>
                <w:noProof/>
              </w:rPr>
            </w:pPr>
          </w:p>
        </w:tc>
        <w:tc>
          <w:tcPr>
            <w:tcW w:w="1134" w:type="dxa"/>
            <w:shd w:val="clear" w:color="auto" w:fill="auto"/>
          </w:tcPr>
          <w:p w14:paraId="31E6AA67" w14:textId="77777777" w:rsidR="00CA5901" w:rsidRPr="00D11B72" w:rsidRDefault="00CA5901" w:rsidP="00D12148">
            <w:pPr>
              <w:pStyle w:val="Tabletext"/>
              <w:jc w:val="center"/>
              <w:rPr>
                <w:noProof/>
              </w:rPr>
            </w:pPr>
          </w:p>
        </w:tc>
        <w:tc>
          <w:tcPr>
            <w:tcW w:w="1134" w:type="dxa"/>
          </w:tcPr>
          <w:p w14:paraId="029A6800" w14:textId="77777777" w:rsidR="00CA5901" w:rsidRPr="00D11B72" w:rsidRDefault="00CA5901" w:rsidP="00D12148">
            <w:pPr>
              <w:pStyle w:val="Tabletext"/>
              <w:jc w:val="center"/>
            </w:pPr>
          </w:p>
        </w:tc>
      </w:tr>
      <w:tr w:rsidR="00CA5901" w:rsidRPr="00D11B72" w14:paraId="2432E0E7" w14:textId="789469F0" w:rsidTr="00003356">
        <w:trPr>
          <w:jc w:val="center"/>
        </w:trPr>
        <w:tc>
          <w:tcPr>
            <w:tcW w:w="3969" w:type="dxa"/>
            <w:shd w:val="clear" w:color="auto" w:fill="auto"/>
          </w:tcPr>
          <w:p w14:paraId="777D2CE3" w14:textId="77777777" w:rsidR="00CA5901" w:rsidRPr="00D11B72" w:rsidRDefault="00CA5901" w:rsidP="00D12148">
            <w:pPr>
              <w:pStyle w:val="Tabletext"/>
              <w:rPr>
                <w:noProof/>
              </w:rPr>
            </w:pPr>
            <w:r w:rsidRPr="00D11B72">
              <w:rPr>
                <w:noProof/>
              </w:rPr>
              <w:t>&lt;other special&gt;</w:t>
            </w:r>
          </w:p>
        </w:tc>
        <w:tc>
          <w:tcPr>
            <w:tcW w:w="1134" w:type="dxa"/>
            <w:shd w:val="clear" w:color="auto" w:fill="auto"/>
          </w:tcPr>
          <w:p w14:paraId="182FEF4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1FB8FE0" w14:textId="77777777" w:rsidR="00CA5901" w:rsidRPr="00D11B72" w:rsidRDefault="00CA5901" w:rsidP="00D12148">
            <w:pPr>
              <w:pStyle w:val="Tabletext"/>
              <w:jc w:val="center"/>
              <w:rPr>
                <w:noProof/>
              </w:rPr>
            </w:pPr>
          </w:p>
        </w:tc>
        <w:tc>
          <w:tcPr>
            <w:tcW w:w="1134" w:type="dxa"/>
            <w:shd w:val="clear" w:color="auto" w:fill="auto"/>
          </w:tcPr>
          <w:p w14:paraId="2ACB3B60" w14:textId="77777777" w:rsidR="00CA5901" w:rsidRPr="00D11B72" w:rsidRDefault="00CA5901" w:rsidP="00D12148">
            <w:pPr>
              <w:pStyle w:val="Tabletext"/>
              <w:jc w:val="center"/>
              <w:rPr>
                <w:noProof/>
              </w:rPr>
            </w:pPr>
          </w:p>
        </w:tc>
        <w:tc>
          <w:tcPr>
            <w:tcW w:w="1134" w:type="dxa"/>
            <w:shd w:val="clear" w:color="auto" w:fill="auto"/>
          </w:tcPr>
          <w:p w14:paraId="51B191CA" w14:textId="77777777" w:rsidR="00CA5901" w:rsidRPr="00D11B72" w:rsidRDefault="00CA5901" w:rsidP="00D12148">
            <w:pPr>
              <w:pStyle w:val="Tabletext"/>
              <w:jc w:val="center"/>
              <w:rPr>
                <w:noProof/>
              </w:rPr>
            </w:pPr>
          </w:p>
        </w:tc>
        <w:tc>
          <w:tcPr>
            <w:tcW w:w="1134" w:type="dxa"/>
          </w:tcPr>
          <w:p w14:paraId="70B12741" w14:textId="77777777" w:rsidR="00CA5901" w:rsidRPr="00D11B72" w:rsidRDefault="00CA5901" w:rsidP="00D12148">
            <w:pPr>
              <w:pStyle w:val="Tabletext"/>
              <w:jc w:val="center"/>
            </w:pPr>
          </w:p>
        </w:tc>
      </w:tr>
      <w:tr w:rsidR="00CA5901" w:rsidRPr="00D11B72" w14:paraId="32B37471" w14:textId="573BDE53" w:rsidTr="00003356">
        <w:trPr>
          <w:jc w:val="center"/>
        </w:trPr>
        <w:tc>
          <w:tcPr>
            <w:tcW w:w="3969" w:type="dxa"/>
            <w:shd w:val="clear" w:color="auto" w:fill="auto"/>
          </w:tcPr>
          <w:p w14:paraId="4EEAD4AF" w14:textId="77777777" w:rsidR="00CA5901" w:rsidRPr="00D11B72" w:rsidRDefault="00CA5901" w:rsidP="00D12148">
            <w:pPr>
              <w:pStyle w:val="Tabletext"/>
              <w:rPr>
                <w:noProof/>
              </w:rPr>
            </w:pPr>
            <w:r w:rsidRPr="00D11B72">
              <w:rPr>
                <w:noProof/>
              </w:rPr>
              <w:t>&lt;out connector area&gt;</w:t>
            </w:r>
          </w:p>
        </w:tc>
        <w:tc>
          <w:tcPr>
            <w:tcW w:w="1134" w:type="dxa"/>
            <w:shd w:val="clear" w:color="auto" w:fill="auto"/>
          </w:tcPr>
          <w:p w14:paraId="21EE247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7F938AD" w14:textId="77777777" w:rsidR="00CA5901" w:rsidRPr="00D11B72" w:rsidRDefault="00CA5901" w:rsidP="00D12148">
            <w:pPr>
              <w:pStyle w:val="Tabletext"/>
              <w:jc w:val="center"/>
              <w:rPr>
                <w:noProof/>
              </w:rPr>
            </w:pPr>
          </w:p>
        </w:tc>
        <w:tc>
          <w:tcPr>
            <w:tcW w:w="1134" w:type="dxa"/>
            <w:shd w:val="clear" w:color="auto" w:fill="auto"/>
          </w:tcPr>
          <w:p w14:paraId="3F002A13" w14:textId="77777777" w:rsidR="00CA5901" w:rsidRPr="00D11B72" w:rsidRDefault="00CA5901" w:rsidP="00D12148">
            <w:pPr>
              <w:pStyle w:val="Tabletext"/>
              <w:jc w:val="center"/>
              <w:rPr>
                <w:noProof/>
              </w:rPr>
            </w:pPr>
          </w:p>
        </w:tc>
        <w:tc>
          <w:tcPr>
            <w:tcW w:w="1134" w:type="dxa"/>
            <w:shd w:val="clear" w:color="auto" w:fill="auto"/>
          </w:tcPr>
          <w:p w14:paraId="045B03F5" w14:textId="77777777" w:rsidR="00CA5901" w:rsidRPr="00D11B72" w:rsidRDefault="00CA5901" w:rsidP="00D12148">
            <w:pPr>
              <w:pStyle w:val="Tabletext"/>
              <w:jc w:val="center"/>
              <w:rPr>
                <w:noProof/>
              </w:rPr>
            </w:pPr>
          </w:p>
        </w:tc>
        <w:tc>
          <w:tcPr>
            <w:tcW w:w="1134" w:type="dxa"/>
          </w:tcPr>
          <w:p w14:paraId="2ECCFDC8" w14:textId="77777777" w:rsidR="00CA5901" w:rsidRPr="00D11B72" w:rsidRDefault="00CA5901" w:rsidP="00D12148">
            <w:pPr>
              <w:pStyle w:val="Tabletext"/>
              <w:jc w:val="center"/>
            </w:pPr>
          </w:p>
        </w:tc>
      </w:tr>
      <w:tr w:rsidR="00CA5901" w:rsidRPr="00D11B72" w14:paraId="195B0262" w14:textId="09309D27" w:rsidTr="00003356">
        <w:trPr>
          <w:jc w:val="center"/>
        </w:trPr>
        <w:tc>
          <w:tcPr>
            <w:tcW w:w="3969" w:type="dxa"/>
            <w:shd w:val="clear" w:color="auto" w:fill="auto"/>
          </w:tcPr>
          <w:p w14:paraId="2986F3DC" w14:textId="77777777" w:rsidR="00CA5901" w:rsidRPr="00D11B72" w:rsidRDefault="00CA5901" w:rsidP="00D12148">
            <w:pPr>
              <w:pStyle w:val="Tabletext"/>
              <w:rPr>
                <w:noProof/>
              </w:rPr>
            </w:pPr>
            <w:r w:rsidRPr="00D11B72">
              <w:rPr>
                <w:noProof/>
              </w:rPr>
              <w:t>&lt;out connector symbol&gt;</w:t>
            </w:r>
          </w:p>
        </w:tc>
        <w:tc>
          <w:tcPr>
            <w:tcW w:w="1134" w:type="dxa"/>
            <w:shd w:val="clear" w:color="auto" w:fill="auto"/>
          </w:tcPr>
          <w:p w14:paraId="39460C7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5957B8" w14:textId="77777777" w:rsidR="00CA5901" w:rsidRPr="00D11B72" w:rsidRDefault="00CA5901" w:rsidP="00D12148">
            <w:pPr>
              <w:pStyle w:val="Tabletext"/>
              <w:jc w:val="center"/>
              <w:rPr>
                <w:noProof/>
              </w:rPr>
            </w:pPr>
          </w:p>
        </w:tc>
        <w:tc>
          <w:tcPr>
            <w:tcW w:w="1134" w:type="dxa"/>
            <w:shd w:val="clear" w:color="auto" w:fill="auto"/>
          </w:tcPr>
          <w:p w14:paraId="31871EE9" w14:textId="77777777" w:rsidR="00CA5901" w:rsidRPr="00D11B72" w:rsidRDefault="00CA5901" w:rsidP="00D12148">
            <w:pPr>
              <w:pStyle w:val="Tabletext"/>
              <w:jc w:val="center"/>
              <w:rPr>
                <w:noProof/>
              </w:rPr>
            </w:pPr>
          </w:p>
        </w:tc>
        <w:tc>
          <w:tcPr>
            <w:tcW w:w="1134" w:type="dxa"/>
            <w:shd w:val="clear" w:color="auto" w:fill="auto"/>
          </w:tcPr>
          <w:p w14:paraId="27B9AE28" w14:textId="77777777" w:rsidR="00CA5901" w:rsidRPr="00D11B72" w:rsidRDefault="00CA5901" w:rsidP="00D12148">
            <w:pPr>
              <w:pStyle w:val="Tabletext"/>
              <w:jc w:val="center"/>
              <w:rPr>
                <w:noProof/>
              </w:rPr>
            </w:pPr>
          </w:p>
        </w:tc>
        <w:tc>
          <w:tcPr>
            <w:tcW w:w="1134" w:type="dxa"/>
          </w:tcPr>
          <w:p w14:paraId="29099D30" w14:textId="77777777" w:rsidR="00CA5901" w:rsidRPr="00D11B72" w:rsidRDefault="00CA5901" w:rsidP="00D12148">
            <w:pPr>
              <w:pStyle w:val="Tabletext"/>
              <w:jc w:val="center"/>
            </w:pPr>
          </w:p>
        </w:tc>
      </w:tr>
      <w:tr w:rsidR="008E64BD" w:rsidRPr="00D11B72" w14:paraId="190ECFE4" w14:textId="77777777" w:rsidTr="00003356">
        <w:trPr>
          <w:jc w:val="center"/>
        </w:trPr>
        <w:tc>
          <w:tcPr>
            <w:tcW w:w="3969" w:type="dxa"/>
            <w:shd w:val="clear" w:color="auto" w:fill="auto"/>
          </w:tcPr>
          <w:p w14:paraId="068EBE3E" w14:textId="3D0E61EB" w:rsidR="008E64BD" w:rsidRPr="00D11B72" w:rsidRDefault="008E64BD" w:rsidP="00D12148">
            <w:pPr>
              <w:pStyle w:val="Tabletext"/>
              <w:rPr>
                <w:noProof/>
              </w:rPr>
            </w:pPr>
            <w:r>
              <w:rPr>
                <w:noProof/>
              </w:rPr>
              <w:t>&lt;outer entry points&gt;</w:t>
            </w:r>
          </w:p>
        </w:tc>
        <w:tc>
          <w:tcPr>
            <w:tcW w:w="1134" w:type="dxa"/>
            <w:shd w:val="clear" w:color="auto" w:fill="auto"/>
          </w:tcPr>
          <w:p w14:paraId="2D25031A" w14:textId="77777777" w:rsidR="008E64BD" w:rsidRPr="00D11B72" w:rsidRDefault="008E64BD" w:rsidP="00D12148">
            <w:pPr>
              <w:pStyle w:val="Tabletext"/>
              <w:jc w:val="center"/>
              <w:rPr>
                <w:noProof/>
              </w:rPr>
            </w:pPr>
          </w:p>
        </w:tc>
        <w:tc>
          <w:tcPr>
            <w:tcW w:w="1134" w:type="dxa"/>
            <w:shd w:val="clear" w:color="auto" w:fill="auto"/>
          </w:tcPr>
          <w:p w14:paraId="7FF4C738" w14:textId="0E5D1E08" w:rsidR="008E64BD" w:rsidRPr="00D11B72" w:rsidRDefault="008E64BD" w:rsidP="00D12148">
            <w:pPr>
              <w:pStyle w:val="Tabletext"/>
              <w:jc w:val="center"/>
              <w:rPr>
                <w:noProof/>
              </w:rPr>
            </w:pPr>
            <w:r w:rsidRPr="00D11B72">
              <w:rPr>
                <w:noProof/>
              </w:rPr>
              <w:t>defined</w:t>
            </w:r>
          </w:p>
        </w:tc>
        <w:tc>
          <w:tcPr>
            <w:tcW w:w="1134" w:type="dxa"/>
            <w:shd w:val="clear" w:color="auto" w:fill="auto"/>
          </w:tcPr>
          <w:p w14:paraId="6C8BBA2F" w14:textId="77777777" w:rsidR="008E64BD" w:rsidRPr="00D11B72" w:rsidRDefault="008E64BD" w:rsidP="00D12148">
            <w:pPr>
              <w:pStyle w:val="Tabletext"/>
              <w:jc w:val="center"/>
              <w:rPr>
                <w:noProof/>
              </w:rPr>
            </w:pPr>
          </w:p>
        </w:tc>
        <w:tc>
          <w:tcPr>
            <w:tcW w:w="1134" w:type="dxa"/>
            <w:shd w:val="clear" w:color="auto" w:fill="auto"/>
          </w:tcPr>
          <w:p w14:paraId="47728D3E" w14:textId="77777777" w:rsidR="008E64BD" w:rsidRPr="00D11B72" w:rsidRDefault="008E64BD" w:rsidP="00D12148">
            <w:pPr>
              <w:pStyle w:val="Tabletext"/>
              <w:jc w:val="center"/>
              <w:rPr>
                <w:noProof/>
              </w:rPr>
            </w:pPr>
          </w:p>
        </w:tc>
        <w:tc>
          <w:tcPr>
            <w:tcW w:w="1134" w:type="dxa"/>
          </w:tcPr>
          <w:p w14:paraId="10A15A38" w14:textId="77777777" w:rsidR="008E64BD" w:rsidRPr="00D11B72" w:rsidRDefault="008E64BD" w:rsidP="00D12148">
            <w:pPr>
              <w:pStyle w:val="Tabletext"/>
              <w:jc w:val="center"/>
            </w:pPr>
          </w:p>
        </w:tc>
      </w:tr>
      <w:tr w:rsidR="008E64BD" w:rsidRPr="00D11B72" w14:paraId="281A61C5" w14:textId="77777777" w:rsidTr="00003356">
        <w:trPr>
          <w:jc w:val="center"/>
        </w:trPr>
        <w:tc>
          <w:tcPr>
            <w:tcW w:w="3969" w:type="dxa"/>
            <w:shd w:val="clear" w:color="auto" w:fill="auto"/>
          </w:tcPr>
          <w:p w14:paraId="448D781C" w14:textId="2F01605E" w:rsidR="008E64BD" w:rsidRDefault="008E64BD" w:rsidP="00D12148">
            <w:pPr>
              <w:pStyle w:val="Tabletext"/>
              <w:rPr>
                <w:noProof/>
              </w:rPr>
            </w:pPr>
            <w:r>
              <w:rPr>
                <w:noProof/>
              </w:rPr>
              <w:t>&lt;outer exit point&gt;</w:t>
            </w:r>
          </w:p>
        </w:tc>
        <w:tc>
          <w:tcPr>
            <w:tcW w:w="1134" w:type="dxa"/>
            <w:shd w:val="clear" w:color="auto" w:fill="auto"/>
          </w:tcPr>
          <w:p w14:paraId="0245AB95" w14:textId="77777777" w:rsidR="008E64BD" w:rsidRPr="00D11B72" w:rsidRDefault="008E64BD" w:rsidP="00D12148">
            <w:pPr>
              <w:pStyle w:val="Tabletext"/>
              <w:jc w:val="center"/>
              <w:rPr>
                <w:noProof/>
              </w:rPr>
            </w:pPr>
          </w:p>
        </w:tc>
        <w:tc>
          <w:tcPr>
            <w:tcW w:w="1134" w:type="dxa"/>
            <w:shd w:val="clear" w:color="auto" w:fill="auto"/>
          </w:tcPr>
          <w:p w14:paraId="45D42BB3" w14:textId="2555D6E0" w:rsidR="008E64BD" w:rsidRPr="00D11B72" w:rsidRDefault="008E64BD" w:rsidP="00D12148">
            <w:pPr>
              <w:pStyle w:val="Tabletext"/>
              <w:jc w:val="center"/>
              <w:rPr>
                <w:noProof/>
              </w:rPr>
            </w:pPr>
            <w:r w:rsidRPr="00D11B72">
              <w:rPr>
                <w:noProof/>
              </w:rPr>
              <w:t>defined</w:t>
            </w:r>
          </w:p>
        </w:tc>
        <w:tc>
          <w:tcPr>
            <w:tcW w:w="1134" w:type="dxa"/>
            <w:shd w:val="clear" w:color="auto" w:fill="auto"/>
          </w:tcPr>
          <w:p w14:paraId="779D5130" w14:textId="77777777" w:rsidR="008E64BD" w:rsidRPr="00D11B72" w:rsidRDefault="008E64BD" w:rsidP="00D12148">
            <w:pPr>
              <w:pStyle w:val="Tabletext"/>
              <w:jc w:val="center"/>
              <w:rPr>
                <w:noProof/>
              </w:rPr>
            </w:pPr>
          </w:p>
        </w:tc>
        <w:tc>
          <w:tcPr>
            <w:tcW w:w="1134" w:type="dxa"/>
            <w:shd w:val="clear" w:color="auto" w:fill="auto"/>
          </w:tcPr>
          <w:p w14:paraId="69408324" w14:textId="77777777" w:rsidR="008E64BD" w:rsidRPr="00D11B72" w:rsidRDefault="008E64BD" w:rsidP="00D12148">
            <w:pPr>
              <w:pStyle w:val="Tabletext"/>
              <w:jc w:val="center"/>
              <w:rPr>
                <w:noProof/>
              </w:rPr>
            </w:pPr>
          </w:p>
        </w:tc>
        <w:tc>
          <w:tcPr>
            <w:tcW w:w="1134" w:type="dxa"/>
          </w:tcPr>
          <w:p w14:paraId="6AF3DAB6" w14:textId="77777777" w:rsidR="008E64BD" w:rsidRPr="00D11B72" w:rsidRDefault="008E64BD" w:rsidP="00D12148">
            <w:pPr>
              <w:pStyle w:val="Tabletext"/>
              <w:jc w:val="center"/>
            </w:pPr>
          </w:p>
        </w:tc>
      </w:tr>
      <w:tr w:rsidR="00CA5901" w:rsidRPr="00D11B72" w14:paraId="1697AFBB" w14:textId="5778C203" w:rsidTr="00003356">
        <w:trPr>
          <w:jc w:val="center"/>
        </w:trPr>
        <w:tc>
          <w:tcPr>
            <w:tcW w:w="3969" w:type="dxa"/>
            <w:shd w:val="clear" w:color="auto" w:fill="auto"/>
          </w:tcPr>
          <w:p w14:paraId="048B9882" w14:textId="77777777" w:rsidR="00CA5901" w:rsidRPr="00D11B72" w:rsidRDefault="00CA5901" w:rsidP="00D12148">
            <w:pPr>
              <w:pStyle w:val="Tabletext"/>
              <w:rPr>
                <w:noProof/>
              </w:rPr>
            </w:pPr>
            <w:r w:rsidRPr="00D11B72">
              <w:rPr>
                <w:noProof/>
              </w:rPr>
              <w:t>&lt;output area&gt;</w:t>
            </w:r>
          </w:p>
        </w:tc>
        <w:tc>
          <w:tcPr>
            <w:tcW w:w="1134" w:type="dxa"/>
            <w:shd w:val="clear" w:color="auto" w:fill="auto"/>
          </w:tcPr>
          <w:p w14:paraId="7A66568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311F4FF" w14:textId="77777777" w:rsidR="00CA5901" w:rsidRPr="00D11B72" w:rsidRDefault="00CA5901" w:rsidP="00D12148">
            <w:pPr>
              <w:pStyle w:val="Tabletext"/>
              <w:jc w:val="center"/>
              <w:rPr>
                <w:noProof/>
              </w:rPr>
            </w:pPr>
          </w:p>
        </w:tc>
        <w:tc>
          <w:tcPr>
            <w:tcW w:w="1134" w:type="dxa"/>
            <w:shd w:val="clear" w:color="auto" w:fill="auto"/>
          </w:tcPr>
          <w:p w14:paraId="22F0BBF8" w14:textId="77777777" w:rsidR="00CA5901" w:rsidRPr="00D11B72" w:rsidRDefault="00CA5901" w:rsidP="00D12148">
            <w:pPr>
              <w:pStyle w:val="Tabletext"/>
              <w:jc w:val="center"/>
              <w:rPr>
                <w:noProof/>
              </w:rPr>
            </w:pPr>
          </w:p>
        </w:tc>
        <w:tc>
          <w:tcPr>
            <w:tcW w:w="1134" w:type="dxa"/>
            <w:shd w:val="clear" w:color="auto" w:fill="auto"/>
          </w:tcPr>
          <w:p w14:paraId="0867F110" w14:textId="77777777" w:rsidR="00CA5901" w:rsidRPr="00D11B72" w:rsidRDefault="00CA5901" w:rsidP="00D12148">
            <w:pPr>
              <w:pStyle w:val="Tabletext"/>
              <w:jc w:val="center"/>
              <w:rPr>
                <w:noProof/>
              </w:rPr>
            </w:pPr>
          </w:p>
        </w:tc>
        <w:tc>
          <w:tcPr>
            <w:tcW w:w="1134" w:type="dxa"/>
          </w:tcPr>
          <w:p w14:paraId="4EB7D457" w14:textId="77777777" w:rsidR="00CA5901" w:rsidRPr="00D11B72" w:rsidRDefault="00CA5901" w:rsidP="00D12148">
            <w:pPr>
              <w:pStyle w:val="Tabletext"/>
              <w:jc w:val="center"/>
            </w:pPr>
          </w:p>
        </w:tc>
      </w:tr>
      <w:tr w:rsidR="00CA5901" w:rsidRPr="00D11B72" w14:paraId="0866F8F0" w14:textId="7D59F2FB" w:rsidTr="00003356">
        <w:trPr>
          <w:jc w:val="center"/>
        </w:trPr>
        <w:tc>
          <w:tcPr>
            <w:tcW w:w="3969" w:type="dxa"/>
            <w:shd w:val="clear" w:color="auto" w:fill="auto"/>
          </w:tcPr>
          <w:p w14:paraId="543D6642" w14:textId="77777777" w:rsidR="00CA5901" w:rsidRPr="00D11B72" w:rsidRDefault="00CA5901" w:rsidP="00D12148">
            <w:pPr>
              <w:pStyle w:val="Tabletext"/>
              <w:rPr>
                <w:noProof/>
              </w:rPr>
            </w:pPr>
            <w:r w:rsidRPr="00D11B72">
              <w:rPr>
                <w:noProof/>
              </w:rPr>
              <w:t>&lt;output body item&gt;</w:t>
            </w:r>
          </w:p>
        </w:tc>
        <w:tc>
          <w:tcPr>
            <w:tcW w:w="1134" w:type="dxa"/>
            <w:shd w:val="clear" w:color="auto" w:fill="auto"/>
          </w:tcPr>
          <w:p w14:paraId="5288DD3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79AC498" w14:textId="77777777" w:rsidR="00CA5901" w:rsidRPr="00D11B72" w:rsidRDefault="00CA5901" w:rsidP="00D12148">
            <w:pPr>
              <w:pStyle w:val="Tabletext"/>
              <w:jc w:val="center"/>
              <w:rPr>
                <w:noProof/>
              </w:rPr>
            </w:pPr>
          </w:p>
        </w:tc>
        <w:tc>
          <w:tcPr>
            <w:tcW w:w="1134" w:type="dxa"/>
            <w:shd w:val="clear" w:color="auto" w:fill="auto"/>
          </w:tcPr>
          <w:p w14:paraId="3774D79B" w14:textId="77777777" w:rsidR="00CA5901" w:rsidRPr="00D11B72" w:rsidRDefault="00CA5901" w:rsidP="00D12148">
            <w:pPr>
              <w:pStyle w:val="Tabletext"/>
              <w:jc w:val="center"/>
              <w:rPr>
                <w:noProof/>
              </w:rPr>
            </w:pPr>
          </w:p>
        </w:tc>
        <w:tc>
          <w:tcPr>
            <w:tcW w:w="1134" w:type="dxa"/>
            <w:shd w:val="clear" w:color="auto" w:fill="auto"/>
          </w:tcPr>
          <w:p w14:paraId="18802DBA" w14:textId="77777777" w:rsidR="00CA5901" w:rsidRPr="00D11B72" w:rsidRDefault="00CA5901" w:rsidP="00D12148">
            <w:pPr>
              <w:pStyle w:val="Tabletext"/>
              <w:jc w:val="center"/>
              <w:rPr>
                <w:noProof/>
              </w:rPr>
            </w:pPr>
            <w:r w:rsidRPr="00D11B72">
              <w:rPr>
                <w:noProof/>
              </w:rPr>
              <w:t>redefined</w:t>
            </w:r>
          </w:p>
        </w:tc>
        <w:tc>
          <w:tcPr>
            <w:tcW w:w="1134" w:type="dxa"/>
          </w:tcPr>
          <w:p w14:paraId="7ECB7E2B" w14:textId="77777777" w:rsidR="00CA5901" w:rsidRPr="00D11B72" w:rsidRDefault="00CA5901" w:rsidP="00D12148">
            <w:pPr>
              <w:pStyle w:val="Tabletext"/>
              <w:jc w:val="center"/>
            </w:pPr>
          </w:p>
        </w:tc>
      </w:tr>
      <w:tr w:rsidR="00CA5901" w:rsidRPr="00D11B72" w14:paraId="05234031" w14:textId="5FB4228B" w:rsidTr="00003356">
        <w:trPr>
          <w:jc w:val="center"/>
        </w:trPr>
        <w:tc>
          <w:tcPr>
            <w:tcW w:w="3969" w:type="dxa"/>
            <w:shd w:val="clear" w:color="auto" w:fill="auto"/>
          </w:tcPr>
          <w:p w14:paraId="7168C3C9" w14:textId="77777777" w:rsidR="00CA5901" w:rsidRPr="00D11B72" w:rsidRDefault="00CA5901" w:rsidP="00D12148">
            <w:pPr>
              <w:pStyle w:val="Tabletext"/>
              <w:rPr>
                <w:noProof/>
              </w:rPr>
            </w:pPr>
            <w:r w:rsidRPr="00D11B72">
              <w:rPr>
                <w:noProof/>
              </w:rPr>
              <w:t>&lt;output body&gt;</w:t>
            </w:r>
          </w:p>
        </w:tc>
        <w:tc>
          <w:tcPr>
            <w:tcW w:w="1134" w:type="dxa"/>
            <w:shd w:val="clear" w:color="auto" w:fill="auto"/>
          </w:tcPr>
          <w:p w14:paraId="5B2BE37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DC31AC9" w14:textId="77777777" w:rsidR="00CA5901" w:rsidRPr="00D11B72" w:rsidRDefault="00CA5901" w:rsidP="00D12148">
            <w:pPr>
              <w:pStyle w:val="Tabletext"/>
              <w:jc w:val="center"/>
              <w:rPr>
                <w:noProof/>
              </w:rPr>
            </w:pPr>
          </w:p>
        </w:tc>
        <w:tc>
          <w:tcPr>
            <w:tcW w:w="1134" w:type="dxa"/>
            <w:shd w:val="clear" w:color="auto" w:fill="auto"/>
          </w:tcPr>
          <w:p w14:paraId="00E76BD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920A9EA" w14:textId="77777777" w:rsidR="00CA5901" w:rsidRPr="00D11B72" w:rsidRDefault="00CA5901" w:rsidP="00D12148">
            <w:pPr>
              <w:pStyle w:val="Tabletext"/>
              <w:jc w:val="center"/>
              <w:rPr>
                <w:noProof/>
              </w:rPr>
            </w:pPr>
          </w:p>
        </w:tc>
        <w:tc>
          <w:tcPr>
            <w:tcW w:w="1134" w:type="dxa"/>
          </w:tcPr>
          <w:p w14:paraId="1C9E1021" w14:textId="77777777" w:rsidR="00CA5901" w:rsidRPr="00D11B72" w:rsidRDefault="00CA5901" w:rsidP="00D12148">
            <w:pPr>
              <w:pStyle w:val="Tabletext"/>
              <w:jc w:val="center"/>
            </w:pPr>
          </w:p>
        </w:tc>
      </w:tr>
      <w:tr w:rsidR="00CA5901" w:rsidRPr="00D11B72" w14:paraId="0E1040D8" w14:textId="76DD8F76" w:rsidTr="00003356">
        <w:trPr>
          <w:jc w:val="center"/>
        </w:trPr>
        <w:tc>
          <w:tcPr>
            <w:tcW w:w="3969" w:type="dxa"/>
            <w:shd w:val="clear" w:color="auto" w:fill="auto"/>
          </w:tcPr>
          <w:p w14:paraId="34624FFF" w14:textId="77777777" w:rsidR="00CA5901" w:rsidRPr="00D11B72" w:rsidRDefault="00CA5901" w:rsidP="00D12148">
            <w:pPr>
              <w:pStyle w:val="Tabletext"/>
              <w:rPr>
                <w:noProof/>
              </w:rPr>
            </w:pPr>
            <w:r w:rsidRPr="00D11B72">
              <w:rPr>
                <w:noProof/>
              </w:rPr>
              <w:t>&lt;output statement&gt;</w:t>
            </w:r>
          </w:p>
        </w:tc>
        <w:tc>
          <w:tcPr>
            <w:tcW w:w="1134" w:type="dxa"/>
            <w:shd w:val="clear" w:color="auto" w:fill="auto"/>
          </w:tcPr>
          <w:p w14:paraId="3AA3CC51" w14:textId="77777777" w:rsidR="00CA5901" w:rsidRPr="00D11B72" w:rsidRDefault="00CA5901" w:rsidP="00D12148">
            <w:pPr>
              <w:pStyle w:val="Tabletext"/>
              <w:jc w:val="center"/>
              <w:rPr>
                <w:noProof/>
              </w:rPr>
            </w:pPr>
          </w:p>
        </w:tc>
        <w:tc>
          <w:tcPr>
            <w:tcW w:w="1134" w:type="dxa"/>
            <w:shd w:val="clear" w:color="auto" w:fill="auto"/>
          </w:tcPr>
          <w:p w14:paraId="38E221B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634E8C3" w14:textId="77777777" w:rsidR="00CA5901" w:rsidRPr="00D11B72" w:rsidRDefault="00CA5901" w:rsidP="00D12148">
            <w:pPr>
              <w:pStyle w:val="Tabletext"/>
              <w:jc w:val="center"/>
              <w:rPr>
                <w:noProof/>
              </w:rPr>
            </w:pPr>
          </w:p>
        </w:tc>
        <w:tc>
          <w:tcPr>
            <w:tcW w:w="1134" w:type="dxa"/>
            <w:shd w:val="clear" w:color="auto" w:fill="auto"/>
          </w:tcPr>
          <w:p w14:paraId="46D254E9" w14:textId="77777777" w:rsidR="00CA5901" w:rsidRPr="00D11B72" w:rsidRDefault="00CA5901" w:rsidP="00D12148">
            <w:pPr>
              <w:pStyle w:val="Tabletext"/>
              <w:jc w:val="center"/>
              <w:rPr>
                <w:noProof/>
              </w:rPr>
            </w:pPr>
          </w:p>
        </w:tc>
        <w:tc>
          <w:tcPr>
            <w:tcW w:w="1134" w:type="dxa"/>
          </w:tcPr>
          <w:p w14:paraId="2CD59B07" w14:textId="77777777" w:rsidR="00CA5901" w:rsidRPr="00D11B72" w:rsidRDefault="00CA5901" w:rsidP="00D12148">
            <w:pPr>
              <w:pStyle w:val="Tabletext"/>
              <w:jc w:val="center"/>
            </w:pPr>
          </w:p>
        </w:tc>
      </w:tr>
      <w:tr w:rsidR="00CA5901" w:rsidRPr="00D11B72" w14:paraId="11032089" w14:textId="19A92A72" w:rsidTr="00003356">
        <w:trPr>
          <w:jc w:val="center"/>
        </w:trPr>
        <w:tc>
          <w:tcPr>
            <w:tcW w:w="3969" w:type="dxa"/>
            <w:shd w:val="clear" w:color="auto" w:fill="auto"/>
          </w:tcPr>
          <w:p w14:paraId="20945BEA" w14:textId="77777777" w:rsidR="00CA5901" w:rsidRPr="00D11B72" w:rsidRDefault="00CA5901" w:rsidP="00D12148">
            <w:pPr>
              <w:pStyle w:val="Tabletext"/>
              <w:rPr>
                <w:noProof/>
              </w:rPr>
            </w:pPr>
            <w:r w:rsidRPr="00D11B72">
              <w:rPr>
                <w:noProof/>
              </w:rPr>
              <w:t>&lt;output symbol&gt;</w:t>
            </w:r>
          </w:p>
        </w:tc>
        <w:tc>
          <w:tcPr>
            <w:tcW w:w="1134" w:type="dxa"/>
            <w:shd w:val="clear" w:color="auto" w:fill="auto"/>
          </w:tcPr>
          <w:p w14:paraId="7696D16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2EB9158" w14:textId="77777777" w:rsidR="00CA5901" w:rsidRPr="00D11B72" w:rsidRDefault="00CA5901" w:rsidP="00D12148">
            <w:pPr>
              <w:pStyle w:val="Tabletext"/>
              <w:jc w:val="center"/>
              <w:rPr>
                <w:noProof/>
              </w:rPr>
            </w:pPr>
          </w:p>
        </w:tc>
        <w:tc>
          <w:tcPr>
            <w:tcW w:w="1134" w:type="dxa"/>
            <w:shd w:val="clear" w:color="auto" w:fill="auto"/>
          </w:tcPr>
          <w:p w14:paraId="7233907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F393716" w14:textId="77777777" w:rsidR="00CA5901" w:rsidRPr="00D11B72" w:rsidRDefault="00CA5901" w:rsidP="00D12148">
            <w:pPr>
              <w:pStyle w:val="Tabletext"/>
              <w:jc w:val="center"/>
              <w:rPr>
                <w:noProof/>
              </w:rPr>
            </w:pPr>
          </w:p>
        </w:tc>
        <w:tc>
          <w:tcPr>
            <w:tcW w:w="1134" w:type="dxa"/>
          </w:tcPr>
          <w:p w14:paraId="09CE1529" w14:textId="77777777" w:rsidR="00CA5901" w:rsidRPr="00D11B72" w:rsidRDefault="00CA5901" w:rsidP="00D12148">
            <w:pPr>
              <w:pStyle w:val="Tabletext"/>
              <w:jc w:val="center"/>
            </w:pPr>
          </w:p>
        </w:tc>
      </w:tr>
      <w:tr w:rsidR="00CA5901" w:rsidRPr="00D11B72" w14:paraId="3E244C6E" w14:textId="420E6CC8" w:rsidTr="00003356">
        <w:trPr>
          <w:jc w:val="center"/>
        </w:trPr>
        <w:tc>
          <w:tcPr>
            <w:tcW w:w="3969" w:type="dxa"/>
            <w:shd w:val="clear" w:color="auto" w:fill="auto"/>
          </w:tcPr>
          <w:p w14:paraId="4003DD92" w14:textId="77777777" w:rsidR="00CA5901" w:rsidRPr="00D11B72" w:rsidRDefault="00CA5901" w:rsidP="00D12148">
            <w:pPr>
              <w:pStyle w:val="Tabletext"/>
              <w:rPr>
                <w:noProof/>
              </w:rPr>
            </w:pPr>
            <w:r w:rsidRPr="00D11B72">
              <w:rPr>
                <w:noProof/>
              </w:rPr>
              <w:t>&lt;package diagram&gt;</w:t>
            </w:r>
          </w:p>
        </w:tc>
        <w:tc>
          <w:tcPr>
            <w:tcW w:w="1134" w:type="dxa"/>
            <w:shd w:val="clear" w:color="auto" w:fill="auto"/>
          </w:tcPr>
          <w:p w14:paraId="6F57ED8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B4106F4" w14:textId="77777777" w:rsidR="00CA5901" w:rsidRPr="00D11B72" w:rsidRDefault="00CA5901" w:rsidP="00D12148">
            <w:pPr>
              <w:pStyle w:val="Tabletext"/>
              <w:jc w:val="center"/>
              <w:rPr>
                <w:noProof/>
              </w:rPr>
            </w:pPr>
          </w:p>
        </w:tc>
        <w:tc>
          <w:tcPr>
            <w:tcW w:w="1134" w:type="dxa"/>
            <w:shd w:val="clear" w:color="auto" w:fill="auto"/>
          </w:tcPr>
          <w:p w14:paraId="28B4721E" w14:textId="101EE0C0" w:rsidR="00CA5901" w:rsidRPr="00D11B72" w:rsidRDefault="008F659A" w:rsidP="00D12148">
            <w:pPr>
              <w:pStyle w:val="Tabletext"/>
              <w:jc w:val="center"/>
              <w:rPr>
                <w:noProof/>
              </w:rPr>
            </w:pPr>
            <w:r w:rsidRPr="00D11B72">
              <w:rPr>
                <w:noProof/>
              </w:rPr>
              <w:t>redefined</w:t>
            </w:r>
          </w:p>
        </w:tc>
        <w:tc>
          <w:tcPr>
            <w:tcW w:w="1134" w:type="dxa"/>
            <w:shd w:val="clear" w:color="auto" w:fill="auto"/>
          </w:tcPr>
          <w:p w14:paraId="2D8ABA92" w14:textId="77777777" w:rsidR="00CA5901" w:rsidRPr="00D11B72" w:rsidRDefault="00CA5901" w:rsidP="00D12148">
            <w:pPr>
              <w:pStyle w:val="Tabletext"/>
              <w:jc w:val="center"/>
              <w:rPr>
                <w:noProof/>
              </w:rPr>
            </w:pPr>
          </w:p>
        </w:tc>
        <w:tc>
          <w:tcPr>
            <w:tcW w:w="1134" w:type="dxa"/>
          </w:tcPr>
          <w:p w14:paraId="3E7018E9" w14:textId="77777777" w:rsidR="00CA5901" w:rsidRPr="00D11B72" w:rsidRDefault="00CA5901" w:rsidP="00D12148">
            <w:pPr>
              <w:pStyle w:val="Tabletext"/>
              <w:jc w:val="center"/>
            </w:pPr>
          </w:p>
        </w:tc>
      </w:tr>
      <w:tr w:rsidR="00CA5901" w:rsidRPr="00D11B72" w14:paraId="163DD94B" w14:textId="6D787DD4" w:rsidTr="00003356">
        <w:trPr>
          <w:jc w:val="center"/>
        </w:trPr>
        <w:tc>
          <w:tcPr>
            <w:tcW w:w="3969" w:type="dxa"/>
            <w:shd w:val="clear" w:color="auto" w:fill="auto"/>
          </w:tcPr>
          <w:p w14:paraId="1194E630" w14:textId="77777777" w:rsidR="00CA5901" w:rsidRPr="00D11B72" w:rsidRDefault="00CA5901" w:rsidP="00D12148">
            <w:pPr>
              <w:pStyle w:val="Tabletext"/>
              <w:rPr>
                <w:noProof/>
              </w:rPr>
            </w:pPr>
            <w:r w:rsidRPr="00D11B72">
              <w:rPr>
                <w:noProof/>
              </w:rPr>
              <w:t>&lt;package heading&gt;</w:t>
            </w:r>
          </w:p>
        </w:tc>
        <w:tc>
          <w:tcPr>
            <w:tcW w:w="1134" w:type="dxa"/>
            <w:shd w:val="clear" w:color="auto" w:fill="auto"/>
          </w:tcPr>
          <w:p w14:paraId="184F8B3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9BA2C7" w14:textId="77777777" w:rsidR="00CA5901" w:rsidRPr="00D11B72" w:rsidRDefault="00CA5901" w:rsidP="00D12148">
            <w:pPr>
              <w:pStyle w:val="Tabletext"/>
              <w:jc w:val="center"/>
              <w:rPr>
                <w:noProof/>
              </w:rPr>
            </w:pPr>
          </w:p>
        </w:tc>
        <w:tc>
          <w:tcPr>
            <w:tcW w:w="1134" w:type="dxa"/>
            <w:shd w:val="clear" w:color="auto" w:fill="auto"/>
          </w:tcPr>
          <w:p w14:paraId="73C08D2C" w14:textId="77777777" w:rsidR="00CA5901" w:rsidRPr="00D11B72" w:rsidRDefault="00CA5901" w:rsidP="00D12148">
            <w:pPr>
              <w:pStyle w:val="Tabletext"/>
              <w:jc w:val="center"/>
              <w:rPr>
                <w:noProof/>
              </w:rPr>
            </w:pPr>
          </w:p>
        </w:tc>
        <w:tc>
          <w:tcPr>
            <w:tcW w:w="1134" w:type="dxa"/>
            <w:shd w:val="clear" w:color="auto" w:fill="auto"/>
          </w:tcPr>
          <w:p w14:paraId="3CF4CBDE" w14:textId="77777777" w:rsidR="00CA5901" w:rsidRPr="00D11B72" w:rsidRDefault="00CA5901" w:rsidP="00D12148">
            <w:pPr>
              <w:pStyle w:val="Tabletext"/>
              <w:jc w:val="center"/>
              <w:rPr>
                <w:noProof/>
              </w:rPr>
            </w:pPr>
          </w:p>
        </w:tc>
        <w:tc>
          <w:tcPr>
            <w:tcW w:w="1134" w:type="dxa"/>
          </w:tcPr>
          <w:p w14:paraId="42803064" w14:textId="77777777" w:rsidR="00CA5901" w:rsidRPr="00D11B72" w:rsidRDefault="00CA5901" w:rsidP="00D12148">
            <w:pPr>
              <w:pStyle w:val="Tabletext"/>
              <w:jc w:val="center"/>
            </w:pPr>
          </w:p>
        </w:tc>
      </w:tr>
      <w:tr w:rsidR="00CA5901" w:rsidRPr="00D11B72" w14:paraId="5D3A30CD" w14:textId="4ACD4844" w:rsidTr="00003356">
        <w:trPr>
          <w:jc w:val="center"/>
        </w:trPr>
        <w:tc>
          <w:tcPr>
            <w:tcW w:w="3969" w:type="dxa"/>
            <w:shd w:val="clear" w:color="auto" w:fill="auto"/>
          </w:tcPr>
          <w:p w14:paraId="5DC5DD53" w14:textId="77777777" w:rsidR="00CA5901" w:rsidRPr="00D11B72" w:rsidRDefault="00CA5901" w:rsidP="00D12148">
            <w:pPr>
              <w:pStyle w:val="Tabletext"/>
              <w:rPr>
                <w:noProof/>
              </w:rPr>
            </w:pPr>
            <w:r w:rsidRPr="00D11B72">
              <w:rPr>
                <w:noProof/>
              </w:rPr>
              <w:t>&lt;package page&gt;</w:t>
            </w:r>
          </w:p>
        </w:tc>
        <w:tc>
          <w:tcPr>
            <w:tcW w:w="1134" w:type="dxa"/>
            <w:shd w:val="clear" w:color="auto" w:fill="auto"/>
          </w:tcPr>
          <w:p w14:paraId="0AC8932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BC1ABB0" w14:textId="77777777" w:rsidR="00CA5901" w:rsidRPr="00D11B72" w:rsidRDefault="00CA5901" w:rsidP="00D12148">
            <w:pPr>
              <w:pStyle w:val="Tabletext"/>
              <w:jc w:val="center"/>
              <w:rPr>
                <w:noProof/>
              </w:rPr>
            </w:pPr>
          </w:p>
        </w:tc>
        <w:tc>
          <w:tcPr>
            <w:tcW w:w="1134" w:type="dxa"/>
            <w:shd w:val="clear" w:color="auto" w:fill="auto"/>
          </w:tcPr>
          <w:p w14:paraId="5FE45015" w14:textId="77777777" w:rsidR="00CA5901" w:rsidRPr="00D11B72" w:rsidRDefault="00CA5901" w:rsidP="00D12148">
            <w:pPr>
              <w:pStyle w:val="Tabletext"/>
              <w:jc w:val="center"/>
              <w:rPr>
                <w:noProof/>
              </w:rPr>
            </w:pPr>
          </w:p>
        </w:tc>
        <w:tc>
          <w:tcPr>
            <w:tcW w:w="1134" w:type="dxa"/>
            <w:shd w:val="clear" w:color="auto" w:fill="auto"/>
          </w:tcPr>
          <w:p w14:paraId="54E12AF7" w14:textId="77777777" w:rsidR="00CA5901" w:rsidRPr="00D11B72" w:rsidRDefault="00CA5901" w:rsidP="00D12148">
            <w:pPr>
              <w:pStyle w:val="Tabletext"/>
              <w:jc w:val="center"/>
              <w:rPr>
                <w:noProof/>
              </w:rPr>
            </w:pPr>
          </w:p>
        </w:tc>
        <w:tc>
          <w:tcPr>
            <w:tcW w:w="1134" w:type="dxa"/>
          </w:tcPr>
          <w:p w14:paraId="405A2DAC" w14:textId="77777777" w:rsidR="00CA5901" w:rsidRPr="00D11B72" w:rsidRDefault="00CA5901" w:rsidP="00D12148">
            <w:pPr>
              <w:pStyle w:val="Tabletext"/>
              <w:jc w:val="center"/>
            </w:pPr>
          </w:p>
        </w:tc>
      </w:tr>
      <w:tr w:rsidR="00CA5901" w:rsidRPr="00D11B72" w14:paraId="303234F6" w14:textId="5E96F893" w:rsidTr="00003356">
        <w:trPr>
          <w:jc w:val="center"/>
        </w:trPr>
        <w:tc>
          <w:tcPr>
            <w:tcW w:w="3969" w:type="dxa"/>
            <w:shd w:val="clear" w:color="auto" w:fill="auto"/>
          </w:tcPr>
          <w:p w14:paraId="1C6F17F8" w14:textId="77777777" w:rsidR="00CA5901" w:rsidRPr="00D11B72" w:rsidRDefault="00CA5901" w:rsidP="00D12148">
            <w:pPr>
              <w:pStyle w:val="Tabletext"/>
              <w:rPr>
                <w:noProof/>
              </w:rPr>
            </w:pPr>
            <w:r w:rsidRPr="00D11B72">
              <w:rPr>
                <w:noProof/>
              </w:rPr>
              <w:t>&lt;package public&gt;</w:t>
            </w:r>
          </w:p>
        </w:tc>
        <w:tc>
          <w:tcPr>
            <w:tcW w:w="1134" w:type="dxa"/>
            <w:shd w:val="clear" w:color="auto" w:fill="auto"/>
          </w:tcPr>
          <w:p w14:paraId="6CF7435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4DFF816" w14:textId="77777777" w:rsidR="00CA5901" w:rsidRPr="00D11B72" w:rsidRDefault="00CA5901" w:rsidP="00D12148">
            <w:pPr>
              <w:pStyle w:val="Tabletext"/>
              <w:jc w:val="center"/>
              <w:rPr>
                <w:noProof/>
              </w:rPr>
            </w:pPr>
          </w:p>
        </w:tc>
        <w:tc>
          <w:tcPr>
            <w:tcW w:w="1134" w:type="dxa"/>
            <w:shd w:val="clear" w:color="auto" w:fill="auto"/>
          </w:tcPr>
          <w:p w14:paraId="7F3D51E9" w14:textId="77777777" w:rsidR="00CA5901" w:rsidRPr="00D11B72" w:rsidRDefault="00CA5901" w:rsidP="00D12148">
            <w:pPr>
              <w:pStyle w:val="Tabletext"/>
              <w:jc w:val="center"/>
              <w:rPr>
                <w:noProof/>
              </w:rPr>
            </w:pPr>
          </w:p>
        </w:tc>
        <w:tc>
          <w:tcPr>
            <w:tcW w:w="1134" w:type="dxa"/>
            <w:shd w:val="clear" w:color="auto" w:fill="auto"/>
          </w:tcPr>
          <w:p w14:paraId="6E7C4364" w14:textId="77777777" w:rsidR="00CA5901" w:rsidRPr="00D11B72" w:rsidRDefault="00CA5901" w:rsidP="00D12148">
            <w:pPr>
              <w:pStyle w:val="Tabletext"/>
              <w:jc w:val="center"/>
              <w:rPr>
                <w:noProof/>
              </w:rPr>
            </w:pPr>
          </w:p>
        </w:tc>
        <w:tc>
          <w:tcPr>
            <w:tcW w:w="1134" w:type="dxa"/>
          </w:tcPr>
          <w:p w14:paraId="60CAF81E" w14:textId="77777777" w:rsidR="00CA5901" w:rsidRPr="00D11B72" w:rsidRDefault="00CA5901" w:rsidP="00D12148">
            <w:pPr>
              <w:pStyle w:val="Tabletext"/>
              <w:jc w:val="center"/>
            </w:pPr>
          </w:p>
        </w:tc>
      </w:tr>
      <w:tr w:rsidR="00CA5901" w:rsidRPr="00D11B72" w14:paraId="2997B46B" w14:textId="659D7322" w:rsidTr="00003356">
        <w:trPr>
          <w:jc w:val="center"/>
        </w:trPr>
        <w:tc>
          <w:tcPr>
            <w:tcW w:w="3969" w:type="dxa"/>
            <w:shd w:val="clear" w:color="auto" w:fill="auto"/>
          </w:tcPr>
          <w:p w14:paraId="11268EEC" w14:textId="77777777" w:rsidR="00CA5901" w:rsidRPr="00D11B72" w:rsidRDefault="00CA5901" w:rsidP="00D12148">
            <w:pPr>
              <w:pStyle w:val="Tabletext"/>
              <w:rPr>
                <w:noProof/>
              </w:rPr>
            </w:pPr>
            <w:r w:rsidRPr="00D11B72">
              <w:rPr>
                <w:noProof/>
              </w:rPr>
              <w:t>&lt;package reference area&gt;</w:t>
            </w:r>
          </w:p>
        </w:tc>
        <w:tc>
          <w:tcPr>
            <w:tcW w:w="1134" w:type="dxa"/>
            <w:shd w:val="clear" w:color="auto" w:fill="auto"/>
          </w:tcPr>
          <w:p w14:paraId="0F45A72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E29B46A" w14:textId="77777777" w:rsidR="00CA5901" w:rsidRPr="00D11B72" w:rsidRDefault="00CA5901" w:rsidP="00D12148">
            <w:pPr>
              <w:pStyle w:val="Tabletext"/>
              <w:jc w:val="center"/>
              <w:rPr>
                <w:noProof/>
              </w:rPr>
            </w:pPr>
          </w:p>
        </w:tc>
        <w:tc>
          <w:tcPr>
            <w:tcW w:w="1134" w:type="dxa"/>
            <w:shd w:val="clear" w:color="auto" w:fill="auto"/>
          </w:tcPr>
          <w:p w14:paraId="20FB4A62" w14:textId="081BC388" w:rsidR="00CA5901" w:rsidRPr="00D11B72" w:rsidRDefault="001A6419" w:rsidP="00D12148">
            <w:pPr>
              <w:pStyle w:val="Tabletext"/>
              <w:jc w:val="center"/>
              <w:rPr>
                <w:noProof/>
              </w:rPr>
            </w:pPr>
            <w:r w:rsidRPr="00D11B72">
              <w:rPr>
                <w:noProof/>
              </w:rPr>
              <w:t>redefined</w:t>
            </w:r>
          </w:p>
        </w:tc>
        <w:tc>
          <w:tcPr>
            <w:tcW w:w="1134" w:type="dxa"/>
            <w:shd w:val="clear" w:color="auto" w:fill="auto"/>
          </w:tcPr>
          <w:p w14:paraId="63615F73" w14:textId="77777777" w:rsidR="00CA5901" w:rsidRPr="00D11B72" w:rsidRDefault="00CA5901" w:rsidP="00D12148">
            <w:pPr>
              <w:pStyle w:val="Tabletext"/>
              <w:jc w:val="center"/>
              <w:rPr>
                <w:noProof/>
              </w:rPr>
            </w:pPr>
          </w:p>
        </w:tc>
        <w:tc>
          <w:tcPr>
            <w:tcW w:w="1134" w:type="dxa"/>
          </w:tcPr>
          <w:p w14:paraId="6456D031" w14:textId="77777777" w:rsidR="00CA5901" w:rsidRPr="00D11B72" w:rsidRDefault="00CA5901" w:rsidP="00D12148">
            <w:pPr>
              <w:pStyle w:val="Tabletext"/>
              <w:jc w:val="center"/>
            </w:pPr>
          </w:p>
        </w:tc>
      </w:tr>
      <w:tr w:rsidR="00CA5901" w:rsidRPr="00D11B72" w14:paraId="78C9C8FA" w14:textId="717DD6C4" w:rsidTr="00003356">
        <w:trPr>
          <w:jc w:val="center"/>
        </w:trPr>
        <w:tc>
          <w:tcPr>
            <w:tcW w:w="3969" w:type="dxa"/>
            <w:shd w:val="clear" w:color="auto" w:fill="auto"/>
          </w:tcPr>
          <w:p w14:paraId="3BF12717" w14:textId="77777777" w:rsidR="00CA5901" w:rsidRPr="00D11B72" w:rsidRDefault="00CA5901" w:rsidP="00D12148">
            <w:pPr>
              <w:pStyle w:val="Tabletext"/>
              <w:rPr>
                <w:noProof/>
              </w:rPr>
            </w:pPr>
            <w:r w:rsidRPr="00D11B72">
              <w:rPr>
                <w:noProof/>
              </w:rPr>
              <w:t>&lt;package reference&gt;</w:t>
            </w:r>
          </w:p>
        </w:tc>
        <w:tc>
          <w:tcPr>
            <w:tcW w:w="1134" w:type="dxa"/>
            <w:shd w:val="clear" w:color="auto" w:fill="auto"/>
          </w:tcPr>
          <w:p w14:paraId="2D757C5E" w14:textId="77777777" w:rsidR="00CA5901" w:rsidRPr="00D11B72" w:rsidRDefault="00CA5901" w:rsidP="00D12148">
            <w:pPr>
              <w:pStyle w:val="Tabletext"/>
              <w:jc w:val="center"/>
              <w:rPr>
                <w:noProof/>
              </w:rPr>
            </w:pPr>
          </w:p>
        </w:tc>
        <w:tc>
          <w:tcPr>
            <w:tcW w:w="1134" w:type="dxa"/>
            <w:shd w:val="clear" w:color="auto" w:fill="auto"/>
          </w:tcPr>
          <w:p w14:paraId="0F30E1EA" w14:textId="77777777" w:rsidR="00CA5901" w:rsidRPr="00D11B72" w:rsidRDefault="00CA5901" w:rsidP="00D12148">
            <w:pPr>
              <w:pStyle w:val="Tabletext"/>
              <w:jc w:val="center"/>
              <w:rPr>
                <w:noProof/>
              </w:rPr>
            </w:pPr>
          </w:p>
        </w:tc>
        <w:tc>
          <w:tcPr>
            <w:tcW w:w="1134" w:type="dxa"/>
            <w:shd w:val="clear" w:color="auto" w:fill="auto"/>
          </w:tcPr>
          <w:p w14:paraId="6157979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85F3D91" w14:textId="77777777" w:rsidR="00CA5901" w:rsidRPr="00D11B72" w:rsidRDefault="00CA5901" w:rsidP="00D12148">
            <w:pPr>
              <w:pStyle w:val="Tabletext"/>
              <w:jc w:val="center"/>
              <w:rPr>
                <w:noProof/>
              </w:rPr>
            </w:pPr>
          </w:p>
        </w:tc>
        <w:tc>
          <w:tcPr>
            <w:tcW w:w="1134" w:type="dxa"/>
          </w:tcPr>
          <w:p w14:paraId="03A51DC9" w14:textId="77777777" w:rsidR="00CA5901" w:rsidRPr="00D11B72" w:rsidRDefault="00CA5901" w:rsidP="00D12148">
            <w:pPr>
              <w:pStyle w:val="Tabletext"/>
              <w:jc w:val="center"/>
            </w:pPr>
          </w:p>
        </w:tc>
      </w:tr>
      <w:tr w:rsidR="00CA5901" w:rsidRPr="00D11B72" w14:paraId="0EB0333C" w14:textId="70744FCE" w:rsidTr="00003356">
        <w:trPr>
          <w:jc w:val="center"/>
        </w:trPr>
        <w:tc>
          <w:tcPr>
            <w:tcW w:w="3969" w:type="dxa"/>
            <w:shd w:val="clear" w:color="auto" w:fill="auto"/>
          </w:tcPr>
          <w:p w14:paraId="70300ED6" w14:textId="77777777" w:rsidR="00CA5901" w:rsidRPr="00D11B72" w:rsidRDefault="00CA5901" w:rsidP="00D12148">
            <w:pPr>
              <w:pStyle w:val="Tabletext"/>
              <w:rPr>
                <w:noProof/>
              </w:rPr>
            </w:pPr>
            <w:r w:rsidRPr="00D11B72">
              <w:rPr>
                <w:noProof/>
              </w:rPr>
              <w:t>&lt;package symbol&gt;</w:t>
            </w:r>
          </w:p>
        </w:tc>
        <w:tc>
          <w:tcPr>
            <w:tcW w:w="1134" w:type="dxa"/>
            <w:shd w:val="clear" w:color="auto" w:fill="auto"/>
          </w:tcPr>
          <w:p w14:paraId="7EB616D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A97DE26" w14:textId="77777777" w:rsidR="00CA5901" w:rsidRPr="00D11B72" w:rsidRDefault="00CA5901" w:rsidP="00D12148">
            <w:pPr>
              <w:pStyle w:val="Tabletext"/>
              <w:jc w:val="center"/>
              <w:rPr>
                <w:noProof/>
              </w:rPr>
            </w:pPr>
          </w:p>
        </w:tc>
        <w:tc>
          <w:tcPr>
            <w:tcW w:w="1134" w:type="dxa"/>
            <w:shd w:val="clear" w:color="auto" w:fill="auto"/>
          </w:tcPr>
          <w:p w14:paraId="1F3224C2" w14:textId="77777777" w:rsidR="00CA5901" w:rsidRPr="00D11B72" w:rsidRDefault="00CA5901" w:rsidP="00D12148">
            <w:pPr>
              <w:pStyle w:val="Tabletext"/>
              <w:jc w:val="center"/>
              <w:rPr>
                <w:noProof/>
              </w:rPr>
            </w:pPr>
          </w:p>
        </w:tc>
        <w:tc>
          <w:tcPr>
            <w:tcW w:w="1134" w:type="dxa"/>
            <w:shd w:val="clear" w:color="auto" w:fill="auto"/>
          </w:tcPr>
          <w:p w14:paraId="61B8EEDB" w14:textId="77777777" w:rsidR="00CA5901" w:rsidRPr="00D11B72" w:rsidRDefault="00CA5901" w:rsidP="00D12148">
            <w:pPr>
              <w:pStyle w:val="Tabletext"/>
              <w:jc w:val="center"/>
              <w:rPr>
                <w:noProof/>
              </w:rPr>
            </w:pPr>
          </w:p>
        </w:tc>
        <w:tc>
          <w:tcPr>
            <w:tcW w:w="1134" w:type="dxa"/>
          </w:tcPr>
          <w:p w14:paraId="39267CFC" w14:textId="77777777" w:rsidR="00CA5901" w:rsidRPr="00D11B72" w:rsidRDefault="00CA5901" w:rsidP="00D12148">
            <w:pPr>
              <w:pStyle w:val="Tabletext"/>
              <w:jc w:val="center"/>
            </w:pPr>
          </w:p>
        </w:tc>
      </w:tr>
      <w:tr w:rsidR="00CA5901" w:rsidRPr="00D11B72" w14:paraId="4571CFF8" w14:textId="14959FCC" w:rsidTr="00003356">
        <w:trPr>
          <w:jc w:val="center"/>
        </w:trPr>
        <w:tc>
          <w:tcPr>
            <w:tcW w:w="3969" w:type="dxa"/>
            <w:shd w:val="clear" w:color="auto" w:fill="auto"/>
          </w:tcPr>
          <w:p w14:paraId="18AA38F3" w14:textId="77777777" w:rsidR="00CA5901" w:rsidRPr="00D11B72" w:rsidRDefault="00CA5901" w:rsidP="00D12148">
            <w:pPr>
              <w:pStyle w:val="Tabletext"/>
              <w:rPr>
                <w:noProof/>
              </w:rPr>
            </w:pPr>
            <w:r w:rsidRPr="00D11B72">
              <w:rPr>
                <w:noProof/>
              </w:rPr>
              <w:t>&lt;package text area&gt;</w:t>
            </w:r>
          </w:p>
        </w:tc>
        <w:tc>
          <w:tcPr>
            <w:tcW w:w="1134" w:type="dxa"/>
            <w:shd w:val="clear" w:color="auto" w:fill="auto"/>
          </w:tcPr>
          <w:p w14:paraId="555785F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9BA22DA"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4D7D6CC"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757FC2B" w14:textId="77777777" w:rsidR="00CA5901" w:rsidRPr="00D11B72" w:rsidRDefault="00CA5901" w:rsidP="00D12148">
            <w:pPr>
              <w:pStyle w:val="Tabletext"/>
              <w:jc w:val="center"/>
              <w:rPr>
                <w:noProof/>
              </w:rPr>
            </w:pPr>
          </w:p>
        </w:tc>
        <w:tc>
          <w:tcPr>
            <w:tcW w:w="1134" w:type="dxa"/>
          </w:tcPr>
          <w:p w14:paraId="4B201D31" w14:textId="77777777" w:rsidR="00CA5901" w:rsidRPr="00D11B72" w:rsidRDefault="00CA5901" w:rsidP="00D12148">
            <w:pPr>
              <w:pStyle w:val="Tabletext"/>
              <w:jc w:val="center"/>
            </w:pPr>
          </w:p>
        </w:tc>
      </w:tr>
      <w:tr w:rsidR="00CA5901" w:rsidRPr="00D11B72" w14:paraId="5736C331" w14:textId="2A0CB09A" w:rsidTr="00003356">
        <w:trPr>
          <w:jc w:val="center"/>
        </w:trPr>
        <w:tc>
          <w:tcPr>
            <w:tcW w:w="3969" w:type="dxa"/>
            <w:shd w:val="clear" w:color="auto" w:fill="auto"/>
          </w:tcPr>
          <w:p w14:paraId="3A442879" w14:textId="77777777" w:rsidR="00CA5901" w:rsidRPr="00D11B72" w:rsidRDefault="00CA5901" w:rsidP="00D12148">
            <w:pPr>
              <w:pStyle w:val="Tabletext"/>
              <w:rPr>
                <w:noProof/>
              </w:rPr>
            </w:pPr>
            <w:r w:rsidRPr="00D11B72">
              <w:rPr>
                <w:noProof/>
              </w:rPr>
              <w:t>&lt;package use area&gt;</w:t>
            </w:r>
          </w:p>
        </w:tc>
        <w:tc>
          <w:tcPr>
            <w:tcW w:w="1134" w:type="dxa"/>
            <w:shd w:val="clear" w:color="auto" w:fill="auto"/>
          </w:tcPr>
          <w:p w14:paraId="63D1797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2D4CA0" w14:textId="77777777" w:rsidR="00CA5901" w:rsidRPr="00D11B72" w:rsidRDefault="00CA5901" w:rsidP="00D12148">
            <w:pPr>
              <w:pStyle w:val="Tabletext"/>
              <w:jc w:val="center"/>
            </w:pPr>
          </w:p>
        </w:tc>
        <w:tc>
          <w:tcPr>
            <w:tcW w:w="1134" w:type="dxa"/>
            <w:shd w:val="clear" w:color="auto" w:fill="auto"/>
          </w:tcPr>
          <w:p w14:paraId="42E18F22" w14:textId="77777777" w:rsidR="00CA5901" w:rsidRPr="00D11B72" w:rsidRDefault="00CA5901" w:rsidP="00D12148">
            <w:pPr>
              <w:pStyle w:val="Tabletext"/>
              <w:jc w:val="center"/>
              <w:rPr>
                <w:noProof/>
              </w:rPr>
            </w:pPr>
          </w:p>
        </w:tc>
        <w:tc>
          <w:tcPr>
            <w:tcW w:w="1134" w:type="dxa"/>
            <w:shd w:val="clear" w:color="auto" w:fill="auto"/>
          </w:tcPr>
          <w:p w14:paraId="623CF2AD" w14:textId="77777777" w:rsidR="00CA5901" w:rsidRPr="00D11B72" w:rsidRDefault="00CA5901" w:rsidP="00D12148">
            <w:pPr>
              <w:pStyle w:val="Tabletext"/>
              <w:jc w:val="center"/>
              <w:rPr>
                <w:noProof/>
              </w:rPr>
            </w:pPr>
          </w:p>
        </w:tc>
        <w:tc>
          <w:tcPr>
            <w:tcW w:w="1134" w:type="dxa"/>
          </w:tcPr>
          <w:p w14:paraId="43DFC894" w14:textId="77777777" w:rsidR="00CA5901" w:rsidRPr="00D11B72" w:rsidRDefault="00CA5901" w:rsidP="00D12148">
            <w:pPr>
              <w:pStyle w:val="Tabletext"/>
              <w:jc w:val="center"/>
            </w:pPr>
          </w:p>
        </w:tc>
      </w:tr>
      <w:tr w:rsidR="00CA5901" w:rsidRPr="00D11B72" w14:paraId="6C2EAF95" w14:textId="7B1EBE4A" w:rsidTr="00003356">
        <w:trPr>
          <w:jc w:val="center"/>
        </w:trPr>
        <w:tc>
          <w:tcPr>
            <w:tcW w:w="3969" w:type="dxa"/>
            <w:shd w:val="clear" w:color="auto" w:fill="auto"/>
          </w:tcPr>
          <w:p w14:paraId="6AEB21AA" w14:textId="77777777" w:rsidR="00CA5901" w:rsidRPr="00D11B72" w:rsidRDefault="00CA5901" w:rsidP="00D12148">
            <w:pPr>
              <w:pStyle w:val="Tabletext"/>
              <w:rPr>
                <w:noProof/>
              </w:rPr>
            </w:pPr>
            <w:r w:rsidRPr="00D11B72">
              <w:rPr>
                <w:noProof/>
              </w:rPr>
              <w:t>&lt;package use clause&gt;</w:t>
            </w:r>
          </w:p>
        </w:tc>
        <w:tc>
          <w:tcPr>
            <w:tcW w:w="1134" w:type="dxa"/>
            <w:shd w:val="clear" w:color="auto" w:fill="auto"/>
          </w:tcPr>
          <w:p w14:paraId="5977620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3F9911F" w14:textId="77777777" w:rsidR="00CA5901" w:rsidRPr="00D11B72" w:rsidRDefault="00CA5901" w:rsidP="00D12148">
            <w:pPr>
              <w:pStyle w:val="Tabletext"/>
              <w:jc w:val="center"/>
            </w:pPr>
          </w:p>
        </w:tc>
        <w:tc>
          <w:tcPr>
            <w:tcW w:w="1134" w:type="dxa"/>
            <w:shd w:val="clear" w:color="auto" w:fill="auto"/>
          </w:tcPr>
          <w:p w14:paraId="28412A87" w14:textId="77777777" w:rsidR="00CA5901" w:rsidRPr="00D11B72" w:rsidRDefault="00CA5901" w:rsidP="00D12148">
            <w:pPr>
              <w:pStyle w:val="Tabletext"/>
              <w:jc w:val="center"/>
              <w:rPr>
                <w:noProof/>
              </w:rPr>
            </w:pPr>
          </w:p>
        </w:tc>
        <w:tc>
          <w:tcPr>
            <w:tcW w:w="1134" w:type="dxa"/>
            <w:shd w:val="clear" w:color="auto" w:fill="auto"/>
          </w:tcPr>
          <w:p w14:paraId="670955D5" w14:textId="77777777" w:rsidR="00CA5901" w:rsidRPr="00D11B72" w:rsidRDefault="00CA5901" w:rsidP="00D12148">
            <w:pPr>
              <w:pStyle w:val="Tabletext"/>
              <w:jc w:val="center"/>
              <w:rPr>
                <w:noProof/>
              </w:rPr>
            </w:pPr>
            <w:r w:rsidRPr="00D11B72">
              <w:rPr>
                <w:noProof/>
              </w:rPr>
              <w:t>redefined</w:t>
            </w:r>
          </w:p>
        </w:tc>
        <w:tc>
          <w:tcPr>
            <w:tcW w:w="1134" w:type="dxa"/>
          </w:tcPr>
          <w:p w14:paraId="657705A1" w14:textId="77777777" w:rsidR="00CA5901" w:rsidRPr="00D11B72" w:rsidRDefault="00CA5901" w:rsidP="00D12148">
            <w:pPr>
              <w:pStyle w:val="Tabletext"/>
              <w:jc w:val="center"/>
            </w:pPr>
          </w:p>
        </w:tc>
      </w:tr>
      <w:tr w:rsidR="00CA5901" w:rsidRPr="00D11B72" w14:paraId="3E496E64" w14:textId="221FEF4C" w:rsidTr="00003356">
        <w:trPr>
          <w:jc w:val="center"/>
        </w:trPr>
        <w:tc>
          <w:tcPr>
            <w:tcW w:w="3969" w:type="dxa"/>
            <w:shd w:val="clear" w:color="auto" w:fill="auto"/>
          </w:tcPr>
          <w:p w14:paraId="5612D3D9" w14:textId="77777777" w:rsidR="00CA5901" w:rsidRPr="00D11B72" w:rsidRDefault="00CA5901" w:rsidP="00D12148">
            <w:pPr>
              <w:pStyle w:val="Tabletext"/>
              <w:rPr>
                <w:noProof/>
              </w:rPr>
            </w:pPr>
            <w:r w:rsidRPr="00D11B72">
              <w:rPr>
                <w:noProof/>
              </w:rPr>
              <w:t>&lt;page number area&gt;</w:t>
            </w:r>
          </w:p>
        </w:tc>
        <w:tc>
          <w:tcPr>
            <w:tcW w:w="1134" w:type="dxa"/>
            <w:shd w:val="clear" w:color="auto" w:fill="auto"/>
          </w:tcPr>
          <w:p w14:paraId="2B561B4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16043EA" w14:textId="77777777" w:rsidR="00CA5901" w:rsidRPr="00D11B72" w:rsidRDefault="00CA5901" w:rsidP="00D12148">
            <w:pPr>
              <w:pStyle w:val="Tabletext"/>
              <w:jc w:val="center"/>
            </w:pPr>
          </w:p>
        </w:tc>
        <w:tc>
          <w:tcPr>
            <w:tcW w:w="1134" w:type="dxa"/>
            <w:shd w:val="clear" w:color="auto" w:fill="auto"/>
          </w:tcPr>
          <w:p w14:paraId="051A1D70" w14:textId="77777777" w:rsidR="00CA5901" w:rsidRPr="00D11B72" w:rsidRDefault="00CA5901" w:rsidP="00D12148">
            <w:pPr>
              <w:pStyle w:val="Tabletext"/>
              <w:jc w:val="center"/>
              <w:rPr>
                <w:noProof/>
              </w:rPr>
            </w:pPr>
          </w:p>
        </w:tc>
        <w:tc>
          <w:tcPr>
            <w:tcW w:w="1134" w:type="dxa"/>
            <w:shd w:val="clear" w:color="auto" w:fill="auto"/>
          </w:tcPr>
          <w:p w14:paraId="55E7F25B" w14:textId="77777777" w:rsidR="00CA5901" w:rsidRPr="00D11B72" w:rsidRDefault="00CA5901" w:rsidP="00D12148">
            <w:pPr>
              <w:pStyle w:val="Tabletext"/>
              <w:jc w:val="center"/>
            </w:pPr>
          </w:p>
        </w:tc>
        <w:tc>
          <w:tcPr>
            <w:tcW w:w="1134" w:type="dxa"/>
          </w:tcPr>
          <w:p w14:paraId="3E2BE91D" w14:textId="77777777" w:rsidR="00CA5901" w:rsidRPr="00D11B72" w:rsidRDefault="00CA5901" w:rsidP="00D12148">
            <w:pPr>
              <w:pStyle w:val="Tabletext"/>
              <w:jc w:val="center"/>
            </w:pPr>
          </w:p>
        </w:tc>
      </w:tr>
      <w:tr w:rsidR="00CA5901" w:rsidRPr="00D11B72" w14:paraId="3632044E" w14:textId="359AC159" w:rsidTr="00003356">
        <w:trPr>
          <w:jc w:val="center"/>
        </w:trPr>
        <w:tc>
          <w:tcPr>
            <w:tcW w:w="3969" w:type="dxa"/>
            <w:shd w:val="clear" w:color="auto" w:fill="auto"/>
          </w:tcPr>
          <w:p w14:paraId="221CCA4C" w14:textId="77777777" w:rsidR="00CA5901" w:rsidRPr="00D11B72" w:rsidRDefault="00CA5901" w:rsidP="00D12148">
            <w:pPr>
              <w:pStyle w:val="Tabletext"/>
              <w:rPr>
                <w:noProof/>
              </w:rPr>
            </w:pPr>
            <w:r w:rsidRPr="00D11B72">
              <w:rPr>
                <w:noProof/>
              </w:rPr>
              <w:t>&lt;page number&gt;</w:t>
            </w:r>
          </w:p>
        </w:tc>
        <w:tc>
          <w:tcPr>
            <w:tcW w:w="1134" w:type="dxa"/>
            <w:shd w:val="clear" w:color="auto" w:fill="auto"/>
          </w:tcPr>
          <w:p w14:paraId="4589828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761425E" w14:textId="77777777" w:rsidR="00CA5901" w:rsidRPr="00D11B72" w:rsidRDefault="00CA5901" w:rsidP="00D12148">
            <w:pPr>
              <w:pStyle w:val="Tabletext"/>
              <w:jc w:val="center"/>
            </w:pPr>
          </w:p>
        </w:tc>
        <w:tc>
          <w:tcPr>
            <w:tcW w:w="1134" w:type="dxa"/>
            <w:shd w:val="clear" w:color="auto" w:fill="auto"/>
          </w:tcPr>
          <w:p w14:paraId="793BFB5E" w14:textId="77777777" w:rsidR="00CA5901" w:rsidRPr="00D11B72" w:rsidRDefault="00CA5901" w:rsidP="00D12148">
            <w:pPr>
              <w:pStyle w:val="Tabletext"/>
              <w:jc w:val="center"/>
              <w:rPr>
                <w:noProof/>
              </w:rPr>
            </w:pPr>
          </w:p>
        </w:tc>
        <w:tc>
          <w:tcPr>
            <w:tcW w:w="1134" w:type="dxa"/>
            <w:shd w:val="clear" w:color="auto" w:fill="auto"/>
          </w:tcPr>
          <w:p w14:paraId="0D274295" w14:textId="77777777" w:rsidR="00CA5901" w:rsidRPr="00D11B72" w:rsidRDefault="00CA5901" w:rsidP="00D12148">
            <w:pPr>
              <w:pStyle w:val="Tabletext"/>
              <w:jc w:val="center"/>
            </w:pPr>
          </w:p>
        </w:tc>
        <w:tc>
          <w:tcPr>
            <w:tcW w:w="1134" w:type="dxa"/>
          </w:tcPr>
          <w:p w14:paraId="0CF83592" w14:textId="77777777" w:rsidR="00CA5901" w:rsidRPr="00D11B72" w:rsidRDefault="00CA5901" w:rsidP="00D12148">
            <w:pPr>
              <w:pStyle w:val="Tabletext"/>
              <w:jc w:val="center"/>
            </w:pPr>
          </w:p>
        </w:tc>
      </w:tr>
      <w:tr w:rsidR="00CA5901" w:rsidRPr="00D11B72" w14:paraId="40752618" w14:textId="292BEB65" w:rsidTr="00003356">
        <w:trPr>
          <w:jc w:val="center"/>
        </w:trPr>
        <w:tc>
          <w:tcPr>
            <w:tcW w:w="3969" w:type="dxa"/>
            <w:shd w:val="clear" w:color="auto" w:fill="auto"/>
          </w:tcPr>
          <w:p w14:paraId="37DBE453" w14:textId="77777777" w:rsidR="00CA5901" w:rsidRPr="00D11B72" w:rsidRDefault="00CA5901" w:rsidP="00D12148">
            <w:pPr>
              <w:pStyle w:val="Tabletext"/>
              <w:rPr>
                <w:noProof/>
              </w:rPr>
            </w:pPr>
            <w:r w:rsidRPr="00D11B72">
              <w:rPr>
                <w:noProof/>
              </w:rPr>
              <w:t>&lt;parameter aggregation&gt;</w:t>
            </w:r>
          </w:p>
        </w:tc>
        <w:tc>
          <w:tcPr>
            <w:tcW w:w="1134" w:type="dxa"/>
            <w:shd w:val="clear" w:color="auto" w:fill="auto"/>
          </w:tcPr>
          <w:p w14:paraId="09D322A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3E4A2EE" w14:textId="77777777" w:rsidR="00CA5901" w:rsidRPr="00D11B72" w:rsidRDefault="00CA5901" w:rsidP="00D12148">
            <w:pPr>
              <w:pStyle w:val="Tabletext"/>
              <w:jc w:val="center"/>
            </w:pPr>
          </w:p>
        </w:tc>
        <w:tc>
          <w:tcPr>
            <w:tcW w:w="1134" w:type="dxa"/>
            <w:shd w:val="clear" w:color="auto" w:fill="auto"/>
          </w:tcPr>
          <w:p w14:paraId="754B4486" w14:textId="77777777" w:rsidR="00CA5901" w:rsidRPr="00D11B72" w:rsidRDefault="00CA5901" w:rsidP="00D12148">
            <w:pPr>
              <w:pStyle w:val="Tabletext"/>
              <w:jc w:val="center"/>
              <w:rPr>
                <w:noProof/>
              </w:rPr>
            </w:pPr>
          </w:p>
        </w:tc>
        <w:tc>
          <w:tcPr>
            <w:tcW w:w="1134" w:type="dxa"/>
            <w:shd w:val="clear" w:color="auto" w:fill="auto"/>
          </w:tcPr>
          <w:p w14:paraId="6390AE21" w14:textId="77777777" w:rsidR="00CA5901" w:rsidRPr="00D11B72" w:rsidRDefault="00CA5901" w:rsidP="00D12148">
            <w:pPr>
              <w:pStyle w:val="Tabletext"/>
              <w:jc w:val="center"/>
            </w:pPr>
          </w:p>
        </w:tc>
        <w:tc>
          <w:tcPr>
            <w:tcW w:w="1134" w:type="dxa"/>
          </w:tcPr>
          <w:p w14:paraId="14F254DD" w14:textId="77777777" w:rsidR="00CA5901" w:rsidRPr="00D11B72" w:rsidRDefault="00CA5901" w:rsidP="00D12148">
            <w:pPr>
              <w:pStyle w:val="Tabletext"/>
              <w:jc w:val="center"/>
            </w:pPr>
          </w:p>
        </w:tc>
      </w:tr>
      <w:tr w:rsidR="00CA5901" w:rsidRPr="00D11B72" w14:paraId="1F1BC0B5" w14:textId="2FAE6D97" w:rsidTr="00003356">
        <w:trPr>
          <w:jc w:val="center"/>
        </w:trPr>
        <w:tc>
          <w:tcPr>
            <w:tcW w:w="3969" w:type="dxa"/>
            <w:shd w:val="clear" w:color="auto" w:fill="auto"/>
          </w:tcPr>
          <w:p w14:paraId="69433517" w14:textId="77777777" w:rsidR="00CA5901" w:rsidRPr="00D11B72" w:rsidRDefault="00CA5901" w:rsidP="00D12148">
            <w:pPr>
              <w:pStyle w:val="Tabletext"/>
              <w:rPr>
                <w:noProof/>
              </w:rPr>
            </w:pPr>
            <w:r w:rsidRPr="00D11B72">
              <w:rPr>
                <w:noProof/>
              </w:rPr>
              <w:t>&lt;parameter kind&gt;</w:t>
            </w:r>
          </w:p>
        </w:tc>
        <w:tc>
          <w:tcPr>
            <w:tcW w:w="1134" w:type="dxa"/>
            <w:shd w:val="clear" w:color="auto" w:fill="auto"/>
          </w:tcPr>
          <w:p w14:paraId="5258B36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FE786E2" w14:textId="77777777" w:rsidR="00CA5901" w:rsidRPr="00D11B72" w:rsidRDefault="00CA5901" w:rsidP="00D12148">
            <w:pPr>
              <w:pStyle w:val="Tabletext"/>
              <w:jc w:val="center"/>
            </w:pPr>
          </w:p>
        </w:tc>
        <w:tc>
          <w:tcPr>
            <w:tcW w:w="1134" w:type="dxa"/>
            <w:shd w:val="clear" w:color="auto" w:fill="auto"/>
          </w:tcPr>
          <w:p w14:paraId="602E475E"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6A74D4FC" w14:textId="77777777" w:rsidR="00CA5901" w:rsidRPr="00D11B72" w:rsidRDefault="00CA5901" w:rsidP="00D12148">
            <w:pPr>
              <w:pStyle w:val="Tabletext"/>
              <w:jc w:val="center"/>
            </w:pPr>
          </w:p>
        </w:tc>
        <w:tc>
          <w:tcPr>
            <w:tcW w:w="1134" w:type="dxa"/>
          </w:tcPr>
          <w:p w14:paraId="51AF0263" w14:textId="77777777" w:rsidR="00CA5901" w:rsidRPr="00D11B72" w:rsidRDefault="00CA5901" w:rsidP="00D12148">
            <w:pPr>
              <w:pStyle w:val="Tabletext"/>
              <w:jc w:val="center"/>
            </w:pPr>
          </w:p>
        </w:tc>
      </w:tr>
      <w:tr w:rsidR="00CA5901" w:rsidRPr="00D11B72" w14:paraId="5CF6FB7A" w14:textId="41FB6336" w:rsidTr="00003356">
        <w:trPr>
          <w:jc w:val="center"/>
        </w:trPr>
        <w:tc>
          <w:tcPr>
            <w:tcW w:w="3969" w:type="dxa"/>
            <w:shd w:val="clear" w:color="auto" w:fill="auto"/>
          </w:tcPr>
          <w:p w14:paraId="06BCAE95" w14:textId="77777777" w:rsidR="00CA5901" w:rsidRPr="00D11B72" w:rsidRDefault="00CA5901" w:rsidP="00D12148">
            <w:pPr>
              <w:pStyle w:val="Tabletext"/>
              <w:rPr>
                <w:noProof/>
              </w:rPr>
            </w:pPr>
            <w:r w:rsidRPr="00D11B72">
              <w:rPr>
                <w:noProof/>
              </w:rPr>
              <w:t>&lt;parameters of sort&gt;</w:t>
            </w:r>
          </w:p>
        </w:tc>
        <w:tc>
          <w:tcPr>
            <w:tcW w:w="1134" w:type="dxa"/>
            <w:shd w:val="clear" w:color="auto" w:fill="auto"/>
          </w:tcPr>
          <w:p w14:paraId="0F8240E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300AF4B" w14:textId="77777777" w:rsidR="00CA5901" w:rsidRPr="00D11B72" w:rsidRDefault="00CA5901" w:rsidP="00D12148">
            <w:pPr>
              <w:pStyle w:val="Tabletext"/>
              <w:jc w:val="center"/>
            </w:pPr>
          </w:p>
        </w:tc>
        <w:tc>
          <w:tcPr>
            <w:tcW w:w="1134" w:type="dxa"/>
            <w:shd w:val="clear" w:color="auto" w:fill="auto"/>
          </w:tcPr>
          <w:p w14:paraId="1C518DC4" w14:textId="77777777" w:rsidR="00CA5901" w:rsidRPr="00D11B72" w:rsidRDefault="00CA5901" w:rsidP="00D12148">
            <w:pPr>
              <w:pStyle w:val="Tabletext"/>
              <w:jc w:val="center"/>
            </w:pPr>
          </w:p>
        </w:tc>
        <w:tc>
          <w:tcPr>
            <w:tcW w:w="1134" w:type="dxa"/>
            <w:shd w:val="clear" w:color="auto" w:fill="auto"/>
          </w:tcPr>
          <w:p w14:paraId="7FB8508C" w14:textId="77777777" w:rsidR="00CA5901" w:rsidRPr="00D11B72" w:rsidRDefault="00CA5901" w:rsidP="00D12148">
            <w:pPr>
              <w:pStyle w:val="Tabletext"/>
              <w:jc w:val="center"/>
            </w:pPr>
          </w:p>
        </w:tc>
        <w:tc>
          <w:tcPr>
            <w:tcW w:w="1134" w:type="dxa"/>
          </w:tcPr>
          <w:p w14:paraId="6419E0E3" w14:textId="77777777" w:rsidR="00CA5901" w:rsidRPr="00D11B72" w:rsidRDefault="00CA5901" w:rsidP="00D12148">
            <w:pPr>
              <w:pStyle w:val="Tabletext"/>
              <w:jc w:val="center"/>
            </w:pPr>
          </w:p>
        </w:tc>
      </w:tr>
      <w:tr w:rsidR="00DC08F0" w:rsidRPr="00D11B72" w14:paraId="48B7545B" w14:textId="77777777" w:rsidTr="00003356">
        <w:trPr>
          <w:jc w:val="center"/>
        </w:trPr>
        <w:tc>
          <w:tcPr>
            <w:tcW w:w="3969" w:type="dxa"/>
            <w:shd w:val="clear" w:color="auto" w:fill="auto"/>
          </w:tcPr>
          <w:p w14:paraId="5E7B7A4F" w14:textId="16568391" w:rsidR="00DC08F0" w:rsidRPr="00D11B72" w:rsidRDefault="00DC08F0" w:rsidP="00D12148">
            <w:pPr>
              <w:pStyle w:val="Tabletext"/>
              <w:rPr>
                <w:noProof/>
              </w:rPr>
            </w:pPr>
            <w:r>
              <w:rPr>
                <w:noProof/>
              </w:rPr>
              <w:t>&lt;parent expression&gt;</w:t>
            </w:r>
          </w:p>
        </w:tc>
        <w:tc>
          <w:tcPr>
            <w:tcW w:w="1134" w:type="dxa"/>
            <w:shd w:val="clear" w:color="auto" w:fill="auto"/>
          </w:tcPr>
          <w:p w14:paraId="42100D1A" w14:textId="10578446" w:rsidR="00DC08F0" w:rsidRPr="00D11B72" w:rsidRDefault="00DC08F0" w:rsidP="00D12148">
            <w:pPr>
              <w:pStyle w:val="Tabletext"/>
              <w:jc w:val="center"/>
              <w:rPr>
                <w:noProof/>
              </w:rPr>
            </w:pPr>
            <w:r w:rsidRPr="00D11B72">
              <w:rPr>
                <w:noProof/>
              </w:rPr>
              <w:t>defined</w:t>
            </w:r>
          </w:p>
        </w:tc>
        <w:tc>
          <w:tcPr>
            <w:tcW w:w="1134" w:type="dxa"/>
            <w:shd w:val="clear" w:color="auto" w:fill="auto"/>
          </w:tcPr>
          <w:p w14:paraId="7CD38791" w14:textId="77777777" w:rsidR="00DC08F0" w:rsidRPr="00D11B72" w:rsidRDefault="00DC08F0" w:rsidP="00D12148">
            <w:pPr>
              <w:pStyle w:val="Tabletext"/>
              <w:jc w:val="center"/>
            </w:pPr>
          </w:p>
        </w:tc>
        <w:tc>
          <w:tcPr>
            <w:tcW w:w="1134" w:type="dxa"/>
            <w:shd w:val="clear" w:color="auto" w:fill="auto"/>
          </w:tcPr>
          <w:p w14:paraId="5A04BFCF" w14:textId="77777777" w:rsidR="00DC08F0" w:rsidRPr="00D11B72" w:rsidRDefault="00DC08F0" w:rsidP="00D12148">
            <w:pPr>
              <w:pStyle w:val="Tabletext"/>
              <w:jc w:val="center"/>
            </w:pPr>
          </w:p>
        </w:tc>
        <w:tc>
          <w:tcPr>
            <w:tcW w:w="1134" w:type="dxa"/>
            <w:shd w:val="clear" w:color="auto" w:fill="auto"/>
          </w:tcPr>
          <w:p w14:paraId="033F450A" w14:textId="77777777" w:rsidR="00DC08F0" w:rsidRPr="00D11B72" w:rsidRDefault="00DC08F0" w:rsidP="00D12148">
            <w:pPr>
              <w:pStyle w:val="Tabletext"/>
              <w:jc w:val="center"/>
            </w:pPr>
          </w:p>
        </w:tc>
        <w:tc>
          <w:tcPr>
            <w:tcW w:w="1134" w:type="dxa"/>
          </w:tcPr>
          <w:p w14:paraId="2D484622" w14:textId="77777777" w:rsidR="00DC08F0" w:rsidRPr="00D11B72" w:rsidRDefault="00DC08F0" w:rsidP="00D12148">
            <w:pPr>
              <w:pStyle w:val="Tabletext"/>
              <w:jc w:val="center"/>
            </w:pPr>
          </w:p>
        </w:tc>
      </w:tr>
      <w:tr w:rsidR="00CA5901" w:rsidRPr="00D11B72" w14:paraId="3FCA3FAA" w14:textId="4FD54F3D" w:rsidTr="00003356">
        <w:trPr>
          <w:jc w:val="center"/>
        </w:trPr>
        <w:tc>
          <w:tcPr>
            <w:tcW w:w="3969" w:type="dxa"/>
            <w:shd w:val="clear" w:color="auto" w:fill="auto"/>
          </w:tcPr>
          <w:p w14:paraId="0A1A5176" w14:textId="77777777" w:rsidR="00CA5901" w:rsidRPr="00D11B72" w:rsidRDefault="00CA5901" w:rsidP="00D12148">
            <w:pPr>
              <w:pStyle w:val="Tabletext"/>
              <w:rPr>
                <w:noProof/>
              </w:rPr>
            </w:pPr>
            <w:r w:rsidRPr="00D11B72">
              <w:rPr>
                <w:noProof/>
              </w:rPr>
              <w:t>&lt;parent sort identifier&gt;</w:t>
            </w:r>
          </w:p>
        </w:tc>
        <w:tc>
          <w:tcPr>
            <w:tcW w:w="1134" w:type="dxa"/>
            <w:shd w:val="clear" w:color="auto" w:fill="auto"/>
          </w:tcPr>
          <w:p w14:paraId="2EB3E30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1A32A1" w14:textId="77777777" w:rsidR="00CA5901" w:rsidRPr="00D11B72" w:rsidRDefault="00CA5901" w:rsidP="00D12148">
            <w:pPr>
              <w:pStyle w:val="Tabletext"/>
              <w:jc w:val="center"/>
            </w:pPr>
          </w:p>
        </w:tc>
        <w:tc>
          <w:tcPr>
            <w:tcW w:w="1134" w:type="dxa"/>
            <w:shd w:val="clear" w:color="auto" w:fill="auto"/>
          </w:tcPr>
          <w:p w14:paraId="76151A36" w14:textId="77777777" w:rsidR="00CA5901" w:rsidRPr="00D11B72" w:rsidRDefault="00CA5901" w:rsidP="00D12148">
            <w:pPr>
              <w:pStyle w:val="Tabletext"/>
              <w:jc w:val="center"/>
            </w:pPr>
          </w:p>
        </w:tc>
        <w:tc>
          <w:tcPr>
            <w:tcW w:w="1134" w:type="dxa"/>
            <w:shd w:val="clear" w:color="auto" w:fill="auto"/>
          </w:tcPr>
          <w:p w14:paraId="229B6DA6" w14:textId="77777777" w:rsidR="00CA5901" w:rsidRPr="00D11B72" w:rsidRDefault="00CA5901" w:rsidP="00D12148">
            <w:pPr>
              <w:pStyle w:val="Tabletext"/>
              <w:jc w:val="center"/>
            </w:pPr>
          </w:p>
        </w:tc>
        <w:tc>
          <w:tcPr>
            <w:tcW w:w="1134" w:type="dxa"/>
          </w:tcPr>
          <w:p w14:paraId="454DAAC8" w14:textId="77777777" w:rsidR="00CA5901" w:rsidRPr="00D11B72" w:rsidRDefault="00CA5901" w:rsidP="00D12148">
            <w:pPr>
              <w:pStyle w:val="Tabletext"/>
              <w:jc w:val="center"/>
            </w:pPr>
          </w:p>
        </w:tc>
      </w:tr>
      <w:tr w:rsidR="00CA5901" w:rsidRPr="00D11B72" w14:paraId="77490EB2" w14:textId="4F9D8968" w:rsidTr="00003356">
        <w:trPr>
          <w:jc w:val="center"/>
        </w:trPr>
        <w:tc>
          <w:tcPr>
            <w:tcW w:w="3969" w:type="dxa"/>
            <w:shd w:val="clear" w:color="auto" w:fill="auto"/>
          </w:tcPr>
          <w:p w14:paraId="4CF925BD" w14:textId="77777777" w:rsidR="00CA5901" w:rsidRPr="00D11B72" w:rsidRDefault="00CA5901" w:rsidP="00D12148">
            <w:pPr>
              <w:pStyle w:val="Tabletext"/>
              <w:rPr>
                <w:noProof/>
              </w:rPr>
            </w:pPr>
            <w:r w:rsidRPr="00D11B72">
              <w:rPr>
                <w:noProof/>
              </w:rPr>
              <w:t>&lt;path item&gt;</w:t>
            </w:r>
          </w:p>
        </w:tc>
        <w:tc>
          <w:tcPr>
            <w:tcW w:w="1134" w:type="dxa"/>
            <w:shd w:val="clear" w:color="auto" w:fill="auto"/>
          </w:tcPr>
          <w:p w14:paraId="0D299A5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0134E9B" w14:textId="77777777" w:rsidR="00CA5901" w:rsidRPr="00D11B72" w:rsidRDefault="00CA5901" w:rsidP="00D12148">
            <w:pPr>
              <w:pStyle w:val="Tabletext"/>
              <w:jc w:val="center"/>
            </w:pPr>
          </w:p>
        </w:tc>
        <w:tc>
          <w:tcPr>
            <w:tcW w:w="1134" w:type="dxa"/>
            <w:shd w:val="clear" w:color="auto" w:fill="auto"/>
          </w:tcPr>
          <w:p w14:paraId="4FBB56F7" w14:textId="77777777" w:rsidR="00CA5901" w:rsidRPr="00D11B72" w:rsidRDefault="00CA5901" w:rsidP="00D12148">
            <w:pPr>
              <w:pStyle w:val="Tabletext"/>
              <w:jc w:val="center"/>
            </w:pPr>
          </w:p>
        </w:tc>
        <w:tc>
          <w:tcPr>
            <w:tcW w:w="1134" w:type="dxa"/>
            <w:shd w:val="clear" w:color="auto" w:fill="auto"/>
          </w:tcPr>
          <w:p w14:paraId="61042695" w14:textId="77777777" w:rsidR="00CA5901" w:rsidRPr="00D11B72" w:rsidRDefault="00CA5901" w:rsidP="00D12148">
            <w:pPr>
              <w:pStyle w:val="Tabletext"/>
              <w:jc w:val="center"/>
            </w:pPr>
          </w:p>
        </w:tc>
        <w:tc>
          <w:tcPr>
            <w:tcW w:w="1134" w:type="dxa"/>
          </w:tcPr>
          <w:p w14:paraId="69AD30F2" w14:textId="77777777" w:rsidR="00CA5901" w:rsidRPr="00D11B72" w:rsidRDefault="00CA5901" w:rsidP="00D12148">
            <w:pPr>
              <w:pStyle w:val="Tabletext"/>
              <w:jc w:val="center"/>
            </w:pPr>
          </w:p>
        </w:tc>
      </w:tr>
      <w:tr w:rsidR="00CA5901" w:rsidRPr="00D11B72" w14:paraId="58C8CA14" w14:textId="343BAFC6" w:rsidTr="00003356">
        <w:trPr>
          <w:jc w:val="center"/>
        </w:trPr>
        <w:tc>
          <w:tcPr>
            <w:tcW w:w="3969" w:type="dxa"/>
            <w:shd w:val="clear" w:color="auto" w:fill="auto"/>
          </w:tcPr>
          <w:p w14:paraId="48C5CA6F" w14:textId="77777777" w:rsidR="00CA5901" w:rsidRPr="00D11B72" w:rsidRDefault="00CA5901" w:rsidP="00D12148">
            <w:pPr>
              <w:pStyle w:val="Tabletext"/>
              <w:rPr>
                <w:noProof/>
              </w:rPr>
            </w:pPr>
            <w:r w:rsidRPr="00D11B72">
              <w:rPr>
                <w:noProof/>
              </w:rPr>
              <w:t>&lt;percent sign&gt;</w:t>
            </w:r>
          </w:p>
        </w:tc>
        <w:tc>
          <w:tcPr>
            <w:tcW w:w="1134" w:type="dxa"/>
            <w:shd w:val="clear" w:color="auto" w:fill="auto"/>
          </w:tcPr>
          <w:p w14:paraId="66F3E34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623A23" w14:textId="77777777" w:rsidR="00CA5901" w:rsidRPr="00D11B72" w:rsidRDefault="00CA5901" w:rsidP="00D12148">
            <w:pPr>
              <w:pStyle w:val="Tabletext"/>
              <w:jc w:val="center"/>
            </w:pPr>
          </w:p>
        </w:tc>
        <w:tc>
          <w:tcPr>
            <w:tcW w:w="1134" w:type="dxa"/>
            <w:shd w:val="clear" w:color="auto" w:fill="auto"/>
          </w:tcPr>
          <w:p w14:paraId="145D1E6B" w14:textId="77777777" w:rsidR="00CA5901" w:rsidRPr="00D11B72" w:rsidRDefault="00CA5901" w:rsidP="00D12148">
            <w:pPr>
              <w:pStyle w:val="Tabletext"/>
              <w:jc w:val="center"/>
            </w:pPr>
          </w:p>
        </w:tc>
        <w:tc>
          <w:tcPr>
            <w:tcW w:w="1134" w:type="dxa"/>
            <w:shd w:val="clear" w:color="auto" w:fill="auto"/>
          </w:tcPr>
          <w:p w14:paraId="5364B035" w14:textId="77777777" w:rsidR="00CA5901" w:rsidRPr="00D11B72" w:rsidRDefault="00CA5901" w:rsidP="00D12148">
            <w:pPr>
              <w:pStyle w:val="Tabletext"/>
              <w:jc w:val="center"/>
            </w:pPr>
          </w:p>
        </w:tc>
        <w:tc>
          <w:tcPr>
            <w:tcW w:w="1134" w:type="dxa"/>
          </w:tcPr>
          <w:p w14:paraId="70D2FC12" w14:textId="77777777" w:rsidR="00CA5901" w:rsidRPr="00D11B72" w:rsidRDefault="00CA5901" w:rsidP="00D12148">
            <w:pPr>
              <w:pStyle w:val="Tabletext"/>
              <w:jc w:val="center"/>
            </w:pPr>
          </w:p>
        </w:tc>
      </w:tr>
      <w:tr w:rsidR="00CA5901" w:rsidRPr="00D11B72" w14:paraId="6B1EEC7A" w14:textId="691D20C5" w:rsidTr="00003356">
        <w:trPr>
          <w:jc w:val="center"/>
        </w:trPr>
        <w:tc>
          <w:tcPr>
            <w:tcW w:w="3969" w:type="dxa"/>
            <w:shd w:val="clear" w:color="auto" w:fill="auto"/>
          </w:tcPr>
          <w:p w14:paraId="29FD3F87" w14:textId="77777777" w:rsidR="00CA5901" w:rsidRPr="00D11B72" w:rsidRDefault="00CA5901" w:rsidP="00D12148">
            <w:pPr>
              <w:pStyle w:val="Tabletext"/>
              <w:rPr>
                <w:noProof/>
              </w:rPr>
            </w:pPr>
            <w:r w:rsidRPr="00D11B72">
              <w:rPr>
                <w:noProof/>
              </w:rPr>
              <w:t>&lt;</w:t>
            </w:r>
            <w:r w:rsidRPr="00481BED">
              <w:rPr>
                <w:noProof/>
              </w:rPr>
              <w:t>pid </w:t>
            </w:r>
            <w:r w:rsidRPr="00D11B72">
              <w:rPr>
                <w:noProof/>
              </w:rPr>
              <w:t>expression&gt;</w:t>
            </w:r>
          </w:p>
        </w:tc>
        <w:tc>
          <w:tcPr>
            <w:tcW w:w="1134" w:type="dxa"/>
            <w:shd w:val="clear" w:color="auto" w:fill="auto"/>
          </w:tcPr>
          <w:p w14:paraId="737AE4D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CAA4B9F" w14:textId="77777777" w:rsidR="00CA5901" w:rsidRPr="00D11B72" w:rsidRDefault="00CA5901" w:rsidP="00D12148">
            <w:pPr>
              <w:pStyle w:val="Tabletext"/>
              <w:jc w:val="center"/>
            </w:pPr>
          </w:p>
        </w:tc>
        <w:tc>
          <w:tcPr>
            <w:tcW w:w="1134" w:type="dxa"/>
            <w:shd w:val="clear" w:color="auto" w:fill="auto"/>
          </w:tcPr>
          <w:p w14:paraId="3C23F717" w14:textId="77777777" w:rsidR="00CA5901" w:rsidRPr="00D11B72" w:rsidRDefault="00CA5901" w:rsidP="00D12148">
            <w:pPr>
              <w:pStyle w:val="Tabletext"/>
              <w:jc w:val="center"/>
            </w:pPr>
          </w:p>
        </w:tc>
        <w:tc>
          <w:tcPr>
            <w:tcW w:w="1134" w:type="dxa"/>
            <w:shd w:val="clear" w:color="auto" w:fill="auto"/>
          </w:tcPr>
          <w:p w14:paraId="4ACB0F83" w14:textId="77777777" w:rsidR="00CA5901" w:rsidRPr="00D11B72" w:rsidRDefault="00CA5901" w:rsidP="00D12148">
            <w:pPr>
              <w:pStyle w:val="Tabletext"/>
              <w:jc w:val="center"/>
            </w:pPr>
          </w:p>
        </w:tc>
        <w:tc>
          <w:tcPr>
            <w:tcW w:w="1134" w:type="dxa"/>
          </w:tcPr>
          <w:p w14:paraId="1D7F0481" w14:textId="77777777" w:rsidR="00CA5901" w:rsidRPr="00D11B72" w:rsidRDefault="00CA5901" w:rsidP="00D12148">
            <w:pPr>
              <w:pStyle w:val="Tabletext"/>
              <w:jc w:val="center"/>
            </w:pPr>
          </w:p>
        </w:tc>
      </w:tr>
      <w:tr w:rsidR="00CA5901" w:rsidRPr="00D11B72" w14:paraId="4A9F0CD8" w14:textId="2CDC81A9" w:rsidTr="00003356">
        <w:trPr>
          <w:jc w:val="center"/>
        </w:trPr>
        <w:tc>
          <w:tcPr>
            <w:tcW w:w="3969" w:type="dxa"/>
            <w:shd w:val="clear" w:color="auto" w:fill="auto"/>
          </w:tcPr>
          <w:p w14:paraId="1C6306FF" w14:textId="77777777" w:rsidR="00CA5901" w:rsidRPr="00D11B72" w:rsidRDefault="00CA5901" w:rsidP="00D12148">
            <w:pPr>
              <w:pStyle w:val="Tabletext"/>
              <w:rPr>
                <w:noProof/>
              </w:rPr>
            </w:pPr>
            <w:r w:rsidRPr="00D11B72">
              <w:rPr>
                <w:noProof/>
              </w:rPr>
              <w:t>&lt;</w:t>
            </w:r>
            <w:r w:rsidRPr="00481BED">
              <w:rPr>
                <w:noProof/>
              </w:rPr>
              <w:t>pid </w:t>
            </w:r>
            <w:r w:rsidRPr="00D11B72">
              <w:rPr>
                <w:noProof/>
              </w:rPr>
              <w:t>sort&gt;</w:t>
            </w:r>
          </w:p>
        </w:tc>
        <w:tc>
          <w:tcPr>
            <w:tcW w:w="1134" w:type="dxa"/>
            <w:shd w:val="clear" w:color="auto" w:fill="auto"/>
          </w:tcPr>
          <w:p w14:paraId="1E10361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F7AE79" w14:textId="77777777" w:rsidR="00CA5901" w:rsidRPr="00D11B72" w:rsidRDefault="00CA5901" w:rsidP="00D12148">
            <w:pPr>
              <w:pStyle w:val="Tabletext"/>
              <w:jc w:val="center"/>
            </w:pPr>
          </w:p>
        </w:tc>
        <w:tc>
          <w:tcPr>
            <w:tcW w:w="1134" w:type="dxa"/>
            <w:shd w:val="clear" w:color="auto" w:fill="auto"/>
          </w:tcPr>
          <w:p w14:paraId="2EED58E9" w14:textId="77777777" w:rsidR="00CA5901" w:rsidRPr="00D11B72" w:rsidRDefault="00CA5901" w:rsidP="00D12148">
            <w:pPr>
              <w:pStyle w:val="Tabletext"/>
              <w:jc w:val="center"/>
            </w:pPr>
          </w:p>
        </w:tc>
        <w:tc>
          <w:tcPr>
            <w:tcW w:w="1134" w:type="dxa"/>
            <w:shd w:val="clear" w:color="auto" w:fill="auto"/>
          </w:tcPr>
          <w:p w14:paraId="6278AD59" w14:textId="1380B2E3" w:rsidR="00CA5901" w:rsidRPr="00D11B72" w:rsidRDefault="00CA5901" w:rsidP="00D12148">
            <w:pPr>
              <w:pStyle w:val="Tabletext"/>
              <w:jc w:val="center"/>
              <w:rPr>
                <w:noProof/>
              </w:rPr>
            </w:pPr>
          </w:p>
        </w:tc>
        <w:tc>
          <w:tcPr>
            <w:tcW w:w="1134" w:type="dxa"/>
          </w:tcPr>
          <w:p w14:paraId="2266FE19" w14:textId="77777777" w:rsidR="00CA5901" w:rsidRPr="00D11B72" w:rsidRDefault="00CA5901" w:rsidP="00D12148">
            <w:pPr>
              <w:pStyle w:val="Tabletext"/>
              <w:jc w:val="center"/>
            </w:pPr>
          </w:p>
        </w:tc>
      </w:tr>
      <w:tr w:rsidR="00CA5901" w:rsidRPr="00D11B72" w14:paraId="0FA3751D" w14:textId="642EC66B" w:rsidTr="00003356">
        <w:trPr>
          <w:jc w:val="center"/>
        </w:trPr>
        <w:tc>
          <w:tcPr>
            <w:tcW w:w="3969" w:type="dxa"/>
            <w:shd w:val="clear" w:color="auto" w:fill="auto"/>
          </w:tcPr>
          <w:p w14:paraId="52BC8852" w14:textId="77777777" w:rsidR="00CA5901" w:rsidRPr="00D11B72" w:rsidRDefault="00CA5901" w:rsidP="00D12148">
            <w:pPr>
              <w:pStyle w:val="Tabletext"/>
              <w:rPr>
                <w:noProof/>
              </w:rPr>
            </w:pPr>
            <w:r w:rsidRPr="00D11B72">
              <w:rPr>
                <w:noProof/>
              </w:rPr>
              <w:t>&lt;plain input symbol&gt;</w:t>
            </w:r>
          </w:p>
        </w:tc>
        <w:tc>
          <w:tcPr>
            <w:tcW w:w="1134" w:type="dxa"/>
            <w:shd w:val="clear" w:color="auto" w:fill="auto"/>
          </w:tcPr>
          <w:p w14:paraId="25C6811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B522365" w14:textId="77777777" w:rsidR="00CA5901" w:rsidRPr="00D11B72" w:rsidRDefault="00CA5901" w:rsidP="00D12148">
            <w:pPr>
              <w:pStyle w:val="Tabletext"/>
              <w:jc w:val="center"/>
            </w:pPr>
          </w:p>
        </w:tc>
        <w:tc>
          <w:tcPr>
            <w:tcW w:w="1134" w:type="dxa"/>
            <w:shd w:val="clear" w:color="auto" w:fill="auto"/>
          </w:tcPr>
          <w:p w14:paraId="2924B8B4" w14:textId="77777777" w:rsidR="00CA5901" w:rsidRPr="00D11B72" w:rsidRDefault="00CA5901" w:rsidP="00D12148">
            <w:pPr>
              <w:pStyle w:val="Tabletext"/>
              <w:jc w:val="center"/>
            </w:pPr>
          </w:p>
        </w:tc>
        <w:tc>
          <w:tcPr>
            <w:tcW w:w="1134" w:type="dxa"/>
            <w:shd w:val="clear" w:color="auto" w:fill="auto"/>
          </w:tcPr>
          <w:p w14:paraId="00CE9129" w14:textId="77777777" w:rsidR="00CA5901" w:rsidRPr="00D11B72" w:rsidRDefault="00CA5901" w:rsidP="00D12148">
            <w:pPr>
              <w:pStyle w:val="Tabletext"/>
              <w:jc w:val="center"/>
              <w:rPr>
                <w:noProof/>
              </w:rPr>
            </w:pPr>
          </w:p>
        </w:tc>
        <w:tc>
          <w:tcPr>
            <w:tcW w:w="1134" w:type="dxa"/>
          </w:tcPr>
          <w:p w14:paraId="717EDFB1" w14:textId="77777777" w:rsidR="00CA5901" w:rsidRPr="00D11B72" w:rsidRDefault="00CA5901" w:rsidP="00D12148">
            <w:pPr>
              <w:pStyle w:val="Tabletext"/>
              <w:jc w:val="center"/>
            </w:pPr>
          </w:p>
        </w:tc>
      </w:tr>
      <w:tr w:rsidR="00CA5901" w:rsidRPr="00D11B72" w14:paraId="6980B52A" w14:textId="2B588DED" w:rsidTr="00003356">
        <w:trPr>
          <w:jc w:val="center"/>
        </w:trPr>
        <w:tc>
          <w:tcPr>
            <w:tcW w:w="3969" w:type="dxa"/>
            <w:shd w:val="clear" w:color="auto" w:fill="auto"/>
          </w:tcPr>
          <w:p w14:paraId="0CD09B40" w14:textId="77777777" w:rsidR="00CA5901" w:rsidRPr="00D11B72" w:rsidRDefault="00CA5901" w:rsidP="00D12148">
            <w:pPr>
              <w:pStyle w:val="Tabletext"/>
              <w:rPr>
                <w:noProof/>
              </w:rPr>
            </w:pPr>
            <w:r w:rsidRPr="00D11B72">
              <w:rPr>
                <w:noProof/>
              </w:rPr>
              <w:t>&lt;plain output symbol&gt;</w:t>
            </w:r>
          </w:p>
        </w:tc>
        <w:tc>
          <w:tcPr>
            <w:tcW w:w="1134" w:type="dxa"/>
            <w:shd w:val="clear" w:color="auto" w:fill="auto"/>
          </w:tcPr>
          <w:p w14:paraId="39E0B0B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BE74E9A" w14:textId="77777777" w:rsidR="00CA5901" w:rsidRPr="00D11B72" w:rsidRDefault="00CA5901" w:rsidP="00D12148">
            <w:pPr>
              <w:pStyle w:val="Tabletext"/>
              <w:jc w:val="center"/>
            </w:pPr>
          </w:p>
        </w:tc>
        <w:tc>
          <w:tcPr>
            <w:tcW w:w="1134" w:type="dxa"/>
            <w:shd w:val="clear" w:color="auto" w:fill="auto"/>
          </w:tcPr>
          <w:p w14:paraId="73BF5970" w14:textId="77777777" w:rsidR="00CA5901" w:rsidRPr="00D11B72" w:rsidRDefault="00CA5901" w:rsidP="00D12148">
            <w:pPr>
              <w:pStyle w:val="Tabletext"/>
              <w:jc w:val="center"/>
            </w:pPr>
          </w:p>
        </w:tc>
        <w:tc>
          <w:tcPr>
            <w:tcW w:w="1134" w:type="dxa"/>
            <w:shd w:val="clear" w:color="auto" w:fill="auto"/>
          </w:tcPr>
          <w:p w14:paraId="0ED70252" w14:textId="77777777" w:rsidR="00CA5901" w:rsidRPr="00D11B72" w:rsidRDefault="00CA5901" w:rsidP="00D12148">
            <w:pPr>
              <w:pStyle w:val="Tabletext"/>
              <w:jc w:val="center"/>
              <w:rPr>
                <w:noProof/>
              </w:rPr>
            </w:pPr>
          </w:p>
        </w:tc>
        <w:tc>
          <w:tcPr>
            <w:tcW w:w="1134" w:type="dxa"/>
          </w:tcPr>
          <w:p w14:paraId="7F49840D" w14:textId="77777777" w:rsidR="00CA5901" w:rsidRPr="00D11B72" w:rsidRDefault="00CA5901" w:rsidP="00D12148">
            <w:pPr>
              <w:pStyle w:val="Tabletext"/>
              <w:jc w:val="center"/>
            </w:pPr>
          </w:p>
        </w:tc>
      </w:tr>
      <w:tr w:rsidR="00CA5901" w:rsidRPr="00D11B72" w14:paraId="7E5B298F" w14:textId="425BE773" w:rsidTr="00003356">
        <w:trPr>
          <w:jc w:val="center"/>
        </w:trPr>
        <w:tc>
          <w:tcPr>
            <w:tcW w:w="3969" w:type="dxa"/>
            <w:shd w:val="clear" w:color="auto" w:fill="auto"/>
          </w:tcPr>
          <w:p w14:paraId="09B30100" w14:textId="77777777" w:rsidR="00CA5901" w:rsidRPr="00D11B72" w:rsidRDefault="00CA5901" w:rsidP="00D12148">
            <w:pPr>
              <w:pStyle w:val="Tabletext"/>
              <w:rPr>
                <w:noProof/>
              </w:rPr>
            </w:pPr>
            <w:r w:rsidRPr="00D11B72">
              <w:rPr>
                <w:noProof/>
              </w:rPr>
              <w:t>&lt;plus sign&gt;</w:t>
            </w:r>
          </w:p>
        </w:tc>
        <w:tc>
          <w:tcPr>
            <w:tcW w:w="1134" w:type="dxa"/>
            <w:shd w:val="clear" w:color="auto" w:fill="auto"/>
          </w:tcPr>
          <w:p w14:paraId="333A105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5912A40" w14:textId="77777777" w:rsidR="00CA5901" w:rsidRPr="00D11B72" w:rsidRDefault="00CA5901" w:rsidP="00D12148">
            <w:pPr>
              <w:pStyle w:val="Tabletext"/>
              <w:jc w:val="center"/>
            </w:pPr>
          </w:p>
        </w:tc>
        <w:tc>
          <w:tcPr>
            <w:tcW w:w="1134" w:type="dxa"/>
            <w:shd w:val="clear" w:color="auto" w:fill="auto"/>
          </w:tcPr>
          <w:p w14:paraId="3D0EBAE2" w14:textId="77777777" w:rsidR="00CA5901" w:rsidRPr="00D11B72" w:rsidRDefault="00CA5901" w:rsidP="00D12148">
            <w:pPr>
              <w:pStyle w:val="Tabletext"/>
              <w:jc w:val="center"/>
            </w:pPr>
          </w:p>
        </w:tc>
        <w:tc>
          <w:tcPr>
            <w:tcW w:w="1134" w:type="dxa"/>
            <w:shd w:val="clear" w:color="auto" w:fill="auto"/>
          </w:tcPr>
          <w:p w14:paraId="79243D93" w14:textId="77777777" w:rsidR="00CA5901" w:rsidRPr="00D11B72" w:rsidRDefault="00CA5901" w:rsidP="00D12148">
            <w:pPr>
              <w:pStyle w:val="Tabletext"/>
              <w:jc w:val="center"/>
              <w:rPr>
                <w:noProof/>
              </w:rPr>
            </w:pPr>
          </w:p>
        </w:tc>
        <w:tc>
          <w:tcPr>
            <w:tcW w:w="1134" w:type="dxa"/>
          </w:tcPr>
          <w:p w14:paraId="5ACB0303" w14:textId="77777777" w:rsidR="00CA5901" w:rsidRPr="00D11B72" w:rsidRDefault="00CA5901" w:rsidP="00D12148">
            <w:pPr>
              <w:pStyle w:val="Tabletext"/>
              <w:jc w:val="center"/>
            </w:pPr>
          </w:p>
        </w:tc>
      </w:tr>
      <w:tr w:rsidR="00CA5901" w:rsidRPr="00D11B72" w14:paraId="7C284323" w14:textId="393F7AEF" w:rsidTr="00003356">
        <w:trPr>
          <w:jc w:val="center"/>
        </w:trPr>
        <w:tc>
          <w:tcPr>
            <w:tcW w:w="3969" w:type="dxa"/>
            <w:shd w:val="clear" w:color="auto" w:fill="auto"/>
          </w:tcPr>
          <w:p w14:paraId="0A564837" w14:textId="77777777" w:rsidR="00CA5901" w:rsidRPr="00D11B72" w:rsidRDefault="00CA5901" w:rsidP="00D12148">
            <w:pPr>
              <w:pStyle w:val="Tabletext"/>
              <w:rPr>
                <w:noProof/>
              </w:rPr>
            </w:pPr>
            <w:r w:rsidRPr="00D11B72">
              <w:rPr>
                <w:noProof/>
              </w:rPr>
              <w:t>&lt;primary&gt;</w:t>
            </w:r>
          </w:p>
        </w:tc>
        <w:tc>
          <w:tcPr>
            <w:tcW w:w="1134" w:type="dxa"/>
            <w:shd w:val="clear" w:color="auto" w:fill="auto"/>
          </w:tcPr>
          <w:p w14:paraId="2B1D23C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7F31D55" w14:textId="77777777" w:rsidR="00CA5901" w:rsidRPr="00D11B72" w:rsidRDefault="00CA5901" w:rsidP="00D12148">
            <w:pPr>
              <w:pStyle w:val="Tabletext"/>
              <w:jc w:val="center"/>
            </w:pPr>
          </w:p>
        </w:tc>
        <w:tc>
          <w:tcPr>
            <w:tcW w:w="1134" w:type="dxa"/>
            <w:shd w:val="clear" w:color="auto" w:fill="auto"/>
          </w:tcPr>
          <w:p w14:paraId="64B8FFA6" w14:textId="77777777" w:rsidR="00CA5901" w:rsidRPr="00D11B72" w:rsidRDefault="00CA5901" w:rsidP="00D12148">
            <w:pPr>
              <w:pStyle w:val="Tabletext"/>
              <w:jc w:val="center"/>
            </w:pPr>
          </w:p>
        </w:tc>
        <w:tc>
          <w:tcPr>
            <w:tcW w:w="1134" w:type="dxa"/>
            <w:shd w:val="clear" w:color="auto" w:fill="auto"/>
          </w:tcPr>
          <w:p w14:paraId="28345EDE" w14:textId="77777777" w:rsidR="00CA5901" w:rsidRPr="00D11B72" w:rsidRDefault="00CA5901" w:rsidP="00D12148">
            <w:pPr>
              <w:pStyle w:val="Tabletext"/>
              <w:jc w:val="center"/>
              <w:rPr>
                <w:noProof/>
              </w:rPr>
            </w:pPr>
            <w:r w:rsidRPr="00D11B72">
              <w:rPr>
                <w:noProof/>
              </w:rPr>
              <w:t>redefined</w:t>
            </w:r>
          </w:p>
        </w:tc>
        <w:tc>
          <w:tcPr>
            <w:tcW w:w="1134" w:type="dxa"/>
          </w:tcPr>
          <w:p w14:paraId="535BEB6E" w14:textId="77777777" w:rsidR="00CA5901" w:rsidRPr="00D11B72" w:rsidRDefault="00CA5901" w:rsidP="00D12148">
            <w:pPr>
              <w:pStyle w:val="Tabletext"/>
              <w:jc w:val="center"/>
            </w:pPr>
          </w:p>
        </w:tc>
      </w:tr>
      <w:tr w:rsidR="00CA5901" w:rsidRPr="00D11B72" w14:paraId="0CE2C5AD" w14:textId="0863B52E" w:rsidTr="00003356">
        <w:trPr>
          <w:jc w:val="center"/>
        </w:trPr>
        <w:tc>
          <w:tcPr>
            <w:tcW w:w="3969" w:type="dxa"/>
            <w:shd w:val="clear" w:color="auto" w:fill="auto"/>
          </w:tcPr>
          <w:p w14:paraId="2FA48369" w14:textId="77777777" w:rsidR="00CA5901" w:rsidRPr="00D11B72" w:rsidRDefault="00CA5901" w:rsidP="00D12148">
            <w:pPr>
              <w:pStyle w:val="Tabletext"/>
              <w:rPr>
                <w:noProof/>
              </w:rPr>
            </w:pPr>
            <w:r w:rsidRPr="00D11B72">
              <w:rPr>
                <w:noProof/>
              </w:rPr>
              <w:t>&lt;priority clause&gt;</w:t>
            </w:r>
          </w:p>
        </w:tc>
        <w:tc>
          <w:tcPr>
            <w:tcW w:w="1134" w:type="dxa"/>
            <w:shd w:val="clear" w:color="auto" w:fill="auto"/>
          </w:tcPr>
          <w:p w14:paraId="555229FC" w14:textId="77777777" w:rsidR="00CA5901" w:rsidRPr="00D11B72" w:rsidRDefault="00CA5901" w:rsidP="00D12148">
            <w:pPr>
              <w:pStyle w:val="Tabletext"/>
              <w:jc w:val="center"/>
              <w:rPr>
                <w:noProof/>
              </w:rPr>
            </w:pPr>
          </w:p>
        </w:tc>
        <w:tc>
          <w:tcPr>
            <w:tcW w:w="1134" w:type="dxa"/>
            <w:shd w:val="clear" w:color="auto" w:fill="auto"/>
          </w:tcPr>
          <w:p w14:paraId="4C21966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935F1B"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3B4746A" w14:textId="77777777" w:rsidR="00CA5901" w:rsidRPr="00D11B72" w:rsidRDefault="00CA5901" w:rsidP="00D12148">
            <w:pPr>
              <w:pStyle w:val="Tabletext"/>
              <w:jc w:val="center"/>
            </w:pPr>
          </w:p>
        </w:tc>
        <w:tc>
          <w:tcPr>
            <w:tcW w:w="1134" w:type="dxa"/>
          </w:tcPr>
          <w:p w14:paraId="742A4D7F" w14:textId="77777777" w:rsidR="00CA5901" w:rsidRPr="00D11B72" w:rsidRDefault="00CA5901" w:rsidP="00D12148">
            <w:pPr>
              <w:pStyle w:val="Tabletext"/>
              <w:jc w:val="center"/>
            </w:pPr>
          </w:p>
        </w:tc>
      </w:tr>
      <w:tr w:rsidR="00CA5901" w:rsidRPr="00D11B72" w14:paraId="18F15A28" w14:textId="15EBEC49" w:rsidTr="00003356">
        <w:trPr>
          <w:jc w:val="center"/>
        </w:trPr>
        <w:tc>
          <w:tcPr>
            <w:tcW w:w="3969" w:type="dxa"/>
            <w:shd w:val="clear" w:color="auto" w:fill="auto"/>
          </w:tcPr>
          <w:p w14:paraId="72C6360B" w14:textId="77777777" w:rsidR="00CA5901" w:rsidRPr="00D11B72" w:rsidRDefault="00CA5901" w:rsidP="00D12148">
            <w:pPr>
              <w:pStyle w:val="Tabletext"/>
              <w:rPr>
                <w:noProof/>
              </w:rPr>
            </w:pPr>
            <w:r w:rsidRPr="00D11B72">
              <w:rPr>
                <w:noProof/>
              </w:rPr>
              <w:t>&lt;priority input area&gt;</w:t>
            </w:r>
          </w:p>
        </w:tc>
        <w:tc>
          <w:tcPr>
            <w:tcW w:w="1134" w:type="dxa"/>
            <w:shd w:val="clear" w:color="auto" w:fill="auto"/>
          </w:tcPr>
          <w:p w14:paraId="391426AD" w14:textId="77777777" w:rsidR="00CA5901" w:rsidRPr="00D11B72" w:rsidRDefault="00CA5901" w:rsidP="00D12148">
            <w:pPr>
              <w:pStyle w:val="Tabletext"/>
              <w:jc w:val="center"/>
              <w:rPr>
                <w:noProof/>
              </w:rPr>
            </w:pPr>
          </w:p>
        </w:tc>
        <w:tc>
          <w:tcPr>
            <w:tcW w:w="1134" w:type="dxa"/>
            <w:shd w:val="clear" w:color="auto" w:fill="auto"/>
          </w:tcPr>
          <w:p w14:paraId="551C9D3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C8A6DE" w14:textId="77777777" w:rsidR="00CA5901" w:rsidRPr="00D11B72" w:rsidRDefault="00CA5901" w:rsidP="00D12148">
            <w:pPr>
              <w:pStyle w:val="Tabletext"/>
              <w:jc w:val="center"/>
              <w:rPr>
                <w:noProof/>
              </w:rPr>
            </w:pPr>
          </w:p>
        </w:tc>
        <w:tc>
          <w:tcPr>
            <w:tcW w:w="1134" w:type="dxa"/>
            <w:shd w:val="clear" w:color="auto" w:fill="auto"/>
          </w:tcPr>
          <w:p w14:paraId="3DB66299" w14:textId="77777777" w:rsidR="00CA5901" w:rsidRPr="00D11B72" w:rsidRDefault="00CA5901" w:rsidP="00D12148">
            <w:pPr>
              <w:pStyle w:val="Tabletext"/>
              <w:jc w:val="center"/>
            </w:pPr>
          </w:p>
        </w:tc>
        <w:tc>
          <w:tcPr>
            <w:tcW w:w="1134" w:type="dxa"/>
          </w:tcPr>
          <w:p w14:paraId="16D47CC5" w14:textId="77777777" w:rsidR="00CA5901" w:rsidRPr="00D11B72" w:rsidRDefault="00CA5901" w:rsidP="00D12148">
            <w:pPr>
              <w:pStyle w:val="Tabletext"/>
              <w:jc w:val="center"/>
            </w:pPr>
          </w:p>
        </w:tc>
      </w:tr>
      <w:tr w:rsidR="00CA5901" w:rsidRPr="00D11B72" w14:paraId="44CC93D0" w14:textId="70C359A5" w:rsidTr="00003356">
        <w:trPr>
          <w:jc w:val="center"/>
        </w:trPr>
        <w:tc>
          <w:tcPr>
            <w:tcW w:w="3969" w:type="dxa"/>
            <w:shd w:val="clear" w:color="auto" w:fill="auto"/>
          </w:tcPr>
          <w:p w14:paraId="7E1C6A73" w14:textId="77777777" w:rsidR="00CA5901" w:rsidRPr="00D11B72" w:rsidRDefault="00CA5901" w:rsidP="00D12148">
            <w:pPr>
              <w:pStyle w:val="Tabletext"/>
              <w:rPr>
                <w:noProof/>
              </w:rPr>
            </w:pPr>
            <w:r w:rsidRPr="00D11B72">
              <w:rPr>
                <w:noProof/>
              </w:rPr>
              <w:t>&lt;priority input association area&gt;</w:t>
            </w:r>
          </w:p>
        </w:tc>
        <w:tc>
          <w:tcPr>
            <w:tcW w:w="1134" w:type="dxa"/>
            <w:shd w:val="clear" w:color="auto" w:fill="auto"/>
          </w:tcPr>
          <w:p w14:paraId="232CA747" w14:textId="77777777" w:rsidR="00CA5901" w:rsidRPr="00D11B72" w:rsidRDefault="00CA5901" w:rsidP="00D12148">
            <w:pPr>
              <w:pStyle w:val="Tabletext"/>
              <w:jc w:val="center"/>
              <w:rPr>
                <w:noProof/>
              </w:rPr>
            </w:pPr>
          </w:p>
        </w:tc>
        <w:tc>
          <w:tcPr>
            <w:tcW w:w="1134" w:type="dxa"/>
            <w:shd w:val="clear" w:color="auto" w:fill="auto"/>
          </w:tcPr>
          <w:p w14:paraId="031A1F0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C25B114" w14:textId="77777777" w:rsidR="00CA5901" w:rsidRPr="00D11B72" w:rsidRDefault="00CA5901" w:rsidP="00D12148">
            <w:pPr>
              <w:pStyle w:val="Tabletext"/>
              <w:jc w:val="center"/>
              <w:rPr>
                <w:noProof/>
              </w:rPr>
            </w:pPr>
          </w:p>
        </w:tc>
        <w:tc>
          <w:tcPr>
            <w:tcW w:w="1134" w:type="dxa"/>
            <w:shd w:val="clear" w:color="auto" w:fill="auto"/>
          </w:tcPr>
          <w:p w14:paraId="6D071C10" w14:textId="77777777" w:rsidR="00CA5901" w:rsidRPr="00D11B72" w:rsidRDefault="00CA5901" w:rsidP="00D12148">
            <w:pPr>
              <w:pStyle w:val="Tabletext"/>
              <w:jc w:val="center"/>
            </w:pPr>
          </w:p>
        </w:tc>
        <w:tc>
          <w:tcPr>
            <w:tcW w:w="1134" w:type="dxa"/>
          </w:tcPr>
          <w:p w14:paraId="1153051B" w14:textId="77777777" w:rsidR="00CA5901" w:rsidRPr="00D11B72" w:rsidRDefault="00CA5901" w:rsidP="00D12148">
            <w:pPr>
              <w:pStyle w:val="Tabletext"/>
              <w:jc w:val="center"/>
            </w:pPr>
          </w:p>
        </w:tc>
      </w:tr>
      <w:tr w:rsidR="00CA5901" w:rsidRPr="00D11B72" w14:paraId="7F7571A7" w14:textId="38F7A185" w:rsidTr="00003356">
        <w:trPr>
          <w:jc w:val="center"/>
        </w:trPr>
        <w:tc>
          <w:tcPr>
            <w:tcW w:w="3969" w:type="dxa"/>
            <w:shd w:val="clear" w:color="auto" w:fill="auto"/>
          </w:tcPr>
          <w:p w14:paraId="774F7218" w14:textId="77777777" w:rsidR="00CA5901" w:rsidRPr="00D11B72" w:rsidRDefault="00CA5901" w:rsidP="00D12148">
            <w:pPr>
              <w:pStyle w:val="Tabletext"/>
              <w:rPr>
                <w:noProof/>
              </w:rPr>
            </w:pPr>
            <w:r w:rsidRPr="00D11B72">
              <w:rPr>
                <w:noProof/>
              </w:rPr>
              <w:t>&lt;priority input list&gt;</w:t>
            </w:r>
          </w:p>
        </w:tc>
        <w:tc>
          <w:tcPr>
            <w:tcW w:w="1134" w:type="dxa"/>
            <w:shd w:val="clear" w:color="auto" w:fill="auto"/>
          </w:tcPr>
          <w:p w14:paraId="3DD8F343" w14:textId="77777777" w:rsidR="00CA5901" w:rsidRPr="00D11B72" w:rsidRDefault="00CA5901" w:rsidP="00D12148">
            <w:pPr>
              <w:pStyle w:val="Tabletext"/>
              <w:jc w:val="center"/>
              <w:rPr>
                <w:noProof/>
              </w:rPr>
            </w:pPr>
          </w:p>
        </w:tc>
        <w:tc>
          <w:tcPr>
            <w:tcW w:w="1134" w:type="dxa"/>
            <w:shd w:val="clear" w:color="auto" w:fill="auto"/>
          </w:tcPr>
          <w:p w14:paraId="46F9249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EFD60C3"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976039D" w14:textId="77777777" w:rsidR="00CA5901" w:rsidRPr="00D11B72" w:rsidRDefault="00CA5901" w:rsidP="00D12148">
            <w:pPr>
              <w:pStyle w:val="Tabletext"/>
              <w:jc w:val="center"/>
            </w:pPr>
          </w:p>
        </w:tc>
        <w:tc>
          <w:tcPr>
            <w:tcW w:w="1134" w:type="dxa"/>
          </w:tcPr>
          <w:p w14:paraId="0EFC3473" w14:textId="77777777" w:rsidR="00CA5901" w:rsidRPr="00D11B72" w:rsidRDefault="00CA5901" w:rsidP="00D12148">
            <w:pPr>
              <w:pStyle w:val="Tabletext"/>
              <w:jc w:val="center"/>
            </w:pPr>
          </w:p>
        </w:tc>
      </w:tr>
      <w:tr w:rsidR="00CA5901" w:rsidRPr="00D11B72" w14:paraId="75F847AB" w14:textId="7C74DE0A" w:rsidTr="00003356">
        <w:trPr>
          <w:jc w:val="center"/>
        </w:trPr>
        <w:tc>
          <w:tcPr>
            <w:tcW w:w="3969" w:type="dxa"/>
            <w:shd w:val="clear" w:color="auto" w:fill="auto"/>
          </w:tcPr>
          <w:p w14:paraId="579608C8" w14:textId="77777777" w:rsidR="00CA5901" w:rsidRPr="00D11B72" w:rsidRDefault="00CA5901" w:rsidP="00D12148">
            <w:pPr>
              <w:pStyle w:val="Tabletext"/>
              <w:rPr>
                <w:noProof/>
              </w:rPr>
            </w:pPr>
            <w:r w:rsidRPr="00D11B72">
              <w:rPr>
                <w:noProof/>
              </w:rPr>
              <w:t>&lt;priority input symbol&gt;</w:t>
            </w:r>
          </w:p>
        </w:tc>
        <w:tc>
          <w:tcPr>
            <w:tcW w:w="1134" w:type="dxa"/>
            <w:shd w:val="clear" w:color="auto" w:fill="auto"/>
          </w:tcPr>
          <w:p w14:paraId="31DBB6E6" w14:textId="77777777" w:rsidR="00CA5901" w:rsidRPr="00D11B72" w:rsidRDefault="00CA5901" w:rsidP="00D12148">
            <w:pPr>
              <w:pStyle w:val="Tabletext"/>
              <w:jc w:val="center"/>
              <w:rPr>
                <w:noProof/>
              </w:rPr>
            </w:pPr>
          </w:p>
        </w:tc>
        <w:tc>
          <w:tcPr>
            <w:tcW w:w="1134" w:type="dxa"/>
            <w:shd w:val="clear" w:color="auto" w:fill="auto"/>
          </w:tcPr>
          <w:p w14:paraId="5504720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696E2D7" w14:textId="77777777" w:rsidR="00CA5901" w:rsidRPr="00D11B72" w:rsidRDefault="00CA5901" w:rsidP="00D12148">
            <w:pPr>
              <w:pStyle w:val="Tabletext"/>
              <w:jc w:val="center"/>
              <w:rPr>
                <w:noProof/>
              </w:rPr>
            </w:pPr>
          </w:p>
        </w:tc>
        <w:tc>
          <w:tcPr>
            <w:tcW w:w="1134" w:type="dxa"/>
            <w:shd w:val="clear" w:color="auto" w:fill="auto"/>
          </w:tcPr>
          <w:p w14:paraId="05890E5A" w14:textId="77777777" w:rsidR="00CA5901" w:rsidRPr="00D11B72" w:rsidRDefault="00CA5901" w:rsidP="00D12148">
            <w:pPr>
              <w:pStyle w:val="Tabletext"/>
              <w:jc w:val="center"/>
            </w:pPr>
          </w:p>
        </w:tc>
        <w:tc>
          <w:tcPr>
            <w:tcW w:w="1134" w:type="dxa"/>
          </w:tcPr>
          <w:p w14:paraId="2A7723AA" w14:textId="77777777" w:rsidR="00CA5901" w:rsidRPr="00D11B72" w:rsidRDefault="00CA5901" w:rsidP="00D12148">
            <w:pPr>
              <w:pStyle w:val="Tabletext"/>
              <w:jc w:val="center"/>
            </w:pPr>
          </w:p>
        </w:tc>
      </w:tr>
      <w:tr w:rsidR="00CA5901" w:rsidRPr="00D11B72" w14:paraId="19D2545F" w14:textId="379FF851" w:rsidTr="00003356">
        <w:trPr>
          <w:jc w:val="center"/>
        </w:trPr>
        <w:tc>
          <w:tcPr>
            <w:tcW w:w="3969" w:type="dxa"/>
            <w:shd w:val="clear" w:color="auto" w:fill="auto"/>
          </w:tcPr>
          <w:p w14:paraId="50E25512" w14:textId="77777777" w:rsidR="00CA5901" w:rsidRPr="00D11B72" w:rsidRDefault="00CA5901" w:rsidP="00D12148">
            <w:pPr>
              <w:pStyle w:val="Tabletext"/>
              <w:rPr>
                <w:noProof/>
              </w:rPr>
            </w:pPr>
            <w:r w:rsidRPr="00D11B72">
              <w:rPr>
                <w:noProof/>
              </w:rPr>
              <w:t>&lt;priority name&gt;</w:t>
            </w:r>
          </w:p>
        </w:tc>
        <w:tc>
          <w:tcPr>
            <w:tcW w:w="1134" w:type="dxa"/>
            <w:shd w:val="clear" w:color="auto" w:fill="auto"/>
          </w:tcPr>
          <w:p w14:paraId="15E66763" w14:textId="77777777" w:rsidR="00CA5901" w:rsidRPr="00D11B72" w:rsidRDefault="00CA5901" w:rsidP="00D12148">
            <w:pPr>
              <w:pStyle w:val="Tabletext"/>
              <w:jc w:val="center"/>
              <w:rPr>
                <w:noProof/>
              </w:rPr>
            </w:pPr>
          </w:p>
        </w:tc>
        <w:tc>
          <w:tcPr>
            <w:tcW w:w="1134" w:type="dxa"/>
            <w:shd w:val="clear" w:color="auto" w:fill="auto"/>
          </w:tcPr>
          <w:p w14:paraId="4318FE4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0DEF3C8" w14:textId="77777777" w:rsidR="00CA5901" w:rsidRPr="00D11B72" w:rsidRDefault="00CA5901" w:rsidP="00D12148">
            <w:pPr>
              <w:pStyle w:val="Tabletext"/>
              <w:jc w:val="center"/>
              <w:rPr>
                <w:noProof/>
              </w:rPr>
            </w:pPr>
          </w:p>
        </w:tc>
        <w:tc>
          <w:tcPr>
            <w:tcW w:w="1134" w:type="dxa"/>
            <w:shd w:val="clear" w:color="auto" w:fill="auto"/>
          </w:tcPr>
          <w:p w14:paraId="743B1645" w14:textId="77777777" w:rsidR="00CA5901" w:rsidRPr="00D11B72" w:rsidRDefault="00CA5901" w:rsidP="00D12148">
            <w:pPr>
              <w:pStyle w:val="Tabletext"/>
              <w:jc w:val="center"/>
            </w:pPr>
          </w:p>
        </w:tc>
        <w:tc>
          <w:tcPr>
            <w:tcW w:w="1134" w:type="dxa"/>
          </w:tcPr>
          <w:p w14:paraId="0F0600D0" w14:textId="77777777" w:rsidR="00CA5901" w:rsidRPr="00D11B72" w:rsidRDefault="00CA5901" w:rsidP="00D12148">
            <w:pPr>
              <w:pStyle w:val="Tabletext"/>
              <w:jc w:val="center"/>
            </w:pPr>
          </w:p>
        </w:tc>
      </w:tr>
      <w:tr w:rsidR="00CA5901" w:rsidRPr="00D11B72" w14:paraId="62EBAD09" w14:textId="7459E6AE" w:rsidTr="00003356">
        <w:trPr>
          <w:jc w:val="center"/>
        </w:trPr>
        <w:tc>
          <w:tcPr>
            <w:tcW w:w="3969" w:type="dxa"/>
            <w:shd w:val="clear" w:color="auto" w:fill="auto"/>
          </w:tcPr>
          <w:p w14:paraId="34FB8B5E" w14:textId="77777777" w:rsidR="00CA5901" w:rsidRPr="00D11B72" w:rsidRDefault="00CA5901" w:rsidP="00D12148">
            <w:pPr>
              <w:pStyle w:val="Tabletext"/>
              <w:rPr>
                <w:noProof/>
              </w:rPr>
            </w:pPr>
            <w:r w:rsidRPr="00D11B72">
              <w:rPr>
                <w:noProof/>
              </w:rPr>
              <w:t>&lt;priority stimulus&gt;</w:t>
            </w:r>
          </w:p>
        </w:tc>
        <w:tc>
          <w:tcPr>
            <w:tcW w:w="1134" w:type="dxa"/>
            <w:shd w:val="clear" w:color="auto" w:fill="auto"/>
          </w:tcPr>
          <w:p w14:paraId="311E5A3C" w14:textId="77777777" w:rsidR="00CA5901" w:rsidRPr="00D11B72" w:rsidRDefault="00CA5901" w:rsidP="00D12148">
            <w:pPr>
              <w:pStyle w:val="Tabletext"/>
              <w:jc w:val="center"/>
              <w:rPr>
                <w:noProof/>
              </w:rPr>
            </w:pPr>
          </w:p>
        </w:tc>
        <w:tc>
          <w:tcPr>
            <w:tcW w:w="1134" w:type="dxa"/>
            <w:shd w:val="clear" w:color="auto" w:fill="auto"/>
          </w:tcPr>
          <w:p w14:paraId="7478756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C3CE6CE"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76F4660" w14:textId="77777777" w:rsidR="00CA5901" w:rsidRPr="00D11B72" w:rsidRDefault="00CA5901" w:rsidP="00D12148">
            <w:pPr>
              <w:pStyle w:val="Tabletext"/>
              <w:jc w:val="center"/>
            </w:pPr>
          </w:p>
        </w:tc>
        <w:tc>
          <w:tcPr>
            <w:tcW w:w="1134" w:type="dxa"/>
          </w:tcPr>
          <w:p w14:paraId="37F3871D" w14:textId="77777777" w:rsidR="00CA5901" w:rsidRPr="00D11B72" w:rsidRDefault="00CA5901" w:rsidP="00D12148">
            <w:pPr>
              <w:pStyle w:val="Tabletext"/>
              <w:jc w:val="center"/>
            </w:pPr>
          </w:p>
        </w:tc>
      </w:tr>
      <w:tr w:rsidR="00CA5901" w:rsidRPr="00D11B72" w14:paraId="3C21A8E8" w14:textId="14933E93" w:rsidTr="00003356">
        <w:trPr>
          <w:jc w:val="center"/>
        </w:trPr>
        <w:tc>
          <w:tcPr>
            <w:tcW w:w="3969" w:type="dxa"/>
            <w:shd w:val="clear" w:color="auto" w:fill="auto"/>
          </w:tcPr>
          <w:p w14:paraId="065A1C26" w14:textId="77777777" w:rsidR="00CA5901" w:rsidRPr="00D11B72" w:rsidRDefault="00CA5901" w:rsidP="00D12148">
            <w:pPr>
              <w:pStyle w:val="Tabletext"/>
              <w:rPr>
                <w:noProof/>
              </w:rPr>
            </w:pPr>
            <w:r w:rsidRPr="00D11B72">
              <w:rPr>
                <w:noProof/>
              </w:rPr>
              <w:t>&lt;procedure body area&gt;</w:t>
            </w:r>
          </w:p>
        </w:tc>
        <w:tc>
          <w:tcPr>
            <w:tcW w:w="1134" w:type="dxa"/>
            <w:shd w:val="clear" w:color="auto" w:fill="auto"/>
          </w:tcPr>
          <w:p w14:paraId="49F6842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1393F77" w14:textId="77777777" w:rsidR="00CA5901" w:rsidRPr="00D11B72" w:rsidRDefault="00CA5901" w:rsidP="00D12148">
            <w:pPr>
              <w:pStyle w:val="Tabletext"/>
              <w:jc w:val="center"/>
              <w:rPr>
                <w:noProof/>
              </w:rPr>
            </w:pPr>
          </w:p>
        </w:tc>
        <w:tc>
          <w:tcPr>
            <w:tcW w:w="1134" w:type="dxa"/>
            <w:shd w:val="clear" w:color="auto" w:fill="auto"/>
          </w:tcPr>
          <w:p w14:paraId="5C44638A" w14:textId="77777777" w:rsidR="00CA5901" w:rsidRPr="00D11B72" w:rsidRDefault="00CA5901" w:rsidP="00D12148">
            <w:pPr>
              <w:pStyle w:val="Tabletext"/>
              <w:jc w:val="center"/>
              <w:rPr>
                <w:noProof/>
              </w:rPr>
            </w:pPr>
          </w:p>
        </w:tc>
        <w:tc>
          <w:tcPr>
            <w:tcW w:w="1134" w:type="dxa"/>
            <w:shd w:val="clear" w:color="auto" w:fill="auto"/>
          </w:tcPr>
          <w:p w14:paraId="46AB7E86" w14:textId="77777777" w:rsidR="00CA5901" w:rsidRPr="00D11B72" w:rsidRDefault="00CA5901" w:rsidP="00D12148">
            <w:pPr>
              <w:pStyle w:val="Tabletext"/>
              <w:jc w:val="center"/>
            </w:pPr>
          </w:p>
        </w:tc>
        <w:tc>
          <w:tcPr>
            <w:tcW w:w="1134" w:type="dxa"/>
          </w:tcPr>
          <w:p w14:paraId="6FD45B7A" w14:textId="77777777" w:rsidR="00CA5901" w:rsidRPr="00D11B72" w:rsidRDefault="00CA5901" w:rsidP="00D12148">
            <w:pPr>
              <w:pStyle w:val="Tabletext"/>
              <w:jc w:val="center"/>
            </w:pPr>
          </w:p>
        </w:tc>
      </w:tr>
      <w:tr w:rsidR="00CA5901" w:rsidRPr="00D11B72" w14:paraId="22316B97" w14:textId="40C63B80" w:rsidTr="00003356">
        <w:trPr>
          <w:jc w:val="center"/>
        </w:trPr>
        <w:tc>
          <w:tcPr>
            <w:tcW w:w="3969" w:type="dxa"/>
            <w:shd w:val="clear" w:color="auto" w:fill="auto"/>
          </w:tcPr>
          <w:p w14:paraId="72599808" w14:textId="77777777" w:rsidR="00CA5901" w:rsidRPr="00D11B72" w:rsidRDefault="00CA5901" w:rsidP="00D12148">
            <w:pPr>
              <w:pStyle w:val="Tabletext"/>
              <w:rPr>
                <w:noProof/>
              </w:rPr>
            </w:pPr>
            <w:r w:rsidRPr="00D11B72">
              <w:rPr>
                <w:noProof/>
              </w:rPr>
              <w:t>&lt;procedure call area&gt;</w:t>
            </w:r>
          </w:p>
        </w:tc>
        <w:tc>
          <w:tcPr>
            <w:tcW w:w="1134" w:type="dxa"/>
            <w:shd w:val="clear" w:color="auto" w:fill="auto"/>
          </w:tcPr>
          <w:p w14:paraId="722A5D3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E481AEB" w14:textId="77777777" w:rsidR="00CA5901" w:rsidRPr="00D11B72" w:rsidRDefault="00CA5901" w:rsidP="00D12148">
            <w:pPr>
              <w:pStyle w:val="Tabletext"/>
              <w:jc w:val="center"/>
              <w:rPr>
                <w:noProof/>
              </w:rPr>
            </w:pPr>
          </w:p>
        </w:tc>
        <w:tc>
          <w:tcPr>
            <w:tcW w:w="1134" w:type="dxa"/>
            <w:shd w:val="clear" w:color="auto" w:fill="auto"/>
          </w:tcPr>
          <w:p w14:paraId="0F3D8BE8" w14:textId="77777777" w:rsidR="00CA5901" w:rsidRPr="00D11B72" w:rsidRDefault="00CA5901" w:rsidP="00D12148">
            <w:pPr>
              <w:pStyle w:val="Tabletext"/>
              <w:jc w:val="center"/>
              <w:rPr>
                <w:noProof/>
              </w:rPr>
            </w:pPr>
          </w:p>
        </w:tc>
        <w:tc>
          <w:tcPr>
            <w:tcW w:w="1134" w:type="dxa"/>
            <w:shd w:val="clear" w:color="auto" w:fill="auto"/>
          </w:tcPr>
          <w:p w14:paraId="472CF14A" w14:textId="77777777" w:rsidR="00CA5901" w:rsidRPr="00D11B72" w:rsidRDefault="00CA5901" w:rsidP="00D12148">
            <w:pPr>
              <w:pStyle w:val="Tabletext"/>
              <w:jc w:val="center"/>
            </w:pPr>
          </w:p>
        </w:tc>
        <w:tc>
          <w:tcPr>
            <w:tcW w:w="1134" w:type="dxa"/>
          </w:tcPr>
          <w:p w14:paraId="0FE571CC" w14:textId="77777777" w:rsidR="00CA5901" w:rsidRPr="00D11B72" w:rsidRDefault="00CA5901" w:rsidP="00D12148">
            <w:pPr>
              <w:pStyle w:val="Tabletext"/>
              <w:jc w:val="center"/>
            </w:pPr>
          </w:p>
        </w:tc>
      </w:tr>
      <w:tr w:rsidR="00CA5901" w:rsidRPr="00D11B72" w14:paraId="1C4DF9F0" w14:textId="704B5FD8" w:rsidTr="00003356">
        <w:trPr>
          <w:jc w:val="center"/>
        </w:trPr>
        <w:tc>
          <w:tcPr>
            <w:tcW w:w="3969" w:type="dxa"/>
            <w:shd w:val="clear" w:color="auto" w:fill="auto"/>
          </w:tcPr>
          <w:p w14:paraId="5CF9532D" w14:textId="77777777" w:rsidR="00CA5901" w:rsidRPr="00D11B72" w:rsidRDefault="00CA5901" w:rsidP="00D12148">
            <w:pPr>
              <w:pStyle w:val="Tabletext"/>
              <w:rPr>
                <w:noProof/>
              </w:rPr>
            </w:pPr>
            <w:r w:rsidRPr="00D11B72">
              <w:rPr>
                <w:noProof/>
              </w:rPr>
              <w:t>&lt;procedure call body&gt;</w:t>
            </w:r>
          </w:p>
        </w:tc>
        <w:tc>
          <w:tcPr>
            <w:tcW w:w="1134" w:type="dxa"/>
            <w:shd w:val="clear" w:color="auto" w:fill="auto"/>
          </w:tcPr>
          <w:p w14:paraId="63F8BE9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8B4672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BE5CA70" w14:textId="77777777" w:rsidR="00CA5901" w:rsidRPr="00D11B72" w:rsidRDefault="00CA5901" w:rsidP="00D12148">
            <w:pPr>
              <w:pStyle w:val="Tabletext"/>
              <w:jc w:val="center"/>
              <w:rPr>
                <w:noProof/>
              </w:rPr>
            </w:pPr>
          </w:p>
        </w:tc>
        <w:tc>
          <w:tcPr>
            <w:tcW w:w="1134" w:type="dxa"/>
            <w:shd w:val="clear" w:color="auto" w:fill="auto"/>
          </w:tcPr>
          <w:p w14:paraId="5993F5EA" w14:textId="77777777" w:rsidR="00CA5901" w:rsidRPr="00D11B72" w:rsidRDefault="00CA5901" w:rsidP="00D12148">
            <w:pPr>
              <w:pStyle w:val="Tabletext"/>
              <w:jc w:val="center"/>
            </w:pPr>
          </w:p>
        </w:tc>
        <w:tc>
          <w:tcPr>
            <w:tcW w:w="1134" w:type="dxa"/>
          </w:tcPr>
          <w:p w14:paraId="16A8DF47" w14:textId="77777777" w:rsidR="00CA5901" w:rsidRPr="00D11B72" w:rsidRDefault="00CA5901" w:rsidP="00D12148">
            <w:pPr>
              <w:pStyle w:val="Tabletext"/>
              <w:jc w:val="center"/>
            </w:pPr>
          </w:p>
        </w:tc>
      </w:tr>
      <w:tr w:rsidR="00CA5901" w:rsidRPr="00D11B72" w14:paraId="1955CDAE" w14:textId="678A595E" w:rsidTr="00003356">
        <w:trPr>
          <w:jc w:val="center"/>
        </w:trPr>
        <w:tc>
          <w:tcPr>
            <w:tcW w:w="3969" w:type="dxa"/>
            <w:shd w:val="clear" w:color="auto" w:fill="auto"/>
          </w:tcPr>
          <w:p w14:paraId="767A1D30" w14:textId="77777777" w:rsidR="00CA5901" w:rsidRPr="00D11B72" w:rsidRDefault="00CA5901" w:rsidP="00D12148">
            <w:pPr>
              <w:pStyle w:val="Tabletext"/>
              <w:rPr>
                <w:noProof/>
              </w:rPr>
            </w:pPr>
            <w:r w:rsidRPr="00D11B72">
              <w:rPr>
                <w:noProof/>
              </w:rPr>
              <w:t>&lt;procedure call symbol&gt;</w:t>
            </w:r>
          </w:p>
        </w:tc>
        <w:tc>
          <w:tcPr>
            <w:tcW w:w="1134" w:type="dxa"/>
            <w:shd w:val="clear" w:color="auto" w:fill="auto"/>
          </w:tcPr>
          <w:p w14:paraId="45BEB2B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DA4509" w14:textId="77777777" w:rsidR="00CA5901" w:rsidRPr="00D11B72" w:rsidRDefault="00CA5901" w:rsidP="00D12148">
            <w:pPr>
              <w:pStyle w:val="Tabletext"/>
              <w:jc w:val="center"/>
              <w:rPr>
                <w:noProof/>
              </w:rPr>
            </w:pPr>
          </w:p>
        </w:tc>
        <w:tc>
          <w:tcPr>
            <w:tcW w:w="1134" w:type="dxa"/>
            <w:shd w:val="clear" w:color="auto" w:fill="auto"/>
          </w:tcPr>
          <w:p w14:paraId="3397331A" w14:textId="77777777" w:rsidR="00CA5901" w:rsidRPr="00D11B72" w:rsidRDefault="00CA5901" w:rsidP="00D12148">
            <w:pPr>
              <w:pStyle w:val="Tabletext"/>
              <w:jc w:val="center"/>
              <w:rPr>
                <w:noProof/>
              </w:rPr>
            </w:pPr>
          </w:p>
        </w:tc>
        <w:tc>
          <w:tcPr>
            <w:tcW w:w="1134" w:type="dxa"/>
            <w:shd w:val="clear" w:color="auto" w:fill="auto"/>
          </w:tcPr>
          <w:p w14:paraId="4A903533" w14:textId="77777777" w:rsidR="00CA5901" w:rsidRPr="00D11B72" w:rsidRDefault="00CA5901" w:rsidP="00D12148">
            <w:pPr>
              <w:pStyle w:val="Tabletext"/>
              <w:jc w:val="center"/>
            </w:pPr>
          </w:p>
        </w:tc>
        <w:tc>
          <w:tcPr>
            <w:tcW w:w="1134" w:type="dxa"/>
          </w:tcPr>
          <w:p w14:paraId="41935C4A" w14:textId="77777777" w:rsidR="00CA5901" w:rsidRPr="00D11B72" w:rsidRDefault="00CA5901" w:rsidP="00D12148">
            <w:pPr>
              <w:pStyle w:val="Tabletext"/>
              <w:jc w:val="center"/>
            </w:pPr>
          </w:p>
        </w:tc>
      </w:tr>
      <w:tr w:rsidR="00CA5901" w:rsidRPr="00D11B72" w14:paraId="6749BFB0" w14:textId="4D48675C" w:rsidTr="00003356">
        <w:trPr>
          <w:jc w:val="center"/>
        </w:trPr>
        <w:tc>
          <w:tcPr>
            <w:tcW w:w="3969" w:type="dxa"/>
            <w:shd w:val="clear" w:color="auto" w:fill="auto"/>
          </w:tcPr>
          <w:p w14:paraId="0BC0521F" w14:textId="77777777" w:rsidR="00CA5901" w:rsidRPr="00D11B72" w:rsidRDefault="00CA5901" w:rsidP="00D12148">
            <w:pPr>
              <w:pStyle w:val="Tabletext"/>
              <w:rPr>
                <w:noProof/>
              </w:rPr>
            </w:pPr>
            <w:r w:rsidRPr="00D11B72">
              <w:rPr>
                <w:noProof/>
              </w:rPr>
              <w:t>&lt;procedure constraint&gt;</w:t>
            </w:r>
          </w:p>
        </w:tc>
        <w:tc>
          <w:tcPr>
            <w:tcW w:w="1134" w:type="dxa"/>
            <w:shd w:val="clear" w:color="auto" w:fill="auto"/>
          </w:tcPr>
          <w:p w14:paraId="6C1B34CB" w14:textId="77777777" w:rsidR="00CA5901" w:rsidRPr="00D11B72" w:rsidRDefault="00CA5901" w:rsidP="00D12148">
            <w:pPr>
              <w:pStyle w:val="Tabletext"/>
              <w:jc w:val="center"/>
              <w:rPr>
                <w:noProof/>
              </w:rPr>
            </w:pPr>
          </w:p>
        </w:tc>
        <w:tc>
          <w:tcPr>
            <w:tcW w:w="1134" w:type="dxa"/>
            <w:shd w:val="clear" w:color="auto" w:fill="auto"/>
          </w:tcPr>
          <w:p w14:paraId="6AC53F2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C150BFF" w14:textId="77777777" w:rsidR="00CA5901" w:rsidRPr="00D11B72" w:rsidRDefault="00CA5901" w:rsidP="00D12148">
            <w:pPr>
              <w:pStyle w:val="Tabletext"/>
              <w:jc w:val="center"/>
              <w:rPr>
                <w:noProof/>
              </w:rPr>
            </w:pPr>
          </w:p>
        </w:tc>
        <w:tc>
          <w:tcPr>
            <w:tcW w:w="1134" w:type="dxa"/>
            <w:shd w:val="clear" w:color="auto" w:fill="auto"/>
          </w:tcPr>
          <w:p w14:paraId="3E79F21B" w14:textId="77777777" w:rsidR="00CA5901" w:rsidRPr="00D11B72" w:rsidRDefault="00CA5901" w:rsidP="00D12148">
            <w:pPr>
              <w:pStyle w:val="Tabletext"/>
              <w:jc w:val="center"/>
            </w:pPr>
          </w:p>
        </w:tc>
        <w:tc>
          <w:tcPr>
            <w:tcW w:w="1134" w:type="dxa"/>
          </w:tcPr>
          <w:p w14:paraId="6DB22483" w14:textId="77777777" w:rsidR="00CA5901" w:rsidRPr="00D11B72" w:rsidRDefault="00CA5901" w:rsidP="00D12148">
            <w:pPr>
              <w:pStyle w:val="Tabletext"/>
              <w:jc w:val="center"/>
            </w:pPr>
          </w:p>
        </w:tc>
      </w:tr>
      <w:tr w:rsidR="00CA5901" w:rsidRPr="00D11B72" w14:paraId="7BB94EA1" w14:textId="662FAB9A" w:rsidTr="00003356">
        <w:trPr>
          <w:jc w:val="center"/>
        </w:trPr>
        <w:tc>
          <w:tcPr>
            <w:tcW w:w="3969" w:type="dxa"/>
            <w:shd w:val="clear" w:color="auto" w:fill="auto"/>
          </w:tcPr>
          <w:p w14:paraId="134BA087" w14:textId="77777777" w:rsidR="00CA5901" w:rsidRPr="00D11B72" w:rsidRDefault="00CA5901" w:rsidP="00D12148">
            <w:pPr>
              <w:pStyle w:val="Tabletext"/>
              <w:rPr>
                <w:noProof/>
              </w:rPr>
            </w:pPr>
            <w:r w:rsidRPr="00D11B72">
              <w:rPr>
                <w:noProof/>
              </w:rPr>
              <w:t>&lt;procedure context parameter&gt;</w:t>
            </w:r>
          </w:p>
        </w:tc>
        <w:tc>
          <w:tcPr>
            <w:tcW w:w="1134" w:type="dxa"/>
            <w:shd w:val="clear" w:color="auto" w:fill="auto"/>
          </w:tcPr>
          <w:p w14:paraId="575A097F" w14:textId="77777777" w:rsidR="00CA5901" w:rsidRPr="00D11B72" w:rsidRDefault="00CA5901" w:rsidP="00D12148">
            <w:pPr>
              <w:pStyle w:val="Tabletext"/>
              <w:jc w:val="center"/>
              <w:rPr>
                <w:noProof/>
              </w:rPr>
            </w:pPr>
          </w:p>
        </w:tc>
        <w:tc>
          <w:tcPr>
            <w:tcW w:w="1134" w:type="dxa"/>
            <w:shd w:val="clear" w:color="auto" w:fill="auto"/>
          </w:tcPr>
          <w:p w14:paraId="342B3EA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A0F6D9F" w14:textId="77777777" w:rsidR="00CA5901" w:rsidRPr="00D11B72" w:rsidRDefault="00CA5901" w:rsidP="00D12148">
            <w:pPr>
              <w:pStyle w:val="Tabletext"/>
              <w:jc w:val="center"/>
              <w:rPr>
                <w:noProof/>
              </w:rPr>
            </w:pPr>
          </w:p>
        </w:tc>
        <w:tc>
          <w:tcPr>
            <w:tcW w:w="1134" w:type="dxa"/>
            <w:shd w:val="clear" w:color="auto" w:fill="auto"/>
          </w:tcPr>
          <w:p w14:paraId="3CED6E9D" w14:textId="77777777" w:rsidR="00CA5901" w:rsidRPr="00D11B72" w:rsidRDefault="00CA5901" w:rsidP="00D12148">
            <w:pPr>
              <w:pStyle w:val="Tabletext"/>
              <w:jc w:val="center"/>
            </w:pPr>
          </w:p>
        </w:tc>
        <w:tc>
          <w:tcPr>
            <w:tcW w:w="1134" w:type="dxa"/>
          </w:tcPr>
          <w:p w14:paraId="4DD71015" w14:textId="77777777" w:rsidR="00CA5901" w:rsidRPr="00D11B72" w:rsidRDefault="00CA5901" w:rsidP="00D12148">
            <w:pPr>
              <w:pStyle w:val="Tabletext"/>
              <w:jc w:val="center"/>
            </w:pPr>
          </w:p>
        </w:tc>
      </w:tr>
      <w:tr w:rsidR="00CA5901" w:rsidRPr="00D11B72" w14:paraId="16F7F322" w14:textId="4E90C700" w:rsidTr="00003356">
        <w:trPr>
          <w:jc w:val="center"/>
        </w:trPr>
        <w:tc>
          <w:tcPr>
            <w:tcW w:w="3969" w:type="dxa"/>
            <w:shd w:val="clear" w:color="auto" w:fill="auto"/>
          </w:tcPr>
          <w:p w14:paraId="0F0A6F47" w14:textId="77777777" w:rsidR="00CA5901" w:rsidRPr="00D11B72" w:rsidRDefault="00CA5901" w:rsidP="00D12148">
            <w:pPr>
              <w:pStyle w:val="Tabletext"/>
              <w:rPr>
                <w:noProof/>
              </w:rPr>
            </w:pPr>
            <w:r w:rsidRPr="00D11B72">
              <w:rPr>
                <w:noProof/>
              </w:rPr>
              <w:t>&lt;procedure definition&gt;</w:t>
            </w:r>
          </w:p>
        </w:tc>
        <w:tc>
          <w:tcPr>
            <w:tcW w:w="1134" w:type="dxa"/>
            <w:shd w:val="clear" w:color="auto" w:fill="auto"/>
          </w:tcPr>
          <w:p w14:paraId="1E5BA2C7" w14:textId="77777777" w:rsidR="00CA5901" w:rsidRPr="00D11B72" w:rsidRDefault="00CA5901" w:rsidP="00D12148">
            <w:pPr>
              <w:pStyle w:val="Tabletext"/>
              <w:jc w:val="center"/>
              <w:rPr>
                <w:noProof/>
              </w:rPr>
            </w:pPr>
          </w:p>
        </w:tc>
        <w:tc>
          <w:tcPr>
            <w:tcW w:w="1134" w:type="dxa"/>
            <w:shd w:val="clear" w:color="auto" w:fill="auto"/>
          </w:tcPr>
          <w:p w14:paraId="3C8077AC" w14:textId="77777777" w:rsidR="00CA5901" w:rsidRPr="00D11B72" w:rsidRDefault="00CA5901" w:rsidP="00D12148">
            <w:pPr>
              <w:pStyle w:val="Tabletext"/>
              <w:jc w:val="center"/>
              <w:rPr>
                <w:noProof/>
              </w:rPr>
            </w:pPr>
          </w:p>
        </w:tc>
        <w:tc>
          <w:tcPr>
            <w:tcW w:w="1134" w:type="dxa"/>
            <w:shd w:val="clear" w:color="auto" w:fill="auto"/>
          </w:tcPr>
          <w:p w14:paraId="277BD0F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40D22AC" w14:textId="77777777" w:rsidR="00CA5901" w:rsidRPr="00D11B72" w:rsidRDefault="00CA5901" w:rsidP="00D12148">
            <w:pPr>
              <w:pStyle w:val="Tabletext"/>
              <w:jc w:val="center"/>
            </w:pPr>
          </w:p>
        </w:tc>
        <w:tc>
          <w:tcPr>
            <w:tcW w:w="1134" w:type="dxa"/>
          </w:tcPr>
          <w:p w14:paraId="232F2EE2" w14:textId="77777777" w:rsidR="00CA5901" w:rsidRPr="00D11B72" w:rsidRDefault="00CA5901" w:rsidP="00D12148">
            <w:pPr>
              <w:pStyle w:val="Tabletext"/>
              <w:jc w:val="center"/>
            </w:pPr>
          </w:p>
        </w:tc>
      </w:tr>
      <w:tr w:rsidR="00CA5901" w:rsidRPr="00D11B72" w14:paraId="6EC7BB64" w14:textId="64264C72" w:rsidTr="00003356">
        <w:trPr>
          <w:jc w:val="center"/>
        </w:trPr>
        <w:tc>
          <w:tcPr>
            <w:tcW w:w="3969" w:type="dxa"/>
            <w:shd w:val="clear" w:color="auto" w:fill="auto"/>
          </w:tcPr>
          <w:p w14:paraId="4137203D" w14:textId="77777777" w:rsidR="00CA5901" w:rsidRPr="00D11B72" w:rsidRDefault="00CA5901" w:rsidP="00D12148">
            <w:pPr>
              <w:pStyle w:val="Tabletext"/>
              <w:rPr>
                <w:noProof/>
              </w:rPr>
            </w:pPr>
            <w:r w:rsidRPr="00D11B72">
              <w:rPr>
                <w:noProof/>
              </w:rPr>
              <w:t>&lt;procedure diagram&gt;</w:t>
            </w:r>
          </w:p>
        </w:tc>
        <w:tc>
          <w:tcPr>
            <w:tcW w:w="1134" w:type="dxa"/>
            <w:shd w:val="clear" w:color="auto" w:fill="auto"/>
          </w:tcPr>
          <w:p w14:paraId="7ADCA98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E60E3C1" w14:textId="77777777" w:rsidR="00CA5901" w:rsidRPr="00D11B72" w:rsidRDefault="00CA5901" w:rsidP="00D12148">
            <w:pPr>
              <w:pStyle w:val="Tabletext"/>
              <w:jc w:val="center"/>
              <w:rPr>
                <w:noProof/>
              </w:rPr>
            </w:pPr>
          </w:p>
        </w:tc>
        <w:tc>
          <w:tcPr>
            <w:tcW w:w="1134" w:type="dxa"/>
            <w:shd w:val="clear" w:color="auto" w:fill="auto"/>
          </w:tcPr>
          <w:p w14:paraId="660E4E09" w14:textId="77777777" w:rsidR="00CA5901" w:rsidRPr="00D11B72" w:rsidRDefault="00CA5901" w:rsidP="00D12148">
            <w:pPr>
              <w:pStyle w:val="Tabletext"/>
              <w:jc w:val="center"/>
              <w:rPr>
                <w:noProof/>
              </w:rPr>
            </w:pPr>
          </w:p>
        </w:tc>
        <w:tc>
          <w:tcPr>
            <w:tcW w:w="1134" w:type="dxa"/>
            <w:shd w:val="clear" w:color="auto" w:fill="auto"/>
          </w:tcPr>
          <w:p w14:paraId="4DD490E7" w14:textId="77777777" w:rsidR="00CA5901" w:rsidRPr="00D11B72" w:rsidRDefault="00CA5901" w:rsidP="00D12148">
            <w:pPr>
              <w:pStyle w:val="Tabletext"/>
              <w:jc w:val="center"/>
            </w:pPr>
          </w:p>
        </w:tc>
        <w:tc>
          <w:tcPr>
            <w:tcW w:w="1134" w:type="dxa"/>
          </w:tcPr>
          <w:p w14:paraId="2C4FA208" w14:textId="77777777" w:rsidR="00CA5901" w:rsidRPr="00D11B72" w:rsidRDefault="00CA5901" w:rsidP="00D12148">
            <w:pPr>
              <w:pStyle w:val="Tabletext"/>
              <w:jc w:val="center"/>
            </w:pPr>
          </w:p>
        </w:tc>
      </w:tr>
      <w:tr w:rsidR="00CA5901" w:rsidRPr="00D11B72" w14:paraId="64FA7846" w14:textId="0607E6F9" w:rsidTr="00003356">
        <w:trPr>
          <w:jc w:val="center"/>
        </w:trPr>
        <w:tc>
          <w:tcPr>
            <w:tcW w:w="3969" w:type="dxa"/>
            <w:shd w:val="clear" w:color="auto" w:fill="auto"/>
          </w:tcPr>
          <w:p w14:paraId="7F6CE47C" w14:textId="77777777" w:rsidR="00CA5901" w:rsidRPr="00D11B72" w:rsidRDefault="00CA5901" w:rsidP="00D12148">
            <w:pPr>
              <w:pStyle w:val="Tabletext"/>
              <w:rPr>
                <w:noProof/>
              </w:rPr>
            </w:pPr>
            <w:r w:rsidRPr="00D11B72">
              <w:rPr>
                <w:noProof/>
              </w:rPr>
              <w:t>&lt;procedure formal parameters&gt;</w:t>
            </w:r>
          </w:p>
        </w:tc>
        <w:tc>
          <w:tcPr>
            <w:tcW w:w="1134" w:type="dxa"/>
            <w:shd w:val="clear" w:color="auto" w:fill="auto"/>
          </w:tcPr>
          <w:p w14:paraId="0F865E5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0DCE0E1" w14:textId="77777777" w:rsidR="00CA5901" w:rsidRPr="00D11B72" w:rsidRDefault="00CA5901" w:rsidP="00D12148">
            <w:pPr>
              <w:pStyle w:val="Tabletext"/>
              <w:jc w:val="center"/>
              <w:rPr>
                <w:noProof/>
              </w:rPr>
            </w:pPr>
          </w:p>
        </w:tc>
        <w:tc>
          <w:tcPr>
            <w:tcW w:w="1134" w:type="dxa"/>
            <w:shd w:val="clear" w:color="auto" w:fill="auto"/>
          </w:tcPr>
          <w:p w14:paraId="24ABEBF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287F622" w14:textId="77777777" w:rsidR="00CA5901" w:rsidRPr="00D11B72" w:rsidRDefault="00CA5901" w:rsidP="00D12148">
            <w:pPr>
              <w:pStyle w:val="Tabletext"/>
              <w:jc w:val="center"/>
            </w:pPr>
          </w:p>
        </w:tc>
        <w:tc>
          <w:tcPr>
            <w:tcW w:w="1134" w:type="dxa"/>
          </w:tcPr>
          <w:p w14:paraId="78349EAB" w14:textId="77777777" w:rsidR="00CA5901" w:rsidRPr="00D11B72" w:rsidRDefault="00CA5901" w:rsidP="00D12148">
            <w:pPr>
              <w:pStyle w:val="Tabletext"/>
              <w:jc w:val="center"/>
            </w:pPr>
          </w:p>
        </w:tc>
      </w:tr>
      <w:tr w:rsidR="00CA5901" w:rsidRPr="00D11B72" w14:paraId="6EA47CE2" w14:textId="15B7F983" w:rsidTr="00003356">
        <w:trPr>
          <w:jc w:val="center"/>
        </w:trPr>
        <w:tc>
          <w:tcPr>
            <w:tcW w:w="3969" w:type="dxa"/>
            <w:shd w:val="clear" w:color="auto" w:fill="auto"/>
          </w:tcPr>
          <w:p w14:paraId="77E5146E" w14:textId="77777777" w:rsidR="00CA5901" w:rsidRPr="00D11B72" w:rsidRDefault="00CA5901" w:rsidP="00D12148">
            <w:pPr>
              <w:pStyle w:val="Tabletext"/>
              <w:rPr>
                <w:noProof/>
              </w:rPr>
            </w:pPr>
            <w:r w:rsidRPr="00D11B72">
              <w:rPr>
                <w:noProof/>
              </w:rPr>
              <w:t>&lt;procedure heading&gt;</w:t>
            </w:r>
          </w:p>
        </w:tc>
        <w:tc>
          <w:tcPr>
            <w:tcW w:w="1134" w:type="dxa"/>
            <w:shd w:val="clear" w:color="auto" w:fill="auto"/>
          </w:tcPr>
          <w:p w14:paraId="2A4DBB9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32284F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E53F442" w14:textId="77777777" w:rsidR="00CA5901" w:rsidRPr="00D11B72" w:rsidRDefault="00CA5901" w:rsidP="00D12148">
            <w:pPr>
              <w:pStyle w:val="Tabletext"/>
              <w:jc w:val="center"/>
              <w:rPr>
                <w:noProof/>
              </w:rPr>
            </w:pPr>
          </w:p>
        </w:tc>
        <w:tc>
          <w:tcPr>
            <w:tcW w:w="1134" w:type="dxa"/>
            <w:shd w:val="clear" w:color="auto" w:fill="auto"/>
          </w:tcPr>
          <w:p w14:paraId="55CE83D6" w14:textId="77777777" w:rsidR="00CA5901" w:rsidRPr="00D11B72" w:rsidRDefault="00CA5901" w:rsidP="00D12148">
            <w:pPr>
              <w:pStyle w:val="Tabletext"/>
              <w:jc w:val="center"/>
            </w:pPr>
          </w:p>
        </w:tc>
        <w:tc>
          <w:tcPr>
            <w:tcW w:w="1134" w:type="dxa"/>
          </w:tcPr>
          <w:p w14:paraId="4DEBE5F0" w14:textId="77777777" w:rsidR="00CA5901" w:rsidRPr="00D11B72" w:rsidRDefault="00CA5901" w:rsidP="00D12148">
            <w:pPr>
              <w:pStyle w:val="Tabletext"/>
              <w:jc w:val="center"/>
            </w:pPr>
          </w:p>
        </w:tc>
      </w:tr>
      <w:tr w:rsidR="00CA5901" w:rsidRPr="00D11B72" w14:paraId="3A7E7BCC" w14:textId="6DE10FBC" w:rsidTr="00003356">
        <w:trPr>
          <w:jc w:val="center"/>
        </w:trPr>
        <w:tc>
          <w:tcPr>
            <w:tcW w:w="3969" w:type="dxa"/>
            <w:shd w:val="clear" w:color="auto" w:fill="auto"/>
          </w:tcPr>
          <w:p w14:paraId="3757E9A1" w14:textId="77777777" w:rsidR="00CA5901" w:rsidRPr="00D11B72" w:rsidRDefault="00CA5901" w:rsidP="00D12148">
            <w:pPr>
              <w:pStyle w:val="Tabletext"/>
              <w:rPr>
                <w:noProof/>
              </w:rPr>
            </w:pPr>
            <w:r w:rsidRPr="00D11B72">
              <w:rPr>
                <w:noProof/>
              </w:rPr>
              <w:t>&lt;procedure page&gt;</w:t>
            </w:r>
          </w:p>
        </w:tc>
        <w:tc>
          <w:tcPr>
            <w:tcW w:w="1134" w:type="dxa"/>
            <w:shd w:val="clear" w:color="auto" w:fill="auto"/>
          </w:tcPr>
          <w:p w14:paraId="42AAA55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79520D8" w14:textId="77777777" w:rsidR="00CA5901" w:rsidRPr="00D11B72" w:rsidRDefault="00CA5901" w:rsidP="00D12148">
            <w:pPr>
              <w:pStyle w:val="Tabletext"/>
              <w:jc w:val="center"/>
              <w:rPr>
                <w:noProof/>
              </w:rPr>
            </w:pPr>
          </w:p>
        </w:tc>
        <w:tc>
          <w:tcPr>
            <w:tcW w:w="1134" w:type="dxa"/>
            <w:shd w:val="clear" w:color="auto" w:fill="auto"/>
          </w:tcPr>
          <w:p w14:paraId="1F19C115" w14:textId="77777777" w:rsidR="00CA5901" w:rsidRPr="00D11B72" w:rsidRDefault="00CA5901" w:rsidP="00D12148">
            <w:pPr>
              <w:pStyle w:val="Tabletext"/>
              <w:jc w:val="center"/>
              <w:rPr>
                <w:noProof/>
              </w:rPr>
            </w:pPr>
          </w:p>
        </w:tc>
        <w:tc>
          <w:tcPr>
            <w:tcW w:w="1134" w:type="dxa"/>
            <w:shd w:val="clear" w:color="auto" w:fill="auto"/>
          </w:tcPr>
          <w:p w14:paraId="3A110876" w14:textId="77777777" w:rsidR="00CA5901" w:rsidRPr="00D11B72" w:rsidRDefault="00CA5901" w:rsidP="00D12148">
            <w:pPr>
              <w:pStyle w:val="Tabletext"/>
              <w:jc w:val="center"/>
            </w:pPr>
          </w:p>
        </w:tc>
        <w:tc>
          <w:tcPr>
            <w:tcW w:w="1134" w:type="dxa"/>
          </w:tcPr>
          <w:p w14:paraId="6E25A08C" w14:textId="77777777" w:rsidR="00CA5901" w:rsidRPr="00D11B72" w:rsidRDefault="00CA5901" w:rsidP="00D12148">
            <w:pPr>
              <w:pStyle w:val="Tabletext"/>
              <w:jc w:val="center"/>
            </w:pPr>
          </w:p>
        </w:tc>
      </w:tr>
      <w:tr w:rsidR="00CA5901" w:rsidRPr="00D11B72" w14:paraId="0FC730EF" w14:textId="348D0170" w:rsidTr="00003356">
        <w:trPr>
          <w:jc w:val="center"/>
        </w:trPr>
        <w:tc>
          <w:tcPr>
            <w:tcW w:w="3969" w:type="dxa"/>
            <w:shd w:val="clear" w:color="auto" w:fill="auto"/>
          </w:tcPr>
          <w:p w14:paraId="21600E4A" w14:textId="77777777" w:rsidR="00CA5901" w:rsidRPr="00D11B72" w:rsidRDefault="00CA5901" w:rsidP="00D12148">
            <w:pPr>
              <w:pStyle w:val="Tabletext"/>
              <w:rPr>
                <w:noProof/>
              </w:rPr>
            </w:pPr>
            <w:r w:rsidRPr="00D11B72">
              <w:rPr>
                <w:noProof/>
              </w:rPr>
              <w:t>&lt;procedure preamble&gt;</w:t>
            </w:r>
          </w:p>
        </w:tc>
        <w:tc>
          <w:tcPr>
            <w:tcW w:w="1134" w:type="dxa"/>
            <w:shd w:val="clear" w:color="auto" w:fill="auto"/>
          </w:tcPr>
          <w:p w14:paraId="7D10E3C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C00352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F03A813" w14:textId="77777777" w:rsidR="00CA5901" w:rsidRPr="00D11B72" w:rsidRDefault="00CA5901" w:rsidP="00D12148">
            <w:pPr>
              <w:pStyle w:val="Tabletext"/>
              <w:jc w:val="center"/>
              <w:rPr>
                <w:noProof/>
              </w:rPr>
            </w:pPr>
          </w:p>
        </w:tc>
        <w:tc>
          <w:tcPr>
            <w:tcW w:w="1134" w:type="dxa"/>
            <w:shd w:val="clear" w:color="auto" w:fill="auto"/>
          </w:tcPr>
          <w:p w14:paraId="4A53E6B9" w14:textId="77777777" w:rsidR="00CA5901" w:rsidRPr="00D11B72" w:rsidRDefault="00CA5901" w:rsidP="00D12148">
            <w:pPr>
              <w:pStyle w:val="Tabletext"/>
              <w:jc w:val="center"/>
            </w:pPr>
          </w:p>
        </w:tc>
        <w:tc>
          <w:tcPr>
            <w:tcW w:w="1134" w:type="dxa"/>
          </w:tcPr>
          <w:p w14:paraId="207CF2CA" w14:textId="77777777" w:rsidR="00CA5901" w:rsidRPr="00D11B72" w:rsidRDefault="00CA5901" w:rsidP="00D12148">
            <w:pPr>
              <w:pStyle w:val="Tabletext"/>
              <w:jc w:val="center"/>
            </w:pPr>
          </w:p>
        </w:tc>
      </w:tr>
      <w:tr w:rsidR="00CA5901" w:rsidRPr="00D11B72" w14:paraId="298A232A" w14:textId="747B05B3" w:rsidTr="00003356">
        <w:trPr>
          <w:jc w:val="center"/>
        </w:trPr>
        <w:tc>
          <w:tcPr>
            <w:tcW w:w="3969" w:type="dxa"/>
            <w:shd w:val="clear" w:color="auto" w:fill="auto"/>
          </w:tcPr>
          <w:p w14:paraId="67ACFF9D" w14:textId="77777777" w:rsidR="00CA5901" w:rsidRPr="00D11B72" w:rsidRDefault="00CA5901" w:rsidP="00D12148">
            <w:pPr>
              <w:pStyle w:val="Tabletext"/>
              <w:rPr>
                <w:noProof/>
              </w:rPr>
            </w:pPr>
            <w:r w:rsidRPr="00D11B72">
              <w:rPr>
                <w:noProof/>
              </w:rPr>
              <w:t>&lt;procedure reference area&gt;</w:t>
            </w:r>
          </w:p>
        </w:tc>
        <w:tc>
          <w:tcPr>
            <w:tcW w:w="1134" w:type="dxa"/>
            <w:shd w:val="clear" w:color="auto" w:fill="auto"/>
          </w:tcPr>
          <w:p w14:paraId="72D70C1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F8ABD2" w14:textId="77777777" w:rsidR="00CA5901" w:rsidRPr="00D11B72" w:rsidRDefault="00CA5901" w:rsidP="00D12148">
            <w:pPr>
              <w:pStyle w:val="Tabletext"/>
              <w:jc w:val="center"/>
              <w:rPr>
                <w:noProof/>
              </w:rPr>
            </w:pPr>
          </w:p>
        </w:tc>
        <w:tc>
          <w:tcPr>
            <w:tcW w:w="1134" w:type="dxa"/>
            <w:shd w:val="clear" w:color="auto" w:fill="auto"/>
          </w:tcPr>
          <w:p w14:paraId="64E477B8" w14:textId="77777777" w:rsidR="00CA5901" w:rsidRPr="00D11B72" w:rsidRDefault="00CA5901" w:rsidP="00D12148">
            <w:pPr>
              <w:pStyle w:val="Tabletext"/>
              <w:jc w:val="center"/>
              <w:rPr>
                <w:noProof/>
              </w:rPr>
            </w:pPr>
          </w:p>
        </w:tc>
        <w:tc>
          <w:tcPr>
            <w:tcW w:w="1134" w:type="dxa"/>
            <w:shd w:val="clear" w:color="auto" w:fill="auto"/>
          </w:tcPr>
          <w:p w14:paraId="2BD1C548" w14:textId="77777777" w:rsidR="00CA5901" w:rsidRPr="00D11B72" w:rsidRDefault="00CA5901" w:rsidP="00D12148">
            <w:pPr>
              <w:pStyle w:val="Tabletext"/>
              <w:jc w:val="center"/>
            </w:pPr>
          </w:p>
        </w:tc>
        <w:tc>
          <w:tcPr>
            <w:tcW w:w="1134" w:type="dxa"/>
          </w:tcPr>
          <w:p w14:paraId="2E968775" w14:textId="77777777" w:rsidR="00CA5901" w:rsidRPr="00D11B72" w:rsidRDefault="00CA5901" w:rsidP="00D12148">
            <w:pPr>
              <w:pStyle w:val="Tabletext"/>
              <w:jc w:val="center"/>
            </w:pPr>
          </w:p>
        </w:tc>
      </w:tr>
      <w:tr w:rsidR="00CA5901" w:rsidRPr="00D11B72" w14:paraId="311E942C" w14:textId="5FD76ED7" w:rsidTr="00003356">
        <w:trPr>
          <w:jc w:val="center"/>
        </w:trPr>
        <w:tc>
          <w:tcPr>
            <w:tcW w:w="3969" w:type="dxa"/>
            <w:shd w:val="clear" w:color="auto" w:fill="auto"/>
          </w:tcPr>
          <w:p w14:paraId="3373CB17" w14:textId="77777777" w:rsidR="00CA5901" w:rsidRPr="00D11B72" w:rsidRDefault="00CA5901" w:rsidP="00D12148">
            <w:pPr>
              <w:pStyle w:val="Tabletext"/>
              <w:rPr>
                <w:noProof/>
              </w:rPr>
            </w:pPr>
            <w:r w:rsidRPr="00D11B72">
              <w:rPr>
                <w:noProof/>
              </w:rPr>
              <w:t>&lt;procedure reference heading&gt;</w:t>
            </w:r>
          </w:p>
        </w:tc>
        <w:tc>
          <w:tcPr>
            <w:tcW w:w="1134" w:type="dxa"/>
            <w:shd w:val="clear" w:color="auto" w:fill="auto"/>
          </w:tcPr>
          <w:p w14:paraId="7C42FA1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081EC53" w14:textId="77777777" w:rsidR="00CA5901" w:rsidRPr="00D11B72" w:rsidRDefault="00CA5901" w:rsidP="00D12148">
            <w:pPr>
              <w:pStyle w:val="Tabletext"/>
              <w:jc w:val="center"/>
              <w:rPr>
                <w:noProof/>
              </w:rPr>
            </w:pPr>
          </w:p>
        </w:tc>
        <w:tc>
          <w:tcPr>
            <w:tcW w:w="1134" w:type="dxa"/>
            <w:shd w:val="clear" w:color="auto" w:fill="auto"/>
          </w:tcPr>
          <w:p w14:paraId="0353F237"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67FD516" w14:textId="77777777" w:rsidR="00CA5901" w:rsidRPr="00D11B72" w:rsidRDefault="00CA5901" w:rsidP="00D12148">
            <w:pPr>
              <w:pStyle w:val="Tabletext"/>
              <w:jc w:val="center"/>
            </w:pPr>
          </w:p>
        </w:tc>
        <w:tc>
          <w:tcPr>
            <w:tcW w:w="1134" w:type="dxa"/>
          </w:tcPr>
          <w:p w14:paraId="66C4180D" w14:textId="77777777" w:rsidR="00CA5901" w:rsidRPr="00D11B72" w:rsidRDefault="00CA5901" w:rsidP="00D12148">
            <w:pPr>
              <w:pStyle w:val="Tabletext"/>
              <w:jc w:val="center"/>
            </w:pPr>
          </w:p>
        </w:tc>
      </w:tr>
      <w:tr w:rsidR="00CA5901" w:rsidRPr="00D11B72" w14:paraId="7BACBB38" w14:textId="0BDBA4C9" w:rsidTr="00003356">
        <w:trPr>
          <w:jc w:val="center"/>
        </w:trPr>
        <w:tc>
          <w:tcPr>
            <w:tcW w:w="3969" w:type="dxa"/>
            <w:shd w:val="clear" w:color="auto" w:fill="auto"/>
          </w:tcPr>
          <w:p w14:paraId="7D272B08" w14:textId="77777777" w:rsidR="00CA5901" w:rsidRPr="00D11B72" w:rsidRDefault="00CA5901" w:rsidP="00D12148">
            <w:pPr>
              <w:pStyle w:val="Tabletext"/>
              <w:rPr>
                <w:noProof/>
              </w:rPr>
            </w:pPr>
            <w:r w:rsidRPr="00D11B72">
              <w:rPr>
                <w:noProof/>
              </w:rPr>
              <w:t>&lt;procedure reference&gt;</w:t>
            </w:r>
          </w:p>
        </w:tc>
        <w:tc>
          <w:tcPr>
            <w:tcW w:w="1134" w:type="dxa"/>
            <w:shd w:val="clear" w:color="auto" w:fill="auto"/>
          </w:tcPr>
          <w:p w14:paraId="62AAC3F2" w14:textId="77777777" w:rsidR="00CA5901" w:rsidRPr="00D11B72" w:rsidRDefault="00CA5901" w:rsidP="00D12148">
            <w:pPr>
              <w:pStyle w:val="Tabletext"/>
              <w:jc w:val="center"/>
              <w:rPr>
                <w:noProof/>
              </w:rPr>
            </w:pPr>
          </w:p>
        </w:tc>
        <w:tc>
          <w:tcPr>
            <w:tcW w:w="1134" w:type="dxa"/>
            <w:shd w:val="clear" w:color="auto" w:fill="auto"/>
          </w:tcPr>
          <w:p w14:paraId="4C2C0670" w14:textId="77777777" w:rsidR="00CA5901" w:rsidRPr="00D11B72" w:rsidRDefault="00CA5901" w:rsidP="00D12148">
            <w:pPr>
              <w:pStyle w:val="Tabletext"/>
              <w:jc w:val="center"/>
              <w:rPr>
                <w:noProof/>
              </w:rPr>
            </w:pPr>
          </w:p>
        </w:tc>
        <w:tc>
          <w:tcPr>
            <w:tcW w:w="1134" w:type="dxa"/>
            <w:shd w:val="clear" w:color="auto" w:fill="auto"/>
          </w:tcPr>
          <w:p w14:paraId="4FFFC34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1F2D39C" w14:textId="77777777" w:rsidR="00CA5901" w:rsidRPr="00D11B72" w:rsidRDefault="00CA5901" w:rsidP="00D12148">
            <w:pPr>
              <w:pStyle w:val="Tabletext"/>
              <w:jc w:val="center"/>
            </w:pPr>
          </w:p>
        </w:tc>
        <w:tc>
          <w:tcPr>
            <w:tcW w:w="1134" w:type="dxa"/>
          </w:tcPr>
          <w:p w14:paraId="044D6261" w14:textId="77777777" w:rsidR="00CA5901" w:rsidRPr="00D11B72" w:rsidRDefault="00CA5901" w:rsidP="00D12148">
            <w:pPr>
              <w:pStyle w:val="Tabletext"/>
              <w:jc w:val="center"/>
            </w:pPr>
          </w:p>
        </w:tc>
      </w:tr>
      <w:tr w:rsidR="00CA5901" w:rsidRPr="00D11B72" w14:paraId="1C33C67C" w14:textId="27C3CEEC" w:rsidTr="00003356">
        <w:trPr>
          <w:jc w:val="center"/>
        </w:trPr>
        <w:tc>
          <w:tcPr>
            <w:tcW w:w="3969" w:type="dxa"/>
            <w:shd w:val="clear" w:color="auto" w:fill="auto"/>
          </w:tcPr>
          <w:p w14:paraId="2C975259" w14:textId="77777777" w:rsidR="00CA5901" w:rsidRPr="00D11B72" w:rsidRDefault="00CA5901" w:rsidP="00D12148">
            <w:pPr>
              <w:pStyle w:val="Tabletext"/>
              <w:rPr>
                <w:noProof/>
              </w:rPr>
            </w:pPr>
            <w:r w:rsidRPr="00D11B72">
              <w:rPr>
                <w:noProof/>
              </w:rPr>
              <w:t>&lt;procedure result&gt;</w:t>
            </w:r>
          </w:p>
        </w:tc>
        <w:tc>
          <w:tcPr>
            <w:tcW w:w="1134" w:type="dxa"/>
            <w:shd w:val="clear" w:color="auto" w:fill="auto"/>
          </w:tcPr>
          <w:p w14:paraId="443EF5A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63C36B" w14:textId="77777777" w:rsidR="00CA5901" w:rsidRPr="00D11B72" w:rsidRDefault="00CA5901" w:rsidP="00D12148">
            <w:pPr>
              <w:pStyle w:val="Tabletext"/>
              <w:jc w:val="center"/>
              <w:rPr>
                <w:noProof/>
              </w:rPr>
            </w:pPr>
          </w:p>
        </w:tc>
        <w:tc>
          <w:tcPr>
            <w:tcW w:w="1134" w:type="dxa"/>
            <w:shd w:val="clear" w:color="auto" w:fill="auto"/>
          </w:tcPr>
          <w:p w14:paraId="144CA3FC"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B3BB24B" w14:textId="77777777" w:rsidR="00CA5901" w:rsidRPr="00D11B72" w:rsidRDefault="00CA5901" w:rsidP="00D12148">
            <w:pPr>
              <w:pStyle w:val="Tabletext"/>
              <w:jc w:val="center"/>
            </w:pPr>
          </w:p>
        </w:tc>
        <w:tc>
          <w:tcPr>
            <w:tcW w:w="1134" w:type="dxa"/>
          </w:tcPr>
          <w:p w14:paraId="1DE6099B" w14:textId="77777777" w:rsidR="00CA5901" w:rsidRPr="00D11B72" w:rsidRDefault="00CA5901" w:rsidP="00D12148">
            <w:pPr>
              <w:pStyle w:val="Tabletext"/>
              <w:jc w:val="center"/>
            </w:pPr>
          </w:p>
        </w:tc>
      </w:tr>
      <w:tr w:rsidR="00CA5901" w:rsidRPr="00D11B72" w14:paraId="7009AE62" w14:textId="1D0B38EE" w:rsidTr="00003356">
        <w:trPr>
          <w:jc w:val="center"/>
        </w:trPr>
        <w:tc>
          <w:tcPr>
            <w:tcW w:w="3969" w:type="dxa"/>
            <w:shd w:val="clear" w:color="auto" w:fill="auto"/>
          </w:tcPr>
          <w:p w14:paraId="0952315B" w14:textId="77777777" w:rsidR="00CA5901" w:rsidRPr="00D11B72" w:rsidRDefault="00CA5901" w:rsidP="00D12148">
            <w:pPr>
              <w:pStyle w:val="Tabletext"/>
              <w:rPr>
                <w:noProof/>
              </w:rPr>
            </w:pPr>
            <w:r w:rsidRPr="00D11B72">
              <w:rPr>
                <w:noProof/>
              </w:rPr>
              <w:t>&lt;procedure signature in constraint&gt;</w:t>
            </w:r>
          </w:p>
        </w:tc>
        <w:tc>
          <w:tcPr>
            <w:tcW w:w="1134" w:type="dxa"/>
            <w:shd w:val="clear" w:color="auto" w:fill="auto"/>
          </w:tcPr>
          <w:p w14:paraId="313C2D47" w14:textId="77777777" w:rsidR="00CA5901" w:rsidRPr="00D11B72" w:rsidRDefault="00CA5901" w:rsidP="00D12148">
            <w:pPr>
              <w:pStyle w:val="Tabletext"/>
              <w:jc w:val="center"/>
              <w:rPr>
                <w:noProof/>
              </w:rPr>
            </w:pPr>
          </w:p>
        </w:tc>
        <w:tc>
          <w:tcPr>
            <w:tcW w:w="1134" w:type="dxa"/>
            <w:shd w:val="clear" w:color="auto" w:fill="auto"/>
          </w:tcPr>
          <w:p w14:paraId="6CA1BFA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4415E3B" w14:textId="77777777" w:rsidR="00CA5901" w:rsidRPr="00D11B72" w:rsidRDefault="00CA5901" w:rsidP="00D12148">
            <w:pPr>
              <w:pStyle w:val="Tabletext"/>
              <w:jc w:val="center"/>
              <w:rPr>
                <w:noProof/>
              </w:rPr>
            </w:pPr>
          </w:p>
        </w:tc>
        <w:tc>
          <w:tcPr>
            <w:tcW w:w="1134" w:type="dxa"/>
            <w:shd w:val="clear" w:color="auto" w:fill="auto"/>
          </w:tcPr>
          <w:p w14:paraId="2AC8AFB6" w14:textId="77777777" w:rsidR="00CA5901" w:rsidRPr="00D11B72" w:rsidRDefault="00CA5901" w:rsidP="00D12148">
            <w:pPr>
              <w:pStyle w:val="Tabletext"/>
              <w:jc w:val="center"/>
            </w:pPr>
          </w:p>
        </w:tc>
        <w:tc>
          <w:tcPr>
            <w:tcW w:w="1134" w:type="dxa"/>
          </w:tcPr>
          <w:p w14:paraId="5293D016" w14:textId="77777777" w:rsidR="00CA5901" w:rsidRPr="00D11B72" w:rsidRDefault="00CA5901" w:rsidP="00D12148">
            <w:pPr>
              <w:pStyle w:val="Tabletext"/>
              <w:jc w:val="center"/>
            </w:pPr>
          </w:p>
        </w:tc>
      </w:tr>
      <w:tr w:rsidR="00CA5901" w:rsidRPr="00D11B72" w14:paraId="6624A01E" w14:textId="0BA2BCBA" w:rsidTr="00003356">
        <w:trPr>
          <w:jc w:val="center"/>
        </w:trPr>
        <w:tc>
          <w:tcPr>
            <w:tcW w:w="3969" w:type="dxa"/>
            <w:shd w:val="clear" w:color="auto" w:fill="auto"/>
          </w:tcPr>
          <w:p w14:paraId="3E73DA91" w14:textId="77777777" w:rsidR="00CA5901" w:rsidRPr="00D11B72" w:rsidRDefault="00CA5901" w:rsidP="00D12148">
            <w:pPr>
              <w:pStyle w:val="Tabletext"/>
              <w:rPr>
                <w:noProof/>
              </w:rPr>
            </w:pPr>
            <w:r w:rsidRPr="00D11B72">
              <w:rPr>
                <w:noProof/>
              </w:rPr>
              <w:t>&lt;procedure signature&gt;</w:t>
            </w:r>
          </w:p>
        </w:tc>
        <w:tc>
          <w:tcPr>
            <w:tcW w:w="1134" w:type="dxa"/>
            <w:shd w:val="clear" w:color="auto" w:fill="auto"/>
          </w:tcPr>
          <w:p w14:paraId="7D94B4FA" w14:textId="77777777" w:rsidR="00CA5901" w:rsidRPr="00D11B72" w:rsidRDefault="00CA5901" w:rsidP="00D12148">
            <w:pPr>
              <w:pStyle w:val="Tabletext"/>
              <w:jc w:val="center"/>
              <w:rPr>
                <w:noProof/>
              </w:rPr>
            </w:pPr>
          </w:p>
        </w:tc>
        <w:tc>
          <w:tcPr>
            <w:tcW w:w="1134" w:type="dxa"/>
            <w:shd w:val="clear" w:color="auto" w:fill="auto"/>
          </w:tcPr>
          <w:p w14:paraId="4CEFE5E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A53141A" w14:textId="77777777" w:rsidR="00CA5901" w:rsidRPr="00D11B72" w:rsidRDefault="00CA5901" w:rsidP="00D12148">
            <w:pPr>
              <w:pStyle w:val="Tabletext"/>
              <w:jc w:val="center"/>
              <w:rPr>
                <w:noProof/>
              </w:rPr>
            </w:pPr>
          </w:p>
        </w:tc>
        <w:tc>
          <w:tcPr>
            <w:tcW w:w="1134" w:type="dxa"/>
            <w:shd w:val="clear" w:color="auto" w:fill="auto"/>
          </w:tcPr>
          <w:p w14:paraId="5036ECBB" w14:textId="77777777" w:rsidR="00CA5901" w:rsidRPr="00D11B72" w:rsidRDefault="00CA5901" w:rsidP="00D12148">
            <w:pPr>
              <w:pStyle w:val="Tabletext"/>
              <w:jc w:val="center"/>
            </w:pPr>
          </w:p>
        </w:tc>
        <w:tc>
          <w:tcPr>
            <w:tcW w:w="1134" w:type="dxa"/>
          </w:tcPr>
          <w:p w14:paraId="7D2EF226" w14:textId="77777777" w:rsidR="00CA5901" w:rsidRPr="00D11B72" w:rsidRDefault="00CA5901" w:rsidP="00D12148">
            <w:pPr>
              <w:pStyle w:val="Tabletext"/>
              <w:jc w:val="center"/>
            </w:pPr>
          </w:p>
        </w:tc>
      </w:tr>
      <w:tr w:rsidR="00CA5901" w:rsidRPr="00D11B72" w14:paraId="7C88A789" w14:textId="0D0CA00E" w:rsidTr="00003356">
        <w:trPr>
          <w:jc w:val="center"/>
        </w:trPr>
        <w:tc>
          <w:tcPr>
            <w:tcW w:w="3969" w:type="dxa"/>
            <w:shd w:val="clear" w:color="auto" w:fill="auto"/>
          </w:tcPr>
          <w:p w14:paraId="261F851A" w14:textId="77777777" w:rsidR="00CA5901" w:rsidRPr="00D11B72" w:rsidRDefault="00CA5901" w:rsidP="00D12148">
            <w:pPr>
              <w:pStyle w:val="Tabletext"/>
              <w:rPr>
                <w:noProof/>
              </w:rPr>
            </w:pPr>
            <w:r w:rsidRPr="00D11B72">
              <w:rPr>
                <w:noProof/>
              </w:rPr>
              <w:t>&lt;procedure start area&gt;</w:t>
            </w:r>
          </w:p>
        </w:tc>
        <w:tc>
          <w:tcPr>
            <w:tcW w:w="1134" w:type="dxa"/>
            <w:shd w:val="clear" w:color="auto" w:fill="auto"/>
          </w:tcPr>
          <w:p w14:paraId="224206F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A13223A"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B14F0C0" w14:textId="77777777" w:rsidR="00CA5901" w:rsidRPr="00D11B72" w:rsidRDefault="00CA5901" w:rsidP="00D12148">
            <w:pPr>
              <w:pStyle w:val="Tabletext"/>
              <w:jc w:val="center"/>
              <w:rPr>
                <w:noProof/>
              </w:rPr>
            </w:pPr>
          </w:p>
        </w:tc>
        <w:tc>
          <w:tcPr>
            <w:tcW w:w="1134" w:type="dxa"/>
            <w:shd w:val="clear" w:color="auto" w:fill="auto"/>
          </w:tcPr>
          <w:p w14:paraId="5D64BBE2" w14:textId="77777777" w:rsidR="00CA5901" w:rsidRPr="00D11B72" w:rsidRDefault="00CA5901" w:rsidP="00D12148">
            <w:pPr>
              <w:pStyle w:val="Tabletext"/>
              <w:jc w:val="center"/>
            </w:pPr>
          </w:p>
        </w:tc>
        <w:tc>
          <w:tcPr>
            <w:tcW w:w="1134" w:type="dxa"/>
          </w:tcPr>
          <w:p w14:paraId="3865037E" w14:textId="77777777" w:rsidR="00CA5901" w:rsidRPr="00D11B72" w:rsidRDefault="00CA5901" w:rsidP="00D12148">
            <w:pPr>
              <w:pStyle w:val="Tabletext"/>
              <w:jc w:val="center"/>
            </w:pPr>
          </w:p>
        </w:tc>
      </w:tr>
      <w:tr w:rsidR="00CA5901" w:rsidRPr="00D11B72" w14:paraId="09EBD5C2" w14:textId="1643BA6A" w:rsidTr="00003356">
        <w:trPr>
          <w:jc w:val="center"/>
        </w:trPr>
        <w:tc>
          <w:tcPr>
            <w:tcW w:w="3969" w:type="dxa"/>
            <w:shd w:val="clear" w:color="auto" w:fill="auto"/>
          </w:tcPr>
          <w:p w14:paraId="21903C31" w14:textId="77777777" w:rsidR="00CA5901" w:rsidRPr="00D11B72" w:rsidRDefault="00CA5901" w:rsidP="00D12148">
            <w:pPr>
              <w:pStyle w:val="Tabletext"/>
              <w:rPr>
                <w:noProof/>
              </w:rPr>
            </w:pPr>
            <w:r w:rsidRPr="00D11B72">
              <w:rPr>
                <w:noProof/>
              </w:rPr>
              <w:t>&lt;procedure start symbol&gt;</w:t>
            </w:r>
          </w:p>
        </w:tc>
        <w:tc>
          <w:tcPr>
            <w:tcW w:w="1134" w:type="dxa"/>
            <w:shd w:val="clear" w:color="auto" w:fill="auto"/>
          </w:tcPr>
          <w:p w14:paraId="3561DC5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65007AD" w14:textId="77777777" w:rsidR="00CA5901" w:rsidRPr="00D11B72" w:rsidRDefault="00CA5901" w:rsidP="00D12148">
            <w:pPr>
              <w:pStyle w:val="Tabletext"/>
              <w:jc w:val="center"/>
            </w:pPr>
          </w:p>
        </w:tc>
        <w:tc>
          <w:tcPr>
            <w:tcW w:w="1134" w:type="dxa"/>
            <w:shd w:val="clear" w:color="auto" w:fill="auto"/>
          </w:tcPr>
          <w:p w14:paraId="47431F2F" w14:textId="77777777" w:rsidR="00CA5901" w:rsidRPr="00D11B72" w:rsidRDefault="00CA5901" w:rsidP="00D12148">
            <w:pPr>
              <w:pStyle w:val="Tabletext"/>
              <w:jc w:val="center"/>
              <w:rPr>
                <w:noProof/>
              </w:rPr>
            </w:pPr>
          </w:p>
        </w:tc>
        <w:tc>
          <w:tcPr>
            <w:tcW w:w="1134" w:type="dxa"/>
            <w:shd w:val="clear" w:color="auto" w:fill="auto"/>
          </w:tcPr>
          <w:p w14:paraId="751035C6" w14:textId="77777777" w:rsidR="00CA5901" w:rsidRPr="00D11B72" w:rsidRDefault="00CA5901" w:rsidP="00D12148">
            <w:pPr>
              <w:pStyle w:val="Tabletext"/>
              <w:jc w:val="center"/>
            </w:pPr>
          </w:p>
        </w:tc>
        <w:tc>
          <w:tcPr>
            <w:tcW w:w="1134" w:type="dxa"/>
          </w:tcPr>
          <w:p w14:paraId="3F532C7B" w14:textId="77777777" w:rsidR="00CA5901" w:rsidRPr="00D11B72" w:rsidRDefault="00CA5901" w:rsidP="00D12148">
            <w:pPr>
              <w:pStyle w:val="Tabletext"/>
              <w:jc w:val="center"/>
            </w:pPr>
          </w:p>
        </w:tc>
      </w:tr>
      <w:tr w:rsidR="00CA5901" w:rsidRPr="00D11B72" w14:paraId="54954D2C" w14:textId="74DE3875" w:rsidTr="00003356">
        <w:trPr>
          <w:jc w:val="center"/>
        </w:trPr>
        <w:tc>
          <w:tcPr>
            <w:tcW w:w="3969" w:type="dxa"/>
            <w:shd w:val="clear" w:color="auto" w:fill="auto"/>
          </w:tcPr>
          <w:p w14:paraId="37742B73" w14:textId="77777777" w:rsidR="00CA5901" w:rsidRPr="00D11B72" w:rsidRDefault="00CA5901" w:rsidP="00D12148">
            <w:pPr>
              <w:pStyle w:val="Tabletext"/>
              <w:rPr>
                <w:noProof/>
              </w:rPr>
            </w:pPr>
            <w:r w:rsidRPr="00D11B72">
              <w:rPr>
                <w:noProof/>
              </w:rPr>
              <w:t>&lt;procedure symbol&gt;</w:t>
            </w:r>
          </w:p>
        </w:tc>
        <w:tc>
          <w:tcPr>
            <w:tcW w:w="1134" w:type="dxa"/>
            <w:shd w:val="clear" w:color="auto" w:fill="auto"/>
          </w:tcPr>
          <w:p w14:paraId="7EB3A88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D5617E4" w14:textId="77777777" w:rsidR="00CA5901" w:rsidRPr="00D11B72" w:rsidRDefault="00CA5901" w:rsidP="00D12148">
            <w:pPr>
              <w:pStyle w:val="Tabletext"/>
              <w:jc w:val="center"/>
            </w:pPr>
          </w:p>
        </w:tc>
        <w:tc>
          <w:tcPr>
            <w:tcW w:w="1134" w:type="dxa"/>
            <w:shd w:val="clear" w:color="auto" w:fill="auto"/>
          </w:tcPr>
          <w:p w14:paraId="7ADF6A9A" w14:textId="77777777" w:rsidR="00CA5901" w:rsidRPr="00D11B72" w:rsidRDefault="00CA5901" w:rsidP="00D12148">
            <w:pPr>
              <w:pStyle w:val="Tabletext"/>
              <w:jc w:val="center"/>
              <w:rPr>
                <w:noProof/>
              </w:rPr>
            </w:pPr>
          </w:p>
        </w:tc>
        <w:tc>
          <w:tcPr>
            <w:tcW w:w="1134" w:type="dxa"/>
            <w:shd w:val="clear" w:color="auto" w:fill="auto"/>
          </w:tcPr>
          <w:p w14:paraId="6809A1E9" w14:textId="77777777" w:rsidR="00CA5901" w:rsidRPr="00D11B72" w:rsidRDefault="00CA5901" w:rsidP="00D12148">
            <w:pPr>
              <w:pStyle w:val="Tabletext"/>
              <w:jc w:val="center"/>
            </w:pPr>
          </w:p>
        </w:tc>
        <w:tc>
          <w:tcPr>
            <w:tcW w:w="1134" w:type="dxa"/>
          </w:tcPr>
          <w:p w14:paraId="0C28CF2D" w14:textId="77777777" w:rsidR="00CA5901" w:rsidRPr="00D11B72" w:rsidRDefault="00CA5901" w:rsidP="00D12148">
            <w:pPr>
              <w:pStyle w:val="Tabletext"/>
              <w:jc w:val="center"/>
            </w:pPr>
          </w:p>
        </w:tc>
      </w:tr>
      <w:tr w:rsidR="00CA5901" w:rsidRPr="00D11B72" w14:paraId="7B3EFF8A" w14:textId="14A0AFC4" w:rsidTr="00003356">
        <w:trPr>
          <w:jc w:val="center"/>
        </w:trPr>
        <w:tc>
          <w:tcPr>
            <w:tcW w:w="3969" w:type="dxa"/>
            <w:shd w:val="clear" w:color="auto" w:fill="auto"/>
          </w:tcPr>
          <w:p w14:paraId="7EBE6F8A" w14:textId="77777777" w:rsidR="00CA5901" w:rsidRPr="00D11B72" w:rsidRDefault="00CA5901" w:rsidP="00D12148">
            <w:pPr>
              <w:pStyle w:val="Tabletext"/>
              <w:rPr>
                <w:noProof/>
              </w:rPr>
            </w:pPr>
            <w:r w:rsidRPr="00D11B72">
              <w:rPr>
                <w:noProof/>
              </w:rPr>
              <w:t>&lt;procedure text area&gt;</w:t>
            </w:r>
          </w:p>
        </w:tc>
        <w:tc>
          <w:tcPr>
            <w:tcW w:w="1134" w:type="dxa"/>
            <w:shd w:val="clear" w:color="auto" w:fill="auto"/>
          </w:tcPr>
          <w:p w14:paraId="6ACA0A2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3F542BA" w14:textId="77777777" w:rsidR="00CA5901" w:rsidRPr="00D11B72" w:rsidRDefault="00CA5901" w:rsidP="00D12148">
            <w:pPr>
              <w:pStyle w:val="Tabletext"/>
              <w:jc w:val="center"/>
            </w:pPr>
          </w:p>
        </w:tc>
        <w:tc>
          <w:tcPr>
            <w:tcW w:w="1134" w:type="dxa"/>
            <w:shd w:val="clear" w:color="auto" w:fill="auto"/>
          </w:tcPr>
          <w:p w14:paraId="530DC671" w14:textId="77777777" w:rsidR="00CA5901" w:rsidRPr="00D11B72" w:rsidRDefault="00CA5901" w:rsidP="00D12148">
            <w:pPr>
              <w:pStyle w:val="Tabletext"/>
              <w:jc w:val="center"/>
              <w:rPr>
                <w:noProof/>
              </w:rPr>
            </w:pPr>
          </w:p>
        </w:tc>
        <w:tc>
          <w:tcPr>
            <w:tcW w:w="1134" w:type="dxa"/>
            <w:shd w:val="clear" w:color="auto" w:fill="auto"/>
          </w:tcPr>
          <w:p w14:paraId="5282B3F7" w14:textId="77777777" w:rsidR="00CA5901" w:rsidRPr="00D11B72" w:rsidRDefault="00CA5901" w:rsidP="00D12148">
            <w:pPr>
              <w:pStyle w:val="Tabletext"/>
              <w:jc w:val="center"/>
            </w:pPr>
          </w:p>
        </w:tc>
        <w:tc>
          <w:tcPr>
            <w:tcW w:w="1134" w:type="dxa"/>
          </w:tcPr>
          <w:p w14:paraId="7383B171" w14:textId="77777777" w:rsidR="00CA5901" w:rsidRPr="00D11B72" w:rsidRDefault="00CA5901" w:rsidP="00D12148">
            <w:pPr>
              <w:pStyle w:val="Tabletext"/>
              <w:jc w:val="center"/>
            </w:pPr>
          </w:p>
        </w:tc>
      </w:tr>
      <w:tr w:rsidR="00CA5901" w:rsidRPr="00D11B72" w14:paraId="6584B4A0" w14:textId="1E3B2195" w:rsidTr="00003356">
        <w:trPr>
          <w:jc w:val="center"/>
        </w:trPr>
        <w:tc>
          <w:tcPr>
            <w:tcW w:w="3969" w:type="dxa"/>
            <w:shd w:val="clear" w:color="auto" w:fill="auto"/>
          </w:tcPr>
          <w:p w14:paraId="3ADE5827" w14:textId="77777777" w:rsidR="00CA5901" w:rsidRPr="00D11B72" w:rsidRDefault="00CA5901" w:rsidP="00D12148">
            <w:pPr>
              <w:pStyle w:val="Tabletext"/>
              <w:rPr>
                <w:noProof/>
              </w:rPr>
            </w:pPr>
            <w:r w:rsidRPr="00D11B72">
              <w:rPr>
                <w:noProof/>
              </w:rPr>
              <w:t>&lt;process diagram&gt;</w:t>
            </w:r>
          </w:p>
        </w:tc>
        <w:tc>
          <w:tcPr>
            <w:tcW w:w="1134" w:type="dxa"/>
            <w:shd w:val="clear" w:color="auto" w:fill="auto"/>
          </w:tcPr>
          <w:p w14:paraId="7EE8B64B" w14:textId="77777777" w:rsidR="00CA5901" w:rsidRPr="00D11B72" w:rsidRDefault="00CA5901" w:rsidP="00D12148">
            <w:pPr>
              <w:pStyle w:val="Tabletext"/>
              <w:jc w:val="center"/>
            </w:pPr>
          </w:p>
        </w:tc>
        <w:tc>
          <w:tcPr>
            <w:tcW w:w="1134" w:type="dxa"/>
            <w:shd w:val="clear" w:color="auto" w:fill="auto"/>
          </w:tcPr>
          <w:p w14:paraId="40A64B30" w14:textId="77777777" w:rsidR="00CA5901" w:rsidRPr="00D11B72" w:rsidRDefault="00CA5901" w:rsidP="00D12148">
            <w:pPr>
              <w:pStyle w:val="Tabletext"/>
              <w:jc w:val="center"/>
            </w:pPr>
          </w:p>
        </w:tc>
        <w:tc>
          <w:tcPr>
            <w:tcW w:w="1134" w:type="dxa"/>
            <w:shd w:val="clear" w:color="auto" w:fill="auto"/>
          </w:tcPr>
          <w:p w14:paraId="469F58A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193EA2" w14:textId="77777777" w:rsidR="00CA5901" w:rsidRPr="00D11B72" w:rsidRDefault="00CA5901" w:rsidP="00D12148">
            <w:pPr>
              <w:pStyle w:val="Tabletext"/>
              <w:jc w:val="center"/>
            </w:pPr>
          </w:p>
        </w:tc>
        <w:tc>
          <w:tcPr>
            <w:tcW w:w="1134" w:type="dxa"/>
          </w:tcPr>
          <w:p w14:paraId="5D840966" w14:textId="77777777" w:rsidR="00CA5901" w:rsidRPr="00D11B72" w:rsidRDefault="00CA5901" w:rsidP="00D12148">
            <w:pPr>
              <w:pStyle w:val="Tabletext"/>
              <w:jc w:val="center"/>
            </w:pPr>
          </w:p>
        </w:tc>
      </w:tr>
      <w:tr w:rsidR="00CA5901" w:rsidRPr="00D11B72" w14:paraId="4CCC9031" w14:textId="2D6977B4" w:rsidTr="00003356">
        <w:trPr>
          <w:jc w:val="center"/>
        </w:trPr>
        <w:tc>
          <w:tcPr>
            <w:tcW w:w="3969" w:type="dxa"/>
            <w:shd w:val="clear" w:color="auto" w:fill="auto"/>
          </w:tcPr>
          <w:p w14:paraId="2F124DEB" w14:textId="77777777" w:rsidR="00CA5901" w:rsidRPr="00D11B72" w:rsidRDefault="00CA5901" w:rsidP="00D12148">
            <w:pPr>
              <w:pStyle w:val="Tabletext"/>
              <w:rPr>
                <w:noProof/>
              </w:rPr>
            </w:pPr>
            <w:r w:rsidRPr="00D11B72">
              <w:rPr>
                <w:noProof/>
              </w:rPr>
              <w:t>&lt;process heading&gt;</w:t>
            </w:r>
          </w:p>
        </w:tc>
        <w:tc>
          <w:tcPr>
            <w:tcW w:w="1134" w:type="dxa"/>
            <w:shd w:val="clear" w:color="auto" w:fill="auto"/>
          </w:tcPr>
          <w:p w14:paraId="6C440A82" w14:textId="77777777" w:rsidR="00CA5901" w:rsidRPr="00D11B72" w:rsidRDefault="00CA5901" w:rsidP="00D12148">
            <w:pPr>
              <w:pStyle w:val="Tabletext"/>
              <w:jc w:val="center"/>
            </w:pPr>
          </w:p>
        </w:tc>
        <w:tc>
          <w:tcPr>
            <w:tcW w:w="1134" w:type="dxa"/>
            <w:shd w:val="clear" w:color="auto" w:fill="auto"/>
          </w:tcPr>
          <w:p w14:paraId="09540AC7" w14:textId="77777777" w:rsidR="00CA5901" w:rsidRPr="00D11B72" w:rsidRDefault="00CA5901" w:rsidP="00D12148">
            <w:pPr>
              <w:pStyle w:val="Tabletext"/>
              <w:jc w:val="center"/>
            </w:pPr>
          </w:p>
        </w:tc>
        <w:tc>
          <w:tcPr>
            <w:tcW w:w="1134" w:type="dxa"/>
            <w:shd w:val="clear" w:color="auto" w:fill="auto"/>
          </w:tcPr>
          <w:p w14:paraId="782E16F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B349F36" w14:textId="77777777" w:rsidR="00CA5901" w:rsidRPr="00D11B72" w:rsidRDefault="00CA5901" w:rsidP="00D12148">
            <w:pPr>
              <w:pStyle w:val="Tabletext"/>
              <w:jc w:val="center"/>
            </w:pPr>
          </w:p>
        </w:tc>
        <w:tc>
          <w:tcPr>
            <w:tcW w:w="1134" w:type="dxa"/>
          </w:tcPr>
          <w:p w14:paraId="42221293" w14:textId="77777777" w:rsidR="00CA5901" w:rsidRPr="00D11B72" w:rsidRDefault="00CA5901" w:rsidP="00D12148">
            <w:pPr>
              <w:pStyle w:val="Tabletext"/>
              <w:jc w:val="center"/>
            </w:pPr>
          </w:p>
        </w:tc>
      </w:tr>
      <w:tr w:rsidR="00CA5901" w:rsidRPr="00D11B72" w14:paraId="47FD6CEA" w14:textId="302F779B" w:rsidTr="00003356">
        <w:trPr>
          <w:jc w:val="center"/>
        </w:trPr>
        <w:tc>
          <w:tcPr>
            <w:tcW w:w="3969" w:type="dxa"/>
            <w:shd w:val="clear" w:color="auto" w:fill="auto"/>
          </w:tcPr>
          <w:p w14:paraId="5EC47CC5" w14:textId="77777777" w:rsidR="00CA5901" w:rsidRPr="00D11B72" w:rsidRDefault="00CA5901" w:rsidP="00D12148">
            <w:pPr>
              <w:pStyle w:val="Tabletext"/>
              <w:rPr>
                <w:noProof/>
              </w:rPr>
            </w:pPr>
            <w:r w:rsidRPr="00D11B72">
              <w:rPr>
                <w:noProof/>
              </w:rPr>
              <w:t>&lt;process page&gt;</w:t>
            </w:r>
          </w:p>
        </w:tc>
        <w:tc>
          <w:tcPr>
            <w:tcW w:w="1134" w:type="dxa"/>
            <w:shd w:val="clear" w:color="auto" w:fill="auto"/>
          </w:tcPr>
          <w:p w14:paraId="32F36AA8" w14:textId="77777777" w:rsidR="00CA5901" w:rsidRPr="00D11B72" w:rsidRDefault="00CA5901" w:rsidP="00D12148">
            <w:pPr>
              <w:pStyle w:val="Tabletext"/>
              <w:jc w:val="center"/>
            </w:pPr>
          </w:p>
        </w:tc>
        <w:tc>
          <w:tcPr>
            <w:tcW w:w="1134" w:type="dxa"/>
            <w:shd w:val="clear" w:color="auto" w:fill="auto"/>
          </w:tcPr>
          <w:p w14:paraId="3F4F87BF" w14:textId="77777777" w:rsidR="00CA5901" w:rsidRPr="00D11B72" w:rsidRDefault="00CA5901" w:rsidP="00D12148">
            <w:pPr>
              <w:pStyle w:val="Tabletext"/>
              <w:jc w:val="center"/>
            </w:pPr>
          </w:p>
        </w:tc>
        <w:tc>
          <w:tcPr>
            <w:tcW w:w="1134" w:type="dxa"/>
            <w:shd w:val="clear" w:color="auto" w:fill="auto"/>
          </w:tcPr>
          <w:p w14:paraId="6917869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94729B" w14:textId="77777777" w:rsidR="00CA5901" w:rsidRPr="00D11B72" w:rsidRDefault="00CA5901" w:rsidP="00D12148">
            <w:pPr>
              <w:pStyle w:val="Tabletext"/>
              <w:jc w:val="center"/>
            </w:pPr>
          </w:p>
        </w:tc>
        <w:tc>
          <w:tcPr>
            <w:tcW w:w="1134" w:type="dxa"/>
          </w:tcPr>
          <w:p w14:paraId="280C45DC" w14:textId="77777777" w:rsidR="00CA5901" w:rsidRPr="00D11B72" w:rsidRDefault="00CA5901" w:rsidP="00D12148">
            <w:pPr>
              <w:pStyle w:val="Tabletext"/>
              <w:jc w:val="center"/>
            </w:pPr>
          </w:p>
        </w:tc>
      </w:tr>
      <w:tr w:rsidR="00CA5901" w:rsidRPr="00D11B72" w14:paraId="672C966E" w14:textId="79E0C682" w:rsidTr="00003356">
        <w:trPr>
          <w:jc w:val="center"/>
        </w:trPr>
        <w:tc>
          <w:tcPr>
            <w:tcW w:w="3969" w:type="dxa"/>
            <w:shd w:val="clear" w:color="auto" w:fill="auto"/>
          </w:tcPr>
          <w:p w14:paraId="60482738" w14:textId="77777777" w:rsidR="00CA5901" w:rsidRPr="00D11B72" w:rsidRDefault="00CA5901" w:rsidP="00D12148">
            <w:pPr>
              <w:pStyle w:val="Tabletext"/>
              <w:rPr>
                <w:noProof/>
              </w:rPr>
            </w:pPr>
            <w:r w:rsidRPr="00D11B72">
              <w:rPr>
                <w:noProof/>
              </w:rPr>
              <w:t>&lt;process reference area&gt;</w:t>
            </w:r>
          </w:p>
        </w:tc>
        <w:tc>
          <w:tcPr>
            <w:tcW w:w="1134" w:type="dxa"/>
            <w:shd w:val="clear" w:color="auto" w:fill="auto"/>
          </w:tcPr>
          <w:p w14:paraId="4B1583DB" w14:textId="77777777" w:rsidR="00CA5901" w:rsidRPr="00D11B72" w:rsidRDefault="00CA5901" w:rsidP="00D12148">
            <w:pPr>
              <w:pStyle w:val="Tabletext"/>
              <w:jc w:val="center"/>
            </w:pPr>
          </w:p>
        </w:tc>
        <w:tc>
          <w:tcPr>
            <w:tcW w:w="1134" w:type="dxa"/>
            <w:shd w:val="clear" w:color="auto" w:fill="auto"/>
          </w:tcPr>
          <w:p w14:paraId="137053B6" w14:textId="77777777" w:rsidR="00CA5901" w:rsidRPr="00D11B72" w:rsidRDefault="00CA5901" w:rsidP="00D12148">
            <w:pPr>
              <w:pStyle w:val="Tabletext"/>
              <w:jc w:val="center"/>
            </w:pPr>
          </w:p>
        </w:tc>
        <w:tc>
          <w:tcPr>
            <w:tcW w:w="1134" w:type="dxa"/>
            <w:shd w:val="clear" w:color="auto" w:fill="auto"/>
          </w:tcPr>
          <w:p w14:paraId="574816D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3A189B5" w14:textId="77777777" w:rsidR="00CA5901" w:rsidRPr="00D11B72" w:rsidRDefault="00CA5901" w:rsidP="00D12148">
            <w:pPr>
              <w:pStyle w:val="Tabletext"/>
              <w:jc w:val="center"/>
            </w:pPr>
          </w:p>
        </w:tc>
        <w:tc>
          <w:tcPr>
            <w:tcW w:w="1134" w:type="dxa"/>
          </w:tcPr>
          <w:p w14:paraId="3F2C7545" w14:textId="77777777" w:rsidR="00CA5901" w:rsidRPr="00D11B72" w:rsidRDefault="00CA5901" w:rsidP="00D12148">
            <w:pPr>
              <w:pStyle w:val="Tabletext"/>
              <w:jc w:val="center"/>
            </w:pPr>
          </w:p>
        </w:tc>
      </w:tr>
      <w:tr w:rsidR="00CA5901" w:rsidRPr="00D11B72" w14:paraId="0B92D24E" w14:textId="279B9E47" w:rsidTr="00003356">
        <w:trPr>
          <w:jc w:val="center"/>
        </w:trPr>
        <w:tc>
          <w:tcPr>
            <w:tcW w:w="3969" w:type="dxa"/>
            <w:shd w:val="clear" w:color="auto" w:fill="auto"/>
          </w:tcPr>
          <w:p w14:paraId="3493E436" w14:textId="77777777" w:rsidR="00CA5901" w:rsidRPr="00D11B72" w:rsidRDefault="00CA5901" w:rsidP="00D12148">
            <w:pPr>
              <w:pStyle w:val="Tabletext"/>
              <w:rPr>
                <w:noProof/>
              </w:rPr>
            </w:pPr>
            <w:r w:rsidRPr="00D11B72">
              <w:rPr>
                <w:noProof/>
              </w:rPr>
              <w:t>&lt;process reference&gt;</w:t>
            </w:r>
          </w:p>
        </w:tc>
        <w:tc>
          <w:tcPr>
            <w:tcW w:w="1134" w:type="dxa"/>
            <w:shd w:val="clear" w:color="auto" w:fill="auto"/>
          </w:tcPr>
          <w:p w14:paraId="28A6B4D3" w14:textId="77777777" w:rsidR="00CA5901" w:rsidRPr="00D11B72" w:rsidRDefault="00CA5901" w:rsidP="00D12148">
            <w:pPr>
              <w:pStyle w:val="Tabletext"/>
              <w:jc w:val="center"/>
            </w:pPr>
          </w:p>
        </w:tc>
        <w:tc>
          <w:tcPr>
            <w:tcW w:w="1134" w:type="dxa"/>
            <w:shd w:val="clear" w:color="auto" w:fill="auto"/>
          </w:tcPr>
          <w:p w14:paraId="1E73C7E3" w14:textId="77777777" w:rsidR="00CA5901" w:rsidRPr="00D11B72" w:rsidRDefault="00CA5901" w:rsidP="00D12148">
            <w:pPr>
              <w:pStyle w:val="Tabletext"/>
              <w:jc w:val="center"/>
            </w:pPr>
          </w:p>
        </w:tc>
        <w:tc>
          <w:tcPr>
            <w:tcW w:w="1134" w:type="dxa"/>
            <w:shd w:val="clear" w:color="auto" w:fill="auto"/>
          </w:tcPr>
          <w:p w14:paraId="5AC8230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AF3F1DF" w14:textId="77777777" w:rsidR="00CA5901" w:rsidRPr="00D11B72" w:rsidRDefault="00CA5901" w:rsidP="00D12148">
            <w:pPr>
              <w:pStyle w:val="Tabletext"/>
              <w:jc w:val="center"/>
            </w:pPr>
          </w:p>
        </w:tc>
        <w:tc>
          <w:tcPr>
            <w:tcW w:w="1134" w:type="dxa"/>
          </w:tcPr>
          <w:p w14:paraId="1813C4D7" w14:textId="77777777" w:rsidR="00CA5901" w:rsidRPr="00D11B72" w:rsidRDefault="00CA5901" w:rsidP="00D12148">
            <w:pPr>
              <w:pStyle w:val="Tabletext"/>
              <w:jc w:val="center"/>
            </w:pPr>
          </w:p>
        </w:tc>
      </w:tr>
      <w:tr w:rsidR="00CA5901" w:rsidRPr="00D11B72" w14:paraId="38692776" w14:textId="497324AD" w:rsidTr="00003356">
        <w:trPr>
          <w:jc w:val="center"/>
        </w:trPr>
        <w:tc>
          <w:tcPr>
            <w:tcW w:w="3969" w:type="dxa"/>
            <w:shd w:val="clear" w:color="auto" w:fill="auto"/>
          </w:tcPr>
          <w:p w14:paraId="1A9AA918" w14:textId="77777777" w:rsidR="00CA5901" w:rsidRPr="00D11B72" w:rsidRDefault="00CA5901" w:rsidP="00D12148">
            <w:pPr>
              <w:pStyle w:val="Tabletext"/>
              <w:rPr>
                <w:noProof/>
              </w:rPr>
            </w:pPr>
            <w:r w:rsidRPr="00D11B72">
              <w:rPr>
                <w:noProof/>
              </w:rPr>
              <w:t>&lt;process symbol&gt;</w:t>
            </w:r>
          </w:p>
        </w:tc>
        <w:tc>
          <w:tcPr>
            <w:tcW w:w="1134" w:type="dxa"/>
            <w:shd w:val="clear" w:color="auto" w:fill="auto"/>
          </w:tcPr>
          <w:p w14:paraId="3A55BE6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6758614" w14:textId="77777777" w:rsidR="00CA5901" w:rsidRPr="00D11B72" w:rsidRDefault="00CA5901" w:rsidP="00D12148">
            <w:pPr>
              <w:pStyle w:val="Tabletext"/>
              <w:jc w:val="center"/>
            </w:pPr>
          </w:p>
        </w:tc>
        <w:tc>
          <w:tcPr>
            <w:tcW w:w="1134" w:type="dxa"/>
            <w:shd w:val="clear" w:color="auto" w:fill="auto"/>
          </w:tcPr>
          <w:p w14:paraId="65A563E3" w14:textId="77777777" w:rsidR="00CA5901" w:rsidRPr="00D11B72" w:rsidRDefault="00CA5901" w:rsidP="00D12148">
            <w:pPr>
              <w:pStyle w:val="Tabletext"/>
              <w:jc w:val="center"/>
              <w:rPr>
                <w:noProof/>
              </w:rPr>
            </w:pPr>
          </w:p>
        </w:tc>
        <w:tc>
          <w:tcPr>
            <w:tcW w:w="1134" w:type="dxa"/>
            <w:shd w:val="clear" w:color="auto" w:fill="auto"/>
          </w:tcPr>
          <w:p w14:paraId="14F5E544" w14:textId="77777777" w:rsidR="00CA5901" w:rsidRPr="00D11B72" w:rsidRDefault="00CA5901" w:rsidP="00D12148">
            <w:pPr>
              <w:pStyle w:val="Tabletext"/>
              <w:jc w:val="center"/>
            </w:pPr>
          </w:p>
        </w:tc>
        <w:tc>
          <w:tcPr>
            <w:tcW w:w="1134" w:type="dxa"/>
          </w:tcPr>
          <w:p w14:paraId="6152E001" w14:textId="77777777" w:rsidR="00CA5901" w:rsidRPr="00D11B72" w:rsidRDefault="00CA5901" w:rsidP="00D12148">
            <w:pPr>
              <w:pStyle w:val="Tabletext"/>
              <w:jc w:val="center"/>
            </w:pPr>
          </w:p>
        </w:tc>
      </w:tr>
      <w:tr w:rsidR="00CA5901" w:rsidRPr="00D11B72" w14:paraId="07F89F6E" w14:textId="43687A6D" w:rsidTr="00003356">
        <w:trPr>
          <w:jc w:val="center"/>
        </w:trPr>
        <w:tc>
          <w:tcPr>
            <w:tcW w:w="3969" w:type="dxa"/>
            <w:shd w:val="clear" w:color="auto" w:fill="auto"/>
          </w:tcPr>
          <w:p w14:paraId="351BB7D4" w14:textId="77777777" w:rsidR="00CA5901" w:rsidRPr="00D11B72" w:rsidRDefault="00CA5901" w:rsidP="00D12148">
            <w:pPr>
              <w:pStyle w:val="Tabletext"/>
              <w:rPr>
                <w:noProof/>
              </w:rPr>
            </w:pPr>
            <w:r w:rsidRPr="00D11B72">
              <w:rPr>
                <w:noProof/>
              </w:rPr>
              <w:t>&lt;process type diagram&gt;</w:t>
            </w:r>
          </w:p>
        </w:tc>
        <w:tc>
          <w:tcPr>
            <w:tcW w:w="1134" w:type="dxa"/>
            <w:shd w:val="clear" w:color="auto" w:fill="auto"/>
          </w:tcPr>
          <w:p w14:paraId="0368115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A6D06F9" w14:textId="77777777" w:rsidR="00CA5901" w:rsidRPr="00D11B72" w:rsidRDefault="00CA5901" w:rsidP="00D12148">
            <w:pPr>
              <w:pStyle w:val="Tabletext"/>
              <w:jc w:val="center"/>
            </w:pPr>
          </w:p>
        </w:tc>
        <w:tc>
          <w:tcPr>
            <w:tcW w:w="1134" w:type="dxa"/>
            <w:shd w:val="clear" w:color="auto" w:fill="auto"/>
          </w:tcPr>
          <w:p w14:paraId="53B1614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6EE1DC3" w14:textId="77777777" w:rsidR="00CA5901" w:rsidRPr="00D11B72" w:rsidRDefault="00CA5901" w:rsidP="00D12148">
            <w:pPr>
              <w:pStyle w:val="Tabletext"/>
              <w:jc w:val="center"/>
            </w:pPr>
          </w:p>
        </w:tc>
        <w:tc>
          <w:tcPr>
            <w:tcW w:w="1134" w:type="dxa"/>
          </w:tcPr>
          <w:p w14:paraId="1A2D8F4D" w14:textId="77777777" w:rsidR="00CA5901" w:rsidRPr="00D11B72" w:rsidRDefault="00CA5901" w:rsidP="00D12148">
            <w:pPr>
              <w:pStyle w:val="Tabletext"/>
              <w:jc w:val="center"/>
            </w:pPr>
          </w:p>
        </w:tc>
      </w:tr>
      <w:tr w:rsidR="00CA5901" w:rsidRPr="00D11B72" w14:paraId="050B23F7" w14:textId="60DF3F6F" w:rsidTr="00003356">
        <w:trPr>
          <w:jc w:val="center"/>
        </w:trPr>
        <w:tc>
          <w:tcPr>
            <w:tcW w:w="3969" w:type="dxa"/>
            <w:shd w:val="clear" w:color="auto" w:fill="auto"/>
          </w:tcPr>
          <w:p w14:paraId="6808ED6A" w14:textId="77777777" w:rsidR="00CA5901" w:rsidRPr="00D11B72" w:rsidRDefault="00CA5901" w:rsidP="00D12148">
            <w:pPr>
              <w:pStyle w:val="Tabletext"/>
              <w:rPr>
                <w:noProof/>
              </w:rPr>
            </w:pPr>
            <w:r w:rsidRPr="00D11B72">
              <w:rPr>
                <w:noProof/>
              </w:rPr>
              <w:t>&lt;process type heading&gt;</w:t>
            </w:r>
          </w:p>
        </w:tc>
        <w:tc>
          <w:tcPr>
            <w:tcW w:w="1134" w:type="dxa"/>
            <w:shd w:val="clear" w:color="auto" w:fill="auto"/>
          </w:tcPr>
          <w:p w14:paraId="3988ED0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4F9E023" w14:textId="77777777" w:rsidR="00CA5901" w:rsidRPr="00D11B72" w:rsidRDefault="00CA5901" w:rsidP="00D12148">
            <w:pPr>
              <w:pStyle w:val="Tabletext"/>
              <w:jc w:val="center"/>
            </w:pPr>
          </w:p>
        </w:tc>
        <w:tc>
          <w:tcPr>
            <w:tcW w:w="1134" w:type="dxa"/>
            <w:shd w:val="clear" w:color="auto" w:fill="auto"/>
          </w:tcPr>
          <w:p w14:paraId="11187A35" w14:textId="77777777" w:rsidR="00CA5901" w:rsidRPr="00D11B72" w:rsidRDefault="00CA5901" w:rsidP="00D12148">
            <w:pPr>
              <w:pStyle w:val="Tabletext"/>
              <w:jc w:val="center"/>
              <w:rPr>
                <w:noProof/>
              </w:rPr>
            </w:pPr>
          </w:p>
        </w:tc>
        <w:tc>
          <w:tcPr>
            <w:tcW w:w="1134" w:type="dxa"/>
            <w:shd w:val="clear" w:color="auto" w:fill="auto"/>
          </w:tcPr>
          <w:p w14:paraId="7314EE69" w14:textId="77777777" w:rsidR="00CA5901" w:rsidRPr="00D11B72" w:rsidRDefault="00CA5901" w:rsidP="00D12148">
            <w:pPr>
              <w:pStyle w:val="Tabletext"/>
              <w:jc w:val="center"/>
            </w:pPr>
          </w:p>
        </w:tc>
        <w:tc>
          <w:tcPr>
            <w:tcW w:w="1134" w:type="dxa"/>
          </w:tcPr>
          <w:p w14:paraId="6F916395" w14:textId="77777777" w:rsidR="00CA5901" w:rsidRPr="00D11B72" w:rsidRDefault="00CA5901" w:rsidP="00D12148">
            <w:pPr>
              <w:pStyle w:val="Tabletext"/>
              <w:jc w:val="center"/>
            </w:pPr>
          </w:p>
        </w:tc>
      </w:tr>
      <w:tr w:rsidR="00CA5901" w:rsidRPr="00D11B72" w14:paraId="4FE66830" w14:textId="37A6384D" w:rsidTr="00003356">
        <w:trPr>
          <w:jc w:val="center"/>
        </w:trPr>
        <w:tc>
          <w:tcPr>
            <w:tcW w:w="3969" w:type="dxa"/>
            <w:shd w:val="clear" w:color="auto" w:fill="auto"/>
          </w:tcPr>
          <w:p w14:paraId="176F6AEA" w14:textId="77777777" w:rsidR="00CA5901" w:rsidRPr="00D11B72" w:rsidRDefault="00CA5901" w:rsidP="00D12148">
            <w:pPr>
              <w:pStyle w:val="Tabletext"/>
              <w:rPr>
                <w:noProof/>
              </w:rPr>
            </w:pPr>
            <w:r w:rsidRPr="00D11B72">
              <w:rPr>
                <w:noProof/>
              </w:rPr>
              <w:t>&lt;process type page&gt;</w:t>
            </w:r>
          </w:p>
        </w:tc>
        <w:tc>
          <w:tcPr>
            <w:tcW w:w="1134" w:type="dxa"/>
            <w:shd w:val="clear" w:color="auto" w:fill="auto"/>
          </w:tcPr>
          <w:p w14:paraId="28653E9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20024C" w14:textId="77777777" w:rsidR="00CA5901" w:rsidRPr="00D11B72" w:rsidRDefault="00CA5901" w:rsidP="00D12148">
            <w:pPr>
              <w:pStyle w:val="Tabletext"/>
              <w:jc w:val="center"/>
            </w:pPr>
          </w:p>
        </w:tc>
        <w:tc>
          <w:tcPr>
            <w:tcW w:w="1134" w:type="dxa"/>
            <w:shd w:val="clear" w:color="auto" w:fill="auto"/>
          </w:tcPr>
          <w:p w14:paraId="1A0501B7" w14:textId="77777777" w:rsidR="00CA5901" w:rsidRPr="00D11B72" w:rsidRDefault="00CA5901" w:rsidP="00D12148">
            <w:pPr>
              <w:pStyle w:val="Tabletext"/>
              <w:jc w:val="center"/>
              <w:rPr>
                <w:noProof/>
              </w:rPr>
            </w:pPr>
          </w:p>
        </w:tc>
        <w:tc>
          <w:tcPr>
            <w:tcW w:w="1134" w:type="dxa"/>
            <w:shd w:val="clear" w:color="auto" w:fill="auto"/>
          </w:tcPr>
          <w:p w14:paraId="4D1F96BB" w14:textId="77777777" w:rsidR="00CA5901" w:rsidRPr="00D11B72" w:rsidRDefault="00CA5901" w:rsidP="00D12148">
            <w:pPr>
              <w:pStyle w:val="Tabletext"/>
              <w:jc w:val="center"/>
            </w:pPr>
          </w:p>
        </w:tc>
        <w:tc>
          <w:tcPr>
            <w:tcW w:w="1134" w:type="dxa"/>
          </w:tcPr>
          <w:p w14:paraId="7ECAAE79" w14:textId="77777777" w:rsidR="00CA5901" w:rsidRPr="00D11B72" w:rsidRDefault="00CA5901" w:rsidP="00D12148">
            <w:pPr>
              <w:pStyle w:val="Tabletext"/>
              <w:jc w:val="center"/>
            </w:pPr>
          </w:p>
        </w:tc>
      </w:tr>
      <w:tr w:rsidR="00CA5901" w:rsidRPr="00D11B72" w14:paraId="79A5660C" w14:textId="40944341" w:rsidTr="00003356">
        <w:trPr>
          <w:jc w:val="center"/>
        </w:trPr>
        <w:tc>
          <w:tcPr>
            <w:tcW w:w="3969" w:type="dxa"/>
            <w:shd w:val="clear" w:color="auto" w:fill="auto"/>
          </w:tcPr>
          <w:p w14:paraId="5537D4A0" w14:textId="77777777" w:rsidR="00CA5901" w:rsidRPr="00D11B72" w:rsidRDefault="00CA5901" w:rsidP="00D12148">
            <w:pPr>
              <w:pStyle w:val="Tabletext"/>
              <w:rPr>
                <w:noProof/>
              </w:rPr>
            </w:pPr>
            <w:r w:rsidRPr="00D11B72">
              <w:rPr>
                <w:noProof/>
              </w:rPr>
              <w:t>&lt;process type reference area&gt;</w:t>
            </w:r>
          </w:p>
        </w:tc>
        <w:tc>
          <w:tcPr>
            <w:tcW w:w="1134" w:type="dxa"/>
            <w:shd w:val="clear" w:color="auto" w:fill="auto"/>
          </w:tcPr>
          <w:p w14:paraId="59E4DA2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914CA7" w14:textId="77777777" w:rsidR="00CA5901" w:rsidRPr="00D11B72" w:rsidRDefault="00CA5901" w:rsidP="00D12148">
            <w:pPr>
              <w:pStyle w:val="Tabletext"/>
              <w:jc w:val="center"/>
            </w:pPr>
          </w:p>
        </w:tc>
        <w:tc>
          <w:tcPr>
            <w:tcW w:w="1134" w:type="dxa"/>
            <w:shd w:val="clear" w:color="auto" w:fill="auto"/>
          </w:tcPr>
          <w:p w14:paraId="503677A3"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498814E" w14:textId="77777777" w:rsidR="00CA5901" w:rsidRPr="00D11B72" w:rsidRDefault="00CA5901" w:rsidP="00D12148">
            <w:pPr>
              <w:pStyle w:val="Tabletext"/>
              <w:jc w:val="center"/>
            </w:pPr>
          </w:p>
        </w:tc>
        <w:tc>
          <w:tcPr>
            <w:tcW w:w="1134" w:type="dxa"/>
          </w:tcPr>
          <w:p w14:paraId="12E4F2A7" w14:textId="77777777" w:rsidR="00CA5901" w:rsidRPr="00D11B72" w:rsidRDefault="00CA5901" w:rsidP="00D12148">
            <w:pPr>
              <w:pStyle w:val="Tabletext"/>
              <w:jc w:val="center"/>
            </w:pPr>
          </w:p>
        </w:tc>
      </w:tr>
      <w:tr w:rsidR="00CA5901" w:rsidRPr="00D11B72" w14:paraId="379940B1" w14:textId="743DA291" w:rsidTr="00003356">
        <w:trPr>
          <w:jc w:val="center"/>
        </w:trPr>
        <w:tc>
          <w:tcPr>
            <w:tcW w:w="3969" w:type="dxa"/>
            <w:shd w:val="clear" w:color="auto" w:fill="auto"/>
          </w:tcPr>
          <w:p w14:paraId="5948DCF5" w14:textId="77777777" w:rsidR="00CA5901" w:rsidRPr="00D11B72" w:rsidRDefault="00CA5901" w:rsidP="00D12148">
            <w:pPr>
              <w:pStyle w:val="Tabletext"/>
              <w:rPr>
                <w:noProof/>
              </w:rPr>
            </w:pPr>
            <w:r w:rsidRPr="00D11B72">
              <w:rPr>
                <w:noProof/>
              </w:rPr>
              <w:t>&lt;process type reference&gt;</w:t>
            </w:r>
          </w:p>
        </w:tc>
        <w:tc>
          <w:tcPr>
            <w:tcW w:w="1134" w:type="dxa"/>
            <w:shd w:val="clear" w:color="auto" w:fill="auto"/>
          </w:tcPr>
          <w:p w14:paraId="5B5193EB" w14:textId="77777777" w:rsidR="00CA5901" w:rsidRPr="00D11B72" w:rsidRDefault="00CA5901" w:rsidP="00D12148">
            <w:pPr>
              <w:pStyle w:val="Tabletext"/>
              <w:jc w:val="center"/>
              <w:rPr>
                <w:noProof/>
              </w:rPr>
            </w:pPr>
          </w:p>
        </w:tc>
        <w:tc>
          <w:tcPr>
            <w:tcW w:w="1134" w:type="dxa"/>
            <w:shd w:val="clear" w:color="auto" w:fill="auto"/>
          </w:tcPr>
          <w:p w14:paraId="63A4944E" w14:textId="77777777" w:rsidR="00CA5901" w:rsidRPr="00D11B72" w:rsidRDefault="00CA5901" w:rsidP="00D12148">
            <w:pPr>
              <w:pStyle w:val="Tabletext"/>
              <w:jc w:val="center"/>
            </w:pPr>
          </w:p>
        </w:tc>
        <w:tc>
          <w:tcPr>
            <w:tcW w:w="1134" w:type="dxa"/>
            <w:shd w:val="clear" w:color="auto" w:fill="auto"/>
          </w:tcPr>
          <w:p w14:paraId="3BDA70C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625EA45" w14:textId="77777777" w:rsidR="00CA5901" w:rsidRPr="00D11B72" w:rsidRDefault="00CA5901" w:rsidP="00D12148">
            <w:pPr>
              <w:pStyle w:val="Tabletext"/>
              <w:jc w:val="center"/>
            </w:pPr>
          </w:p>
        </w:tc>
        <w:tc>
          <w:tcPr>
            <w:tcW w:w="1134" w:type="dxa"/>
          </w:tcPr>
          <w:p w14:paraId="7B9293D3" w14:textId="77777777" w:rsidR="00CA5901" w:rsidRPr="00D11B72" w:rsidRDefault="00CA5901" w:rsidP="00D12148">
            <w:pPr>
              <w:pStyle w:val="Tabletext"/>
              <w:jc w:val="center"/>
            </w:pPr>
          </w:p>
        </w:tc>
      </w:tr>
      <w:tr w:rsidR="00CA5901" w:rsidRPr="00D11B72" w14:paraId="5C979D78" w14:textId="413E0F4C" w:rsidTr="00003356">
        <w:trPr>
          <w:jc w:val="center"/>
        </w:trPr>
        <w:tc>
          <w:tcPr>
            <w:tcW w:w="3969" w:type="dxa"/>
            <w:shd w:val="clear" w:color="auto" w:fill="auto"/>
          </w:tcPr>
          <w:p w14:paraId="0D53A829" w14:textId="77777777" w:rsidR="00CA5901" w:rsidRPr="00D11B72" w:rsidRDefault="00CA5901" w:rsidP="00D12148">
            <w:pPr>
              <w:pStyle w:val="Tabletext"/>
              <w:rPr>
                <w:noProof/>
              </w:rPr>
            </w:pPr>
            <w:r w:rsidRPr="00D11B72">
              <w:rPr>
                <w:noProof/>
              </w:rPr>
              <w:t>&lt;process type symbol&gt;</w:t>
            </w:r>
          </w:p>
        </w:tc>
        <w:tc>
          <w:tcPr>
            <w:tcW w:w="1134" w:type="dxa"/>
            <w:shd w:val="clear" w:color="auto" w:fill="auto"/>
          </w:tcPr>
          <w:p w14:paraId="5D66E8E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0021F71" w14:textId="77777777" w:rsidR="00CA5901" w:rsidRPr="00D11B72" w:rsidRDefault="00CA5901" w:rsidP="00D12148">
            <w:pPr>
              <w:pStyle w:val="Tabletext"/>
              <w:jc w:val="center"/>
            </w:pPr>
          </w:p>
        </w:tc>
        <w:tc>
          <w:tcPr>
            <w:tcW w:w="1134" w:type="dxa"/>
            <w:shd w:val="clear" w:color="auto" w:fill="auto"/>
          </w:tcPr>
          <w:p w14:paraId="7C7D01FF" w14:textId="77777777" w:rsidR="00CA5901" w:rsidRPr="00D11B72" w:rsidRDefault="00CA5901" w:rsidP="00D12148">
            <w:pPr>
              <w:pStyle w:val="Tabletext"/>
              <w:jc w:val="center"/>
              <w:rPr>
                <w:noProof/>
              </w:rPr>
            </w:pPr>
          </w:p>
        </w:tc>
        <w:tc>
          <w:tcPr>
            <w:tcW w:w="1134" w:type="dxa"/>
            <w:shd w:val="clear" w:color="auto" w:fill="auto"/>
          </w:tcPr>
          <w:p w14:paraId="62C28C92" w14:textId="77777777" w:rsidR="00CA5901" w:rsidRPr="00D11B72" w:rsidRDefault="00CA5901" w:rsidP="00D12148">
            <w:pPr>
              <w:pStyle w:val="Tabletext"/>
              <w:jc w:val="center"/>
            </w:pPr>
          </w:p>
        </w:tc>
        <w:tc>
          <w:tcPr>
            <w:tcW w:w="1134" w:type="dxa"/>
          </w:tcPr>
          <w:p w14:paraId="04DDA404" w14:textId="77777777" w:rsidR="00CA5901" w:rsidRPr="00D11B72" w:rsidRDefault="00CA5901" w:rsidP="00D12148">
            <w:pPr>
              <w:pStyle w:val="Tabletext"/>
              <w:jc w:val="center"/>
            </w:pPr>
          </w:p>
        </w:tc>
      </w:tr>
      <w:tr w:rsidR="00CA5901" w:rsidRPr="00D11B72" w14:paraId="5F3EA1CF" w14:textId="45E9D2EB" w:rsidTr="00003356">
        <w:trPr>
          <w:jc w:val="center"/>
        </w:trPr>
        <w:tc>
          <w:tcPr>
            <w:tcW w:w="3969" w:type="dxa"/>
            <w:shd w:val="clear" w:color="auto" w:fill="auto"/>
          </w:tcPr>
          <w:p w14:paraId="3F80FC08" w14:textId="77777777" w:rsidR="00CA5901" w:rsidRPr="00D11B72" w:rsidRDefault="00CA5901" w:rsidP="00D12148">
            <w:pPr>
              <w:pStyle w:val="Tabletext"/>
              <w:rPr>
                <w:noProof/>
              </w:rPr>
            </w:pPr>
            <w:r w:rsidRPr="00D11B72">
              <w:rPr>
                <w:noProof/>
              </w:rPr>
              <w:t>&lt;provided expression&gt;</w:t>
            </w:r>
          </w:p>
        </w:tc>
        <w:tc>
          <w:tcPr>
            <w:tcW w:w="1134" w:type="dxa"/>
            <w:shd w:val="clear" w:color="auto" w:fill="auto"/>
          </w:tcPr>
          <w:p w14:paraId="525186E9" w14:textId="77777777" w:rsidR="00CA5901" w:rsidRPr="00D11B72" w:rsidRDefault="00CA5901" w:rsidP="00D12148">
            <w:pPr>
              <w:pStyle w:val="Tabletext"/>
              <w:jc w:val="center"/>
              <w:rPr>
                <w:noProof/>
              </w:rPr>
            </w:pPr>
          </w:p>
        </w:tc>
        <w:tc>
          <w:tcPr>
            <w:tcW w:w="1134" w:type="dxa"/>
            <w:shd w:val="clear" w:color="auto" w:fill="auto"/>
          </w:tcPr>
          <w:p w14:paraId="1CB187D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1B50BDC" w14:textId="77777777" w:rsidR="00CA5901" w:rsidRPr="00D11B72" w:rsidRDefault="00CA5901" w:rsidP="00D12148">
            <w:pPr>
              <w:pStyle w:val="Tabletext"/>
              <w:jc w:val="center"/>
              <w:rPr>
                <w:noProof/>
              </w:rPr>
            </w:pPr>
          </w:p>
        </w:tc>
        <w:tc>
          <w:tcPr>
            <w:tcW w:w="1134" w:type="dxa"/>
            <w:shd w:val="clear" w:color="auto" w:fill="auto"/>
          </w:tcPr>
          <w:p w14:paraId="7994DF12" w14:textId="77777777" w:rsidR="00CA5901" w:rsidRPr="00D11B72" w:rsidRDefault="00CA5901" w:rsidP="00D12148">
            <w:pPr>
              <w:pStyle w:val="Tabletext"/>
              <w:jc w:val="center"/>
            </w:pPr>
          </w:p>
        </w:tc>
        <w:tc>
          <w:tcPr>
            <w:tcW w:w="1134" w:type="dxa"/>
          </w:tcPr>
          <w:p w14:paraId="364D5451" w14:textId="77777777" w:rsidR="00CA5901" w:rsidRPr="00D11B72" w:rsidRDefault="00CA5901" w:rsidP="00D12148">
            <w:pPr>
              <w:pStyle w:val="Tabletext"/>
              <w:jc w:val="center"/>
            </w:pPr>
          </w:p>
        </w:tc>
      </w:tr>
      <w:tr w:rsidR="00CA5901" w:rsidRPr="00D11B72" w14:paraId="4460CFE7" w14:textId="4FA88430" w:rsidTr="00003356">
        <w:trPr>
          <w:jc w:val="center"/>
        </w:trPr>
        <w:tc>
          <w:tcPr>
            <w:tcW w:w="3969" w:type="dxa"/>
            <w:shd w:val="clear" w:color="auto" w:fill="auto"/>
          </w:tcPr>
          <w:p w14:paraId="00D26E2D" w14:textId="77777777" w:rsidR="00CA5901" w:rsidRPr="00D11B72" w:rsidRDefault="00CA5901" w:rsidP="00D12148">
            <w:pPr>
              <w:pStyle w:val="Tabletext"/>
              <w:rPr>
                <w:noProof/>
              </w:rPr>
            </w:pPr>
            <w:r w:rsidRPr="00D11B72">
              <w:rPr>
                <w:noProof/>
              </w:rPr>
              <w:t>&lt;qualifier begin sign&gt;</w:t>
            </w:r>
          </w:p>
        </w:tc>
        <w:tc>
          <w:tcPr>
            <w:tcW w:w="1134" w:type="dxa"/>
            <w:shd w:val="clear" w:color="auto" w:fill="auto"/>
          </w:tcPr>
          <w:p w14:paraId="23D95E0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4F84C44" w14:textId="77777777" w:rsidR="00CA5901" w:rsidRPr="00D11B72" w:rsidRDefault="00CA5901" w:rsidP="00D12148">
            <w:pPr>
              <w:pStyle w:val="Tabletext"/>
              <w:jc w:val="center"/>
              <w:rPr>
                <w:noProof/>
              </w:rPr>
            </w:pPr>
          </w:p>
        </w:tc>
        <w:tc>
          <w:tcPr>
            <w:tcW w:w="1134" w:type="dxa"/>
            <w:shd w:val="clear" w:color="auto" w:fill="auto"/>
          </w:tcPr>
          <w:p w14:paraId="2492B45E" w14:textId="77777777" w:rsidR="00CA5901" w:rsidRPr="00D11B72" w:rsidRDefault="00CA5901" w:rsidP="00D12148">
            <w:pPr>
              <w:pStyle w:val="Tabletext"/>
              <w:jc w:val="center"/>
              <w:rPr>
                <w:noProof/>
              </w:rPr>
            </w:pPr>
          </w:p>
        </w:tc>
        <w:tc>
          <w:tcPr>
            <w:tcW w:w="1134" w:type="dxa"/>
            <w:shd w:val="clear" w:color="auto" w:fill="auto"/>
          </w:tcPr>
          <w:p w14:paraId="2B1E4C45" w14:textId="77777777" w:rsidR="00CA5901" w:rsidRPr="00D11B72" w:rsidRDefault="00CA5901" w:rsidP="00D12148">
            <w:pPr>
              <w:pStyle w:val="Tabletext"/>
              <w:jc w:val="center"/>
            </w:pPr>
          </w:p>
        </w:tc>
        <w:tc>
          <w:tcPr>
            <w:tcW w:w="1134" w:type="dxa"/>
          </w:tcPr>
          <w:p w14:paraId="0EE3FA56" w14:textId="77777777" w:rsidR="00CA5901" w:rsidRPr="00D11B72" w:rsidRDefault="00CA5901" w:rsidP="00D12148">
            <w:pPr>
              <w:pStyle w:val="Tabletext"/>
              <w:jc w:val="center"/>
            </w:pPr>
          </w:p>
        </w:tc>
      </w:tr>
      <w:tr w:rsidR="00CA5901" w:rsidRPr="00D11B72" w14:paraId="0F899115" w14:textId="5B076100" w:rsidTr="00003356">
        <w:trPr>
          <w:jc w:val="center"/>
        </w:trPr>
        <w:tc>
          <w:tcPr>
            <w:tcW w:w="3969" w:type="dxa"/>
            <w:shd w:val="clear" w:color="auto" w:fill="auto"/>
          </w:tcPr>
          <w:p w14:paraId="5114ACC8" w14:textId="77777777" w:rsidR="00CA5901" w:rsidRPr="00D11B72" w:rsidRDefault="00CA5901" w:rsidP="00D12148">
            <w:pPr>
              <w:pStyle w:val="Tabletext"/>
              <w:rPr>
                <w:noProof/>
              </w:rPr>
            </w:pPr>
            <w:r w:rsidRPr="00D11B72">
              <w:rPr>
                <w:noProof/>
              </w:rPr>
              <w:t>&lt;qualifier end sign&gt;</w:t>
            </w:r>
          </w:p>
        </w:tc>
        <w:tc>
          <w:tcPr>
            <w:tcW w:w="1134" w:type="dxa"/>
            <w:shd w:val="clear" w:color="auto" w:fill="auto"/>
          </w:tcPr>
          <w:p w14:paraId="213542A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34B043F" w14:textId="77777777" w:rsidR="00CA5901" w:rsidRPr="00D11B72" w:rsidRDefault="00CA5901" w:rsidP="00D12148">
            <w:pPr>
              <w:pStyle w:val="Tabletext"/>
              <w:jc w:val="center"/>
              <w:rPr>
                <w:noProof/>
              </w:rPr>
            </w:pPr>
          </w:p>
        </w:tc>
        <w:tc>
          <w:tcPr>
            <w:tcW w:w="1134" w:type="dxa"/>
            <w:shd w:val="clear" w:color="auto" w:fill="auto"/>
          </w:tcPr>
          <w:p w14:paraId="3FEE96DD" w14:textId="77777777" w:rsidR="00CA5901" w:rsidRPr="00D11B72" w:rsidRDefault="00CA5901" w:rsidP="00D12148">
            <w:pPr>
              <w:pStyle w:val="Tabletext"/>
              <w:jc w:val="center"/>
              <w:rPr>
                <w:noProof/>
              </w:rPr>
            </w:pPr>
          </w:p>
        </w:tc>
        <w:tc>
          <w:tcPr>
            <w:tcW w:w="1134" w:type="dxa"/>
            <w:shd w:val="clear" w:color="auto" w:fill="auto"/>
          </w:tcPr>
          <w:p w14:paraId="3F1E7C0B" w14:textId="77777777" w:rsidR="00CA5901" w:rsidRPr="00D11B72" w:rsidRDefault="00CA5901" w:rsidP="00D12148">
            <w:pPr>
              <w:pStyle w:val="Tabletext"/>
              <w:jc w:val="center"/>
            </w:pPr>
          </w:p>
        </w:tc>
        <w:tc>
          <w:tcPr>
            <w:tcW w:w="1134" w:type="dxa"/>
          </w:tcPr>
          <w:p w14:paraId="452119D6" w14:textId="77777777" w:rsidR="00CA5901" w:rsidRPr="00D11B72" w:rsidRDefault="00CA5901" w:rsidP="00D12148">
            <w:pPr>
              <w:pStyle w:val="Tabletext"/>
              <w:jc w:val="center"/>
            </w:pPr>
          </w:p>
        </w:tc>
      </w:tr>
      <w:tr w:rsidR="00CA5901" w:rsidRPr="00D11B72" w14:paraId="47BA1AF5" w14:textId="21E9029B" w:rsidTr="00003356">
        <w:trPr>
          <w:jc w:val="center"/>
        </w:trPr>
        <w:tc>
          <w:tcPr>
            <w:tcW w:w="3969" w:type="dxa"/>
            <w:shd w:val="clear" w:color="auto" w:fill="auto"/>
          </w:tcPr>
          <w:p w14:paraId="2B8F995D" w14:textId="77777777" w:rsidR="00CA5901" w:rsidRPr="00D11B72" w:rsidRDefault="00CA5901" w:rsidP="00D12148">
            <w:pPr>
              <w:pStyle w:val="Tabletext"/>
              <w:rPr>
                <w:noProof/>
              </w:rPr>
            </w:pPr>
            <w:r w:rsidRPr="00D11B72">
              <w:rPr>
                <w:noProof/>
              </w:rPr>
              <w:t>&lt;qualifier&gt;</w:t>
            </w:r>
          </w:p>
        </w:tc>
        <w:tc>
          <w:tcPr>
            <w:tcW w:w="1134" w:type="dxa"/>
            <w:shd w:val="clear" w:color="auto" w:fill="auto"/>
          </w:tcPr>
          <w:p w14:paraId="3EFB4A3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95C14F9" w14:textId="77777777" w:rsidR="00CA5901" w:rsidRPr="00D11B72" w:rsidRDefault="00CA5901" w:rsidP="00D12148">
            <w:pPr>
              <w:pStyle w:val="Tabletext"/>
              <w:jc w:val="center"/>
              <w:rPr>
                <w:noProof/>
              </w:rPr>
            </w:pPr>
          </w:p>
        </w:tc>
        <w:tc>
          <w:tcPr>
            <w:tcW w:w="1134" w:type="dxa"/>
            <w:shd w:val="clear" w:color="auto" w:fill="auto"/>
          </w:tcPr>
          <w:p w14:paraId="6C9D763C" w14:textId="77777777" w:rsidR="00CA5901" w:rsidRPr="00D11B72" w:rsidRDefault="00CA5901" w:rsidP="00D12148">
            <w:pPr>
              <w:pStyle w:val="Tabletext"/>
              <w:jc w:val="center"/>
              <w:rPr>
                <w:noProof/>
              </w:rPr>
            </w:pPr>
          </w:p>
        </w:tc>
        <w:tc>
          <w:tcPr>
            <w:tcW w:w="1134" w:type="dxa"/>
            <w:shd w:val="clear" w:color="auto" w:fill="auto"/>
          </w:tcPr>
          <w:p w14:paraId="6FCDDD92" w14:textId="77777777" w:rsidR="00CA5901" w:rsidRPr="00D11B72" w:rsidRDefault="00CA5901" w:rsidP="00D12148">
            <w:pPr>
              <w:pStyle w:val="Tabletext"/>
              <w:jc w:val="center"/>
            </w:pPr>
          </w:p>
        </w:tc>
        <w:tc>
          <w:tcPr>
            <w:tcW w:w="1134" w:type="dxa"/>
          </w:tcPr>
          <w:p w14:paraId="0315C250" w14:textId="77777777" w:rsidR="00CA5901" w:rsidRPr="00D11B72" w:rsidRDefault="00CA5901" w:rsidP="00D12148">
            <w:pPr>
              <w:pStyle w:val="Tabletext"/>
              <w:jc w:val="center"/>
            </w:pPr>
          </w:p>
        </w:tc>
      </w:tr>
      <w:tr w:rsidR="00CA5901" w:rsidRPr="00D11B72" w14:paraId="6BAD1596" w14:textId="74CC2DE8" w:rsidTr="00003356">
        <w:trPr>
          <w:jc w:val="center"/>
        </w:trPr>
        <w:tc>
          <w:tcPr>
            <w:tcW w:w="3969" w:type="dxa"/>
            <w:shd w:val="clear" w:color="auto" w:fill="auto"/>
          </w:tcPr>
          <w:p w14:paraId="49A8F8A7" w14:textId="77777777" w:rsidR="00CA5901" w:rsidRPr="00D11B72" w:rsidRDefault="00CA5901" w:rsidP="00D12148">
            <w:pPr>
              <w:pStyle w:val="Tabletext"/>
              <w:rPr>
                <w:noProof/>
              </w:rPr>
            </w:pPr>
            <w:r w:rsidRPr="00D11B72">
              <w:rPr>
                <w:noProof/>
              </w:rPr>
              <w:t>&lt;question mark&gt;</w:t>
            </w:r>
          </w:p>
        </w:tc>
        <w:tc>
          <w:tcPr>
            <w:tcW w:w="1134" w:type="dxa"/>
            <w:shd w:val="clear" w:color="auto" w:fill="auto"/>
          </w:tcPr>
          <w:p w14:paraId="7257FBB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460FF57" w14:textId="77777777" w:rsidR="00CA5901" w:rsidRPr="00D11B72" w:rsidRDefault="00CA5901" w:rsidP="00D12148">
            <w:pPr>
              <w:pStyle w:val="Tabletext"/>
              <w:jc w:val="center"/>
              <w:rPr>
                <w:noProof/>
              </w:rPr>
            </w:pPr>
          </w:p>
        </w:tc>
        <w:tc>
          <w:tcPr>
            <w:tcW w:w="1134" w:type="dxa"/>
            <w:shd w:val="clear" w:color="auto" w:fill="auto"/>
          </w:tcPr>
          <w:p w14:paraId="08306E52" w14:textId="77777777" w:rsidR="00CA5901" w:rsidRPr="00D11B72" w:rsidRDefault="00CA5901" w:rsidP="00D12148">
            <w:pPr>
              <w:pStyle w:val="Tabletext"/>
              <w:jc w:val="center"/>
              <w:rPr>
                <w:noProof/>
              </w:rPr>
            </w:pPr>
          </w:p>
        </w:tc>
        <w:tc>
          <w:tcPr>
            <w:tcW w:w="1134" w:type="dxa"/>
            <w:shd w:val="clear" w:color="auto" w:fill="auto"/>
          </w:tcPr>
          <w:p w14:paraId="4504FEBB" w14:textId="77777777" w:rsidR="00CA5901" w:rsidRPr="00D11B72" w:rsidRDefault="00CA5901" w:rsidP="00D12148">
            <w:pPr>
              <w:pStyle w:val="Tabletext"/>
              <w:jc w:val="center"/>
            </w:pPr>
          </w:p>
        </w:tc>
        <w:tc>
          <w:tcPr>
            <w:tcW w:w="1134" w:type="dxa"/>
          </w:tcPr>
          <w:p w14:paraId="580A1BFC" w14:textId="77777777" w:rsidR="00CA5901" w:rsidRPr="00D11B72" w:rsidRDefault="00CA5901" w:rsidP="00D12148">
            <w:pPr>
              <w:pStyle w:val="Tabletext"/>
              <w:jc w:val="center"/>
            </w:pPr>
          </w:p>
        </w:tc>
      </w:tr>
      <w:tr w:rsidR="00CA5901" w:rsidRPr="00D11B72" w14:paraId="7A0A25F4" w14:textId="16E08950" w:rsidTr="00003356">
        <w:trPr>
          <w:jc w:val="center"/>
        </w:trPr>
        <w:tc>
          <w:tcPr>
            <w:tcW w:w="3969" w:type="dxa"/>
            <w:shd w:val="clear" w:color="auto" w:fill="auto"/>
          </w:tcPr>
          <w:p w14:paraId="6A220A89" w14:textId="77777777" w:rsidR="00CA5901" w:rsidRPr="00D11B72" w:rsidRDefault="00CA5901" w:rsidP="00D12148">
            <w:pPr>
              <w:pStyle w:val="Tabletext"/>
              <w:rPr>
                <w:noProof/>
              </w:rPr>
            </w:pPr>
            <w:r w:rsidRPr="00D11B72">
              <w:rPr>
                <w:noProof/>
              </w:rPr>
              <w:t>&lt;question&gt;</w:t>
            </w:r>
          </w:p>
        </w:tc>
        <w:tc>
          <w:tcPr>
            <w:tcW w:w="1134" w:type="dxa"/>
            <w:shd w:val="clear" w:color="auto" w:fill="auto"/>
          </w:tcPr>
          <w:p w14:paraId="36FB0B1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7E5BC69" w14:textId="77777777" w:rsidR="00CA5901" w:rsidRPr="00D11B72" w:rsidRDefault="00CA5901" w:rsidP="00D12148">
            <w:pPr>
              <w:pStyle w:val="Tabletext"/>
              <w:jc w:val="center"/>
              <w:rPr>
                <w:noProof/>
              </w:rPr>
            </w:pPr>
          </w:p>
        </w:tc>
        <w:tc>
          <w:tcPr>
            <w:tcW w:w="1134" w:type="dxa"/>
            <w:shd w:val="clear" w:color="auto" w:fill="auto"/>
          </w:tcPr>
          <w:p w14:paraId="2379EB6D" w14:textId="77777777" w:rsidR="00CA5901" w:rsidRPr="00D11B72" w:rsidRDefault="00CA5901" w:rsidP="00D12148">
            <w:pPr>
              <w:pStyle w:val="Tabletext"/>
              <w:jc w:val="center"/>
              <w:rPr>
                <w:noProof/>
              </w:rPr>
            </w:pPr>
          </w:p>
        </w:tc>
        <w:tc>
          <w:tcPr>
            <w:tcW w:w="1134" w:type="dxa"/>
            <w:shd w:val="clear" w:color="auto" w:fill="auto"/>
          </w:tcPr>
          <w:p w14:paraId="174981ED" w14:textId="77777777" w:rsidR="00CA5901" w:rsidRPr="00D11B72" w:rsidRDefault="00CA5901" w:rsidP="00D12148">
            <w:pPr>
              <w:pStyle w:val="Tabletext"/>
              <w:jc w:val="center"/>
            </w:pPr>
          </w:p>
        </w:tc>
        <w:tc>
          <w:tcPr>
            <w:tcW w:w="1134" w:type="dxa"/>
          </w:tcPr>
          <w:p w14:paraId="3F0071B8" w14:textId="77777777" w:rsidR="00CA5901" w:rsidRPr="00D11B72" w:rsidRDefault="00CA5901" w:rsidP="00D12148">
            <w:pPr>
              <w:pStyle w:val="Tabletext"/>
              <w:jc w:val="center"/>
            </w:pPr>
          </w:p>
        </w:tc>
      </w:tr>
      <w:tr w:rsidR="00CA5901" w:rsidRPr="00D11B72" w14:paraId="37475D1E" w14:textId="0F176767" w:rsidTr="00003356">
        <w:trPr>
          <w:jc w:val="center"/>
        </w:trPr>
        <w:tc>
          <w:tcPr>
            <w:tcW w:w="3969" w:type="dxa"/>
            <w:shd w:val="clear" w:color="auto" w:fill="auto"/>
          </w:tcPr>
          <w:p w14:paraId="725EFF11" w14:textId="77777777" w:rsidR="00CA5901" w:rsidRPr="00D11B72" w:rsidRDefault="00CA5901" w:rsidP="00D12148">
            <w:pPr>
              <w:pStyle w:val="Tabletext"/>
              <w:rPr>
                <w:noProof/>
              </w:rPr>
            </w:pPr>
            <w:r w:rsidRPr="00D11B72">
              <w:rPr>
                <w:noProof/>
              </w:rPr>
              <w:t>&lt;quotation mark&gt;</w:t>
            </w:r>
          </w:p>
        </w:tc>
        <w:tc>
          <w:tcPr>
            <w:tcW w:w="1134" w:type="dxa"/>
            <w:shd w:val="clear" w:color="auto" w:fill="auto"/>
          </w:tcPr>
          <w:p w14:paraId="416C321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C9E954" w14:textId="77777777" w:rsidR="00CA5901" w:rsidRPr="00D11B72" w:rsidRDefault="00CA5901" w:rsidP="00D12148">
            <w:pPr>
              <w:pStyle w:val="Tabletext"/>
              <w:jc w:val="center"/>
              <w:rPr>
                <w:noProof/>
              </w:rPr>
            </w:pPr>
          </w:p>
        </w:tc>
        <w:tc>
          <w:tcPr>
            <w:tcW w:w="1134" w:type="dxa"/>
            <w:shd w:val="clear" w:color="auto" w:fill="auto"/>
          </w:tcPr>
          <w:p w14:paraId="530920F8" w14:textId="77777777" w:rsidR="00CA5901" w:rsidRPr="00D11B72" w:rsidRDefault="00CA5901" w:rsidP="00D12148">
            <w:pPr>
              <w:pStyle w:val="Tabletext"/>
              <w:jc w:val="center"/>
              <w:rPr>
                <w:noProof/>
              </w:rPr>
            </w:pPr>
          </w:p>
        </w:tc>
        <w:tc>
          <w:tcPr>
            <w:tcW w:w="1134" w:type="dxa"/>
            <w:shd w:val="clear" w:color="auto" w:fill="auto"/>
          </w:tcPr>
          <w:p w14:paraId="2042A1D6" w14:textId="77777777" w:rsidR="00CA5901" w:rsidRPr="00D11B72" w:rsidRDefault="00CA5901" w:rsidP="00D12148">
            <w:pPr>
              <w:pStyle w:val="Tabletext"/>
              <w:jc w:val="center"/>
            </w:pPr>
          </w:p>
        </w:tc>
        <w:tc>
          <w:tcPr>
            <w:tcW w:w="1134" w:type="dxa"/>
          </w:tcPr>
          <w:p w14:paraId="0FE69FCE" w14:textId="77777777" w:rsidR="00CA5901" w:rsidRPr="00D11B72" w:rsidRDefault="00CA5901" w:rsidP="00D12148">
            <w:pPr>
              <w:pStyle w:val="Tabletext"/>
              <w:jc w:val="center"/>
            </w:pPr>
          </w:p>
        </w:tc>
      </w:tr>
      <w:tr w:rsidR="00CA5901" w:rsidRPr="00D11B72" w14:paraId="070DE10F" w14:textId="1D8D5CF5" w:rsidTr="00003356">
        <w:trPr>
          <w:jc w:val="center"/>
        </w:trPr>
        <w:tc>
          <w:tcPr>
            <w:tcW w:w="3969" w:type="dxa"/>
            <w:shd w:val="clear" w:color="auto" w:fill="auto"/>
          </w:tcPr>
          <w:p w14:paraId="47CC2196" w14:textId="77777777" w:rsidR="00CA5901" w:rsidRPr="00D11B72" w:rsidRDefault="00CA5901" w:rsidP="00D12148">
            <w:pPr>
              <w:pStyle w:val="Tabletext"/>
              <w:rPr>
                <w:noProof/>
              </w:rPr>
            </w:pPr>
            <w:r w:rsidRPr="00D11B72">
              <w:rPr>
                <w:noProof/>
              </w:rPr>
              <w:t>&lt;quoted operation name&gt;</w:t>
            </w:r>
          </w:p>
        </w:tc>
        <w:tc>
          <w:tcPr>
            <w:tcW w:w="1134" w:type="dxa"/>
            <w:shd w:val="clear" w:color="auto" w:fill="auto"/>
          </w:tcPr>
          <w:p w14:paraId="7D31619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79BF7C" w14:textId="77777777" w:rsidR="00CA5901" w:rsidRPr="00D11B72" w:rsidRDefault="00CA5901" w:rsidP="00D12148">
            <w:pPr>
              <w:pStyle w:val="Tabletext"/>
              <w:jc w:val="center"/>
              <w:rPr>
                <w:noProof/>
              </w:rPr>
            </w:pPr>
          </w:p>
        </w:tc>
        <w:tc>
          <w:tcPr>
            <w:tcW w:w="1134" w:type="dxa"/>
            <w:shd w:val="clear" w:color="auto" w:fill="auto"/>
          </w:tcPr>
          <w:p w14:paraId="5BB3EBF6" w14:textId="77777777" w:rsidR="00CA5901" w:rsidRPr="00D11B72" w:rsidRDefault="00CA5901" w:rsidP="00D12148">
            <w:pPr>
              <w:pStyle w:val="Tabletext"/>
              <w:jc w:val="center"/>
              <w:rPr>
                <w:noProof/>
              </w:rPr>
            </w:pPr>
          </w:p>
        </w:tc>
        <w:tc>
          <w:tcPr>
            <w:tcW w:w="1134" w:type="dxa"/>
            <w:shd w:val="clear" w:color="auto" w:fill="auto"/>
          </w:tcPr>
          <w:p w14:paraId="20701622" w14:textId="77777777" w:rsidR="00CA5901" w:rsidRPr="00D11B72" w:rsidRDefault="00CA5901" w:rsidP="00D12148">
            <w:pPr>
              <w:pStyle w:val="Tabletext"/>
              <w:jc w:val="center"/>
            </w:pPr>
          </w:p>
        </w:tc>
        <w:tc>
          <w:tcPr>
            <w:tcW w:w="1134" w:type="dxa"/>
          </w:tcPr>
          <w:p w14:paraId="5333E28B" w14:textId="77777777" w:rsidR="00CA5901" w:rsidRPr="00D11B72" w:rsidRDefault="00CA5901" w:rsidP="00D12148">
            <w:pPr>
              <w:pStyle w:val="Tabletext"/>
              <w:jc w:val="center"/>
            </w:pPr>
          </w:p>
        </w:tc>
      </w:tr>
      <w:tr w:rsidR="00B53938" w:rsidRPr="00D11B72" w14:paraId="03B33F5A" w14:textId="77777777" w:rsidTr="00003356">
        <w:trPr>
          <w:jc w:val="center"/>
        </w:trPr>
        <w:tc>
          <w:tcPr>
            <w:tcW w:w="3969" w:type="dxa"/>
            <w:shd w:val="clear" w:color="auto" w:fill="auto"/>
          </w:tcPr>
          <w:p w14:paraId="7153BD69" w14:textId="3CCAB5CC" w:rsidR="00B53938" w:rsidRPr="00D11B72" w:rsidRDefault="00B53938" w:rsidP="00B53938">
            <w:pPr>
              <w:pStyle w:val="Tabletext"/>
              <w:rPr>
                <w:noProof/>
              </w:rPr>
            </w:pPr>
            <w:r w:rsidRPr="00D11B72">
              <w:rPr>
                <w:noProof/>
              </w:rPr>
              <w:t>&lt;range check </w:t>
            </w:r>
            <w:r>
              <w:rPr>
                <w:noProof/>
              </w:rPr>
              <w:t>constrained sort</w:t>
            </w:r>
            <w:r w:rsidRPr="00D11B72">
              <w:rPr>
                <w:noProof/>
              </w:rPr>
              <w:t>&gt;</w:t>
            </w:r>
          </w:p>
        </w:tc>
        <w:tc>
          <w:tcPr>
            <w:tcW w:w="1134" w:type="dxa"/>
            <w:shd w:val="clear" w:color="auto" w:fill="auto"/>
          </w:tcPr>
          <w:p w14:paraId="349650D1" w14:textId="77777777" w:rsidR="00B53938" w:rsidRPr="00D11B72" w:rsidRDefault="00B53938" w:rsidP="00750414">
            <w:pPr>
              <w:pStyle w:val="Tabletext"/>
              <w:jc w:val="center"/>
              <w:rPr>
                <w:noProof/>
              </w:rPr>
            </w:pPr>
            <w:r w:rsidRPr="00D11B72">
              <w:rPr>
                <w:noProof/>
              </w:rPr>
              <w:t>defined</w:t>
            </w:r>
          </w:p>
        </w:tc>
        <w:tc>
          <w:tcPr>
            <w:tcW w:w="1134" w:type="dxa"/>
            <w:shd w:val="clear" w:color="auto" w:fill="auto"/>
          </w:tcPr>
          <w:p w14:paraId="05A73C85" w14:textId="77777777" w:rsidR="00B53938" w:rsidRPr="00D11B72" w:rsidRDefault="00B53938" w:rsidP="00750414">
            <w:pPr>
              <w:pStyle w:val="Tabletext"/>
              <w:jc w:val="center"/>
              <w:rPr>
                <w:noProof/>
              </w:rPr>
            </w:pPr>
          </w:p>
        </w:tc>
        <w:tc>
          <w:tcPr>
            <w:tcW w:w="1134" w:type="dxa"/>
            <w:shd w:val="clear" w:color="auto" w:fill="auto"/>
          </w:tcPr>
          <w:p w14:paraId="7BC95E94" w14:textId="77777777" w:rsidR="00B53938" w:rsidRPr="00D11B72" w:rsidRDefault="00B53938" w:rsidP="00750414">
            <w:pPr>
              <w:pStyle w:val="Tabletext"/>
              <w:jc w:val="center"/>
              <w:rPr>
                <w:noProof/>
              </w:rPr>
            </w:pPr>
          </w:p>
        </w:tc>
        <w:tc>
          <w:tcPr>
            <w:tcW w:w="1134" w:type="dxa"/>
            <w:shd w:val="clear" w:color="auto" w:fill="auto"/>
          </w:tcPr>
          <w:p w14:paraId="773E50AB" w14:textId="77777777" w:rsidR="00B53938" w:rsidRPr="00D11B72" w:rsidRDefault="00B53938" w:rsidP="00750414">
            <w:pPr>
              <w:pStyle w:val="Tabletext"/>
              <w:jc w:val="center"/>
            </w:pPr>
          </w:p>
        </w:tc>
        <w:tc>
          <w:tcPr>
            <w:tcW w:w="1134" w:type="dxa"/>
          </w:tcPr>
          <w:p w14:paraId="2CA9A888" w14:textId="114CEB10" w:rsidR="00B53938" w:rsidRPr="00D11B72" w:rsidRDefault="00B53938" w:rsidP="00750414">
            <w:pPr>
              <w:pStyle w:val="Tabletext"/>
              <w:jc w:val="center"/>
              <w:rPr>
                <w:noProof/>
              </w:rPr>
            </w:pPr>
          </w:p>
        </w:tc>
      </w:tr>
      <w:tr w:rsidR="00CA5901" w:rsidRPr="00D11B72" w14:paraId="666CADD4" w14:textId="0886C98A" w:rsidTr="00003356">
        <w:trPr>
          <w:jc w:val="center"/>
        </w:trPr>
        <w:tc>
          <w:tcPr>
            <w:tcW w:w="3969" w:type="dxa"/>
            <w:shd w:val="clear" w:color="auto" w:fill="auto"/>
          </w:tcPr>
          <w:p w14:paraId="3A7FB399" w14:textId="77777777" w:rsidR="00CA5901" w:rsidRPr="00D11B72" w:rsidRDefault="00CA5901" w:rsidP="00D12148">
            <w:pPr>
              <w:pStyle w:val="Tabletext"/>
              <w:rPr>
                <w:noProof/>
              </w:rPr>
            </w:pPr>
            <w:r w:rsidRPr="00D11B72">
              <w:rPr>
                <w:noProof/>
              </w:rPr>
              <w:t>&lt;range check expression&gt;</w:t>
            </w:r>
          </w:p>
        </w:tc>
        <w:tc>
          <w:tcPr>
            <w:tcW w:w="1134" w:type="dxa"/>
            <w:shd w:val="clear" w:color="auto" w:fill="auto"/>
          </w:tcPr>
          <w:p w14:paraId="5019C26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744EB9A" w14:textId="77777777" w:rsidR="00CA5901" w:rsidRPr="00D11B72" w:rsidRDefault="00CA5901" w:rsidP="00D12148">
            <w:pPr>
              <w:pStyle w:val="Tabletext"/>
              <w:jc w:val="center"/>
              <w:rPr>
                <w:noProof/>
              </w:rPr>
            </w:pPr>
          </w:p>
        </w:tc>
        <w:tc>
          <w:tcPr>
            <w:tcW w:w="1134" w:type="dxa"/>
            <w:shd w:val="clear" w:color="auto" w:fill="auto"/>
          </w:tcPr>
          <w:p w14:paraId="7A0F2D29" w14:textId="77777777" w:rsidR="00CA5901" w:rsidRPr="00D11B72" w:rsidRDefault="00CA5901" w:rsidP="00D12148">
            <w:pPr>
              <w:pStyle w:val="Tabletext"/>
              <w:jc w:val="center"/>
              <w:rPr>
                <w:noProof/>
              </w:rPr>
            </w:pPr>
          </w:p>
        </w:tc>
        <w:tc>
          <w:tcPr>
            <w:tcW w:w="1134" w:type="dxa"/>
            <w:shd w:val="clear" w:color="auto" w:fill="auto"/>
          </w:tcPr>
          <w:p w14:paraId="33448345" w14:textId="77777777" w:rsidR="00CA5901" w:rsidRPr="00D11B72" w:rsidRDefault="00CA5901" w:rsidP="00D12148">
            <w:pPr>
              <w:pStyle w:val="Tabletext"/>
              <w:jc w:val="center"/>
            </w:pPr>
          </w:p>
        </w:tc>
        <w:tc>
          <w:tcPr>
            <w:tcW w:w="1134" w:type="dxa"/>
          </w:tcPr>
          <w:p w14:paraId="35EE5AD9" w14:textId="62DAE7BA" w:rsidR="00CA5901" w:rsidRPr="00D11B72" w:rsidRDefault="00D0731D" w:rsidP="00D12148">
            <w:pPr>
              <w:pStyle w:val="Tabletext"/>
              <w:jc w:val="center"/>
              <w:rPr>
                <w:noProof/>
              </w:rPr>
            </w:pPr>
            <w:r w:rsidRPr="00D11B72">
              <w:rPr>
                <w:noProof/>
              </w:rPr>
              <w:t>redefined</w:t>
            </w:r>
          </w:p>
        </w:tc>
      </w:tr>
      <w:tr w:rsidR="00CA5901" w:rsidRPr="00D11B72" w14:paraId="7D7E285A" w14:textId="141FF4A7" w:rsidTr="00003356">
        <w:trPr>
          <w:jc w:val="center"/>
        </w:trPr>
        <w:tc>
          <w:tcPr>
            <w:tcW w:w="3969" w:type="dxa"/>
            <w:shd w:val="clear" w:color="auto" w:fill="auto"/>
          </w:tcPr>
          <w:p w14:paraId="72558DF5" w14:textId="77777777" w:rsidR="00CA5901" w:rsidRPr="00D11B72" w:rsidRDefault="00CA5901" w:rsidP="00D12148">
            <w:pPr>
              <w:pStyle w:val="Tabletext"/>
              <w:rPr>
                <w:noProof/>
              </w:rPr>
            </w:pPr>
            <w:r w:rsidRPr="00D11B72">
              <w:rPr>
                <w:noProof/>
              </w:rPr>
              <w:t>&lt;range condition&gt;</w:t>
            </w:r>
          </w:p>
        </w:tc>
        <w:tc>
          <w:tcPr>
            <w:tcW w:w="1134" w:type="dxa"/>
            <w:shd w:val="clear" w:color="auto" w:fill="auto"/>
          </w:tcPr>
          <w:p w14:paraId="5733D81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AF55CA4" w14:textId="77777777" w:rsidR="00CA5901" w:rsidRPr="00D11B72" w:rsidRDefault="00CA5901" w:rsidP="00D12148">
            <w:pPr>
              <w:pStyle w:val="Tabletext"/>
              <w:jc w:val="center"/>
              <w:rPr>
                <w:noProof/>
              </w:rPr>
            </w:pPr>
          </w:p>
        </w:tc>
        <w:tc>
          <w:tcPr>
            <w:tcW w:w="1134" w:type="dxa"/>
            <w:shd w:val="clear" w:color="auto" w:fill="auto"/>
          </w:tcPr>
          <w:p w14:paraId="31EFF691" w14:textId="77777777" w:rsidR="00CA5901" w:rsidRPr="00D11B72" w:rsidRDefault="00CA5901" w:rsidP="00D12148">
            <w:pPr>
              <w:pStyle w:val="Tabletext"/>
              <w:jc w:val="center"/>
              <w:rPr>
                <w:noProof/>
              </w:rPr>
            </w:pPr>
          </w:p>
        </w:tc>
        <w:tc>
          <w:tcPr>
            <w:tcW w:w="1134" w:type="dxa"/>
            <w:shd w:val="clear" w:color="auto" w:fill="auto"/>
          </w:tcPr>
          <w:p w14:paraId="5DD2DD3C" w14:textId="77777777" w:rsidR="00CA5901" w:rsidRPr="00D11B72" w:rsidRDefault="00CA5901" w:rsidP="00D12148">
            <w:pPr>
              <w:pStyle w:val="Tabletext"/>
              <w:jc w:val="center"/>
            </w:pPr>
          </w:p>
        </w:tc>
        <w:tc>
          <w:tcPr>
            <w:tcW w:w="1134" w:type="dxa"/>
          </w:tcPr>
          <w:p w14:paraId="28F95887" w14:textId="77777777" w:rsidR="00CA5901" w:rsidRPr="00D11B72" w:rsidRDefault="00CA5901" w:rsidP="00D12148">
            <w:pPr>
              <w:pStyle w:val="Tabletext"/>
              <w:jc w:val="center"/>
            </w:pPr>
          </w:p>
        </w:tc>
      </w:tr>
      <w:tr w:rsidR="00CA5901" w:rsidRPr="00D11B72" w14:paraId="4F9E1FA5" w14:textId="00C5ECD1" w:rsidTr="00003356">
        <w:trPr>
          <w:jc w:val="center"/>
        </w:trPr>
        <w:tc>
          <w:tcPr>
            <w:tcW w:w="3969" w:type="dxa"/>
            <w:shd w:val="clear" w:color="auto" w:fill="auto"/>
          </w:tcPr>
          <w:p w14:paraId="6BDEF190" w14:textId="77777777" w:rsidR="00CA5901" w:rsidRPr="00D11B72" w:rsidRDefault="00CA5901" w:rsidP="00D12148">
            <w:pPr>
              <w:pStyle w:val="Tabletext"/>
              <w:rPr>
                <w:noProof/>
              </w:rPr>
            </w:pPr>
            <w:r w:rsidRPr="00D11B72">
              <w:rPr>
                <w:noProof/>
              </w:rPr>
              <w:t>&lt;range sign&gt;</w:t>
            </w:r>
          </w:p>
        </w:tc>
        <w:tc>
          <w:tcPr>
            <w:tcW w:w="1134" w:type="dxa"/>
            <w:shd w:val="clear" w:color="auto" w:fill="auto"/>
          </w:tcPr>
          <w:p w14:paraId="62E61EA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1335B9E" w14:textId="77777777" w:rsidR="00CA5901" w:rsidRPr="00D11B72" w:rsidRDefault="00CA5901" w:rsidP="00D12148">
            <w:pPr>
              <w:pStyle w:val="Tabletext"/>
              <w:jc w:val="center"/>
              <w:rPr>
                <w:noProof/>
              </w:rPr>
            </w:pPr>
          </w:p>
        </w:tc>
        <w:tc>
          <w:tcPr>
            <w:tcW w:w="1134" w:type="dxa"/>
            <w:shd w:val="clear" w:color="auto" w:fill="auto"/>
          </w:tcPr>
          <w:p w14:paraId="1A4E798B" w14:textId="77777777" w:rsidR="00CA5901" w:rsidRPr="00D11B72" w:rsidRDefault="00CA5901" w:rsidP="00D12148">
            <w:pPr>
              <w:pStyle w:val="Tabletext"/>
              <w:jc w:val="center"/>
              <w:rPr>
                <w:noProof/>
              </w:rPr>
            </w:pPr>
          </w:p>
        </w:tc>
        <w:tc>
          <w:tcPr>
            <w:tcW w:w="1134" w:type="dxa"/>
            <w:shd w:val="clear" w:color="auto" w:fill="auto"/>
          </w:tcPr>
          <w:p w14:paraId="4F99855D" w14:textId="77777777" w:rsidR="00CA5901" w:rsidRPr="00D11B72" w:rsidRDefault="00CA5901" w:rsidP="00D12148">
            <w:pPr>
              <w:pStyle w:val="Tabletext"/>
              <w:jc w:val="center"/>
            </w:pPr>
          </w:p>
        </w:tc>
        <w:tc>
          <w:tcPr>
            <w:tcW w:w="1134" w:type="dxa"/>
          </w:tcPr>
          <w:p w14:paraId="441AC320" w14:textId="77777777" w:rsidR="00CA5901" w:rsidRPr="00D11B72" w:rsidRDefault="00CA5901" w:rsidP="00D12148">
            <w:pPr>
              <w:pStyle w:val="Tabletext"/>
              <w:jc w:val="center"/>
            </w:pPr>
          </w:p>
        </w:tc>
      </w:tr>
      <w:tr w:rsidR="00CA5901" w:rsidRPr="00D11B72" w14:paraId="1689C11F" w14:textId="51BC7B1E" w:rsidTr="00003356">
        <w:trPr>
          <w:jc w:val="center"/>
        </w:trPr>
        <w:tc>
          <w:tcPr>
            <w:tcW w:w="3969" w:type="dxa"/>
            <w:shd w:val="clear" w:color="auto" w:fill="auto"/>
          </w:tcPr>
          <w:p w14:paraId="0030D523" w14:textId="77777777" w:rsidR="00CA5901" w:rsidRPr="00D11B72" w:rsidRDefault="00CA5901" w:rsidP="00D12148">
            <w:pPr>
              <w:pStyle w:val="Tabletext"/>
              <w:rPr>
                <w:noProof/>
              </w:rPr>
            </w:pPr>
            <w:r w:rsidRPr="00D11B72">
              <w:rPr>
                <w:noProof/>
              </w:rPr>
              <w:t>&lt;range&gt;</w:t>
            </w:r>
          </w:p>
        </w:tc>
        <w:tc>
          <w:tcPr>
            <w:tcW w:w="1134" w:type="dxa"/>
            <w:shd w:val="clear" w:color="auto" w:fill="auto"/>
          </w:tcPr>
          <w:p w14:paraId="6C6D4B2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7E9BE50" w14:textId="77777777" w:rsidR="00CA5901" w:rsidRPr="00D11B72" w:rsidRDefault="00CA5901" w:rsidP="00D12148">
            <w:pPr>
              <w:pStyle w:val="Tabletext"/>
              <w:jc w:val="center"/>
              <w:rPr>
                <w:noProof/>
              </w:rPr>
            </w:pPr>
          </w:p>
        </w:tc>
        <w:tc>
          <w:tcPr>
            <w:tcW w:w="1134" w:type="dxa"/>
            <w:shd w:val="clear" w:color="auto" w:fill="auto"/>
          </w:tcPr>
          <w:p w14:paraId="1D36D782" w14:textId="77777777" w:rsidR="00CA5901" w:rsidRPr="00D11B72" w:rsidRDefault="00CA5901" w:rsidP="00D12148">
            <w:pPr>
              <w:pStyle w:val="Tabletext"/>
              <w:jc w:val="center"/>
              <w:rPr>
                <w:noProof/>
              </w:rPr>
            </w:pPr>
          </w:p>
        </w:tc>
        <w:tc>
          <w:tcPr>
            <w:tcW w:w="1134" w:type="dxa"/>
            <w:shd w:val="clear" w:color="auto" w:fill="auto"/>
          </w:tcPr>
          <w:p w14:paraId="5BF664E6" w14:textId="77777777" w:rsidR="00CA5901" w:rsidRPr="00D11B72" w:rsidRDefault="00CA5901" w:rsidP="00D12148">
            <w:pPr>
              <w:pStyle w:val="Tabletext"/>
              <w:jc w:val="center"/>
            </w:pPr>
          </w:p>
        </w:tc>
        <w:tc>
          <w:tcPr>
            <w:tcW w:w="1134" w:type="dxa"/>
          </w:tcPr>
          <w:p w14:paraId="46CC00B2" w14:textId="77777777" w:rsidR="00CA5901" w:rsidRPr="00D11B72" w:rsidRDefault="00CA5901" w:rsidP="00D12148">
            <w:pPr>
              <w:pStyle w:val="Tabletext"/>
              <w:jc w:val="center"/>
            </w:pPr>
          </w:p>
        </w:tc>
      </w:tr>
      <w:tr w:rsidR="00CA5901" w:rsidRPr="00D11B72" w14:paraId="031CF843" w14:textId="1B437B7E" w:rsidTr="00003356">
        <w:trPr>
          <w:jc w:val="center"/>
        </w:trPr>
        <w:tc>
          <w:tcPr>
            <w:tcW w:w="3969" w:type="dxa"/>
            <w:shd w:val="clear" w:color="auto" w:fill="auto"/>
          </w:tcPr>
          <w:p w14:paraId="3DC27583" w14:textId="77777777" w:rsidR="00CA5901" w:rsidRPr="00D11B72" w:rsidRDefault="00CA5901" w:rsidP="00D12148">
            <w:pPr>
              <w:pStyle w:val="Tabletext"/>
              <w:rPr>
                <w:noProof/>
              </w:rPr>
            </w:pPr>
            <w:r w:rsidRPr="00D11B72">
              <w:rPr>
                <w:noProof/>
              </w:rPr>
              <w:t>&lt;real name&gt;</w:t>
            </w:r>
          </w:p>
        </w:tc>
        <w:tc>
          <w:tcPr>
            <w:tcW w:w="1134" w:type="dxa"/>
            <w:shd w:val="clear" w:color="auto" w:fill="auto"/>
          </w:tcPr>
          <w:p w14:paraId="682305B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29F4999" w14:textId="77777777" w:rsidR="00CA5901" w:rsidRPr="00D11B72" w:rsidRDefault="00CA5901" w:rsidP="00D12148">
            <w:pPr>
              <w:pStyle w:val="Tabletext"/>
              <w:jc w:val="center"/>
              <w:rPr>
                <w:noProof/>
              </w:rPr>
            </w:pPr>
          </w:p>
        </w:tc>
        <w:tc>
          <w:tcPr>
            <w:tcW w:w="1134" w:type="dxa"/>
            <w:shd w:val="clear" w:color="auto" w:fill="auto"/>
          </w:tcPr>
          <w:p w14:paraId="53D73FAF" w14:textId="77777777" w:rsidR="00CA5901" w:rsidRPr="00D11B72" w:rsidRDefault="00CA5901" w:rsidP="00D12148">
            <w:pPr>
              <w:pStyle w:val="Tabletext"/>
              <w:jc w:val="center"/>
              <w:rPr>
                <w:noProof/>
              </w:rPr>
            </w:pPr>
          </w:p>
        </w:tc>
        <w:tc>
          <w:tcPr>
            <w:tcW w:w="1134" w:type="dxa"/>
            <w:shd w:val="clear" w:color="auto" w:fill="auto"/>
          </w:tcPr>
          <w:p w14:paraId="03B2F2E5" w14:textId="77777777" w:rsidR="00CA5901" w:rsidRPr="00D11B72" w:rsidRDefault="00CA5901" w:rsidP="00D12148">
            <w:pPr>
              <w:pStyle w:val="Tabletext"/>
              <w:jc w:val="center"/>
            </w:pPr>
          </w:p>
        </w:tc>
        <w:tc>
          <w:tcPr>
            <w:tcW w:w="1134" w:type="dxa"/>
          </w:tcPr>
          <w:p w14:paraId="06E5478D" w14:textId="77777777" w:rsidR="00CA5901" w:rsidRPr="00D11B72" w:rsidRDefault="00CA5901" w:rsidP="00D12148">
            <w:pPr>
              <w:pStyle w:val="Tabletext"/>
              <w:jc w:val="center"/>
            </w:pPr>
          </w:p>
        </w:tc>
      </w:tr>
      <w:tr w:rsidR="00CA5901" w:rsidRPr="00D11B72" w14:paraId="7AAD3C1C" w14:textId="24F6973C" w:rsidTr="00003356">
        <w:trPr>
          <w:jc w:val="center"/>
        </w:trPr>
        <w:tc>
          <w:tcPr>
            <w:tcW w:w="3969" w:type="dxa"/>
            <w:shd w:val="clear" w:color="auto" w:fill="auto"/>
          </w:tcPr>
          <w:p w14:paraId="096CD73E" w14:textId="77777777" w:rsidR="00CA5901" w:rsidRPr="00D11B72" w:rsidRDefault="00CA5901" w:rsidP="00D12148">
            <w:pPr>
              <w:pStyle w:val="Tabletext"/>
              <w:rPr>
                <w:noProof/>
              </w:rPr>
            </w:pPr>
            <w:r w:rsidRPr="00D11B72">
              <w:rPr>
                <w:noProof/>
              </w:rPr>
              <w:t>&lt;referenced definition&gt;</w:t>
            </w:r>
          </w:p>
        </w:tc>
        <w:tc>
          <w:tcPr>
            <w:tcW w:w="1134" w:type="dxa"/>
            <w:shd w:val="clear" w:color="auto" w:fill="auto"/>
          </w:tcPr>
          <w:p w14:paraId="2F8A222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14CADE3" w14:textId="77777777" w:rsidR="00CA5901" w:rsidRPr="00D11B72" w:rsidRDefault="00CA5901" w:rsidP="00D12148">
            <w:pPr>
              <w:pStyle w:val="Tabletext"/>
              <w:jc w:val="center"/>
              <w:rPr>
                <w:noProof/>
              </w:rPr>
            </w:pPr>
          </w:p>
        </w:tc>
        <w:tc>
          <w:tcPr>
            <w:tcW w:w="1134" w:type="dxa"/>
            <w:shd w:val="clear" w:color="auto" w:fill="auto"/>
          </w:tcPr>
          <w:p w14:paraId="55B7C0DB"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56E7C8F" w14:textId="77777777" w:rsidR="00CA5901" w:rsidRPr="00D11B72" w:rsidRDefault="00CA5901" w:rsidP="00D12148">
            <w:pPr>
              <w:pStyle w:val="Tabletext"/>
              <w:jc w:val="center"/>
            </w:pPr>
          </w:p>
        </w:tc>
        <w:tc>
          <w:tcPr>
            <w:tcW w:w="1134" w:type="dxa"/>
          </w:tcPr>
          <w:p w14:paraId="23149651" w14:textId="77777777" w:rsidR="00CA5901" w:rsidRPr="00D11B72" w:rsidRDefault="00CA5901" w:rsidP="00D12148">
            <w:pPr>
              <w:pStyle w:val="Tabletext"/>
              <w:jc w:val="center"/>
            </w:pPr>
          </w:p>
        </w:tc>
      </w:tr>
      <w:tr w:rsidR="00CA5901" w:rsidRPr="00D11B72" w14:paraId="76F7A8AE" w14:textId="67D759C5" w:rsidTr="00003356">
        <w:trPr>
          <w:jc w:val="center"/>
        </w:trPr>
        <w:tc>
          <w:tcPr>
            <w:tcW w:w="3969" w:type="dxa"/>
            <w:shd w:val="clear" w:color="auto" w:fill="auto"/>
          </w:tcPr>
          <w:p w14:paraId="62E7E6EB" w14:textId="77777777" w:rsidR="00CA5901" w:rsidRPr="00D11B72" w:rsidRDefault="00CA5901" w:rsidP="00D12148">
            <w:pPr>
              <w:pStyle w:val="Tabletext"/>
              <w:rPr>
                <w:noProof/>
              </w:rPr>
            </w:pPr>
            <w:r w:rsidRPr="00D11B72">
              <w:rPr>
                <w:noProof/>
              </w:rPr>
              <w:t>&lt;remote procedure call area&gt;</w:t>
            </w:r>
          </w:p>
        </w:tc>
        <w:tc>
          <w:tcPr>
            <w:tcW w:w="1134" w:type="dxa"/>
            <w:shd w:val="clear" w:color="auto" w:fill="auto"/>
          </w:tcPr>
          <w:p w14:paraId="7592C32C" w14:textId="77777777" w:rsidR="00CA5901" w:rsidRPr="00D11B72" w:rsidRDefault="00CA5901" w:rsidP="00D12148">
            <w:pPr>
              <w:pStyle w:val="Tabletext"/>
              <w:jc w:val="center"/>
              <w:rPr>
                <w:noProof/>
              </w:rPr>
            </w:pPr>
          </w:p>
        </w:tc>
        <w:tc>
          <w:tcPr>
            <w:tcW w:w="1134" w:type="dxa"/>
            <w:shd w:val="clear" w:color="auto" w:fill="auto"/>
          </w:tcPr>
          <w:p w14:paraId="1A566E3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0CEF7F2" w14:textId="77777777" w:rsidR="00CA5901" w:rsidRPr="00D11B72" w:rsidRDefault="00CA5901" w:rsidP="00D12148">
            <w:pPr>
              <w:pStyle w:val="Tabletext"/>
              <w:jc w:val="center"/>
              <w:rPr>
                <w:noProof/>
              </w:rPr>
            </w:pPr>
          </w:p>
        </w:tc>
        <w:tc>
          <w:tcPr>
            <w:tcW w:w="1134" w:type="dxa"/>
            <w:shd w:val="clear" w:color="auto" w:fill="auto"/>
          </w:tcPr>
          <w:p w14:paraId="1F0AA8BA" w14:textId="77777777" w:rsidR="00CA5901" w:rsidRPr="00D11B72" w:rsidRDefault="00CA5901" w:rsidP="00D12148">
            <w:pPr>
              <w:pStyle w:val="Tabletext"/>
              <w:jc w:val="center"/>
            </w:pPr>
          </w:p>
        </w:tc>
        <w:tc>
          <w:tcPr>
            <w:tcW w:w="1134" w:type="dxa"/>
          </w:tcPr>
          <w:p w14:paraId="4B9BCB2F" w14:textId="77777777" w:rsidR="00CA5901" w:rsidRPr="00D11B72" w:rsidRDefault="00CA5901" w:rsidP="00D12148">
            <w:pPr>
              <w:pStyle w:val="Tabletext"/>
              <w:jc w:val="center"/>
            </w:pPr>
          </w:p>
        </w:tc>
      </w:tr>
      <w:tr w:rsidR="00CA5901" w:rsidRPr="00D11B72" w14:paraId="029BF23A" w14:textId="32CEA424" w:rsidTr="00003356">
        <w:trPr>
          <w:jc w:val="center"/>
        </w:trPr>
        <w:tc>
          <w:tcPr>
            <w:tcW w:w="3969" w:type="dxa"/>
            <w:shd w:val="clear" w:color="auto" w:fill="auto"/>
          </w:tcPr>
          <w:p w14:paraId="160F2100" w14:textId="77777777" w:rsidR="00CA5901" w:rsidRPr="00D11B72" w:rsidRDefault="00CA5901" w:rsidP="00D12148">
            <w:pPr>
              <w:pStyle w:val="Tabletext"/>
              <w:rPr>
                <w:noProof/>
              </w:rPr>
            </w:pPr>
            <w:r w:rsidRPr="00D11B72">
              <w:rPr>
                <w:noProof/>
              </w:rPr>
              <w:t>&lt;remote procedure call body&gt;</w:t>
            </w:r>
          </w:p>
        </w:tc>
        <w:tc>
          <w:tcPr>
            <w:tcW w:w="1134" w:type="dxa"/>
            <w:shd w:val="clear" w:color="auto" w:fill="auto"/>
          </w:tcPr>
          <w:p w14:paraId="5D71A995" w14:textId="77777777" w:rsidR="00CA5901" w:rsidRPr="00D11B72" w:rsidRDefault="00CA5901" w:rsidP="00D12148">
            <w:pPr>
              <w:pStyle w:val="Tabletext"/>
              <w:jc w:val="center"/>
              <w:rPr>
                <w:noProof/>
              </w:rPr>
            </w:pPr>
          </w:p>
        </w:tc>
        <w:tc>
          <w:tcPr>
            <w:tcW w:w="1134" w:type="dxa"/>
            <w:shd w:val="clear" w:color="auto" w:fill="auto"/>
          </w:tcPr>
          <w:p w14:paraId="6C8395E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F1A20BA" w14:textId="77777777" w:rsidR="00CA5901" w:rsidRPr="00D11B72" w:rsidRDefault="00CA5901" w:rsidP="00D12148">
            <w:pPr>
              <w:pStyle w:val="Tabletext"/>
              <w:jc w:val="center"/>
              <w:rPr>
                <w:noProof/>
              </w:rPr>
            </w:pPr>
          </w:p>
        </w:tc>
        <w:tc>
          <w:tcPr>
            <w:tcW w:w="1134" w:type="dxa"/>
            <w:shd w:val="clear" w:color="auto" w:fill="auto"/>
          </w:tcPr>
          <w:p w14:paraId="78662B66" w14:textId="77777777" w:rsidR="00CA5901" w:rsidRPr="00D11B72" w:rsidRDefault="00CA5901" w:rsidP="00D12148">
            <w:pPr>
              <w:pStyle w:val="Tabletext"/>
              <w:jc w:val="center"/>
            </w:pPr>
          </w:p>
        </w:tc>
        <w:tc>
          <w:tcPr>
            <w:tcW w:w="1134" w:type="dxa"/>
          </w:tcPr>
          <w:p w14:paraId="3C7BB94B" w14:textId="77777777" w:rsidR="00CA5901" w:rsidRPr="00D11B72" w:rsidRDefault="00CA5901" w:rsidP="00D12148">
            <w:pPr>
              <w:pStyle w:val="Tabletext"/>
              <w:jc w:val="center"/>
            </w:pPr>
          </w:p>
        </w:tc>
      </w:tr>
      <w:tr w:rsidR="00CA5901" w:rsidRPr="00D11B72" w14:paraId="425B395B" w14:textId="71803F45" w:rsidTr="00003356">
        <w:trPr>
          <w:jc w:val="center"/>
        </w:trPr>
        <w:tc>
          <w:tcPr>
            <w:tcW w:w="3969" w:type="dxa"/>
            <w:shd w:val="clear" w:color="auto" w:fill="auto"/>
          </w:tcPr>
          <w:p w14:paraId="33A84C73" w14:textId="77777777" w:rsidR="00CA5901" w:rsidRPr="00D11B72" w:rsidRDefault="00CA5901" w:rsidP="00D12148">
            <w:pPr>
              <w:pStyle w:val="Tabletext"/>
              <w:rPr>
                <w:noProof/>
              </w:rPr>
            </w:pPr>
            <w:r w:rsidRPr="00D11B72">
              <w:rPr>
                <w:noProof/>
              </w:rPr>
              <w:t>&lt;remote procedure context parameter&gt;</w:t>
            </w:r>
          </w:p>
        </w:tc>
        <w:tc>
          <w:tcPr>
            <w:tcW w:w="1134" w:type="dxa"/>
            <w:shd w:val="clear" w:color="auto" w:fill="auto"/>
          </w:tcPr>
          <w:p w14:paraId="5A89A627" w14:textId="77777777" w:rsidR="00CA5901" w:rsidRPr="00D11B72" w:rsidRDefault="00CA5901" w:rsidP="00D12148">
            <w:pPr>
              <w:pStyle w:val="Tabletext"/>
              <w:jc w:val="center"/>
              <w:rPr>
                <w:noProof/>
              </w:rPr>
            </w:pPr>
          </w:p>
        </w:tc>
        <w:tc>
          <w:tcPr>
            <w:tcW w:w="1134" w:type="dxa"/>
            <w:shd w:val="clear" w:color="auto" w:fill="auto"/>
          </w:tcPr>
          <w:p w14:paraId="6DB816D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A51D6F4" w14:textId="77777777" w:rsidR="00CA5901" w:rsidRPr="00D11B72" w:rsidRDefault="00CA5901" w:rsidP="00D12148">
            <w:pPr>
              <w:pStyle w:val="Tabletext"/>
              <w:jc w:val="center"/>
              <w:rPr>
                <w:noProof/>
              </w:rPr>
            </w:pPr>
          </w:p>
        </w:tc>
        <w:tc>
          <w:tcPr>
            <w:tcW w:w="1134" w:type="dxa"/>
            <w:shd w:val="clear" w:color="auto" w:fill="auto"/>
          </w:tcPr>
          <w:p w14:paraId="40B0312C" w14:textId="77777777" w:rsidR="00CA5901" w:rsidRPr="00D11B72" w:rsidRDefault="00CA5901" w:rsidP="00D12148">
            <w:pPr>
              <w:pStyle w:val="Tabletext"/>
              <w:jc w:val="center"/>
            </w:pPr>
          </w:p>
        </w:tc>
        <w:tc>
          <w:tcPr>
            <w:tcW w:w="1134" w:type="dxa"/>
          </w:tcPr>
          <w:p w14:paraId="60082FC7" w14:textId="77777777" w:rsidR="00CA5901" w:rsidRPr="00D11B72" w:rsidRDefault="00CA5901" w:rsidP="00D12148">
            <w:pPr>
              <w:pStyle w:val="Tabletext"/>
              <w:jc w:val="center"/>
            </w:pPr>
          </w:p>
        </w:tc>
      </w:tr>
      <w:tr w:rsidR="00CA5901" w:rsidRPr="00D11B72" w14:paraId="787BCF93" w14:textId="351DCCEB" w:rsidTr="00003356">
        <w:trPr>
          <w:jc w:val="center"/>
        </w:trPr>
        <w:tc>
          <w:tcPr>
            <w:tcW w:w="3969" w:type="dxa"/>
            <w:shd w:val="clear" w:color="auto" w:fill="auto"/>
          </w:tcPr>
          <w:p w14:paraId="40B41FC4" w14:textId="77777777" w:rsidR="00CA5901" w:rsidRPr="00D11B72" w:rsidRDefault="00CA5901" w:rsidP="00D12148">
            <w:pPr>
              <w:pStyle w:val="Tabletext"/>
              <w:rPr>
                <w:noProof/>
              </w:rPr>
            </w:pPr>
            <w:r w:rsidRPr="00D11B72">
              <w:rPr>
                <w:noProof/>
              </w:rPr>
              <w:t>&lt;remote procedure definition&gt;</w:t>
            </w:r>
          </w:p>
        </w:tc>
        <w:tc>
          <w:tcPr>
            <w:tcW w:w="1134" w:type="dxa"/>
            <w:shd w:val="clear" w:color="auto" w:fill="auto"/>
          </w:tcPr>
          <w:p w14:paraId="59337586" w14:textId="77777777" w:rsidR="00CA5901" w:rsidRPr="00D11B72" w:rsidRDefault="00CA5901" w:rsidP="00D12148">
            <w:pPr>
              <w:pStyle w:val="Tabletext"/>
              <w:jc w:val="center"/>
              <w:rPr>
                <w:noProof/>
              </w:rPr>
            </w:pPr>
          </w:p>
        </w:tc>
        <w:tc>
          <w:tcPr>
            <w:tcW w:w="1134" w:type="dxa"/>
            <w:shd w:val="clear" w:color="auto" w:fill="auto"/>
          </w:tcPr>
          <w:p w14:paraId="26306EE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B1C1406" w14:textId="77777777" w:rsidR="00CA5901" w:rsidRPr="00D11B72" w:rsidRDefault="00CA5901" w:rsidP="00D12148">
            <w:pPr>
              <w:pStyle w:val="Tabletext"/>
              <w:jc w:val="center"/>
              <w:rPr>
                <w:noProof/>
              </w:rPr>
            </w:pPr>
          </w:p>
        </w:tc>
        <w:tc>
          <w:tcPr>
            <w:tcW w:w="1134" w:type="dxa"/>
            <w:shd w:val="clear" w:color="auto" w:fill="auto"/>
          </w:tcPr>
          <w:p w14:paraId="6F38FE2C" w14:textId="77777777" w:rsidR="00CA5901" w:rsidRPr="00D11B72" w:rsidRDefault="00CA5901" w:rsidP="00D12148">
            <w:pPr>
              <w:pStyle w:val="Tabletext"/>
              <w:jc w:val="center"/>
            </w:pPr>
          </w:p>
        </w:tc>
        <w:tc>
          <w:tcPr>
            <w:tcW w:w="1134" w:type="dxa"/>
          </w:tcPr>
          <w:p w14:paraId="534B353A" w14:textId="77777777" w:rsidR="00CA5901" w:rsidRPr="00D11B72" w:rsidRDefault="00CA5901" w:rsidP="00D12148">
            <w:pPr>
              <w:pStyle w:val="Tabletext"/>
              <w:jc w:val="center"/>
            </w:pPr>
          </w:p>
        </w:tc>
      </w:tr>
      <w:tr w:rsidR="00CA5901" w:rsidRPr="00D11B72" w14:paraId="09353430" w14:textId="0745D474" w:rsidTr="00003356">
        <w:trPr>
          <w:jc w:val="center"/>
        </w:trPr>
        <w:tc>
          <w:tcPr>
            <w:tcW w:w="3969" w:type="dxa"/>
            <w:shd w:val="clear" w:color="auto" w:fill="auto"/>
          </w:tcPr>
          <w:p w14:paraId="40D72254" w14:textId="77777777" w:rsidR="00CA5901" w:rsidRPr="00D11B72" w:rsidRDefault="00CA5901" w:rsidP="00D12148">
            <w:pPr>
              <w:pStyle w:val="Tabletext"/>
              <w:rPr>
                <w:noProof/>
              </w:rPr>
            </w:pPr>
            <w:r w:rsidRPr="00D11B72">
              <w:rPr>
                <w:noProof/>
              </w:rPr>
              <w:t>&lt;remote variable definition&gt;</w:t>
            </w:r>
          </w:p>
        </w:tc>
        <w:tc>
          <w:tcPr>
            <w:tcW w:w="1134" w:type="dxa"/>
            <w:shd w:val="clear" w:color="auto" w:fill="auto"/>
          </w:tcPr>
          <w:p w14:paraId="184CC7F6" w14:textId="77777777" w:rsidR="00CA5901" w:rsidRPr="00D11B72" w:rsidRDefault="00CA5901" w:rsidP="00D12148">
            <w:pPr>
              <w:pStyle w:val="Tabletext"/>
              <w:jc w:val="center"/>
              <w:rPr>
                <w:noProof/>
              </w:rPr>
            </w:pPr>
          </w:p>
        </w:tc>
        <w:tc>
          <w:tcPr>
            <w:tcW w:w="1134" w:type="dxa"/>
            <w:shd w:val="clear" w:color="auto" w:fill="auto"/>
          </w:tcPr>
          <w:p w14:paraId="549FDAD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39C60D3" w14:textId="77777777" w:rsidR="00CA5901" w:rsidRPr="00D11B72" w:rsidRDefault="00CA5901" w:rsidP="00D12148">
            <w:pPr>
              <w:pStyle w:val="Tabletext"/>
              <w:jc w:val="center"/>
              <w:rPr>
                <w:noProof/>
              </w:rPr>
            </w:pPr>
          </w:p>
        </w:tc>
        <w:tc>
          <w:tcPr>
            <w:tcW w:w="1134" w:type="dxa"/>
            <w:shd w:val="clear" w:color="auto" w:fill="auto"/>
          </w:tcPr>
          <w:p w14:paraId="713B40E3" w14:textId="77777777" w:rsidR="00CA5901" w:rsidRPr="00D11B72" w:rsidRDefault="00CA5901" w:rsidP="00D12148">
            <w:pPr>
              <w:pStyle w:val="Tabletext"/>
              <w:jc w:val="center"/>
            </w:pPr>
          </w:p>
        </w:tc>
        <w:tc>
          <w:tcPr>
            <w:tcW w:w="1134" w:type="dxa"/>
          </w:tcPr>
          <w:p w14:paraId="1CF42C93" w14:textId="77777777" w:rsidR="00CA5901" w:rsidRPr="00D11B72" w:rsidRDefault="00CA5901" w:rsidP="00D12148">
            <w:pPr>
              <w:pStyle w:val="Tabletext"/>
              <w:jc w:val="center"/>
            </w:pPr>
          </w:p>
        </w:tc>
      </w:tr>
      <w:tr w:rsidR="001F606C" w:rsidRPr="00D11B72" w14:paraId="27C0C931" w14:textId="77777777" w:rsidTr="00003356">
        <w:trPr>
          <w:jc w:val="center"/>
        </w:trPr>
        <w:tc>
          <w:tcPr>
            <w:tcW w:w="3969" w:type="dxa"/>
            <w:shd w:val="clear" w:color="auto" w:fill="auto"/>
          </w:tcPr>
          <w:p w14:paraId="39984B5F" w14:textId="1CF7E62E" w:rsidR="001F606C" w:rsidRPr="00D11B72" w:rsidRDefault="001F606C" w:rsidP="001F606C">
            <w:pPr>
              <w:pStyle w:val="Tabletext"/>
              <w:rPr>
                <w:noProof/>
              </w:rPr>
            </w:pPr>
            <w:r w:rsidRPr="00D11B72">
              <w:rPr>
                <w:noProof/>
              </w:rPr>
              <w:t>&lt;remote variable</w:t>
            </w:r>
            <w:r>
              <w:rPr>
                <w:noProof/>
              </w:rPr>
              <w:t>s</w:t>
            </w:r>
            <w:r w:rsidRPr="00D11B72">
              <w:rPr>
                <w:noProof/>
              </w:rPr>
              <w:t> </w:t>
            </w:r>
            <w:r>
              <w:rPr>
                <w:noProof/>
              </w:rPr>
              <w:t>of sort</w:t>
            </w:r>
            <w:r w:rsidRPr="00D11B72">
              <w:rPr>
                <w:noProof/>
              </w:rPr>
              <w:t>&gt;</w:t>
            </w:r>
          </w:p>
        </w:tc>
        <w:tc>
          <w:tcPr>
            <w:tcW w:w="1134" w:type="dxa"/>
            <w:shd w:val="clear" w:color="auto" w:fill="auto"/>
          </w:tcPr>
          <w:p w14:paraId="229044A5" w14:textId="77777777" w:rsidR="001F606C" w:rsidRPr="00D11B72" w:rsidRDefault="001F606C" w:rsidP="00750414">
            <w:pPr>
              <w:pStyle w:val="Tabletext"/>
              <w:jc w:val="center"/>
              <w:rPr>
                <w:noProof/>
              </w:rPr>
            </w:pPr>
          </w:p>
        </w:tc>
        <w:tc>
          <w:tcPr>
            <w:tcW w:w="1134" w:type="dxa"/>
            <w:shd w:val="clear" w:color="auto" w:fill="auto"/>
          </w:tcPr>
          <w:p w14:paraId="13A62C36" w14:textId="77777777" w:rsidR="001F606C" w:rsidRPr="00D11B72" w:rsidRDefault="001F606C" w:rsidP="00750414">
            <w:pPr>
              <w:pStyle w:val="Tabletext"/>
              <w:jc w:val="center"/>
              <w:rPr>
                <w:noProof/>
              </w:rPr>
            </w:pPr>
            <w:r w:rsidRPr="00D11B72">
              <w:rPr>
                <w:noProof/>
              </w:rPr>
              <w:t>defined</w:t>
            </w:r>
          </w:p>
        </w:tc>
        <w:tc>
          <w:tcPr>
            <w:tcW w:w="1134" w:type="dxa"/>
            <w:shd w:val="clear" w:color="auto" w:fill="auto"/>
          </w:tcPr>
          <w:p w14:paraId="68FAC4EB" w14:textId="77777777" w:rsidR="001F606C" w:rsidRPr="00D11B72" w:rsidRDefault="001F606C" w:rsidP="00750414">
            <w:pPr>
              <w:pStyle w:val="Tabletext"/>
              <w:jc w:val="center"/>
              <w:rPr>
                <w:noProof/>
              </w:rPr>
            </w:pPr>
          </w:p>
        </w:tc>
        <w:tc>
          <w:tcPr>
            <w:tcW w:w="1134" w:type="dxa"/>
            <w:shd w:val="clear" w:color="auto" w:fill="auto"/>
          </w:tcPr>
          <w:p w14:paraId="77615923" w14:textId="77777777" w:rsidR="001F606C" w:rsidRPr="00D11B72" w:rsidRDefault="001F606C" w:rsidP="00750414">
            <w:pPr>
              <w:pStyle w:val="Tabletext"/>
              <w:jc w:val="center"/>
            </w:pPr>
          </w:p>
        </w:tc>
        <w:tc>
          <w:tcPr>
            <w:tcW w:w="1134" w:type="dxa"/>
          </w:tcPr>
          <w:p w14:paraId="6CA597E3" w14:textId="77777777" w:rsidR="001F606C" w:rsidRPr="00D11B72" w:rsidRDefault="001F606C" w:rsidP="00750414">
            <w:pPr>
              <w:pStyle w:val="Tabletext"/>
              <w:jc w:val="center"/>
            </w:pPr>
          </w:p>
        </w:tc>
      </w:tr>
      <w:tr w:rsidR="00CA5901" w:rsidRPr="00D11B72" w14:paraId="4D39CDDF" w14:textId="5E5ED359" w:rsidTr="00003356">
        <w:trPr>
          <w:jc w:val="center"/>
        </w:trPr>
        <w:tc>
          <w:tcPr>
            <w:tcW w:w="3969" w:type="dxa"/>
            <w:shd w:val="clear" w:color="auto" w:fill="auto"/>
          </w:tcPr>
          <w:p w14:paraId="591FC251" w14:textId="77777777" w:rsidR="00CA5901" w:rsidRPr="00D11B72" w:rsidRDefault="00CA5901" w:rsidP="00D12148">
            <w:pPr>
              <w:pStyle w:val="Tabletext"/>
              <w:rPr>
                <w:noProof/>
              </w:rPr>
            </w:pPr>
            <w:r w:rsidRPr="00D11B72">
              <w:rPr>
                <w:noProof/>
              </w:rPr>
              <w:t>&lt;</w:t>
            </w:r>
            <w:r w:rsidRPr="00481BED">
              <w:rPr>
                <w:noProof/>
              </w:rPr>
              <w:t>remotevariable </w:t>
            </w:r>
            <w:r w:rsidRPr="00D11B72">
              <w:rPr>
                <w:noProof/>
              </w:rPr>
              <w:t>context parameter list&gt;</w:t>
            </w:r>
          </w:p>
        </w:tc>
        <w:tc>
          <w:tcPr>
            <w:tcW w:w="1134" w:type="dxa"/>
            <w:shd w:val="clear" w:color="auto" w:fill="auto"/>
          </w:tcPr>
          <w:p w14:paraId="326E9610" w14:textId="77777777" w:rsidR="00CA5901" w:rsidRPr="00D11B72" w:rsidRDefault="00CA5901" w:rsidP="00D12148">
            <w:pPr>
              <w:pStyle w:val="Tabletext"/>
              <w:jc w:val="center"/>
              <w:rPr>
                <w:noProof/>
              </w:rPr>
            </w:pPr>
          </w:p>
        </w:tc>
        <w:tc>
          <w:tcPr>
            <w:tcW w:w="1134" w:type="dxa"/>
            <w:shd w:val="clear" w:color="auto" w:fill="auto"/>
          </w:tcPr>
          <w:p w14:paraId="577FA83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7656653" w14:textId="77777777" w:rsidR="00CA5901" w:rsidRPr="00D11B72" w:rsidRDefault="00CA5901" w:rsidP="00D12148">
            <w:pPr>
              <w:pStyle w:val="Tabletext"/>
              <w:jc w:val="center"/>
              <w:rPr>
                <w:noProof/>
              </w:rPr>
            </w:pPr>
          </w:p>
        </w:tc>
        <w:tc>
          <w:tcPr>
            <w:tcW w:w="1134" w:type="dxa"/>
            <w:shd w:val="clear" w:color="auto" w:fill="auto"/>
          </w:tcPr>
          <w:p w14:paraId="68137343" w14:textId="77777777" w:rsidR="00CA5901" w:rsidRPr="00D11B72" w:rsidRDefault="00CA5901" w:rsidP="00D12148">
            <w:pPr>
              <w:pStyle w:val="Tabletext"/>
              <w:jc w:val="center"/>
            </w:pPr>
          </w:p>
        </w:tc>
        <w:tc>
          <w:tcPr>
            <w:tcW w:w="1134" w:type="dxa"/>
          </w:tcPr>
          <w:p w14:paraId="76DEF643" w14:textId="77777777" w:rsidR="00CA5901" w:rsidRPr="00D11B72" w:rsidRDefault="00CA5901" w:rsidP="00D12148">
            <w:pPr>
              <w:pStyle w:val="Tabletext"/>
              <w:jc w:val="center"/>
            </w:pPr>
          </w:p>
        </w:tc>
      </w:tr>
      <w:tr w:rsidR="00B77354" w:rsidRPr="00D11B72" w14:paraId="4FDFD9CA" w14:textId="77777777" w:rsidTr="00003356">
        <w:trPr>
          <w:jc w:val="center"/>
        </w:trPr>
        <w:tc>
          <w:tcPr>
            <w:tcW w:w="3969" w:type="dxa"/>
            <w:shd w:val="clear" w:color="auto" w:fill="auto"/>
          </w:tcPr>
          <w:p w14:paraId="5A30535E" w14:textId="1E8DFDB4" w:rsidR="00B77354" w:rsidRPr="00744BCA" w:rsidRDefault="00B77354" w:rsidP="00B77354">
            <w:pPr>
              <w:pStyle w:val="Tabletext"/>
              <w:rPr>
                <w:noProof/>
                <w:sz w:val="20"/>
              </w:rPr>
            </w:pPr>
            <w:r w:rsidRPr="00744BCA">
              <w:rPr>
                <w:noProof/>
                <w:sz w:val="20"/>
              </w:rPr>
              <w:t>&lt;</w:t>
            </w:r>
            <w:r w:rsidRPr="00B77354">
              <w:rPr>
                <w:noProof/>
                <w:szCs w:val="22"/>
              </w:rPr>
              <w:t>remotevariable contextparameter names</w:t>
            </w:r>
            <w:r w:rsidRPr="00744BCA">
              <w:rPr>
                <w:noProof/>
                <w:sz w:val="20"/>
              </w:rPr>
              <w:t>&gt;</w:t>
            </w:r>
          </w:p>
        </w:tc>
        <w:tc>
          <w:tcPr>
            <w:tcW w:w="1134" w:type="dxa"/>
            <w:shd w:val="clear" w:color="auto" w:fill="auto"/>
          </w:tcPr>
          <w:p w14:paraId="0AFB302B" w14:textId="77777777" w:rsidR="00B77354" w:rsidRPr="00D11B72" w:rsidRDefault="00B77354" w:rsidP="00750414">
            <w:pPr>
              <w:pStyle w:val="Tabletext"/>
              <w:jc w:val="center"/>
              <w:rPr>
                <w:noProof/>
              </w:rPr>
            </w:pPr>
          </w:p>
        </w:tc>
        <w:tc>
          <w:tcPr>
            <w:tcW w:w="1134" w:type="dxa"/>
            <w:shd w:val="clear" w:color="auto" w:fill="auto"/>
          </w:tcPr>
          <w:p w14:paraId="61738E20" w14:textId="77777777" w:rsidR="00B77354" w:rsidRPr="00D11B72" w:rsidRDefault="00B77354" w:rsidP="00750414">
            <w:pPr>
              <w:pStyle w:val="Tabletext"/>
              <w:jc w:val="center"/>
              <w:rPr>
                <w:noProof/>
              </w:rPr>
            </w:pPr>
            <w:r w:rsidRPr="00D11B72">
              <w:rPr>
                <w:noProof/>
              </w:rPr>
              <w:t>defined</w:t>
            </w:r>
          </w:p>
        </w:tc>
        <w:tc>
          <w:tcPr>
            <w:tcW w:w="1134" w:type="dxa"/>
            <w:shd w:val="clear" w:color="auto" w:fill="auto"/>
          </w:tcPr>
          <w:p w14:paraId="29205DC8" w14:textId="77777777" w:rsidR="00B77354" w:rsidRPr="00D11B72" w:rsidRDefault="00B77354" w:rsidP="00750414">
            <w:pPr>
              <w:pStyle w:val="Tabletext"/>
              <w:jc w:val="center"/>
              <w:rPr>
                <w:noProof/>
              </w:rPr>
            </w:pPr>
          </w:p>
        </w:tc>
        <w:tc>
          <w:tcPr>
            <w:tcW w:w="1134" w:type="dxa"/>
            <w:shd w:val="clear" w:color="auto" w:fill="auto"/>
          </w:tcPr>
          <w:p w14:paraId="59BA9AAB" w14:textId="77777777" w:rsidR="00B77354" w:rsidRPr="00D11B72" w:rsidRDefault="00B77354" w:rsidP="00750414">
            <w:pPr>
              <w:pStyle w:val="Tabletext"/>
              <w:jc w:val="center"/>
            </w:pPr>
          </w:p>
        </w:tc>
        <w:tc>
          <w:tcPr>
            <w:tcW w:w="1134" w:type="dxa"/>
          </w:tcPr>
          <w:p w14:paraId="66CC8A3B" w14:textId="77777777" w:rsidR="00B77354" w:rsidRPr="00D11B72" w:rsidRDefault="00B77354" w:rsidP="00750414">
            <w:pPr>
              <w:pStyle w:val="Tabletext"/>
              <w:jc w:val="center"/>
            </w:pPr>
          </w:p>
        </w:tc>
      </w:tr>
      <w:tr w:rsidR="00CA5901" w:rsidRPr="00D11B72" w14:paraId="42F7A740" w14:textId="629A6EFC" w:rsidTr="00003356">
        <w:trPr>
          <w:jc w:val="center"/>
        </w:trPr>
        <w:tc>
          <w:tcPr>
            <w:tcW w:w="3969" w:type="dxa"/>
            <w:shd w:val="clear" w:color="auto" w:fill="auto"/>
          </w:tcPr>
          <w:p w14:paraId="3D9BB981" w14:textId="77777777" w:rsidR="00CA5901" w:rsidRPr="00D11B72" w:rsidRDefault="00CA5901" w:rsidP="00D12148">
            <w:pPr>
              <w:pStyle w:val="Tabletext"/>
              <w:rPr>
                <w:noProof/>
              </w:rPr>
            </w:pPr>
            <w:r w:rsidRPr="00D11B72">
              <w:rPr>
                <w:noProof/>
              </w:rPr>
              <w:t>&lt;rename list&gt;</w:t>
            </w:r>
          </w:p>
        </w:tc>
        <w:tc>
          <w:tcPr>
            <w:tcW w:w="1134" w:type="dxa"/>
            <w:shd w:val="clear" w:color="auto" w:fill="auto"/>
          </w:tcPr>
          <w:p w14:paraId="1A286D5F" w14:textId="77777777" w:rsidR="00CA5901" w:rsidRPr="00D11B72" w:rsidRDefault="00CA5901" w:rsidP="00D12148">
            <w:pPr>
              <w:pStyle w:val="Tabletext"/>
              <w:jc w:val="center"/>
              <w:rPr>
                <w:noProof/>
              </w:rPr>
            </w:pPr>
          </w:p>
        </w:tc>
        <w:tc>
          <w:tcPr>
            <w:tcW w:w="1134" w:type="dxa"/>
            <w:shd w:val="clear" w:color="auto" w:fill="auto"/>
          </w:tcPr>
          <w:p w14:paraId="1BF89162" w14:textId="77777777" w:rsidR="00CA5901" w:rsidRPr="00D11B72" w:rsidRDefault="00CA5901" w:rsidP="00D12148">
            <w:pPr>
              <w:pStyle w:val="Tabletext"/>
              <w:jc w:val="center"/>
              <w:rPr>
                <w:noProof/>
              </w:rPr>
            </w:pPr>
          </w:p>
        </w:tc>
        <w:tc>
          <w:tcPr>
            <w:tcW w:w="1134" w:type="dxa"/>
            <w:shd w:val="clear" w:color="auto" w:fill="auto"/>
          </w:tcPr>
          <w:p w14:paraId="29EE1519" w14:textId="77777777" w:rsidR="00CA5901" w:rsidRPr="00D11B72" w:rsidRDefault="00CA5901" w:rsidP="00D12148">
            <w:pPr>
              <w:pStyle w:val="Tabletext"/>
              <w:jc w:val="center"/>
              <w:rPr>
                <w:noProof/>
              </w:rPr>
            </w:pPr>
          </w:p>
        </w:tc>
        <w:tc>
          <w:tcPr>
            <w:tcW w:w="1134" w:type="dxa"/>
            <w:shd w:val="clear" w:color="auto" w:fill="auto"/>
          </w:tcPr>
          <w:p w14:paraId="2DAC3846" w14:textId="77777777" w:rsidR="00CA5901" w:rsidRPr="00D11B72" w:rsidRDefault="00CA5901" w:rsidP="00D12148">
            <w:pPr>
              <w:pStyle w:val="Tabletext"/>
              <w:jc w:val="center"/>
              <w:rPr>
                <w:noProof/>
              </w:rPr>
            </w:pPr>
            <w:r w:rsidRPr="00D11B72">
              <w:rPr>
                <w:noProof/>
              </w:rPr>
              <w:t>defined</w:t>
            </w:r>
          </w:p>
        </w:tc>
        <w:tc>
          <w:tcPr>
            <w:tcW w:w="1134" w:type="dxa"/>
          </w:tcPr>
          <w:p w14:paraId="59A0A31F" w14:textId="77777777" w:rsidR="00CA5901" w:rsidRPr="00D11B72" w:rsidRDefault="00CA5901" w:rsidP="00D12148">
            <w:pPr>
              <w:pStyle w:val="Tabletext"/>
              <w:jc w:val="center"/>
            </w:pPr>
          </w:p>
        </w:tc>
      </w:tr>
      <w:tr w:rsidR="000243D1" w:rsidRPr="00D11B72" w14:paraId="7E8DAD78" w14:textId="77777777" w:rsidTr="00003356">
        <w:trPr>
          <w:jc w:val="center"/>
        </w:trPr>
        <w:tc>
          <w:tcPr>
            <w:tcW w:w="3969" w:type="dxa"/>
            <w:shd w:val="clear" w:color="auto" w:fill="auto"/>
          </w:tcPr>
          <w:p w14:paraId="765DD0E2" w14:textId="79F2AF00" w:rsidR="000243D1" w:rsidRPr="00D11B72" w:rsidRDefault="000243D1" w:rsidP="00D12148">
            <w:pPr>
              <w:pStyle w:val="Tabletext"/>
              <w:rPr>
                <w:noProof/>
              </w:rPr>
            </w:pPr>
            <w:r w:rsidRPr="00D11B72">
              <w:rPr>
                <w:noProof/>
              </w:rPr>
              <w:t>&lt;rename pair</w:t>
            </w:r>
            <w:r>
              <w:rPr>
                <w:noProof/>
              </w:rPr>
              <w:t xml:space="preserve"> literal name&gt;</w:t>
            </w:r>
          </w:p>
        </w:tc>
        <w:tc>
          <w:tcPr>
            <w:tcW w:w="1134" w:type="dxa"/>
            <w:shd w:val="clear" w:color="auto" w:fill="auto"/>
          </w:tcPr>
          <w:p w14:paraId="08235A60" w14:textId="77777777" w:rsidR="000243D1" w:rsidRPr="00D11B72" w:rsidRDefault="000243D1" w:rsidP="00D12148">
            <w:pPr>
              <w:pStyle w:val="Tabletext"/>
              <w:jc w:val="center"/>
              <w:rPr>
                <w:noProof/>
              </w:rPr>
            </w:pPr>
          </w:p>
        </w:tc>
        <w:tc>
          <w:tcPr>
            <w:tcW w:w="1134" w:type="dxa"/>
            <w:shd w:val="clear" w:color="auto" w:fill="auto"/>
          </w:tcPr>
          <w:p w14:paraId="4F4EDA7C" w14:textId="77777777" w:rsidR="000243D1" w:rsidRPr="00D11B72" w:rsidRDefault="000243D1" w:rsidP="00D12148">
            <w:pPr>
              <w:pStyle w:val="Tabletext"/>
              <w:jc w:val="center"/>
              <w:rPr>
                <w:noProof/>
              </w:rPr>
            </w:pPr>
          </w:p>
        </w:tc>
        <w:tc>
          <w:tcPr>
            <w:tcW w:w="1134" w:type="dxa"/>
            <w:shd w:val="clear" w:color="auto" w:fill="auto"/>
          </w:tcPr>
          <w:p w14:paraId="1F209713" w14:textId="77777777" w:rsidR="000243D1" w:rsidRPr="00D11B72" w:rsidRDefault="000243D1" w:rsidP="00D12148">
            <w:pPr>
              <w:pStyle w:val="Tabletext"/>
              <w:jc w:val="center"/>
              <w:rPr>
                <w:noProof/>
              </w:rPr>
            </w:pPr>
          </w:p>
        </w:tc>
        <w:tc>
          <w:tcPr>
            <w:tcW w:w="1134" w:type="dxa"/>
            <w:shd w:val="clear" w:color="auto" w:fill="auto"/>
          </w:tcPr>
          <w:p w14:paraId="40506714" w14:textId="2F4E7A65" w:rsidR="000243D1" w:rsidRPr="00D11B72" w:rsidRDefault="000243D1" w:rsidP="00D12148">
            <w:pPr>
              <w:pStyle w:val="Tabletext"/>
              <w:jc w:val="center"/>
              <w:rPr>
                <w:noProof/>
              </w:rPr>
            </w:pPr>
            <w:r w:rsidRPr="00D11B72">
              <w:rPr>
                <w:noProof/>
              </w:rPr>
              <w:t>defined</w:t>
            </w:r>
          </w:p>
        </w:tc>
        <w:tc>
          <w:tcPr>
            <w:tcW w:w="1134" w:type="dxa"/>
          </w:tcPr>
          <w:p w14:paraId="678F466D" w14:textId="77777777" w:rsidR="000243D1" w:rsidRPr="00D11B72" w:rsidRDefault="000243D1" w:rsidP="00D12148">
            <w:pPr>
              <w:pStyle w:val="Tabletext"/>
              <w:jc w:val="center"/>
            </w:pPr>
          </w:p>
        </w:tc>
      </w:tr>
      <w:tr w:rsidR="000243D1" w:rsidRPr="00D11B72" w14:paraId="2ABD9EE3" w14:textId="77777777" w:rsidTr="00003356">
        <w:trPr>
          <w:jc w:val="center"/>
        </w:trPr>
        <w:tc>
          <w:tcPr>
            <w:tcW w:w="3969" w:type="dxa"/>
            <w:shd w:val="clear" w:color="auto" w:fill="auto"/>
          </w:tcPr>
          <w:p w14:paraId="2AE1CEED" w14:textId="1D1FD147" w:rsidR="000243D1" w:rsidRPr="00D11B72" w:rsidRDefault="000243D1" w:rsidP="000243D1">
            <w:pPr>
              <w:pStyle w:val="Tabletext"/>
              <w:rPr>
                <w:noProof/>
              </w:rPr>
            </w:pPr>
            <w:r w:rsidRPr="00D11B72">
              <w:rPr>
                <w:noProof/>
              </w:rPr>
              <w:t>&lt;rename pair</w:t>
            </w:r>
            <w:r>
              <w:rPr>
                <w:noProof/>
              </w:rPr>
              <w:t xml:space="preserve"> operation name&gt;</w:t>
            </w:r>
          </w:p>
        </w:tc>
        <w:tc>
          <w:tcPr>
            <w:tcW w:w="1134" w:type="dxa"/>
            <w:shd w:val="clear" w:color="auto" w:fill="auto"/>
          </w:tcPr>
          <w:p w14:paraId="33CC2A92" w14:textId="77777777" w:rsidR="000243D1" w:rsidRPr="00D11B72" w:rsidRDefault="000243D1" w:rsidP="00D12148">
            <w:pPr>
              <w:pStyle w:val="Tabletext"/>
              <w:jc w:val="center"/>
              <w:rPr>
                <w:noProof/>
              </w:rPr>
            </w:pPr>
          </w:p>
        </w:tc>
        <w:tc>
          <w:tcPr>
            <w:tcW w:w="1134" w:type="dxa"/>
            <w:shd w:val="clear" w:color="auto" w:fill="auto"/>
          </w:tcPr>
          <w:p w14:paraId="3A8A0007" w14:textId="77777777" w:rsidR="000243D1" w:rsidRPr="00D11B72" w:rsidRDefault="000243D1" w:rsidP="00D12148">
            <w:pPr>
              <w:pStyle w:val="Tabletext"/>
              <w:jc w:val="center"/>
              <w:rPr>
                <w:noProof/>
              </w:rPr>
            </w:pPr>
          </w:p>
        </w:tc>
        <w:tc>
          <w:tcPr>
            <w:tcW w:w="1134" w:type="dxa"/>
            <w:shd w:val="clear" w:color="auto" w:fill="auto"/>
          </w:tcPr>
          <w:p w14:paraId="5B2FCFFA" w14:textId="77777777" w:rsidR="000243D1" w:rsidRPr="00D11B72" w:rsidRDefault="000243D1" w:rsidP="00D12148">
            <w:pPr>
              <w:pStyle w:val="Tabletext"/>
              <w:jc w:val="center"/>
              <w:rPr>
                <w:noProof/>
              </w:rPr>
            </w:pPr>
          </w:p>
        </w:tc>
        <w:tc>
          <w:tcPr>
            <w:tcW w:w="1134" w:type="dxa"/>
            <w:shd w:val="clear" w:color="auto" w:fill="auto"/>
          </w:tcPr>
          <w:p w14:paraId="544A95F1" w14:textId="1D01D03B" w:rsidR="000243D1" w:rsidRPr="00D11B72" w:rsidRDefault="000243D1" w:rsidP="00D12148">
            <w:pPr>
              <w:pStyle w:val="Tabletext"/>
              <w:jc w:val="center"/>
              <w:rPr>
                <w:noProof/>
              </w:rPr>
            </w:pPr>
            <w:r w:rsidRPr="00D11B72">
              <w:rPr>
                <w:noProof/>
              </w:rPr>
              <w:t>defined</w:t>
            </w:r>
          </w:p>
        </w:tc>
        <w:tc>
          <w:tcPr>
            <w:tcW w:w="1134" w:type="dxa"/>
          </w:tcPr>
          <w:p w14:paraId="4C671C83" w14:textId="77777777" w:rsidR="000243D1" w:rsidRPr="00D11B72" w:rsidRDefault="000243D1" w:rsidP="00D12148">
            <w:pPr>
              <w:pStyle w:val="Tabletext"/>
              <w:jc w:val="center"/>
            </w:pPr>
          </w:p>
        </w:tc>
      </w:tr>
      <w:tr w:rsidR="00CA5901" w:rsidRPr="00D11B72" w14:paraId="0D97E576" w14:textId="029EB37B" w:rsidTr="00003356">
        <w:trPr>
          <w:jc w:val="center"/>
        </w:trPr>
        <w:tc>
          <w:tcPr>
            <w:tcW w:w="3969" w:type="dxa"/>
            <w:shd w:val="clear" w:color="auto" w:fill="auto"/>
          </w:tcPr>
          <w:p w14:paraId="31D82994" w14:textId="77777777" w:rsidR="00CA5901" w:rsidRPr="00D11B72" w:rsidRDefault="00CA5901" w:rsidP="00D12148">
            <w:pPr>
              <w:pStyle w:val="Tabletext"/>
              <w:rPr>
                <w:noProof/>
              </w:rPr>
            </w:pPr>
            <w:r w:rsidRPr="00D11B72">
              <w:rPr>
                <w:noProof/>
              </w:rPr>
              <w:t>&lt;rename pair&gt;</w:t>
            </w:r>
          </w:p>
        </w:tc>
        <w:tc>
          <w:tcPr>
            <w:tcW w:w="1134" w:type="dxa"/>
            <w:shd w:val="clear" w:color="auto" w:fill="auto"/>
          </w:tcPr>
          <w:p w14:paraId="4CBFD8C0" w14:textId="77777777" w:rsidR="00CA5901" w:rsidRPr="00D11B72" w:rsidRDefault="00CA5901" w:rsidP="00D12148">
            <w:pPr>
              <w:pStyle w:val="Tabletext"/>
              <w:jc w:val="center"/>
              <w:rPr>
                <w:noProof/>
              </w:rPr>
            </w:pPr>
          </w:p>
        </w:tc>
        <w:tc>
          <w:tcPr>
            <w:tcW w:w="1134" w:type="dxa"/>
            <w:shd w:val="clear" w:color="auto" w:fill="auto"/>
          </w:tcPr>
          <w:p w14:paraId="76EB0A40" w14:textId="77777777" w:rsidR="00CA5901" w:rsidRPr="00D11B72" w:rsidRDefault="00CA5901" w:rsidP="00D12148">
            <w:pPr>
              <w:pStyle w:val="Tabletext"/>
              <w:jc w:val="center"/>
              <w:rPr>
                <w:noProof/>
              </w:rPr>
            </w:pPr>
          </w:p>
        </w:tc>
        <w:tc>
          <w:tcPr>
            <w:tcW w:w="1134" w:type="dxa"/>
            <w:shd w:val="clear" w:color="auto" w:fill="auto"/>
          </w:tcPr>
          <w:p w14:paraId="31F5248C" w14:textId="77777777" w:rsidR="00CA5901" w:rsidRPr="00D11B72" w:rsidRDefault="00CA5901" w:rsidP="00D12148">
            <w:pPr>
              <w:pStyle w:val="Tabletext"/>
              <w:jc w:val="center"/>
              <w:rPr>
                <w:noProof/>
              </w:rPr>
            </w:pPr>
          </w:p>
        </w:tc>
        <w:tc>
          <w:tcPr>
            <w:tcW w:w="1134" w:type="dxa"/>
            <w:shd w:val="clear" w:color="auto" w:fill="auto"/>
          </w:tcPr>
          <w:p w14:paraId="2487ECE5" w14:textId="77777777" w:rsidR="00CA5901" w:rsidRPr="00D11B72" w:rsidRDefault="00CA5901" w:rsidP="00D12148">
            <w:pPr>
              <w:pStyle w:val="Tabletext"/>
              <w:jc w:val="center"/>
              <w:rPr>
                <w:noProof/>
              </w:rPr>
            </w:pPr>
            <w:r w:rsidRPr="00D11B72">
              <w:rPr>
                <w:noProof/>
              </w:rPr>
              <w:t>defined</w:t>
            </w:r>
          </w:p>
        </w:tc>
        <w:tc>
          <w:tcPr>
            <w:tcW w:w="1134" w:type="dxa"/>
          </w:tcPr>
          <w:p w14:paraId="1D5839A5" w14:textId="77777777" w:rsidR="00CA5901" w:rsidRPr="00D11B72" w:rsidRDefault="00CA5901" w:rsidP="00D12148">
            <w:pPr>
              <w:pStyle w:val="Tabletext"/>
              <w:jc w:val="center"/>
            </w:pPr>
          </w:p>
        </w:tc>
      </w:tr>
      <w:tr w:rsidR="00CA5901" w:rsidRPr="00D11B72" w14:paraId="39D354DC" w14:textId="5CA83F1E" w:rsidTr="00003356">
        <w:trPr>
          <w:jc w:val="center"/>
        </w:trPr>
        <w:tc>
          <w:tcPr>
            <w:tcW w:w="3969" w:type="dxa"/>
            <w:shd w:val="clear" w:color="auto" w:fill="auto"/>
          </w:tcPr>
          <w:p w14:paraId="174A924C" w14:textId="77777777" w:rsidR="00CA5901" w:rsidRPr="00D11B72" w:rsidRDefault="00CA5901" w:rsidP="00D12148">
            <w:pPr>
              <w:pStyle w:val="Tabletext"/>
              <w:rPr>
                <w:noProof/>
              </w:rPr>
            </w:pPr>
            <w:r w:rsidRPr="00D11B72">
              <w:rPr>
                <w:noProof/>
              </w:rPr>
              <w:t>&lt;renaming&gt;</w:t>
            </w:r>
          </w:p>
        </w:tc>
        <w:tc>
          <w:tcPr>
            <w:tcW w:w="1134" w:type="dxa"/>
            <w:shd w:val="clear" w:color="auto" w:fill="auto"/>
          </w:tcPr>
          <w:p w14:paraId="22DB2A74" w14:textId="77777777" w:rsidR="00CA5901" w:rsidRPr="00D11B72" w:rsidRDefault="00CA5901" w:rsidP="00D12148">
            <w:pPr>
              <w:pStyle w:val="Tabletext"/>
              <w:jc w:val="center"/>
              <w:rPr>
                <w:noProof/>
              </w:rPr>
            </w:pPr>
          </w:p>
        </w:tc>
        <w:tc>
          <w:tcPr>
            <w:tcW w:w="1134" w:type="dxa"/>
            <w:shd w:val="clear" w:color="auto" w:fill="auto"/>
          </w:tcPr>
          <w:p w14:paraId="4CF86A7F" w14:textId="77777777" w:rsidR="00CA5901" w:rsidRPr="00D11B72" w:rsidRDefault="00CA5901" w:rsidP="00D12148">
            <w:pPr>
              <w:pStyle w:val="Tabletext"/>
              <w:jc w:val="center"/>
              <w:rPr>
                <w:noProof/>
              </w:rPr>
            </w:pPr>
          </w:p>
        </w:tc>
        <w:tc>
          <w:tcPr>
            <w:tcW w:w="1134" w:type="dxa"/>
            <w:shd w:val="clear" w:color="auto" w:fill="auto"/>
          </w:tcPr>
          <w:p w14:paraId="711A797A" w14:textId="77777777" w:rsidR="00CA5901" w:rsidRPr="00D11B72" w:rsidRDefault="00CA5901" w:rsidP="00D12148">
            <w:pPr>
              <w:pStyle w:val="Tabletext"/>
              <w:jc w:val="center"/>
              <w:rPr>
                <w:noProof/>
              </w:rPr>
            </w:pPr>
          </w:p>
        </w:tc>
        <w:tc>
          <w:tcPr>
            <w:tcW w:w="1134" w:type="dxa"/>
            <w:shd w:val="clear" w:color="auto" w:fill="auto"/>
          </w:tcPr>
          <w:p w14:paraId="1FB33A61" w14:textId="77777777" w:rsidR="00CA5901" w:rsidRPr="00D11B72" w:rsidRDefault="00CA5901" w:rsidP="00D12148">
            <w:pPr>
              <w:pStyle w:val="Tabletext"/>
              <w:jc w:val="center"/>
              <w:rPr>
                <w:noProof/>
              </w:rPr>
            </w:pPr>
            <w:r w:rsidRPr="00D11B72">
              <w:rPr>
                <w:noProof/>
              </w:rPr>
              <w:t>defined</w:t>
            </w:r>
          </w:p>
        </w:tc>
        <w:tc>
          <w:tcPr>
            <w:tcW w:w="1134" w:type="dxa"/>
          </w:tcPr>
          <w:p w14:paraId="3D8A3A04" w14:textId="77777777" w:rsidR="00CA5901" w:rsidRPr="00D11B72" w:rsidRDefault="00CA5901" w:rsidP="00D12148">
            <w:pPr>
              <w:pStyle w:val="Tabletext"/>
              <w:jc w:val="center"/>
            </w:pPr>
          </w:p>
        </w:tc>
      </w:tr>
      <w:tr w:rsidR="00CA5901" w:rsidRPr="00D11B72" w14:paraId="2A6F44FD" w14:textId="7AE0764E" w:rsidTr="00003356">
        <w:trPr>
          <w:jc w:val="center"/>
        </w:trPr>
        <w:tc>
          <w:tcPr>
            <w:tcW w:w="3969" w:type="dxa"/>
            <w:shd w:val="clear" w:color="auto" w:fill="auto"/>
          </w:tcPr>
          <w:p w14:paraId="7B6B498B" w14:textId="77777777" w:rsidR="00CA5901" w:rsidRPr="00D11B72" w:rsidRDefault="00CA5901" w:rsidP="00D12148">
            <w:pPr>
              <w:pStyle w:val="Tabletext"/>
              <w:rPr>
                <w:noProof/>
              </w:rPr>
            </w:pPr>
            <w:r w:rsidRPr="00D11B72">
              <w:rPr>
                <w:noProof/>
              </w:rPr>
              <w:t>&lt;reset body&gt;</w:t>
            </w:r>
          </w:p>
        </w:tc>
        <w:tc>
          <w:tcPr>
            <w:tcW w:w="1134" w:type="dxa"/>
            <w:shd w:val="clear" w:color="auto" w:fill="auto"/>
          </w:tcPr>
          <w:p w14:paraId="5DF1609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0136DE1" w14:textId="77777777" w:rsidR="00CA5901" w:rsidRPr="00D11B72" w:rsidRDefault="00CA5901" w:rsidP="00D12148">
            <w:pPr>
              <w:pStyle w:val="Tabletext"/>
              <w:jc w:val="center"/>
              <w:rPr>
                <w:noProof/>
              </w:rPr>
            </w:pPr>
          </w:p>
        </w:tc>
        <w:tc>
          <w:tcPr>
            <w:tcW w:w="1134" w:type="dxa"/>
            <w:shd w:val="clear" w:color="auto" w:fill="auto"/>
          </w:tcPr>
          <w:p w14:paraId="546B0F3A"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A3410A5" w14:textId="77777777" w:rsidR="00CA5901" w:rsidRPr="00D11B72" w:rsidRDefault="00CA5901" w:rsidP="00D12148">
            <w:pPr>
              <w:pStyle w:val="Tabletext"/>
              <w:jc w:val="center"/>
            </w:pPr>
          </w:p>
        </w:tc>
        <w:tc>
          <w:tcPr>
            <w:tcW w:w="1134" w:type="dxa"/>
          </w:tcPr>
          <w:p w14:paraId="102779C9" w14:textId="77777777" w:rsidR="00CA5901" w:rsidRPr="00D11B72" w:rsidRDefault="00CA5901" w:rsidP="00D12148">
            <w:pPr>
              <w:pStyle w:val="Tabletext"/>
              <w:jc w:val="center"/>
            </w:pPr>
          </w:p>
        </w:tc>
      </w:tr>
      <w:tr w:rsidR="00CA5901" w:rsidRPr="00D11B72" w14:paraId="6E5DDE4C" w14:textId="5577D9C7" w:rsidTr="00003356">
        <w:trPr>
          <w:jc w:val="center"/>
        </w:trPr>
        <w:tc>
          <w:tcPr>
            <w:tcW w:w="3969" w:type="dxa"/>
            <w:shd w:val="clear" w:color="auto" w:fill="auto"/>
          </w:tcPr>
          <w:p w14:paraId="09B6567C" w14:textId="77777777" w:rsidR="00CA5901" w:rsidRPr="00D11B72" w:rsidRDefault="00CA5901" w:rsidP="00D12148">
            <w:pPr>
              <w:pStyle w:val="Tabletext"/>
              <w:rPr>
                <w:noProof/>
              </w:rPr>
            </w:pPr>
            <w:r w:rsidRPr="00D11B72">
              <w:rPr>
                <w:noProof/>
              </w:rPr>
              <w:t>&lt;reset clause&gt;</w:t>
            </w:r>
          </w:p>
        </w:tc>
        <w:tc>
          <w:tcPr>
            <w:tcW w:w="1134" w:type="dxa"/>
            <w:shd w:val="clear" w:color="auto" w:fill="auto"/>
          </w:tcPr>
          <w:p w14:paraId="33208BD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2A1AB2C" w14:textId="3D074090" w:rsidR="00CA5901" w:rsidRPr="00D11B72" w:rsidRDefault="00793CA4" w:rsidP="00D12148">
            <w:pPr>
              <w:pStyle w:val="Tabletext"/>
              <w:jc w:val="center"/>
              <w:rPr>
                <w:noProof/>
              </w:rPr>
            </w:pPr>
            <w:r w:rsidRPr="00D11B72">
              <w:rPr>
                <w:noProof/>
              </w:rPr>
              <w:t>redefined</w:t>
            </w:r>
          </w:p>
        </w:tc>
        <w:tc>
          <w:tcPr>
            <w:tcW w:w="1134" w:type="dxa"/>
            <w:shd w:val="clear" w:color="auto" w:fill="auto"/>
          </w:tcPr>
          <w:p w14:paraId="0F307853" w14:textId="77777777" w:rsidR="00CA5901" w:rsidRPr="00D11B72" w:rsidRDefault="00CA5901" w:rsidP="00D12148">
            <w:pPr>
              <w:pStyle w:val="Tabletext"/>
              <w:jc w:val="center"/>
            </w:pPr>
          </w:p>
        </w:tc>
        <w:tc>
          <w:tcPr>
            <w:tcW w:w="1134" w:type="dxa"/>
            <w:shd w:val="clear" w:color="auto" w:fill="auto"/>
          </w:tcPr>
          <w:p w14:paraId="5184CA9E" w14:textId="77777777" w:rsidR="00CA5901" w:rsidRPr="00D11B72" w:rsidRDefault="00CA5901" w:rsidP="00D12148">
            <w:pPr>
              <w:pStyle w:val="Tabletext"/>
              <w:jc w:val="center"/>
            </w:pPr>
          </w:p>
        </w:tc>
        <w:tc>
          <w:tcPr>
            <w:tcW w:w="1134" w:type="dxa"/>
          </w:tcPr>
          <w:p w14:paraId="71EA8540" w14:textId="77777777" w:rsidR="00CA5901" w:rsidRPr="00D11B72" w:rsidRDefault="00CA5901" w:rsidP="00D12148">
            <w:pPr>
              <w:pStyle w:val="Tabletext"/>
              <w:jc w:val="center"/>
            </w:pPr>
          </w:p>
        </w:tc>
      </w:tr>
      <w:tr w:rsidR="00CA5901" w:rsidRPr="00D11B72" w14:paraId="575BC8A7" w14:textId="4D06DFE9" w:rsidTr="00003356">
        <w:trPr>
          <w:jc w:val="center"/>
        </w:trPr>
        <w:tc>
          <w:tcPr>
            <w:tcW w:w="3969" w:type="dxa"/>
            <w:shd w:val="clear" w:color="auto" w:fill="auto"/>
          </w:tcPr>
          <w:p w14:paraId="2225EDB7" w14:textId="77777777" w:rsidR="00CA5901" w:rsidRPr="00D11B72" w:rsidRDefault="00CA5901" w:rsidP="00D12148">
            <w:pPr>
              <w:pStyle w:val="Tabletext"/>
              <w:rPr>
                <w:noProof/>
              </w:rPr>
            </w:pPr>
            <w:r w:rsidRPr="00D11B72">
              <w:rPr>
                <w:noProof/>
              </w:rPr>
              <w:t>&lt;reset statement&gt;</w:t>
            </w:r>
          </w:p>
        </w:tc>
        <w:tc>
          <w:tcPr>
            <w:tcW w:w="1134" w:type="dxa"/>
            <w:shd w:val="clear" w:color="auto" w:fill="auto"/>
          </w:tcPr>
          <w:p w14:paraId="241D52B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3FBB431" w14:textId="77777777" w:rsidR="00CA5901" w:rsidRPr="00D11B72" w:rsidRDefault="00CA5901" w:rsidP="00D12148">
            <w:pPr>
              <w:pStyle w:val="Tabletext"/>
              <w:jc w:val="center"/>
              <w:rPr>
                <w:noProof/>
              </w:rPr>
            </w:pPr>
          </w:p>
        </w:tc>
        <w:tc>
          <w:tcPr>
            <w:tcW w:w="1134" w:type="dxa"/>
            <w:shd w:val="clear" w:color="auto" w:fill="auto"/>
          </w:tcPr>
          <w:p w14:paraId="3A3C70A0" w14:textId="77777777" w:rsidR="00CA5901" w:rsidRPr="00D11B72" w:rsidRDefault="00CA5901" w:rsidP="00D12148">
            <w:pPr>
              <w:pStyle w:val="Tabletext"/>
              <w:jc w:val="center"/>
            </w:pPr>
          </w:p>
        </w:tc>
        <w:tc>
          <w:tcPr>
            <w:tcW w:w="1134" w:type="dxa"/>
            <w:shd w:val="clear" w:color="auto" w:fill="auto"/>
          </w:tcPr>
          <w:p w14:paraId="3BB98623" w14:textId="77777777" w:rsidR="00CA5901" w:rsidRPr="00D11B72" w:rsidRDefault="00CA5901" w:rsidP="00D12148">
            <w:pPr>
              <w:pStyle w:val="Tabletext"/>
              <w:jc w:val="center"/>
            </w:pPr>
          </w:p>
        </w:tc>
        <w:tc>
          <w:tcPr>
            <w:tcW w:w="1134" w:type="dxa"/>
          </w:tcPr>
          <w:p w14:paraId="1BC8CAA2" w14:textId="77777777" w:rsidR="00CA5901" w:rsidRPr="00D11B72" w:rsidRDefault="00CA5901" w:rsidP="00D12148">
            <w:pPr>
              <w:pStyle w:val="Tabletext"/>
              <w:jc w:val="center"/>
            </w:pPr>
          </w:p>
        </w:tc>
      </w:tr>
      <w:tr w:rsidR="00CA5901" w:rsidRPr="00D11B72" w14:paraId="0E7420A5" w14:textId="01126C4B" w:rsidTr="00003356">
        <w:trPr>
          <w:jc w:val="center"/>
        </w:trPr>
        <w:tc>
          <w:tcPr>
            <w:tcW w:w="3969" w:type="dxa"/>
            <w:shd w:val="clear" w:color="auto" w:fill="auto"/>
          </w:tcPr>
          <w:p w14:paraId="772D83A2" w14:textId="77777777" w:rsidR="00CA5901" w:rsidRPr="00D11B72" w:rsidRDefault="00CA5901" w:rsidP="00D12148">
            <w:pPr>
              <w:pStyle w:val="Tabletext"/>
              <w:rPr>
                <w:noProof/>
              </w:rPr>
            </w:pPr>
            <w:r w:rsidRPr="00D11B72">
              <w:rPr>
                <w:noProof/>
              </w:rPr>
              <w:t>&lt;result aggregation&gt;</w:t>
            </w:r>
          </w:p>
        </w:tc>
        <w:tc>
          <w:tcPr>
            <w:tcW w:w="1134" w:type="dxa"/>
            <w:shd w:val="clear" w:color="auto" w:fill="auto"/>
          </w:tcPr>
          <w:p w14:paraId="281FDD4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979D220" w14:textId="77777777" w:rsidR="00CA5901" w:rsidRPr="00D11B72" w:rsidRDefault="00CA5901" w:rsidP="00D12148">
            <w:pPr>
              <w:pStyle w:val="Tabletext"/>
              <w:jc w:val="center"/>
              <w:rPr>
                <w:noProof/>
              </w:rPr>
            </w:pPr>
          </w:p>
        </w:tc>
        <w:tc>
          <w:tcPr>
            <w:tcW w:w="1134" w:type="dxa"/>
            <w:shd w:val="clear" w:color="auto" w:fill="auto"/>
          </w:tcPr>
          <w:p w14:paraId="017EF8D6" w14:textId="77777777" w:rsidR="00CA5901" w:rsidRPr="00D11B72" w:rsidRDefault="00CA5901" w:rsidP="00D12148">
            <w:pPr>
              <w:pStyle w:val="Tabletext"/>
              <w:jc w:val="center"/>
            </w:pPr>
          </w:p>
        </w:tc>
        <w:tc>
          <w:tcPr>
            <w:tcW w:w="1134" w:type="dxa"/>
            <w:shd w:val="clear" w:color="auto" w:fill="auto"/>
          </w:tcPr>
          <w:p w14:paraId="7F1CC9BC" w14:textId="77777777" w:rsidR="00CA5901" w:rsidRPr="00D11B72" w:rsidRDefault="00CA5901" w:rsidP="00D12148">
            <w:pPr>
              <w:pStyle w:val="Tabletext"/>
              <w:jc w:val="center"/>
            </w:pPr>
          </w:p>
        </w:tc>
        <w:tc>
          <w:tcPr>
            <w:tcW w:w="1134" w:type="dxa"/>
          </w:tcPr>
          <w:p w14:paraId="3AD118A4" w14:textId="77777777" w:rsidR="00CA5901" w:rsidRPr="00D11B72" w:rsidRDefault="00CA5901" w:rsidP="00D12148">
            <w:pPr>
              <w:pStyle w:val="Tabletext"/>
              <w:jc w:val="center"/>
            </w:pPr>
          </w:p>
        </w:tc>
      </w:tr>
      <w:tr w:rsidR="00CA5901" w:rsidRPr="00D11B72" w14:paraId="0371A47B" w14:textId="02AB298B" w:rsidTr="00003356">
        <w:trPr>
          <w:jc w:val="center"/>
        </w:trPr>
        <w:tc>
          <w:tcPr>
            <w:tcW w:w="3969" w:type="dxa"/>
            <w:shd w:val="clear" w:color="auto" w:fill="auto"/>
          </w:tcPr>
          <w:p w14:paraId="181515D0" w14:textId="77777777" w:rsidR="00CA5901" w:rsidRPr="00D11B72" w:rsidRDefault="00CA5901" w:rsidP="00D12148">
            <w:pPr>
              <w:pStyle w:val="Tabletext"/>
              <w:rPr>
                <w:noProof/>
              </w:rPr>
            </w:pPr>
            <w:r w:rsidRPr="00D11B72">
              <w:rPr>
                <w:noProof/>
              </w:rPr>
              <w:t>&lt;result sign&gt;</w:t>
            </w:r>
          </w:p>
        </w:tc>
        <w:tc>
          <w:tcPr>
            <w:tcW w:w="1134" w:type="dxa"/>
            <w:shd w:val="clear" w:color="auto" w:fill="auto"/>
          </w:tcPr>
          <w:p w14:paraId="7BF2850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1E768A4" w14:textId="77777777" w:rsidR="00CA5901" w:rsidRPr="00D11B72" w:rsidRDefault="00CA5901" w:rsidP="00D12148">
            <w:pPr>
              <w:pStyle w:val="Tabletext"/>
              <w:jc w:val="center"/>
              <w:rPr>
                <w:noProof/>
              </w:rPr>
            </w:pPr>
          </w:p>
        </w:tc>
        <w:tc>
          <w:tcPr>
            <w:tcW w:w="1134" w:type="dxa"/>
            <w:shd w:val="clear" w:color="auto" w:fill="auto"/>
          </w:tcPr>
          <w:p w14:paraId="45A62D7A" w14:textId="77777777" w:rsidR="00CA5901" w:rsidRPr="00D11B72" w:rsidRDefault="00CA5901" w:rsidP="00D12148">
            <w:pPr>
              <w:pStyle w:val="Tabletext"/>
              <w:jc w:val="center"/>
            </w:pPr>
          </w:p>
        </w:tc>
        <w:tc>
          <w:tcPr>
            <w:tcW w:w="1134" w:type="dxa"/>
            <w:shd w:val="clear" w:color="auto" w:fill="auto"/>
          </w:tcPr>
          <w:p w14:paraId="132B6941" w14:textId="77777777" w:rsidR="00CA5901" w:rsidRPr="00D11B72" w:rsidRDefault="00CA5901" w:rsidP="00D12148">
            <w:pPr>
              <w:pStyle w:val="Tabletext"/>
              <w:jc w:val="center"/>
            </w:pPr>
          </w:p>
        </w:tc>
        <w:tc>
          <w:tcPr>
            <w:tcW w:w="1134" w:type="dxa"/>
          </w:tcPr>
          <w:p w14:paraId="7B656FE4" w14:textId="77777777" w:rsidR="00CA5901" w:rsidRPr="00D11B72" w:rsidRDefault="00CA5901" w:rsidP="00D12148">
            <w:pPr>
              <w:pStyle w:val="Tabletext"/>
              <w:jc w:val="center"/>
            </w:pPr>
          </w:p>
        </w:tc>
      </w:tr>
      <w:tr w:rsidR="00CA5901" w:rsidRPr="00D11B72" w14:paraId="69607E25" w14:textId="7D827916" w:rsidTr="00003356">
        <w:trPr>
          <w:jc w:val="center"/>
        </w:trPr>
        <w:tc>
          <w:tcPr>
            <w:tcW w:w="3969" w:type="dxa"/>
            <w:shd w:val="clear" w:color="auto" w:fill="auto"/>
          </w:tcPr>
          <w:p w14:paraId="39BFA933" w14:textId="77777777" w:rsidR="00CA5901" w:rsidRPr="00D11B72" w:rsidRDefault="00CA5901" w:rsidP="00D12148">
            <w:pPr>
              <w:pStyle w:val="Tabletext"/>
              <w:rPr>
                <w:noProof/>
              </w:rPr>
            </w:pPr>
            <w:r w:rsidRPr="00D11B72">
              <w:rPr>
                <w:noProof/>
              </w:rPr>
              <w:t>&lt;result&gt;</w:t>
            </w:r>
          </w:p>
        </w:tc>
        <w:tc>
          <w:tcPr>
            <w:tcW w:w="1134" w:type="dxa"/>
            <w:shd w:val="clear" w:color="auto" w:fill="auto"/>
          </w:tcPr>
          <w:p w14:paraId="08CACAF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6D848FA" w14:textId="77777777" w:rsidR="00CA5901" w:rsidRPr="00D11B72" w:rsidRDefault="00CA5901" w:rsidP="00D12148">
            <w:pPr>
              <w:pStyle w:val="Tabletext"/>
              <w:jc w:val="center"/>
              <w:rPr>
                <w:noProof/>
              </w:rPr>
            </w:pPr>
          </w:p>
        </w:tc>
        <w:tc>
          <w:tcPr>
            <w:tcW w:w="1134" w:type="dxa"/>
            <w:shd w:val="clear" w:color="auto" w:fill="auto"/>
          </w:tcPr>
          <w:p w14:paraId="12749F53" w14:textId="77777777" w:rsidR="00CA5901" w:rsidRPr="00D11B72" w:rsidRDefault="00CA5901" w:rsidP="00D12148">
            <w:pPr>
              <w:pStyle w:val="Tabletext"/>
              <w:jc w:val="center"/>
            </w:pPr>
          </w:p>
        </w:tc>
        <w:tc>
          <w:tcPr>
            <w:tcW w:w="1134" w:type="dxa"/>
            <w:shd w:val="clear" w:color="auto" w:fill="auto"/>
          </w:tcPr>
          <w:p w14:paraId="1F10FA56" w14:textId="77777777" w:rsidR="00CA5901" w:rsidRPr="00D11B72" w:rsidRDefault="00CA5901" w:rsidP="00D12148">
            <w:pPr>
              <w:pStyle w:val="Tabletext"/>
              <w:jc w:val="center"/>
            </w:pPr>
          </w:p>
        </w:tc>
        <w:tc>
          <w:tcPr>
            <w:tcW w:w="1134" w:type="dxa"/>
          </w:tcPr>
          <w:p w14:paraId="116C2A1F" w14:textId="77777777" w:rsidR="00CA5901" w:rsidRPr="00D11B72" w:rsidRDefault="00CA5901" w:rsidP="00D12148">
            <w:pPr>
              <w:pStyle w:val="Tabletext"/>
              <w:jc w:val="center"/>
            </w:pPr>
          </w:p>
        </w:tc>
      </w:tr>
      <w:tr w:rsidR="00CA5901" w:rsidRPr="00D11B72" w14:paraId="54196E63" w14:textId="7D9894BD" w:rsidTr="00003356">
        <w:trPr>
          <w:jc w:val="center"/>
        </w:trPr>
        <w:tc>
          <w:tcPr>
            <w:tcW w:w="3969" w:type="dxa"/>
            <w:shd w:val="clear" w:color="auto" w:fill="auto"/>
          </w:tcPr>
          <w:p w14:paraId="35D44788" w14:textId="77777777" w:rsidR="00CA5901" w:rsidRPr="00D11B72" w:rsidRDefault="00CA5901" w:rsidP="00D12148">
            <w:pPr>
              <w:pStyle w:val="Tabletext"/>
              <w:rPr>
                <w:noProof/>
              </w:rPr>
            </w:pPr>
            <w:r w:rsidRPr="00D11B72">
              <w:rPr>
                <w:noProof/>
              </w:rPr>
              <w:t>&lt;return area&gt;</w:t>
            </w:r>
          </w:p>
        </w:tc>
        <w:tc>
          <w:tcPr>
            <w:tcW w:w="1134" w:type="dxa"/>
            <w:shd w:val="clear" w:color="auto" w:fill="auto"/>
          </w:tcPr>
          <w:p w14:paraId="2BC8EA1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5C8A12F"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CDC7074" w14:textId="77777777" w:rsidR="00CA5901" w:rsidRPr="00D11B72" w:rsidRDefault="00CA5901" w:rsidP="00D12148">
            <w:pPr>
              <w:pStyle w:val="Tabletext"/>
              <w:jc w:val="center"/>
            </w:pPr>
          </w:p>
        </w:tc>
        <w:tc>
          <w:tcPr>
            <w:tcW w:w="1134" w:type="dxa"/>
            <w:shd w:val="clear" w:color="auto" w:fill="auto"/>
          </w:tcPr>
          <w:p w14:paraId="7FD2C696" w14:textId="77777777" w:rsidR="00CA5901" w:rsidRPr="00D11B72" w:rsidRDefault="00CA5901" w:rsidP="00D12148">
            <w:pPr>
              <w:pStyle w:val="Tabletext"/>
              <w:jc w:val="center"/>
            </w:pPr>
          </w:p>
        </w:tc>
        <w:tc>
          <w:tcPr>
            <w:tcW w:w="1134" w:type="dxa"/>
          </w:tcPr>
          <w:p w14:paraId="618F20AD" w14:textId="77777777" w:rsidR="00CA5901" w:rsidRPr="00D11B72" w:rsidRDefault="00CA5901" w:rsidP="00D12148">
            <w:pPr>
              <w:pStyle w:val="Tabletext"/>
              <w:jc w:val="center"/>
            </w:pPr>
          </w:p>
        </w:tc>
      </w:tr>
      <w:tr w:rsidR="00CA5901" w:rsidRPr="00D11B72" w14:paraId="0B473A93" w14:textId="4AE57D2A" w:rsidTr="00003356">
        <w:trPr>
          <w:jc w:val="center"/>
        </w:trPr>
        <w:tc>
          <w:tcPr>
            <w:tcW w:w="3969" w:type="dxa"/>
            <w:shd w:val="clear" w:color="auto" w:fill="auto"/>
          </w:tcPr>
          <w:p w14:paraId="6EACBC94" w14:textId="77777777" w:rsidR="00CA5901" w:rsidRPr="00D11B72" w:rsidRDefault="00CA5901" w:rsidP="00D12148">
            <w:pPr>
              <w:pStyle w:val="Tabletext"/>
              <w:rPr>
                <w:noProof/>
              </w:rPr>
            </w:pPr>
            <w:r w:rsidRPr="00D11B72">
              <w:rPr>
                <w:noProof/>
              </w:rPr>
              <w:t>&lt;return body&gt;</w:t>
            </w:r>
          </w:p>
        </w:tc>
        <w:tc>
          <w:tcPr>
            <w:tcW w:w="1134" w:type="dxa"/>
            <w:shd w:val="clear" w:color="auto" w:fill="auto"/>
          </w:tcPr>
          <w:p w14:paraId="73CB7A3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01B9087" w14:textId="77777777" w:rsidR="00CA5901" w:rsidRPr="00D11B72" w:rsidRDefault="00CA5901" w:rsidP="00D12148">
            <w:pPr>
              <w:pStyle w:val="Tabletext"/>
              <w:jc w:val="center"/>
              <w:rPr>
                <w:noProof/>
              </w:rPr>
            </w:pPr>
          </w:p>
        </w:tc>
        <w:tc>
          <w:tcPr>
            <w:tcW w:w="1134" w:type="dxa"/>
            <w:shd w:val="clear" w:color="auto" w:fill="auto"/>
          </w:tcPr>
          <w:p w14:paraId="1C846615" w14:textId="77777777" w:rsidR="00CA5901" w:rsidRPr="00D11B72" w:rsidRDefault="00CA5901" w:rsidP="00D12148">
            <w:pPr>
              <w:pStyle w:val="Tabletext"/>
              <w:jc w:val="center"/>
            </w:pPr>
          </w:p>
        </w:tc>
        <w:tc>
          <w:tcPr>
            <w:tcW w:w="1134" w:type="dxa"/>
            <w:shd w:val="clear" w:color="auto" w:fill="auto"/>
          </w:tcPr>
          <w:p w14:paraId="1E4D01B5" w14:textId="77777777" w:rsidR="00CA5901" w:rsidRPr="00D11B72" w:rsidRDefault="00CA5901" w:rsidP="00D12148">
            <w:pPr>
              <w:pStyle w:val="Tabletext"/>
              <w:jc w:val="center"/>
            </w:pPr>
          </w:p>
        </w:tc>
        <w:tc>
          <w:tcPr>
            <w:tcW w:w="1134" w:type="dxa"/>
          </w:tcPr>
          <w:p w14:paraId="60FF98CF" w14:textId="77777777" w:rsidR="00CA5901" w:rsidRPr="00D11B72" w:rsidRDefault="00CA5901" w:rsidP="00D12148">
            <w:pPr>
              <w:pStyle w:val="Tabletext"/>
              <w:jc w:val="center"/>
            </w:pPr>
          </w:p>
        </w:tc>
      </w:tr>
      <w:tr w:rsidR="00CA5901" w:rsidRPr="00D11B72" w14:paraId="08D02332" w14:textId="48963443" w:rsidTr="00003356">
        <w:trPr>
          <w:jc w:val="center"/>
        </w:trPr>
        <w:tc>
          <w:tcPr>
            <w:tcW w:w="3969" w:type="dxa"/>
            <w:shd w:val="clear" w:color="auto" w:fill="auto"/>
          </w:tcPr>
          <w:p w14:paraId="469EC742" w14:textId="77777777" w:rsidR="00CA5901" w:rsidRPr="00D11B72" w:rsidRDefault="00CA5901" w:rsidP="00D12148">
            <w:pPr>
              <w:pStyle w:val="Tabletext"/>
              <w:rPr>
                <w:noProof/>
              </w:rPr>
            </w:pPr>
            <w:r w:rsidRPr="00D11B72">
              <w:rPr>
                <w:noProof/>
              </w:rPr>
              <w:t>&lt;return statement&gt;</w:t>
            </w:r>
          </w:p>
        </w:tc>
        <w:tc>
          <w:tcPr>
            <w:tcW w:w="1134" w:type="dxa"/>
            <w:shd w:val="clear" w:color="auto" w:fill="auto"/>
          </w:tcPr>
          <w:p w14:paraId="544F0F1C" w14:textId="77777777" w:rsidR="00CA5901" w:rsidRPr="00D11B72" w:rsidRDefault="00CA5901" w:rsidP="00D12148">
            <w:pPr>
              <w:pStyle w:val="Tabletext"/>
              <w:jc w:val="center"/>
            </w:pPr>
          </w:p>
        </w:tc>
        <w:tc>
          <w:tcPr>
            <w:tcW w:w="1134" w:type="dxa"/>
            <w:shd w:val="clear" w:color="auto" w:fill="auto"/>
          </w:tcPr>
          <w:p w14:paraId="780380B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96E84CA" w14:textId="77777777" w:rsidR="00CA5901" w:rsidRPr="00D11B72" w:rsidRDefault="00CA5901" w:rsidP="00D12148">
            <w:pPr>
              <w:pStyle w:val="Tabletext"/>
              <w:jc w:val="center"/>
            </w:pPr>
          </w:p>
        </w:tc>
        <w:tc>
          <w:tcPr>
            <w:tcW w:w="1134" w:type="dxa"/>
            <w:shd w:val="clear" w:color="auto" w:fill="auto"/>
          </w:tcPr>
          <w:p w14:paraId="5FE900CA" w14:textId="77777777" w:rsidR="00CA5901" w:rsidRPr="00D11B72" w:rsidRDefault="00CA5901" w:rsidP="00D12148">
            <w:pPr>
              <w:pStyle w:val="Tabletext"/>
              <w:jc w:val="center"/>
            </w:pPr>
          </w:p>
        </w:tc>
        <w:tc>
          <w:tcPr>
            <w:tcW w:w="1134" w:type="dxa"/>
          </w:tcPr>
          <w:p w14:paraId="455FB9DE" w14:textId="77777777" w:rsidR="00CA5901" w:rsidRPr="00D11B72" w:rsidRDefault="00CA5901" w:rsidP="00D12148">
            <w:pPr>
              <w:pStyle w:val="Tabletext"/>
              <w:jc w:val="center"/>
            </w:pPr>
          </w:p>
        </w:tc>
      </w:tr>
      <w:tr w:rsidR="00CA5901" w:rsidRPr="00D11B72" w14:paraId="416D2D00" w14:textId="046A5717" w:rsidTr="00003356">
        <w:trPr>
          <w:jc w:val="center"/>
        </w:trPr>
        <w:tc>
          <w:tcPr>
            <w:tcW w:w="3969" w:type="dxa"/>
            <w:shd w:val="clear" w:color="auto" w:fill="auto"/>
          </w:tcPr>
          <w:p w14:paraId="33E2F887" w14:textId="77777777" w:rsidR="00CA5901" w:rsidRPr="00D11B72" w:rsidRDefault="00CA5901" w:rsidP="00D12148">
            <w:pPr>
              <w:pStyle w:val="Tabletext"/>
              <w:rPr>
                <w:noProof/>
              </w:rPr>
            </w:pPr>
            <w:r w:rsidRPr="00D11B72">
              <w:rPr>
                <w:noProof/>
              </w:rPr>
              <w:t>&lt;return symbol&gt;</w:t>
            </w:r>
          </w:p>
        </w:tc>
        <w:tc>
          <w:tcPr>
            <w:tcW w:w="1134" w:type="dxa"/>
            <w:shd w:val="clear" w:color="auto" w:fill="auto"/>
          </w:tcPr>
          <w:p w14:paraId="256511D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169FA76" w14:textId="77777777" w:rsidR="00CA5901" w:rsidRPr="00D11B72" w:rsidRDefault="00CA5901" w:rsidP="00D12148">
            <w:pPr>
              <w:pStyle w:val="Tabletext"/>
              <w:jc w:val="center"/>
            </w:pPr>
          </w:p>
        </w:tc>
        <w:tc>
          <w:tcPr>
            <w:tcW w:w="1134" w:type="dxa"/>
            <w:shd w:val="clear" w:color="auto" w:fill="auto"/>
          </w:tcPr>
          <w:p w14:paraId="49BA51CA" w14:textId="77777777" w:rsidR="00CA5901" w:rsidRPr="00D11B72" w:rsidRDefault="00CA5901" w:rsidP="00D12148">
            <w:pPr>
              <w:pStyle w:val="Tabletext"/>
              <w:jc w:val="center"/>
            </w:pPr>
          </w:p>
        </w:tc>
        <w:tc>
          <w:tcPr>
            <w:tcW w:w="1134" w:type="dxa"/>
            <w:shd w:val="clear" w:color="auto" w:fill="auto"/>
          </w:tcPr>
          <w:p w14:paraId="0BE092D2" w14:textId="77777777" w:rsidR="00CA5901" w:rsidRPr="00D11B72" w:rsidRDefault="00CA5901" w:rsidP="00D12148">
            <w:pPr>
              <w:pStyle w:val="Tabletext"/>
              <w:jc w:val="center"/>
            </w:pPr>
          </w:p>
        </w:tc>
        <w:tc>
          <w:tcPr>
            <w:tcW w:w="1134" w:type="dxa"/>
          </w:tcPr>
          <w:p w14:paraId="7E9BADDF" w14:textId="77777777" w:rsidR="00CA5901" w:rsidRPr="00D11B72" w:rsidRDefault="00CA5901" w:rsidP="00D12148">
            <w:pPr>
              <w:pStyle w:val="Tabletext"/>
              <w:jc w:val="center"/>
            </w:pPr>
          </w:p>
        </w:tc>
      </w:tr>
      <w:tr w:rsidR="00CA5901" w:rsidRPr="00D11B72" w14:paraId="298A7622" w14:textId="356A3DC5" w:rsidTr="00003356">
        <w:trPr>
          <w:jc w:val="center"/>
        </w:trPr>
        <w:tc>
          <w:tcPr>
            <w:tcW w:w="3969" w:type="dxa"/>
            <w:shd w:val="clear" w:color="auto" w:fill="auto"/>
          </w:tcPr>
          <w:p w14:paraId="14642102" w14:textId="77777777" w:rsidR="00CA5901" w:rsidRPr="00D11B72" w:rsidRDefault="00CA5901" w:rsidP="00D12148">
            <w:pPr>
              <w:pStyle w:val="Tabletext"/>
              <w:rPr>
                <w:noProof/>
              </w:rPr>
            </w:pPr>
            <w:r w:rsidRPr="00D11B72">
              <w:rPr>
                <w:noProof/>
              </w:rPr>
              <w:t>&lt;reverse </w:t>
            </w:r>
            <w:r w:rsidRPr="00481BED">
              <w:rPr>
                <w:noProof/>
              </w:rPr>
              <w:t>solidus</w:t>
            </w:r>
            <w:r w:rsidRPr="00D11B72">
              <w:rPr>
                <w:noProof/>
              </w:rPr>
              <w:t>&gt;</w:t>
            </w:r>
          </w:p>
        </w:tc>
        <w:tc>
          <w:tcPr>
            <w:tcW w:w="1134" w:type="dxa"/>
            <w:shd w:val="clear" w:color="auto" w:fill="auto"/>
          </w:tcPr>
          <w:p w14:paraId="6053128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DFBC0B4" w14:textId="77777777" w:rsidR="00CA5901" w:rsidRPr="00D11B72" w:rsidRDefault="00CA5901" w:rsidP="00D12148">
            <w:pPr>
              <w:pStyle w:val="Tabletext"/>
              <w:jc w:val="center"/>
            </w:pPr>
          </w:p>
        </w:tc>
        <w:tc>
          <w:tcPr>
            <w:tcW w:w="1134" w:type="dxa"/>
            <w:shd w:val="clear" w:color="auto" w:fill="auto"/>
          </w:tcPr>
          <w:p w14:paraId="6E1CA18A" w14:textId="77777777" w:rsidR="00CA5901" w:rsidRPr="00D11B72" w:rsidRDefault="00CA5901" w:rsidP="00D12148">
            <w:pPr>
              <w:pStyle w:val="Tabletext"/>
              <w:jc w:val="center"/>
            </w:pPr>
          </w:p>
        </w:tc>
        <w:tc>
          <w:tcPr>
            <w:tcW w:w="1134" w:type="dxa"/>
            <w:shd w:val="clear" w:color="auto" w:fill="auto"/>
          </w:tcPr>
          <w:p w14:paraId="5B6E178D" w14:textId="77777777" w:rsidR="00CA5901" w:rsidRPr="00D11B72" w:rsidRDefault="00CA5901" w:rsidP="00D12148">
            <w:pPr>
              <w:pStyle w:val="Tabletext"/>
              <w:jc w:val="center"/>
            </w:pPr>
          </w:p>
        </w:tc>
        <w:tc>
          <w:tcPr>
            <w:tcW w:w="1134" w:type="dxa"/>
          </w:tcPr>
          <w:p w14:paraId="47D08ED9" w14:textId="77777777" w:rsidR="00CA5901" w:rsidRPr="00D11B72" w:rsidRDefault="00CA5901" w:rsidP="00D12148">
            <w:pPr>
              <w:pStyle w:val="Tabletext"/>
              <w:jc w:val="center"/>
            </w:pPr>
          </w:p>
        </w:tc>
      </w:tr>
      <w:tr w:rsidR="00CA5901" w:rsidRPr="00D11B72" w14:paraId="5D4691C9" w14:textId="27050455" w:rsidTr="00003356">
        <w:trPr>
          <w:jc w:val="center"/>
        </w:trPr>
        <w:tc>
          <w:tcPr>
            <w:tcW w:w="3969" w:type="dxa"/>
            <w:shd w:val="clear" w:color="auto" w:fill="auto"/>
          </w:tcPr>
          <w:p w14:paraId="3FE2BE22" w14:textId="77777777" w:rsidR="00CA5901" w:rsidRPr="00D11B72" w:rsidRDefault="00CA5901" w:rsidP="00D12148">
            <w:pPr>
              <w:pStyle w:val="Tabletext"/>
              <w:rPr>
                <w:noProof/>
              </w:rPr>
            </w:pPr>
            <w:r w:rsidRPr="00D11B72">
              <w:rPr>
                <w:noProof/>
              </w:rPr>
              <w:t>&lt;right curly bracket&gt;</w:t>
            </w:r>
          </w:p>
        </w:tc>
        <w:tc>
          <w:tcPr>
            <w:tcW w:w="1134" w:type="dxa"/>
            <w:shd w:val="clear" w:color="auto" w:fill="auto"/>
          </w:tcPr>
          <w:p w14:paraId="78A4F8A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BE380B2" w14:textId="77777777" w:rsidR="00CA5901" w:rsidRPr="00D11B72" w:rsidRDefault="00CA5901" w:rsidP="00D12148">
            <w:pPr>
              <w:pStyle w:val="Tabletext"/>
              <w:jc w:val="center"/>
            </w:pPr>
          </w:p>
        </w:tc>
        <w:tc>
          <w:tcPr>
            <w:tcW w:w="1134" w:type="dxa"/>
            <w:shd w:val="clear" w:color="auto" w:fill="auto"/>
          </w:tcPr>
          <w:p w14:paraId="11CD13B2" w14:textId="77777777" w:rsidR="00CA5901" w:rsidRPr="00D11B72" w:rsidRDefault="00CA5901" w:rsidP="00D12148">
            <w:pPr>
              <w:pStyle w:val="Tabletext"/>
              <w:jc w:val="center"/>
            </w:pPr>
          </w:p>
        </w:tc>
        <w:tc>
          <w:tcPr>
            <w:tcW w:w="1134" w:type="dxa"/>
            <w:shd w:val="clear" w:color="auto" w:fill="auto"/>
          </w:tcPr>
          <w:p w14:paraId="03793DDA" w14:textId="77777777" w:rsidR="00CA5901" w:rsidRPr="00D11B72" w:rsidRDefault="00CA5901" w:rsidP="00D12148">
            <w:pPr>
              <w:pStyle w:val="Tabletext"/>
              <w:jc w:val="center"/>
            </w:pPr>
          </w:p>
        </w:tc>
        <w:tc>
          <w:tcPr>
            <w:tcW w:w="1134" w:type="dxa"/>
          </w:tcPr>
          <w:p w14:paraId="06840122" w14:textId="77777777" w:rsidR="00CA5901" w:rsidRPr="00D11B72" w:rsidRDefault="00CA5901" w:rsidP="00D12148">
            <w:pPr>
              <w:pStyle w:val="Tabletext"/>
              <w:jc w:val="center"/>
            </w:pPr>
          </w:p>
        </w:tc>
      </w:tr>
      <w:tr w:rsidR="00CA5901" w:rsidRPr="00D11B72" w14:paraId="0A3F5CE6" w14:textId="112C1713" w:rsidTr="00003356">
        <w:trPr>
          <w:jc w:val="center"/>
        </w:trPr>
        <w:tc>
          <w:tcPr>
            <w:tcW w:w="3969" w:type="dxa"/>
            <w:shd w:val="clear" w:color="auto" w:fill="auto"/>
          </w:tcPr>
          <w:p w14:paraId="7753B1B2" w14:textId="77777777" w:rsidR="00CA5901" w:rsidRPr="00D11B72" w:rsidRDefault="00CA5901" w:rsidP="00D12148">
            <w:pPr>
              <w:pStyle w:val="Tabletext"/>
              <w:rPr>
                <w:noProof/>
              </w:rPr>
            </w:pPr>
            <w:r w:rsidRPr="00D11B72">
              <w:rPr>
                <w:noProof/>
              </w:rPr>
              <w:t>&lt;right parenthesis&gt;</w:t>
            </w:r>
          </w:p>
        </w:tc>
        <w:tc>
          <w:tcPr>
            <w:tcW w:w="1134" w:type="dxa"/>
            <w:shd w:val="clear" w:color="auto" w:fill="auto"/>
          </w:tcPr>
          <w:p w14:paraId="60D4E62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28E8D55" w14:textId="77777777" w:rsidR="00CA5901" w:rsidRPr="00D11B72" w:rsidRDefault="00CA5901" w:rsidP="00D12148">
            <w:pPr>
              <w:pStyle w:val="Tabletext"/>
              <w:jc w:val="center"/>
            </w:pPr>
          </w:p>
        </w:tc>
        <w:tc>
          <w:tcPr>
            <w:tcW w:w="1134" w:type="dxa"/>
            <w:shd w:val="clear" w:color="auto" w:fill="auto"/>
          </w:tcPr>
          <w:p w14:paraId="11D0D8F0" w14:textId="77777777" w:rsidR="00CA5901" w:rsidRPr="00D11B72" w:rsidRDefault="00CA5901" w:rsidP="00D12148">
            <w:pPr>
              <w:pStyle w:val="Tabletext"/>
              <w:jc w:val="center"/>
            </w:pPr>
          </w:p>
        </w:tc>
        <w:tc>
          <w:tcPr>
            <w:tcW w:w="1134" w:type="dxa"/>
            <w:shd w:val="clear" w:color="auto" w:fill="auto"/>
          </w:tcPr>
          <w:p w14:paraId="141F279D" w14:textId="77777777" w:rsidR="00CA5901" w:rsidRPr="00D11B72" w:rsidRDefault="00CA5901" w:rsidP="00D12148">
            <w:pPr>
              <w:pStyle w:val="Tabletext"/>
              <w:jc w:val="center"/>
            </w:pPr>
          </w:p>
        </w:tc>
        <w:tc>
          <w:tcPr>
            <w:tcW w:w="1134" w:type="dxa"/>
          </w:tcPr>
          <w:p w14:paraId="637DDD56" w14:textId="77777777" w:rsidR="00CA5901" w:rsidRPr="00D11B72" w:rsidRDefault="00CA5901" w:rsidP="00D12148">
            <w:pPr>
              <w:pStyle w:val="Tabletext"/>
              <w:jc w:val="center"/>
            </w:pPr>
          </w:p>
        </w:tc>
      </w:tr>
      <w:tr w:rsidR="00CA5901" w:rsidRPr="00D11B72" w14:paraId="73817A2A" w14:textId="6EA1173D" w:rsidTr="00003356">
        <w:trPr>
          <w:jc w:val="center"/>
        </w:trPr>
        <w:tc>
          <w:tcPr>
            <w:tcW w:w="3969" w:type="dxa"/>
            <w:shd w:val="clear" w:color="auto" w:fill="auto"/>
          </w:tcPr>
          <w:p w14:paraId="3BDB9322" w14:textId="77777777" w:rsidR="00CA5901" w:rsidRPr="00D11B72" w:rsidRDefault="00CA5901" w:rsidP="00D12148">
            <w:pPr>
              <w:pStyle w:val="Tabletext"/>
              <w:rPr>
                <w:noProof/>
              </w:rPr>
            </w:pPr>
            <w:r w:rsidRPr="00D11B72">
              <w:rPr>
                <w:noProof/>
              </w:rPr>
              <w:t>&lt;right square bracket&gt;</w:t>
            </w:r>
          </w:p>
        </w:tc>
        <w:tc>
          <w:tcPr>
            <w:tcW w:w="1134" w:type="dxa"/>
            <w:shd w:val="clear" w:color="auto" w:fill="auto"/>
          </w:tcPr>
          <w:p w14:paraId="71A8664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46987D7" w14:textId="77777777" w:rsidR="00CA5901" w:rsidRPr="00D11B72" w:rsidRDefault="00CA5901" w:rsidP="00D12148">
            <w:pPr>
              <w:pStyle w:val="Tabletext"/>
              <w:jc w:val="center"/>
            </w:pPr>
          </w:p>
        </w:tc>
        <w:tc>
          <w:tcPr>
            <w:tcW w:w="1134" w:type="dxa"/>
            <w:shd w:val="clear" w:color="auto" w:fill="auto"/>
          </w:tcPr>
          <w:p w14:paraId="3F8D244A" w14:textId="77777777" w:rsidR="00CA5901" w:rsidRPr="00D11B72" w:rsidRDefault="00CA5901" w:rsidP="00D12148">
            <w:pPr>
              <w:pStyle w:val="Tabletext"/>
              <w:jc w:val="center"/>
            </w:pPr>
          </w:p>
        </w:tc>
        <w:tc>
          <w:tcPr>
            <w:tcW w:w="1134" w:type="dxa"/>
            <w:shd w:val="clear" w:color="auto" w:fill="auto"/>
          </w:tcPr>
          <w:p w14:paraId="24B5F4EA" w14:textId="77777777" w:rsidR="00CA5901" w:rsidRPr="00D11B72" w:rsidRDefault="00CA5901" w:rsidP="00D12148">
            <w:pPr>
              <w:pStyle w:val="Tabletext"/>
              <w:jc w:val="center"/>
            </w:pPr>
          </w:p>
        </w:tc>
        <w:tc>
          <w:tcPr>
            <w:tcW w:w="1134" w:type="dxa"/>
          </w:tcPr>
          <w:p w14:paraId="350567B0" w14:textId="77777777" w:rsidR="00CA5901" w:rsidRPr="00D11B72" w:rsidRDefault="00CA5901" w:rsidP="00D12148">
            <w:pPr>
              <w:pStyle w:val="Tabletext"/>
              <w:jc w:val="center"/>
            </w:pPr>
          </w:p>
        </w:tc>
      </w:tr>
      <w:tr w:rsidR="00CA5901" w:rsidRPr="00D11B72" w14:paraId="3529CF8C" w14:textId="2B678D67" w:rsidTr="00003356">
        <w:trPr>
          <w:jc w:val="center"/>
        </w:trPr>
        <w:tc>
          <w:tcPr>
            <w:tcW w:w="3969" w:type="dxa"/>
            <w:shd w:val="clear" w:color="auto" w:fill="auto"/>
          </w:tcPr>
          <w:p w14:paraId="49389033" w14:textId="77777777" w:rsidR="00CA5901" w:rsidRPr="00D11B72" w:rsidRDefault="00CA5901" w:rsidP="00D12148">
            <w:pPr>
              <w:pStyle w:val="Tabletext"/>
              <w:rPr>
                <w:noProof/>
              </w:rPr>
            </w:pPr>
            <w:r w:rsidRPr="00D11B72">
              <w:rPr>
                <w:noProof/>
              </w:rPr>
              <w:t>&lt;rules identifier&gt;</w:t>
            </w:r>
          </w:p>
        </w:tc>
        <w:tc>
          <w:tcPr>
            <w:tcW w:w="1134" w:type="dxa"/>
            <w:shd w:val="clear" w:color="auto" w:fill="auto"/>
          </w:tcPr>
          <w:p w14:paraId="1A00C095" w14:textId="77777777" w:rsidR="00CA5901" w:rsidRPr="00D11B72" w:rsidRDefault="00CA5901" w:rsidP="00D12148">
            <w:pPr>
              <w:pStyle w:val="Tabletext"/>
              <w:jc w:val="center"/>
              <w:rPr>
                <w:noProof/>
              </w:rPr>
            </w:pPr>
          </w:p>
        </w:tc>
        <w:tc>
          <w:tcPr>
            <w:tcW w:w="1134" w:type="dxa"/>
            <w:shd w:val="clear" w:color="auto" w:fill="auto"/>
          </w:tcPr>
          <w:p w14:paraId="29E8D59E" w14:textId="77777777" w:rsidR="00CA5901" w:rsidRPr="00D11B72" w:rsidRDefault="00CA5901" w:rsidP="00D12148">
            <w:pPr>
              <w:pStyle w:val="Tabletext"/>
              <w:jc w:val="center"/>
            </w:pPr>
          </w:p>
        </w:tc>
        <w:tc>
          <w:tcPr>
            <w:tcW w:w="1134" w:type="dxa"/>
            <w:shd w:val="clear" w:color="auto" w:fill="auto"/>
          </w:tcPr>
          <w:p w14:paraId="6457DECB" w14:textId="77777777" w:rsidR="00CA5901" w:rsidRPr="00D11B72" w:rsidRDefault="00CA5901" w:rsidP="00D12148">
            <w:pPr>
              <w:pStyle w:val="Tabletext"/>
              <w:jc w:val="center"/>
            </w:pPr>
          </w:p>
        </w:tc>
        <w:tc>
          <w:tcPr>
            <w:tcW w:w="1134" w:type="dxa"/>
            <w:shd w:val="clear" w:color="auto" w:fill="auto"/>
          </w:tcPr>
          <w:p w14:paraId="1A0B0E21" w14:textId="77777777" w:rsidR="00CA5901" w:rsidRPr="00D11B72" w:rsidRDefault="00CA5901" w:rsidP="00D12148">
            <w:pPr>
              <w:pStyle w:val="Tabletext"/>
              <w:jc w:val="center"/>
              <w:rPr>
                <w:noProof/>
              </w:rPr>
            </w:pPr>
            <w:r w:rsidRPr="00D11B72">
              <w:rPr>
                <w:noProof/>
              </w:rPr>
              <w:t>defined</w:t>
            </w:r>
          </w:p>
        </w:tc>
        <w:tc>
          <w:tcPr>
            <w:tcW w:w="1134" w:type="dxa"/>
          </w:tcPr>
          <w:p w14:paraId="3EA86051" w14:textId="77777777" w:rsidR="00CA5901" w:rsidRPr="00D11B72" w:rsidRDefault="00CA5901" w:rsidP="00D12148">
            <w:pPr>
              <w:pStyle w:val="Tabletext"/>
              <w:jc w:val="center"/>
            </w:pPr>
          </w:p>
        </w:tc>
      </w:tr>
      <w:tr w:rsidR="00CA5901" w:rsidRPr="00D11B72" w14:paraId="57C33043" w14:textId="5C83CA3B" w:rsidTr="00003356">
        <w:trPr>
          <w:jc w:val="center"/>
        </w:trPr>
        <w:tc>
          <w:tcPr>
            <w:tcW w:w="3969" w:type="dxa"/>
            <w:shd w:val="clear" w:color="auto" w:fill="auto"/>
          </w:tcPr>
          <w:p w14:paraId="200BF33F" w14:textId="77777777" w:rsidR="00CA5901" w:rsidRPr="00D11B72" w:rsidRDefault="00CA5901" w:rsidP="00D12148">
            <w:pPr>
              <w:pStyle w:val="Tabletext"/>
              <w:rPr>
                <w:noProof/>
              </w:rPr>
            </w:pPr>
            <w:r w:rsidRPr="00D11B72">
              <w:rPr>
                <w:noProof/>
              </w:rPr>
              <w:t>&lt;save area&gt;</w:t>
            </w:r>
          </w:p>
        </w:tc>
        <w:tc>
          <w:tcPr>
            <w:tcW w:w="1134" w:type="dxa"/>
            <w:shd w:val="clear" w:color="auto" w:fill="auto"/>
          </w:tcPr>
          <w:p w14:paraId="057F730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6BD34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494B2BE" w14:textId="77777777" w:rsidR="00CA5901" w:rsidRPr="00D11B72" w:rsidRDefault="00CA5901" w:rsidP="00D12148">
            <w:pPr>
              <w:pStyle w:val="Tabletext"/>
              <w:jc w:val="center"/>
            </w:pPr>
          </w:p>
        </w:tc>
        <w:tc>
          <w:tcPr>
            <w:tcW w:w="1134" w:type="dxa"/>
            <w:shd w:val="clear" w:color="auto" w:fill="auto"/>
          </w:tcPr>
          <w:p w14:paraId="2799F11A" w14:textId="77777777" w:rsidR="00CA5901" w:rsidRPr="00D11B72" w:rsidRDefault="00CA5901" w:rsidP="00D12148">
            <w:pPr>
              <w:pStyle w:val="Tabletext"/>
              <w:jc w:val="center"/>
              <w:rPr>
                <w:noProof/>
              </w:rPr>
            </w:pPr>
          </w:p>
        </w:tc>
        <w:tc>
          <w:tcPr>
            <w:tcW w:w="1134" w:type="dxa"/>
          </w:tcPr>
          <w:p w14:paraId="46F22C39" w14:textId="77777777" w:rsidR="00CA5901" w:rsidRPr="00D11B72" w:rsidRDefault="00CA5901" w:rsidP="00D12148">
            <w:pPr>
              <w:pStyle w:val="Tabletext"/>
              <w:jc w:val="center"/>
            </w:pPr>
          </w:p>
        </w:tc>
      </w:tr>
      <w:tr w:rsidR="00CA5901" w:rsidRPr="00D11B72" w14:paraId="6CC961CF" w14:textId="53976B09" w:rsidTr="00003356">
        <w:trPr>
          <w:jc w:val="center"/>
        </w:trPr>
        <w:tc>
          <w:tcPr>
            <w:tcW w:w="3969" w:type="dxa"/>
            <w:shd w:val="clear" w:color="auto" w:fill="auto"/>
          </w:tcPr>
          <w:p w14:paraId="761F4E8E" w14:textId="77777777" w:rsidR="00CA5901" w:rsidRPr="00D11B72" w:rsidRDefault="00CA5901" w:rsidP="00D12148">
            <w:pPr>
              <w:pStyle w:val="Tabletext"/>
              <w:rPr>
                <w:noProof/>
              </w:rPr>
            </w:pPr>
            <w:r w:rsidRPr="00D11B72">
              <w:rPr>
                <w:noProof/>
              </w:rPr>
              <w:t>&lt;save association area&gt;</w:t>
            </w:r>
          </w:p>
        </w:tc>
        <w:tc>
          <w:tcPr>
            <w:tcW w:w="1134" w:type="dxa"/>
            <w:shd w:val="clear" w:color="auto" w:fill="auto"/>
          </w:tcPr>
          <w:p w14:paraId="2A15A41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B449545" w14:textId="77777777" w:rsidR="00CA5901" w:rsidRPr="00D11B72" w:rsidRDefault="00CA5901" w:rsidP="00D12148">
            <w:pPr>
              <w:pStyle w:val="Tabletext"/>
              <w:jc w:val="center"/>
              <w:rPr>
                <w:noProof/>
              </w:rPr>
            </w:pPr>
          </w:p>
        </w:tc>
        <w:tc>
          <w:tcPr>
            <w:tcW w:w="1134" w:type="dxa"/>
            <w:shd w:val="clear" w:color="auto" w:fill="auto"/>
          </w:tcPr>
          <w:p w14:paraId="311F312A" w14:textId="77777777" w:rsidR="00CA5901" w:rsidRPr="00D11B72" w:rsidRDefault="00CA5901" w:rsidP="00D12148">
            <w:pPr>
              <w:pStyle w:val="Tabletext"/>
              <w:jc w:val="center"/>
            </w:pPr>
          </w:p>
        </w:tc>
        <w:tc>
          <w:tcPr>
            <w:tcW w:w="1134" w:type="dxa"/>
            <w:shd w:val="clear" w:color="auto" w:fill="auto"/>
          </w:tcPr>
          <w:p w14:paraId="14ADDB79" w14:textId="77777777" w:rsidR="00CA5901" w:rsidRPr="00D11B72" w:rsidRDefault="00CA5901" w:rsidP="00D12148">
            <w:pPr>
              <w:pStyle w:val="Tabletext"/>
              <w:jc w:val="center"/>
              <w:rPr>
                <w:noProof/>
              </w:rPr>
            </w:pPr>
          </w:p>
        </w:tc>
        <w:tc>
          <w:tcPr>
            <w:tcW w:w="1134" w:type="dxa"/>
          </w:tcPr>
          <w:p w14:paraId="72F21A6C" w14:textId="77777777" w:rsidR="00CA5901" w:rsidRPr="00D11B72" w:rsidRDefault="00CA5901" w:rsidP="00D12148">
            <w:pPr>
              <w:pStyle w:val="Tabletext"/>
              <w:jc w:val="center"/>
            </w:pPr>
          </w:p>
        </w:tc>
      </w:tr>
      <w:tr w:rsidR="00CA5901" w:rsidRPr="00D11B72" w14:paraId="1E1A6CD5" w14:textId="4CEC9F7D" w:rsidTr="00003356">
        <w:trPr>
          <w:jc w:val="center"/>
        </w:trPr>
        <w:tc>
          <w:tcPr>
            <w:tcW w:w="3969" w:type="dxa"/>
            <w:shd w:val="clear" w:color="auto" w:fill="auto"/>
          </w:tcPr>
          <w:p w14:paraId="04BA2C87" w14:textId="77777777" w:rsidR="00CA5901" w:rsidRPr="00D11B72" w:rsidRDefault="00CA5901" w:rsidP="00D12148">
            <w:pPr>
              <w:pStyle w:val="Tabletext"/>
              <w:rPr>
                <w:noProof/>
              </w:rPr>
            </w:pPr>
            <w:r w:rsidRPr="00D11B72">
              <w:rPr>
                <w:noProof/>
              </w:rPr>
              <w:t>&lt;save item&gt;</w:t>
            </w:r>
          </w:p>
        </w:tc>
        <w:tc>
          <w:tcPr>
            <w:tcW w:w="1134" w:type="dxa"/>
            <w:shd w:val="clear" w:color="auto" w:fill="auto"/>
          </w:tcPr>
          <w:p w14:paraId="754AE0E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4A3D28B" w14:textId="77777777" w:rsidR="00CA5901" w:rsidRPr="00D11B72" w:rsidRDefault="00CA5901" w:rsidP="00D12148">
            <w:pPr>
              <w:pStyle w:val="Tabletext"/>
              <w:jc w:val="center"/>
              <w:rPr>
                <w:noProof/>
              </w:rPr>
            </w:pPr>
          </w:p>
        </w:tc>
        <w:tc>
          <w:tcPr>
            <w:tcW w:w="1134" w:type="dxa"/>
            <w:shd w:val="clear" w:color="auto" w:fill="auto"/>
          </w:tcPr>
          <w:p w14:paraId="2BD0EE72" w14:textId="77777777" w:rsidR="00CA5901" w:rsidRPr="00D11B72" w:rsidRDefault="00CA5901" w:rsidP="00D12148">
            <w:pPr>
              <w:pStyle w:val="Tabletext"/>
              <w:jc w:val="center"/>
            </w:pPr>
          </w:p>
        </w:tc>
        <w:tc>
          <w:tcPr>
            <w:tcW w:w="1134" w:type="dxa"/>
            <w:shd w:val="clear" w:color="auto" w:fill="auto"/>
          </w:tcPr>
          <w:p w14:paraId="09585DFD" w14:textId="77777777" w:rsidR="00CA5901" w:rsidRPr="00D11B72" w:rsidRDefault="00CA5901" w:rsidP="00D12148">
            <w:pPr>
              <w:pStyle w:val="Tabletext"/>
              <w:jc w:val="center"/>
              <w:rPr>
                <w:noProof/>
              </w:rPr>
            </w:pPr>
          </w:p>
        </w:tc>
        <w:tc>
          <w:tcPr>
            <w:tcW w:w="1134" w:type="dxa"/>
          </w:tcPr>
          <w:p w14:paraId="2CAF5ACC" w14:textId="77777777" w:rsidR="00CA5901" w:rsidRPr="00D11B72" w:rsidRDefault="00CA5901" w:rsidP="00D12148">
            <w:pPr>
              <w:pStyle w:val="Tabletext"/>
              <w:jc w:val="center"/>
            </w:pPr>
          </w:p>
        </w:tc>
      </w:tr>
      <w:tr w:rsidR="00CA5901" w:rsidRPr="00D11B72" w14:paraId="014B5567" w14:textId="5E3B1C86" w:rsidTr="00003356">
        <w:trPr>
          <w:jc w:val="center"/>
        </w:trPr>
        <w:tc>
          <w:tcPr>
            <w:tcW w:w="3969" w:type="dxa"/>
            <w:shd w:val="clear" w:color="auto" w:fill="auto"/>
          </w:tcPr>
          <w:p w14:paraId="76CDEA83" w14:textId="77777777" w:rsidR="00CA5901" w:rsidRPr="00D11B72" w:rsidRDefault="00CA5901" w:rsidP="00D12148">
            <w:pPr>
              <w:pStyle w:val="Tabletext"/>
              <w:rPr>
                <w:noProof/>
              </w:rPr>
            </w:pPr>
            <w:r w:rsidRPr="00D11B72">
              <w:rPr>
                <w:noProof/>
              </w:rPr>
              <w:t>&lt;save list&gt;</w:t>
            </w:r>
          </w:p>
        </w:tc>
        <w:tc>
          <w:tcPr>
            <w:tcW w:w="1134" w:type="dxa"/>
            <w:shd w:val="clear" w:color="auto" w:fill="auto"/>
          </w:tcPr>
          <w:p w14:paraId="54AA9A3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FEA850C" w14:textId="77777777" w:rsidR="00CA5901" w:rsidRPr="00D11B72" w:rsidRDefault="00CA5901" w:rsidP="00D12148">
            <w:pPr>
              <w:pStyle w:val="Tabletext"/>
              <w:jc w:val="center"/>
              <w:rPr>
                <w:noProof/>
              </w:rPr>
            </w:pPr>
          </w:p>
        </w:tc>
        <w:tc>
          <w:tcPr>
            <w:tcW w:w="1134" w:type="dxa"/>
            <w:shd w:val="clear" w:color="auto" w:fill="auto"/>
          </w:tcPr>
          <w:p w14:paraId="52FEF420"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9E85681" w14:textId="77777777" w:rsidR="00CA5901" w:rsidRPr="00D11B72" w:rsidRDefault="00CA5901" w:rsidP="00D12148">
            <w:pPr>
              <w:pStyle w:val="Tabletext"/>
              <w:jc w:val="center"/>
              <w:rPr>
                <w:noProof/>
              </w:rPr>
            </w:pPr>
          </w:p>
        </w:tc>
        <w:tc>
          <w:tcPr>
            <w:tcW w:w="1134" w:type="dxa"/>
          </w:tcPr>
          <w:p w14:paraId="1CC22769" w14:textId="77777777" w:rsidR="00CA5901" w:rsidRPr="00D11B72" w:rsidRDefault="00CA5901" w:rsidP="00D12148">
            <w:pPr>
              <w:pStyle w:val="Tabletext"/>
              <w:jc w:val="center"/>
            </w:pPr>
          </w:p>
        </w:tc>
      </w:tr>
      <w:tr w:rsidR="00CA5901" w:rsidRPr="00D11B72" w14:paraId="706D64CF" w14:textId="5F6E9BBE" w:rsidTr="00003356">
        <w:trPr>
          <w:jc w:val="center"/>
        </w:trPr>
        <w:tc>
          <w:tcPr>
            <w:tcW w:w="3969" w:type="dxa"/>
            <w:shd w:val="clear" w:color="auto" w:fill="auto"/>
          </w:tcPr>
          <w:p w14:paraId="42180F48" w14:textId="77777777" w:rsidR="00CA5901" w:rsidRPr="00D11B72" w:rsidRDefault="00CA5901" w:rsidP="00D12148">
            <w:pPr>
              <w:pStyle w:val="Tabletext"/>
              <w:rPr>
                <w:noProof/>
              </w:rPr>
            </w:pPr>
            <w:r w:rsidRPr="00D11B72">
              <w:rPr>
                <w:noProof/>
              </w:rPr>
              <w:t>&lt;save symbol&gt;</w:t>
            </w:r>
          </w:p>
        </w:tc>
        <w:tc>
          <w:tcPr>
            <w:tcW w:w="1134" w:type="dxa"/>
            <w:shd w:val="clear" w:color="auto" w:fill="auto"/>
          </w:tcPr>
          <w:p w14:paraId="300F263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0399785" w14:textId="77777777" w:rsidR="00CA5901" w:rsidRPr="00D11B72" w:rsidRDefault="00CA5901" w:rsidP="00D12148">
            <w:pPr>
              <w:pStyle w:val="Tabletext"/>
              <w:jc w:val="center"/>
              <w:rPr>
                <w:noProof/>
              </w:rPr>
            </w:pPr>
          </w:p>
        </w:tc>
        <w:tc>
          <w:tcPr>
            <w:tcW w:w="1134" w:type="dxa"/>
            <w:shd w:val="clear" w:color="auto" w:fill="auto"/>
          </w:tcPr>
          <w:p w14:paraId="4C76A21B" w14:textId="77777777" w:rsidR="00CA5901" w:rsidRPr="00D11B72" w:rsidRDefault="00CA5901" w:rsidP="00D12148">
            <w:pPr>
              <w:pStyle w:val="Tabletext"/>
              <w:jc w:val="center"/>
              <w:rPr>
                <w:noProof/>
              </w:rPr>
            </w:pPr>
          </w:p>
        </w:tc>
        <w:tc>
          <w:tcPr>
            <w:tcW w:w="1134" w:type="dxa"/>
            <w:shd w:val="clear" w:color="auto" w:fill="auto"/>
          </w:tcPr>
          <w:p w14:paraId="7E35C903" w14:textId="77777777" w:rsidR="00CA5901" w:rsidRPr="00D11B72" w:rsidRDefault="00CA5901" w:rsidP="00D12148">
            <w:pPr>
              <w:pStyle w:val="Tabletext"/>
              <w:jc w:val="center"/>
              <w:rPr>
                <w:noProof/>
              </w:rPr>
            </w:pPr>
          </w:p>
        </w:tc>
        <w:tc>
          <w:tcPr>
            <w:tcW w:w="1134" w:type="dxa"/>
          </w:tcPr>
          <w:p w14:paraId="3159B57F" w14:textId="77777777" w:rsidR="00CA5901" w:rsidRPr="00D11B72" w:rsidRDefault="00CA5901" w:rsidP="00D12148">
            <w:pPr>
              <w:pStyle w:val="Tabletext"/>
              <w:jc w:val="center"/>
            </w:pPr>
          </w:p>
        </w:tc>
      </w:tr>
      <w:tr w:rsidR="00CA5901" w:rsidRPr="00D11B72" w14:paraId="292BA9B0" w14:textId="59948B13" w:rsidTr="00003356">
        <w:trPr>
          <w:jc w:val="center"/>
        </w:trPr>
        <w:tc>
          <w:tcPr>
            <w:tcW w:w="3969" w:type="dxa"/>
            <w:shd w:val="clear" w:color="auto" w:fill="auto"/>
          </w:tcPr>
          <w:p w14:paraId="2FC1489E" w14:textId="77777777" w:rsidR="00CA5901" w:rsidRPr="00D11B72" w:rsidRDefault="00CA5901" w:rsidP="00D12148">
            <w:pPr>
              <w:pStyle w:val="Tabletext"/>
              <w:rPr>
                <w:noProof/>
              </w:rPr>
            </w:pPr>
            <w:r w:rsidRPr="00D11B72">
              <w:rPr>
                <w:noProof/>
              </w:rPr>
              <w:t>&lt;scope unit kind&gt;</w:t>
            </w:r>
          </w:p>
        </w:tc>
        <w:tc>
          <w:tcPr>
            <w:tcW w:w="1134" w:type="dxa"/>
            <w:shd w:val="clear" w:color="auto" w:fill="auto"/>
          </w:tcPr>
          <w:p w14:paraId="250BB32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CE4021B" w14:textId="77777777" w:rsidR="00CA5901" w:rsidRPr="00D11B72" w:rsidRDefault="00CA5901" w:rsidP="00D12148">
            <w:pPr>
              <w:pStyle w:val="Tabletext"/>
              <w:jc w:val="center"/>
              <w:rPr>
                <w:noProof/>
              </w:rPr>
            </w:pPr>
          </w:p>
        </w:tc>
        <w:tc>
          <w:tcPr>
            <w:tcW w:w="1134" w:type="dxa"/>
            <w:shd w:val="clear" w:color="auto" w:fill="auto"/>
          </w:tcPr>
          <w:p w14:paraId="6231AF15" w14:textId="77777777" w:rsidR="00CA5901" w:rsidRPr="00D11B72" w:rsidRDefault="00CA5901" w:rsidP="00D12148">
            <w:pPr>
              <w:pStyle w:val="Tabletext"/>
              <w:jc w:val="center"/>
              <w:rPr>
                <w:noProof/>
              </w:rPr>
            </w:pPr>
          </w:p>
        </w:tc>
        <w:tc>
          <w:tcPr>
            <w:tcW w:w="1134" w:type="dxa"/>
            <w:shd w:val="clear" w:color="auto" w:fill="auto"/>
          </w:tcPr>
          <w:p w14:paraId="27169A56" w14:textId="77777777" w:rsidR="00CA5901" w:rsidRPr="00D11B72" w:rsidRDefault="00CA5901" w:rsidP="00D12148">
            <w:pPr>
              <w:pStyle w:val="Tabletext"/>
              <w:jc w:val="center"/>
              <w:rPr>
                <w:noProof/>
              </w:rPr>
            </w:pPr>
          </w:p>
        </w:tc>
        <w:tc>
          <w:tcPr>
            <w:tcW w:w="1134" w:type="dxa"/>
          </w:tcPr>
          <w:p w14:paraId="32A82BC0" w14:textId="77777777" w:rsidR="00CA5901" w:rsidRPr="00D11B72" w:rsidRDefault="00CA5901" w:rsidP="00D12148">
            <w:pPr>
              <w:pStyle w:val="Tabletext"/>
              <w:jc w:val="center"/>
            </w:pPr>
          </w:p>
        </w:tc>
      </w:tr>
      <w:tr w:rsidR="00CA5901" w:rsidRPr="00D11B72" w14:paraId="436B262D" w14:textId="78A3220A" w:rsidTr="00003356">
        <w:trPr>
          <w:jc w:val="center"/>
        </w:trPr>
        <w:tc>
          <w:tcPr>
            <w:tcW w:w="3969" w:type="dxa"/>
            <w:shd w:val="clear" w:color="auto" w:fill="auto"/>
          </w:tcPr>
          <w:p w14:paraId="0B19939E" w14:textId="77777777" w:rsidR="00CA5901" w:rsidRPr="00D11B72" w:rsidRDefault="00CA5901" w:rsidP="00D12148">
            <w:pPr>
              <w:pStyle w:val="Tabletext"/>
              <w:rPr>
                <w:noProof/>
              </w:rPr>
            </w:pPr>
            <w:r w:rsidRPr="00D11B72">
              <w:rPr>
                <w:noProof/>
              </w:rPr>
              <w:t>&lt;</w:t>
            </w:r>
            <w:r w:rsidRPr="00481BED">
              <w:rPr>
                <w:noProof/>
              </w:rPr>
              <w:t>sdl </w:t>
            </w:r>
            <w:r w:rsidRPr="00D11B72">
              <w:rPr>
                <w:noProof/>
              </w:rPr>
              <w:t>specification&gt;</w:t>
            </w:r>
          </w:p>
        </w:tc>
        <w:tc>
          <w:tcPr>
            <w:tcW w:w="1134" w:type="dxa"/>
            <w:shd w:val="clear" w:color="auto" w:fill="auto"/>
          </w:tcPr>
          <w:p w14:paraId="6F40BD3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1A8806A" w14:textId="77777777" w:rsidR="00CA5901" w:rsidRPr="00D11B72" w:rsidRDefault="00CA5901" w:rsidP="00D12148">
            <w:pPr>
              <w:pStyle w:val="Tabletext"/>
              <w:jc w:val="center"/>
              <w:rPr>
                <w:noProof/>
              </w:rPr>
            </w:pPr>
          </w:p>
        </w:tc>
        <w:tc>
          <w:tcPr>
            <w:tcW w:w="1134" w:type="dxa"/>
            <w:shd w:val="clear" w:color="auto" w:fill="auto"/>
          </w:tcPr>
          <w:p w14:paraId="58531F46" w14:textId="77777777" w:rsidR="00CA5901" w:rsidRPr="00D11B72" w:rsidRDefault="00CA5901" w:rsidP="00D12148">
            <w:pPr>
              <w:pStyle w:val="Tabletext"/>
              <w:jc w:val="center"/>
              <w:rPr>
                <w:noProof/>
              </w:rPr>
            </w:pPr>
          </w:p>
        </w:tc>
        <w:tc>
          <w:tcPr>
            <w:tcW w:w="1134" w:type="dxa"/>
            <w:shd w:val="clear" w:color="auto" w:fill="auto"/>
          </w:tcPr>
          <w:p w14:paraId="07E3A630" w14:textId="77777777" w:rsidR="00CA5901" w:rsidRPr="00D11B72" w:rsidRDefault="00CA5901" w:rsidP="00D12148">
            <w:pPr>
              <w:pStyle w:val="Tabletext"/>
              <w:jc w:val="center"/>
              <w:rPr>
                <w:noProof/>
              </w:rPr>
            </w:pPr>
          </w:p>
        </w:tc>
        <w:tc>
          <w:tcPr>
            <w:tcW w:w="1134" w:type="dxa"/>
          </w:tcPr>
          <w:p w14:paraId="255DC9CD" w14:textId="77777777" w:rsidR="00CA5901" w:rsidRPr="00D11B72" w:rsidRDefault="00CA5901" w:rsidP="00D12148">
            <w:pPr>
              <w:pStyle w:val="Tabletext"/>
              <w:jc w:val="center"/>
            </w:pPr>
          </w:p>
        </w:tc>
      </w:tr>
      <w:tr w:rsidR="00CA5901" w:rsidRPr="00D11B72" w14:paraId="7288D01C" w14:textId="1A13942B" w:rsidTr="00003356">
        <w:trPr>
          <w:jc w:val="center"/>
        </w:trPr>
        <w:tc>
          <w:tcPr>
            <w:tcW w:w="3969" w:type="dxa"/>
            <w:shd w:val="clear" w:color="auto" w:fill="auto"/>
          </w:tcPr>
          <w:p w14:paraId="00A462AB" w14:textId="77777777" w:rsidR="00CA5901" w:rsidRPr="00D11B72" w:rsidRDefault="00CA5901" w:rsidP="00D12148">
            <w:pPr>
              <w:pStyle w:val="Tabletext"/>
              <w:rPr>
                <w:noProof/>
              </w:rPr>
            </w:pPr>
            <w:r w:rsidRPr="00D11B72">
              <w:rPr>
                <w:noProof/>
              </w:rPr>
              <w:t>&lt;select definition&gt;</w:t>
            </w:r>
          </w:p>
        </w:tc>
        <w:tc>
          <w:tcPr>
            <w:tcW w:w="1134" w:type="dxa"/>
            <w:shd w:val="clear" w:color="auto" w:fill="auto"/>
          </w:tcPr>
          <w:p w14:paraId="3D69F730" w14:textId="77777777" w:rsidR="00CA5901" w:rsidRPr="00D11B72" w:rsidRDefault="00CA5901" w:rsidP="00D12148">
            <w:pPr>
              <w:pStyle w:val="Tabletext"/>
              <w:jc w:val="center"/>
              <w:rPr>
                <w:noProof/>
              </w:rPr>
            </w:pPr>
          </w:p>
        </w:tc>
        <w:tc>
          <w:tcPr>
            <w:tcW w:w="1134" w:type="dxa"/>
            <w:shd w:val="clear" w:color="auto" w:fill="auto"/>
          </w:tcPr>
          <w:p w14:paraId="253CC7B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7C60C7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3D94DC1" w14:textId="77777777" w:rsidR="00CA5901" w:rsidRPr="00D11B72" w:rsidRDefault="00CA5901" w:rsidP="00D12148">
            <w:pPr>
              <w:pStyle w:val="Tabletext"/>
              <w:jc w:val="center"/>
              <w:rPr>
                <w:noProof/>
              </w:rPr>
            </w:pPr>
          </w:p>
        </w:tc>
        <w:tc>
          <w:tcPr>
            <w:tcW w:w="1134" w:type="dxa"/>
          </w:tcPr>
          <w:p w14:paraId="7C27EF2A" w14:textId="77777777" w:rsidR="00CA5901" w:rsidRPr="00D11B72" w:rsidRDefault="00CA5901" w:rsidP="00D12148">
            <w:pPr>
              <w:pStyle w:val="Tabletext"/>
              <w:jc w:val="center"/>
            </w:pPr>
          </w:p>
        </w:tc>
      </w:tr>
      <w:tr w:rsidR="00CA5901" w:rsidRPr="00D11B72" w14:paraId="3B48A8D0" w14:textId="230F0B48" w:rsidTr="00003356">
        <w:trPr>
          <w:jc w:val="center"/>
        </w:trPr>
        <w:tc>
          <w:tcPr>
            <w:tcW w:w="3969" w:type="dxa"/>
            <w:shd w:val="clear" w:color="auto" w:fill="auto"/>
          </w:tcPr>
          <w:p w14:paraId="05A4AAB3" w14:textId="77777777" w:rsidR="00CA5901" w:rsidRPr="00D11B72" w:rsidRDefault="00CA5901" w:rsidP="00D12148">
            <w:pPr>
              <w:pStyle w:val="Tabletext"/>
              <w:rPr>
                <w:noProof/>
              </w:rPr>
            </w:pPr>
            <w:r w:rsidRPr="00D11B72">
              <w:rPr>
                <w:noProof/>
              </w:rPr>
              <w:t>&lt;selected entity kind&gt;</w:t>
            </w:r>
          </w:p>
        </w:tc>
        <w:tc>
          <w:tcPr>
            <w:tcW w:w="1134" w:type="dxa"/>
            <w:shd w:val="clear" w:color="auto" w:fill="auto"/>
          </w:tcPr>
          <w:p w14:paraId="1935577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E6A34AC"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3B73714B" w14:textId="77777777" w:rsidR="00CA5901" w:rsidRPr="00D11B72" w:rsidRDefault="00CA5901" w:rsidP="00D12148">
            <w:pPr>
              <w:pStyle w:val="Tabletext"/>
              <w:jc w:val="center"/>
              <w:rPr>
                <w:noProof/>
              </w:rPr>
            </w:pPr>
          </w:p>
        </w:tc>
        <w:tc>
          <w:tcPr>
            <w:tcW w:w="1134" w:type="dxa"/>
            <w:shd w:val="clear" w:color="auto" w:fill="auto"/>
          </w:tcPr>
          <w:p w14:paraId="56CE16AC" w14:textId="77777777" w:rsidR="00CA5901" w:rsidRPr="00D11B72" w:rsidRDefault="00CA5901" w:rsidP="00D12148">
            <w:pPr>
              <w:pStyle w:val="Tabletext"/>
              <w:jc w:val="center"/>
              <w:rPr>
                <w:noProof/>
              </w:rPr>
            </w:pPr>
          </w:p>
        </w:tc>
        <w:tc>
          <w:tcPr>
            <w:tcW w:w="1134" w:type="dxa"/>
          </w:tcPr>
          <w:p w14:paraId="133087B9" w14:textId="77777777" w:rsidR="00CA5901" w:rsidRPr="00D11B72" w:rsidRDefault="00CA5901" w:rsidP="00D12148">
            <w:pPr>
              <w:pStyle w:val="Tabletext"/>
              <w:jc w:val="center"/>
            </w:pPr>
          </w:p>
        </w:tc>
      </w:tr>
      <w:tr w:rsidR="00A81C62" w:rsidRPr="00D11B72" w14:paraId="7375AD99" w14:textId="77777777" w:rsidTr="00003356">
        <w:trPr>
          <w:jc w:val="center"/>
        </w:trPr>
        <w:tc>
          <w:tcPr>
            <w:tcW w:w="3969" w:type="dxa"/>
            <w:shd w:val="clear" w:color="auto" w:fill="auto"/>
          </w:tcPr>
          <w:p w14:paraId="5BA78FFE" w14:textId="6B90233E" w:rsidR="00A81C62" w:rsidRPr="00D11B72" w:rsidRDefault="00A81C62" w:rsidP="00D12148">
            <w:pPr>
              <w:pStyle w:val="Tabletext"/>
              <w:rPr>
                <w:noProof/>
              </w:rPr>
            </w:pPr>
            <w:r>
              <w:rPr>
                <w:noProof/>
              </w:rPr>
              <w:t>&lt;self expression&gt;</w:t>
            </w:r>
          </w:p>
        </w:tc>
        <w:tc>
          <w:tcPr>
            <w:tcW w:w="1134" w:type="dxa"/>
            <w:shd w:val="clear" w:color="auto" w:fill="auto"/>
          </w:tcPr>
          <w:p w14:paraId="464BF52A" w14:textId="2A3EAD57" w:rsidR="00A81C62" w:rsidRPr="00D11B72" w:rsidRDefault="00A81C62" w:rsidP="00D12148">
            <w:pPr>
              <w:pStyle w:val="Tabletext"/>
              <w:jc w:val="center"/>
              <w:rPr>
                <w:noProof/>
              </w:rPr>
            </w:pPr>
            <w:r w:rsidRPr="00D11B72">
              <w:rPr>
                <w:noProof/>
              </w:rPr>
              <w:t>defined</w:t>
            </w:r>
          </w:p>
        </w:tc>
        <w:tc>
          <w:tcPr>
            <w:tcW w:w="1134" w:type="dxa"/>
            <w:shd w:val="clear" w:color="auto" w:fill="auto"/>
          </w:tcPr>
          <w:p w14:paraId="6B0929B1" w14:textId="77777777" w:rsidR="00A81C62" w:rsidRPr="00D11B72" w:rsidRDefault="00A81C62" w:rsidP="00D12148">
            <w:pPr>
              <w:pStyle w:val="Tabletext"/>
              <w:jc w:val="center"/>
              <w:rPr>
                <w:noProof/>
              </w:rPr>
            </w:pPr>
          </w:p>
        </w:tc>
        <w:tc>
          <w:tcPr>
            <w:tcW w:w="1134" w:type="dxa"/>
            <w:shd w:val="clear" w:color="auto" w:fill="auto"/>
          </w:tcPr>
          <w:p w14:paraId="5991588C" w14:textId="77777777" w:rsidR="00A81C62" w:rsidRPr="00D11B72" w:rsidRDefault="00A81C62" w:rsidP="00D12148">
            <w:pPr>
              <w:pStyle w:val="Tabletext"/>
              <w:jc w:val="center"/>
              <w:rPr>
                <w:noProof/>
              </w:rPr>
            </w:pPr>
          </w:p>
        </w:tc>
        <w:tc>
          <w:tcPr>
            <w:tcW w:w="1134" w:type="dxa"/>
            <w:shd w:val="clear" w:color="auto" w:fill="auto"/>
          </w:tcPr>
          <w:p w14:paraId="37FEC668" w14:textId="77777777" w:rsidR="00A81C62" w:rsidRPr="00D11B72" w:rsidRDefault="00A81C62" w:rsidP="00D12148">
            <w:pPr>
              <w:pStyle w:val="Tabletext"/>
              <w:jc w:val="center"/>
              <w:rPr>
                <w:noProof/>
              </w:rPr>
            </w:pPr>
          </w:p>
        </w:tc>
        <w:tc>
          <w:tcPr>
            <w:tcW w:w="1134" w:type="dxa"/>
          </w:tcPr>
          <w:p w14:paraId="440E4B90" w14:textId="77777777" w:rsidR="00A81C62" w:rsidRPr="00D11B72" w:rsidRDefault="00A81C62" w:rsidP="00D12148">
            <w:pPr>
              <w:pStyle w:val="Tabletext"/>
              <w:jc w:val="center"/>
            </w:pPr>
          </w:p>
        </w:tc>
      </w:tr>
      <w:tr w:rsidR="00CA5901" w:rsidRPr="00D11B72" w14:paraId="2E52542E" w14:textId="47D39162" w:rsidTr="00003356">
        <w:trPr>
          <w:jc w:val="center"/>
        </w:trPr>
        <w:tc>
          <w:tcPr>
            <w:tcW w:w="3969" w:type="dxa"/>
            <w:shd w:val="clear" w:color="auto" w:fill="auto"/>
          </w:tcPr>
          <w:p w14:paraId="6D8115B7" w14:textId="77777777" w:rsidR="00CA5901" w:rsidRPr="00D11B72" w:rsidRDefault="00CA5901" w:rsidP="00D12148">
            <w:pPr>
              <w:pStyle w:val="Tabletext"/>
              <w:rPr>
                <w:noProof/>
              </w:rPr>
            </w:pPr>
            <w:r w:rsidRPr="00D11B72">
              <w:rPr>
                <w:noProof/>
              </w:rPr>
              <w:t>&lt;semicolon&gt;</w:t>
            </w:r>
          </w:p>
        </w:tc>
        <w:tc>
          <w:tcPr>
            <w:tcW w:w="1134" w:type="dxa"/>
            <w:shd w:val="clear" w:color="auto" w:fill="auto"/>
          </w:tcPr>
          <w:p w14:paraId="0C2B0BB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A6E07AE" w14:textId="77777777" w:rsidR="00CA5901" w:rsidRPr="00D11B72" w:rsidRDefault="00CA5901" w:rsidP="00D12148">
            <w:pPr>
              <w:pStyle w:val="Tabletext"/>
              <w:jc w:val="center"/>
              <w:rPr>
                <w:noProof/>
              </w:rPr>
            </w:pPr>
          </w:p>
        </w:tc>
        <w:tc>
          <w:tcPr>
            <w:tcW w:w="1134" w:type="dxa"/>
            <w:shd w:val="clear" w:color="auto" w:fill="auto"/>
          </w:tcPr>
          <w:p w14:paraId="1A299CFE" w14:textId="77777777" w:rsidR="00CA5901" w:rsidRPr="00D11B72" w:rsidRDefault="00CA5901" w:rsidP="00D12148">
            <w:pPr>
              <w:pStyle w:val="Tabletext"/>
              <w:jc w:val="center"/>
              <w:rPr>
                <w:noProof/>
              </w:rPr>
            </w:pPr>
          </w:p>
        </w:tc>
        <w:tc>
          <w:tcPr>
            <w:tcW w:w="1134" w:type="dxa"/>
            <w:shd w:val="clear" w:color="auto" w:fill="auto"/>
          </w:tcPr>
          <w:p w14:paraId="49787CA3" w14:textId="77777777" w:rsidR="00CA5901" w:rsidRPr="00D11B72" w:rsidRDefault="00CA5901" w:rsidP="00D12148">
            <w:pPr>
              <w:pStyle w:val="Tabletext"/>
              <w:jc w:val="center"/>
              <w:rPr>
                <w:noProof/>
              </w:rPr>
            </w:pPr>
          </w:p>
        </w:tc>
        <w:tc>
          <w:tcPr>
            <w:tcW w:w="1134" w:type="dxa"/>
          </w:tcPr>
          <w:p w14:paraId="1A7D39E4" w14:textId="77777777" w:rsidR="00CA5901" w:rsidRPr="00D11B72" w:rsidRDefault="00CA5901" w:rsidP="00D12148">
            <w:pPr>
              <w:pStyle w:val="Tabletext"/>
              <w:jc w:val="center"/>
            </w:pPr>
          </w:p>
        </w:tc>
      </w:tr>
      <w:tr w:rsidR="00A8120E" w:rsidRPr="00D11B72" w14:paraId="08ABC7E0" w14:textId="77777777" w:rsidTr="00003356">
        <w:trPr>
          <w:jc w:val="center"/>
        </w:trPr>
        <w:tc>
          <w:tcPr>
            <w:tcW w:w="3969" w:type="dxa"/>
            <w:shd w:val="clear" w:color="auto" w:fill="auto"/>
          </w:tcPr>
          <w:p w14:paraId="12854865" w14:textId="64A1C676" w:rsidR="00A8120E" w:rsidRPr="00D11B72" w:rsidRDefault="00A8120E" w:rsidP="00A8120E">
            <w:pPr>
              <w:pStyle w:val="Tabletext"/>
              <w:rPr>
                <w:noProof/>
              </w:rPr>
            </w:pPr>
            <w:r>
              <w:rPr>
                <w:noProof/>
              </w:rPr>
              <w:t>&lt;sender expression&gt;</w:t>
            </w:r>
          </w:p>
        </w:tc>
        <w:tc>
          <w:tcPr>
            <w:tcW w:w="1134" w:type="dxa"/>
            <w:shd w:val="clear" w:color="auto" w:fill="auto"/>
          </w:tcPr>
          <w:p w14:paraId="1E370955" w14:textId="77777777" w:rsidR="00A8120E" w:rsidRPr="00D11B72" w:rsidRDefault="00A8120E" w:rsidP="00750414">
            <w:pPr>
              <w:pStyle w:val="Tabletext"/>
              <w:jc w:val="center"/>
              <w:rPr>
                <w:noProof/>
              </w:rPr>
            </w:pPr>
            <w:r w:rsidRPr="00D11B72">
              <w:rPr>
                <w:noProof/>
              </w:rPr>
              <w:t>defined</w:t>
            </w:r>
          </w:p>
        </w:tc>
        <w:tc>
          <w:tcPr>
            <w:tcW w:w="1134" w:type="dxa"/>
            <w:shd w:val="clear" w:color="auto" w:fill="auto"/>
          </w:tcPr>
          <w:p w14:paraId="406DD606" w14:textId="77777777" w:rsidR="00A8120E" w:rsidRPr="00D11B72" w:rsidRDefault="00A8120E" w:rsidP="00750414">
            <w:pPr>
              <w:pStyle w:val="Tabletext"/>
              <w:jc w:val="center"/>
              <w:rPr>
                <w:noProof/>
              </w:rPr>
            </w:pPr>
          </w:p>
        </w:tc>
        <w:tc>
          <w:tcPr>
            <w:tcW w:w="1134" w:type="dxa"/>
            <w:shd w:val="clear" w:color="auto" w:fill="auto"/>
          </w:tcPr>
          <w:p w14:paraId="50B87D58" w14:textId="77777777" w:rsidR="00A8120E" w:rsidRPr="00D11B72" w:rsidRDefault="00A8120E" w:rsidP="00750414">
            <w:pPr>
              <w:pStyle w:val="Tabletext"/>
              <w:jc w:val="center"/>
              <w:rPr>
                <w:noProof/>
              </w:rPr>
            </w:pPr>
          </w:p>
        </w:tc>
        <w:tc>
          <w:tcPr>
            <w:tcW w:w="1134" w:type="dxa"/>
            <w:shd w:val="clear" w:color="auto" w:fill="auto"/>
          </w:tcPr>
          <w:p w14:paraId="50AD78A7" w14:textId="77777777" w:rsidR="00A8120E" w:rsidRPr="00D11B72" w:rsidRDefault="00A8120E" w:rsidP="00750414">
            <w:pPr>
              <w:pStyle w:val="Tabletext"/>
              <w:jc w:val="center"/>
              <w:rPr>
                <w:noProof/>
              </w:rPr>
            </w:pPr>
          </w:p>
        </w:tc>
        <w:tc>
          <w:tcPr>
            <w:tcW w:w="1134" w:type="dxa"/>
          </w:tcPr>
          <w:p w14:paraId="29FA76C9" w14:textId="77777777" w:rsidR="00A8120E" w:rsidRPr="00D11B72" w:rsidRDefault="00A8120E" w:rsidP="00750414">
            <w:pPr>
              <w:pStyle w:val="Tabletext"/>
              <w:jc w:val="center"/>
            </w:pPr>
          </w:p>
        </w:tc>
      </w:tr>
      <w:tr w:rsidR="00CA5901" w:rsidRPr="00D11B72" w14:paraId="19D5C6EF" w14:textId="512298C6" w:rsidTr="00003356">
        <w:trPr>
          <w:jc w:val="center"/>
        </w:trPr>
        <w:tc>
          <w:tcPr>
            <w:tcW w:w="3969" w:type="dxa"/>
            <w:shd w:val="clear" w:color="auto" w:fill="auto"/>
          </w:tcPr>
          <w:p w14:paraId="27742FD2" w14:textId="77777777" w:rsidR="00CA5901" w:rsidRPr="00D11B72" w:rsidRDefault="00CA5901" w:rsidP="00D12148">
            <w:pPr>
              <w:pStyle w:val="Tabletext"/>
              <w:rPr>
                <w:noProof/>
              </w:rPr>
            </w:pPr>
            <w:r w:rsidRPr="00D11B72">
              <w:rPr>
                <w:noProof/>
              </w:rPr>
              <w:t>&lt;set body&gt;</w:t>
            </w:r>
          </w:p>
        </w:tc>
        <w:tc>
          <w:tcPr>
            <w:tcW w:w="1134" w:type="dxa"/>
            <w:shd w:val="clear" w:color="auto" w:fill="auto"/>
          </w:tcPr>
          <w:p w14:paraId="2F5B4D3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CAE7DEA" w14:textId="77777777" w:rsidR="00CA5901" w:rsidRPr="00D11B72" w:rsidRDefault="00CA5901" w:rsidP="00D12148">
            <w:pPr>
              <w:pStyle w:val="Tabletext"/>
              <w:jc w:val="center"/>
              <w:rPr>
                <w:noProof/>
              </w:rPr>
            </w:pPr>
          </w:p>
        </w:tc>
        <w:tc>
          <w:tcPr>
            <w:tcW w:w="1134" w:type="dxa"/>
            <w:shd w:val="clear" w:color="auto" w:fill="auto"/>
          </w:tcPr>
          <w:p w14:paraId="2D215DAA"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4130C8F" w14:textId="77777777" w:rsidR="00CA5901" w:rsidRPr="00D11B72" w:rsidRDefault="00CA5901" w:rsidP="00D12148">
            <w:pPr>
              <w:pStyle w:val="Tabletext"/>
              <w:jc w:val="center"/>
              <w:rPr>
                <w:noProof/>
              </w:rPr>
            </w:pPr>
          </w:p>
        </w:tc>
        <w:tc>
          <w:tcPr>
            <w:tcW w:w="1134" w:type="dxa"/>
          </w:tcPr>
          <w:p w14:paraId="374BBF91" w14:textId="77777777" w:rsidR="00CA5901" w:rsidRPr="00D11B72" w:rsidRDefault="00CA5901" w:rsidP="00D12148">
            <w:pPr>
              <w:pStyle w:val="Tabletext"/>
              <w:jc w:val="center"/>
            </w:pPr>
          </w:p>
        </w:tc>
      </w:tr>
      <w:tr w:rsidR="00CA5901" w:rsidRPr="00D11B72" w14:paraId="53BA2F69" w14:textId="7000FD22" w:rsidTr="00003356">
        <w:trPr>
          <w:jc w:val="center"/>
        </w:trPr>
        <w:tc>
          <w:tcPr>
            <w:tcW w:w="3969" w:type="dxa"/>
            <w:shd w:val="clear" w:color="auto" w:fill="auto"/>
          </w:tcPr>
          <w:p w14:paraId="393D7167" w14:textId="77777777" w:rsidR="00CA5901" w:rsidRPr="00D11B72" w:rsidRDefault="00CA5901" w:rsidP="00D12148">
            <w:pPr>
              <w:pStyle w:val="Tabletext"/>
              <w:rPr>
                <w:noProof/>
              </w:rPr>
            </w:pPr>
            <w:r w:rsidRPr="00D11B72">
              <w:rPr>
                <w:noProof/>
              </w:rPr>
              <w:t>&lt;set clause&gt;</w:t>
            </w:r>
          </w:p>
        </w:tc>
        <w:tc>
          <w:tcPr>
            <w:tcW w:w="1134" w:type="dxa"/>
            <w:shd w:val="clear" w:color="auto" w:fill="auto"/>
          </w:tcPr>
          <w:p w14:paraId="0534473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9C2DA5" w14:textId="77777777" w:rsidR="00CA5901" w:rsidRPr="00D11B72" w:rsidRDefault="00CA5901" w:rsidP="00D12148">
            <w:pPr>
              <w:pStyle w:val="Tabletext"/>
              <w:jc w:val="center"/>
              <w:rPr>
                <w:noProof/>
              </w:rPr>
            </w:pPr>
          </w:p>
        </w:tc>
        <w:tc>
          <w:tcPr>
            <w:tcW w:w="1134" w:type="dxa"/>
            <w:shd w:val="clear" w:color="auto" w:fill="auto"/>
          </w:tcPr>
          <w:p w14:paraId="1F8FDCAC" w14:textId="77777777" w:rsidR="00CA5901" w:rsidRPr="00D11B72" w:rsidRDefault="00CA5901" w:rsidP="00D12148">
            <w:pPr>
              <w:pStyle w:val="Tabletext"/>
              <w:jc w:val="center"/>
              <w:rPr>
                <w:noProof/>
              </w:rPr>
            </w:pPr>
          </w:p>
        </w:tc>
        <w:tc>
          <w:tcPr>
            <w:tcW w:w="1134" w:type="dxa"/>
            <w:shd w:val="clear" w:color="auto" w:fill="auto"/>
          </w:tcPr>
          <w:p w14:paraId="6D118221" w14:textId="77777777" w:rsidR="00CA5901" w:rsidRPr="00D11B72" w:rsidRDefault="00CA5901" w:rsidP="00D12148">
            <w:pPr>
              <w:pStyle w:val="Tabletext"/>
              <w:jc w:val="center"/>
              <w:rPr>
                <w:noProof/>
              </w:rPr>
            </w:pPr>
          </w:p>
        </w:tc>
        <w:tc>
          <w:tcPr>
            <w:tcW w:w="1134" w:type="dxa"/>
          </w:tcPr>
          <w:p w14:paraId="70FBEAEC" w14:textId="77777777" w:rsidR="00CA5901" w:rsidRPr="00D11B72" w:rsidRDefault="00CA5901" w:rsidP="00D12148">
            <w:pPr>
              <w:pStyle w:val="Tabletext"/>
              <w:jc w:val="center"/>
            </w:pPr>
          </w:p>
        </w:tc>
      </w:tr>
      <w:tr w:rsidR="00CA5901" w:rsidRPr="00D11B72" w14:paraId="49ED5F60" w14:textId="0B705D65" w:rsidTr="00003356">
        <w:trPr>
          <w:jc w:val="center"/>
        </w:trPr>
        <w:tc>
          <w:tcPr>
            <w:tcW w:w="3969" w:type="dxa"/>
            <w:shd w:val="clear" w:color="auto" w:fill="auto"/>
          </w:tcPr>
          <w:p w14:paraId="28B9C010" w14:textId="77777777" w:rsidR="00CA5901" w:rsidRPr="00D11B72" w:rsidRDefault="00CA5901" w:rsidP="00D12148">
            <w:pPr>
              <w:pStyle w:val="Tabletext"/>
              <w:rPr>
                <w:noProof/>
              </w:rPr>
            </w:pPr>
            <w:r w:rsidRPr="00D11B72">
              <w:rPr>
                <w:noProof/>
              </w:rPr>
              <w:t>&lt;set statement&gt;</w:t>
            </w:r>
          </w:p>
        </w:tc>
        <w:tc>
          <w:tcPr>
            <w:tcW w:w="1134" w:type="dxa"/>
            <w:shd w:val="clear" w:color="auto" w:fill="auto"/>
          </w:tcPr>
          <w:p w14:paraId="7909F56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E17AD10" w14:textId="77777777" w:rsidR="00CA5901" w:rsidRPr="00D11B72" w:rsidRDefault="00CA5901" w:rsidP="00D12148">
            <w:pPr>
              <w:pStyle w:val="Tabletext"/>
              <w:jc w:val="center"/>
              <w:rPr>
                <w:noProof/>
              </w:rPr>
            </w:pPr>
          </w:p>
        </w:tc>
        <w:tc>
          <w:tcPr>
            <w:tcW w:w="1134" w:type="dxa"/>
            <w:shd w:val="clear" w:color="auto" w:fill="auto"/>
          </w:tcPr>
          <w:p w14:paraId="3D56E70D" w14:textId="77777777" w:rsidR="00CA5901" w:rsidRPr="00D11B72" w:rsidRDefault="00CA5901" w:rsidP="00D12148">
            <w:pPr>
              <w:pStyle w:val="Tabletext"/>
              <w:jc w:val="center"/>
              <w:rPr>
                <w:noProof/>
              </w:rPr>
            </w:pPr>
          </w:p>
        </w:tc>
        <w:tc>
          <w:tcPr>
            <w:tcW w:w="1134" w:type="dxa"/>
            <w:shd w:val="clear" w:color="auto" w:fill="auto"/>
          </w:tcPr>
          <w:p w14:paraId="49EAA5F4" w14:textId="77777777" w:rsidR="00CA5901" w:rsidRPr="00D11B72" w:rsidRDefault="00CA5901" w:rsidP="00D12148">
            <w:pPr>
              <w:pStyle w:val="Tabletext"/>
              <w:jc w:val="center"/>
              <w:rPr>
                <w:noProof/>
              </w:rPr>
            </w:pPr>
          </w:p>
        </w:tc>
        <w:tc>
          <w:tcPr>
            <w:tcW w:w="1134" w:type="dxa"/>
          </w:tcPr>
          <w:p w14:paraId="70BB9054" w14:textId="77777777" w:rsidR="00CA5901" w:rsidRPr="00D11B72" w:rsidRDefault="00CA5901" w:rsidP="00D12148">
            <w:pPr>
              <w:pStyle w:val="Tabletext"/>
              <w:jc w:val="center"/>
            </w:pPr>
          </w:p>
        </w:tc>
      </w:tr>
      <w:tr w:rsidR="00CA5901" w:rsidRPr="00D11B72" w14:paraId="4972EF4A" w14:textId="669CDFE6" w:rsidTr="00003356">
        <w:trPr>
          <w:jc w:val="center"/>
        </w:trPr>
        <w:tc>
          <w:tcPr>
            <w:tcW w:w="3969" w:type="dxa"/>
            <w:shd w:val="clear" w:color="auto" w:fill="auto"/>
          </w:tcPr>
          <w:p w14:paraId="3270C8A2" w14:textId="77777777" w:rsidR="00CA5901" w:rsidRPr="00D11B72" w:rsidRDefault="00CA5901" w:rsidP="00D12148">
            <w:pPr>
              <w:pStyle w:val="Tabletext"/>
              <w:rPr>
                <w:noProof/>
              </w:rPr>
            </w:pPr>
            <w:r w:rsidRPr="00D11B72">
              <w:rPr>
                <w:noProof/>
              </w:rPr>
              <w:t>&lt;signal constraint&gt;</w:t>
            </w:r>
          </w:p>
        </w:tc>
        <w:tc>
          <w:tcPr>
            <w:tcW w:w="1134" w:type="dxa"/>
            <w:shd w:val="clear" w:color="auto" w:fill="auto"/>
          </w:tcPr>
          <w:p w14:paraId="2BCDB1C4" w14:textId="77777777" w:rsidR="00CA5901" w:rsidRPr="00D11B72" w:rsidRDefault="00CA5901" w:rsidP="00D12148">
            <w:pPr>
              <w:pStyle w:val="Tabletext"/>
              <w:jc w:val="center"/>
              <w:rPr>
                <w:noProof/>
              </w:rPr>
            </w:pPr>
          </w:p>
        </w:tc>
        <w:tc>
          <w:tcPr>
            <w:tcW w:w="1134" w:type="dxa"/>
            <w:shd w:val="clear" w:color="auto" w:fill="auto"/>
          </w:tcPr>
          <w:p w14:paraId="0D29678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8763A4F" w14:textId="77777777" w:rsidR="00CA5901" w:rsidRPr="00D11B72" w:rsidRDefault="00CA5901" w:rsidP="00D12148">
            <w:pPr>
              <w:pStyle w:val="Tabletext"/>
              <w:jc w:val="center"/>
              <w:rPr>
                <w:noProof/>
              </w:rPr>
            </w:pPr>
          </w:p>
        </w:tc>
        <w:tc>
          <w:tcPr>
            <w:tcW w:w="1134" w:type="dxa"/>
            <w:shd w:val="clear" w:color="auto" w:fill="auto"/>
          </w:tcPr>
          <w:p w14:paraId="3AA79103" w14:textId="77777777" w:rsidR="00CA5901" w:rsidRPr="00D11B72" w:rsidRDefault="00CA5901" w:rsidP="00D12148">
            <w:pPr>
              <w:pStyle w:val="Tabletext"/>
              <w:jc w:val="center"/>
              <w:rPr>
                <w:noProof/>
              </w:rPr>
            </w:pPr>
          </w:p>
        </w:tc>
        <w:tc>
          <w:tcPr>
            <w:tcW w:w="1134" w:type="dxa"/>
          </w:tcPr>
          <w:p w14:paraId="2B465E49" w14:textId="77777777" w:rsidR="00CA5901" w:rsidRPr="00D11B72" w:rsidRDefault="00CA5901" w:rsidP="00D12148">
            <w:pPr>
              <w:pStyle w:val="Tabletext"/>
              <w:jc w:val="center"/>
            </w:pPr>
          </w:p>
        </w:tc>
      </w:tr>
      <w:tr w:rsidR="00CA5901" w:rsidRPr="00D11B72" w14:paraId="7E451A6C" w14:textId="459BE74B" w:rsidTr="00003356">
        <w:trPr>
          <w:jc w:val="center"/>
        </w:trPr>
        <w:tc>
          <w:tcPr>
            <w:tcW w:w="3969" w:type="dxa"/>
            <w:shd w:val="clear" w:color="auto" w:fill="auto"/>
          </w:tcPr>
          <w:p w14:paraId="5952C37F" w14:textId="77777777" w:rsidR="00CA5901" w:rsidRPr="00D11B72" w:rsidRDefault="00CA5901" w:rsidP="00D12148">
            <w:pPr>
              <w:pStyle w:val="Tabletext"/>
              <w:rPr>
                <w:noProof/>
              </w:rPr>
            </w:pPr>
            <w:r w:rsidRPr="00D11B72">
              <w:rPr>
                <w:noProof/>
              </w:rPr>
              <w:t>&lt;signal context parameter list&gt;</w:t>
            </w:r>
          </w:p>
        </w:tc>
        <w:tc>
          <w:tcPr>
            <w:tcW w:w="1134" w:type="dxa"/>
            <w:shd w:val="clear" w:color="auto" w:fill="auto"/>
          </w:tcPr>
          <w:p w14:paraId="5722C244" w14:textId="77777777" w:rsidR="00CA5901" w:rsidRPr="00D11B72" w:rsidRDefault="00CA5901" w:rsidP="00D12148">
            <w:pPr>
              <w:pStyle w:val="Tabletext"/>
              <w:jc w:val="center"/>
              <w:rPr>
                <w:noProof/>
              </w:rPr>
            </w:pPr>
          </w:p>
        </w:tc>
        <w:tc>
          <w:tcPr>
            <w:tcW w:w="1134" w:type="dxa"/>
            <w:shd w:val="clear" w:color="auto" w:fill="auto"/>
          </w:tcPr>
          <w:p w14:paraId="6B83907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149A59B" w14:textId="77777777" w:rsidR="00CA5901" w:rsidRPr="00D11B72" w:rsidRDefault="00CA5901" w:rsidP="00D12148">
            <w:pPr>
              <w:pStyle w:val="Tabletext"/>
              <w:jc w:val="center"/>
              <w:rPr>
                <w:noProof/>
              </w:rPr>
            </w:pPr>
          </w:p>
        </w:tc>
        <w:tc>
          <w:tcPr>
            <w:tcW w:w="1134" w:type="dxa"/>
            <w:shd w:val="clear" w:color="auto" w:fill="auto"/>
          </w:tcPr>
          <w:p w14:paraId="716301B3" w14:textId="77777777" w:rsidR="00CA5901" w:rsidRPr="00D11B72" w:rsidRDefault="00CA5901" w:rsidP="00D12148">
            <w:pPr>
              <w:pStyle w:val="Tabletext"/>
              <w:jc w:val="center"/>
              <w:rPr>
                <w:noProof/>
              </w:rPr>
            </w:pPr>
          </w:p>
        </w:tc>
        <w:tc>
          <w:tcPr>
            <w:tcW w:w="1134" w:type="dxa"/>
          </w:tcPr>
          <w:p w14:paraId="0904FABF" w14:textId="77777777" w:rsidR="00CA5901" w:rsidRPr="00D11B72" w:rsidRDefault="00CA5901" w:rsidP="00D12148">
            <w:pPr>
              <w:pStyle w:val="Tabletext"/>
              <w:jc w:val="center"/>
            </w:pPr>
          </w:p>
        </w:tc>
      </w:tr>
      <w:tr w:rsidR="006106F9" w:rsidRPr="00D11B72" w14:paraId="5EFB89B3" w14:textId="77777777" w:rsidTr="00003356">
        <w:trPr>
          <w:jc w:val="center"/>
        </w:trPr>
        <w:tc>
          <w:tcPr>
            <w:tcW w:w="3969" w:type="dxa"/>
            <w:shd w:val="clear" w:color="auto" w:fill="auto"/>
          </w:tcPr>
          <w:p w14:paraId="24113721" w14:textId="23A15844" w:rsidR="006106F9" w:rsidRPr="00D11B72" w:rsidRDefault="006106F9" w:rsidP="006106F9">
            <w:pPr>
              <w:pStyle w:val="Tabletext"/>
              <w:rPr>
                <w:noProof/>
              </w:rPr>
            </w:pPr>
            <w:r w:rsidRPr="00D11B72">
              <w:rPr>
                <w:noProof/>
              </w:rPr>
              <w:t>&lt;signal context parameter </w:t>
            </w:r>
            <w:r>
              <w:rPr>
                <w:noProof/>
              </w:rPr>
              <w:t>name</w:t>
            </w:r>
            <w:r w:rsidRPr="00D11B72">
              <w:rPr>
                <w:noProof/>
              </w:rPr>
              <w:t>&gt;</w:t>
            </w:r>
          </w:p>
        </w:tc>
        <w:tc>
          <w:tcPr>
            <w:tcW w:w="1134" w:type="dxa"/>
            <w:shd w:val="clear" w:color="auto" w:fill="auto"/>
          </w:tcPr>
          <w:p w14:paraId="437CAB41" w14:textId="77777777" w:rsidR="006106F9" w:rsidRPr="00D11B72" w:rsidRDefault="006106F9" w:rsidP="00750414">
            <w:pPr>
              <w:pStyle w:val="Tabletext"/>
              <w:jc w:val="center"/>
              <w:rPr>
                <w:noProof/>
              </w:rPr>
            </w:pPr>
          </w:p>
        </w:tc>
        <w:tc>
          <w:tcPr>
            <w:tcW w:w="1134" w:type="dxa"/>
            <w:shd w:val="clear" w:color="auto" w:fill="auto"/>
          </w:tcPr>
          <w:p w14:paraId="20C2B448" w14:textId="77777777" w:rsidR="006106F9" w:rsidRPr="00D11B72" w:rsidRDefault="006106F9" w:rsidP="00750414">
            <w:pPr>
              <w:pStyle w:val="Tabletext"/>
              <w:jc w:val="center"/>
              <w:rPr>
                <w:noProof/>
              </w:rPr>
            </w:pPr>
            <w:r w:rsidRPr="00D11B72">
              <w:rPr>
                <w:noProof/>
              </w:rPr>
              <w:t>defined</w:t>
            </w:r>
          </w:p>
        </w:tc>
        <w:tc>
          <w:tcPr>
            <w:tcW w:w="1134" w:type="dxa"/>
            <w:shd w:val="clear" w:color="auto" w:fill="auto"/>
          </w:tcPr>
          <w:p w14:paraId="688AF590" w14:textId="77777777" w:rsidR="006106F9" w:rsidRPr="00D11B72" w:rsidRDefault="006106F9" w:rsidP="00750414">
            <w:pPr>
              <w:pStyle w:val="Tabletext"/>
              <w:jc w:val="center"/>
              <w:rPr>
                <w:noProof/>
              </w:rPr>
            </w:pPr>
          </w:p>
        </w:tc>
        <w:tc>
          <w:tcPr>
            <w:tcW w:w="1134" w:type="dxa"/>
            <w:shd w:val="clear" w:color="auto" w:fill="auto"/>
          </w:tcPr>
          <w:p w14:paraId="35FB7320" w14:textId="77777777" w:rsidR="006106F9" w:rsidRPr="00D11B72" w:rsidRDefault="006106F9" w:rsidP="00750414">
            <w:pPr>
              <w:pStyle w:val="Tabletext"/>
              <w:jc w:val="center"/>
              <w:rPr>
                <w:noProof/>
              </w:rPr>
            </w:pPr>
          </w:p>
        </w:tc>
        <w:tc>
          <w:tcPr>
            <w:tcW w:w="1134" w:type="dxa"/>
          </w:tcPr>
          <w:p w14:paraId="0A7C55FD" w14:textId="77777777" w:rsidR="006106F9" w:rsidRPr="00D11B72" w:rsidRDefault="006106F9" w:rsidP="00750414">
            <w:pPr>
              <w:pStyle w:val="Tabletext"/>
              <w:jc w:val="center"/>
            </w:pPr>
          </w:p>
        </w:tc>
      </w:tr>
      <w:tr w:rsidR="00CA5901" w:rsidRPr="00D11B72" w14:paraId="6876186D" w14:textId="1F142457" w:rsidTr="00003356">
        <w:trPr>
          <w:jc w:val="center"/>
        </w:trPr>
        <w:tc>
          <w:tcPr>
            <w:tcW w:w="3969" w:type="dxa"/>
            <w:shd w:val="clear" w:color="auto" w:fill="auto"/>
          </w:tcPr>
          <w:p w14:paraId="3C139EBD" w14:textId="77777777" w:rsidR="00CA5901" w:rsidRPr="00D11B72" w:rsidRDefault="00CA5901" w:rsidP="00D12148">
            <w:pPr>
              <w:pStyle w:val="Tabletext"/>
              <w:rPr>
                <w:noProof/>
              </w:rPr>
            </w:pPr>
            <w:r w:rsidRPr="00D11B72">
              <w:rPr>
                <w:noProof/>
              </w:rPr>
              <w:t>&lt;signal definition list&gt;</w:t>
            </w:r>
          </w:p>
        </w:tc>
        <w:tc>
          <w:tcPr>
            <w:tcW w:w="1134" w:type="dxa"/>
            <w:shd w:val="clear" w:color="auto" w:fill="auto"/>
          </w:tcPr>
          <w:p w14:paraId="57BD9C1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19F99F" w14:textId="4B5B5B59" w:rsidR="00CA5901" w:rsidRPr="00D11B72" w:rsidRDefault="00CA5901" w:rsidP="00D12148">
            <w:pPr>
              <w:pStyle w:val="Tabletext"/>
              <w:jc w:val="center"/>
              <w:rPr>
                <w:noProof/>
              </w:rPr>
            </w:pPr>
          </w:p>
        </w:tc>
        <w:tc>
          <w:tcPr>
            <w:tcW w:w="1134" w:type="dxa"/>
            <w:shd w:val="clear" w:color="auto" w:fill="auto"/>
          </w:tcPr>
          <w:p w14:paraId="1F8A0562" w14:textId="77777777" w:rsidR="00CA5901" w:rsidRPr="00D11B72" w:rsidRDefault="00CA5901" w:rsidP="00D12148">
            <w:pPr>
              <w:pStyle w:val="Tabletext"/>
              <w:jc w:val="center"/>
              <w:rPr>
                <w:noProof/>
              </w:rPr>
            </w:pPr>
          </w:p>
        </w:tc>
        <w:tc>
          <w:tcPr>
            <w:tcW w:w="1134" w:type="dxa"/>
            <w:shd w:val="clear" w:color="auto" w:fill="auto"/>
          </w:tcPr>
          <w:p w14:paraId="0CFD320F" w14:textId="77777777" w:rsidR="00CA5901" w:rsidRPr="00D11B72" w:rsidRDefault="00CA5901" w:rsidP="00D12148">
            <w:pPr>
              <w:pStyle w:val="Tabletext"/>
              <w:jc w:val="center"/>
              <w:rPr>
                <w:noProof/>
              </w:rPr>
            </w:pPr>
          </w:p>
        </w:tc>
        <w:tc>
          <w:tcPr>
            <w:tcW w:w="1134" w:type="dxa"/>
          </w:tcPr>
          <w:p w14:paraId="62C2E4DC" w14:textId="77777777" w:rsidR="00CA5901" w:rsidRPr="00D11B72" w:rsidRDefault="00CA5901" w:rsidP="00D12148">
            <w:pPr>
              <w:pStyle w:val="Tabletext"/>
              <w:jc w:val="center"/>
            </w:pPr>
          </w:p>
        </w:tc>
      </w:tr>
      <w:tr w:rsidR="00CA5901" w:rsidRPr="00D11B72" w14:paraId="6120621F" w14:textId="69D2C228" w:rsidTr="00003356">
        <w:trPr>
          <w:jc w:val="center"/>
        </w:trPr>
        <w:tc>
          <w:tcPr>
            <w:tcW w:w="3969" w:type="dxa"/>
            <w:shd w:val="clear" w:color="auto" w:fill="auto"/>
          </w:tcPr>
          <w:p w14:paraId="15940988" w14:textId="77777777" w:rsidR="00CA5901" w:rsidRPr="00D11B72" w:rsidRDefault="00CA5901" w:rsidP="00D12148">
            <w:pPr>
              <w:pStyle w:val="Tabletext"/>
              <w:rPr>
                <w:noProof/>
              </w:rPr>
            </w:pPr>
            <w:r w:rsidRPr="00D11B72">
              <w:rPr>
                <w:noProof/>
              </w:rPr>
              <w:t>&lt;signal definition&gt;</w:t>
            </w:r>
          </w:p>
        </w:tc>
        <w:tc>
          <w:tcPr>
            <w:tcW w:w="1134" w:type="dxa"/>
            <w:shd w:val="clear" w:color="auto" w:fill="auto"/>
          </w:tcPr>
          <w:p w14:paraId="6B3E6A8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4892810"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CD2CD0C" w14:textId="77777777" w:rsidR="00CA5901" w:rsidRPr="00D11B72" w:rsidRDefault="00CA5901" w:rsidP="00D12148">
            <w:pPr>
              <w:pStyle w:val="Tabletext"/>
              <w:jc w:val="center"/>
              <w:rPr>
                <w:noProof/>
              </w:rPr>
            </w:pPr>
          </w:p>
        </w:tc>
        <w:tc>
          <w:tcPr>
            <w:tcW w:w="1134" w:type="dxa"/>
            <w:shd w:val="clear" w:color="auto" w:fill="auto"/>
          </w:tcPr>
          <w:p w14:paraId="2E111A08" w14:textId="77777777" w:rsidR="00CA5901" w:rsidRPr="00D11B72" w:rsidRDefault="00CA5901" w:rsidP="00D12148">
            <w:pPr>
              <w:pStyle w:val="Tabletext"/>
              <w:jc w:val="center"/>
              <w:rPr>
                <w:noProof/>
              </w:rPr>
            </w:pPr>
            <w:r w:rsidRPr="00D11B72">
              <w:rPr>
                <w:noProof/>
              </w:rPr>
              <w:t>redefined</w:t>
            </w:r>
          </w:p>
        </w:tc>
        <w:tc>
          <w:tcPr>
            <w:tcW w:w="1134" w:type="dxa"/>
          </w:tcPr>
          <w:p w14:paraId="556F6A7F" w14:textId="77777777" w:rsidR="00CA5901" w:rsidRPr="00D11B72" w:rsidRDefault="00CA5901" w:rsidP="00D12148">
            <w:pPr>
              <w:pStyle w:val="Tabletext"/>
              <w:jc w:val="center"/>
            </w:pPr>
          </w:p>
        </w:tc>
      </w:tr>
      <w:tr w:rsidR="006106F9" w:rsidRPr="00D11B72" w14:paraId="64EF3809" w14:textId="77777777" w:rsidTr="00003356">
        <w:trPr>
          <w:jc w:val="center"/>
        </w:trPr>
        <w:tc>
          <w:tcPr>
            <w:tcW w:w="3969" w:type="dxa"/>
            <w:shd w:val="clear" w:color="auto" w:fill="auto"/>
          </w:tcPr>
          <w:p w14:paraId="5E36043B" w14:textId="272CD044" w:rsidR="006106F9" w:rsidRPr="00D11B72" w:rsidRDefault="006106F9" w:rsidP="00D12148">
            <w:pPr>
              <w:pStyle w:val="Tabletext"/>
              <w:rPr>
                <w:noProof/>
              </w:rPr>
            </w:pPr>
            <w:r>
              <w:rPr>
                <w:noProof/>
              </w:rPr>
              <w:t>&lt;signal expression&gt;</w:t>
            </w:r>
          </w:p>
        </w:tc>
        <w:tc>
          <w:tcPr>
            <w:tcW w:w="1134" w:type="dxa"/>
            <w:shd w:val="clear" w:color="auto" w:fill="auto"/>
          </w:tcPr>
          <w:p w14:paraId="594D4052" w14:textId="77777777" w:rsidR="006106F9" w:rsidRPr="00D11B72" w:rsidRDefault="006106F9" w:rsidP="00D12148">
            <w:pPr>
              <w:pStyle w:val="Tabletext"/>
              <w:jc w:val="center"/>
              <w:rPr>
                <w:noProof/>
              </w:rPr>
            </w:pPr>
          </w:p>
        </w:tc>
        <w:tc>
          <w:tcPr>
            <w:tcW w:w="1134" w:type="dxa"/>
            <w:shd w:val="clear" w:color="auto" w:fill="auto"/>
          </w:tcPr>
          <w:p w14:paraId="03A9716B" w14:textId="77777777" w:rsidR="006106F9" w:rsidRPr="00D11B72" w:rsidRDefault="006106F9" w:rsidP="00D12148">
            <w:pPr>
              <w:pStyle w:val="Tabletext"/>
              <w:jc w:val="center"/>
              <w:rPr>
                <w:noProof/>
              </w:rPr>
            </w:pPr>
          </w:p>
        </w:tc>
        <w:tc>
          <w:tcPr>
            <w:tcW w:w="1134" w:type="dxa"/>
            <w:shd w:val="clear" w:color="auto" w:fill="auto"/>
          </w:tcPr>
          <w:p w14:paraId="1670D15E" w14:textId="77777777" w:rsidR="006106F9" w:rsidRPr="00D11B72" w:rsidRDefault="006106F9" w:rsidP="00D12148">
            <w:pPr>
              <w:pStyle w:val="Tabletext"/>
              <w:jc w:val="center"/>
              <w:rPr>
                <w:noProof/>
              </w:rPr>
            </w:pPr>
          </w:p>
        </w:tc>
        <w:tc>
          <w:tcPr>
            <w:tcW w:w="1134" w:type="dxa"/>
            <w:shd w:val="clear" w:color="auto" w:fill="auto"/>
          </w:tcPr>
          <w:p w14:paraId="011CBF2C" w14:textId="0A9F5490" w:rsidR="006106F9" w:rsidRPr="00D11B72" w:rsidRDefault="006106F9" w:rsidP="00D12148">
            <w:pPr>
              <w:pStyle w:val="Tabletext"/>
              <w:jc w:val="center"/>
              <w:rPr>
                <w:noProof/>
              </w:rPr>
            </w:pPr>
            <w:r w:rsidRPr="00D11B72">
              <w:rPr>
                <w:noProof/>
              </w:rPr>
              <w:t>defined</w:t>
            </w:r>
          </w:p>
        </w:tc>
        <w:tc>
          <w:tcPr>
            <w:tcW w:w="1134" w:type="dxa"/>
          </w:tcPr>
          <w:p w14:paraId="46DE9B0E" w14:textId="77777777" w:rsidR="006106F9" w:rsidRPr="00D11B72" w:rsidRDefault="006106F9" w:rsidP="00D12148">
            <w:pPr>
              <w:pStyle w:val="Tabletext"/>
              <w:jc w:val="center"/>
            </w:pPr>
          </w:p>
        </w:tc>
      </w:tr>
      <w:tr w:rsidR="00CA5901" w:rsidRPr="00D11B72" w14:paraId="733EDDE4" w14:textId="2E556E8B" w:rsidTr="00003356">
        <w:trPr>
          <w:jc w:val="center"/>
        </w:trPr>
        <w:tc>
          <w:tcPr>
            <w:tcW w:w="3969" w:type="dxa"/>
            <w:shd w:val="clear" w:color="auto" w:fill="auto"/>
          </w:tcPr>
          <w:p w14:paraId="32612876" w14:textId="77777777" w:rsidR="00CA5901" w:rsidRPr="00D11B72" w:rsidRDefault="00CA5901" w:rsidP="00D12148">
            <w:pPr>
              <w:pStyle w:val="Tabletext"/>
              <w:rPr>
                <w:noProof/>
              </w:rPr>
            </w:pPr>
            <w:r w:rsidRPr="00D11B72">
              <w:rPr>
                <w:noProof/>
              </w:rPr>
              <w:t>&lt;signal list area&gt;</w:t>
            </w:r>
          </w:p>
        </w:tc>
        <w:tc>
          <w:tcPr>
            <w:tcW w:w="1134" w:type="dxa"/>
            <w:shd w:val="clear" w:color="auto" w:fill="auto"/>
          </w:tcPr>
          <w:p w14:paraId="545A119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E623FE0" w14:textId="77777777" w:rsidR="00CA5901" w:rsidRPr="00D11B72" w:rsidRDefault="00CA5901" w:rsidP="00D12148">
            <w:pPr>
              <w:pStyle w:val="Tabletext"/>
              <w:jc w:val="center"/>
              <w:rPr>
                <w:noProof/>
              </w:rPr>
            </w:pPr>
          </w:p>
        </w:tc>
        <w:tc>
          <w:tcPr>
            <w:tcW w:w="1134" w:type="dxa"/>
            <w:shd w:val="clear" w:color="auto" w:fill="auto"/>
          </w:tcPr>
          <w:p w14:paraId="3A3942AD" w14:textId="77777777" w:rsidR="00CA5901" w:rsidRPr="00D11B72" w:rsidRDefault="00CA5901" w:rsidP="00D12148">
            <w:pPr>
              <w:pStyle w:val="Tabletext"/>
              <w:jc w:val="center"/>
              <w:rPr>
                <w:noProof/>
              </w:rPr>
            </w:pPr>
          </w:p>
        </w:tc>
        <w:tc>
          <w:tcPr>
            <w:tcW w:w="1134" w:type="dxa"/>
            <w:shd w:val="clear" w:color="auto" w:fill="auto"/>
          </w:tcPr>
          <w:p w14:paraId="41BFB992" w14:textId="77777777" w:rsidR="00CA5901" w:rsidRPr="00D11B72" w:rsidRDefault="00CA5901" w:rsidP="00D12148">
            <w:pPr>
              <w:pStyle w:val="Tabletext"/>
              <w:jc w:val="center"/>
              <w:rPr>
                <w:noProof/>
              </w:rPr>
            </w:pPr>
          </w:p>
        </w:tc>
        <w:tc>
          <w:tcPr>
            <w:tcW w:w="1134" w:type="dxa"/>
          </w:tcPr>
          <w:p w14:paraId="1E7E8D42" w14:textId="77777777" w:rsidR="00CA5901" w:rsidRPr="00D11B72" w:rsidRDefault="00CA5901" w:rsidP="00D12148">
            <w:pPr>
              <w:pStyle w:val="Tabletext"/>
              <w:jc w:val="center"/>
            </w:pPr>
          </w:p>
        </w:tc>
      </w:tr>
      <w:tr w:rsidR="00CA5901" w:rsidRPr="00D11B72" w14:paraId="2594AEC2" w14:textId="77FDF0BE" w:rsidTr="00003356">
        <w:trPr>
          <w:jc w:val="center"/>
        </w:trPr>
        <w:tc>
          <w:tcPr>
            <w:tcW w:w="3969" w:type="dxa"/>
            <w:shd w:val="clear" w:color="auto" w:fill="auto"/>
          </w:tcPr>
          <w:p w14:paraId="4DD37B73" w14:textId="77777777" w:rsidR="00CA5901" w:rsidRPr="00D11B72" w:rsidRDefault="00CA5901" w:rsidP="00D12148">
            <w:pPr>
              <w:pStyle w:val="Tabletext"/>
              <w:rPr>
                <w:noProof/>
              </w:rPr>
            </w:pPr>
            <w:r w:rsidRPr="00D11B72">
              <w:rPr>
                <w:noProof/>
              </w:rPr>
              <w:t>&lt;signal list definition&gt;</w:t>
            </w:r>
          </w:p>
        </w:tc>
        <w:tc>
          <w:tcPr>
            <w:tcW w:w="1134" w:type="dxa"/>
            <w:shd w:val="clear" w:color="auto" w:fill="auto"/>
          </w:tcPr>
          <w:p w14:paraId="4533BBED" w14:textId="77777777" w:rsidR="00CA5901" w:rsidRPr="00D11B72" w:rsidRDefault="00CA5901" w:rsidP="00D12148">
            <w:pPr>
              <w:pStyle w:val="Tabletext"/>
              <w:jc w:val="center"/>
              <w:rPr>
                <w:noProof/>
              </w:rPr>
            </w:pPr>
          </w:p>
        </w:tc>
        <w:tc>
          <w:tcPr>
            <w:tcW w:w="1134" w:type="dxa"/>
            <w:shd w:val="clear" w:color="auto" w:fill="auto"/>
          </w:tcPr>
          <w:p w14:paraId="6CBD4212" w14:textId="77777777" w:rsidR="00CA5901" w:rsidRPr="00D11B72" w:rsidRDefault="00CA5901" w:rsidP="00D12148">
            <w:pPr>
              <w:pStyle w:val="Tabletext"/>
              <w:jc w:val="center"/>
              <w:rPr>
                <w:noProof/>
              </w:rPr>
            </w:pPr>
          </w:p>
        </w:tc>
        <w:tc>
          <w:tcPr>
            <w:tcW w:w="1134" w:type="dxa"/>
            <w:shd w:val="clear" w:color="auto" w:fill="auto"/>
          </w:tcPr>
          <w:p w14:paraId="339C979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9712B3E" w14:textId="77777777" w:rsidR="00CA5901" w:rsidRPr="00D11B72" w:rsidRDefault="00CA5901" w:rsidP="00D12148">
            <w:pPr>
              <w:pStyle w:val="Tabletext"/>
              <w:jc w:val="center"/>
              <w:rPr>
                <w:noProof/>
              </w:rPr>
            </w:pPr>
          </w:p>
        </w:tc>
        <w:tc>
          <w:tcPr>
            <w:tcW w:w="1134" w:type="dxa"/>
          </w:tcPr>
          <w:p w14:paraId="6409AC12" w14:textId="77777777" w:rsidR="00CA5901" w:rsidRPr="00D11B72" w:rsidRDefault="00CA5901" w:rsidP="00D12148">
            <w:pPr>
              <w:pStyle w:val="Tabletext"/>
              <w:jc w:val="center"/>
            </w:pPr>
          </w:p>
        </w:tc>
      </w:tr>
      <w:tr w:rsidR="00CA5901" w:rsidRPr="00D11B72" w14:paraId="1A1C41DB" w14:textId="621B22E7" w:rsidTr="00003356">
        <w:trPr>
          <w:jc w:val="center"/>
        </w:trPr>
        <w:tc>
          <w:tcPr>
            <w:tcW w:w="3969" w:type="dxa"/>
            <w:shd w:val="clear" w:color="auto" w:fill="auto"/>
          </w:tcPr>
          <w:p w14:paraId="54011C05" w14:textId="77777777" w:rsidR="00CA5901" w:rsidRPr="00D11B72" w:rsidRDefault="00CA5901" w:rsidP="00D12148">
            <w:pPr>
              <w:pStyle w:val="Tabletext"/>
              <w:rPr>
                <w:noProof/>
              </w:rPr>
            </w:pPr>
            <w:r w:rsidRPr="00D11B72">
              <w:rPr>
                <w:noProof/>
              </w:rPr>
              <w:t>&lt;signal list item&gt;</w:t>
            </w:r>
          </w:p>
        </w:tc>
        <w:tc>
          <w:tcPr>
            <w:tcW w:w="1134" w:type="dxa"/>
            <w:shd w:val="clear" w:color="auto" w:fill="auto"/>
          </w:tcPr>
          <w:p w14:paraId="499CD9F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1628CA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CBADE26"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7E93ED6" w14:textId="77777777" w:rsidR="00CA5901" w:rsidRPr="00D11B72" w:rsidRDefault="00CA5901" w:rsidP="00D12148">
            <w:pPr>
              <w:pStyle w:val="Tabletext"/>
              <w:jc w:val="center"/>
              <w:rPr>
                <w:noProof/>
              </w:rPr>
            </w:pPr>
          </w:p>
        </w:tc>
        <w:tc>
          <w:tcPr>
            <w:tcW w:w="1134" w:type="dxa"/>
          </w:tcPr>
          <w:p w14:paraId="4616D521" w14:textId="77777777" w:rsidR="00CA5901" w:rsidRPr="00D11B72" w:rsidRDefault="00CA5901" w:rsidP="00D12148">
            <w:pPr>
              <w:pStyle w:val="Tabletext"/>
              <w:jc w:val="center"/>
            </w:pPr>
          </w:p>
        </w:tc>
      </w:tr>
      <w:tr w:rsidR="00CA5901" w:rsidRPr="00D11B72" w14:paraId="50AFCD26" w14:textId="74FB2B53" w:rsidTr="00003356">
        <w:trPr>
          <w:jc w:val="center"/>
        </w:trPr>
        <w:tc>
          <w:tcPr>
            <w:tcW w:w="3969" w:type="dxa"/>
            <w:shd w:val="clear" w:color="auto" w:fill="auto"/>
          </w:tcPr>
          <w:p w14:paraId="4917252E" w14:textId="77777777" w:rsidR="00CA5901" w:rsidRPr="00D11B72" w:rsidRDefault="00CA5901" w:rsidP="00D12148">
            <w:pPr>
              <w:pStyle w:val="Tabletext"/>
              <w:rPr>
                <w:noProof/>
              </w:rPr>
            </w:pPr>
            <w:r w:rsidRPr="00D11B72">
              <w:rPr>
                <w:noProof/>
              </w:rPr>
              <w:t>&lt;signal list symbol&gt;</w:t>
            </w:r>
          </w:p>
        </w:tc>
        <w:tc>
          <w:tcPr>
            <w:tcW w:w="1134" w:type="dxa"/>
            <w:shd w:val="clear" w:color="auto" w:fill="auto"/>
          </w:tcPr>
          <w:p w14:paraId="17FA3F8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634A58" w14:textId="77777777" w:rsidR="00CA5901" w:rsidRPr="00D11B72" w:rsidRDefault="00CA5901" w:rsidP="00D12148">
            <w:pPr>
              <w:pStyle w:val="Tabletext"/>
              <w:jc w:val="center"/>
              <w:rPr>
                <w:noProof/>
              </w:rPr>
            </w:pPr>
          </w:p>
        </w:tc>
        <w:tc>
          <w:tcPr>
            <w:tcW w:w="1134" w:type="dxa"/>
            <w:shd w:val="clear" w:color="auto" w:fill="auto"/>
          </w:tcPr>
          <w:p w14:paraId="5A28164A" w14:textId="77777777" w:rsidR="00CA5901" w:rsidRPr="00D11B72" w:rsidRDefault="00CA5901" w:rsidP="00D12148">
            <w:pPr>
              <w:pStyle w:val="Tabletext"/>
              <w:jc w:val="center"/>
            </w:pPr>
          </w:p>
        </w:tc>
        <w:tc>
          <w:tcPr>
            <w:tcW w:w="1134" w:type="dxa"/>
            <w:shd w:val="clear" w:color="auto" w:fill="auto"/>
          </w:tcPr>
          <w:p w14:paraId="4EEC0CB1" w14:textId="77777777" w:rsidR="00CA5901" w:rsidRPr="00D11B72" w:rsidRDefault="00CA5901" w:rsidP="00D12148">
            <w:pPr>
              <w:pStyle w:val="Tabletext"/>
              <w:jc w:val="center"/>
              <w:rPr>
                <w:noProof/>
              </w:rPr>
            </w:pPr>
          </w:p>
        </w:tc>
        <w:tc>
          <w:tcPr>
            <w:tcW w:w="1134" w:type="dxa"/>
          </w:tcPr>
          <w:p w14:paraId="62BA1546" w14:textId="77777777" w:rsidR="00CA5901" w:rsidRPr="00D11B72" w:rsidRDefault="00CA5901" w:rsidP="00D12148">
            <w:pPr>
              <w:pStyle w:val="Tabletext"/>
              <w:jc w:val="center"/>
            </w:pPr>
          </w:p>
        </w:tc>
      </w:tr>
      <w:tr w:rsidR="00CA5901" w:rsidRPr="00D11B72" w14:paraId="67F40AD2" w14:textId="17CEFDAB" w:rsidTr="00003356">
        <w:trPr>
          <w:jc w:val="center"/>
        </w:trPr>
        <w:tc>
          <w:tcPr>
            <w:tcW w:w="3969" w:type="dxa"/>
            <w:shd w:val="clear" w:color="auto" w:fill="auto"/>
          </w:tcPr>
          <w:p w14:paraId="035E0566" w14:textId="77777777" w:rsidR="00CA5901" w:rsidRPr="00D11B72" w:rsidRDefault="00CA5901" w:rsidP="00D12148">
            <w:pPr>
              <w:pStyle w:val="Tabletext"/>
              <w:rPr>
                <w:noProof/>
              </w:rPr>
            </w:pPr>
            <w:r w:rsidRPr="00D11B72">
              <w:rPr>
                <w:noProof/>
              </w:rPr>
              <w:t>&lt;signal list&gt;</w:t>
            </w:r>
          </w:p>
        </w:tc>
        <w:tc>
          <w:tcPr>
            <w:tcW w:w="1134" w:type="dxa"/>
            <w:shd w:val="clear" w:color="auto" w:fill="auto"/>
          </w:tcPr>
          <w:p w14:paraId="4901BE5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2EF2654" w14:textId="77777777" w:rsidR="00CA5901" w:rsidRPr="00D11B72" w:rsidRDefault="00CA5901" w:rsidP="00D12148">
            <w:pPr>
              <w:pStyle w:val="Tabletext"/>
              <w:jc w:val="center"/>
              <w:rPr>
                <w:noProof/>
              </w:rPr>
            </w:pPr>
          </w:p>
        </w:tc>
        <w:tc>
          <w:tcPr>
            <w:tcW w:w="1134" w:type="dxa"/>
            <w:shd w:val="clear" w:color="auto" w:fill="auto"/>
          </w:tcPr>
          <w:p w14:paraId="0B9E5CDB" w14:textId="77777777" w:rsidR="00CA5901" w:rsidRPr="00D11B72" w:rsidRDefault="00CA5901" w:rsidP="00D12148">
            <w:pPr>
              <w:pStyle w:val="Tabletext"/>
              <w:jc w:val="center"/>
            </w:pPr>
          </w:p>
        </w:tc>
        <w:tc>
          <w:tcPr>
            <w:tcW w:w="1134" w:type="dxa"/>
            <w:shd w:val="clear" w:color="auto" w:fill="auto"/>
          </w:tcPr>
          <w:p w14:paraId="555CE618" w14:textId="77777777" w:rsidR="00CA5901" w:rsidRPr="00D11B72" w:rsidRDefault="00CA5901" w:rsidP="00D12148">
            <w:pPr>
              <w:pStyle w:val="Tabletext"/>
              <w:jc w:val="center"/>
              <w:rPr>
                <w:noProof/>
              </w:rPr>
            </w:pPr>
          </w:p>
        </w:tc>
        <w:tc>
          <w:tcPr>
            <w:tcW w:w="1134" w:type="dxa"/>
          </w:tcPr>
          <w:p w14:paraId="7AE6376C" w14:textId="77777777" w:rsidR="00CA5901" w:rsidRPr="00D11B72" w:rsidRDefault="00CA5901" w:rsidP="00D12148">
            <w:pPr>
              <w:pStyle w:val="Tabletext"/>
              <w:jc w:val="center"/>
            </w:pPr>
          </w:p>
        </w:tc>
      </w:tr>
      <w:tr w:rsidR="00CA5901" w:rsidRPr="00D11B72" w14:paraId="2F811B73" w14:textId="6CE9342D" w:rsidTr="00003356">
        <w:trPr>
          <w:jc w:val="center"/>
        </w:trPr>
        <w:tc>
          <w:tcPr>
            <w:tcW w:w="3969" w:type="dxa"/>
            <w:shd w:val="clear" w:color="auto" w:fill="auto"/>
          </w:tcPr>
          <w:p w14:paraId="18500DE8" w14:textId="77777777" w:rsidR="00CA5901" w:rsidRPr="00D11B72" w:rsidRDefault="00CA5901" w:rsidP="00D12148">
            <w:pPr>
              <w:pStyle w:val="Tabletext"/>
              <w:rPr>
                <w:noProof/>
              </w:rPr>
            </w:pPr>
            <w:r w:rsidRPr="00D11B72">
              <w:rPr>
                <w:noProof/>
              </w:rPr>
              <w:t>&lt;signal priority&gt;</w:t>
            </w:r>
          </w:p>
        </w:tc>
        <w:tc>
          <w:tcPr>
            <w:tcW w:w="1134" w:type="dxa"/>
            <w:shd w:val="clear" w:color="auto" w:fill="auto"/>
          </w:tcPr>
          <w:p w14:paraId="52323B2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C14E22B" w14:textId="77777777" w:rsidR="00CA5901" w:rsidRPr="00D11B72" w:rsidRDefault="00CA5901" w:rsidP="00D12148">
            <w:pPr>
              <w:pStyle w:val="Tabletext"/>
              <w:jc w:val="center"/>
              <w:rPr>
                <w:noProof/>
              </w:rPr>
            </w:pPr>
          </w:p>
        </w:tc>
        <w:tc>
          <w:tcPr>
            <w:tcW w:w="1134" w:type="dxa"/>
            <w:shd w:val="clear" w:color="auto" w:fill="auto"/>
          </w:tcPr>
          <w:p w14:paraId="78358DFE" w14:textId="77777777" w:rsidR="00CA5901" w:rsidRPr="00D11B72" w:rsidRDefault="00CA5901" w:rsidP="00D12148">
            <w:pPr>
              <w:pStyle w:val="Tabletext"/>
              <w:jc w:val="center"/>
            </w:pPr>
          </w:p>
        </w:tc>
        <w:tc>
          <w:tcPr>
            <w:tcW w:w="1134" w:type="dxa"/>
            <w:shd w:val="clear" w:color="auto" w:fill="auto"/>
          </w:tcPr>
          <w:p w14:paraId="39954B93" w14:textId="77777777" w:rsidR="00CA5901" w:rsidRPr="00D11B72" w:rsidRDefault="00CA5901" w:rsidP="00D12148">
            <w:pPr>
              <w:pStyle w:val="Tabletext"/>
              <w:jc w:val="center"/>
              <w:rPr>
                <w:noProof/>
              </w:rPr>
            </w:pPr>
          </w:p>
        </w:tc>
        <w:tc>
          <w:tcPr>
            <w:tcW w:w="1134" w:type="dxa"/>
          </w:tcPr>
          <w:p w14:paraId="49838B9F" w14:textId="77777777" w:rsidR="00CA5901" w:rsidRPr="00D11B72" w:rsidRDefault="00CA5901" w:rsidP="00D12148">
            <w:pPr>
              <w:pStyle w:val="Tabletext"/>
              <w:jc w:val="center"/>
            </w:pPr>
          </w:p>
        </w:tc>
      </w:tr>
      <w:tr w:rsidR="00CA5901" w:rsidRPr="00D11B72" w14:paraId="1CA7846B" w14:textId="5690348B" w:rsidTr="00003356">
        <w:trPr>
          <w:jc w:val="center"/>
        </w:trPr>
        <w:tc>
          <w:tcPr>
            <w:tcW w:w="3969" w:type="dxa"/>
            <w:shd w:val="clear" w:color="auto" w:fill="auto"/>
          </w:tcPr>
          <w:p w14:paraId="0706C47A" w14:textId="77777777" w:rsidR="00CA5901" w:rsidRPr="00D11B72" w:rsidRDefault="00CA5901" w:rsidP="00D12148">
            <w:pPr>
              <w:pStyle w:val="Tabletext"/>
              <w:rPr>
                <w:noProof/>
              </w:rPr>
            </w:pPr>
            <w:r w:rsidRPr="00D11B72">
              <w:rPr>
                <w:noProof/>
              </w:rPr>
              <w:t>&lt;signal signature&gt;</w:t>
            </w:r>
          </w:p>
        </w:tc>
        <w:tc>
          <w:tcPr>
            <w:tcW w:w="1134" w:type="dxa"/>
            <w:shd w:val="clear" w:color="auto" w:fill="auto"/>
          </w:tcPr>
          <w:p w14:paraId="29AC2A8E" w14:textId="77777777" w:rsidR="00CA5901" w:rsidRPr="00D11B72" w:rsidRDefault="00CA5901" w:rsidP="00D12148">
            <w:pPr>
              <w:pStyle w:val="Tabletext"/>
              <w:jc w:val="center"/>
              <w:rPr>
                <w:noProof/>
              </w:rPr>
            </w:pPr>
          </w:p>
        </w:tc>
        <w:tc>
          <w:tcPr>
            <w:tcW w:w="1134" w:type="dxa"/>
            <w:shd w:val="clear" w:color="auto" w:fill="auto"/>
          </w:tcPr>
          <w:p w14:paraId="4CE93FD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B42BBB3" w14:textId="77777777" w:rsidR="00CA5901" w:rsidRPr="00D11B72" w:rsidRDefault="00CA5901" w:rsidP="00D12148">
            <w:pPr>
              <w:pStyle w:val="Tabletext"/>
              <w:jc w:val="center"/>
            </w:pPr>
          </w:p>
        </w:tc>
        <w:tc>
          <w:tcPr>
            <w:tcW w:w="1134" w:type="dxa"/>
            <w:shd w:val="clear" w:color="auto" w:fill="auto"/>
          </w:tcPr>
          <w:p w14:paraId="3A279C64" w14:textId="77777777" w:rsidR="00CA5901" w:rsidRPr="00D11B72" w:rsidRDefault="00CA5901" w:rsidP="00D12148">
            <w:pPr>
              <w:pStyle w:val="Tabletext"/>
              <w:jc w:val="center"/>
              <w:rPr>
                <w:noProof/>
              </w:rPr>
            </w:pPr>
          </w:p>
        </w:tc>
        <w:tc>
          <w:tcPr>
            <w:tcW w:w="1134" w:type="dxa"/>
          </w:tcPr>
          <w:p w14:paraId="753C93E8" w14:textId="77777777" w:rsidR="00CA5901" w:rsidRPr="00D11B72" w:rsidRDefault="00CA5901" w:rsidP="00D12148">
            <w:pPr>
              <w:pStyle w:val="Tabletext"/>
              <w:jc w:val="center"/>
            </w:pPr>
          </w:p>
        </w:tc>
      </w:tr>
      <w:tr w:rsidR="006106F9" w:rsidRPr="00D11B72" w14:paraId="1E3C4F0D" w14:textId="77777777" w:rsidTr="00003356">
        <w:trPr>
          <w:jc w:val="center"/>
        </w:trPr>
        <w:tc>
          <w:tcPr>
            <w:tcW w:w="3969" w:type="dxa"/>
            <w:shd w:val="clear" w:color="auto" w:fill="auto"/>
          </w:tcPr>
          <w:p w14:paraId="42E732F1" w14:textId="0C03B1A8" w:rsidR="006106F9" w:rsidRPr="00D11B72" w:rsidRDefault="006106F9" w:rsidP="00750414">
            <w:pPr>
              <w:pStyle w:val="Tabletext"/>
              <w:rPr>
                <w:noProof/>
              </w:rPr>
            </w:pPr>
            <w:r>
              <w:rPr>
                <w:noProof/>
              </w:rPr>
              <w:t>&lt;signallist expression&gt;</w:t>
            </w:r>
          </w:p>
        </w:tc>
        <w:tc>
          <w:tcPr>
            <w:tcW w:w="1134" w:type="dxa"/>
            <w:shd w:val="clear" w:color="auto" w:fill="auto"/>
          </w:tcPr>
          <w:p w14:paraId="3A9A1434" w14:textId="77777777" w:rsidR="006106F9" w:rsidRPr="00D11B72" w:rsidRDefault="006106F9" w:rsidP="00750414">
            <w:pPr>
              <w:pStyle w:val="Tabletext"/>
              <w:jc w:val="center"/>
              <w:rPr>
                <w:noProof/>
              </w:rPr>
            </w:pPr>
          </w:p>
        </w:tc>
        <w:tc>
          <w:tcPr>
            <w:tcW w:w="1134" w:type="dxa"/>
            <w:shd w:val="clear" w:color="auto" w:fill="auto"/>
          </w:tcPr>
          <w:p w14:paraId="4405E1C3" w14:textId="77777777" w:rsidR="006106F9" w:rsidRPr="00D11B72" w:rsidRDefault="006106F9" w:rsidP="00750414">
            <w:pPr>
              <w:pStyle w:val="Tabletext"/>
              <w:jc w:val="center"/>
              <w:rPr>
                <w:noProof/>
              </w:rPr>
            </w:pPr>
          </w:p>
        </w:tc>
        <w:tc>
          <w:tcPr>
            <w:tcW w:w="1134" w:type="dxa"/>
            <w:shd w:val="clear" w:color="auto" w:fill="auto"/>
          </w:tcPr>
          <w:p w14:paraId="30B2CBA2" w14:textId="77777777" w:rsidR="006106F9" w:rsidRPr="00D11B72" w:rsidRDefault="006106F9" w:rsidP="00750414">
            <w:pPr>
              <w:pStyle w:val="Tabletext"/>
              <w:jc w:val="center"/>
              <w:rPr>
                <w:noProof/>
              </w:rPr>
            </w:pPr>
          </w:p>
        </w:tc>
        <w:tc>
          <w:tcPr>
            <w:tcW w:w="1134" w:type="dxa"/>
            <w:shd w:val="clear" w:color="auto" w:fill="auto"/>
          </w:tcPr>
          <w:p w14:paraId="563ADEDE" w14:textId="77777777" w:rsidR="006106F9" w:rsidRPr="00D11B72" w:rsidRDefault="006106F9" w:rsidP="00750414">
            <w:pPr>
              <w:pStyle w:val="Tabletext"/>
              <w:jc w:val="center"/>
              <w:rPr>
                <w:noProof/>
              </w:rPr>
            </w:pPr>
            <w:r w:rsidRPr="00D11B72">
              <w:rPr>
                <w:noProof/>
              </w:rPr>
              <w:t>defined</w:t>
            </w:r>
          </w:p>
        </w:tc>
        <w:tc>
          <w:tcPr>
            <w:tcW w:w="1134" w:type="dxa"/>
          </w:tcPr>
          <w:p w14:paraId="2B84BC66" w14:textId="77777777" w:rsidR="006106F9" w:rsidRPr="00D11B72" w:rsidRDefault="006106F9" w:rsidP="00750414">
            <w:pPr>
              <w:pStyle w:val="Tabletext"/>
              <w:jc w:val="center"/>
            </w:pPr>
          </w:p>
        </w:tc>
      </w:tr>
      <w:tr w:rsidR="00CA5901" w:rsidRPr="00D11B72" w14:paraId="62BA12F3" w14:textId="30031C33" w:rsidTr="00003356">
        <w:trPr>
          <w:jc w:val="center"/>
        </w:trPr>
        <w:tc>
          <w:tcPr>
            <w:tcW w:w="3969" w:type="dxa"/>
            <w:shd w:val="clear" w:color="auto" w:fill="auto"/>
          </w:tcPr>
          <w:p w14:paraId="618FB969" w14:textId="77777777" w:rsidR="00CA5901" w:rsidRPr="00D11B72" w:rsidRDefault="00CA5901" w:rsidP="00D12148">
            <w:pPr>
              <w:pStyle w:val="Tabletext"/>
              <w:rPr>
                <w:noProof/>
              </w:rPr>
            </w:pPr>
            <w:r w:rsidRPr="00D11B72">
              <w:rPr>
                <w:noProof/>
              </w:rPr>
              <w:t>&lt;simple expression&gt;</w:t>
            </w:r>
          </w:p>
        </w:tc>
        <w:tc>
          <w:tcPr>
            <w:tcW w:w="1134" w:type="dxa"/>
            <w:shd w:val="clear" w:color="auto" w:fill="auto"/>
          </w:tcPr>
          <w:p w14:paraId="61C8E85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386C485" w14:textId="77777777" w:rsidR="00CA5901" w:rsidRPr="00D11B72" w:rsidRDefault="00CA5901" w:rsidP="00D12148">
            <w:pPr>
              <w:pStyle w:val="Tabletext"/>
              <w:jc w:val="center"/>
              <w:rPr>
                <w:noProof/>
              </w:rPr>
            </w:pPr>
          </w:p>
        </w:tc>
        <w:tc>
          <w:tcPr>
            <w:tcW w:w="1134" w:type="dxa"/>
            <w:shd w:val="clear" w:color="auto" w:fill="auto"/>
          </w:tcPr>
          <w:p w14:paraId="142E1DE0" w14:textId="77777777" w:rsidR="00CA5901" w:rsidRPr="00D11B72" w:rsidRDefault="00CA5901" w:rsidP="00D12148">
            <w:pPr>
              <w:pStyle w:val="Tabletext"/>
              <w:jc w:val="center"/>
            </w:pPr>
          </w:p>
        </w:tc>
        <w:tc>
          <w:tcPr>
            <w:tcW w:w="1134" w:type="dxa"/>
            <w:shd w:val="clear" w:color="auto" w:fill="auto"/>
          </w:tcPr>
          <w:p w14:paraId="483CE215" w14:textId="77777777" w:rsidR="00CA5901" w:rsidRPr="00D11B72" w:rsidRDefault="00CA5901" w:rsidP="00D12148">
            <w:pPr>
              <w:pStyle w:val="Tabletext"/>
              <w:jc w:val="center"/>
              <w:rPr>
                <w:noProof/>
              </w:rPr>
            </w:pPr>
          </w:p>
        </w:tc>
        <w:tc>
          <w:tcPr>
            <w:tcW w:w="1134" w:type="dxa"/>
          </w:tcPr>
          <w:p w14:paraId="025DA02E" w14:textId="77777777" w:rsidR="00CA5901" w:rsidRPr="00D11B72" w:rsidRDefault="00CA5901" w:rsidP="00D12148">
            <w:pPr>
              <w:pStyle w:val="Tabletext"/>
              <w:jc w:val="center"/>
            </w:pPr>
          </w:p>
        </w:tc>
      </w:tr>
      <w:tr w:rsidR="00CA5901" w:rsidRPr="00D11B72" w14:paraId="0BFBB788" w14:textId="5CD6BB68" w:rsidTr="00003356">
        <w:trPr>
          <w:jc w:val="center"/>
        </w:trPr>
        <w:tc>
          <w:tcPr>
            <w:tcW w:w="3969" w:type="dxa"/>
            <w:shd w:val="clear" w:color="auto" w:fill="auto"/>
          </w:tcPr>
          <w:p w14:paraId="1775CD85" w14:textId="77777777" w:rsidR="00CA5901" w:rsidRPr="00D11B72" w:rsidRDefault="00CA5901" w:rsidP="00D12148">
            <w:pPr>
              <w:pStyle w:val="Tabletext"/>
              <w:rPr>
                <w:noProof/>
              </w:rPr>
            </w:pPr>
            <w:r w:rsidRPr="00D11B72">
              <w:rPr>
                <w:noProof/>
              </w:rPr>
              <w:t>&lt;size constraint&gt;</w:t>
            </w:r>
          </w:p>
        </w:tc>
        <w:tc>
          <w:tcPr>
            <w:tcW w:w="1134" w:type="dxa"/>
            <w:shd w:val="clear" w:color="auto" w:fill="auto"/>
          </w:tcPr>
          <w:p w14:paraId="1D5A279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6AE394E" w14:textId="77777777" w:rsidR="00CA5901" w:rsidRPr="00D11B72" w:rsidRDefault="00CA5901" w:rsidP="00D12148">
            <w:pPr>
              <w:pStyle w:val="Tabletext"/>
              <w:jc w:val="center"/>
              <w:rPr>
                <w:noProof/>
              </w:rPr>
            </w:pPr>
          </w:p>
        </w:tc>
        <w:tc>
          <w:tcPr>
            <w:tcW w:w="1134" w:type="dxa"/>
            <w:shd w:val="clear" w:color="auto" w:fill="auto"/>
          </w:tcPr>
          <w:p w14:paraId="04D93091" w14:textId="77777777" w:rsidR="00CA5901" w:rsidRPr="00D11B72" w:rsidRDefault="00CA5901" w:rsidP="00D12148">
            <w:pPr>
              <w:pStyle w:val="Tabletext"/>
              <w:jc w:val="center"/>
            </w:pPr>
          </w:p>
        </w:tc>
        <w:tc>
          <w:tcPr>
            <w:tcW w:w="1134" w:type="dxa"/>
            <w:shd w:val="clear" w:color="auto" w:fill="auto"/>
          </w:tcPr>
          <w:p w14:paraId="1B28EC3E" w14:textId="77777777" w:rsidR="00CA5901" w:rsidRPr="00D11B72" w:rsidRDefault="00CA5901" w:rsidP="00D12148">
            <w:pPr>
              <w:pStyle w:val="Tabletext"/>
              <w:jc w:val="center"/>
              <w:rPr>
                <w:noProof/>
              </w:rPr>
            </w:pPr>
          </w:p>
        </w:tc>
        <w:tc>
          <w:tcPr>
            <w:tcW w:w="1134" w:type="dxa"/>
          </w:tcPr>
          <w:p w14:paraId="34E0758D" w14:textId="77777777" w:rsidR="00CA5901" w:rsidRPr="00D11B72" w:rsidRDefault="00CA5901" w:rsidP="00D12148">
            <w:pPr>
              <w:pStyle w:val="Tabletext"/>
              <w:jc w:val="center"/>
            </w:pPr>
          </w:p>
        </w:tc>
      </w:tr>
      <w:tr w:rsidR="00CA5901" w:rsidRPr="00D11B72" w14:paraId="22DB6D27" w14:textId="220A7ADD" w:rsidTr="00003356">
        <w:trPr>
          <w:jc w:val="center"/>
        </w:trPr>
        <w:tc>
          <w:tcPr>
            <w:tcW w:w="3969" w:type="dxa"/>
            <w:shd w:val="clear" w:color="auto" w:fill="auto"/>
          </w:tcPr>
          <w:p w14:paraId="52BC87F0" w14:textId="77777777" w:rsidR="00CA5901" w:rsidRPr="00D11B72" w:rsidRDefault="00CA5901" w:rsidP="00D12148">
            <w:pPr>
              <w:pStyle w:val="Tabletext"/>
              <w:rPr>
                <w:noProof/>
              </w:rPr>
            </w:pPr>
            <w:r w:rsidRPr="00D11B72">
              <w:rPr>
                <w:noProof/>
              </w:rPr>
              <w:t>&lt;solid association symbol&gt;</w:t>
            </w:r>
          </w:p>
        </w:tc>
        <w:tc>
          <w:tcPr>
            <w:tcW w:w="1134" w:type="dxa"/>
            <w:shd w:val="clear" w:color="auto" w:fill="auto"/>
          </w:tcPr>
          <w:p w14:paraId="25B7F07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C9186E9" w14:textId="77777777" w:rsidR="00CA5901" w:rsidRPr="00D11B72" w:rsidRDefault="00CA5901" w:rsidP="00D12148">
            <w:pPr>
              <w:pStyle w:val="Tabletext"/>
              <w:jc w:val="center"/>
              <w:rPr>
                <w:noProof/>
              </w:rPr>
            </w:pPr>
          </w:p>
        </w:tc>
        <w:tc>
          <w:tcPr>
            <w:tcW w:w="1134" w:type="dxa"/>
            <w:shd w:val="clear" w:color="auto" w:fill="auto"/>
          </w:tcPr>
          <w:p w14:paraId="15F16586" w14:textId="77777777" w:rsidR="00CA5901" w:rsidRPr="00D11B72" w:rsidRDefault="00CA5901" w:rsidP="00D12148">
            <w:pPr>
              <w:pStyle w:val="Tabletext"/>
              <w:jc w:val="center"/>
            </w:pPr>
          </w:p>
        </w:tc>
        <w:tc>
          <w:tcPr>
            <w:tcW w:w="1134" w:type="dxa"/>
            <w:shd w:val="clear" w:color="auto" w:fill="auto"/>
          </w:tcPr>
          <w:p w14:paraId="68D08717" w14:textId="77777777" w:rsidR="00CA5901" w:rsidRPr="00D11B72" w:rsidRDefault="00CA5901" w:rsidP="00D12148">
            <w:pPr>
              <w:pStyle w:val="Tabletext"/>
              <w:jc w:val="center"/>
              <w:rPr>
                <w:noProof/>
              </w:rPr>
            </w:pPr>
          </w:p>
        </w:tc>
        <w:tc>
          <w:tcPr>
            <w:tcW w:w="1134" w:type="dxa"/>
          </w:tcPr>
          <w:p w14:paraId="0718458F" w14:textId="77777777" w:rsidR="00CA5901" w:rsidRPr="00D11B72" w:rsidRDefault="00CA5901" w:rsidP="00D12148">
            <w:pPr>
              <w:pStyle w:val="Tabletext"/>
              <w:jc w:val="center"/>
            </w:pPr>
          </w:p>
        </w:tc>
      </w:tr>
      <w:tr w:rsidR="00CA5901" w:rsidRPr="00D11B72" w14:paraId="4DD11962" w14:textId="4931272F" w:rsidTr="00003356">
        <w:trPr>
          <w:jc w:val="center"/>
        </w:trPr>
        <w:tc>
          <w:tcPr>
            <w:tcW w:w="3969" w:type="dxa"/>
            <w:shd w:val="clear" w:color="auto" w:fill="auto"/>
          </w:tcPr>
          <w:p w14:paraId="56F724F1" w14:textId="77777777" w:rsidR="00CA5901" w:rsidRPr="00D11B72" w:rsidRDefault="00CA5901" w:rsidP="00D12148">
            <w:pPr>
              <w:pStyle w:val="Tabletext"/>
              <w:rPr>
                <w:noProof/>
              </w:rPr>
            </w:pPr>
            <w:r w:rsidRPr="00D11B72">
              <w:rPr>
                <w:noProof/>
              </w:rPr>
              <w:t>&lt;</w:t>
            </w:r>
            <w:r w:rsidRPr="00481BED">
              <w:rPr>
                <w:noProof/>
              </w:rPr>
              <w:t>solidus</w:t>
            </w:r>
            <w:r w:rsidRPr="00D11B72">
              <w:rPr>
                <w:noProof/>
              </w:rPr>
              <w:t>&gt;</w:t>
            </w:r>
          </w:p>
        </w:tc>
        <w:tc>
          <w:tcPr>
            <w:tcW w:w="1134" w:type="dxa"/>
            <w:shd w:val="clear" w:color="auto" w:fill="auto"/>
          </w:tcPr>
          <w:p w14:paraId="62511F1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D22CAFC" w14:textId="77777777" w:rsidR="00CA5901" w:rsidRPr="00D11B72" w:rsidRDefault="00CA5901" w:rsidP="00D12148">
            <w:pPr>
              <w:pStyle w:val="Tabletext"/>
              <w:jc w:val="center"/>
              <w:rPr>
                <w:noProof/>
              </w:rPr>
            </w:pPr>
          </w:p>
        </w:tc>
        <w:tc>
          <w:tcPr>
            <w:tcW w:w="1134" w:type="dxa"/>
            <w:shd w:val="clear" w:color="auto" w:fill="auto"/>
          </w:tcPr>
          <w:p w14:paraId="1AD21BA3" w14:textId="77777777" w:rsidR="00CA5901" w:rsidRPr="00D11B72" w:rsidRDefault="00CA5901" w:rsidP="00D12148">
            <w:pPr>
              <w:pStyle w:val="Tabletext"/>
              <w:jc w:val="center"/>
            </w:pPr>
          </w:p>
        </w:tc>
        <w:tc>
          <w:tcPr>
            <w:tcW w:w="1134" w:type="dxa"/>
            <w:shd w:val="clear" w:color="auto" w:fill="auto"/>
          </w:tcPr>
          <w:p w14:paraId="097AF9E2" w14:textId="77777777" w:rsidR="00CA5901" w:rsidRPr="00D11B72" w:rsidRDefault="00CA5901" w:rsidP="00D12148">
            <w:pPr>
              <w:pStyle w:val="Tabletext"/>
              <w:jc w:val="center"/>
              <w:rPr>
                <w:noProof/>
              </w:rPr>
            </w:pPr>
          </w:p>
        </w:tc>
        <w:tc>
          <w:tcPr>
            <w:tcW w:w="1134" w:type="dxa"/>
          </w:tcPr>
          <w:p w14:paraId="7DB924AA" w14:textId="77777777" w:rsidR="00CA5901" w:rsidRPr="00D11B72" w:rsidRDefault="00CA5901" w:rsidP="00D12148">
            <w:pPr>
              <w:pStyle w:val="Tabletext"/>
              <w:jc w:val="center"/>
            </w:pPr>
          </w:p>
        </w:tc>
      </w:tr>
      <w:tr w:rsidR="00CA5901" w:rsidRPr="00D11B72" w14:paraId="22D15378" w14:textId="42C091DB" w:rsidTr="00003356">
        <w:trPr>
          <w:jc w:val="center"/>
        </w:trPr>
        <w:tc>
          <w:tcPr>
            <w:tcW w:w="3969" w:type="dxa"/>
            <w:shd w:val="clear" w:color="auto" w:fill="auto"/>
          </w:tcPr>
          <w:p w14:paraId="69C7ACF9" w14:textId="77777777" w:rsidR="00CA5901" w:rsidRPr="00D11B72" w:rsidRDefault="00CA5901" w:rsidP="00D12148">
            <w:pPr>
              <w:pStyle w:val="Tabletext"/>
              <w:rPr>
                <w:noProof/>
              </w:rPr>
            </w:pPr>
            <w:r w:rsidRPr="00D11B72">
              <w:rPr>
                <w:noProof/>
              </w:rPr>
              <w:t>&lt;sort constraint&gt;</w:t>
            </w:r>
          </w:p>
        </w:tc>
        <w:tc>
          <w:tcPr>
            <w:tcW w:w="1134" w:type="dxa"/>
            <w:shd w:val="clear" w:color="auto" w:fill="auto"/>
          </w:tcPr>
          <w:p w14:paraId="2C43CDA3" w14:textId="77777777" w:rsidR="00CA5901" w:rsidRPr="00D11B72" w:rsidRDefault="00CA5901" w:rsidP="00D12148">
            <w:pPr>
              <w:pStyle w:val="Tabletext"/>
              <w:jc w:val="center"/>
              <w:rPr>
                <w:noProof/>
              </w:rPr>
            </w:pPr>
          </w:p>
        </w:tc>
        <w:tc>
          <w:tcPr>
            <w:tcW w:w="1134" w:type="dxa"/>
            <w:shd w:val="clear" w:color="auto" w:fill="auto"/>
          </w:tcPr>
          <w:p w14:paraId="40349F6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DD36325" w14:textId="77777777" w:rsidR="00CA5901" w:rsidRPr="00D11B72" w:rsidRDefault="00CA5901" w:rsidP="00D12148">
            <w:pPr>
              <w:pStyle w:val="Tabletext"/>
              <w:jc w:val="center"/>
            </w:pPr>
          </w:p>
        </w:tc>
        <w:tc>
          <w:tcPr>
            <w:tcW w:w="1134" w:type="dxa"/>
            <w:shd w:val="clear" w:color="auto" w:fill="auto"/>
          </w:tcPr>
          <w:p w14:paraId="718F5589" w14:textId="77777777" w:rsidR="00CA5901" w:rsidRPr="00D11B72" w:rsidRDefault="00CA5901" w:rsidP="00D12148">
            <w:pPr>
              <w:pStyle w:val="Tabletext"/>
              <w:jc w:val="center"/>
              <w:rPr>
                <w:noProof/>
              </w:rPr>
            </w:pPr>
          </w:p>
        </w:tc>
        <w:tc>
          <w:tcPr>
            <w:tcW w:w="1134" w:type="dxa"/>
          </w:tcPr>
          <w:p w14:paraId="70A86163" w14:textId="77777777" w:rsidR="00CA5901" w:rsidRPr="00D11B72" w:rsidRDefault="00CA5901" w:rsidP="00D12148">
            <w:pPr>
              <w:pStyle w:val="Tabletext"/>
              <w:jc w:val="center"/>
            </w:pPr>
          </w:p>
        </w:tc>
      </w:tr>
      <w:tr w:rsidR="00CA5901" w:rsidRPr="00D11B72" w14:paraId="30AA2C3C" w14:textId="06AD0336" w:rsidTr="00003356">
        <w:trPr>
          <w:jc w:val="center"/>
        </w:trPr>
        <w:tc>
          <w:tcPr>
            <w:tcW w:w="3969" w:type="dxa"/>
            <w:shd w:val="clear" w:color="auto" w:fill="auto"/>
          </w:tcPr>
          <w:p w14:paraId="537BEF3F" w14:textId="77777777" w:rsidR="00CA5901" w:rsidRPr="00D11B72" w:rsidRDefault="00CA5901" w:rsidP="00D12148">
            <w:pPr>
              <w:pStyle w:val="Tabletext"/>
              <w:rPr>
                <w:noProof/>
              </w:rPr>
            </w:pPr>
            <w:r w:rsidRPr="00D11B72">
              <w:rPr>
                <w:noProof/>
              </w:rPr>
              <w:t>&lt;sort context parameter&gt;</w:t>
            </w:r>
          </w:p>
        </w:tc>
        <w:tc>
          <w:tcPr>
            <w:tcW w:w="1134" w:type="dxa"/>
            <w:shd w:val="clear" w:color="auto" w:fill="auto"/>
          </w:tcPr>
          <w:p w14:paraId="549616C2" w14:textId="77777777" w:rsidR="00CA5901" w:rsidRPr="00D11B72" w:rsidRDefault="00CA5901" w:rsidP="00D12148">
            <w:pPr>
              <w:pStyle w:val="Tabletext"/>
              <w:jc w:val="center"/>
              <w:rPr>
                <w:noProof/>
              </w:rPr>
            </w:pPr>
          </w:p>
        </w:tc>
        <w:tc>
          <w:tcPr>
            <w:tcW w:w="1134" w:type="dxa"/>
            <w:shd w:val="clear" w:color="auto" w:fill="auto"/>
          </w:tcPr>
          <w:p w14:paraId="1CF3E64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3D5BE15" w14:textId="77777777" w:rsidR="00CA5901" w:rsidRPr="00D11B72" w:rsidRDefault="00CA5901" w:rsidP="00D12148">
            <w:pPr>
              <w:pStyle w:val="Tabletext"/>
              <w:jc w:val="center"/>
            </w:pPr>
          </w:p>
        </w:tc>
        <w:tc>
          <w:tcPr>
            <w:tcW w:w="1134" w:type="dxa"/>
            <w:shd w:val="clear" w:color="auto" w:fill="auto"/>
          </w:tcPr>
          <w:p w14:paraId="49E9FD60" w14:textId="77777777" w:rsidR="00CA5901" w:rsidRPr="00D11B72" w:rsidRDefault="00CA5901" w:rsidP="00D12148">
            <w:pPr>
              <w:pStyle w:val="Tabletext"/>
              <w:jc w:val="center"/>
              <w:rPr>
                <w:noProof/>
              </w:rPr>
            </w:pPr>
          </w:p>
        </w:tc>
        <w:tc>
          <w:tcPr>
            <w:tcW w:w="1134" w:type="dxa"/>
          </w:tcPr>
          <w:p w14:paraId="3660E5FD" w14:textId="77777777" w:rsidR="00CA5901" w:rsidRPr="00D11B72" w:rsidRDefault="00CA5901" w:rsidP="00D12148">
            <w:pPr>
              <w:pStyle w:val="Tabletext"/>
              <w:jc w:val="center"/>
            </w:pPr>
          </w:p>
        </w:tc>
      </w:tr>
      <w:tr w:rsidR="00CA5901" w:rsidRPr="00D11B72" w14:paraId="6B3B744B" w14:textId="3E63FDAB" w:rsidTr="00003356">
        <w:trPr>
          <w:jc w:val="center"/>
        </w:trPr>
        <w:tc>
          <w:tcPr>
            <w:tcW w:w="3969" w:type="dxa"/>
            <w:shd w:val="clear" w:color="auto" w:fill="auto"/>
          </w:tcPr>
          <w:p w14:paraId="0B6FC3E8" w14:textId="77777777" w:rsidR="00CA5901" w:rsidRPr="00D11B72" w:rsidRDefault="00CA5901" w:rsidP="00D12148">
            <w:pPr>
              <w:pStyle w:val="Tabletext"/>
              <w:rPr>
                <w:noProof/>
              </w:rPr>
            </w:pPr>
            <w:r w:rsidRPr="00D11B72">
              <w:rPr>
                <w:noProof/>
              </w:rPr>
              <w:t>&lt;sort list&gt;</w:t>
            </w:r>
          </w:p>
        </w:tc>
        <w:tc>
          <w:tcPr>
            <w:tcW w:w="1134" w:type="dxa"/>
            <w:shd w:val="clear" w:color="auto" w:fill="auto"/>
          </w:tcPr>
          <w:p w14:paraId="59BB410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FBB31D0" w14:textId="77777777" w:rsidR="00CA5901" w:rsidRPr="00D11B72" w:rsidRDefault="00CA5901" w:rsidP="00D12148">
            <w:pPr>
              <w:pStyle w:val="Tabletext"/>
              <w:jc w:val="center"/>
              <w:rPr>
                <w:noProof/>
              </w:rPr>
            </w:pPr>
          </w:p>
        </w:tc>
        <w:tc>
          <w:tcPr>
            <w:tcW w:w="1134" w:type="dxa"/>
            <w:shd w:val="clear" w:color="auto" w:fill="auto"/>
          </w:tcPr>
          <w:p w14:paraId="4B72EB34" w14:textId="77777777" w:rsidR="00CA5901" w:rsidRPr="00D11B72" w:rsidRDefault="00CA5901" w:rsidP="00D12148">
            <w:pPr>
              <w:pStyle w:val="Tabletext"/>
              <w:jc w:val="center"/>
            </w:pPr>
          </w:p>
        </w:tc>
        <w:tc>
          <w:tcPr>
            <w:tcW w:w="1134" w:type="dxa"/>
            <w:shd w:val="clear" w:color="auto" w:fill="auto"/>
          </w:tcPr>
          <w:p w14:paraId="12B60070" w14:textId="77777777" w:rsidR="00CA5901" w:rsidRPr="00D11B72" w:rsidRDefault="00CA5901" w:rsidP="00D12148">
            <w:pPr>
              <w:pStyle w:val="Tabletext"/>
              <w:jc w:val="center"/>
              <w:rPr>
                <w:noProof/>
              </w:rPr>
            </w:pPr>
          </w:p>
        </w:tc>
        <w:tc>
          <w:tcPr>
            <w:tcW w:w="1134" w:type="dxa"/>
          </w:tcPr>
          <w:p w14:paraId="1D074C09" w14:textId="77777777" w:rsidR="00CA5901" w:rsidRPr="00D11B72" w:rsidRDefault="00CA5901" w:rsidP="00D12148">
            <w:pPr>
              <w:pStyle w:val="Tabletext"/>
              <w:jc w:val="center"/>
            </w:pPr>
          </w:p>
        </w:tc>
      </w:tr>
      <w:tr w:rsidR="00CA5901" w:rsidRPr="00D11B72" w14:paraId="7E744F7F" w14:textId="3BFCB09D" w:rsidTr="00003356">
        <w:trPr>
          <w:jc w:val="center"/>
        </w:trPr>
        <w:tc>
          <w:tcPr>
            <w:tcW w:w="3969" w:type="dxa"/>
            <w:shd w:val="clear" w:color="auto" w:fill="auto"/>
          </w:tcPr>
          <w:p w14:paraId="62E95682" w14:textId="77777777" w:rsidR="00CA5901" w:rsidRPr="00D11B72" w:rsidRDefault="00CA5901" w:rsidP="00D12148">
            <w:pPr>
              <w:pStyle w:val="Tabletext"/>
              <w:rPr>
                <w:noProof/>
              </w:rPr>
            </w:pPr>
            <w:r w:rsidRPr="00D11B72">
              <w:rPr>
                <w:noProof/>
              </w:rPr>
              <w:t>&lt;sort signature&gt;</w:t>
            </w:r>
          </w:p>
        </w:tc>
        <w:tc>
          <w:tcPr>
            <w:tcW w:w="1134" w:type="dxa"/>
            <w:shd w:val="clear" w:color="auto" w:fill="auto"/>
          </w:tcPr>
          <w:p w14:paraId="2CA89D68" w14:textId="77777777" w:rsidR="00CA5901" w:rsidRPr="00D11B72" w:rsidRDefault="00CA5901" w:rsidP="00D12148">
            <w:pPr>
              <w:pStyle w:val="Tabletext"/>
              <w:jc w:val="center"/>
              <w:rPr>
                <w:noProof/>
              </w:rPr>
            </w:pPr>
          </w:p>
        </w:tc>
        <w:tc>
          <w:tcPr>
            <w:tcW w:w="1134" w:type="dxa"/>
            <w:shd w:val="clear" w:color="auto" w:fill="auto"/>
          </w:tcPr>
          <w:p w14:paraId="5BAB730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B67A722" w14:textId="77777777" w:rsidR="00CA5901" w:rsidRPr="00D11B72" w:rsidRDefault="00CA5901" w:rsidP="00D12148">
            <w:pPr>
              <w:pStyle w:val="Tabletext"/>
              <w:jc w:val="center"/>
            </w:pPr>
          </w:p>
        </w:tc>
        <w:tc>
          <w:tcPr>
            <w:tcW w:w="1134" w:type="dxa"/>
            <w:shd w:val="clear" w:color="auto" w:fill="auto"/>
          </w:tcPr>
          <w:p w14:paraId="32839EEA" w14:textId="77777777" w:rsidR="00CA5901" w:rsidRPr="00D11B72" w:rsidRDefault="00CA5901" w:rsidP="00D12148">
            <w:pPr>
              <w:pStyle w:val="Tabletext"/>
              <w:jc w:val="center"/>
              <w:rPr>
                <w:noProof/>
              </w:rPr>
            </w:pPr>
          </w:p>
        </w:tc>
        <w:tc>
          <w:tcPr>
            <w:tcW w:w="1134" w:type="dxa"/>
          </w:tcPr>
          <w:p w14:paraId="68104B7A" w14:textId="77777777" w:rsidR="00CA5901" w:rsidRPr="00D11B72" w:rsidRDefault="00CA5901" w:rsidP="00D12148">
            <w:pPr>
              <w:pStyle w:val="Tabletext"/>
              <w:jc w:val="center"/>
            </w:pPr>
          </w:p>
        </w:tc>
      </w:tr>
      <w:tr w:rsidR="00CA5901" w:rsidRPr="00D11B72" w14:paraId="4C26BAA8" w14:textId="542C7C5B" w:rsidTr="00003356">
        <w:trPr>
          <w:jc w:val="center"/>
        </w:trPr>
        <w:tc>
          <w:tcPr>
            <w:tcW w:w="3969" w:type="dxa"/>
            <w:shd w:val="clear" w:color="auto" w:fill="auto"/>
          </w:tcPr>
          <w:p w14:paraId="4F1AA8D5" w14:textId="77777777" w:rsidR="00CA5901" w:rsidRPr="00D11B72" w:rsidRDefault="00CA5901" w:rsidP="00D12148">
            <w:pPr>
              <w:pStyle w:val="Tabletext"/>
              <w:rPr>
                <w:noProof/>
              </w:rPr>
            </w:pPr>
            <w:r w:rsidRPr="00D11B72">
              <w:rPr>
                <w:noProof/>
              </w:rPr>
              <w:t>&lt;sort&gt;</w:t>
            </w:r>
          </w:p>
        </w:tc>
        <w:tc>
          <w:tcPr>
            <w:tcW w:w="1134" w:type="dxa"/>
            <w:shd w:val="clear" w:color="auto" w:fill="auto"/>
          </w:tcPr>
          <w:p w14:paraId="4CCBCA3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19B430" w14:textId="77777777" w:rsidR="00CA5901" w:rsidRPr="00D11B72" w:rsidRDefault="00CA5901" w:rsidP="00D12148">
            <w:pPr>
              <w:pStyle w:val="Tabletext"/>
              <w:jc w:val="center"/>
            </w:pPr>
          </w:p>
        </w:tc>
        <w:tc>
          <w:tcPr>
            <w:tcW w:w="1134" w:type="dxa"/>
            <w:shd w:val="clear" w:color="auto" w:fill="auto"/>
          </w:tcPr>
          <w:p w14:paraId="12227A38" w14:textId="77777777" w:rsidR="00CA5901" w:rsidRPr="00D11B72" w:rsidRDefault="00CA5901" w:rsidP="00D12148">
            <w:pPr>
              <w:pStyle w:val="Tabletext"/>
              <w:jc w:val="center"/>
            </w:pPr>
          </w:p>
        </w:tc>
        <w:tc>
          <w:tcPr>
            <w:tcW w:w="1134" w:type="dxa"/>
            <w:shd w:val="clear" w:color="auto" w:fill="auto"/>
          </w:tcPr>
          <w:p w14:paraId="4FB77595" w14:textId="77777777" w:rsidR="00CA5901" w:rsidRPr="00D11B72" w:rsidRDefault="00CA5901" w:rsidP="00D12148">
            <w:pPr>
              <w:pStyle w:val="Tabletext"/>
              <w:jc w:val="center"/>
              <w:rPr>
                <w:noProof/>
              </w:rPr>
            </w:pPr>
            <w:r w:rsidRPr="00D11B72">
              <w:rPr>
                <w:noProof/>
              </w:rPr>
              <w:t>redefined</w:t>
            </w:r>
          </w:p>
        </w:tc>
        <w:tc>
          <w:tcPr>
            <w:tcW w:w="1134" w:type="dxa"/>
          </w:tcPr>
          <w:p w14:paraId="49ABA49F" w14:textId="77777777" w:rsidR="00CA5901" w:rsidRPr="00D11B72" w:rsidRDefault="00CA5901" w:rsidP="00D12148">
            <w:pPr>
              <w:pStyle w:val="Tabletext"/>
              <w:jc w:val="center"/>
            </w:pPr>
          </w:p>
        </w:tc>
      </w:tr>
      <w:tr w:rsidR="00CA5901" w:rsidRPr="00D11B72" w14:paraId="1140B690" w14:textId="58D74160" w:rsidTr="00003356">
        <w:trPr>
          <w:jc w:val="center"/>
        </w:trPr>
        <w:tc>
          <w:tcPr>
            <w:tcW w:w="3969" w:type="dxa"/>
            <w:shd w:val="clear" w:color="auto" w:fill="auto"/>
          </w:tcPr>
          <w:p w14:paraId="04D39D98" w14:textId="77777777" w:rsidR="00CA5901" w:rsidRPr="00D11B72" w:rsidRDefault="00CA5901" w:rsidP="00D12148">
            <w:pPr>
              <w:pStyle w:val="Tabletext"/>
              <w:rPr>
                <w:noProof/>
              </w:rPr>
            </w:pPr>
            <w:r w:rsidRPr="00D11B72">
              <w:rPr>
                <w:noProof/>
              </w:rPr>
              <w:t>&lt;space&gt;</w:t>
            </w:r>
          </w:p>
        </w:tc>
        <w:tc>
          <w:tcPr>
            <w:tcW w:w="1134" w:type="dxa"/>
            <w:shd w:val="clear" w:color="auto" w:fill="auto"/>
          </w:tcPr>
          <w:p w14:paraId="45518C8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4894613" w14:textId="77777777" w:rsidR="00CA5901" w:rsidRPr="00D11B72" w:rsidRDefault="00CA5901" w:rsidP="00D12148">
            <w:pPr>
              <w:pStyle w:val="Tabletext"/>
              <w:jc w:val="center"/>
            </w:pPr>
          </w:p>
        </w:tc>
        <w:tc>
          <w:tcPr>
            <w:tcW w:w="1134" w:type="dxa"/>
            <w:shd w:val="clear" w:color="auto" w:fill="auto"/>
          </w:tcPr>
          <w:p w14:paraId="01522CBC" w14:textId="77777777" w:rsidR="00CA5901" w:rsidRPr="00D11B72" w:rsidRDefault="00CA5901" w:rsidP="00D12148">
            <w:pPr>
              <w:pStyle w:val="Tabletext"/>
              <w:jc w:val="center"/>
            </w:pPr>
          </w:p>
        </w:tc>
        <w:tc>
          <w:tcPr>
            <w:tcW w:w="1134" w:type="dxa"/>
            <w:shd w:val="clear" w:color="auto" w:fill="auto"/>
          </w:tcPr>
          <w:p w14:paraId="488AD601" w14:textId="77777777" w:rsidR="00CA5901" w:rsidRPr="00D11B72" w:rsidRDefault="00CA5901" w:rsidP="00D12148">
            <w:pPr>
              <w:pStyle w:val="Tabletext"/>
              <w:jc w:val="center"/>
            </w:pPr>
          </w:p>
        </w:tc>
        <w:tc>
          <w:tcPr>
            <w:tcW w:w="1134" w:type="dxa"/>
          </w:tcPr>
          <w:p w14:paraId="54F3E301" w14:textId="77777777" w:rsidR="00CA5901" w:rsidRPr="00D11B72" w:rsidRDefault="00CA5901" w:rsidP="00D12148">
            <w:pPr>
              <w:pStyle w:val="Tabletext"/>
              <w:jc w:val="center"/>
            </w:pPr>
          </w:p>
        </w:tc>
      </w:tr>
      <w:tr w:rsidR="00CA5901" w:rsidRPr="00D11B72" w14:paraId="718D4840" w14:textId="2B58831E" w:rsidTr="00003356">
        <w:trPr>
          <w:jc w:val="center"/>
        </w:trPr>
        <w:tc>
          <w:tcPr>
            <w:tcW w:w="3969" w:type="dxa"/>
            <w:shd w:val="clear" w:color="auto" w:fill="auto"/>
          </w:tcPr>
          <w:p w14:paraId="7AA87B37" w14:textId="77777777" w:rsidR="00CA5901" w:rsidRPr="00D11B72" w:rsidRDefault="00CA5901" w:rsidP="00D12148">
            <w:pPr>
              <w:pStyle w:val="Tabletext"/>
              <w:rPr>
                <w:noProof/>
              </w:rPr>
            </w:pPr>
            <w:r w:rsidRPr="00D11B72">
              <w:rPr>
                <w:noProof/>
              </w:rPr>
              <w:t>&lt;special&gt;</w:t>
            </w:r>
          </w:p>
        </w:tc>
        <w:tc>
          <w:tcPr>
            <w:tcW w:w="1134" w:type="dxa"/>
            <w:shd w:val="clear" w:color="auto" w:fill="auto"/>
          </w:tcPr>
          <w:p w14:paraId="2C8BE31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D92E735" w14:textId="77777777" w:rsidR="00CA5901" w:rsidRPr="00D11B72" w:rsidRDefault="00CA5901" w:rsidP="00D12148">
            <w:pPr>
              <w:pStyle w:val="Tabletext"/>
              <w:jc w:val="center"/>
            </w:pPr>
          </w:p>
        </w:tc>
        <w:tc>
          <w:tcPr>
            <w:tcW w:w="1134" w:type="dxa"/>
            <w:shd w:val="clear" w:color="auto" w:fill="auto"/>
          </w:tcPr>
          <w:p w14:paraId="57BCA289" w14:textId="77777777" w:rsidR="00CA5901" w:rsidRPr="00D11B72" w:rsidRDefault="00CA5901" w:rsidP="00D12148">
            <w:pPr>
              <w:pStyle w:val="Tabletext"/>
              <w:jc w:val="center"/>
            </w:pPr>
          </w:p>
        </w:tc>
        <w:tc>
          <w:tcPr>
            <w:tcW w:w="1134" w:type="dxa"/>
            <w:shd w:val="clear" w:color="auto" w:fill="auto"/>
          </w:tcPr>
          <w:p w14:paraId="7AB44A24" w14:textId="77777777" w:rsidR="00CA5901" w:rsidRPr="00D11B72" w:rsidRDefault="00CA5901" w:rsidP="00D12148">
            <w:pPr>
              <w:pStyle w:val="Tabletext"/>
              <w:jc w:val="center"/>
            </w:pPr>
          </w:p>
        </w:tc>
        <w:tc>
          <w:tcPr>
            <w:tcW w:w="1134" w:type="dxa"/>
          </w:tcPr>
          <w:p w14:paraId="7DAAE2FF" w14:textId="77777777" w:rsidR="00CA5901" w:rsidRPr="00D11B72" w:rsidRDefault="00CA5901" w:rsidP="00D12148">
            <w:pPr>
              <w:pStyle w:val="Tabletext"/>
              <w:jc w:val="center"/>
            </w:pPr>
          </w:p>
        </w:tc>
      </w:tr>
      <w:tr w:rsidR="00CA5901" w:rsidRPr="00D11B72" w14:paraId="182CEB70" w14:textId="1FD34D52" w:rsidTr="00003356">
        <w:trPr>
          <w:jc w:val="center"/>
        </w:trPr>
        <w:tc>
          <w:tcPr>
            <w:tcW w:w="3969" w:type="dxa"/>
            <w:shd w:val="clear" w:color="auto" w:fill="auto"/>
          </w:tcPr>
          <w:p w14:paraId="5419C525" w14:textId="77777777" w:rsidR="00CA5901" w:rsidRPr="00D11B72" w:rsidRDefault="00CA5901" w:rsidP="00D12148">
            <w:pPr>
              <w:pStyle w:val="Tabletext"/>
              <w:rPr>
                <w:noProof/>
              </w:rPr>
            </w:pPr>
            <w:r w:rsidRPr="00D11B72">
              <w:rPr>
                <w:noProof/>
              </w:rPr>
              <w:t>&lt;specialization&gt;</w:t>
            </w:r>
          </w:p>
        </w:tc>
        <w:tc>
          <w:tcPr>
            <w:tcW w:w="1134" w:type="dxa"/>
            <w:shd w:val="clear" w:color="auto" w:fill="auto"/>
          </w:tcPr>
          <w:p w14:paraId="7BAD0D0E" w14:textId="77777777" w:rsidR="00CA5901" w:rsidRPr="00D11B72" w:rsidRDefault="00CA5901" w:rsidP="00D12148">
            <w:pPr>
              <w:pStyle w:val="Tabletext"/>
              <w:jc w:val="center"/>
              <w:rPr>
                <w:noProof/>
              </w:rPr>
            </w:pPr>
          </w:p>
        </w:tc>
        <w:tc>
          <w:tcPr>
            <w:tcW w:w="1134" w:type="dxa"/>
            <w:shd w:val="clear" w:color="auto" w:fill="auto"/>
          </w:tcPr>
          <w:p w14:paraId="38DAD28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DCAD251" w14:textId="77777777" w:rsidR="00CA5901" w:rsidRPr="00D11B72" w:rsidRDefault="00CA5901" w:rsidP="00D12148">
            <w:pPr>
              <w:pStyle w:val="Tabletext"/>
              <w:jc w:val="center"/>
            </w:pPr>
          </w:p>
        </w:tc>
        <w:tc>
          <w:tcPr>
            <w:tcW w:w="1134" w:type="dxa"/>
            <w:shd w:val="clear" w:color="auto" w:fill="auto"/>
          </w:tcPr>
          <w:p w14:paraId="28F34864" w14:textId="77777777" w:rsidR="00CA5901" w:rsidRPr="00D11B72" w:rsidRDefault="00CA5901" w:rsidP="00D12148">
            <w:pPr>
              <w:pStyle w:val="Tabletext"/>
              <w:jc w:val="center"/>
            </w:pPr>
          </w:p>
        </w:tc>
        <w:tc>
          <w:tcPr>
            <w:tcW w:w="1134" w:type="dxa"/>
          </w:tcPr>
          <w:p w14:paraId="0849FFDC" w14:textId="77777777" w:rsidR="00CA5901" w:rsidRPr="00D11B72" w:rsidRDefault="00CA5901" w:rsidP="00D12148">
            <w:pPr>
              <w:pStyle w:val="Tabletext"/>
              <w:jc w:val="center"/>
            </w:pPr>
          </w:p>
        </w:tc>
      </w:tr>
      <w:tr w:rsidR="00CA5901" w:rsidRPr="00D11B72" w14:paraId="34CE23D5" w14:textId="19E94FD3" w:rsidTr="00003356">
        <w:trPr>
          <w:jc w:val="center"/>
        </w:trPr>
        <w:tc>
          <w:tcPr>
            <w:tcW w:w="3969" w:type="dxa"/>
            <w:shd w:val="clear" w:color="auto" w:fill="auto"/>
          </w:tcPr>
          <w:p w14:paraId="0E50E9A1" w14:textId="77777777" w:rsidR="00CA5901" w:rsidRPr="00D11B72" w:rsidRDefault="00CA5901" w:rsidP="00D12148">
            <w:pPr>
              <w:pStyle w:val="Tabletext"/>
              <w:rPr>
                <w:noProof/>
              </w:rPr>
            </w:pPr>
            <w:r w:rsidRPr="00D11B72">
              <w:rPr>
                <w:noProof/>
              </w:rPr>
              <w:t>&lt;spontaneous association area&gt;</w:t>
            </w:r>
          </w:p>
        </w:tc>
        <w:tc>
          <w:tcPr>
            <w:tcW w:w="1134" w:type="dxa"/>
            <w:shd w:val="clear" w:color="auto" w:fill="auto"/>
          </w:tcPr>
          <w:p w14:paraId="511F72F8" w14:textId="77777777" w:rsidR="00CA5901" w:rsidRPr="00D11B72" w:rsidRDefault="00CA5901" w:rsidP="00D12148">
            <w:pPr>
              <w:pStyle w:val="Tabletext"/>
              <w:jc w:val="center"/>
              <w:rPr>
                <w:noProof/>
              </w:rPr>
            </w:pPr>
          </w:p>
        </w:tc>
        <w:tc>
          <w:tcPr>
            <w:tcW w:w="1134" w:type="dxa"/>
            <w:shd w:val="clear" w:color="auto" w:fill="auto"/>
          </w:tcPr>
          <w:p w14:paraId="3E8A77C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120CA8D" w14:textId="77777777" w:rsidR="00CA5901" w:rsidRPr="00D11B72" w:rsidRDefault="00CA5901" w:rsidP="00D12148">
            <w:pPr>
              <w:pStyle w:val="Tabletext"/>
              <w:jc w:val="center"/>
            </w:pPr>
          </w:p>
        </w:tc>
        <w:tc>
          <w:tcPr>
            <w:tcW w:w="1134" w:type="dxa"/>
            <w:shd w:val="clear" w:color="auto" w:fill="auto"/>
          </w:tcPr>
          <w:p w14:paraId="42078034" w14:textId="77777777" w:rsidR="00CA5901" w:rsidRPr="00D11B72" w:rsidRDefault="00CA5901" w:rsidP="00D12148">
            <w:pPr>
              <w:pStyle w:val="Tabletext"/>
              <w:jc w:val="center"/>
            </w:pPr>
          </w:p>
        </w:tc>
        <w:tc>
          <w:tcPr>
            <w:tcW w:w="1134" w:type="dxa"/>
          </w:tcPr>
          <w:p w14:paraId="26A80E45" w14:textId="77777777" w:rsidR="00CA5901" w:rsidRPr="00D11B72" w:rsidRDefault="00CA5901" w:rsidP="00D12148">
            <w:pPr>
              <w:pStyle w:val="Tabletext"/>
              <w:jc w:val="center"/>
            </w:pPr>
          </w:p>
        </w:tc>
      </w:tr>
      <w:tr w:rsidR="00CA5901" w:rsidRPr="00D11B72" w14:paraId="25FA8CA8" w14:textId="183844E3" w:rsidTr="00003356">
        <w:trPr>
          <w:jc w:val="center"/>
        </w:trPr>
        <w:tc>
          <w:tcPr>
            <w:tcW w:w="3969" w:type="dxa"/>
            <w:shd w:val="clear" w:color="auto" w:fill="auto"/>
          </w:tcPr>
          <w:p w14:paraId="63416D28" w14:textId="77777777" w:rsidR="00CA5901" w:rsidRPr="00D11B72" w:rsidRDefault="00CA5901" w:rsidP="00D12148">
            <w:pPr>
              <w:pStyle w:val="Tabletext"/>
              <w:rPr>
                <w:noProof/>
              </w:rPr>
            </w:pPr>
            <w:r w:rsidRPr="00D11B72">
              <w:rPr>
                <w:noProof/>
              </w:rPr>
              <w:t>&lt;spontaneous designator&gt;</w:t>
            </w:r>
          </w:p>
        </w:tc>
        <w:tc>
          <w:tcPr>
            <w:tcW w:w="1134" w:type="dxa"/>
            <w:shd w:val="clear" w:color="auto" w:fill="auto"/>
          </w:tcPr>
          <w:p w14:paraId="60057C02" w14:textId="77777777" w:rsidR="00CA5901" w:rsidRPr="00D11B72" w:rsidRDefault="00CA5901" w:rsidP="00D12148">
            <w:pPr>
              <w:pStyle w:val="Tabletext"/>
              <w:jc w:val="center"/>
              <w:rPr>
                <w:noProof/>
              </w:rPr>
            </w:pPr>
          </w:p>
        </w:tc>
        <w:tc>
          <w:tcPr>
            <w:tcW w:w="1134" w:type="dxa"/>
            <w:shd w:val="clear" w:color="auto" w:fill="auto"/>
          </w:tcPr>
          <w:p w14:paraId="4D7348D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ABD6FF0" w14:textId="77777777" w:rsidR="00CA5901" w:rsidRPr="00D11B72" w:rsidRDefault="00CA5901" w:rsidP="00D12148">
            <w:pPr>
              <w:pStyle w:val="Tabletext"/>
              <w:jc w:val="center"/>
            </w:pPr>
          </w:p>
        </w:tc>
        <w:tc>
          <w:tcPr>
            <w:tcW w:w="1134" w:type="dxa"/>
            <w:shd w:val="clear" w:color="auto" w:fill="auto"/>
          </w:tcPr>
          <w:p w14:paraId="307C2740" w14:textId="77777777" w:rsidR="00CA5901" w:rsidRPr="00D11B72" w:rsidRDefault="00CA5901" w:rsidP="00D12148">
            <w:pPr>
              <w:pStyle w:val="Tabletext"/>
              <w:jc w:val="center"/>
            </w:pPr>
          </w:p>
        </w:tc>
        <w:tc>
          <w:tcPr>
            <w:tcW w:w="1134" w:type="dxa"/>
          </w:tcPr>
          <w:p w14:paraId="41B76772" w14:textId="77777777" w:rsidR="00CA5901" w:rsidRPr="00D11B72" w:rsidRDefault="00CA5901" w:rsidP="00D12148">
            <w:pPr>
              <w:pStyle w:val="Tabletext"/>
              <w:jc w:val="center"/>
            </w:pPr>
          </w:p>
        </w:tc>
      </w:tr>
      <w:tr w:rsidR="00CA5901" w:rsidRPr="00D11B72" w14:paraId="6162368B" w14:textId="340855FC" w:rsidTr="00003356">
        <w:trPr>
          <w:jc w:val="center"/>
        </w:trPr>
        <w:tc>
          <w:tcPr>
            <w:tcW w:w="3969" w:type="dxa"/>
            <w:shd w:val="clear" w:color="auto" w:fill="auto"/>
          </w:tcPr>
          <w:p w14:paraId="17F2CAAC" w14:textId="77777777" w:rsidR="00CA5901" w:rsidRPr="00D11B72" w:rsidRDefault="00CA5901" w:rsidP="00D12148">
            <w:pPr>
              <w:pStyle w:val="Tabletext"/>
              <w:rPr>
                <w:noProof/>
              </w:rPr>
            </w:pPr>
            <w:r w:rsidRPr="00D11B72">
              <w:rPr>
                <w:noProof/>
              </w:rPr>
              <w:t>&lt;spontaneous transition area&gt;</w:t>
            </w:r>
          </w:p>
        </w:tc>
        <w:tc>
          <w:tcPr>
            <w:tcW w:w="1134" w:type="dxa"/>
            <w:shd w:val="clear" w:color="auto" w:fill="auto"/>
          </w:tcPr>
          <w:p w14:paraId="5855E074" w14:textId="77777777" w:rsidR="00CA5901" w:rsidRPr="00D11B72" w:rsidRDefault="00CA5901" w:rsidP="00D12148">
            <w:pPr>
              <w:pStyle w:val="Tabletext"/>
              <w:jc w:val="center"/>
              <w:rPr>
                <w:noProof/>
              </w:rPr>
            </w:pPr>
          </w:p>
        </w:tc>
        <w:tc>
          <w:tcPr>
            <w:tcW w:w="1134" w:type="dxa"/>
            <w:shd w:val="clear" w:color="auto" w:fill="auto"/>
          </w:tcPr>
          <w:p w14:paraId="7190B64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7ADB076" w14:textId="77777777" w:rsidR="00CA5901" w:rsidRPr="00D11B72" w:rsidRDefault="00CA5901" w:rsidP="00D12148">
            <w:pPr>
              <w:pStyle w:val="Tabletext"/>
              <w:jc w:val="center"/>
            </w:pPr>
          </w:p>
        </w:tc>
        <w:tc>
          <w:tcPr>
            <w:tcW w:w="1134" w:type="dxa"/>
            <w:shd w:val="clear" w:color="auto" w:fill="auto"/>
          </w:tcPr>
          <w:p w14:paraId="3D5783A5" w14:textId="77777777" w:rsidR="00CA5901" w:rsidRPr="00D11B72" w:rsidRDefault="00CA5901" w:rsidP="00D12148">
            <w:pPr>
              <w:pStyle w:val="Tabletext"/>
              <w:jc w:val="center"/>
            </w:pPr>
          </w:p>
        </w:tc>
        <w:tc>
          <w:tcPr>
            <w:tcW w:w="1134" w:type="dxa"/>
          </w:tcPr>
          <w:p w14:paraId="3ED768A8" w14:textId="77777777" w:rsidR="00CA5901" w:rsidRPr="00D11B72" w:rsidRDefault="00CA5901" w:rsidP="00D12148">
            <w:pPr>
              <w:pStyle w:val="Tabletext"/>
              <w:jc w:val="center"/>
            </w:pPr>
          </w:p>
        </w:tc>
      </w:tr>
      <w:tr w:rsidR="00CA5901" w:rsidRPr="00D11B72" w14:paraId="06CD8E08" w14:textId="68D6D324" w:rsidTr="00003356">
        <w:trPr>
          <w:jc w:val="center"/>
        </w:trPr>
        <w:tc>
          <w:tcPr>
            <w:tcW w:w="3969" w:type="dxa"/>
            <w:shd w:val="clear" w:color="auto" w:fill="auto"/>
          </w:tcPr>
          <w:p w14:paraId="0FD35807" w14:textId="77777777" w:rsidR="00CA5901" w:rsidRPr="00D11B72" w:rsidRDefault="00CA5901" w:rsidP="00D12148">
            <w:pPr>
              <w:pStyle w:val="Tabletext"/>
              <w:rPr>
                <w:noProof/>
              </w:rPr>
            </w:pPr>
            <w:r w:rsidRPr="00D11B72">
              <w:rPr>
                <w:noProof/>
              </w:rPr>
              <w:t>&lt;start area&gt;</w:t>
            </w:r>
          </w:p>
        </w:tc>
        <w:tc>
          <w:tcPr>
            <w:tcW w:w="1134" w:type="dxa"/>
            <w:shd w:val="clear" w:color="auto" w:fill="auto"/>
          </w:tcPr>
          <w:p w14:paraId="39E4BCB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729815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E53C8EA" w14:textId="77777777" w:rsidR="00CA5901" w:rsidRPr="00D11B72" w:rsidRDefault="00CA5901" w:rsidP="00D12148">
            <w:pPr>
              <w:pStyle w:val="Tabletext"/>
              <w:jc w:val="center"/>
            </w:pPr>
          </w:p>
        </w:tc>
        <w:tc>
          <w:tcPr>
            <w:tcW w:w="1134" w:type="dxa"/>
            <w:shd w:val="clear" w:color="auto" w:fill="auto"/>
          </w:tcPr>
          <w:p w14:paraId="5F4F7878" w14:textId="77777777" w:rsidR="00CA5901" w:rsidRPr="00D11B72" w:rsidRDefault="00CA5901" w:rsidP="00D12148">
            <w:pPr>
              <w:pStyle w:val="Tabletext"/>
              <w:jc w:val="center"/>
            </w:pPr>
          </w:p>
        </w:tc>
        <w:tc>
          <w:tcPr>
            <w:tcW w:w="1134" w:type="dxa"/>
          </w:tcPr>
          <w:p w14:paraId="146EEB51" w14:textId="77777777" w:rsidR="00CA5901" w:rsidRPr="00D11B72" w:rsidRDefault="00CA5901" w:rsidP="00D12148">
            <w:pPr>
              <w:pStyle w:val="Tabletext"/>
              <w:jc w:val="center"/>
            </w:pPr>
          </w:p>
        </w:tc>
      </w:tr>
      <w:tr w:rsidR="00CA5901" w:rsidRPr="00D11B72" w14:paraId="31C02B04" w14:textId="7E4630BA" w:rsidTr="00003356">
        <w:trPr>
          <w:jc w:val="center"/>
        </w:trPr>
        <w:tc>
          <w:tcPr>
            <w:tcW w:w="3969" w:type="dxa"/>
            <w:shd w:val="clear" w:color="auto" w:fill="auto"/>
          </w:tcPr>
          <w:p w14:paraId="16CE74BE" w14:textId="77777777" w:rsidR="00CA5901" w:rsidRPr="00D11B72" w:rsidRDefault="00CA5901" w:rsidP="00D12148">
            <w:pPr>
              <w:pStyle w:val="Tabletext"/>
              <w:rPr>
                <w:noProof/>
              </w:rPr>
            </w:pPr>
            <w:r w:rsidRPr="00D11B72">
              <w:rPr>
                <w:noProof/>
              </w:rPr>
              <w:t>&lt;start symbol&gt;</w:t>
            </w:r>
          </w:p>
        </w:tc>
        <w:tc>
          <w:tcPr>
            <w:tcW w:w="1134" w:type="dxa"/>
            <w:shd w:val="clear" w:color="auto" w:fill="auto"/>
          </w:tcPr>
          <w:p w14:paraId="09615A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6D85EF8" w14:textId="77777777" w:rsidR="00CA5901" w:rsidRPr="00D11B72" w:rsidRDefault="00CA5901" w:rsidP="00D12148">
            <w:pPr>
              <w:pStyle w:val="Tabletext"/>
              <w:jc w:val="center"/>
              <w:rPr>
                <w:noProof/>
              </w:rPr>
            </w:pPr>
          </w:p>
        </w:tc>
        <w:tc>
          <w:tcPr>
            <w:tcW w:w="1134" w:type="dxa"/>
            <w:shd w:val="clear" w:color="auto" w:fill="auto"/>
          </w:tcPr>
          <w:p w14:paraId="65C044D4" w14:textId="77777777" w:rsidR="00CA5901" w:rsidRPr="00D11B72" w:rsidRDefault="00CA5901" w:rsidP="00D12148">
            <w:pPr>
              <w:pStyle w:val="Tabletext"/>
              <w:jc w:val="center"/>
            </w:pPr>
          </w:p>
        </w:tc>
        <w:tc>
          <w:tcPr>
            <w:tcW w:w="1134" w:type="dxa"/>
            <w:shd w:val="clear" w:color="auto" w:fill="auto"/>
          </w:tcPr>
          <w:p w14:paraId="1C1D7938" w14:textId="77777777" w:rsidR="00CA5901" w:rsidRPr="00D11B72" w:rsidRDefault="00CA5901" w:rsidP="00D12148">
            <w:pPr>
              <w:pStyle w:val="Tabletext"/>
              <w:jc w:val="center"/>
            </w:pPr>
          </w:p>
        </w:tc>
        <w:tc>
          <w:tcPr>
            <w:tcW w:w="1134" w:type="dxa"/>
          </w:tcPr>
          <w:p w14:paraId="65C85983" w14:textId="77777777" w:rsidR="00CA5901" w:rsidRPr="00D11B72" w:rsidRDefault="00CA5901" w:rsidP="00D12148">
            <w:pPr>
              <w:pStyle w:val="Tabletext"/>
              <w:jc w:val="center"/>
            </w:pPr>
          </w:p>
        </w:tc>
      </w:tr>
      <w:tr w:rsidR="00CA5901" w:rsidRPr="00D11B72" w14:paraId="430CB0C3" w14:textId="521EDFDD" w:rsidTr="00003356">
        <w:trPr>
          <w:jc w:val="center"/>
        </w:trPr>
        <w:tc>
          <w:tcPr>
            <w:tcW w:w="3969" w:type="dxa"/>
            <w:shd w:val="clear" w:color="auto" w:fill="auto"/>
          </w:tcPr>
          <w:p w14:paraId="343F11D8" w14:textId="77777777" w:rsidR="00CA5901" w:rsidRPr="00D11B72" w:rsidRDefault="00CA5901" w:rsidP="00D12148">
            <w:pPr>
              <w:pStyle w:val="Tabletext"/>
              <w:rPr>
                <w:noProof/>
              </w:rPr>
            </w:pPr>
            <w:r w:rsidRPr="00D11B72">
              <w:rPr>
                <w:noProof/>
              </w:rPr>
              <w:t>&lt;start timer area&gt;</w:t>
            </w:r>
          </w:p>
        </w:tc>
        <w:tc>
          <w:tcPr>
            <w:tcW w:w="1134" w:type="dxa"/>
            <w:shd w:val="clear" w:color="auto" w:fill="auto"/>
          </w:tcPr>
          <w:p w14:paraId="729C59B1" w14:textId="77777777" w:rsidR="00CA5901" w:rsidRPr="00D11B72" w:rsidRDefault="00CA5901" w:rsidP="00D12148">
            <w:pPr>
              <w:pStyle w:val="Tabletext"/>
              <w:jc w:val="center"/>
              <w:rPr>
                <w:noProof/>
              </w:rPr>
            </w:pPr>
          </w:p>
        </w:tc>
        <w:tc>
          <w:tcPr>
            <w:tcW w:w="1134" w:type="dxa"/>
            <w:shd w:val="clear" w:color="auto" w:fill="auto"/>
          </w:tcPr>
          <w:p w14:paraId="7329CD6A" w14:textId="77777777" w:rsidR="00CA5901" w:rsidRPr="00D11B72" w:rsidRDefault="00CA5901" w:rsidP="00D12148">
            <w:pPr>
              <w:pStyle w:val="Tabletext"/>
              <w:jc w:val="center"/>
              <w:rPr>
                <w:noProof/>
              </w:rPr>
            </w:pPr>
          </w:p>
        </w:tc>
        <w:tc>
          <w:tcPr>
            <w:tcW w:w="1134" w:type="dxa"/>
            <w:shd w:val="clear" w:color="auto" w:fill="auto"/>
          </w:tcPr>
          <w:p w14:paraId="25BA4DE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74C3EA8" w14:textId="77777777" w:rsidR="00CA5901" w:rsidRPr="00D11B72" w:rsidRDefault="00CA5901" w:rsidP="00D12148">
            <w:pPr>
              <w:pStyle w:val="Tabletext"/>
              <w:jc w:val="center"/>
            </w:pPr>
          </w:p>
        </w:tc>
        <w:tc>
          <w:tcPr>
            <w:tcW w:w="1134" w:type="dxa"/>
          </w:tcPr>
          <w:p w14:paraId="057F02FF" w14:textId="77777777" w:rsidR="00CA5901" w:rsidRPr="00D11B72" w:rsidRDefault="00CA5901" w:rsidP="00D12148">
            <w:pPr>
              <w:pStyle w:val="Tabletext"/>
              <w:jc w:val="center"/>
            </w:pPr>
          </w:p>
        </w:tc>
      </w:tr>
      <w:tr w:rsidR="00CA5901" w:rsidRPr="00D11B72" w14:paraId="2AFD09D3" w14:textId="74A29EB7" w:rsidTr="00003356">
        <w:trPr>
          <w:jc w:val="center"/>
        </w:trPr>
        <w:tc>
          <w:tcPr>
            <w:tcW w:w="3969" w:type="dxa"/>
            <w:shd w:val="clear" w:color="auto" w:fill="auto"/>
          </w:tcPr>
          <w:p w14:paraId="58E5FAE3" w14:textId="77777777" w:rsidR="00CA5901" w:rsidRPr="00D11B72" w:rsidRDefault="00CA5901" w:rsidP="00D12148">
            <w:pPr>
              <w:pStyle w:val="Tabletext"/>
              <w:rPr>
                <w:noProof/>
              </w:rPr>
            </w:pPr>
            <w:r w:rsidRPr="00D11B72">
              <w:rPr>
                <w:noProof/>
              </w:rPr>
              <w:t>&lt;start timer symbol&gt;</w:t>
            </w:r>
          </w:p>
        </w:tc>
        <w:tc>
          <w:tcPr>
            <w:tcW w:w="1134" w:type="dxa"/>
            <w:shd w:val="clear" w:color="auto" w:fill="auto"/>
          </w:tcPr>
          <w:p w14:paraId="09D6AC56" w14:textId="77777777" w:rsidR="00CA5901" w:rsidRPr="00D11B72" w:rsidRDefault="00CA5901" w:rsidP="00D12148">
            <w:pPr>
              <w:pStyle w:val="Tabletext"/>
              <w:jc w:val="center"/>
              <w:rPr>
                <w:noProof/>
              </w:rPr>
            </w:pPr>
          </w:p>
        </w:tc>
        <w:tc>
          <w:tcPr>
            <w:tcW w:w="1134" w:type="dxa"/>
            <w:shd w:val="clear" w:color="auto" w:fill="auto"/>
          </w:tcPr>
          <w:p w14:paraId="0B9E18DE" w14:textId="77777777" w:rsidR="00CA5901" w:rsidRPr="00D11B72" w:rsidRDefault="00CA5901" w:rsidP="00D12148">
            <w:pPr>
              <w:pStyle w:val="Tabletext"/>
              <w:jc w:val="center"/>
              <w:rPr>
                <w:noProof/>
              </w:rPr>
            </w:pPr>
          </w:p>
        </w:tc>
        <w:tc>
          <w:tcPr>
            <w:tcW w:w="1134" w:type="dxa"/>
            <w:shd w:val="clear" w:color="auto" w:fill="auto"/>
          </w:tcPr>
          <w:p w14:paraId="4B2CA3E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A990261" w14:textId="77777777" w:rsidR="00CA5901" w:rsidRPr="00D11B72" w:rsidRDefault="00CA5901" w:rsidP="00D12148">
            <w:pPr>
              <w:pStyle w:val="Tabletext"/>
              <w:jc w:val="center"/>
            </w:pPr>
          </w:p>
        </w:tc>
        <w:tc>
          <w:tcPr>
            <w:tcW w:w="1134" w:type="dxa"/>
          </w:tcPr>
          <w:p w14:paraId="1DAFC785" w14:textId="77777777" w:rsidR="00CA5901" w:rsidRPr="00D11B72" w:rsidRDefault="00CA5901" w:rsidP="00D12148">
            <w:pPr>
              <w:pStyle w:val="Tabletext"/>
              <w:jc w:val="center"/>
            </w:pPr>
          </w:p>
        </w:tc>
      </w:tr>
      <w:tr w:rsidR="00CA5901" w:rsidRPr="00D11B72" w14:paraId="01BA3795" w14:textId="7B8608AA" w:rsidTr="00003356">
        <w:trPr>
          <w:jc w:val="center"/>
        </w:trPr>
        <w:tc>
          <w:tcPr>
            <w:tcW w:w="3969" w:type="dxa"/>
            <w:shd w:val="clear" w:color="auto" w:fill="auto"/>
          </w:tcPr>
          <w:p w14:paraId="486E9B2D" w14:textId="77777777" w:rsidR="00CA5901" w:rsidRPr="00D11B72" w:rsidRDefault="00CA5901" w:rsidP="00D12148">
            <w:pPr>
              <w:pStyle w:val="Tabletext"/>
              <w:rPr>
                <w:noProof/>
              </w:rPr>
            </w:pPr>
            <w:r w:rsidRPr="00D11B72">
              <w:rPr>
                <w:noProof/>
              </w:rPr>
              <w:t>&lt;start&gt;</w:t>
            </w:r>
          </w:p>
        </w:tc>
        <w:tc>
          <w:tcPr>
            <w:tcW w:w="1134" w:type="dxa"/>
            <w:shd w:val="clear" w:color="auto" w:fill="auto"/>
          </w:tcPr>
          <w:p w14:paraId="5643D7AD" w14:textId="77777777" w:rsidR="00CA5901" w:rsidRPr="00D11B72" w:rsidRDefault="00CA5901" w:rsidP="00D12148">
            <w:pPr>
              <w:pStyle w:val="Tabletext"/>
              <w:jc w:val="center"/>
              <w:rPr>
                <w:noProof/>
              </w:rPr>
            </w:pPr>
          </w:p>
        </w:tc>
        <w:tc>
          <w:tcPr>
            <w:tcW w:w="1134" w:type="dxa"/>
            <w:shd w:val="clear" w:color="auto" w:fill="auto"/>
          </w:tcPr>
          <w:p w14:paraId="03B5E8E2" w14:textId="77777777" w:rsidR="00CA5901" w:rsidRPr="00D11B72" w:rsidRDefault="00CA5901" w:rsidP="00D12148">
            <w:pPr>
              <w:pStyle w:val="Tabletext"/>
              <w:jc w:val="center"/>
              <w:rPr>
                <w:noProof/>
              </w:rPr>
            </w:pPr>
          </w:p>
        </w:tc>
        <w:tc>
          <w:tcPr>
            <w:tcW w:w="1134" w:type="dxa"/>
            <w:shd w:val="clear" w:color="auto" w:fill="auto"/>
          </w:tcPr>
          <w:p w14:paraId="74B3E231" w14:textId="77777777" w:rsidR="00CA5901" w:rsidRPr="00D11B72" w:rsidRDefault="00CA5901" w:rsidP="00D12148">
            <w:pPr>
              <w:pStyle w:val="Tabletext"/>
              <w:jc w:val="center"/>
              <w:rPr>
                <w:noProof/>
              </w:rPr>
            </w:pPr>
          </w:p>
        </w:tc>
        <w:tc>
          <w:tcPr>
            <w:tcW w:w="1134" w:type="dxa"/>
            <w:shd w:val="clear" w:color="auto" w:fill="auto"/>
          </w:tcPr>
          <w:p w14:paraId="33F96591" w14:textId="77777777" w:rsidR="00CA5901" w:rsidRPr="00D11B72" w:rsidRDefault="00CA5901" w:rsidP="00D12148">
            <w:pPr>
              <w:pStyle w:val="Tabletext"/>
              <w:jc w:val="center"/>
              <w:rPr>
                <w:noProof/>
              </w:rPr>
            </w:pPr>
            <w:r w:rsidRPr="00D11B72">
              <w:rPr>
                <w:noProof/>
              </w:rPr>
              <w:t>defined</w:t>
            </w:r>
          </w:p>
        </w:tc>
        <w:tc>
          <w:tcPr>
            <w:tcW w:w="1134" w:type="dxa"/>
          </w:tcPr>
          <w:p w14:paraId="6007494F" w14:textId="77777777" w:rsidR="00CA5901" w:rsidRPr="00D11B72" w:rsidRDefault="00CA5901" w:rsidP="00D12148">
            <w:pPr>
              <w:pStyle w:val="Tabletext"/>
              <w:jc w:val="center"/>
            </w:pPr>
          </w:p>
        </w:tc>
      </w:tr>
      <w:tr w:rsidR="00CA5901" w:rsidRPr="00D11B72" w14:paraId="0483A3A9" w14:textId="129436BD" w:rsidTr="00003356">
        <w:trPr>
          <w:jc w:val="center"/>
        </w:trPr>
        <w:tc>
          <w:tcPr>
            <w:tcW w:w="3969" w:type="dxa"/>
            <w:shd w:val="clear" w:color="auto" w:fill="auto"/>
          </w:tcPr>
          <w:p w14:paraId="5FF302AE" w14:textId="77777777" w:rsidR="00CA5901" w:rsidRPr="00D11B72" w:rsidRDefault="00CA5901" w:rsidP="00D12148">
            <w:pPr>
              <w:pStyle w:val="Tabletext"/>
              <w:rPr>
                <w:noProof/>
              </w:rPr>
            </w:pPr>
            <w:r w:rsidRPr="00D11B72">
              <w:rPr>
                <w:noProof/>
              </w:rPr>
              <w:t>&lt;state aggregation body area&gt;</w:t>
            </w:r>
          </w:p>
        </w:tc>
        <w:tc>
          <w:tcPr>
            <w:tcW w:w="1134" w:type="dxa"/>
            <w:shd w:val="clear" w:color="auto" w:fill="auto"/>
          </w:tcPr>
          <w:p w14:paraId="08BAA5DB" w14:textId="77777777" w:rsidR="00CA5901" w:rsidRPr="00D11B72" w:rsidRDefault="00CA5901" w:rsidP="00D12148">
            <w:pPr>
              <w:pStyle w:val="Tabletext"/>
              <w:jc w:val="center"/>
              <w:rPr>
                <w:noProof/>
              </w:rPr>
            </w:pPr>
          </w:p>
        </w:tc>
        <w:tc>
          <w:tcPr>
            <w:tcW w:w="1134" w:type="dxa"/>
            <w:shd w:val="clear" w:color="auto" w:fill="auto"/>
          </w:tcPr>
          <w:p w14:paraId="7B79887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0752922" w14:textId="77777777" w:rsidR="00CA5901" w:rsidRPr="00D11B72" w:rsidRDefault="00CA5901" w:rsidP="00D12148">
            <w:pPr>
              <w:pStyle w:val="Tabletext"/>
              <w:jc w:val="center"/>
              <w:rPr>
                <w:noProof/>
              </w:rPr>
            </w:pPr>
          </w:p>
        </w:tc>
        <w:tc>
          <w:tcPr>
            <w:tcW w:w="1134" w:type="dxa"/>
            <w:shd w:val="clear" w:color="auto" w:fill="auto"/>
          </w:tcPr>
          <w:p w14:paraId="29B7A00C" w14:textId="77777777" w:rsidR="00CA5901" w:rsidRPr="00D11B72" w:rsidRDefault="00CA5901" w:rsidP="00D12148">
            <w:pPr>
              <w:pStyle w:val="Tabletext"/>
              <w:jc w:val="center"/>
              <w:rPr>
                <w:noProof/>
              </w:rPr>
            </w:pPr>
          </w:p>
        </w:tc>
        <w:tc>
          <w:tcPr>
            <w:tcW w:w="1134" w:type="dxa"/>
          </w:tcPr>
          <w:p w14:paraId="5B04BEBC" w14:textId="77777777" w:rsidR="00CA5901" w:rsidRPr="00D11B72" w:rsidRDefault="00CA5901" w:rsidP="00D12148">
            <w:pPr>
              <w:pStyle w:val="Tabletext"/>
              <w:jc w:val="center"/>
            </w:pPr>
          </w:p>
        </w:tc>
      </w:tr>
      <w:tr w:rsidR="00CA5901" w:rsidRPr="00D11B72" w14:paraId="4D86C20F" w14:textId="60161679" w:rsidTr="00003356">
        <w:trPr>
          <w:jc w:val="center"/>
        </w:trPr>
        <w:tc>
          <w:tcPr>
            <w:tcW w:w="3969" w:type="dxa"/>
            <w:shd w:val="clear" w:color="auto" w:fill="auto"/>
          </w:tcPr>
          <w:p w14:paraId="492A4B52" w14:textId="77777777" w:rsidR="00CA5901" w:rsidRPr="00D11B72" w:rsidRDefault="00CA5901" w:rsidP="00D12148">
            <w:pPr>
              <w:pStyle w:val="Tabletext"/>
              <w:rPr>
                <w:noProof/>
              </w:rPr>
            </w:pPr>
            <w:r w:rsidRPr="00D11B72">
              <w:rPr>
                <w:noProof/>
              </w:rPr>
              <w:t>&lt;state aggregation heading&gt;</w:t>
            </w:r>
          </w:p>
        </w:tc>
        <w:tc>
          <w:tcPr>
            <w:tcW w:w="1134" w:type="dxa"/>
            <w:shd w:val="clear" w:color="auto" w:fill="auto"/>
          </w:tcPr>
          <w:p w14:paraId="76985E77" w14:textId="77777777" w:rsidR="00CA5901" w:rsidRPr="00D11B72" w:rsidRDefault="00CA5901" w:rsidP="00D12148">
            <w:pPr>
              <w:pStyle w:val="Tabletext"/>
              <w:jc w:val="center"/>
              <w:rPr>
                <w:noProof/>
              </w:rPr>
            </w:pPr>
          </w:p>
        </w:tc>
        <w:tc>
          <w:tcPr>
            <w:tcW w:w="1134" w:type="dxa"/>
            <w:shd w:val="clear" w:color="auto" w:fill="auto"/>
          </w:tcPr>
          <w:p w14:paraId="4E6D034D" w14:textId="77777777" w:rsidR="00CA5901" w:rsidRPr="00D11B72" w:rsidRDefault="00CA5901" w:rsidP="00D12148">
            <w:pPr>
              <w:pStyle w:val="Tabletext"/>
              <w:jc w:val="center"/>
              <w:rPr>
                <w:noProof/>
              </w:rPr>
            </w:pPr>
          </w:p>
        </w:tc>
        <w:tc>
          <w:tcPr>
            <w:tcW w:w="1134" w:type="dxa"/>
            <w:shd w:val="clear" w:color="auto" w:fill="auto"/>
          </w:tcPr>
          <w:p w14:paraId="4724756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CB9588B" w14:textId="77777777" w:rsidR="00CA5901" w:rsidRPr="00D11B72" w:rsidRDefault="00CA5901" w:rsidP="00D12148">
            <w:pPr>
              <w:pStyle w:val="Tabletext"/>
              <w:jc w:val="center"/>
              <w:rPr>
                <w:noProof/>
              </w:rPr>
            </w:pPr>
          </w:p>
        </w:tc>
        <w:tc>
          <w:tcPr>
            <w:tcW w:w="1134" w:type="dxa"/>
          </w:tcPr>
          <w:p w14:paraId="4A691A8A" w14:textId="77777777" w:rsidR="00CA5901" w:rsidRPr="00D11B72" w:rsidRDefault="00CA5901" w:rsidP="00D12148">
            <w:pPr>
              <w:pStyle w:val="Tabletext"/>
              <w:jc w:val="center"/>
            </w:pPr>
          </w:p>
        </w:tc>
      </w:tr>
      <w:tr w:rsidR="00CA5901" w:rsidRPr="00D11B72" w14:paraId="7BCDBFA9" w14:textId="3D2C0044" w:rsidTr="00003356">
        <w:trPr>
          <w:jc w:val="center"/>
        </w:trPr>
        <w:tc>
          <w:tcPr>
            <w:tcW w:w="3969" w:type="dxa"/>
            <w:shd w:val="clear" w:color="auto" w:fill="auto"/>
          </w:tcPr>
          <w:p w14:paraId="45CF9310" w14:textId="77777777" w:rsidR="00CA5901" w:rsidRPr="00D11B72" w:rsidRDefault="00CA5901" w:rsidP="00D12148">
            <w:pPr>
              <w:pStyle w:val="Tabletext"/>
              <w:rPr>
                <w:noProof/>
              </w:rPr>
            </w:pPr>
            <w:r w:rsidRPr="00D11B72">
              <w:rPr>
                <w:noProof/>
              </w:rPr>
              <w:t>&lt;state aggregation page&gt;</w:t>
            </w:r>
          </w:p>
        </w:tc>
        <w:tc>
          <w:tcPr>
            <w:tcW w:w="1134" w:type="dxa"/>
            <w:shd w:val="clear" w:color="auto" w:fill="auto"/>
          </w:tcPr>
          <w:p w14:paraId="4749AFF1" w14:textId="77777777" w:rsidR="00CA5901" w:rsidRPr="00D11B72" w:rsidRDefault="00CA5901" w:rsidP="00D12148">
            <w:pPr>
              <w:pStyle w:val="Tabletext"/>
              <w:jc w:val="center"/>
              <w:rPr>
                <w:noProof/>
              </w:rPr>
            </w:pPr>
          </w:p>
        </w:tc>
        <w:tc>
          <w:tcPr>
            <w:tcW w:w="1134" w:type="dxa"/>
            <w:shd w:val="clear" w:color="auto" w:fill="auto"/>
          </w:tcPr>
          <w:p w14:paraId="70EF964D" w14:textId="77777777" w:rsidR="00CA5901" w:rsidRPr="00D11B72" w:rsidRDefault="00CA5901" w:rsidP="00D12148">
            <w:pPr>
              <w:pStyle w:val="Tabletext"/>
              <w:jc w:val="center"/>
              <w:rPr>
                <w:noProof/>
              </w:rPr>
            </w:pPr>
          </w:p>
        </w:tc>
        <w:tc>
          <w:tcPr>
            <w:tcW w:w="1134" w:type="dxa"/>
            <w:shd w:val="clear" w:color="auto" w:fill="auto"/>
          </w:tcPr>
          <w:p w14:paraId="3265FB7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D6BCE15" w14:textId="77777777" w:rsidR="00CA5901" w:rsidRPr="00D11B72" w:rsidRDefault="00CA5901" w:rsidP="00D12148">
            <w:pPr>
              <w:pStyle w:val="Tabletext"/>
              <w:jc w:val="center"/>
              <w:rPr>
                <w:noProof/>
              </w:rPr>
            </w:pPr>
          </w:p>
        </w:tc>
        <w:tc>
          <w:tcPr>
            <w:tcW w:w="1134" w:type="dxa"/>
          </w:tcPr>
          <w:p w14:paraId="5C130C44" w14:textId="77777777" w:rsidR="00CA5901" w:rsidRPr="00D11B72" w:rsidRDefault="00CA5901" w:rsidP="00D12148">
            <w:pPr>
              <w:pStyle w:val="Tabletext"/>
              <w:jc w:val="center"/>
            </w:pPr>
          </w:p>
        </w:tc>
      </w:tr>
      <w:tr w:rsidR="00CA5901" w:rsidRPr="00D11B72" w14:paraId="25C0CB63" w14:textId="61CA6531" w:rsidTr="00003356">
        <w:trPr>
          <w:jc w:val="center"/>
        </w:trPr>
        <w:tc>
          <w:tcPr>
            <w:tcW w:w="3969" w:type="dxa"/>
            <w:shd w:val="clear" w:color="auto" w:fill="auto"/>
          </w:tcPr>
          <w:p w14:paraId="1F3EB3E7" w14:textId="77777777" w:rsidR="00CA5901" w:rsidRPr="00D11B72" w:rsidRDefault="00CA5901" w:rsidP="00D12148">
            <w:pPr>
              <w:pStyle w:val="Tabletext"/>
              <w:rPr>
                <w:noProof/>
              </w:rPr>
            </w:pPr>
            <w:r w:rsidRPr="00D11B72">
              <w:rPr>
                <w:noProof/>
              </w:rPr>
              <w:t>&lt;state aggregation type heading&gt;</w:t>
            </w:r>
          </w:p>
        </w:tc>
        <w:tc>
          <w:tcPr>
            <w:tcW w:w="1134" w:type="dxa"/>
            <w:shd w:val="clear" w:color="auto" w:fill="auto"/>
          </w:tcPr>
          <w:p w14:paraId="438861FC" w14:textId="77777777" w:rsidR="00CA5901" w:rsidRPr="00D11B72" w:rsidRDefault="00CA5901" w:rsidP="00D12148">
            <w:pPr>
              <w:pStyle w:val="Tabletext"/>
              <w:jc w:val="center"/>
              <w:rPr>
                <w:noProof/>
              </w:rPr>
            </w:pPr>
          </w:p>
        </w:tc>
        <w:tc>
          <w:tcPr>
            <w:tcW w:w="1134" w:type="dxa"/>
            <w:shd w:val="clear" w:color="auto" w:fill="auto"/>
          </w:tcPr>
          <w:p w14:paraId="6223DBC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4B4772F" w14:textId="77777777" w:rsidR="00CA5901" w:rsidRPr="00D11B72" w:rsidRDefault="00CA5901" w:rsidP="00D12148">
            <w:pPr>
              <w:pStyle w:val="Tabletext"/>
              <w:jc w:val="center"/>
              <w:rPr>
                <w:noProof/>
              </w:rPr>
            </w:pPr>
          </w:p>
        </w:tc>
        <w:tc>
          <w:tcPr>
            <w:tcW w:w="1134" w:type="dxa"/>
            <w:shd w:val="clear" w:color="auto" w:fill="auto"/>
          </w:tcPr>
          <w:p w14:paraId="6A4CF786" w14:textId="77777777" w:rsidR="00CA5901" w:rsidRPr="00D11B72" w:rsidRDefault="00CA5901" w:rsidP="00D12148">
            <w:pPr>
              <w:pStyle w:val="Tabletext"/>
              <w:jc w:val="center"/>
              <w:rPr>
                <w:noProof/>
              </w:rPr>
            </w:pPr>
          </w:p>
        </w:tc>
        <w:tc>
          <w:tcPr>
            <w:tcW w:w="1134" w:type="dxa"/>
          </w:tcPr>
          <w:p w14:paraId="2C98F67F" w14:textId="77777777" w:rsidR="00CA5901" w:rsidRPr="00D11B72" w:rsidRDefault="00CA5901" w:rsidP="00D12148">
            <w:pPr>
              <w:pStyle w:val="Tabletext"/>
              <w:jc w:val="center"/>
            </w:pPr>
          </w:p>
        </w:tc>
      </w:tr>
      <w:tr w:rsidR="00CA5901" w:rsidRPr="00D11B72" w14:paraId="35AEA625" w14:textId="03353CFC" w:rsidTr="00003356">
        <w:trPr>
          <w:jc w:val="center"/>
        </w:trPr>
        <w:tc>
          <w:tcPr>
            <w:tcW w:w="3969" w:type="dxa"/>
            <w:shd w:val="clear" w:color="auto" w:fill="auto"/>
          </w:tcPr>
          <w:p w14:paraId="70476A88" w14:textId="77777777" w:rsidR="00CA5901" w:rsidRPr="00D11B72" w:rsidRDefault="00CA5901" w:rsidP="00D12148">
            <w:pPr>
              <w:pStyle w:val="Tabletext"/>
              <w:rPr>
                <w:noProof/>
              </w:rPr>
            </w:pPr>
            <w:r w:rsidRPr="00D11B72">
              <w:rPr>
                <w:noProof/>
              </w:rPr>
              <w:t>&lt;state aggregation type page&gt;</w:t>
            </w:r>
          </w:p>
        </w:tc>
        <w:tc>
          <w:tcPr>
            <w:tcW w:w="1134" w:type="dxa"/>
            <w:shd w:val="clear" w:color="auto" w:fill="auto"/>
          </w:tcPr>
          <w:p w14:paraId="7ECECDE0" w14:textId="77777777" w:rsidR="00CA5901" w:rsidRPr="00D11B72" w:rsidRDefault="00CA5901" w:rsidP="00D12148">
            <w:pPr>
              <w:pStyle w:val="Tabletext"/>
              <w:jc w:val="center"/>
              <w:rPr>
                <w:noProof/>
              </w:rPr>
            </w:pPr>
          </w:p>
        </w:tc>
        <w:tc>
          <w:tcPr>
            <w:tcW w:w="1134" w:type="dxa"/>
            <w:shd w:val="clear" w:color="auto" w:fill="auto"/>
          </w:tcPr>
          <w:p w14:paraId="5EBD0EE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5F25A04" w14:textId="77777777" w:rsidR="00CA5901" w:rsidRPr="00D11B72" w:rsidRDefault="00CA5901" w:rsidP="00D12148">
            <w:pPr>
              <w:pStyle w:val="Tabletext"/>
              <w:jc w:val="center"/>
              <w:rPr>
                <w:noProof/>
              </w:rPr>
            </w:pPr>
          </w:p>
        </w:tc>
        <w:tc>
          <w:tcPr>
            <w:tcW w:w="1134" w:type="dxa"/>
            <w:shd w:val="clear" w:color="auto" w:fill="auto"/>
          </w:tcPr>
          <w:p w14:paraId="0D73FC9C" w14:textId="77777777" w:rsidR="00CA5901" w:rsidRPr="00D11B72" w:rsidRDefault="00CA5901" w:rsidP="00D12148">
            <w:pPr>
              <w:pStyle w:val="Tabletext"/>
              <w:jc w:val="center"/>
              <w:rPr>
                <w:noProof/>
              </w:rPr>
            </w:pPr>
          </w:p>
        </w:tc>
        <w:tc>
          <w:tcPr>
            <w:tcW w:w="1134" w:type="dxa"/>
          </w:tcPr>
          <w:p w14:paraId="2C7130AB" w14:textId="77777777" w:rsidR="00CA5901" w:rsidRPr="00D11B72" w:rsidRDefault="00CA5901" w:rsidP="00D12148">
            <w:pPr>
              <w:pStyle w:val="Tabletext"/>
              <w:jc w:val="center"/>
            </w:pPr>
          </w:p>
        </w:tc>
      </w:tr>
      <w:tr w:rsidR="00CA5901" w:rsidRPr="00D11B72" w14:paraId="3E399877" w14:textId="0D64CE8B" w:rsidTr="00003356">
        <w:trPr>
          <w:jc w:val="center"/>
        </w:trPr>
        <w:tc>
          <w:tcPr>
            <w:tcW w:w="3969" w:type="dxa"/>
            <w:shd w:val="clear" w:color="auto" w:fill="auto"/>
          </w:tcPr>
          <w:p w14:paraId="08289922" w14:textId="77777777" w:rsidR="00CA5901" w:rsidRPr="00D11B72" w:rsidRDefault="00CA5901" w:rsidP="00D12148">
            <w:pPr>
              <w:pStyle w:val="Tabletext"/>
              <w:rPr>
                <w:noProof/>
              </w:rPr>
            </w:pPr>
            <w:r w:rsidRPr="00D11B72">
              <w:rPr>
                <w:noProof/>
              </w:rPr>
              <w:t>&lt;state area&gt;</w:t>
            </w:r>
          </w:p>
        </w:tc>
        <w:tc>
          <w:tcPr>
            <w:tcW w:w="1134" w:type="dxa"/>
            <w:shd w:val="clear" w:color="auto" w:fill="auto"/>
          </w:tcPr>
          <w:p w14:paraId="18876FF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EDF1C9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057A53D" w14:textId="77777777" w:rsidR="00CA5901" w:rsidRPr="00D11B72" w:rsidRDefault="00CA5901" w:rsidP="00D12148">
            <w:pPr>
              <w:pStyle w:val="Tabletext"/>
              <w:jc w:val="center"/>
              <w:rPr>
                <w:noProof/>
              </w:rPr>
            </w:pPr>
          </w:p>
        </w:tc>
        <w:tc>
          <w:tcPr>
            <w:tcW w:w="1134" w:type="dxa"/>
            <w:shd w:val="clear" w:color="auto" w:fill="auto"/>
          </w:tcPr>
          <w:p w14:paraId="6D6B08B2" w14:textId="77777777" w:rsidR="00CA5901" w:rsidRPr="00D11B72" w:rsidRDefault="00CA5901" w:rsidP="00D12148">
            <w:pPr>
              <w:pStyle w:val="Tabletext"/>
              <w:jc w:val="center"/>
              <w:rPr>
                <w:noProof/>
              </w:rPr>
            </w:pPr>
          </w:p>
        </w:tc>
        <w:tc>
          <w:tcPr>
            <w:tcW w:w="1134" w:type="dxa"/>
          </w:tcPr>
          <w:p w14:paraId="6F545A5F" w14:textId="77777777" w:rsidR="00CA5901" w:rsidRPr="00D11B72" w:rsidRDefault="00CA5901" w:rsidP="00D12148">
            <w:pPr>
              <w:pStyle w:val="Tabletext"/>
              <w:jc w:val="center"/>
            </w:pPr>
          </w:p>
        </w:tc>
      </w:tr>
      <w:tr w:rsidR="00CA5901" w:rsidRPr="00D11B72" w14:paraId="24073C3F" w14:textId="121BF157" w:rsidTr="00003356">
        <w:trPr>
          <w:jc w:val="center"/>
        </w:trPr>
        <w:tc>
          <w:tcPr>
            <w:tcW w:w="3969" w:type="dxa"/>
            <w:shd w:val="clear" w:color="auto" w:fill="auto"/>
          </w:tcPr>
          <w:p w14:paraId="429AD430" w14:textId="77777777" w:rsidR="00CA5901" w:rsidRPr="00D11B72" w:rsidRDefault="00CA5901" w:rsidP="00D12148">
            <w:pPr>
              <w:pStyle w:val="Tabletext"/>
              <w:rPr>
                <w:noProof/>
              </w:rPr>
            </w:pPr>
            <w:r w:rsidRPr="00D11B72">
              <w:rPr>
                <w:noProof/>
              </w:rPr>
              <w:t>&lt;state connection point area&gt;</w:t>
            </w:r>
          </w:p>
        </w:tc>
        <w:tc>
          <w:tcPr>
            <w:tcW w:w="1134" w:type="dxa"/>
            <w:shd w:val="clear" w:color="auto" w:fill="auto"/>
          </w:tcPr>
          <w:p w14:paraId="48CB0FCD" w14:textId="77777777" w:rsidR="00CA5901" w:rsidRPr="00D11B72" w:rsidRDefault="00CA5901" w:rsidP="00D12148">
            <w:pPr>
              <w:pStyle w:val="Tabletext"/>
              <w:jc w:val="center"/>
              <w:rPr>
                <w:noProof/>
              </w:rPr>
            </w:pPr>
          </w:p>
        </w:tc>
        <w:tc>
          <w:tcPr>
            <w:tcW w:w="1134" w:type="dxa"/>
            <w:shd w:val="clear" w:color="auto" w:fill="auto"/>
          </w:tcPr>
          <w:p w14:paraId="312A079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470DBDB" w14:textId="77777777" w:rsidR="00CA5901" w:rsidRPr="00D11B72" w:rsidRDefault="00CA5901" w:rsidP="00D12148">
            <w:pPr>
              <w:pStyle w:val="Tabletext"/>
              <w:jc w:val="center"/>
              <w:rPr>
                <w:noProof/>
              </w:rPr>
            </w:pPr>
          </w:p>
        </w:tc>
        <w:tc>
          <w:tcPr>
            <w:tcW w:w="1134" w:type="dxa"/>
            <w:shd w:val="clear" w:color="auto" w:fill="auto"/>
          </w:tcPr>
          <w:p w14:paraId="68AF3167" w14:textId="77777777" w:rsidR="00CA5901" w:rsidRPr="00D11B72" w:rsidRDefault="00CA5901" w:rsidP="00D12148">
            <w:pPr>
              <w:pStyle w:val="Tabletext"/>
              <w:jc w:val="center"/>
              <w:rPr>
                <w:noProof/>
              </w:rPr>
            </w:pPr>
          </w:p>
        </w:tc>
        <w:tc>
          <w:tcPr>
            <w:tcW w:w="1134" w:type="dxa"/>
          </w:tcPr>
          <w:p w14:paraId="55064FC6" w14:textId="77777777" w:rsidR="00CA5901" w:rsidRPr="00D11B72" w:rsidRDefault="00CA5901" w:rsidP="00D12148">
            <w:pPr>
              <w:pStyle w:val="Tabletext"/>
              <w:jc w:val="center"/>
            </w:pPr>
          </w:p>
        </w:tc>
      </w:tr>
      <w:tr w:rsidR="00CA5901" w:rsidRPr="00D11B72" w14:paraId="5CFC6300" w14:textId="6E2F4F78" w:rsidTr="00003356">
        <w:trPr>
          <w:jc w:val="center"/>
        </w:trPr>
        <w:tc>
          <w:tcPr>
            <w:tcW w:w="3969" w:type="dxa"/>
            <w:shd w:val="clear" w:color="auto" w:fill="auto"/>
          </w:tcPr>
          <w:p w14:paraId="449F1215" w14:textId="77777777" w:rsidR="00CA5901" w:rsidRPr="00D11B72" w:rsidRDefault="00CA5901" w:rsidP="00D12148">
            <w:pPr>
              <w:pStyle w:val="Tabletext"/>
              <w:rPr>
                <w:noProof/>
              </w:rPr>
            </w:pPr>
            <w:r w:rsidRPr="00D11B72">
              <w:rPr>
                <w:noProof/>
              </w:rPr>
              <w:t>&lt;state connection point symbol 1&gt;</w:t>
            </w:r>
          </w:p>
        </w:tc>
        <w:tc>
          <w:tcPr>
            <w:tcW w:w="1134" w:type="dxa"/>
            <w:shd w:val="clear" w:color="auto" w:fill="auto"/>
          </w:tcPr>
          <w:p w14:paraId="25857743" w14:textId="77777777" w:rsidR="00CA5901" w:rsidRPr="00D11B72" w:rsidRDefault="00CA5901" w:rsidP="00D12148">
            <w:pPr>
              <w:pStyle w:val="Tabletext"/>
              <w:jc w:val="center"/>
              <w:rPr>
                <w:noProof/>
              </w:rPr>
            </w:pPr>
          </w:p>
        </w:tc>
        <w:tc>
          <w:tcPr>
            <w:tcW w:w="1134" w:type="dxa"/>
            <w:shd w:val="clear" w:color="auto" w:fill="auto"/>
          </w:tcPr>
          <w:p w14:paraId="0C3D11B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DC90AA" w14:textId="77777777" w:rsidR="00CA5901" w:rsidRPr="00D11B72" w:rsidRDefault="00CA5901" w:rsidP="00D12148">
            <w:pPr>
              <w:pStyle w:val="Tabletext"/>
              <w:jc w:val="center"/>
              <w:rPr>
                <w:noProof/>
              </w:rPr>
            </w:pPr>
          </w:p>
        </w:tc>
        <w:tc>
          <w:tcPr>
            <w:tcW w:w="1134" w:type="dxa"/>
            <w:shd w:val="clear" w:color="auto" w:fill="auto"/>
          </w:tcPr>
          <w:p w14:paraId="31A689AC" w14:textId="77777777" w:rsidR="00CA5901" w:rsidRPr="00D11B72" w:rsidRDefault="00CA5901" w:rsidP="00D12148">
            <w:pPr>
              <w:pStyle w:val="Tabletext"/>
              <w:jc w:val="center"/>
              <w:rPr>
                <w:noProof/>
              </w:rPr>
            </w:pPr>
          </w:p>
        </w:tc>
        <w:tc>
          <w:tcPr>
            <w:tcW w:w="1134" w:type="dxa"/>
          </w:tcPr>
          <w:p w14:paraId="2808A80E" w14:textId="77777777" w:rsidR="00CA5901" w:rsidRPr="00D11B72" w:rsidRDefault="00CA5901" w:rsidP="00D12148">
            <w:pPr>
              <w:pStyle w:val="Tabletext"/>
              <w:jc w:val="center"/>
            </w:pPr>
          </w:p>
        </w:tc>
      </w:tr>
      <w:tr w:rsidR="00CA5901" w:rsidRPr="00D11B72" w14:paraId="33681890" w14:textId="6F23E57E" w:rsidTr="00003356">
        <w:trPr>
          <w:jc w:val="center"/>
        </w:trPr>
        <w:tc>
          <w:tcPr>
            <w:tcW w:w="3969" w:type="dxa"/>
            <w:shd w:val="clear" w:color="auto" w:fill="auto"/>
          </w:tcPr>
          <w:p w14:paraId="596ED6D5" w14:textId="77777777" w:rsidR="00CA5901" w:rsidRPr="00D11B72" w:rsidRDefault="00CA5901" w:rsidP="00D12148">
            <w:pPr>
              <w:pStyle w:val="Tabletext"/>
              <w:rPr>
                <w:noProof/>
              </w:rPr>
            </w:pPr>
            <w:r w:rsidRPr="00D11B72">
              <w:rPr>
                <w:noProof/>
              </w:rPr>
              <w:t>&lt;state connection point symbol 2&gt;</w:t>
            </w:r>
          </w:p>
        </w:tc>
        <w:tc>
          <w:tcPr>
            <w:tcW w:w="1134" w:type="dxa"/>
            <w:shd w:val="clear" w:color="auto" w:fill="auto"/>
          </w:tcPr>
          <w:p w14:paraId="0C348F6F" w14:textId="77777777" w:rsidR="00CA5901" w:rsidRPr="00D11B72" w:rsidRDefault="00CA5901" w:rsidP="00D12148">
            <w:pPr>
              <w:pStyle w:val="Tabletext"/>
              <w:jc w:val="center"/>
              <w:rPr>
                <w:noProof/>
              </w:rPr>
            </w:pPr>
          </w:p>
        </w:tc>
        <w:tc>
          <w:tcPr>
            <w:tcW w:w="1134" w:type="dxa"/>
            <w:shd w:val="clear" w:color="auto" w:fill="auto"/>
          </w:tcPr>
          <w:p w14:paraId="576F57E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58D5805" w14:textId="77777777" w:rsidR="00CA5901" w:rsidRPr="00D11B72" w:rsidRDefault="00CA5901" w:rsidP="00D12148">
            <w:pPr>
              <w:pStyle w:val="Tabletext"/>
              <w:jc w:val="center"/>
              <w:rPr>
                <w:noProof/>
              </w:rPr>
            </w:pPr>
          </w:p>
        </w:tc>
        <w:tc>
          <w:tcPr>
            <w:tcW w:w="1134" w:type="dxa"/>
            <w:shd w:val="clear" w:color="auto" w:fill="auto"/>
          </w:tcPr>
          <w:p w14:paraId="7A769CBE" w14:textId="77777777" w:rsidR="00CA5901" w:rsidRPr="00D11B72" w:rsidRDefault="00CA5901" w:rsidP="00D12148">
            <w:pPr>
              <w:pStyle w:val="Tabletext"/>
              <w:jc w:val="center"/>
              <w:rPr>
                <w:noProof/>
              </w:rPr>
            </w:pPr>
          </w:p>
        </w:tc>
        <w:tc>
          <w:tcPr>
            <w:tcW w:w="1134" w:type="dxa"/>
          </w:tcPr>
          <w:p w14:paraId="4F280CC2" w14:textId="77777777" w:rsidR="00CA5901" w:rsidRPr="00D11B72" w:rsidRDefault="00CA5901" w:rsidP="00D12148">
            <w:pPr>
              <w:pStyle w:val="Tabletext"/>
              <w:jc w:val="center"/>
            </w:pPr>
          </w:p>
        </w:tc>
      </w:tr>
      <w:tr w:rsidR="00CA5901" w:rsidRPr="00D11B72" w14:paraId="2E79769F" w14:textId="4E7E3D3A" w:rsidTr="00003356">
        <w:trPr>
          <w:jc w:val="center"/>
        </w:trPr>
        <w:tc>
          <w:tcPr>
            <w:tcW w:w="3969" w:type="dxa"/>
            <w:shd w:val="clear" w:color="auto" w:fill="auto"/>
          </w:tcPr>
          <w:p w14:paraId="3B8329C0" w14:textId="77777777" w:rsidR="00CA5901" w:rsidRPr="00D11B72" w:rsidRDefault="00CA5901" w:rsidP="00D12148">
            <w:pPr>
              <w:pStyle w:val="Tabletext"/>
              <w:rPr>
                <w:noProof/>
              </w:rPr>
            </w:pPr>
            <w:r w:rsidRPr="00D11B72">
              <w:rPr>
                <w:noProof/>
              </w:rPr>
              <w:t>&lt;state entry point&gt;</w:t>
            </w:r>
          </w:p>
        </w:tc>
        <w:tc>
          <w:tcPr>
            <w:tcW w:w="1134" w:type="dxa"/>
            <w:shd w:val="clear" w:color="auto" w:fill="auto"/>
          </w:tcPr>
          <w:p w14:paraId="31E571A2" w14:textId="77777777" w:rsidR="00CA5901" w:rsidRPr="00D11B72" w:rsidRDefault="00CA5901" w:rsidP="00D12148">
            <w:pPr>
              <w:pStyle w:val="Tabletext"/>
              <w:jc w:val="center"/>
              <w:rPr>
                <w:noProof/>
              </w:rPr>
            </w:pPr>
          </w:p>
        </w:tc>
        <w:tc>
          <w:tcPr>
            <w:tcW w:w="1134" w:type="dxa"/>
            <w:shd w:val="clear" w:color="auto" w:fill="auto"/>
          </w:tcPr>
          <w:p w14:paraId="4A45273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9FF7C18" w14:textId="77777777" w:rsidR="00CA5901" w:rsidRPr="00D11B72" w:rsidRDefault="00CA5901" w:rsidP="00D12148">
            <w:pPr>
              <w:pStyle w:val="Tabletext"/>
              <w:jc w:val="center"/>
              <w:rPr>
                <w:noProof/>
              </w:rPr>
            </w:pPr>
          </w:p>
        </w:tc>
        <w:tc>
          <w:tcPr>
            <w:tcW w:w="1134" w:type="dxa"/>
            <w:shd w:val="clear" w:color="auto" w:fill="auto"/>
          </w:tcPr>
          <w:p w14:paraId="39488740" w14:textId="77777777" w:rsidR="00CA5901" w:rsidRPr="00D11B72" w:rsidRDefault="00CA5901" w:rsidP="00D12148">
            <w:pPr>
              <w:pStyle w:val="Tabletext"/>
              <w:jc w:val="center"/>
              <w:rPr>
                <w:noProof/>
              </w:rPr>
            </w:pPr>
          </w:p>
        </w:tc>
        <w:tc>
          <w:tcPr>
            <w:tcW w:w="1134" w:type="dxa"/>
          </w:tcPr>
          <w:p w14:paraId="5BFFB03D" w14:textId="77777777" w:rsidR="00CA5901" w:rsidRPr="00D11B72" w:rsidRDefault="00CA5901" w:rsidP="00D12148">
            <w:pPr>
              <w:pStyle w:val="Tabletext"/>
              <w:jc w:val="center"/>
            </w:pPr>
          </w:p>
        </w:tc>
      </w:tr>
      <w:tr w:rsidR="00CA5901" w:rsidRPr="00D11B72" w14:paraId="1D8B0B38" w14:textId="7B18E9A6" w:rsidTr="00003356">
        <w:trPr>
          <w:jc w:val="center"/>
        </w:trPr>
        <w:tc>
          <w:tcPr>
            <w:tcW w:w="3969" w:type="dxa"/>
            <w:shd w:val="clear" w:color="auto" w:fill="auto"/>
          </w:tcPr>
          <w:p w14:paraId="04C87979" w14:textId="77777777" w:rsidR="00CA5901" w:rsidRPr="00D11B72" w:rsidRDefault="00CA5901" w:rsidP="00D12148">
            <w:pPr>
              <w:pStyle w:val="Tabletext"/>
              <w:rPr>
                <w:noProof/>
              </w:rPr>
            </w:pPr>
            <w:r w:rsidRPr="00D11B72">
              <w:rPr>
                <w:noProof/>
              </w:rPr>
              <w:t>&lt;state entry points&gt;</w:t>
            </w:r>
          </w:p>
        </w:tc>
        <w:tc>
          <w:tcPr>
            <w:tcW w:w="1134" w:type="dxa"/>
            <w:shd w:val="clear" w:color="auto" w:fill="auto"/>
          </w:tcPr>
          <w:p w14:paraId="19E8C3EB" w14:textId="77777777" w:rsidR="00CA5901" w:rsidRPr="00D11B72" w:rsidRDefault="00CA5901" w:rsidP="00D12148">
            <w:pPr>
              <w:pStyle w:val="Tabletext"/>
              <w:jc w:val="center"/>
              <w:rPr>
                <w:noProof/>
              </w:rPr>
            </w:pPr>
          </w:p>
        </w:tc>
        <w:tc>
          <w:tcPr>
            <w:tcW w:w="1134" w:type="dxa"/>
            <w:shd w:val="clear" w:color="auto" w:fill="auto"/>
          </w:tcPr>
          <w:p w14:paraId="11B0C14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4F2748A" w14:textId="77777777" w:rsidR="00CA5901" w:rsidRPr="00D11B72" w:rsidRDefault="00CA5901" w:rsidP="00D12148">
            <w:pPr>
              <w:pStyle w:val="Tabletext"/>
              <w:jc w:val="center"/>
              <w:rPr>
                <w:noProof/>
              </w:rPr>
            </w:pPr>
          </w:p>
        </w:tc>
        <w:tc>
          <w:tcPr>
            <w:tcW w:w="1134" w:type="dxa"/>
            <w:shd w:val="clear" w:color="auto" w:fill="auto"/>
          </w:tcPr>
          <w:p w14:paraId="246DA621" w14:textId="77777777" w:rsidR="00CA5901" w:rsidRPr="00D11B72" w:rsidRDefault="00CA5901" w:rsidP="00D12148">
            <w:pPr>
              <w:pStyle w:val="Tabletext"/>
              <w:jc w:val="center"/>
              <w:rPr>
                <w:noProof/>
              </w:rPr>
            </w:pPr>
          </w:p>
        </w:tc>
        <w:tc>
          <w:tcPr>
            <w:tcW w:w="1134" w:type="dxa"/>
          </w:tcPr>
          <w:p w14:paraId="05C88F2D" w14:textId="77777777" w:rsidR="00CA5901" w:rsidRPr="00D11B72" w:rsidRDefault="00CA5901" w:rsidP="00D12148">
            <w:pPr>
              <w:pStyle w:val="Tabletext"/>
              <w:jc w:val="center"/>
            </w:pPr>
          </w:p>
        </w:tc>
      </w:tr>
      <w:tr w:rsidR="00CA5901" w:rsidRPr="00D11B72" w14:paraId="3453103C" w14:textId="7A296D36" w:rsidTr="00003356">
        <w:trPr>
          <w:jc w:val="center"/>
        </w:trPr>
        <w:tc>
          <w:tcPr>
            <w:tcW w:w="3969" w:type="dxa"/>
            <w:shd w:val="clear" w:color="auto" w:fill="auto"/>
          </w:tcPr>
          <w:p w14:paraId="7A3A24E7" w14:textId="77777777" w:rsidR="00CA5901" w:rsidRPr="00D11B72" w:rsidRDefault="00CA5901" w:rsidP="00D12148">
            <w:pPr>
              <w:pStyle w:val="Tabletext"/>
              <w:rPr>
                <w:noProof/>
              </w:rPr>
            </w:pPr>
            <w:r w:rsidRPr="00D11B72">
              <w:rPr>
                <w:noProof/>
              </w:rPr>
              <w:t>&lt;state exit point list&gt;</w:t>
            </w:r>
          </w:p>
        </w:tc>
        <w:tc>
          <w:tcPr>
            <w:tcW w:w="1134" w:type="dxa"/>
            <w:shd w:val="clear" w:color="auto" w:fill="auto"/>
          </w:tcPr>
          <w:p w14:paraId="23A6AFA6" w14:textId="77777777" w:rsidR="00CA5901" w:rsidRPr="00D11B72" w:rsidRDefault="00CA5901" w:rsidP="00D12148">
            <w:pPr>
              <w:pStyle w:val="Tabletext"/>
              <w:jc w:val="center"/>
              <w:rPr>
                <w:noProof/>
              </w:rPr>
            </w:pPr>
          </w:p>
        </w:tc>
        <w:tc>
          <w:tcPr>
            <w:tcW w:w="1134" w:type="dxa"/>
            <w:shd w:val="clear" w:color="auto" w:fill="auto"/>
          </w:tcPr>
          <w:p w14:paraId="4CAD455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E4A639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6DA6B4B" w14:textId="77777777" w:rsidR="00CA5901" w:rsidRPr="00D11B72" w:rsidRDefault="00CA5901" w:rsidP="00D12148">
            <w:pPr>
              <w:pStyle w:val="Tabletext"/>
              <w:jc w:val="center"/>
              <w:rPr>
                <w:noProof/>
              </w:rPr>
            </w:pPr>
          </w:p>
        </w:tc>
        <w:tc>
          <w:tcPr>
            <w:tcW w:w="1134" w:type="dxa"/>
          </w:tcPr>
          <w:p w14:paraId="224FB5D8" w14:textId="77777777" w:rsidR="00CA5901" w:rsidRPr="00D11B72" w:rsidRDefault="00CA5901" w:rsidP="00D12148">
            <w:pPr>
              <w:pStyle w:val="Tabletext"/>
              <w:jc w:val="center"/>
            </w:pPr>
          </w:p>
        </w:tc>
      </w:tr>
      <w:tr w:rsidR="00CA5901" w:rsidRPr="00D11B72" w14:paraId="632F86B4" w14:textId="66FFD172" w:rsidTr="00003356">
        <w:trPr>
          <w:jc w:val="center"/>
        </w:trPr>
        <w:tc>
          <w:tcPr>
            <w:tcW w:w="3969" w:type="dxa"/>
            <w:shd w:val="clear" w:color="auto" w:fill="auto"/>
          </w:tcPr>
          <w:p w14:paraId="71A2AE87" w14:textId="77777777" w:rsidR="00CA5901" w:rsidRPr="00D11B72" w:rsidRDefault="00CA5901" w:rsidP="00D12148">
            <w:pPr>
              <w:pStyle w:val="Tabletext"/>
              <w:rPr>
                <w:noProof/>
              </w:rPr>
            </w:pPr>
            <w:r w:rsidRPr="00D11B72">
              <w:rPr>
                <w:noProof/>
              </w:rPr>
              <w:t>&lt;state exit point&gt;</w:t>
            </w:r>
          </w:p>
        </w:tc>
        <w:tc>
          <w:tcPr>
            <w:tcW w:w="1134" w:type="dxa"/>
            <w:shd w:val="clear" w:color="auto" w:fill="auto"/>
          </w:tcPr>
          <w:p w14:paraId="090E5DFE" w14:textId="77777777" w:rsidR="00CA5901" w:rsidRPr="00D11B72" w:rsidRDefault="00CA5901" w:rsidP="00D12148">
            <w:pPr>
              <w:pStyle w:val="Tabletext"/>
              <w:jc w:val="center"/>
              <w:rPr>
                <w:noProof/>
              </w:rPr>
            </w:pPr>
          </w:p>
        </w:tc>
        <w:tc>
          <w:tcPr>
            <w:tcW w:w="1134" w:type="dxa"/>
            <w:shd w:val="clear" w:color="auto" w:fill="auto"/>
          </w:tcPr>
          <w:p w14:paraId="073890F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1D6C2F" w14:textId="77777777" w:rsidR="00CA5901" w:rsidRPr="00D11B72" w:rsidRDefault="00CA5901" w:rsidP="00D12148">
            <w:pPr>
              <w:pStyle w:val="Tabletext"/>
              <w:jc w:val="center"/>
              <w:rPr>
                <w:noProof/>
              </w:rPr>
            </w:pPr>
          </w:p>
        </w:tc>
        <w:tc>
          <w:tcPr>
            <w:tcW w:w="1134" w:type="dxa"/>
            <w:shd w:val="clear" w:color="auto" w:fill="auto"/>
          </w:tcPr>
          <w:p w14:paraId="23CBF981" w14:textId="77777777" w:rsidR="00CA5901" w:rsidRPr="00D11B72" w:rsidRDefault="00CA5901" w:rsidP="00D12148">
            <w:pPr>
              <w:pStyle w:val="Tabletext"/>
              <w:jc w:val="center"/>
              <w:rPr>
                <w:noProof/>
              </w:rPr>
            </w:pPr>
          </w:p>
        </w:tc>
        <w:tc>
          <w:tcPr>
            <w:tcW w:w="1134" w:type="dxa"/>
          </w:tcPr>
          <w:p w14:paraId="7F12E22B" w14:textId="77777777" w:rsidR="00CA5901" w:rsidRPr="00D11B72" w:rsidRDefault="00CA5901" w:rsidP="00D12148">
            <w:pPr>
              <w:pStyle w:val="Tabletext"/>
              <w:jc w:val="center"/>
            </w:pPr>
          </w:p>
        </w:tc>
      </w:tr>
      <w:tr w:rsidR="00CA5901" w:rsidRPr="00D11B72" w14:paraId="7CA1C91F" w14:textId="127B9112" w:rsidTr="00003356">
        <w:trPr>
          <w:jc w:val="center"/>
        </w:trPr>
        <w:tc>
          <w:tcPr>
            <w:tcW w:w="3969" w:type="dxa"/>
            <w:shd w:val="clear" w:color="auto" w:fill="auto"/>
          </w:tcPr>
          <w:p w14:paraId="314F941D" w14:textId="77777777" w:rsidR="00CA5901" w:rsidRPr="00D11B72" w:rsidRDefault="00CA5901" w:rsidP="00D12148">
            <w:pPr>
              <w:pStyle w:val="Tabletext"/>
              <w:rPr>
                <w:noProof/>
              </w:rPr>
            </w:pPr>
            <w:r w:rsidRPr="00D11B72">
              <w:rPr>
                <w:noProof/>
              </w:rPr>
              <w:t>&lt;state exit points&gt;</w:t>
            </w:r>
          </w:p>
        </w:tc>
        <w:tc>
          <w:tcPr>
            <w:tcW w:w="1134" w:type="dxa"/>
            <w:shd w:val="clear" w:color="auto" w:fill="auto"/>
          </w:tcPr>
          <w:p w14:paraId="54F1E584" w14:textId="77777777" w:rsidR="00CA5901" w:rsidRPr="00D11B72" w:rsidRDefault="00CA5901" w:rsidP="00D12148">
            <w:pPr>
              <w:pStyle w:val="Tabletext"/>
              <w:jc w:val="center"/>
              <w:rPr>
                <w:noProof/>
              </w:rPr>
            </w:pPr>
          </w:p>
        </w:tc>
        <w:tc>
          <w:tcPr>
            <w:tcW w:w="1134" w:type="dxa"/>
            <w:shd w:val="clear" w:color="auto" w:fill="auto"/>
          </w:tcPr>
          <w:p w14:paraId="5EFECFA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070CCD9" w14:textId="77777777" w:rsidR="00CA5901" w:rsidRPr="00D11B72" w:rsidRDefault="00CA5901" w:rsidP="00D12148">
            <w:pPr>
              <w:pStyle w:val="Tabletext"/>
              <w:jc w:val="center"/>
              <w:rPr>
                <w:noProof/>
              </w:rPr>
            </w:pPr>
          </w:p>
        </w:tc>
        <w:tc>
          <w:tcPr>
            <w:tcW w:w="1134" w:type="dxa"/>
            <w:shd w:val="clear" w:color="auto" w:fill="auto"/>
          </w:tcPr>
          <w:p w14:paraId="326F8DDB" w14:textId="77777777" w:rsidR="00CA5901" w:rsidRPr="00D11B72" w:rsidRDefault="00CA5901" w:rsidP="00D12148">
            <w:pPr>
              <w:pStyle w:val="Tabletext"/>
              <w:jc w:val="center"/>
              <w:rPr>
                <w:noProof/>
              </w:rPr>
            </w:pPr>
          </w:p>
        </w:tc>
        <w:tc>
          <w:tcPr>
            <w:tcW w:w="1134" w:type="dxa"/>
          </w:tcPr>
          <w:p w14:paraId="29792659" w14:textId="77777777" w:rsidR="00CA5901" w:rsidRPr="00D11B72" w:rsidRDefault="00CA5901" w:rsidP="00D12148">
            <w:pPr>
              <w:pStyle w:val="Tabletext"/>
              <w:jc w:val="center"/>
            </w:pPr>
          </w:p>
        </w:tc>
      </w:tr>
      <w:tr w:rsidR="00CA5901" w:rsidRPr="00D11B72" w14:paraId="5DF3ACB8" w14:textId="27C0F0C3" w:rsidTr="00003356">
        <w:trPr>
          <w:jc w:val="center"/>
        </w:trPr>
        <w:tc>
          <w:tcPr>
            <w:tcW w:w="3969" w:type="dxa"/>
            <w:shd w:val="clear" w:color="auto" w:fill="auto"/>
          </w:tcPr>
          <w:p w14:paraId="65AD9DCD" w14:textId="77777777" w:rsidR="00CA5901" w:rsidRPr="00D11B72" w:rsidRDefault="00CA5901" w:rsidP="00D12148">
            <w:pPr>
              <w:pStyle w:val="Tabletext"/>
              <w:rPr>
                <w:noProof/>
              </w:rPr>
            </w:pPr>
            <w:r w:rsidRPr="00D11B72">
              <w:rPr>
                <w:noProof/>
              </w:rPr>
              <w:t>&lt;state expression&gt;</w:t>
            </w:r>
          </w:p>
        </w:tc>
        <w:tc>
          <w:tcPr>
            <w:tcW w:w="1134" w:type="dxa"/>
            <w:shd w:val="clear" w:color="auto" w:fill="auto"/>
          </w:tcPr>
          <w:p w14:paraId="508B9EE8" w14:textId="77777777" w:rsidR="00CA5901" w:rsidRPr="00D11B72" w:rsidRDefault="00CA5901" w:rsidP="00D12148">
            <w:pPr>
              <w:pStyle w:val="Tabletext"/>
              <w:jc w:val="center"/>
              <w:rPr>
                <w:noProof/>
              </w:rPr>
            </w:pPr>
          </w:p>
        </w:tc>
        <w:tc>
          <w:tcPr>
            <w:tcW w:w="1134" w:type="dxa"/>
            <w:shd w:val="clear" w:color="auto" w:fill="auto"/>
          </w:tcPr>
          <w:p w14:paraId="175C1788" w14:textId="77777777" w:rsidR="00CA5901" w:rsidRPr="00D11B72" w:rsidRDefault="00CA5901" w:rsidP="00D12148">
            <w:pPr>
              <w:pStyle w:val="Tabletext"/>
              <w:jc w:val="center"/>
              <w:rPr>
                <w:noProof/>
              </w:rPr>
            </w:pPr>
          </w:p>
        </w:tc>
        <w:tc>
          <w:tcPr>
            <w:tcW w:w="1134" w:type="dxa"/>
            <w:shd w:val="clear" w:color="auto" w:fill="auto"/>
          </w:tcPr>
          <w:p w14:paraId="42FF6970" w14:textId="77777777" w:rsidR="00CA5901" w:rsidRPr="00D11B72" w:rsidRDefault="00CA5901" w:rsidP="00D12148">
            <w:pPr>
              <w:pStyle w:val="Tabletext"/>
              <w:jc w:val="center"/>
              <w:rPr>
                <w:noProof/>
              </w:rPr>
            </w:pPr>
          </w:p>
        </w:tc>
        <w:tc>
          <w:tcPr>
            <w:tcW w:w="1134" w:type="dxa"/>
            <w:shd w:val="clear" w:color="auto" w:fill="auto"/>
          </w:tcPr>
          <w:p w14:paraId="5B7CCDE5" w14:textId="77777777" w:rsidR="00CA5901" w:rsidRPr="00D11B72" w:rsidRDefault="00CA5901" w:rsidP="00D12148">
            <w:pPr>
              <w:pStyle w:val="Tabletext"/>
              <w:jc w:val="center"/>
              <w:rPr>
                <w:noProof/>
              </w:rPr>
            </w:pPr>
            <w:r w:rsidRPr="00D11B72">
              <w:rPr>
                <w:noProof/>
              </w:rPr>
              <w:t>defined</w:t>
            </w:r>
          </w:p>
        </w:tc>
        <w:tc>
          <w:tcPr>
            <w:tcW w:w="1134" w:type="dxa"/>
          </w:tcPr>
          <w:p w14:paraId="2FE126CF" w14:textId="77777777" w:rsidR="00CA5901" w:rsidRPr="00D11B72" w:rsidRDefault="00CA5901" w:rsidP="00D12148">
            <w:pPr>
              <w:pStyle w:val="Tabletext"/>
              <w:jc w:val="center"/>
            </w:pPr>
          </w:p>
        </w:tc>
      </w:tr>
      <w:tr w:rsidR="00CA5901" w:rsidRPr="00D11B72" w14:paraId="2B739EF2" w14:textId="6B9A8EFD" w:rsidTr="00003356">
        <w:trPr>
          <w:jc w:val="center"/>
        </w:trPr>
        <w:tc>
          <w:tcPr>
            <w:tcW w:w="3969" w:type="dxa"/>
            <w:shd w:val="clear" w:color="auto" w:fill="auto"/>
          </w:tcPr>
          <w:p w14:paraId="68360993" w14:textId="77777777" w:rsidR="00CA5901" w:rsidRPr="00D11B72" w:rsidRDefault="00CA5901" w:rsidP="00D12148">
            <w:pPr>
              <w:pStyle w:val="Tabletext"/>
              <w:rPr>
                <w:noProof/>
              </w:rPr>
            </w:pPr>
            <w:r w:rsidRPr="00D11B72">
              <w:rPr>
                <w:noProof/>
              </w:rPr>
              <w:t>&lt;state list&gt;</w:t>
            </w:r>
          </w:p>
        </w:tc>
        <w:tc>
          <w:tcPr>
            <w:tcW w:w="1134" w:type="dxa"/>
            <w:shd w:val="clear" w:color="auto" w:fill="auto"/>
          </w:tcPr>
          <w:p w14:paraId="7C1A3A7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5420748" w14:textId="77777777" w:rsidR="00CA5901" w:rsidRPr="00D11B72" w:rsidRDefault="00CA5901" w:rsidP="00D12148">
            <w:pPr>
              <w:pStyle w:val="Tabletext"/>
              <w:jc w:val="center"/>
              <w:rPr>
                <w:noProof/>
              </w:rPr>
            </w:pPr>
          </w:p>
        </w:tc>
        <w:tc>
          <w:tcPr>
            <w:tcW w:w="1134" w:type="dxa"/>
            <w:shd w:val="clear" w:color="auto" w:fill="auto"/>
          </w:tcPr>
          <w:p w14:paraId="211E080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8270190" w14:textId="77777777" w:rsidR="00CA5901" w:rsidRPr="00D11B72" w:rsidRDefault="00CA5901" w:rsidP="00D12148">
            <w:pPr>
              <w:pStyle w:val="Tabletext"/>
              <w:jc w:val="center"/>
            </w:pPr>
          </w:p>
        </w:tc>
        <w:tc>
          <w:tcPr>
            <w:tcW w:w="1134" w:type="dxa"/>
          </w:tcPr>
          <w:p w14:paraId="236C7E2B" w14:textId="77777777" w:rsidR="00CA5901" w:rsidRPr="00D11B72" w:rsidRDefault="00CA5901" w:rsidP="00D12148">
            <w:pPr>
              <w:pStyle w:val="Tabletext"/>
              <w:jc w:val="center"/>
            </w:pPr>
          </w:p>
        </w:tc>
      </w:tr>
      <w:tr w:rsidR="00CA5901" w:rsidRPr="00D11B72" w14:paraId="74A1B3EC" w14:textId="1430EDA6" w:rsidTr="00003356">
        <w:trPr>
          <w:jc w:val="center"/>
        </w:trPr>
        <w:tc>
          <w:tcPr>
            <w:tcW w:w="3969" w:type="dxa"/>
            <w:shd w:val="clear" w:color="auto" w:fill="auto"/>
          </w:tcPr>
          <w:p w14:paraId="0DA57525" w14:textId="77777777" w:rsidR="00CA5901" w:rsidRPr="00D11B72" w:rsidRDefault="00CA5901" w:rsidP="00D12148">
            <w:pPr>
              <w:pStyle w:val="Tabletext"/>
              <w:rPr>
                <w:noProof/>
              </w:rPr>
            </w:pPr>
            <w:r w:rsidRPr="00D11B72">
              <w:rPr>
                <w:noProof/>
              </w:rPr>
              <w:t>&lt;state machine area&gt;</w:t>
            </w:r>
          </w:p>
        </w:tc>
        <w:tc>
          <w:tcPr>
            <w:tcW w:w="1134" w:type="dxa"/>
            <w:shd w:val="clear" w:color="auto" w:fill="auto"/>
          </w:tcPr>
          <w:p w14:paraId="1F8BCE0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16AD3BB"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A497ED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093794F" w14:textId="77777777" w:rsidR="00CA5901" w:rsidRPr="00D11B72" w:rsidRDefault="00CA5901" w:rsidP="00D12148">
            <w:pPr>
              <w:pStyle w:val="Tabletext"/>
              <w:jc w:val="center"/>
            </w:pPr>
          </w:p>
        </w:tc>
        <w:tc>
          <w:tcPr>
            <w:tcW w:w="1134" w:type="dxa"/>
          </w:tcPr>
          <w:p w14:paraId="3419AB5C" w14:textId="77777777" w:rsidR="00CA5901" w:rsidRPr="00D11B72" w:rsidRDefault="00CA5901" w:rsidP="00D12148">
            <w:pPr>
              <w:pStyle w:val="Tabletext"/>
              <w:jc w:val="center"/>
            </w:pPr>
          </w:p>
        </w:tc>
      </w:tr>
      <w:tr w:rsidR="00CA5901" w:rsidRPr="00D11B72" w14:paraId="22E5EE88" w14:textId="73D7E7A7" w:rsidTr="00003356">
        <w:trPr>
          <w:jc w:val="center"/>
        </w:trPr>
        <w:tc>
          <w:tcPr>
            <w:tcW w:w="3969" w:type="dxa"/>
            <w:shd w:val="clear" w:color="auto" w:fill="auto"/>
          </w:tcPr>
          <w:p w14:paraId="0F776626" w14:textId="77777777" w:rsidR="00CA5901" w:rsidRPr="00D11B72" w:rsidRDefault="00CA5901" w:rsidP="00D12148">
            <w:pPr>
              <w:pStyle w:val="Tabletext"/>
              <w:rPr>
                <w:noProof/>
              </w:rPr>
            </w:pPr>
            <w:r w:rsidRPr="00D11B72">
              <w:rPr>
                <w:noProof/>
              </w:rPr>
              <w:t>&lt;state partition area&gt;</w:t>
            </w:r>
          </w:p>
        </w:tc>
        <w:tc>
          <w:tcPr>
            <w:tcW w:w="1134" w:type="dxa"/>
            <w:shd w:val="clear" w:color="auto" w:fill="auto"/>
          </w:tcPr>
          <w:p w14:paraId="72966C9C" w14:textId="77777777" w:rsidR="00CA5901" w:rsidRPr="00D11B72" w:rsidRDefault="00CA5901" w:rsidP="00D12148">
            <w:pPr>
              <w:pStyle w:val="Tabletext"/>
              <w:jc w:val="center"/>
              <w:rPr>
                <w:noProof/>
              </w:rPr>
            </w:pPr>
          </w:p>
        </w:tc>
        <w:tc>
          <w:tcPr>
            <w:tcW w:w="1134" w:type="dxa"/>
            <w:shd w:val="clear" w:color="auto" w:fill="auto"/>
          </w:tcPr>
          <w:p w14:paraId="0FD18E5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54E683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C00B9D4" w14:textId="77777777" w:rsidR="00CA5901" w:rsidRPr="00D11B72" w:rsidRDefault="00CA5901" w:rsidP="00D12148">
            <w:pPr>
              <w:pStyle w:val="Tabletext"/>
              <w:jc w:val="center"/>
            </w:pPr>
          </w:p>
        </w:tc>
        <w:tc>
          <w:tcPr>
            <w:tcW w:w="1134" w:type="dxa"/>
          </w:tcPr>
          <w:p w14:paraId="3CDED9F8" w14:textId="77777777" w:rsidR="00CA5901" w:rsidRPr="00D11B72" w:rsidRDefault="00CA5901" w:rsidP="00D12148">
            <w:pPr>
              <w:pStyle w:val="Tabletext"/>
              <w:jc w:val="center"/>
            </w:pPr>
          </w:p>
        </w:tc>
      </w:tr>
      <w:tr w:rsidR="00CA5901" w:rsidRPr="00D11B72" w14:paraId="0E08DF9F" w14:textId="4C5CD2F0" w:rsidTr="00003356">
        <w:trPr>
          <w:jc w:val="center"/>
        </w:trPr>
        <w:tc>
          <w:tcPr>
            <w:tcW w:w="3969" w:type="dxa"/>
            <w:shd w:val="clear" w:color="auto" w:fill="auto"/>
          </w:tcPr>
          <w:p w14:paraId="69FC9C30" w14:textId="77777777" w:rsidR="00CA5901" w:rsidRPr="00D11B72" w:rsidRDefault="00CA5901" w:rsidP="00D12148">
            <w:pPr>
              <w:pStyle w:val="Tabletext"/>
              <w:rPr>
                <w:noProof/>
              </w:rPr>
            </w:pPr>
            <w:r w:rsidRPr="00D11B72">
              <w:rPr>
                <w:noProof/>
              </w:rPr>
              <w:t>&lt;state partition connection area&gt;</w:t>
            </w:r>
          </w:p>
        </w:tc>
        <w:tc>
          <w:tcPr>
            <w:tcW w:w="1134" w:type="dxa"/>
            <w:shd w:val="clear" w:color="auto" w:fill="auto"/>
          </w:tcPr>
          <w:p w14:paraId="1B00D3E7" w14:textId="77777777" w:rsidR="00CA5901" w:rsidRPr="00D11B72" w:rsidRDefault="00CA5901" w:rsidP="00D12148">
            <w:pPr>
              <w:pStyle w:val="Tabletext"/>
              <w:jc w:val="center"/>
              <w:rPr>
                <w:noProof/>
              </w:rPr>
            </w:pPr>
          </w:p>
        </w:tc>
        <w:tc>
          <w:tcPr>
            <w:tcW w:w="1134" w:type="dxa"/>
            <w:shd w:val="clear" w:color="auto" w:fill="auto"/>
          </w:tcPr>
          <w:p w14:paraId="09CDFF1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BEE0DB" w14:textId="77777777" w:rsidR="00CA5901" w:rsidRPr="00D11B72" w:rsidRDefault="00CA5901" w:rsidP="00D12148">
            <w:pPr>
              <w:pStyle w:val="Tabletext"/>
              <w:jc w:val="center"/>
              <w:rPr>
                <w:noProof/>
              </w:rPr>
            </w:pPr>
          </w:p>
        </w:tc>
        <w:tc>
          <w:tcPr>
            <w:tcW w:w="1134" w:type="dxa"/>
            <w:shd w:val="clear" w:color="auto" w:fill="auto"/>
          </w:tcPr>
          <w:p w14:paraId="3BC4F572" w14:textId="77777777" w:rsidR="00CA5901" w:rsidRPr="00D11B72" w:rsidRDefault="00CA5901" w:rsidP="00D12148">
            <w:pPr>
              <w:pStyle w:val="Tabletext"/>
              <w:jc w:val="center"/>
            </w:pPr>
          </w:p>
        </w:tc>
        <w:tc>
          <w:tcPr>
            <w:tcW w:w="1134" w:type="dxa"/>
          </w:tcPr>
          <w:p w14:paraId="201524D8" w14:textId="77777777" w:rsidR="00CA5901" w:rsidRPr="00D11B72" w:rsidRDefault="00CA5901" w:rsidP="00D12148">
            <w:pPr>
              <w:pStyle w:val="Tabletext"/>
              <w:jc w:val="center"/>
            </w:pPr>
          </w:p>
        </w:tc>
      </w:tr>
      <w:tr w:rsidR="00CA5901" w:rsidRPr="00D11B72" w14:paraId="2FADAC4E" w14:textId="66333C45" w:rsidTr="00003356">
        <w:trPr>
          <w:jc w:val="center"/>
        </w:trPr>
        <w:tc>
          <w:tcPr>
            <w:tcW w:w="3969" w:type="dxa"/>
            <w:shd w:val="clear" w:color="auto" w:fill="auto"/>
          </w:tcPr>
          <w:p w14:paraId="05779C00" w14:textId="77777777" w:rsidR="00CA5901" w:rsidRPr="00D11B72" w:rsidRDefault="00CA5901" w:rsidP="00D12148">
            <w:pPr>
              <w:pStyle w:val="Tabletext"/>
              <w:rPr>
                <w:noProof/>
              </w:rPr>
            </w:pPr>
            <w:r w:rsidRPr="00D11B72">
              <w:rPr>
                <w:noProof/>
              </w:rPr>
              <w:t>&lt;state symbol&gt;</w:t>
            </w:r>
          </w:p>
        </w:tc>
        <w:tc>
          <w:tcPr>
            <w:tcW w:w="1134" w:type="dxa"/>
            <w:shd w:val="clear" w:color="auto" w:fill="auto"/>
          </w:tcPr>
          <w:p w14:paraId="58A8592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D7227DB" w14:textId="77777777" w:rsidR="00CA5901" w:rsidRPr="00D11B72" w:rsidRDefault="00CA5901" w:rsidP="00D12148">
            <w:pPr>
              <w:pStyle w:val="Tabletext"/>
              <w:jc w:val="center"/>
              <w:rPr>
                <w:noProof/>
              </w:rPr>
            </w:pPr>
          </w:p>
        </w:tc>
        <w:tc>
          <w:tcPr>
            <w:tcW w:w="1134" w:type="dxa"/>
            <w:shd w:val="clear" w:color="auto" w:fill="auto"/>
          </w:tcPr>
          <w:p w14:paraId="2F6FD6D9" w14:textId="77777777" w:rsidR="00CA5901" w:rsidRPr="00D11B72" w:rsidRDefault="00CA5901" w:rsidP="00D12148">
            <w:pPr>
              <w:pStyle w:val="Tabletext"/>
              <w:jc w:val="center"/>
              <w:rPr>
                <w:noProof/>
              </w:rPr>
            </w:pPr>
          </w:p>
        </w:tc>
        <w:tc>
          <w:tcPr>
            <w:tcW w:w="1134" w:type="dxa"/>
            <w:shd w:val="clear" w:color="auto" w:fill="auto"/>
          </w:tcPr>
          <w:p w14:paraId="709217F3" w14:textId="77777777" w:rsidR="00CA5901" w:rsidRPr="00D11B72" w:rsidRDefault="00CA5901" w:rsidP="00D12148">
            <w:pPr>
              <w:pStyle w:val="Tabletext"/>
              <w:jc w:val="center"/>
            </w:pPr>
          </w:p>
        </w:tc>
        <w:tc>
          <w:tcPr>
            <w:tcW w:w="1134" w:type="dxa"/>
          </w:tcPr>
          <w:p w14:paraId="569C200C" w14:textId="77777777" w:rsidR="00CA5901" w:rsidRPr="00D11B72" w:rsidRDefault="00CA5901" w:rsidP="00D12148">
            <w:pPr>
              <w:pStyle w:val="Tabletext"/>
              <w:jc w:val="center"/>
            </w:pPr>
          </w:p>
        </w:tc>
      </w:tr>
      <w:tr w:rsidR="00CA5901" w:rsidRPr="00D11B72" w14:paraId="5E505044" w14:textId="3E86454D" w:rsidTr="00003356">
        <w:trPr>
          <w:jc w:val="center"/>
        </w:trPr>
        <w:tc>
          <w:tcPr>
            <w:tcW w:w="3969" w:type="dxa"/>
            <w:shd w:val="clear" w:color="auto" w:fill="auto"/>
          </w:tcPr>
          <w:p w14:paraId="34B7FCE3" w14:textId="77777777" w:rsidR="00CA5901" w:rsidRPr="00D11B72" w:rsidRDefault="00CA5901" w:rsidP="00D12148">
            <w:pPr>
              <w:pStyle w:val="Tabletext"/>
              <w:rPr>
                <w:noProof/>
              </w:rPr>
            </w:pPr>
            <w:r w:rsidRPr="00D11B72">
              <w:rPr>
                <w:noProof/>
              </w:rPr>
              <w:t>&lt;state timer area&gt;</w:t>
            </w:r>
          </w:p>
        </w:tc>
        <w:tc>
          <w:tcPr>
            <w:tcW w:w="1134" w:type="dxa"/>
            <w:shd w:val="clear" w:color="auto" w:fill="auto"/>
          </w:tcPr>
          <w:p w14:paraId="116D4E0F" w14:textId="77777777" w:rsidR="00CA5901" w:rsidRPr="00D11B72" w:rsidRDefault="00CA5901" w:rsidP="00D12148">
            <w:pPr>
              <w:pStyle w:val="Tabletext"/>
              <w:jc w:val="center"/>
            </w:pPr>
          </w:p>
        </w:tc>
        <w:tc>
          <w:tcPr>
            <w:tcW w:w="1134" w:type="dxa"/>
            <w:shd w:val="clear" w:color="auto" w:fill="auto"/>
          </w:tcPr>
          <w:p w14:paraId="295854C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CB8A956" w14:textId="77777777" w:rsidR="00CA5901" w:rsidRPr="00D11B72" w:rsidRDefault="00CA5901" w:rsidP="00D12148">
            <w:pPr>
              <w:pStyle w:val="Tabletext"/>
              <w:jc w:val="center"/>
              <w:rPr>
                <w:noProof/>
              </w:rPr>
            </w:pPr>
          </w:p>
        </w:tc>
        <w:tc>
          <w:tcPr>
            <w:tcW w:w="1134" w:type="dxa"/>
            <w:shd w:val="clear" w:color="auto" w:fill="auto"/>
          </w:tcPr>
          <w:p w14:paraId="134522AF" w14:textId="77777777" w:rsidR="00CA5901" w:rsidRPr="00D11B72" w:rsidRDefault="00CA5901" w:rsidP="00D12148">
            <w:pPr>
              <w:pStyle w:val="Tabletext"/>
              <w:jc w:val="center"/>
            </w:pPr>
          </w:p>
        </w:tc>
        <w:tc>
          <w:tcPr>
            <w:tcW w:w="1134" w:type="dxa"/>
          </w:tcPr>
          <w:p w14:paraId="401D65C0" w14:textId="77777777" w:rsidR="00CA5901" w:rsidRPr="00D11B72" w:rsidRDefault="00CA5901" w:rsidP="00D12148">
            <w:pPr>
              <w:pStyle w:val="Tabletext"/>
              <w:jc w:val="center"/>
            </w:pPr>
          </w:p>
        </w:tc>
      </w:tr>
      <w:tr w:rsidR="00CA5901" w:rsidRPr="00D11B72" w14:paraId="041DDB84" w14:textId="42D55B3B" w:rsidTr="00003356">
        <w:trPr>
          <w:jc w:val="center"/>
        </w:trPr>
        <w:tc>
          <w:tcPr>
            <w:tcW w:w="3969" w:type="dxa"/>
            <w:shd w:val="clear" w:color="auto" w:fill="auto"/>
          </w:tcPr>
          <w:p w14:paraId="4A241F7D" w14:textId="77777777" w:rsidR="00CA5901" w:rsidRPr="00D11B72" w:rsidRDefault="00CA5901" w:rsidP="00D12148">
            <w:pPr>
              <w:pStyle w:val="Tabletext"/>
              <w:rPr>
                <w:noProof/>
              </w:rPr>
            </w:pPr>
            <w:r w:rsidRPr="00D11B72">
              <w:rPr>
                <w:noProof/>
              </w:rPr>
              <w:t>&lt;state timer association area&gt;</w:t>
            </w:r>
          </w:p>
        </w:tc>
        <w:tc>
          <w:tcPr>
            <w:tcW w:w="1134" w:type="dxa"/>
            <w:shd w:val="clear" w:color="auto" w:fill="auto"/>
          </w:tcPr>
          <w:p w14:paraId="66D8CFA1" w14:textId="77777777" w:rsidR="00CA5901" w:rsidRPr="00D11B72" w:rsidRDefault="00CA5901" w:rsidP="00D12148">
            <w:pPr>
              <w:pStyle w:val="Tabletext"/>
              <w:jc w:val="center"/>
            </w:pPr>
          </w:p>
        </w:tc>
        <w:tc>
          <w:tcPr>
            <w:tcW w:w="1134" w:type="dxa"/>
            <w:shd w:val="clear" w:color="auto" w:fill="auto"/>
          </w:tcPr>
          <w:p w14:paraId="26A24FC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BDC05B3" w14:textId="77777777" w:rsidR="00CA5901" w:rsidRPr="00D11B72" w:rsidRDefault="00CA5901" w:rsidP="00D12148">
            <w:pPr>
              <w:pStyle w:val="Tabletext"/>
              <w:jc w:val="center"/>
              <w:rPr>
                <w:noProof/>
              </w:rPr>
            </w:pPr>
          </w:p>
        </w:tc>
        <w:tc>
          <w:tcPr>
            <w:tcW w:w="1134" w:type="dxa"/>
            <w:shd w:val="clear" w:color="auto" w:fill="auto"/>
          </w:tcPr>
          <w:p w14:paraId="02D36D89" w14:textId="77777777" w:rsidR="00CA5901" w:rsidRPr="00D11B72" w:rsidRDefault="00CA5901" w:rsidP="00D12148">
            <w:pPr>
              <w:pStyle w:val="Tabletext"/>
              <w:jc w:val="center"/>
            </w:pPr>
          </w:p>
        </w:tc>
        <w:tc>
          <w:tcPr>
            <w:tcW w:w="1134" w:type="dxa"/>
          </w:tcPr>
          <w:p w14:paraId="0E19B02B" w14:textId="77777777" w:rsidR="00CA5901" w:rsidRPr="00D11B72" w:rsidRDefault="00CA5901" w:rsidP="00D12148">
            <w:pPr>
              <w:pStyle w:val="Tabletext"/>
              <w:jc w:val="center"/>
            </w:pPr>
          </w:p>
        </w:tc>
      </w:tr>
      <w:tr w:rsidR="00CA5901" w:rsidRPr="00D11B72" w14:paraId="78E523DD" w14:textId="0A880AE9" w:rsidTr="00003356">
        <w:trPr>
          <w:jc w:val="center"/>
        </w:trPr>
        <w:tc>
          <w:tcPr>
            <w:tcW w:w="3969" w:type="dxa"/>
            <w:shd w:val="clear" w:color="auto" w:fill="auto"/>
          </w:tcPr>
          <w:p w14:paraId="087B1A05" w14:textId="77777777" w:rsidR="00CA5901" w:rsidRPr="00D11B72" w:rsidRDefault="00CA5901" w:rsidP="00D12148">
            <w:pPr>
              <w:pStyle w:val="Tabletext"/>
              <w:rPr>
                <w:noProof/>
              </w:rPr>
            </w:pPr>
            <w:r w:rsidRPr="00D11B72">
              <w:rPr>
                <w:noProof/>
              </w:rPr>
              <w:t>&lt;state timer&gt;</w:t>
            </w:r>
          </w:p>
        </w:tc>
        <w:tc>
          <w:tcPr>
            <w:tcW w:w="1134" w:type="dxa"/>
            <w:shd w:val="clear" w:color="auto" w:fill="auto"/>
          </w:tcPr>
          <w:p w14:paraId="75A1EBB9" w14:textId="77777777" w:rsidR="00CA5901" w:rsidRPr="00D11B72" w:rsidRDefault="00CA5901" w:rsidP="00D12148">
            <w:pPr>
              <w:pStyle w:val="Tabletext"/>
              <w:jc w:val="center"/>
            </w:pPr>
          </w:p>
        </w:tc>
        <w:tc>
          <w:tcPr>
            <w:tcW w:w="1134" w:type="dxa"/>
            <w:shd w:val="clear" w:color="auto" w:fill="auto"/>
          </w:tcPr>
          <w:p w14:paraId="5FDD18C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00DB935" w14:textId="77777777" w:rsidR="00CA5901" w:rsidRPr="00D11B72" w:rsidRDefault="00CA5901" w:rsidP="00D12148">
            <w:pPr>
              <w:pStyle w:val="Tabletext"/>
              <w:jc w:val="center"/>
              <w:rPr>
                <w:noProof/>
              </w:rPr>
            </w:pPr>
          </w:p>
        </w:tc>
        <w:tc>
          <w:tcPr>
            <w:tcW w:w="1134" w:type="dxa"/>
            <w:shd w:val="clear" w:color="auto" w:fill="auto"/>
          </w:tcPr>
          <w:p w14:paraId="6986F154" w14:textId="77777777" w:rsidR="00CA5901" w:rsidRPr="00D11B72" w:rsidRDefault="00CA5901" w:rsidP="00D12148">
            <w:pPr>
              <w:pStyle w:val="Tabletext"/>
              <w:jc w:val="center"/>
            </w:pPr>
          </w:p>
        </w:tc>
        <w:tc>
          <w:tcPr>
            <w:tcW w:w="1134" w:type="dxa"/>
          </w:tcPr>
          <w:p w14:paraId="20174358" w14:textId="77777777" w:rsidR="00CA5901" w:rsidRPr="00D11B72" w:rsidRDefault="00CA5901" w:rsidP="00D12148">
            <w:pPr>
              <w:pStyle w:val="Tabletext"/>
              <w:jc w:val="center"/>
            </w:pPr>
          </w:p>
        </w:tc>
      </w:tr>
      <w:tr w:rsidR="00CA5901" w:rsidRPr="00D11B72" w14:paraId="4BFA8586" w14:textId="377F5160" w:rsidTr="00003356">
        <w:trPr>
          <w:jc w:val="center"/>
        </w:trPr>
        <w:tc>
          <w:tcPr>
            <w:tcW w:w="3969" w:type="dxa"/>
            <w:shd w:val="clear" w:color="auto" w:fill="auto"/>
          </w:tcPr>
          <w:p w14:paraId="099DDB43" w14:textId="77777777" w:rsidR="00CA5901" w:rsidRPr="00D11B72" w:rsidRDefault="00CA5901" w:rsidP="00D12148">
            <w:pPr>
              <w:pStyle w:val="Tabletext"/>
              <w:rPr>
                <w:noProof/>
              </w:rPr>
            </w:pPr>
            <w:r w:rsidRPr="00D11B72">
              <w:rPr>
                <w:noProof/>
              </w:rPr>
              <w:t>&lt;statement in loop&gt;</w:t>
            </w:r>
          </w:p>
        </w:tc>
        <w:tc>
          <w:tcPr>
            <w:tcW w:w="1134" w:type="dxa"/>
            <w:shd w:val="clear" w:color="auto" w:fill="auto"/>
          </w:tcPr>
          <w:p w14:paraId="07F14421" w14:textId="77777777" w:rsidR="00CA5901" w:rsidRPr="00D11B72" w:rsidRDefault="00CA5901" w:rsidP="00D12148">
            <w:pPr>
              <w:pStyle w:val="Tabletext"/>
              <w:jc w:val="center"/>
            </w:pPr>
          </w:p>
        </w:tc>
        <w:tc>
          <w:tcPr>
            <w:tcW w:w="1134" w:type="dxa"/>
            <w:shd w:val="clear" w:color="auto" w:fill="auto"/>
          </w:tcPr>
          <w:p w14:paraId="4DCF4E9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5072EA8" w14:textId="77777777" w:rsidR="00CA5901" w:rsidRPr="00D11B72" w:rsidRDefault="00CA5901" w:rsidP="00D12148">
            <w:pPr>
              <w:pStyle w:val="Tabletext"/>
              <w:jc w:val="center"/>
              <w:rPr>
                <w:noProof/>
              </w:rPr>
            </w:pPr>
          </w:p>
        </w:tc>
        <w:tc>
          <w:tcPr>
            <w:tcW w:w="1134" w:type="dxa"/>
            <w:shd w:val="clear" w:color="auto" w:fill="auto"/>
          </w:tcPr>
          <w:p w14:paraId="1F95AC2A" w14:textId="77777777" w:rsidR="00CA5901" w:rsidRPr="00D11B72" w:rsidRDefault="00CA5901" w:rsidP="00D12148">
            <w:pPr>
              <w:pStyle w:val="Tabletext"/>
              <w:jc w:val="center"/>
            </w:pPr>
          </w:p>
        </w:tc>
        <w:tc>
          <w:tcPr>
            <w:tcW w:w="1134" w:type="dxa"/>
          </w:tcPr>
          <w:p w14:paraId="2A619184" w14:textId="77777777" w:rsidR="00CA5901" w:rsidRPr="00D11B72" w:rsidRDefault="00CA5901" w:rsidP="00D12148">
            <w:pPr>
              <w:pStyle w:val="Tabletext"/>
              <w:jc w:val="center"/>
            </w:pPr>
          </w:p>
        </w:tc>
      </w:tr>
      <w:tr w:rsidR="00CA5901" w:rsidRPr="00D11B72" w14:paraId="6A59DAFF" w14:textId="7C182CEC" w:rsidTr="00003356">
        <w:trPr>
          <w:jc w:val="center"/>
        </w:trPr>
        <w:tc>
          <w:tcPr>
            <w:tcW w:w="3969" w:type="dxa"/>
            <w:shd w:val="clear" w:color="auto" w:fill="auto"/>
          </w:tcPr>
          <w:p w14:paraId="64E13D58" w14:textId="77777777" w:rsidR="00CA5901" w:rsidRPr="00D11B72" w:rsidRDefault="00CA5901" w:rsidP="00D12148">
            <w:pPr>
              <w:pStyle w:val="Tabletext"/>
              <w:rPr>
                <w:noProof/>
              </w:rPr>
            </w:pPr>
            <w:r w:rsidRPr="00D11B72">
              <w:rPr>
                <w:noProof/>
              </w:rPr>
              <w:t>&lt;statement&gt;</w:t>
            </w:r>
          </w:p>
        </w:tc>
        <w:tc>
          <w:tcPr>
            <w:tcW w:w="1134" w:type="dxa"/>
            <w:shd w:val="clear" w:color="auto" w:fill="auto"/>
          </w:tcPr>
          <w:p w14:paraId="2FFB46B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5D59E7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F2D4B50"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7AF4795" w14:textId="77777777" w:rsidR="00CA5901" w:rsidRPr="00D11B72" w:rsidRDefault="00CA5901" w:rsidP="00D12148">
            <w:pPr>
              <w:pStyle w:val="Tabletext"/>
              <w:jc w:val="center"/>
            </w:pPr>
          </w:p>
        </w:tc>
        <w:tc>
          <w:tcPr>
            <w:tcW w:w="1134" w:type="dxa"/>
          </w:tcPr>
          <w:p w14:paraId="46804DE0" w14:textId="77777777" w:rsidR="00CA5901" w:rsidRPr="00D11B72" w:rsidRDefault="00CA5901" w:rsidP="00D12148">
            <w:pPr>
              <w:pStyle w:val="Tabletext"/>
              <w:jc w:val="center"/>
            </w:pPr>
          </w:p>
        </w:tc>
      </w:tr>
      <w:tr w:rsidR="00CA5901" w:rsidRPr="00D11B72" w14:paraId="51519AAE" w14:textId="433852D5" w:rsidTr="00003356">
        <w:trPr>
          <w:jc w:val="center"/>
        </w:trPr>
        <w:tc>
          <w:tcPr>
            <w:tcW w:w="3969" w:type="dxa"/>
            <w:shd w:val="clear" w:color="auto" w:fill="auto"/>
          </w:tcPr>
          <w:p w14:paraId="14334780" w14:textId="77777777" w:rsidR="00CA5901" w:rsidRPr="00D11B72" w:rsidRDefault="00CA5901" w:rsidP="00D12148">
            <w:pPr>
              <w:pStyle w:val="Tabletext"/>
              <w:rPr>
                <w:noProof/>
              </w:rPr>
            </w:pPr>
            <w:r w:rsidRPr="00D11B72">
              <w:rPr>
                <w:noProof/>
              </w:rPr>
              <w:t>&lt;statements&gt;</w:t>
            </w:r>
          </w:p>
        </w:tc>
        <w:tc>
          <w:tcPr>
            <w:tcW w:w="1134" w:type="dxa"/>
            <w:shd w:val="clear" w:color="auto" w:fill="auto"/>
          </w:tcPr>
          <w:p w14:paraId="0E4AAB55" w14:textId="77777777" w:rsidR="00CA5901" w:rsidRPr="00D11B72" w:rsidRDefault="00CA5901" w:rsidP="00D12148">
            <w:pPr>
              <w:pStyle w:val="Tabletext"/>
              <w:jc w:val="center"/>
              <w:rPr>
                <w:noProof/>
              </w:rPr>
            </w:pPr>
          </w:p>
        </w:tc>
        <w:tc>
          <w:tcPr>
            <w:tcW w:w="1134" w:type="dxa"/>
            <w:shd w:val="clear" w:color="auto" w:fill="auto"/>
          </w:tcPr>
          <w:p w14:paraId="619B875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6A3D592"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6450805" w14:textId="77777777" w:rsidR="00CA5901" w:rsidRPr="00D11B72" w:rsidRDefault="00CA5901" w:rsidP="00D12148">
            <w:pPr>
              <w:pStyle w:val="Tabletext"/>
              <w:jc w:val="center"/>
            </w:pPr>
          </w:p>
        </w:tc>
        <w:tc>
          <w:tcPr>
            <w:tcW w:w="1134" w:type="dxa"/>
          </w:tcPr>
          <w:p w14:paraId="62CE81A7" w14:textId="77777777" w:rsidR="00CA5901" w:rsidRPr="00D11B72" w:rsidRDefault="00CA5901" w:rsidP="00D12148">
            <w:pPr>
              <w:pStyle w:val="Tabletext"/>
              <w:jc w:val="center"/>
            </w:pPr>
          </w:p>
        </w:tc>
      </w:tr>
      <w:tr w:rsidR="00CA5901" w:rsidRPr="00D11B72" w14:paraId="6FE22825" w14:textId="2750E06D" w:rsidTr="00003356">
        <w:trPr>
          <w:jc w:val="center"/>
        </w:trPr>
        <w:tc>
          <w:tcPr>
            <w:tcW w:w="3969" w:type="dxa"/>
            <w:shd w:val="clear" w:color="auto" w:fill="auto"/>
          </w:tcPr>
          <w:p w14:paraId="42A7F095" w14:textId="77777777" w:rsidR="00CA5901" w:rsidRPr="00D11B72" w:rsidRDefault="00CA5901" w:rsidP="00D12148">
            <w:pPr>
              <w:pStyle w:val="Tabletext"/>
              <w:rPr>
                <w:noProof/>
              </w:rPr>
            </w:pPr>
            <w:r w:rsidRPr="00D11B72">
              <w:rPr>
                <w:noProof/>
              </w:rPr>
              <w:t>&lt;stimulus&gt;</w:t>
            </w:r>
          </w:p>
        </w:tc>
        <w:tc>
          <w:tcPr>
            <w:tcW w:w="1134" w:type="dxa"/>
            <w:shd w:val="clear" w:color="auto" w:fill="auto"/>
          </w:tcPr>
          <w:p w14:paraId="3FC5692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35F1180" w14:textId="77777777" w:rsidR="00CA5901" w:rsidRPr="00D11B72" w:rsidRDefault="00CA5901" w:rsidP="00D12148">
            <w:pPr>
              <w:pStyle w:val="Tabletext"/>
              <w:jc w:val="center"/>
              <w:rPr>
                <w:noProof/>
              </w:rPr>
            </w:pPr>
          </w:p>
        </w:tc>
        <w:tc>
          <w:tcPr>
            <w:tcW w:w="1134" w:type="dxa"/>
            <w:shd w:val="clear" w:color="auto" w:fill="auto"/>
          </w:tcPr>
          <w:p w14:paraId="412F0E4D" w14:textId="77777777" w:rsidR="00CA5901" w:rsidRPr="00D11B72" w:rsidRDefault="00CA5901" w:rsidP="00D12148">
            <w:pPr>
              <w:pStyle w:val="Tabletext"/>
              <w:jc w:val="center"/>
            </w:pPr>
          </w:p>
        </w:tc>
        <w:tc>
          <w:tcPr>
            <w:tcW w:w="1134" w:type="dxa"/>
            <w:shd w:val="clear" w:color="auto" w:fill="auto"/>
          </w:tcPr>
          <w:p w14:paraId="45447FA8" w14:textId="77777777" w:rsidR="00CA5901" w:rsidRPr="00D11B72" w:rsidRDefault="00CA5901" w:rsidP="00D12148">
            <w:pPr>
              <w:pStyle w:val="Tabletext"/>
              <w:jc w:val="center"/>
            </w:pPr>
          </w:p>
        </w:tc>
        <w:tc>
          <w:tcPr>
            <w:tcW w:w="1134" w:type="dxa"/>
          </w:tcPr>
          <w:p w14:paraId="64BE79A1" w14:textId="77777777" w:rsidR="00CA5901" w:rsidRPr="00D11B72" w:rsidRDefault="00CA5901" w:rsidP="00D12148">
            <w:pPr>
              <w:pStyle w:val="Tabletext"/>
              <w:jc w:val="center"/>
            </w:pPr>
          </w:p>
        </w:tc>
      </w:tr>
      <w:tr w:rsidR="00CA5901" w:rsidRPr="00D11B72" w14:paraId="478CE2D7" w14:textId="7A4D12FD" w:rsidTr="00003356">
        <w:trPr>
          <w:jc w:val="center"/>
        </w:trPr>
        <w:tc>
          <w:tcPr>
            <w:tcW w:w="3969" w:type="dxa"/>
            <w:shd w:val="clear" w:color="auto" w:fill="auto"/>
          </w:tcPr>
          <w:p w14:paraId="522B04A8" w14:textId="77777777" w:rsidR="00CA5901" w:rsidRPr="00D11B72" w:rsidRDefault="00CA5901" w:rsidP="00D12148">
            <w:pPr>
              <w:pStyle w:val="Tabletext"/>
              <w:rPr>
                <w:noProof/>
              </w:rPr>
            </w:pPr>
            <w:r w:rsidRPr="00D11B72">
              <w:rPr>
                <w:noProof/>
              </w:rPr>
              <w:t>&lt;stop statement&gt;</w:t>
            </w:r>
          </w:p>
        </w:tc>
        <w:tc>
          <w:tcPr>
            <w:tcW w:w="1134" w:type="dxa"/>
            <w:shd w:val="clear" w:color="auto" w:fill="auto"/>
          </w:tcPr>
          <w:p w14:paraId="575E8C8D" w14:textId="77777777" w:rsidR="00CA5901" w:rsidRPr="00D11B72" w:rsidRDefault="00CA5901" w:rsidP="00D12148">
            <w:pPr>
              <w:pStyle w:val="Tabletext"/>
              <w:jc w:val="center"/>
              <w:rPr>
                <w:noProof/>
              </w:rPr>
            </w:pPr>
          </w:p>
        </w:tc>
        <w:tc>
          <w:tcPr>
            <w:tcW w:w="1134" w:type="dxa"/>
            <w:shd w:val="clear" w:color="auto" w:fill="auto"/>
          </w:tcPr>
          <w:p w14:paraId="6142F02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0044729" w14:textId="77777777" w:rsidR="00CA5901" w:rsidRPr="00D11B72" w:rsidRDefault="00CA5901" w:rsidP="00D12148">
            <w:pPr>
              <w:pStyle w:val="Tabletext"/>
              <w:jc w:val="center"/>
            </w:pPr>
          </w:p>
        </w:tc>
        <w:tc>
          <w:tcPr>
            <w:tcW w:w="1134" w:type="dxa"/>
            <w:shd w:val="clear" w:color="auto" w:fill="auto"/>
          </w:tcPr>
          <w:p w14:paraId="1F2AC9D0" w14:textId="77777777" w:rsidR="00CA5901" w:rsidRPr="00D11B72" w:rsidRDefault="00CA5901" w:rsidP="00D12148">
            <w:pPr>
              <w:pStyle w:val="Tabletext"/>
              <w:jc w:val="center"/>
            </w:pPr>
          </w:p>
        </w:tc>
        <w:tc>
          <w:tcPr>
            <w:tcW w:w="1134" w:type="dxa"/>
          </w:tcPr>
          <w:p w14:paraId="79DE7DA0" w14:textId="77777777" w:rsidR="00CA5901" w:rsidRPr="00D11B72" w:rsidRDefault="00CA5901" w:rsidP="00D12148">
            <w:pPr>
              <w:pStyle w:val="Tabletext"/>
              <w:jc w:val="center"/>
            </w:pPr>
          </w:p>
        </w:tc>
      </w:tr>
      <w:tr w:rsidR="00CA5901" w:rsidRPr="00D11B72" w14:paraId="0E7AD114" w14:textId="67865DEE" w:rsidTr="00003356">
        <w:trPr>
          <w:jc w:val="center"/>
        </w:trPr>
        <w:tc>
          <w:tcPr>
            <w:tcW w:w="3969" w:type="dxa"/>
            <w:shd w:val="clear" w:color="auto" w:fill="auto"/>
          </w:tcPr>
          <w:p w14:paraId="02E72761" w14:textId="77777777" w:rsidR="00CA5901" w:rsidRPr="00D11B72" w:rsidRDefault="00CA5901" w:rsidP="00D12148">
            <w:pPr>
              <w:pStyle w:val="Tabletext"/>
              <w:rPr>
                <w:noProof/>
              </w:rPr>
            </w:pPr>
            <w:r w:rsidRPr="00D11B72">
              <w:rPr>
                <w:noProof/>
              </w:rPr>
              <w:t>&lt;stop symbol&gt;</w:t>
            </w:r>
          </w:p>
        </w:tc>
        <w:tc>
          <w:tcPr>
            <w:tcW w:w="1134" w:type="dxa"/>
            <w:shd w:val="clear" w:color="auto" w:fill="auto"/>
          </w:tcPr>
          <w:p w14:paraId="78DE5C7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58E7C8F" w14:textId="77777777" w:rsidR="00CA5901" w:rsidRPr="00D11B72" w:rsidRDefault="00CA5901" w:rsidP="00D12148">
            <w:pPr>
              <w:pStyle w:val="Tabletext"/>
              <w:jc w:val="center"/>
              <w:rPr>
                <w:noProof/>
              </w:rPr>
            </w:pPr>
          </w:p>
        </w:tc>
        <w:tc>
          <w:tcPr>
            <w:tcW w:w="1134" w:type="dxa"/>
            <w:shd w:val="clear" w:color="auto" w:fill="auto"/>
          </w:tcPr>
          <w:p w14:paraId="464D2209" w14:textId="77777777" w:rsidR="00CA5901" w:rsidRPr="00D11B72" w:rsidRDefault="00CA5901" w:rsidP="00D12148">
            <w:pPr>
              <w:pStyle w:val="Tabletext"/>
              <w:jc w:val="center"/>
            </w:pPr>
          </w:p>
        </w:tc>
        <w:tc>
          <w:tcPr>
            <w:tcW w:w="1134" w:type="dxa"/>
            <w:shd w:val="clear" w:color="auto" w:fill="auto"/>
          </w:tcPr>
          <w:p w14:paraId="181F93EE" w14:textId="77777777" w:rsidR="00CA5901" w:rsidRPr="00D11B72" w:rsidRDefault="00CA5901" w:rsidP="00D12148">
            <w:pPr>
              <w:pStyle w:val="Tabletext"/>
              <w:jc w:val="center"/>
            </w:pPr>
          </w:p>
        </w:tc>
        <w:tc>
          <w:tcPr>
            <w:tcW w:w="1134" w:type="dxa"/>
          </w:tcPr>
          <w:p w14:paraId="28CE6893" w14:textId="77777777" w:rsidR="00CA5901" w:rsidRPr="00D11B72" w:rsidRDefault="00CA5901" w:rsidP="00D12148">
            <w:pPr>
              <w:pStyle w:val="Tabletext"/>
              <w:jc w:val="center"/>
            </w:pPr>
          </w:p>
        </w:tc>
      </w:tr>
      <w:tr w:rsidR="00CA5901" w:rsidRPr="00D11B72" w14:paraId="49A4DCB4" w14:textId="118EA593" w:rsidTr="00003356">
        <w:trPr>
          <w:jc w:val="center"/>
        </w:trPr>
        <w:tc>
          <w:tcPr>
            <w:tcW w:w="3969" w:type="dxa"/>
            <w:shd w:val="clear" w:color="auto" w:fill="auto"/>
          </w:tcPr>
          <w:p w14:paraId="18B3A7E9" w14:textId="77777777" w:rsidR="00CA5901" w:rsidRPr="00D11B72" w:rsidRDefault="00CA5901" w:rsidP="00D12148">
            <w:pPr>
              <w:pStyle w:val="Tabletext"/>
              <w:rPr>
                <w:noProof/>
              </w:rPr>
            </w:pPr>
            <w:r w:rsidRPr="00D11B72">
              <w:rPr>
                <w:noProof/>
              </w:rPr>
              <w:t>&lt;stop timer area&gt;</w:t>
            </w:r>
          </w:p>
        </w:tc>
        <w:tc>
          <w:tcPr>
            <w:tcW w:w="1134" w:type="dxa"/>
            <w:shd w:val="clear" w:color="auto" w:fill="auto"/>
          </w:tcPr>
          <w:p w14:paraId="3F3D5F99" w14:textId="77777777" w:rsidR="00CA5901" w:rsidRPr="00D11B72" w:rsidRDefault="00CA5901" w:rsidP="00D12148">
            <w:pPr>
              <w:pStyle w:val="Tabletext"/>
              <w:jc w:val="center"/>
              <w:rPr>
                <w:noProof/>
              </w:rPr>
            </w:pPr>
          </w:p>
        </w:tc>
        <w:tc>
          <w:tcPr>
            <w:tcW w:w="1134" w:type="dxa"/>
            <w:shd w:val="clear" w:color="auto" w:fill="auto"/>
          </w:tcPr>
          <w:p w14:paraId="30895523" w14:textId="77777777" w:rsidR="00CA5901" w:rsidRPr="00D11B72" w:rsidRDefault="00CA5901" w:rsidP="00D12148">
            <w:pPr>
              <w:pStyle w:val="Tabletext"/>
              <w:jc w:val="center"/>
            </w:pPr>
          </w:p>
        </w:tc>
        <w:tc>
          <w:tcPr>
            <w:tcW w:w="1134" w:type="dxa"/>
            <w:shd w:val="clear" w:color="auto" w:fill="auto"/>
          </w:tcPr>
          <w:p w14:paraId="1F93F06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97ADE0A" w14:textId="77777777" w:rsidR="00CA5901" w:rsidRPr="00D11B72" w:rsidRDefault="00CA5901" w:rsidP="00D12148">
            <w:pPr>
              <w:pStyle w:val="Tabletext"/>
              <w:jc w:val="center"/>
            </w:pPr>
          </w:p>
        </w:tc>
        <w:tc>
          <w:tcPr>
            <w:tcW w:w="1134" w:type="dxa"/>
          </w:tcPr>
          <w:p w14:paraId="2872A789" w14:textId="77777777" w:rsidR="00CA5901" w:rsidRPr="00D11B72" w:rsidRDefault="00CA5901" w:rsidP="00D12148">
            <w:pPr>
              <w:pStyle w:val="Tabletext"/>
              <w:jc w:val="center"/>
            </w:pPr>
          </w:p>
        </w:tc>
      </w:tr>
      <w:tr w:rsidR="00CA5901" w:rsidRPr="00D11B72" w14:paraId="7CC5E343" w14:textId="5191EFE9" w:rsidTr="00003356">
        <w:trPr>
          <w:jc w:val="center"/>
        </w:trPr>
        <w:tc>
          <w:tcPr>
            <w:tcW w:w="3969" w:type="dxa"/>
            <w:shd w:val="clear" w:color="auto" w:fill="auto"/>
          </w:tcPr>
          <w:p w14:paraId="54B3D2A3" w14:textId="77777777" w:rsidR="00CA5901" w:rsidRPr="00D11B72" w:rsidRDefault="00CA5901" w:rsidP="00D12148">
            <w:pPr>
              <w:pStyle w:val="Tabletext"/>
              <w:rPr>
                <w:noProof/>
              </w:rPr>
            </w:pPr>
            <w:r w:rsidRPr="00D11B72">
              <w:rPr>
                <w:noProof/>
              </w:rPr>
              <w:t>&lt;stop timer symbol&gt;</w:t>
            </w:r>
          </w:p>
        </w:tc>
        <w:tc>
          <w:tcPr>
            <w:tcW w:w="1134" w:type="dxa"/>
            <w:shd w:val="clear" w:color="auto" w:fill="auto"/>
          </w:tcPr>
          <w:p w14:paraId="11A48A9D" w14:textId="77777777" w:rsidR="00CA5901" w:rsidRPr="00D11B72" w:rsidRDefault="00CA5901" w:rsidP="00D12148">
            <w:pPr>
              <w:pStyle w:val="Tabletext"/>
              <w:jc w:val="center"/>
            </w:pPr>
          </w:p>
        </w:tc>
        <w:tc>
          <w:tcPr>
            <w:tcW w:w="1134" w:type="dxa"/>
            <w:shd w:val="clear" w:color="auto" w:fill="auto"/>
          </w:tcPr>
          <w:p w14:paraId="706662E1" w14:textId="77777777" w:rsidR="00CA5901" w:rsidRPr="00D11B72" w:rsidRDefault="00CA5901" w:rsidP="00D12148">
            <w:pPr>
              <w:pStyle w:val="Tabletext"/>
              <w:jc w:val="center"/>
            </w:pPr>
          </w:p>
        </w:tc>
        <w:tc>
          <w:tcPr>
            <w:tcW w:w="1134" w:type="dxa"/>
            <w:shd w:val="clear" w:color="auto" w:fill="auto"/>
          </w:tcPr>
          <w:p w14:paraId="22EC344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A9E0F82" w14:textId="77777777" w:rsidR="00CA5901" w:rsidRPr="00D11B72" w:rsidRDefault="00CA5901" w:rsidP="00D12148">
            <w:pPr>
              <w:pStyle w:val="Tabletext"/>
              <w:jc w:val="center"/>
            </w:pPr>
          </w:p>
        </w:tc>
        <w:tc>
          <w:tcPr>
            <w:tcW w:w="1134" w:type="dxa"/>
          </w:tcPr>
          <w:p w14:paraId="66AD9FE0" w14:textId="77777777" w:rsidR="00CA5901" w:rsidRPr="00D11B72" w:rsidRDefault="00CA5901" w:rsidP="00D12148">
            <w:pPr>
              <w:pStyle w:val="Tabletext"/>
              <w:jc w:val="center"/>
            </w:pPr>
          </w:p>
        </w:tc>
      </w:tr>
      <w:tr w:rsidR="00CA5901" w:rsidRPr="00D11B72" w14:paraId="1793B158" w14:textId="2DDB333C" w:rsidTr="00003356">
        <w:trPr>
          <w:jc w:val="center"/>
        </w:trPr>
        <w:tc>
          <w:tcPr>
            <w:tcW w:w="3969" w:type="dxa"/>
            <w:shd w:val="clear" w:color="auto" w:fill="auto"/>
          </w:tcPr>
          <w:p w14:paraId="4EAC76E7" w14:textId="77777777" w:rsidR="00CA5901" w:rsidRPr="00D11B72" w:rsidRDefault="00CA5901" w:rsidP="00D12148">
            <w:pPr>
              <w:pStyle w:val="Tabletext"/>
              <w:rPr>
                <w:noProof/>
              </w:rPr>
            </w:pPr>
            <w:r w:rsidRPr="00D11B72">
              <w:rPr>
                <w:noProof/>
              </w:rPr>
              <w:t>&lt;string name&gt;</w:t>
            </w:r>
          </w:p>
        </w:tc>
        <w:tc>
          <w:tcPr>
            <w:tcW w:w="1134" w:type="dxa"/>
            <w:shd w:val="clear" w:color="auto" w:fill="auto"/>
          </w:tcPr>
          <w:p w14:paraId="495A559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9930569" w14:textId="77777777" w:rsidR="00CA5901" w:rsidRPr="00D11B72" w:rsidRDefault="00CA5901" w:rsidP="00D12148">
            <w:pPr>
              <w:pStyle w:val="Tabletext"/>
              <w:jc w:val="center"/>
            </w:pPr>
          </w:p>
        </w:tc>
        <w:tc>
          <w:tcPr>
            <w:tcW w:w="1134" w:type="dxa"/>
            <w:shd w:val="clear" w:color="auto" w:fill="auto"/>
          </w:tcPr>
          <w:p w14:paraId="0843486B" w14:textId="77777777" w:rsidR="00CA5901" w:rsidRPr="00D11B72" w:rsidRDefault="00CA5901" w:rsidP="00D12148">
            <w:pPr>
              <w:pStyle w:val="Tabletext"/>
              <w:jc w:val="center"/>
              <w:rPr>
                <w:noProof/>
              </w:rPr>
            </w:pPr>
          </w:p>
        </w:tc>
        <w:tc>
          <w:tcPr>
            <w:tcW w:w="1134" w:type="dxa"/>
            <w:shd w:val="clear" w:color="auto" w:fill="auto"/>
          </w:tcPr>
          <w:p w14:paraId="183DD7FD" w14:textId="77777777" w:rsidR="00CA5901" w:rsidRPr="00D11B72" w:rsidRDefault="00CA5901" w:rsidP="00D12148">
            <w:pPr>
              <w:pStyle w:val="Tabletext"/>
              <w:jc w:val="center"/>
            </w:pPr>
          </w:p>
        </w:tc>
        <w:tc>
          <w:tcPr>
            <w:tcW w:w="1134" w:type="dxa"/>
          </w:tcPr>
          <w:p w14:paraId="4D495CFD" w14:textId="77777777" w:rsidR="00CA5901" w:rsidRPr="00D11B72" w:rsidRDefault="00CA5901" w:rsidP="00D12148">
            <w:pPr>
              <w:pStyle w:val="Tabletext"/>
              <w:jc w:val="center"/>
            </w:pPr>
          </w:p>
        </w:tc>
      </w:tr>
      <w:tr w:rsidR="00CA5901" w:rsidRPr="00D11B72" w14:paraId="596DBF2D" w14:textId="128127BC" w:rsidTr="00003356">
        <w:trPr>
          <w:jc w:val="center"/>
        </w:trPr>
        <w:tc>
          <w:tcPr>
            <w:tcW w:w="3969" w:type="dxa"/>
            <w:shd w:val="clear" w:color="auto" w:fill="auto"/>
          </w:tcPr>
          <w:p w14:paraId="18074BCC" w14:textId="77777777" w:rsidR="00CA5901" w:rsidRPr="00D11B72" w:rsidRDefault="00CA5901" w:rsidP="00D12148">
            <w:pPr>
              <w:pStyle w:val="Tabletext"/>
              <w:rPr>
                <w:noProof/>
              </w:rPr>
            </w:pPr>
            <w:r w:rsidRPr="00D11B72">
              <w:rPr>
                <w:noProof/>
              </w:rPr>
              <w:t>&lt;structure definition&gt;</w:t>
            </w:r>
          </w:p>
        </w:tc>
        <w:tc>
          <w:tcPr>
            <w:tcW w:w="1134" w:type="dxa"/>
            <w:shd w:val="clear" w:color="auto" w:fill="auto"/>
          </w:tcPr>
          <w:p w14:paraId="6AF387E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BB0BA7A" w14:textId="77777777" w:rsidR="00CA5901" w:rsidRPr="00D11B72" w:rsidRDefault="00CA5901" w:rsidP="00D12148">
            <w:pPr>
              <w:pStyle w:val="Tabletext"/>
              <w:jc w:val="center"/>
            </w:pPr>
          </w:p>
        </w:tc>
        <w:tc>
          <w:tcPr>
            <w:tcW w:w="1134" w:type="dxa"/>
            <w:shd w:val="clear" w:color="auto" w:fill="auto"/>
          </w:tcPr>
          <w:p w14:paraId="65EE97FC" w14:textId="77777777" w:rsidR="00CA5901" w:rsidRPr="00D11B72" w:rsidRDefault="00CA5901" w:rsidP="00D12148">
            <w:pPr>
              <w:pStyle w:val="Tabletext"/>
              <w:jc w:val="center"/>
              <w:rPr>
                <w:noProof/>
              </w:rPr>
            </w:pPr>
          </w:p>
        </w:tc>
        <w:tc>
          <w:tcPr>
            <w:tcW w:w="1134" w:type="dxa"/>
            <w:shd w:val="clear" w:color="auto" w:fill="auto"/>
          </w:tcPr>
          <w:p w14:paraId="0D498B32" w14:textId="77777777" w:rsidR="00CA5901" w:rsidRPr="00D11B72" w:rsidRDefault="00CA5901" w:rsidP="00D12148">
            <w:pPr>
              <w:pStyle w:val="Tabletext"/>
              <w:jc w:val="center"/>
              <w:rPr>
                <w:noProof/>
              </w:rPr>
            </w:pPr>
            <w:r w:rsidRPr="00D11B72">
              <w:rPr>
                <w:noProof/>
              </w:rPr>
              <w:t>redefined</w:t>
            </w:r>
          </w:p>
        </w:tc>
        <w:tc>
          <w:tcPr>
            <w:tcW w:w="1134" w:type="dxa"/>
          </w:tcPr>
          <w:p w14:paraId="7FDE1842" w14:textId="77777777" w:rsidR="00CA5901" w:rsidRPr="00D11B72" w:rsidRDefault="00CA5901" w:rsidP="00D12148">
            <w:pPr>
              <w:pStyle w:val="Tabletext"/>
              <w:jc w:val="center"/>
            </w:pPr>
          </w:p>
        </w:tc>
      </w:tr>
      <w:tr w:rsidR="00CA5901" w:rsidRPr="00D11B72" w14:paraId="41FC263A" w14:textId="06558854" w:rsidTr="00003356">
        <w:trPr>
          <w:jc w:val="center"/>
        </w:trPr>
        <w:tc>
          <w:tcPr>
            <w:tcW w:w="3969" w:type="dxa"/>
            <w:shd w:val="clear" w:color="auto" w:fill="auto"/>
          </w:tcPr>
          <w:p w14:paraId="624BFC29" w14:textId="77777777" w:rsidR="00CA5901" w:rsidRPr="00D11B72" w:rsidRDefault="00CA5901" w:rsidP="00D12148">
            <w:pPr>
              <w:pStyle w:val="Tabletext"/>
              <w:rPr>
                <w:noProof/>
              </w:rPr>
            </w:pPr>
            <w:r w:rsidRPr="00D11B72">
              <w:rPr>
                <w:noProof/>
              </w:rPr>
              <w:t>&lt;synonym constraint&gt;</w:t>
            </w:r>
          </w:p>
        </w:tc>
        <w:tc>
          <w:tcPr>
            <w:tcW w:w="1134" w:type="dxa"/>
            <w:shd w:val="clear" w:color="auto" w:fill="auto"/>
          </w:tcPr>
          <w:p w14:paraId="1815906E" w14:textId="77777777" w:rsidR="00CA5901" w:rsidRPr="00D11B72" w:rsidRDefault="00CA5901" w:rsidP="00D12148">
            <w:pPr>
              <w:pStyle w:val="Tabletext"/>
              <w:jc w:val="center"/>
              <w:rPr>
                <w:noProof/>
              </w:rPr>
            </w:pPr>
          </w:p>
        </w:tc>
        <w:tc>
          <w:tcPr>
            <w:tcW w:w="1134" w:type="dxa"/>
            <w:shd w:val="clear" w:color="auto" w:fill="auto"/>
          </w:tcPr>
          <w:p w14:paraId="0E52962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156B62D" w14:textId="77777777" w:rsidR="00CA5901" w:rsidRPr="00D11B72" w:rsidRDefault="00CA5901" w:rsidP="00D12148">
            <w:pPr>
              <w:pStyle w:val="Tabletext"/>
              <w:jc w:val="center"/>
              <w:rPr>
                <w:noProof/>
              </w:rPr>
            </w:pPr>
          </w:p>
        </w:tc>
        <w:tc>
          <w:tcPr>
            <w:tcW w:w="1134" w:type="dxa"/>
            <w:shd w:val="clear" w:color="auto" w:fill="auto"/>
          </w:tcPr>
          <w:p w14:paraId="4697A0AF" w14:textId="77777777" w:rsidR="00CA5901" w:rsidRPr="00D11B72" w:rsidRDefault="00CA5901" w:rsidP="00D12148">
            <w:pPr>
              <w:pStyle w:val="Tabletext"/>
              <w:jc w:val="center"/>
              <w:rPr>
                <w:noProof/>
              </w:rPr>
            </w:pPr>
          </w:p>
        </w:tc>
        <w:tc>
          <w:tcPr>
            <w:tcW w:w="1134" w:type="dxa"/>
          </w:tcPr>
          <w:p w14:paraId="1A5BA4CE" w14:textId="77777777" w:rsidR="00CA5901" w:rsidRPr="00D11B72" w:rsidRDefault="00CA5901" w:rsidP="00D12148">
            <w:pPr>
              <w:pStyle w:val="Tabletext"/>
              <w:jc w:val="center"/>
            </w:pPr>
          </w:p>
        </w:tc>
      </w:tr>
      <w:tr w:rsidR="00CA5901" w:rsidRPr="00D11B72" w14:paraId="6D63C593" w14:textId="48CE45B5" w:rsidTr="00003356">
        <w:trPr>
          <w:jc w:val="center"/>
        </w:trPr>
        <w:tc>
          <w:tcPr>
            <w:tcW w:w="3969" w:type="dxa"/>
            <w:shd w:val="clear" w:color="auto" w:fill="auto"/>
          </w:tcPr>
          <w:p w14:paraId="015351F2" w14:textId="77777777" w:rsidR="00CA5901" w:rsidRPr="00D11B72" w:rsidRDefault="00CA5901" w:rsidP="00D12148">
            <w:pPr>
              <w:pStyle w:val="Tabletext"/>
              <w:rPr>
                <w:noProof/>
              </w:rPr>
            </w:pPr>
            <w:r w:rsidRPr="00D11B72">
              <w:rPr>
                <w:noProof/>
              </w:rPr>
              <w:t>&lt;synonym context parameter list&gt;</w:t>
            </w:r>
          </w:p>
        </w:tc>
        <w:tc>
          <w:tcPr>
            <w:tcW w:w="1134" w:type="dxa"/>
            <w:shd w:val="clear" w:color="auto" w:fill="auto"/>
          </w:tcPr>
          <w:p w14:paraId="747B6057" w14:textId="77777777" w:rsidR="00CA5901" w:rsidRPr="00D11B72" w:rsidRDefault="00CA5901" w:rsidP="00D12148">
            <w:pPr>
              <w:pStyle w:val="Tabletext"/>
              <w:jc w:val="center"/>
              <w:rPr>
                <w:noProof/>
              </w:rPr>
            </w:pPr>
          </w:p>
        </w:tc>
        <w:tc>
          <w:tcPr>
            <w:tcW w:w="1134" w:type="dxa"/>
            <w:shd w:val="clear" w:color="auto" w:fill="auto"/>
          </w:tcPr>
          <w:p w14:paraId="3C2BE8F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B95E8D4" w14:textId="77777777" w:rsidR="00CA5901" w:rsidRPr="00D11B72" w:rsidRDefault="00CA5901" w:rsidP="00D12148">
            <w:pPr>
              <w:pStyle w:val="Tabletext"/>
              <w:jc w:val="center"/>
              <w:rPr>
                <w:noProof/>
              </w:rPr>
            </w:pPr>
          </w:p>
        </w:tc>
        <w:tc>
          <w:tcPr>
            <w:tcW w:w="1134" w:type="dxa"/>
            <w:shd w:val="clear" w:color="auto" w:fill="auto"/>
          </w:tcPr>
          <w:p w14:paraId="411212B0" w14:textId="77777777" w:rsidR="00CA5901" w:rsidRPr="00D11B72" w:rsidRDefault="00CA5901" w:rsidP="00D12148">
            <w:pPr>
              <w:pStyle w:val="Tabletext"/>
              <w:jc w:val="center"/>
              <w:rPr>
                <w:noProof/>
              </w:rPr>
            </w:pPr>
          </w:p>
        </w:tc>
        <w:tc>
          <w:tcPr>
            <w:tcW w:w="1134" w:type="dxa"/>
          </w:tcPr>
          <w:p w14:paraId="2C55068C" w14:textId="77777777" w:rsidR="00CA5901" w:rsidRPr="00D11B72" w:rsidRDefault="00CA5901" w:rsidP="00D12148">
            <w:pPr>
              <w:pStyle w:val="Tabletext"/>
              <w:jc w:val="center"/>
            </w:pPr>
          </w:p>
        </w:tc>
      </w:tr>
      <w:tr w:rsidR="00C968C0" w:rsidRPr="00D11B72" w14:paraId="2BC0D369" w14:textId="77777777" w:rsidTr="00003356">
        <w:trPr>
          <w:jc w:val="center"/>
        </w:trPr>
        <w:tc>
          <w:tcPr>
            <w:tcW w:w="3969" w:type="dxa"/>
            <w:shd w:val="clear" w:color="auto" w:fill="auto"/>
          </w:tcPr>
          <w:p w14:paraId="58483F4A" w14:textId="7093597A" w:rsidR="00C968C0" w:rsidRPr="00D11B72" w:rsidRDefault="00C968C0" w:rsidP="00C968C0">
            <w:pPr>
              <w:pStyle w:val="Tabletext"/>
              <w:rPr>
                <w:noProof/>
              </w:rPr>
            </w:pPr>
            <w:r w:rsidRPr="00D11B72">
              <w:rPr>
                <w:noProof/>
              </w:rPr>
              <w:t>&lt;synonym context parameter </w:t>
            </w:r>
            <w:r>
              <w:rPr>
                <w:noProof/>
              </w:rPr>
              <w:t>name</w:t>
            </w:r>
            <w:r w:rsidRPr="00D11B72">
              <w:rPr>
                <w:noProof/>
              </w:rPr>
              <w:t>&gt;</w:t>
            </w:r>
          </w:p>
        </w:tc>
        <w:tc>
          <w:tcPr>
            <w:tcW w:w="1134" w:type="dxa"/>
            <w:shd w:val="clear" w:color="auto" w:fill="auto"/>
          </w:tcPr>
          <w:p w14:paraId="66B0CC4D" w14:textId="77777777" w:rsidR="00C968C0" w:rsidRPr="00D11B72" w:rsidRDefault="00C968C0" w:rsidP="00750414">
            <w:pPr>
              <w:pStyle w:val="Tabletext"/>
              <w:jc w:val="center"/>
              <w:rPr>
                <w:noProof/>
              </w:rPr>
            </w:pPr>
          </w:p>
        </w:tc>
        <w:tc>
          <w:tcPr>
            <w:tcW w:w="1134" w:type="dxa"/>
            <w:shd w:val="clear" w:color="auto" w:fill="auto"/>
          </w:tcPr>
          <w:p w14:paraId="279A9EAF" w14:textId="77777777" w:rsidR="00C968C0" w:rsidRPr="00D11B72" w:rsidRDefault="00C968C0" w:rsidP="00750414">
            <w:pPr>
              <w:pStyle w:val="Tabletext"/>
              <w:jc w:val="center"/>
              <w:rPr>
                <w:noProof/>
              </w:rPr>
            </w:pPr>
            <w:r w:rsidRPr="00D11B72">
              <w:rPr>
                <w:noProof/>
              </w:rPr>
              <w:t>defined</w:t>
            </w:r>
          </w:p>
        </w:tc>
        <w:tc>
          <w:tcPr>
            <w:tcW w:w="1134" w:type="dxa"/>
            <w:shd w:val="clear" w:color="auto" w:fill="auto"/>
          </w:tcPr>
          <w:p w14:paraId="71C66AF3" w14:textId="77777777" w:rsidR="00C968C0" w:rsidRPr="00D11B72" w:rsidRDefault="00C968C0" w:rsidP="00750414">
            <w:pPr>
              <w:pStyle w:val="Tabletext"/>
              <w:jc w:val="center"/>
              <w:rPr>
                <w:noProof/>
              </w:rPr>
            </w:pPr>
          </w:p>
        </w:tc>
        <w:tc>
          <w:tcPr>
            <w:tcW w:w="1134" w:type="dxa"/>
            <w:shd w:val="clear" w:color="auto" w:fill="auto"/>
          </w:tcPr>
          <w:p w14:paraId="6401E223" w14:textId="77777777" w:rsidR="00C968C0" w:rsidRPr="00D11B72" w:rsidRDefault="00C968C0" w:rsidP="00750414">
            <w:pPr>
              <w:pStyle w:val="Tabletext"/>
              <w:jc w:val="center"/>
              <w:rPr>
                <w:noProof/>
              </w:rPr>
            </w:pPr>
          </w:p>
        </w:tc>
        <w:tc>
          <w:tcPr>
            <w:tcW w:w="1134" w:type="dxa"/>
          </w:tcPr>
          <w:p w14:paraId="374D4E47" w14:textId="77777777" w:rsidR="00C968C0" w:rsidRPr="00D11B72" w:rsidRDefault="00C968C0" w:rsidP="00750414">
            <w:pPr>
              <w:pStyle w:val="Tabletext"/>
              <w:jc w:val="center"/>
            </w:pPr>
          </w:p>
        </w:tc>
      </w:tr>
      <w:tr w:rsidR="00CA5901" w:rsidRPr="00D11B72" w14:paraId="4B398920" w14:textId="54E901E0" w:rsidTr="00003356">
        <w:trPr>
          <w:jc w:val="center"/>
        </w:trPr>
        <w:tc>
          <w:tcPr>
            <w:tcW w:w="3969" w:type="dxa"/>
            <w:shd w:val="clear" w:color="auto" w:fill="auto"/>
          </w:tcPr>
          <w:p w14:paraId="279F77DD" w14:textId="77777777" w:rsidR="00CA5901" w:rsidRPr="00D11B72" w:rsidRDefault="00CA5901" w:rsidP="00D12148">
            <w:pPr>
              <w:pStyle w:val="Tabletext"/>
              <w:rPr>
                <w:noProof/>
              </w:rPr>
            </w:pPr>
            <w:r w:rsidRPr="00D11B72">
              <w:rPr>
                <w:noProof/>
              </w:rPr>
              <w:t>&lt;synonym definition item&gt;</w:t>
            </w:r>
          </w:p>
        </w:tc>
        <w:tc>
          <w:tcPr>
            <w:tcW w:w="1134" w:type="dxa"/>
            <w:shd w:val="clear" w:color="auto" w:fill="auto"/>
          </w:tcPr>
          <w:p w14:paraId="2BC61CA6" w14:textId="77777777" w:rsidR="00CA5901" w:rsidRPr="00D11B72" w:rsidRDefault="00CA5901" w:rsidP="00D12148">
            <w:pPr>
              <w:pStyle w:val="Tabletext"/>
              <w:jc w:val="center"/>
              <w:rPr>
                <w:noProof/>
              </w:rPr>
            </w:pPr>
          </w:p>
        </w:tc>
        <w:tc>
          <w:tcPr>
            <w:tcW w:w="1134" w:type="dxa"/>
            <w:shd w:val="clear" w:color="auto" w:fill="auto"/>
          </w:tcPr>
          <w:p w14:paraId="6A45CB18" w14:textId="77777777" w:rsidR="00CA5901" w:rsidRPr="00D11B72" w:rsidRDefault="00CA5901" w:rsidP="00D12148">
            <w:pPr>
              <w:pStyle w:val="Tabletext"/>
              <w:jc w:val="center"/>
              <w:rPr>
                <w:noProof/>
              </w:rPr>
            </w:pPr>
          </w:p>
        </w:tc>
        <w:tc>
          <w:tcPr>
            <w:tcW w:w="1134" w:type="dxa"/>
            <w:shd w:val="clear" w:color="auto" w:fill="auto"/>
          </w:tcPr>
          <w:p w14:paraId="128D39CE" w14:textId="77777777" w:rsidR="00CA5901" w:rsidRPr="00D11B72" w:rsidRDefault="00CA5901" w:rsidP="00D12148">
            <w:pPr>
              <w:pStyle w:val="Tabletext"/>
              <w:jc w:val="center"/>
              <w:rPr>
                <w:noProof/>
              </w:rPr>
            </w:pPr>
          </w:p>
        </w:tc>
        <w:tc>
          <w:tcPr>
            <w:tcW w:w="1134" w:type="dxa"/>
            <w:shd w:val="clear" w:color="auto" w:fill="auto"/>
          </w:tcPr>
          <w:p w14:paraId="4EEF3E65" w14:textId="77777777" w:rsidR="00CA5901" w:rsidRPr="00D11B72" w:rsidRDefault="00CA5901" w:rsidP="00D12148">
            <w:pPr>
              <w:pStyle w:val="Tabletext"/>
              <w:jc w:val="center"/>
              <w:rPr>
                <w:noProof/>
              </w:rPr>
            </w:pPr>
            <w:r w:rsidRPr="00D11B72">
              <w:rPr>
                <w:noProof/>
              </w:rPr>
              <w:t>defined</w:t>
            </w:r>
          </w:p>
        </w:tc>
        <w:tc>
          <w:tcPr>
            <w:tcW w:w="1134" w:type="dxa"/>
          </w:tcPr>
          <w:p w14:paraId="09F9C020" w14:textId="77777777" w:rsidR="00CA5901" w:rsidRPr="00D11B72" w:rsidRDefault="00CA5901" w:rsidP="00D12148">
            <w:pPr>
              <w:pStyle w:val="Tabletext"/>
              <w:jc w:val="center"/>
            </w:pPr>
          </w:p>
        </w:tc>
      </w:tr>
      <w:tr w:rsidR="00CA5901" w:rsidRPr="00D11B72" w14:paraId="4195A552" w14:textId="4D4C459E" w:rsidTr="00003356">
        <w:trPr>
          <w:jc w:val="center"/>
        </w:trPr>
        <w:tc>
          <w:tcPr>
            <w:tcW w:w="3969" w:type="dxa"/>
            <w:shd w:val="clear" w:color="auto" w:fill="auto"/>
          </w:tcPr>
          <w:p w14:paraId="794E61B2" w14:textId="77777777" w:rsidR="00CA5901" w:rsidRPr="00D11B72" w:rsidRDefault="00CA5901" w:rsidP="00D12148">
            <w:pPr>
              <w:pStyle w:val="Tabletext"/>
              <w:rPr>
                <w:noProof/>
              </w:rPr>
            </w:pPr>
            <w:r w:rsidRPr="00D11B72">
              <w:rPr>
                <w:noProof/>
              </w:rPr>
              <w:t>&lt;synonym definition&gt;</w:t>
            </w:r>
          </w:p>
        </w:tc>
        <w:tc>
          <w:tcPr>
            <w:tcW w:w="1134" w:type="dxa"/>
            <w:shd w:val="clear" w:color="auto" w:fill="auto"/>
          </w:tcPr>
          <w:p w14:paraId="4F06D808" w14:textId="77777777" w:rsidR="00CA5901" w:rsidRPr="00D11B72" w:rsidRDefault="00CA5901" w:rsidP="00D12148">
            <w:pPr>
              <w:pStyle w:val="Tabletext"/>
              <w:jc w:val="center"/>
              <w:rPr>
                <w:noProof/>
              </w:rPr>
            </w:pPr>
          </w:p>
        </w:tc>
        <w:tc>
          <w:tcPr>
            <w:tcW w:w="1134" w:type="dxa"/>
            <w:shd w:val="clear" w:color="auto" w:fill="auto"/>
          </w:tcPr>
          <w:p w14:paraId="549A9A2D" w14:textId="77777777" w:rsidR="00CA5901" w:rsidRPr="00D11B72" w:rsidRDefault="00CA5901" w:rsidP="00D12148">
            <w:pPr>
              <w:pStyle w:val="Tabletext"/>
              <w:jc w:val="center"/>
              <w:rPr>
                <w:noProof/>
              </w:rPr>
            </w:pPr>
          </w:p>
        </w:tc>
        <w:tc>
          <w:tcPr>
            <w:tcW w:w="1134" w:type="dxa"/>
            <w:shd w:val="clear" w:color="auto" w:fill="auto"/>
          </w:tcPr>
          <w:p w14:paraId="4A198012" w14:textId="77777777" w:rsidR="00CA5901" w:rsidRPr="00D11B72" w:rsidRDefault="00CA5901" w:rsidP="00D12148">
            <w:pPr>
              <w:pStyle w:val="Tabletext"/>
              <w:jc w:val="center"/>
              <w:rPr>
                <w:noProof/>
              </w:rPr>
            </w:pPr>
          </w:p>
        </w:tc>
        <w:tc>
          <w:tcPr>
            <w:tcW w:w="1134" w:type="dxa"/>
            <w:shd w:val="clear" w:color="auto" w:fill="auto"/>
          </w:tcPr>
          <w:p w14:paraId="4F531691" w14:textId="77777777" w:rsidR="00CA5901" w:rsidRPr="00D11B72" w:rsidRDefault="00CA5901" w:rsidP="00D12148">
            <w:pPr>
              <w:pStyle w:val="Tabletext"/>
              <w:jc w:val="center"/>
              <w:rPr>
                <w:noProof/>
              </w:rPr>
            </w:pPr>
            <w:r w:rsidRPr="00D11B72">
              <w:rPr>
                <w:noProof/>
              </w:rPr>
              <w:t>defined</w:t>
            </w:r>
          </w:p>
        </w:tc>
        <w:tc>
          <w:tcPr>
            <w:tcW w:w="1134" w:type="dxa"/>
          </w:tcPr>
          <w:p w14:paraId="0217AEDF" w14:textId="77777777" w:rsidR="00CA5901" w:rsidRPr="00D11B72" w:rsidRDefault="00CA5901" w:rsidP="00D12148">
            <w:pPr>
              <w:pStyle w:val="Tabletext"/>
              <w:jc w:val="center"/>
            </w:pPr>
          </w:p>
        </w:tc>
      </w:tr>
      <w:tr w:rsidR="00CA5901" w:rsidRPr="00D11B72" w14:paraId="1665FDE8" w14:textId="619C46C6" w:rsidTr="00003356">
        <w:trPr>
          <w:jc w:val="center"/>
        </w:trPr>
        <w:tc>
          <w:tcPr>
            <w:tcW w:w="3969" w:type="dxa"/>
            <w:shd w:val="clear" w:color="auto" w:fill="auto"/>
          </w:tcPr>
          <w:p w14:paraId="24F4232B" w14:textId="77777777" w:rsidR="00CA5901" w:rsidRPr="00D11B72" w:rsidRDefault="00CA5901" w:rsidP="00D12148">
            <w:pPr>
              <w:pStyle w:val="Tabletext"/>
              <w:rPr>
                <w:noProof/>
              </w:rPr>
            </w:pPr>
            <w:r w:rsidRPr="00D11B72">
              <w:rPr>
                <w:noProof/>
              </w:rPr>
              <w:t>&lt;synonym&gt;</w:t>
            </w:r>
          </w:p>
        </w:tc>
        <w:tc>
          <w:tcPr>
            <w:tcW w:w="1134" w:type="dxa"/>
            <w:shd w:val="clear" w:color="auto" w:fill="auto"/>
          </w:tcPr>
          <w:p w14:paraId="44F5DD12" w14:textId="77777777" w:rsidR="00CA5901" w:rsidRPr="00D11B72" w:rsidRDefault="00CA5901" w:rsidP="00D12148">
            <w:pPr>
              <w:pStyle w:val="Tabletext"/>
              <w:jc w:val="center"/>
              <w:rPr>
                <w:noProof/>
              </w:rPr>
            </w:pPr>
          </w:p>
        </w:tc>
        <w:tc>
          <w:tcPr>
            <w:tcW w:w="1134" w:type="dxa"/>
            <w:shd w:val="clear" w:color="auto" w:fill="auto"/>
          </w:tcPr>
          <w:p w14:paraId="272EDB13" w14:textId="77777777" w:rsidR="00CA5901" w:rsidRPr="00D11B72" w:rsidRDefault="00CA5901" w:rsidP="00D12148">
            <w:pPr>
              <w:pStyle w:val="Tabletext"/>
              <w:jc w:val="center"/>
              <w:rPr>
                <w:noProof/>
              </w:rPr>
            </w:pPr>
          </w:p>
        </w:tc>
        <w:tc>
          <w:tcPr>
            <w:tcW w:w="1134" w:type="dxa"/>
            <w:shd w:val="clear" w:color="auto" w:fill="auto"/>
          </w:tcPr>
          <w:p w14:paraId="4B973215" w14:textId="77777777" w:rsidR="00CA5901" w:rsidRPr="00D11B72" w:rsidRDefault="00CA5901" w:rsidP="00D12148">
            <w:pPr>
              <w:pStyle w:val="Tabletext"/>
              <w:jc w:val="center"/>
              <w:rPr>
                <w:noProof/>
              </w:rPr>
            </w:pPr>
          </w:p>
        </w:tc>
        <w:tc>
          <w:tcPr>
            <w:tcW w:w="1134" w:type="dxa"/>
            <w:shd w:val="clear" w:color="auto" w:fill="auto"/>
          </w:tcPr>
          <w:p w14:paraId="026922BA" w14:textId="77777777" w:rsidR="00CA5901" w:rsidRPr="00D11B72" w:rsidRDefault="00CA5901" w:rsidP="00D12148">
            <w:pPr>
              <w:pStyle w:val="Tabletext"/>
              <w:jc w:val="center"/>
              <w:rPr>
                <w:noProof/>
              </w:rPr>
            </w:pPr>
            <w:r w:rsidRPr="00D11B72">
              <w:rPr>
                <w:noProof/>
              </w:rPr>
              <w:t>defined</w:t>
            </w:r>
          </w:p>
        </w:tc>
        <w:tc>
          <w:tcPr>
            <w:tcW w:w="1134" w:type="dxa"/>
          </w:tcPr>
          <w:p w14:paraId="435408C0" w14:textId="77777777" w:rsidR="00CA5901" w:rsidRPr="00D11B72" w:rsidRDefault="00CA5901" w:rsidP="00D12148">
            <w:pPr>
              <w:pStyle w:val="Tabletext"/>
              <w:jc w:val="center"/>
            </w:pPr>
          </w:p>
        </w:tc>
      </w:tr>
      <w:tr w:rsidR="00C72835" w:rsidRPr="00D11B72" w14:paraId="21BA03DD" w14:textId="77777777" w:rsidTr="00003356">
        <w:trPr>
          <w:jc w:val="center"/>
        </w:trPr>
        <w:tc>
          <w:tcPr>
            <w:tcW w:w="3969" w:type="dxa"/>
            <w:shd w:val="clear" w:color="auto" w:fill="auto"/>
          </w:tcPr>
          <w:p w14:paraId="1BE5C170" w14:textId="1627B262" w:rsidR="00C72835" w:rsidRPr="00D11B72" w:rsidRDefault="00C72835" w:rsidP="00750414">
            <w:pPr>
              <w:pStyle w:val="Tabletext"/>
              <w:rPr>
                <w:noProof/>
              </w:rPr>
            </w:pPr>
            <w:r w:rsidRPr="00D11B72">
              <w:rPr>
                <w:noProof/>
              </w:rPr>
              <w:t>&lt;</w:t>
            </w:r>
            <w:r w:rsidRPr="00481BED">
              <w:rPr>
                <w:noProof/>
              </w:rPr>
              <w:t>syntype </w:t>
            </w:r>
            <w:r w:rsidRPr="00D11B72">
              <w:rPr>
                <w:noProof/>
              </w:rPr>
              <w:t>definition</w:t>
            </w:r>
            <w:r>
              <w:rPr>
                <w:noProof/>
              </w:rPr>
              <w:t xml:space="preserve"> data type</w:t>
            </w:r>
            <w:r w:rsidRPr="00D11B72">
              <w:rPr>
                <w:noProof/>
              </w:rPr>
              <w:t>&gt;</w:t>
            </w:r>
          </w:p>
        </w:tc>
        <w:tc>
          <w:tcPr>
            <w:tcW w:w="1134" w:type="dxa"/>
            <w:shd w:val="clear" w:color="auto" w:fill="auto"/>
          </w:tcPr>
          <w:p w14:paraId="583AB556" w14:textId="2D1F1241" w:rsidR="00C72835" w:rsidRPr="00D11B72" w:rsidRDefault="00C72835" w:rsidP="00750414">
            <w:pPr>
              <w:pStyle w:val="Tabletext"/>
              <w:jc w:val="center"/>
              <w:rPr>
                <w:noProof/>
              </w:rPr>
            </w:pPr>
          </w:p>
        </w:tc>
        <w:tc>
          <w:tcPr>
            <w:tcW w:w="1134" w:type="dxa"/>
            <w:shd w:val="clear" w:color="auto" w:fill="auto"/>
          </w:tcPr>
          <w:p w14:paraId="5F4B984E" w14:textId="77777777" w:rsidR="00C72835" w:rsidRPr="00D11B72" w:rsidRDefault="00C72835" w:rsidP="00750414">
            <w:pPr>
              <w:pStyle w:val="Tabletext"/>
              <w:jc w:val="center"/>
              <w:rPr>
                <w:noProof/>
              </w:rPr>
            </w:pPr>
          </w:p>
        </w:tc>
        <w:tc>
          <w:tcPr>
            <w:tcW w:w="1134" w:type="dxa"/>
            <w:shd w:val="clear" w:color="auto" w:fill="auto"/>
          </w:tcPr>
          <w:p w14:paraId="721ED009" w14:textId="77777777" w:rsidR="00C72835" w:rsidRPr="00D11B72" w:rsidRDefault="00C72835" w:rsidP="00750414">
            <w:pPr>
              <w:pStyle w:val="Tabletext"/>
              <w:jc w:val="center"/>
              <w:rPr>
                <w:noProof/>
              </w:rPr>
            </w:pPr>
          </w:p>
        </w:tc>
        <w:tc>
          <w:tcPr>
            <w:tcW w:w="1134" w:type="dxa"/>
            <w:shd w:val="clear" w:color="auto" w:fill="auto"/>
          </w:tcPr>
          <w:p w14:paraId="231FD219" w14:textId="3274497C" w:rsidR="00C72835" w:rsidRPr="00D11B72" w:rsidRDefault="00C72835" w:rsidP="00750414">
            <w:pPr>
              <w:pStyle w:val="Tabletext"/>
              <w:jc w:val="center"/>
              <w:rPr>
                <w:noProof/>
              </w:rPr>
            </w:pPr>
            <w:r w:rsidRPr="00D11B72">
              <w:rPr>
                <w:noProof/>
              </w:rPr>
              <w:t>defined</w:t>
            </w:r>
          </w:p>
        </w:tc>
        <w:tc>
          <w:tcPr>
            <w:tcW w:w="1134" w:type="dxa"/>
          </w:tcPr>
          <w:p w14:paraId="16CBC10E" w14:textId="77777777" w:rsidR="00C72835" w:rsidRPr="00D11B72" w:rsidRDefault="00C72835" w:rsidP="00750414">
            <w:pPr>
              <w:pStyle w:val="Tabletext"/>
              <w:jc w:val="center"/>
            </w:pPr>
          </w:p>
        </w:tc>
      </w:tr>
      <w:tr w:rsidR="00C72835" w:rsidRPr="00D11B72" w14:paraId="460CAB16" w14:textId="77777777" w:rsidTr="00003356">
        <w:trPr>
          <w:jc w:val="center"/>
        </w:trPr>
        <w:tc>
          <w:tcPr>
            <w:tcW w:w="3969" w:type="dxa"/>
            <w:shd w:val="clear" w:color="auto" w:fill="auto"/>
          </w:tcPr>
          <w:p w14:paraId="216A1F45" w14:textId="0BF3165F" w:rsidR="00C72835" w:rsidRPr="00D11B72" w:rsidRDefault="00C72835" w:rsidP="00750414">
            <w:pPr>
              <w:pStyle w:val="Tabletext"/>
              <w:rPr>
                <w:noProof/>
              </w:rPr>
            </w:pPr>
            <w:r w:rsidRPr="00D11B72">
              <w:rPr>
                <w:noProof/>
              </w:rPr>
              <w:t>&lt;</w:t>
            </w:r>
            <w:r w:rsidRPr="00481BED">
              <w:rPr>
                <w:noProof/>
              </w:rPr>
              <w:t>syntype </w:t>
            </w:r>
            <w:r w:rsidRPr="00D11B72">
              <w:rPr>
                <w:noProof/>
              </w:rPr>
              <w:t>definition</w:t>
            </w:r>
            <w:r>
              <w:rPr>
                <w:noProof/>
              </w:rPr>
              <w:t xml:space="preserve"> syntype</w:t>
            </w:r>
            <w:r w:rsidRPr="00D11B72">
              <w:rPr>
                <w:noProof/>
              </w:rPr>
              <w:t>&gt;</w:t>
            </w:r>
          </w:p>
        </w:tc>
        <w:tc>
          <w:tcPr>
            <w:tcW w:w="1134" w:type="dxa"/>
            <w:shd w:val="clear" w:color="auto" w:fill="auto"/>
          </w:tcPr>
          <w:p w14:paraId="7F3E5C99" w14:textId="77777777" w:rsidR="00C72835" w:rsidRPr="00D11B72" w:rsidRDefault="00C72835" w:rsidP="00750414">
            <w:pPr>
              <w:pStyle w:val="Tabletext"/>
              <w:jc w:val="center"/>
              <w:rPr>
                <w:noProof/>
              </w:rPr>
            </w:pPr>
            <w:r w:rsidRPr="00D11B72">
              <w:rPr>
                <w:noProof/>
              </w:rPr>
              <w:t>defined</w:t>
            </w:r>
          </w:p>
        </w:tc>
        <w:tc>
          <w:tcPr>
            <w:tcW w:w="1134" w:type="dxa"/>
            <w:shd w:val="clear" w:color="auto" w:fill="auto"/>
          </w:tcPr>
          <w:p w14:paraId="1673652D" w14:textId="77777777" w:rsidR="00C72835" w:rsidRPr="00D11B72" w:rsidRDefault="00C72835" w:rsidP="00750414">
            <w:pPr>
              <w:pStyle w:val="Tabletext"/>
              <w:jc w:val="center"/>
              <w:rPr>
                <w:noProof/>
              </w:rPr>
            </w:pPr>
          </w:p>
        </w:tc>
        <w:tc>
          <w:tcPr>
            <w:tcW w:w="1134" w:type="dxa"/>
            <w:shd w:val="clear" w:color="auto" w:fill="auto"/>
          </w:tcPr>
          <w:p w14:paraId="63FD321B" w14:textId="77777777" w:rsidR="00C72835" w:rsidRPr="00D11B72" w:rsidRDefault="00C72835" w:rsidP="00750414">
            <w:pPr>
              <w:pStyle w:val="Tabletext"/>
              <w:jc w:val="center"/>
              <w:rPr>
                <w:noProof/>
              </w:rPr>
            </w:pPr>
          </w:p>
        </w:tc>
        <w:tc>
          <w:tcPr>
            <w:tcW w:w="1134" w:type="dxa"/>
            <w:shd w:val="clear" w:color="auto" w:fill="auto"/>
          </w:tcPr>
          <w:p w14:paraId="03782FF2" w14:textId="3392192D" w:rsidR="00C72835" w:rsidRPr="00D11B72" w:rsidRDefault="00C72835" w:rsidP="00750414">
            <w:pPr>
              <w:pStyle w:val="Tabletext"/>
              <w:jc w:val="center"/>
              <w:rPr>
                <w:noProof/>
              </w:rPr>
            </w:pPr>
          </w:p>
        </w:tc>
        <w:tc>
          <w:tcPr>
            <w:tcW w:w="1134" w:type="dxa"/>
          </w:tcPr>
          <w:p w14:paraId="34D40D3D" w14:textId="77777777" w:rsidR="00C72835" w:rsidRPr="00D11B72" w:rsidRDefault="00C72835" w:rsidP="00750414">
            <w:pPr>
              <w:pStyle w:val="Tabletext"/>
              <w:jc w:val="center"/>
            </w:pPr>
          </w:p>
        </w:tc>
      </w:tr>
      <w:tr w:rsidR="00CA5901" w:rsidRPr="00D11B72" w14:paraId="03BC1775" w14:textId="09E09109" w:rsidTr="00003356">
        <w:trPr>
          <w:jc w:val="center"/>
        </w:trPr>
        <w:tc>
          <w:tcPr>
            <w:tcW w:w="3969" w:type="dxa"/>
            <w:shd w:val="clear" w:color="auto" w:fill="auto"/>
          </w:tcPr>
          <w:p w14:paraId="61CA79EF" w14:textId="77777777" w:rsidR="00CA5901" w:rsidRPr="00D11B72" w:rsidRDefault="00CA5901" w:rsidP="00D12148">
            <w:pPr>
              <w:pStyle w:val="Tabletext"/>
              <w:rPr>
                <w:noProof/>
              </w:rPr>
            </w:pPr>
            <w:r w:rsidRPr="00D11B72">
              <w:rPr>
                <w:noProof/>
              </w:rPr>
              <w:t>&lt;</w:t>
            </w:r>
            <w:r w:rsidRPr="00481BED">
              <w:rPr>
                <w:noProof/>
              </w:rPr>
              <w:t>syntype </w:t>
            </w:r>
            <w:r w:rsidRPr="00D11B72">
              <w:rPr>
                <w:noProof/>
              </w:rPr>
              <w:t>definition&gt;</w:t>
            </w:r>
          </w:p>
        </w:tc>
        <w:tc>
          <w:tcPr>
            <w:tcW w:w="1134" w:type="dxa"/>
            <w:shd w:val="clear" w:color="auto" w:fill="auto"/>
          </w:tcPr>
          <w:p w14:paraId="2FB4AFB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C532C1" w14:textId="77777777" w:rsidR="00CA5901" w:rsidRPr="00D11B72" w:rsidRDefault="00CA5901" w:rsidP="00D12148">
            <w:pPr>
              <w:pStyle w:val="Tabletext"/>
              <w:jc w:val="center"/>
              <w:rPr>
                <w:noProof/>
              </w:rPr>
            </w:pPr>
          </w:p>
        </w:tc>
        <w:tc>
          <w:tcPr>
            <w:tcW w:w="1134" w:type="dxa"/>
            <w:shd w:val="clear" w:color="auto" w:fill="auto"/>
          </w:tcPr>
          <w:p w14:paraId="4538EFF4" w14:textId="77777777" w:rsidR="00CA5901" w:rsidRPr="00D11B72" w:rsidRDefault="00CA5901" w:rsidP="00D12148">
            <w:pPr>
              <w:pStyle w:val="Tabletext"/>
              <w:jc w:val="center"/>
              <w:rPr>
                <w:noProof/>
              </w:rPr>
            </w:pPr>
          </w:p>
        </w:tc>
        <w:tc>
          <w:tcPr>
            <w:tcW w:w="1134" w:type="dxa"/>
            <w:shd w:val="clear" w:color="auto" w:fill="auto"/>
          </w:tcPr>
          <w:p w14:paraId="345A3550" w14:textId="77777777" w:rsidR="00CA5901" w:rsidRPr="00D11B72" w:rsidRDefault="00CA5901" w:rsidP="00D12148">
            <w:pPr>
              <w:pStyle w:val="Tabletext"/>
              <w:jc w:val="center"/>
              <w:rPr>
                <w:noProof/>
              </w:rPr>
            </w:pPr>
            <w:r w:rsidRPr="00D11B72">
              <w:rPr>
                <w:noProof/>
              </w:rPr>
              <w:t>redefined</w:t>
            </w:r>
          </w:p>
        </w:tc>
        <w:tc>
          <w:tcPr>
            <w:tcW w:w="1134" w:type="dxa"/>
          </w:tcPr>
          <w:p w14:paraId="0728AD3C" w14:textId="77777777" w:rsidR="00CA5901" w:rsidRPr="00D11B72" w:rsidRDefault="00CA5901" w:rsidP="00D12148">
            <w:pPr>
              <w:pStyle w:val="Tabletext"/>
              <w:jc w:val="center"/>
            </w:pPr>
          </w:p>
        </w:tc>
      </w:tr>
      <w:tr w:rsidR="00CA5901" w:rsidRPr="00D11B72" w14:paraId="79238CE0" w14:textId="3E8A9BA8" w:rsidTr="00003356">
        <w:trPr>
          <w:jc w:val="center"/>
        </w:trPr>
        <w:tc>
          <w:tcPr>
            <w:tcW w:w="3969" w:type="dxa"/>
            <w:shd w:val="clear" w:color="auto" w:fill="auto"/>
          </w:tcPr>
          <w:p w14:paraId="61DC8B5D" w14:textId="77777777" w:rsidR="00CA5901" w:rsidRPr="00D11B72" w:rsidRDefault="00CA5901" w:rsidP="00D12148">
            <w:pPr>
              <w:pStyle w:val="Tabletext"/>
              <w:rPr>
                <w:noProof/>
              </w:rPr>
            </w:pPr>
            <w:r w:rsidRPr="00D11B72">
              <w:rPr>
                <w:noProof/>
              </w:rPr>
              <w:t>&lt;</w:t>
            </w:r>
            <w:r w:rsidRPr="00481BED">
              <w:rPr>
                <w:noProof/>
              </w:rPr>
              <w:t>syntype</w:t>
            </w:r>
            <w:r w:rsidRPr="00D11B72">
              <w:rPr>
                <w:noProof/>
              </w:rPr>
              <w:t>&gt;</w:t>
            </w:r>
          </w:p>
        </w:tc>
        <w:tc>
          <w:tcPr>
            <w:tcW w:w="1134" w:type="dxa"/>
            <w:shd w:val="clear" w:color="auto" w:fill="auto"/>
          </w:tcPr>
          <w:p w14:paraId="64DB60E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2149E5" w14:textId="77777777" w:rsidR="00CA5901" w:rsidRPr="00D11B72" w:rsidRDefault="00CA5901" w:rsidP="00D12148">
            <w:pPr>
              <w:pStyle w:val="Tabletext"/>
              <w:jc w:val="center"/>
              <w:rPr>
                <w:noProof/>
              </w:rPr>
            </w:pPr>
          </w:p>
        </w:tc>
        <w:tc>
          <w:tcPr>
            <w:tcW w:w="1134" w:type="dxa"/>
            <w:shd w:val="clear" w:color="auto" w:fill="auto"/>
          </w:tcPr>
          <w:p w14:paraId="4B1CB713" w14:textId="77777777" w:rsidR="00CA5901" w:rsidRPr="00D11B72" w:rsidRDefault="00CA5901" w:rsidP="00D12148">
            <w:pPr>
              <w:pStyle w:val="Tabletext"/>
              <w:jc w:val="center"/>
              <w:rPr>
                <w:noProof/>
              </w:rPr>
            </w:pPr>
          </w:p>
        </w:tc>
        <w:tc>
          <w:tcPr>
            <w:tcW w:w="1134" w:type="dxa"/>
            <w:shd w:val="clear" w:color="auto" w:fill="auto"/>
          </w:tcPr>
          <w:p w14:paraId="27A8286C" w14:textId="0ACC379B" w:rsidR="00CA5901" w:rsidRPr="00D11B72" w:rsidRDefault="00CA5901" w:rsidP="00D12148">
            <w:pPr>
              <w:pStyle w:val="Tabletext"/>
              <w:jc w:val="center"/>
              <w:rPr>
                <w:noProof/>
              </w:rPr>
            </w:pPr>
          </w:p>
        </w:tc>
        <w:tc>
          <w:tcPr>
            <w:tcW w:w="1134" w:type="dxa"/>
          </w:tcPr>
          <w:p w14:paraId="66825319" w14:textId="77777777" w:rsidR="00CA5901" w:rsidRPr="00D11B72" w:rsidRDefault="00CA5901" w:rsidP="00D12148">
            <w:pPr>
              <w:pStyle w:val="Tabletext"/>
              <w:jc w:val="center"/>
            </w:pPr>
          </w:p>
        </w:tc>
      </w:tr>
      <w:tr w:rsidR="00CA5901" w:rsidRPr="00D11B72" w14:paraId="09C24931" w14:textId="30BAC278" w:rsidTr="00003356">
        <w:trPr>
          <w:jc w:val="center"/>
        </w:trPr>
        <w:tc>
          <w:tcPr>
            <w:tcW w:w="3969" w:type="dxa"/>
            <w:shd w:val="clear" w:color="auto" w:fill="auto"/>
          </w:tcPr>
          <w:p w14:paraId="63E05ED1" w14:textId="77777777" w:rsidR="00CA5901" w:rsidRPr="00D11B72" w:rsidRDefault="00CA5901" w:rsidP="00D12148">
            <w:pPr>
              <w:pStyle w:val="Tabletext"/>
              <w:rPr>
                <w:noProof/>
              </w:rPr>
            </w:pPr>
            <w:r w:rsidRPr="00D11B72">
              <w:rPr>
                <w:noProof/>
              </w:rPr>
              <w:t>&lt;system diagram&gt;</w:t>
            </w:r>
          </w:p>
        </w:tc>
        <w:tc>
          <w:tcPr>
            <w:tcW w:w="1134" w:type="dxa"/>
            <w:shd w:val="clear" w:color="auto" w:fill="auto"/>
          </w:tcPr>
          <w:p w14:paraId="31A25211" w14:textId="77777777" w:rsidR="00CA5901" w:rsidRPr="00D11B72" w:rsidRDefault="00CA5901" w:rsidP="00D12148">
            <w:pPr>
              <w:pStyle w:val="Tabletext"/>
              <w:jc w:val="center"/>
              <w:rPr>
                <w:noProof/>
              </w:rPr>
            </w:pPr>
          </w:p>
        </w:tc>
        <w:tc>
          <w:tcPr>
            <w:tcW w:w="1134" w:type="dxa"/>
            <w:shd w:val="clear" w:color="auto" w:fill="auto"/>
          </w:tcPr>
          <w:p w14:paraId="3B331D5C" w14:textId="77777777" w:rsidR="00CA5901" w:rsidRPr="00D11B72" w:rsidRDefault="00CA5901" w:rsidP="00D12148">
            <w:pPr>
              <w:pStyle w:val="Tabletext"/>
              <w:jc w:val="center"/>
              <w:rPr>
                <w:noProof/>
              </w:rPr>
            </w:pPr>
          </w:p>
        </w:tc>
        <w:tc>
          <w:tcPr>
            <w:tcW w:w="1134" w:type="dxa"/>
            <w:shd w:val="clear" w:color="auto" w:fill="auto"/>
          </w:tcPr>
          <w:p w14:paraId="32FA1B5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F7353D" w14:textId="77777777" w:rsidR="00CA5901" w:rsidRPr="00D11B72" w:rsidRDefault="00CA5901" w:rsidP="00D12148">
            <w:pPr>
              <w:pStyle w:val="Tabletext"/>
              <w:jc w:val="center"/>
            </w:pPr>
          </w:p>
        </w:tc>
        <w:tc>
          <w:tcPr>
            <w:tcW w:w="1134" w:type="dxa"/>
          </w:tcPr>
          <w:p w14:paraId="07C34E03" w14:textId="77777777" w:rsidR="00CA5901" w:rsidRPr="00D11B72" w:rsidRDefault="00CA5901" w:rsidP="00D12148">
            <w:pPr>
              <w:pStyle w:val="Tabletext"/>
              <w:jc w:val="center"/>
            </w:pPr>
          </w:p>
        </w:tc>
      </w:tr>
      <w:tr w:rsidR="00CA5901" w:rsidRPr="00D11B72" w14:paraId="0296DE38" w14:textId="6A948973" w:rsidTr="00003356">
        <w:trPr>
          <w:jc w:val="center"/>
        </w:trPr>
        <w:tc>
          <w:tcPr>
            <w:tcW w:w="3969" w:type="dxa"/>
            <w:shd w:val="clear" w:color="auto" w:fill="auto"/>
          </w:tcPr>
          <w:p w14:paraId="7D7EA315" w14:textId="77777777" w:rsidR="00CA5901" w:rsidRPr="00D11B72" w:rsidRDefault="00CA5901" w:rsidP="00D12148">
            <w:pPr>
              <w:pStyle w:val="Tabletext"/>
              <w:rPr>
                <w:noProof/>
              </w:rPr>
            </w:pPr>
            <w:r w:rsidRPr="00D11B72">
              <w:rPr>
                <w:noProof/>
              </w:rPr>
              <w:t>&lt;system heading&gt;</w:t>
            </w:r>
          </w:p>
        </w:tc>
        <w:tc>
          <w:tcPr>
            <w:tcW w:w="1134" w:type="dxa"/>
            <w:shd w:val="clear" w:color="auto" w:fill="auto"/>
          </w:tcPr>
          <w:p w14:paraId="7E434500" w14:textId="77777777" w:rsidR="00CA5901" w:rsidRPr="00D11B72" w:rsidRDefault="00CA5901" w:rsidP="00D12148">
            <w:pPr>
              <w:pStyle w:val="Tabletext"/>
              <w:jc w:val="center"/>
              <w:rPr>
                <w:noProof/>
              </w:rPr>
            </w:pPr>
          </w:p>
        </w:tc>
        <w:tc>
          <w:tcPr>
            <w:tcW w:w="1134" w:type="dxa"/>
            <w:shd w:val="clear" w:color="auto" w:fill="auto"/>
          </w:tcPr>
          <w:p w14:paraId="75BB1240" w14:textId="77777777" w:rsidR="00CA5901" w:rsidRPr="00D11B72" w:rsidRDefault="00CA5901" w:rsidP="00D12148">
            <w:pPr>
              <w:pStyle w:val="Tabletext"/>
              <w:jc w:val="center"/>
              <w:rPr>
                <w:noProof/>
              </w:rPr>
            </w:pPr>
          </w:p>
        </w:tc>
        <w:tc>
          <w:tcPr>
            <w:tcW w:w="1134" w:type="dxa"/>
            <w:shd w:val="clear" w:color="auto" w:fill="auto"/>
          </w:tcPr>
          <w:p w14:paraId="24B807D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3111D1E" w14:textId="77777777" w:rsidR="00CA5901" w:rsidRPr="00D11B72" w:rsidRDefault="00CA5901" w:rsidP="00D12148">
            <w:pPr>
              <w:pStyle w:val="Tabletext"/>
              <w:jc w:val="center"/>
            </w:pPr>
          </w:p>
        </w:tc>
        <w:tc>
          <w:tcPr>
            <w:tcW w:w="1134" w:type="dxa"/>
          </w:tcPr>
          <w:p w14:paraId="5F6A021A" w14:textId="77777777" w:rsidR="00CA5901" w:rsidRPr="00D11B72" w:rsidRDefault="00CA5901" w:rsidP="00D12148">
            <w:pPr>
              <w:pStyle w:val="Tabletext"/>
              <w:jc w:val="center"/>
            </w:pPr>
          </w:p>
        </w:tc>
      </w:tr>
      <w:tr w:rsidR="00CA5901" w:rsidRPr="00D11B72" w14:paraId="462ADAE5" w14:textId="00DF8CEB" w:rsidTr="00003356">
        <w:trPr>
          <w:jc w:val="center"/>
        </w:trPr>
        <w:tc>
          <w:tcPr>
            <w:tcW w:w="3969" w:type="dxa"/>
            <w:shd w:val="clear" w:color="auto" w:fill="auto"/>
          </w:tcPr>
          <w:p w14:paraId="70D7C768" w14:textId="77777777" w:rsidR="00CA5901" w:rsidRPr="00D11B72" w:rsidRDefault="00CA5901" w:rsidP="00D12148">
            <w:pPr>
              <w:pStyle w:val="Tabletext"/>
              <w:rPr>
                <w:noProof/>
              </w:rPr>
            </w:pPr>
            <w:r w:rsidRPr="00D11B72">
              <w:rPr>
                <w:noProof/>
              </w:rPr>
              <w:t>&lt;system page&gt;</w:t>
            </w:r>
          </w:p>
        </w:tc>
        <w:tc>
          <w:tcPr>
            <w:tcW w:w="1134" w:type="dxa"/>
            <w:shd w:val="clear" w:color="auto" w:fill="auto"/>
          </w:tcPr>
          <w:p w14:paraId="2109E269" w14:textId="77777777" w:rsidR="00CA5901" w:rsidRPr="00D11B72" w:rsidRDefault="00CA5901" w:rsidP="00D12148">
            <w:pPr>
              <w:pStyle w:val="Tabletext"/>
              <w:jc w:val="center"/>
              <w:rPr>
                <w:noProof/>
              </w:rPr>
            </w:pPr>
          </w:p>
        </w:tc>
        <w:tc>
          <w:tcPr>
            <w:tcW w:w="1134" w:type="dxa"/>
            <w:shd w:val="clear" w:color="auto" w:fill="auto"/>
          </w:tcPr>
          <w:p w14:paraId="133FA9D8" w14:textId="77777777" w:rsidR="00CA5901" w:rsidRPr="00D11B72" w:rsidRDefault="00CA5901" w:rsidP="00D12148">
            <w:pPr>
              <w:pStyle w:val="Tabletext"/>
              <w:jc w:val="center"/>
              <w:rPr>
                <w:noProof/>
              </w:rPr>
            </w:pPr>
          </w:p>
        </w:tc>
        <w:tc>
          <w:tcPr>
            <w:tcW w:w="1134" w:type="dxa"/>
            <w:shd w:val="clear" w:color="auto" w:fill="auto"/>
          </w:tcPr>
          <w:p w14:paraId="0C6372D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E38DAB3" w14:textId="77777777" w:rsidR="00CA5901" w:rsidRPr="00D11B72" w:rsidRDefault="00CA5901" w:rsidP="00D12148">
            <w:pPr>
              <w:pStyle w:val="Tabletext"/>
              <w:jc w:val="center"/>
            </w:pPr>
          </w:p>
        </w:tc>
        <w:tc>
          <w:tcPr>
            <w:tcW w:w="1134" w:type="dxa"/>
          </w:tcPr>
          <w:p w14:paraId="1B2DD550" w14:textId="77777777" w:rsidR="00CA5901" w:rsidRPr="00D11B72" w:rsidRDefault="00CA5901" w:rsidP="00D12148">
            <w:pPr>
              <w:pStyle w:val="Tabletext"/>
              <w:jc w:val="center"/>
            </w:pPr>
          </w:p>
        </w:tc>
      </w:tr>
      <w:tr w:rsidR="00CA5901" w:rsidRPr="00D11B72" w14:paraId="112163BE" w14:textId="485D0B8C" w:rsidTr="00003356">
        <w:trPr>
          <w:jc w:val="center"/>
        </w:trPr>
        <w:tc>
          <w:tcPr>
            <w:tcW w:w="3969" w:type="dxa"/>
            <w:shd w:val="clear" w:color="auto" w:fill="auto"/>
          </w:tcPr>
          <w:p w14:paraId="751C632C" w14:textId="77777777" w:rsidR="00CA5901" w:rsidRPr="00D11B72" w:rsidRDefault="00CA5901" w:rsidP="00D12148">
            <w:pPr>
              <w:pStyle w:val="Tabletext"/>
              <w:rPr>
                <w:noProof/>
              </w:rPr>
            </w:pPr>
            <w:r w:rsidRPr="00D11B72">
              <w:rPr>
                <w:noProof/>
              </w:rPr>
              <w:t>&lt;system specification&gt;</w:t>
            </w:r>
          </w:p>
        </w:tc>
        <w:tc>
          <w:tcPr>
            <w:tcW w:w="1134" w:type="dxa"/>
            <w:shd w:val="clear" w:color="auto" w:fill="auto"/>
          </w:tcPr>
          <w:p w14:paraId="5D1582F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4E6B31" w14:textId="77777777" w:rsidR="00CA5901" w:rsidRPr="00D11B72" w:rsidRDefault="00CA5901" w:rsidP="00D12148">
            <w:pPr>
              <w:pStyle w:val="Tabletext"/>
              <w:jc w:val="center"/>
              <w:rPr>
                <w:noProof/>
              </w:rPr>
            </w:pPr>
          </w:p>
        </w:tc>
        <w:tc>
          <w:tcPr>
            <w:tcW w:w="1134" w:type="dxa"/>
            <w:shd w:val="clear" w:color="auto" w:fill="auto"/>
          </w:tcPr>
          <w:p w14:paraId="6472FD62"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A6F767D" w14:textId="77777777" w:rsidR="00CA5901" w:rsidRPr="00D11B72" w:rsidRDefault="00CA5901" w:rsidP="00D12148">
            <w:pPr>
              <w:pStyle w:val="Tabletext"/>
              <w:jc w:val="center"/>
            </w:pPr>
          </w:p>
        </w:tc>
        <w:tc>
          <w:tcPr>
            <w:tcW w:w="1134" w:type="dxa"/>
          </w:tcPr>
          <w:p w14:paraId="3490C2A7" w14:textId="77777777" w:rsidR="00CA5901" w:rsidRPr="00D11B72" w:rsidRDefault="00CA5901" w:rsidP="00D12148">
            <w:pPr>
              <w:pStyle w:val="Tabletext"/>
              <w:jc w:val="center"/>
            </w:pPr>
          </w:p>
        </w:tc>
      </w:tr>
      <w:tr w:rsidR="00CA5901" w:rsidRPr="00D11B72" w14:paraId="6033E985" w14:textId="30885916" w:rsidTr="00003356">
        <w:trPr>
          <w:jc w:val="center"/>
        </w:trPr>
        <w:tc>
          <w:tcPr>
            <w:tcW w:w="3969" w:type="dxa"/>
            <w:shd w:val="clear" w:color="auto" w:fill="auto"/>
          </w:tcPr>
          <w:p w14:paraId="48FC2AB1" w14:textId="77777777" w:rsidR="00CA5901" w:rsidRPr="00D11B72" w:rsidRDefault="00CA5901" w:rsidP="00D12148">
            <w:pPr>
              <w:pStyle w:val="Tabletext"/>
              <w:rPr>
                <w:noProof/>
              </w:rPr>
            </w:pPr>
            <w:r w:rsidRPr="00D11B72">
              <w:rPr>
                <w:noProof/>
              </w:rPr>
              <w:t>&lt;system type diagram&gt;</w:t>
            </w:r>
          </w:p>
        </w:tc>
        <w:tc>
          <w:tcPr>
            <w:tcW w:w="1134" w:type="dxa"/>
            <w:shd w:val="clear" w:color="auto" w:fill="auto"/>
          </w:tcPr>
          <w:p w14:paraId="0CFEAAC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E9A1E1" w14:textId="77777777" w:rsidR="00CA5901" w:rsidRPr="00D11B72" w:rsidRDefault="00CA5901" w:rsidP="00D12148">
            <w:pPr>
              <w:pStyle w:val="Tabletext"/>
              <w:jc w:val="center"/>
              <w:rPr>
                <w:noProof/>
              </w:rPr>
            </w:pPr>
          </w:p>
        </w:tc>
        <w:tc>
          <w:tcPr>
            <w:tcW w:w="1134" w:type="dxa"/>
            <w:shd w:val="clear" w:color="auto" w:fill="auto"/>
          </w:tcPr>
          <w:p w14:paraId="3DF4009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4C68D9F" w14:textId="77777777" w:rsidR="00CA5901" w:rsidRPr="00D11B72" w:rsidRDefault="00CA5901" w:rsidP="00D12148">
            <w:pPr>
              <w:pStyle w:val="Tabletext"/>
              <w:jc w:val="center"/>
            </w:pPr>
          </w:p>
        </w:tc>
        <w:tc>
          <w:tcPr>
            <w:tcW w:w="1134" w:type="dxa"/>
          </w:tcPr>
          <w:p w14:paraId="79CE615A" w14:textId="77777777" w:rsidR="00CA5901" w:rsidRPr="00D11B72" w:rsidRDefault="00CA5901" w:rsidP="00D12148">
            <w:pPr>
              <w:pStyle w:val="Tabletext"/>
              <w:jc w:val="center"/>
            </w:pPr>
          </w:p>
        </w:tc>
      </w:tr>
      <w:tr w:rsidR="00CA5901" w:rsidRPr="00D11B72" w14:paraId="026CF350" w14:textId="7D79BB05" w:rsidTr="00003356">
        <w:trPr>
          <w:jc w:val="center"/>
        </w:trPr>
        <w:tc>
          <w:tcPr>
            <w:tcW w:w="3969" w:type="dxa"/>
            <w:shd w:val="clear" w:color="auto" w:fill="auto"/>
          </w:tcPr>
          <w:p w14:paraId="42928E93" w14:textId="77777777" w:rsidR="00CA5901" w:rsidRPr="00D11B72" w:rsidRDefault="00CA5901" w:rsidP="00D12148">
            <w:pPr>
              <w:pStyle w:val="Tabletext"/>
              <w:rPr>
                <w:noProof/>
              </w:rPr>
            </w:pPr>
            <w:r w:rsidRPr="00D11B72">
              <w:rPr>
                <w:noProof/>
              </w:rPr>
              <w:t>&lt;system type heading&gt;</w:t>
            </w:r>
          </w:p>
        </w:tc>
        <w:tc>
          <w:tcPr>
            <w:tcW w:w="1134" w:type="dxa"/>
            <w:shd w:val="clear" w:color="auto" w:fill="auto"/>
          </w:tcPr>
          <w:p w14:paraId="0B746F8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CE74485" w14:textId="77777777" w:rsidR="00CA5901" w:rsidRPr="00D11B72" w:rsidRDefault="00CA5901" w:rsidP="00D12148">
            <w:pPr>
              <w:pStyle w:val="Tabletext"/>
              <w:jc w:val="center"/>
              <w:rPr>
                <w:noProof/>
              </w:rPr>
            </w:pPr>
          </w:p>
        </w:tc>
        <w:tc>
          <w:tcPr>
            <w:tcW w:w="1134" w:type="dxa"/>
            <w:shd w:val="clear" w:color="auto" w:fill="auto"/>
          </w:tcPr>
          <w:p w14:paraId="1F3C57D1" w14:textId="77777777" w:rsidR="00CA5901" w:rsidRPr="00D11B72" w:rsidRDefault="00CA5901" w:rsidP="00D12148">
            <w:pPr>
              <w:pStyle w:val="Tabletext"/>
              <w:jc w:val="center"/>
              <w:rPr>
                <w:noProof/>
              </w:rPr>
            </w:pPr>
          </w:p>
        </w:tc>
        <w:tc>
          <w:tcPr>
            <w:tcW w:w="1134" w:type="dxa"/>
            <w:shd w:val="clear" w:color="auto" w:fill="auto"/>
          </w:tcPr>
          <w:p w14:paraId="6901BAED" w14:textId="77777777" w:rsidR="00CA5901" w:rsidRPr="00D11B72" w:rsidRDefault="00CA5901" w:rsidP="00D12148">
            <w:pPr>
              <w:pStyle w:val="Tabletext"/>
              <w:jc w:val="center"/>
            </w:pPr>
          </w:p>
        </w:tc>
        <w:tc>
          <w:tcPr>
            <w:tcW w:w="1134" w:type="dxa"/>
          </w:tcPr>
          <w:p w14:paraId="42089C70" w14:textId="77777777" w:rsidR="00CA5901" w:rsidRPr="00D11B72" w:rsidRDefault="00CA5901" w:rsidP="00D12148">
            <w:pPr>
              <w:pStyle w:val="Tabletext"/>
              <w:jc w:val="center"/>
            </w:pPr>
          </w:p>
        </w:tc>
      </w:tr>
      <w:tr w:rsidR="00CA5901" w:rsidRPr="00D11B72" w14:paraId="6A436BE1" w14:textId="5F6644A2" w:rsidTr="00003356">
        <w:trPr>
          <w:jc w:val="center"/>
        </w:trPr>
        <w:tc>
          <w:tcPr>
            <w:tcW w:w="3969" w:type="dxa"/>
            <w:shd w:val="clear" w:color="auto" w:fill="auto"/>
          </w:tcPr>
          <w:p w14:paraId="28BEF60B" w14:textId="77777777" w:rsidR="00CA5901" w:rsidRPr="00D11B72" w:rsidRDefault="00CA5901" w:rsidP="00D12148">
            <w:pPr>
              <w:pStyle w:val="Tabletext"/>
              <w:rPr>
                <w:noProof/>
              </w:rPr>
            </w:pPr>
            <w:r w:rsidRPr="00D11B72">
              <w:rPr>
                <w:noProof/>
              </w:rPr>
              <w:t>&lt;system type page&gt;</w:t>
            </w:r>
          </w:p>
        </w:tc>
        <w:tc>
          <w:tcPr>
            <w:tcW w:w="1134" w:type="dxa"/>
            <w:shd w:val="clear" w:color="auto" w:fill="auto"/>
          </w:tcPr>
          <w:p w14:paraId="40F1BD6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4FB9B6B" w14:textId="77777777" w:rsidR="00CA5901" w:rsidRPr="00D11B72" w:rsidRDefault="00CA5901" w:rsidP="00D12148">
            <w:pPr>
              <w:pStyle w:val="Tabletext"/>
              <w:jc w:val="center"/>
              <w:rPr>
                <w:noProof/>
              </w:rPr>
            </w:pPr>
          </w:p>
        </w:tc>
        <w:tc>
          <w:tcPr>
            <w:tcW w:w="1134" w:type="dxa"/>
            <w:shd w:val="clear" w:color="auto" w:fill="auto"/>
          </w:tcPr>
          <w:p w14:paraId="1386158A" w14:textId="77777777" w:rsidR="00CA5901" w:rsidRPr="00D11B72" w:rsidRDefault="00CA5901" w:rsidP="00D12148">
            <w:pPr>
              <w:pStyle w:val="Tabletext"/>
              <w:jc w:val="center"/>
              <w:rPr>
                <w:noProof/>
              </w:rPr>
            </w:pPr>
          </w:p>
        </w:tc>
        <w:tc>
          <w:tcPr>
            <w:tcW w:w="1134" w:type="dxa"/>
            <w:shd w:val="clear" w:color="auto" w:fill="auto"/>
          </w:tcPr>
          <w:p w14:paraId="19F5156B" w14:textId="77777777" w:rsidR="00CA5901" w:rsidRPr="00D11B72" w:rsidRDefault="00CA5901" w:rsidP="00D12148">
            <w:pPr>
              <w:pStyle w:val="Tabletext"/>
              <w:jc w:val="center"/>
            </w:pPr>
          </w:p>
        </w:tc>
        <w:tc>
          <w:tcPr>
            <w:tcW w:w="1134" w:type="dxa"/>
          </w:tcPr>
          <w:p w14:paraId="7163F3C8" w14:textId="77777777" w:rsidR="00CA5901" w:rsidRPr="00D11B72" w:rsidRDefault="00CA5901" w:rsidP="00D12148">
            <w:pPr>
              <w:pStyle w:val="Tabletext"/>
              <w:jc w:val="center"/>
            </w:pPr>
          </w:p>
        </w:tc>
      </w:tr>
      <w:tr w:rsidR="00CA5901" w:rsidRPr="00D11B72" w14:paraId="55C2E7AF" w14:textId="228C464E" w:rsidTr="00003356">
        <w:trPr>
          <w:jc w:val="center"/>
        </w:trPr>
        <w:tc>
          <w:tcPr>
            <w:tcW w:w="3969" w:type="dxa"/>
            <w:shd w:val="clear" w:color="auto" w:fill="auto"/>
          </w:tcPr>
          <w:p w14:paraId="378E97EA" w14:textId="77777777" w:rsidR="00CA5901" w:rsidRPr="00D11B72" w:rsidRDefault="00CA5901" w:rsidP="00D12148">
            <w:pPr>
              <w:pStyle w:val="Tabletext"/>
              <w:rPr>
                <w:noProof/>
              </w:rPr>
            </w:pPr>
            <w:r w:rsidRPr="00D11B72">
              <w:rPr>
                <w:noProof/>
              </w:rPr>
              <w:t>&lt;system type reference area&gt;</w:t>
            </w:r>
          </w:p>
        </w:tc>
        <w:tc>
          <w:tcPr>
            <w:tcW w:w="1134" w:type="dxa"/>
            <w:shd w:val="clear" w:color="auto" w:fill="auto"/>
          </w:tcPr>
          <w:p w14:paraId="7466CB8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69B5DAD" w14:textId="77777777" w:rsidR="00CA5901" w:rsidRPr="00D11B72" w:rsidRDefault="00CA5901" w:rsidP="00D12148">
            <w:pPr>
              <w:pStyle w:val="Tabletext"/>
              <w:jc w:val="center"/>
              <w:rPr>
                <w:noProof/>
              </w:rPr>
            </w:pPr>
          </w:p>
        </w:tc>
        <w:tc>
          <w:tcPr>
            <w:tcW w:w="1134" w:type="dxa"/>
            <w:shd w:val="clear" w:color="auto" w:fill="auto"/>
          </w:tcPr>
          <w:p w14:paraId="3165891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1F492FFE" w14:textId="77777777" w:rsidR="00CA5901" w:rsidRPr="00D11B72" w:rsidRDefault="00CA5901" w:rsidP="00D12148">
            <w:pPr>
              <w:pStyle w:val="Tabletext"/>
              <w:jc w:val="center"/>
            </w:pPr>
          </w:p>
        </w:tc>
        <w:tc>
          <w:tcPr>
            <w:tcW w:w="1134" w:type="dxa"/>
          </w:tcPr>
          <w:p w14:paraId="7A71E18B" w14:textId="77777777" w:rsidR="00CA5901" w:rsidRPr="00D11B72" w:rsidRDefault="00CA5901" w:rsidP="00D12148">
            <w:pPr>
              <w:pStyle w:val="Tabletext"/>
              <w:jc w:val="center"/>
            </w:pPr>
          </w:p>
        </w:tc>
      </w:tr>
      <w:tr w:rsidR="00CA5901" w:rsidRPr="00D11B72" w14:paraId="1467A3E8" w14:textId="7DE68F13" w:rsidTr="00003356">
        <w:trPr>
          <w:jc w:val="center"/>
        </w:trPr>
        <w:tc>
          <w:tcPr>
            <w:tcW w:w="3969" w:type="dxa"/>
            <w:shd w:val="clear" w:color="auto" w:fill="auto"/>
          </w:tcPr>
          <w:p w14:paraId="313EF832" w14:textId="77777777" w:rsidR="00CA5901" w:rsidRPr="00D11B72" w:rsidRDefault="00CA5901" w:rsidP="00D12148">
            <w:pPr>
              <w:pStyle w:val="Tabletext"/>
              <w:rPr>
                <w:noProof/>
              </w:rPr>
            </w:pPr>
            <w:r w:rsidRPr="00D11B72">
              <w:rPr>
                <w:noProof/>
              </w:rPr>
              <w:t>&lt;system type reference&gt;</w:t>
            </w:r>
          </w:p>
        </w:tc>
        <w:tc>
          <w:tcPr>
            <w:tcW w:w="1134" w:type="dxa"/>
            <w:shd w:val="clear" w:color="auto" w:fill="auto"/>
          </w:tcPr>
          <w:p w14:paraId="57C464EA" w14:textId="77777777" w:rsidR="00CA5901" w:rsidRPr="00D11B72" w:rsidRDefault="00CA5901" w:rsidP="00D12148">
            <w:pPr>
              <w:pStyle w:val="Tabletext"/>
              <w:jc w:val="center"/>
              <w:rPr>
                <w:noProof/>
              </w:rPr>
            </w:pPr>
          </w:p>
        </w:tc>
        <w:tc>
          <w:tcPr>
            <w:tcW w:w="1134" w:type="dxa"/>
            <w:shd w:val="clear" w:color="auto" w:fill="auto"/>
          </w:tcPr>
          <w:p w14:paraId="24603B2D" w14:textId="77777777" w:rsidR="00CA5901" w:rsidRPr="00D11B72" w:rsidRDefault="00CA5901" w:rsidP="00D12148">
            <w:pPr>
              <w:pStyle w:val="Tabletext"/>
              <w:jc w:val="center"/>
              <w:rPr>
                <w:noProof/>
              </w:rPr>
            </w:pPr>
          </w:p>
        </w:tc>
        <w:tc>
          <w:tcPr>
            <w:tcW w:w="1134" w:type="dxa"/>
            <w:shd w:val="clear" w:color="auto" w:fill="auto"/>
          </w:tcPr>
          <w:p w14:paraId="1ACB02D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938D59B" w14:textId="77777777" w:rsidR="00CA5901" w:rsidRPr="00D11B72" w:rsidRDefault="00CA5901" w:rsidP="00D12148">
            <w:pPr>
              <w:pStyle w:val="Tabletext"/>
              <w:jc w:val="center"/>
            </w:pPr>
          </w:p>
        </w:tc>
        <w:tc>
          <w:tcPr>
            <w:tcW w:w="1134" w:type="dxa"/>
          </w:tcPr>
          <w:p w14:paraId="110BB63B" w14:textId="77777777" w:rsidR="00CA5901" w:rsidRPr="00D11B72" w:rsidRDefault="00CA5901" w:rsidP="00D12148">
            <w:pPr>
              <w:pStyle w:val="Tabletext"/>
              <w:jc w:val="center"/>
            </w:pPr>
          </w:p>
        </w:tc>
      </w:tr>
      <w:tr w:rsidR="00CA5901" w:rsidRPr="00D11B72" w14:paraId="28D4FC3F" w14:textId="095A9F52" w:rsidTr="00003356">
        <w:trPr>
          <w:jc w:val="center"/>
        </w:trPr>
        <w:tc>
          <w:tcPr>
            <w:tcW w:w="3969" w:type="dxa"/>
            <w:shd w:val="clear" w:color="auto" w:fill="auto"/>
          </w:tcPr>
          <w:p w14:paraId="6707B3DA" w14:textId="77777777" w:rsidR="00CA5901" w:rsidRPr="00D11B72" w:rsidRDefault="00CA5901" w:rsidP="00D12148">
            <w:pPr>
              <w:pStyle w:val="Tabletext"/>
              <w:rPr>
                <w:noProof/>
              </w:rPr>
            </w:pPr>
            <w:r w:rsidRPr="00D11B72">
              <w:rPr>
                <w:noProof/>
              </w:rPr>
              <w:t>&lt;system type symbol&gt;</w:t>
            </w:r>
          </w:p>
        </w:tc>
        <w:tc>
          <w:tcPr>
            <w:tcW w:w="1134" w:type="dxa"/>
            <w:shd w:val="clear" w:color="auto" w:fill="auto"/>
          </w:tcPr>
          <w:p w14:paraId="2D8B915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E541DC2" w14:textId="77777777" w:rsidR="00CA5901" w:rsidRPr="00D11B72" w:rsidRDefault="00CA5901" w:rsidP="00D12148">
            <w:pPr>
              <w:pStyle w:val="Tabletext"/>
              <w:jc w:val="center"/>
              <w:rPr>
                <w:noProof/>
              </w:rPr>
            </w:pPr>
          </w:p>
        </w:tc>
        <w:tc>
          <w:tcPr>
            <w:tcW w:w="1134" w:type="dxa"/>
            <w:shd w:val="clear" w:color="auto" w:fill="auto"/>
          </w:tcPr>
          <w:p w14:paraId="5C06832D" w14:textId="77777777" w:rsidR="00CA5901" w:rsidRPr="00D11B72" w:rsidRDefault="00CA5901" w:rsidP="00D12148">
            <w:pPr>
              <w:pStyle w:val="Tabletext"/>
              <w:jc w:val="center"/>
              <w:rPr>
                <w:noProof/>
              </w:rPr>
            </w:pPr>
          </w:p>
        </w:tc>
        <w:tc>
          <w:tcPr>
            <w:tcW w:w="1134" w:type="dxa"/>
            <w:shd w:val="clear" w:color="auto" w:fill="auto"/>
          </w:tcPr>
          <w:p w14:paraId="00E33E2D" w14:textId="77777777" w:rsidR="00CA5901" w:rsidRPr="00D11B72" w:rsidRDefault="00CA5901" w:rsidP="00D12148">
            <w:pPr>
              <w:pStyle w:val="Tabletext"/>
              <w:jc w:val="center"/>
            </w:pPr>
          </w:p>
        </w:tc>
        <w:tc>
          <w:tcPr>
            <w:tcW w:w="1134" w:type="dxa"/>
          </w:tcPr>
          <w:p w14:paraId="749ED4DE" w14:textId="77777777" w:rsidR="00CA5901" w:rsidRPr="00D11B72" w:rsidRDefault="00CA5901" w:rsidP="00D12148">
            <w:pPr>
              <w:pStyle w:val="Tabletext"/>
              <w:jc w:val="center"/>
            </w:pPr>
          </w:p>
        </w:tc>
      </w:tr>
      <w:tr w:rsidR="00CA5901" w:rsidRPr="00D11B72" w14:paraId="6DD4881D" w14:textId="0C593ED0" w:rsidTr="00003356">
        <w:trPr>
          <w:jc w:val="center"/>
        </w:trPr>
        <w:tc>
          <w:tcPr>
            <w:tcW w:w="3969" w:type="dxa"/>
            <w:shd w:val="clear" w:color="auto" w:fill="auto"/>
          </w:tcPr>
          <w:p w14:paraId="0DDDC3B3" w14:textId="77777777" w:rsidR="00CA5901" w:rsidRPr="00D11B72" w:rsidRDefault="00CA5901" w:rsidP="00D12148">
            <w:pPr>
              <w:pStyle w:val="Tabletext"/>
              <w:rPr>
                <w:noProof/>
              </w:rPr>
            </w:pPr>
            <w:r w:rsidRPr="00D11B72">
              <w:rPr>
                <w:noProof/>
              </w:rPr>
              <w:t>&lt;task area&gt;</w:t>
            </w:r>
          </w:p>
        </w:tc>
        <w:tc>
          <w:tcPr>
            <w:tcW w:w="1134" w:type="dxa"/>
            <w:shd w:val="clear" w:color="auto" w:fill="auto"/>
          </w:tcPr>
          <w:p w14:paraId="0FA95B9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F2BA2D5" w14:textId="77777777" w:rsidR="00CA5901" w:rsidRPr="00D11B72" w:rsidRDefault="00CA5901" w:rsidP="00D12148">
            <w:pPr>
              <w:pStyle w:val="Tabletext"/>
              <w:jc w:val="center"/>
              <w:rPr>
                <w:noProof/>
              </w:rPr>
            </w:pPr>
          </w:p>
        </w:tc>
        <w:tc>
          <w:tcPr>
            <w:tcW w:w="1134" w:type="dxa"/>
            <w:shd w:val="clear" w:color="auto" w:fill="auto"/>
          </w:tcPr>
          <w:p w14:paraId="7812A7F2"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EC1D9FC" w14:textId="77777777" w:rsidR="00CA5901" w:rsidRPr="00D11B72" w:rsidRDefault="00CA5901" w:rsidP="00D12148">
            <w:pPr>
              <w:pStyle w:val="Tabletext"/>
              <w:jc w:val="center"/>
            </w:pPr>
          </w:p>
        </w:tc>
        <w:tc>
          <w:tcPr>
            <w:tcW w:w="1134" w:type="dxa"/>
          </w:tcPr>
          <w:p w14:paraId="56CB7645" w14:textId="77777777" w:rsidR="00CA5901" w:rsidRPr="00D11B72" w:rsidRDefault="00CA5901" w:rsidP="00D12148">
            <w:pPr>
              <w:pStyle w:val="Tabletext"/>
              <w:jc w:val="center"/>
            </w:pPr>
          </w:p>
        </w:tc>
      </w:tr>
      <w:tr w:rsidR="00CA5901" w:rsidRPr="00D11B72" w14:paraId="107A6B22" w14:textId="5685248F" w:rsidTr="00003356">
        <w:trPr>
          <w:jc w:val="center"/>
        </w:trPr>
        <w:tc>
          <w:tcPr>
            <w:tcW w:w="3969" w:type="dxa"/>
            <w:shd w:val="clear" w:color="auto" w:fill="auto"/>
          </w:tcPr>
          <w:p w14:paraId="0D76AC36" w14:textId="77777777" w:rsidR="00CA5901" w:rsidRPr="00D11B72" w:rsidRDefault="00CA5901" w:rsidP="00D12148">
            <w:pPr>
              <w:pStyle w:val="Tabletext"/>
              <w:rPr>
                <w:noProof/>
              </w:rPr>
            </w:pPr>
            <w:r w:rsidRPr="00D11B72">
              <w:rPr>
                <w:noProof/>
              </w:rPr>
              <w:t>&lt;task body&gt;</w:t>
            </w:r>
          </w:p>
        </w:tc>
        <w:tc>
          <w:tcPr>
            <w:tcW w:w="1134" w:type="dxa"/>
            <w:shd w:val="clear" w:color="auto" w:fill="auto"/>
          </w:tcPr>
          <w:p w14:paraId="1CB947D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B05F41A" w14:textId="77777777" w:rsidR="00CA5901" w:rsidRPr="00D11B72" w:rsidRDefault="00CA5901" w:rsidP="00D12148">
            <w:pPr>
              <w:pStyle w:val="Tabletext"/>
              <w:jc w:val="center"/>
              <w:rPr>
                <w:noProof/>
              </w:rPr>
            </w:pPr>
          </w:p>
        </w:tc>
        <w:tc>
          <w:tcPr>
            <w:tcW w:w="1134" w:type="dxa"/>
            <w:shd w:val="clear" w:color="auto" w:fill="auto"/>
          </w:tcPr>
          <w:p w14:paraId="7E72399F"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F198118" w14:textId="77777777" w:rsidR="00CA5901" w:rsidRPr="00D11B72" w:rsidRDefault="00CA5901" w:rsidP="00D12148">
            <w:pPr>
              <w:pStyle w:val="Tabletext"/>
              <w:jc w:val="center"/>
            </w:pPr>
          </w:p>
        </w:tc>
        <w:tc>
          <w:tcPr>
            <w:tcW w:w="1134" w:type="dxa"/>
          </w:tcPr>
          <w:p w14:paraId="4CD86694" w14:textId="77777777" w:rsidR="00CA5901" w:rsidRPr="00D11B72" w:rsidRDefault="00CA5901" w:rsidP="00D12148">
            <w:pPr>
              <w:pStyle w:val="Tabletext"/>
              <w:jc w:val="center"/>
            </w:pPr>
          </w:p>
        </w:tc>
      </w:tr>
      <w:tr w:rsidR="00CA5901" w:rsidRPr="00D11B72" w14:paraId="27EE7909" w14:textId="24E4136F" w:rsidTr="00003356">
        <w:trPr>
          <w:jc w:val="center"/>
        </w:trPr>
        <w:tc>
          <w:tcPr>
            <w:tcW w:w="3969" w:type="dxa"/>
            <w:shd w:val="clear" w:color="auto" w:fill="auto"/>
          </w:tcPr>
          <w:p w14:paraId="436CC31B" w14:textId="77777777" w:rsidR="00CA5901" w:rsidRPr="00D11B72" w:rsidRDefault="00CA5901" w:rsidP="00D12148">
            <w:pPr>
              <w:pStyle w:val="Tabletext"/>
              <w:rPr>
                <w:noProof/>
              </w:rPr>
            </w:pPr>
            <w:r w:rsidRPr="00D11B72">
              <w:rPr>
                <w:noProof/>
              </w:rPr>
              <w:t>&lt;task symbol&gt;</w:t>
            </w:r>
          </w:p>
        </w:tc>
        <w:tc>
          <w:tcPr>
            <w:tcW w:w="1134" w:type="dxa"/>
            <w:shd w:val="clear" w:color="auto" w:fill="auto"/>
          </w:tcPr>
          <w:p w14:paraId="3E85AEC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98F35E7" w14:textId="77777777" w:rsidR="00CA5901" w:rsidRPr="00D11B72" w:rsidRDefault="00CA5901" w:rsidP="00D12148">
            <w:pPr>
              <w:pStyle w:val="Tabletext"/>
              <w:jc w:val="center"/>
              <w:rPr>
                <w:noProof/>
              </w:rPr>
            </w:pPr>
          </w:p>
        </w:tc>
        <w:tc>
          <w:tcPr>
            <w:tcW w:w="1134" w:type="dxa"/>
            <w:shd w:val="clear" w:color="auto" w:fill="auto"/>
          </w:tcPr>
          <w:p w14:paraId="7613B36F" w14:textId="77777777" w:rsidR="00CA5901" w:rsidRPr="00D11B72" w:rsidRDefault="00CA5901" w:rsidP="00D12148">
            <w:pPr>
              <w:pStyle w:val="Tabletext"/>
              <w:jc w:val="center"/>
              <w:rPr>
                <w:noProof/>
              </w:rPr>
            </w:pPr>
          </w:p>
        </w:tc>
        <w:tc>
          <w:tcPr>
            <w:tcW w:w="1134" w:type="dxa"/>
            <w:shd w:val="clear" w:color="auto" w:fill="auto"/>
          </w:tcPr>
          <w:p w14:paraId="6CD7A554" w14:textId="77777777" w:rsidR="00CA5901" w:rsidRPr="00D11B72" w:rsidRDefault="00CA5901" w:rsidP="00D12148">
            <w:pPr>
              <w:pStyle w:val="Tabletext"/>
              <w:jc w:val="center"/>
            </w:pPr>
          </w:p>
        </w:tc>
        <w:tc>
          <w:tcPr>
            <w:tcW w:w="1134" w:type="dxa"/>
          </w:tcPr>
          <w:p w14:paraId="5CCA50BB" w14:textId="77777777" w:rsidR="00CA5901" w:rsidRPr="00D11B72" w:rsidRDefault="00CA5901" w:rsidP="00D12148">
            <w:pPr>
              <w:pStyle w:val="Tabletext"/>
              <w:jc w:val="center"/>
            </w:pPr>
          </w:p>
        </w:tc>
      </w:tr>
      <w:tr w:rsidR="00CA5901" w:rsidRPr="00D11B72" w14:paraId="4DEFEA48" w14:textId="5887F3BE" w:rsidTr="00003356">
        <w:trPr>
          <w:jc w:val="center"/>
        </w:trPr>
        <w:tc>
          <w:tcPr>
            <w:tcW w:w="3969" w:type="dxa"/>
            <w:shd w:val="clear" w:color="auto" w:fill="auto"/>
          </w:tcPr>
          <w:p w14:paraId="02A608F1" w14:textId="77777777" w:rsidR="00CA5901" w:rsidRPr="00D11B72" w:rsidRDefault="00CA5901" w:rsidP="00D12148">
            <w:pPr>
              <w:pStyle w:val="Tabletext"/>
              <w:rPr>
                <w:noProof/>
              </w:rPr>
            </w:pPr>
            <w:r w:rsidRPr="00D11B72">
              <w:rPr>
                <w:noProof/>
              </w:rPr>
              <w:t>&lt;terminating statement&gt;</w:t>
            </w:r>
          </w:p>
        </w:tc>
        <w:tc>
          <w:tcPr>
            <w:tcW w:w="1134" w:type="dxa"/>
            <w:shd w:val="clear" w:color="auto" w:fill="auto"/>
          </w:tcPr>
          <w:p w14:paraId="36B1C1A5" w14:textId="77777777" w:rsidR="00CA5901" w:rsidRPr="00D11B72" w:rsidRDefault="00CA5901" w:rsidP="00D12148">
            <w:pPr>
              <w:pStyle w:val="Tabletext"/>
              <w:jc w:val="center"/>
              <w:rPr>
                <w:noProof/>
              </w:rPr>
            </w:pPr>
          </w:p>
        </w:tc>
        <w:tc>
          <w:tcPr>
            <w:tcW w:w="1134" w:type="dxa"/>
            <w:shd w:val="clear" w:color="auto" w:fill="auto"/>
          </w:tcPr>
          <w:p w14:paraId="5C5EA45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5D3A6CD" w14:textId="77777777" w:rsidR="00CA5901" w:rsidRPr="00D11B72" w:rsidRDefault="00CA5901" w:rsidP="00D12148">
            <w:pPr>
              <w:pStyle w:val="Tabletext"/>
              <w:jc w:val="center"/>
              <w:rPr>
                <w:noProof/>
              </w:rPr>
            </w:pPr>
          </w:p>
        </w:tc>
        <w:tc>
          <w:tcPr>
            <w:tcW w:w="1134" w:type="dxa"/>
            <w:shd w:val="clear" w:color="auto" w:fill="auto"/>
          </w:tcPr>
          <w:p w14:paraId="13B2D05B" w14:textId="77777777" w:rsidR="00CA5901" w:rsidRPr="00D11B72" w:rsidRDefault="00CA5901" w:rsidP="00D12148">
            <w:pPr>
              <w:pStyle w:val="Tabletext"/>
              <w:jc w:val="center"/>
            </w:pPr>
          </w:p>
        </w:tc>
        <w:tc>
          <w:tcPr>
            <w:tcW w:w="1134" w:type="dxa"/>
          </w:tcPr>
          <w:p w14:paraId="729EA9BF" w14:textId="77777777" w:rsidR="00CA5901" w:rsidRPr="00D11B72" w:rsidRDefault="00CA5901" w:rsidP="00D12148">
            <w:pPr>
              <w:pStyle w:val="Tabletext"/>
              <w:jc w:val="center"/>
            </w:pPr>
          </w:p>
        </w:tc>
      </w:tr>
      <w:tr w:rsidR="00CA5901" w:rsidRPr="00D11B72" w14:paraId="2ECA6359" w14:textId="4BE2E98A" w:rsidTr="00003356">
        <w:trPr>
          <w:jc w:val="center"/>
        </w:trPr>
        <w:tc>
          <w:tcPr>
            <w:tcW w:w="3969" w:type="dxa"/>
            <w:shd w:val="clear" w:color="auto" w:fill="auto"/>
          </w:tcPr>
          <w:p w14:paraId="07FBA0FB" w14:textId="77777777" w:rsidR="00CA5901" w:rsidRPr="00D11B72" w:rsidRDefault="00CA5901" w:rsidP="00D12148">
            <w:pPr>
              <w:pStyle w:val="Tabletext"/>
              <w:rPr>
                <w:noProof/>
              </w:rPr>
            </w:pPr>
            <w:r w:rsidRPr="00D11B72">
              <w:rPr>
                <w:noProof/>
              </w:rPr>
              <w:t>&lt;terminator area&gt;</w:t>
            </w:r>
          </w:p>
        </w:tc>
        <w:tc>
          <w:tcPr>
            <w:tcW w:w="1134" w:type="dxa"/>
            <w:shd w:val="clear" w:color="auto" w:fill="auto"/>
          </w:tcPr>
          <w:p w14:paraId="5B5B61F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BCA6E6A"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FFAB3FE"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4FD80F28" w14:textId="77777777" w:rsidR="00CA5901" w:rsidRPr="00D11B72" w:rsidRDefault="00CA5901" w:rsidP="00D12148">
            <w:pPr>
              <w:pStyle w:val="Tabletext"/>
              <w:jc w:val="center"/>
            </w:pPr>
          </w:p>
        </w:tc>
        <w:tc>
          <w:tcPr>
            <w:tcW w:w="1134" w:type="dxa"/>
          </w:tcPr>
          <w:p w14:paraId="5B26355D" w14:textId="77777777" w:rsidR="00CA5901" w:rsidRPr="00D11B72" w:rsidRDefault="00CA5901" w:rsidP="00D12148">
            <w:pPr>
              <w:pStyle w:val="Tabletext"/>
              <w:jc w:val="center"/>
            </w:pPr>
          </w:p>
        </w:tc>
      </w:tr>
      <w:tr w:rsidR="00CA5901" w:rsidRPr="00D11B72" w14:paraId="511FA5D2" w14:textId="63DA0FA4" w:rsidTr="00003356">
        <w:trPr>
          <w:jc w:val="center"/>
        </w:trPr>
        <w:tc>
          <w:tcPr>
            <w:tcW w:w="3969" w:type="dxa"/>
            <w:shd w:val="clear" w:color="auto" w:fill="auto"/>
          </w:tcPr>
          <w:p w14:paraId="255223CD" w14:textId="77777777" w:rsidR="00CA5901" w:rsidRPr="00D11B72" w:rsidRDefault="00CA5901" w:rsidP="00D12148">
            <w:pPr>
              <w:pStyle w:val="Tabletext"/>
              <w:rPr>
                <w:noProof/>
              </w:rPr>
            </w:pPr>
            <w:r w:rsidRPr="00D11B72">
              <w:rPr>
                <w:noProof/>
              </w:rPr>
              <w:t>&lt;text extension area&gt;</w:t>
            </w:r>
          </w:p>
        </w:tc>
        <w:tc>
          <w:tcPr>
            <w:tcW w:w="1134" w:type="dxa"/>
            <w:shd w:val="clear" w:color="auto" w:fill="auto"/>
          </w:tcPr>
          <w:p w14:paraId="5B343A79" w14:textId="77777777" w:rsidR="00CA5901" w:rsidRPr="00D11B72" w:rsidRDefault="00CA5901" w:rsidP="00D12148">
            <w:pPr>
              <w:pStyle w:val="Tabletext"/>
              <w:jc w:val="center"/>
              <w:rPr>
                <w:noProof/>
              </w:rPr>
            </w:pPr>
          </w:p>
        </w:tc>
        <w:tc>
          <w:tcPr>
            <w:tcW w:w="1134" w:type="dxa"/>
            <w:shd w:val="clear" w:color="auto" w:fill="auto"/>
          </w:tcPr>
          <w:p w14:paraId="7DB42D56" w14:textId="77777777" w:rsidR="00CA5901" w:rsidRPr="00D11B72" w:rsidRDefault="00CA5901" w:rsidP="00D12148">
            <w:pPr>
              <w:pStyle w:val="Tabletext"/>
              <w:jc w:val="center"/>
              <w:rPr>
                <w:noProof/>
              </w:rPr>
            </w:pPr>
          </w:p>
        </w:tc>
        <w:tc>
          <w:tcPr>
            <w:tcW w:w="1134" w:type="dxa"/>
            <w:shd w:val="clear" w:color="auto" w:fill="auto"/>
          </w:tcPr>
          <w:p w14:paraId="043C465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7632218" w14:textId="77777777" w:rsidR="00CA5901" w:rsidRPr="00D11B72" w:rsidRDefault="00CA5901" w:rsidP="00D12148">
            <w:pPr>
              <w:pStyle w:val="Tabletext"/>
              <w:jc w:val="center"/>
            </w:pPr>
          </w:p>
        </w:tc>
        <w:tc>
          <w:tcPr>
            <w:tcW w:w="1134" w:type="dxa"/>
          </w:tcPr>
          <w:p w14:paraId="3F970522" w14:textId="77777777" w:rsidR="00CA5901" w:rsidRPr="00D11B72" w:rsidRDefault="00CA5901" w:rsidP="00D12148">
            <w:pPr>
              <w:pStyle w:val="Tabletext"/>
              <w:jc w:val="center"/>
            </w:pPr>
          </w:p>
        </w:tc>
      </w:tr>
      <w:tr w:rsidR="00CA5901" w:rsidRPr="00D11B72" w14:paraId="1785225C" w14:textId="1FACBB2D" w:rsidTr="00003356">
        <w:trPr>
          <w:jc w:val="center"/>
        </w:trPr>
        <w:tc>
          <w:tcPr>
            <w:tcW w:w="3969" w:type="dxa"/>
            <w:shd w:val="clear" w:color="auto" w:fill="auto"/>
          </w:tcPr>
          <w:p w14:paraId="46293E7C" w14:textId="77777777" w:rsidR="00CA5901" w:rsidRPr="00D11B72" w:rsidRDefault="00CA5901" w:rsidP="00D12148">
            <w:pPr>
              <w:pStyle w:val="Tabletext"/>
              <w:rPr>
                <w:noProof/>
              </w:rPr>
            </w:pPr>
            <w:r w:rsidRPr="00D11B72">
              <w:rPr>
                <w:noProof/>
              </w:rPr>
              <w:t>&lt;text extension symbol&gt;</w:t>
            </w:r>
          </w:p>
        </w:tc>
        <w:tc>
          <w:tcPr>
            <w:tcW w:w="1134" w:type="dxa"/>
            <w:shd w:val="clear" w:color="auto" w:fill="auto"/>
          </w:tcPr>
          <w:p w14:paraId="374EE2AE" w14:textId="77777777" w:rsidR="00CA5901" w:rsidRPr="00D11B72" w:rsidRDefault="00CA5901" w:rsidP="00D12148">
            <w:pPr>
              <w:pStyle w:val="Tabletext"/>
              <w:jc w:val="center"/>
              <w:rPr>
                <w:noProof/>
              </w:rPr>
            </w:pPr>
          </w:p>
        </w:tc>
        <w:tc>
          <w:tcPr>
            <w:tcW w:w="1134" w:type="dxa"/>
            <w:shd w:val="clear" w:color="auto" w:fill="auto"/>
          </w:tcPr>
          <w:p w14:paraId="685AF990" w14:textId="77777777" w:rsidR="00CA5901" w:rsidRPr="00D11B72" w:rsidRDefault="00CA5901" w:rsidP="00D12148">
            <w:pPr>
              <w:pStyle w:val="Tabletext"/>
              <w:jc w:val="center"/>
              <w:rPr>
                <w:noProof/>
              </w:rPr>
            </w:pPr>
          </w:p>
        </w:tc>
        <w:tc>
          <w:tcPr>
            <w:tcW w:w="1134" w:type="dxa"/>
            <w:shd w:val="clear" w:color="auto" w:fill="auto"/>
          </w:tcPr>
          <w:p w14:paraId="0524E6A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3B23AC2" w14:textId="77777777" w:rsidR="00CA5901" w:rsidRPr="00D11B72" w:rsidRDefault="00CA5901" w:rsidP="00D12148">
            <w:pPr>
              <w:pStyle w:val="Tabletext"/>
              <w:jc w:val="center"/>
            </w:pPr>
          </w:p>
        </w:tc>
        <w:tc>
          <w:tcPr>
            <w:tcW w:w="1134" w:type="dxa"/>
          </w:tcPr>
          <w:p w14:paraId="40956E50" w14:textId="77777777" w:rsidR="00CA5901" w:rsidRPr="00D11B72" w:rsidRDefault="00CA5901" w:rsidP="00D12148">
            <w:pPr>
              <w:pStyle w:val="Tabletext"/>
              <w:jc w:val="center"/>
            </w:pPr>
          </w:p>
        </w:tc>
      </w:tr>
      <w:tr w:rsidR="00CA5901" w:rsidRPr="00D11B72" w14:paraId="77F630BE" w14:textId="3FB5B90C" w:rsidTr="00003356">
        <w:trPr>
          <w:jc w:val="center"/>
        </w:trPr>
        <w:tc>
          <w:tcPr>
            <w:tcW w:w="3969" w:type="dxa"/>
            <w:shd w:val="clear" w:color="auto" w:fill="auto"/>
          </w:tcPr>
          <w:p w14:paraId="6983DCE4" w14:textId="77777777" w:rsidR="00CA5901" w:rsidRPr="00D11B72" w:rsidRDefault="00CA5901" w:rsidP="00D12148">
            <w:pPr>
              <w:pStyle w:val="Tabletext"/>
              <w:rPr>
                <w:noProof/>
              </w:rPr>
            </w:pPr>
            <w:r w:rsidRPr="00D11B72">
              <w:rPr>
                <w:noProof/>
              </w:rPr>
              <w:t>&lt;text symbol&gt;</w:t>
            </w:r>
          </w:p>
        </w:tc>
        <w:tc>
          <w:tcPr>
            <w:tcW w:w="1134" w:type="dxa"/>
            <w:shd w:val="clear" w:color="auto" w:fill="auto"/>
          </w:tcPr>
          <w:p w14:paraId="02BDFCE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D9B2CB6" w14:textId="77777777" w:rsidR="00CA5901" w:rsidRPr="00D11B72" w:rsidRDefault="00CA5901" w:rsidP="00D12148">
            <w:pPr>
              <w:pStyle w:val="Tabletext"/>
              <w:jc w:val="center"/>
              <w:rPr>
                <w:noProof/>
              </w:rPr>
            </w:pPr>
          </w:p>
        </w:tc>
        <w:tc>
          <w:tcPr>
            <w:tcW w:w="1134" w:type="dxa"/>
            <w:shd w:val="clear" w:color="auto" w:fill="auto"/>
          </w:tcPr>
          <w:p w14:paraId="550F2E51" w14:textId="77777777" w:rsidR="00CA5901" w:rsidRPr="00D11B72" w:rsidRDefault="00CA5901" w:rsidP="00D12148">
            <w:pPr>
              <w:pStyle w:val="Tabletext"/>
              <w:jc w:val="center"/>
              <w:rPr>
                <w:noProof/>
              </w:rPr>
            </w:pPr>
          </w:p>
        </w:tc>
        <w:tc>
          <w:tcPr>
            <w:tcW w:w="1134" w:type="dxa"/>
            <w:shd w:val="clear" w:color="auto" w:fill="auto"/>
          </w:tcPr>
          <w:p w14:paraId="4270AEFE" w14:textId="77777777" w:rsidR="00CA5901" w:rsidRPr="00D11B72" w:rsidRDefault="00CA5901" w:rsidP="00D12148">
            <w:pPr>
              <w:pStyle w:val="Tabletext"/>
              <w:jc w:val="center"/>
            </w:pPr>
          </w:p>
        </w:tc>
        <w:tc>
          <w:tcPr>
            <w:tcW w:w="1134" w:type="dxa"/>
          </w:tcPr>
          <w:p w14:paraId="3988CDDD" w14:textId="77777777" w:rsidR="00CA5901" w:rsidRPr="00D11B72" w:rsidRDefault="00CA5901" w:rsidP="00D12148">
            <w:pPr>
              <w:pStyle w:val="Tabletext"/>
              <w:jc w:val="center"/>
            </w:pPr>
          </w:p>
        </w:tc>
      </w:tr>
      <w:tr w:rsidR="00CA5901" w:rsidRPr="00D11B72" w14:paraId="64035D5D" w14:textId="504E5C38" w:rsidTr="00003356">
        <w:trPr>
          <w:jc w:val="center"/>
        </w:trPr>
        <w:tc>
          <w:tcPr>
            <w:tcW w:w="3969" w:type="dxa"/>
            <w:shd w:val="clear" w:color="auto" w:fill="auto"/>
          </w:tcPr>
          <w:p w14:paraId="3AB8ED7F" w14:textId="77777777" w:rsidR="00CA5901" w:rsidRPr="00D11B72" w:rsidRDefault="00CA5901" w:rsidP="00D12148">
            <w:pPr>
              <w:pStyle w:val="Tabletext"/>
              <w:rPr>
                <w:noProof/>
              </w:rPr>
            </w:pPr>
            <w:r w:rsidRPr="00D11B72">
              <w:rPr>
                <w:noProof/>
              </w:rPr>
              <w:t>&lt;text&gt;</w:t>
            </w:r>
          </w:p>
        </w:tc>
        <w:tc>
          <w:tcPr>
            <w:tcW w:w="1134" w:type="dxa"/>
            <w:shd w:val="clear" w:color="auto" w:fill="auto"/>
          </w:tcPr>
          <w:p w14:paraId="637C005E" w14:textId="77777777" w:rsidR="00CA5901" w:rsidRPr="00D11B72" w:rsidRDefault="00CA5901" w:rsidP="00D12148">
            <w:pPr>
              <w:pStyle w:val="Tabletext"/>
              <w:jc w:val="center"/>
              <w:rPr>
                <w:noProof/>
              </w:rPr>
            </w:pPr>
          </w:p>
        </w:tc>
        <w:tc>
          <w:tcPr>
            <w:tcW w:w="1134" w:type="dxa"/>
            <w:shd w:val="clear" w:color="auto" w:fill="auto"/>
          </w:tcPr>
          <w:p w14:paraId="2727112F" w14:textId="77777777" w:rsidR="00CA5901" w:rsidRPr="00D11B72" w:rsidRDefault="00CA5901" w:rsidP="00D12148">
            <w:pPr>
              <w:pStyle w:val="Tabletext"/>
              <w:jc w:val="center"/>
              <w:rPr>
                <w:noProof/>
              </w:rPr>
            </w:pPr>
          </w:p>
        </w:tc>
        <w:tc>
          <w:tcPr>
            <w:tcW w:w="1134" w:type="dxa"/>
            <w:shd w:val="clear" w:color="auto" w:fill="auto"/>
          </w:tcPr>
          <w:p w14:paraId="20CAF54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5310116" w14:textId="77777777" w:rsidR="00CA5901" w:rsidRPr="00D11B72" w:rsidRDefault="00CA5901" w:rsidP="00D12148">
            <w:pPr>
              <w:pStyle w:val="Tabletext"/>
              <w:jc w:val="center"/>
            </w:pPr>
          </w:p>
        </w:tc>
        <w:tc>
          <w:tcPr>
            <w:tcW w:w="1134" w:type="dxa"/>
          </w:tcPr>
          <w:p w14:paraId="6934AE60" w14:textId="77777777" w:rsidR="00CA5901" w:rsidRPr="00D11B72" w:rsidRDefault="00CA5901" w:rsidP="00D12148">
            <w:pPr>
              <w:pStyle w:val="Tabletext"/>
              <w:jc w:val="center"/>
            </w:pPr>
          </w:p>
        </w:tc>
      </w:tr>
      <w:tr w:rsidR="00CA5901" w:rsidRPr="00D11B72" w14:paraId="1DE5E219" w14:textId="25129781" w:rsidTr="00003356">
        <w:trPr>
          <w:jc w:val="center"/>
        </w:trPr>
        <w:tc>
          <w:tcPr>
            <w:tcW w:w="3969" w:type="dxa"/>
            <w:shd w:val="clear" w:color="auto" w:fill="auto"/>
          </w:tcPr>
          <w:p w14:paraId="7021B7B6" w14:textId="77777777" w:rsidR="00CA5901" w:rsidRPr="00D11B72" w:rsidRDefault="00CA5901" w:rsidP="00D12148">
            <w:pPr>
              <w:pStyle w:val="Tabletext"/>
              <w:rPr>
                <w:noProof/>
              </w:rPr>
            </w:pPr>
            <w:r w:rsidRPr="00D11B72">
              <w:rPr>
                <w:noProof/>
              </w:rPr>
              <w:t>&lt;textual endpoint constraint&gt;</w:t>
            </w:r>
          </w:p>
        </w:tc>
        <w:tc>
          <w:tcPr>
            <w:tcW w:w="1134" w:type="dxa"/>
            <w:shd w:val="clear" w:color="auto" w:fill="auto"/>
          </w:tcPr>
          <w:p w14:paraId="5891B5C8" w14:textId="77777777" w:rsidR="00CA5901" w:rsidRPr="00D11B72" w:rsidRDefault="00CA5901" w:rsidP="00D12148">
            <w:pPr>
              <w:pStyle w:val="Tabletext"/>
              <w:jc w:val="center"/>
              <w:rPr>
                <w:noProof/>
              </w:rPr>
            </w:pPr>
          </w:p>
        </w:tc>
        <w:tc>
          <w:tcPr>
            <w:tcW w:w="1134" w:type="dxa"/>
            <w:shd w:val="clear" w:color="auto" w:fill="auto"/>
          </w:tcPr>
          <w:p w14:paraId="68F78C7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BD40CF6" w14:textId="77777777" w:rsidR="00CA5901" w:rsidRPr="00D11B72" w:rsidRDefault="00CA5901" w:rsidP="00D12148">
            <w:pPr>
              <w:pStyle w:val="Tabletext"/>
              <w:jc w:val="center"/>
            </w:pPr>
          </w:p>
        </w:tc>
        <w:tc>
          <w:tcPr>
            <w:tcW w:w="1134" w:type="dxa"/>
            <w:shd w:val="clear" w:color="auto" w:fill="auto"/>
          </w:tcPr>
          <w:p w14:paraId="11023CDF" w14:textId="77777777" w:rsidR="00CA5901" w:rsidRPr="00D11B72" w:rsidRDefault="00CA5901" w:rsidP="00D12148">
            <w:pPr>
              <w:pStyle w:val="Tabletext"/>
              <w:jc w:val="center"/>
            </w:pPr>
          </w:p>
        </w:tc>
        <w:tc>
          <w:tcPr>
            <w:tcW w:w="1134" w:type="dxa"/>
          </w:tcPr>
          <w:p w14:paraId="554B08A7" w14:textId="77777777" w:rsidR="00CA5901" w:rsidRPr="00D11B72" w:rsidRDefault="00CA5901" w:rsidP="00D12148">
            <w:pPr>
              <w:pStyle w:val="Tabletext"/>
              <w:jc w:val="center"/>
            </w:pPr>
          </w:p>
        </w:tc>
      </w:tr>
      <w:tr w:rsidR="00CA5901" w:rsidRPr="00D11B72" w14:paraId="7BA96D26" w14:textId="3A97D1E0" w:rsidTr="00003356">
        <w:trPr>
          <w:jc w:val="center"/>
        </w:trPr>
        <w:tc>
          <w:tcPr>
            <w:tcW w:w="3969" w:type="dxa"/>
            <w:shd w:val="clear" w:color="auto" w:fill="auto"/>
          </w:tcPr>
          <w:p w14:paraId="171F9D92" w14:textId="77777777" w:rsidR="00CA5901" w:rsidRPr="00D11B72" w:rsidRDefault="00CA5901" w:rsidP="00D12148">
            <w:pPr>
              <w:pStyle w:val="Tabletext"/>
              <w:rPr>
                <w:noProof/>
              </w:rPr>
            </w:pPr>
            <w:r w:rsidRPr="00D11B72">
              <w:rPr>
                <w:noProof/>
              </w:rPr>
              <w:t>&lt;tilde&gt;</w:t>
            </w:r>
          </w:p>
        </w:tc>
        <w:tc>
          <w:tcPr>
            <w:tcW w:w="1134" w:type="dxa"/>
            <w:shd w:val="clear" w:color="auto" w:fill="auto"/>
          </w:tcPr>
          <w:p w14:paraId="32EC9E4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A806155" w14:textId="77777777" w:rsidR="00CA5901" w:rsidRPr="00D11B72" w:rsidRDefault="00CA5901" w:rsidP="00D12148">
            <w:pPr>
              <w:pStyle w:val="Tabletext"/>
              <w:jc w:val="center"/>
              <w:rPr>
                <w:noProof/>
              </w:rPr>
            </w:pPr>
          </w:p>
        </w:tc>
        <w:tc>
          <w:tcPr>
            <w:tcW w:w="1134" w:type="dxa"/>
            <w:shd w:val="clear" w:color="auto" w:fill="auto"/>
          </w:tcPr>
          <w:p w14:paraId="6A22D06B" w14:textId="77777777" w:rsidR="00CA5901" w:rsidRPr="00D11B72" w:rsidRDefault="00CA5901" w:rsidP="00D12148">
            <w:pPr>
              <w:pStyle w:val="Tabletext"/>
              <w:jc w:val="center"/>
            </w:pPr>
          </w:p>
        </w:tc>
        <w:tc>
          <w:tcPr>
            <w:tcW w:w="1134" w:type="dxa"/>
            <w:shd w:val="clear" w:color="auto" w:fill="auto"/>
          </w:tcPr>
          <w:p w14:paraId="54A29134" w14:textId="77777777" w:rsidR="00CA5901" w:rsidRPr="00D11B72" w:rsidRDefault="00CA5901" w:rsidP="00D12148">
            <w:pPr>
              <w:pStyle w:val="Tabletext"/>
              <w:jc w:val="center"/>
            </w:pPr>
          </w:p>
        </w:tc>
        <w:tc>
          <w:tcPr>
            <w:tcW w:w="1134" w:type="dxa"/>
          </w:tcPr>
          <w:p w14:paraId="6D5B44BB" w14:textId="77777777" w:rsidR="00CA5901" w:rsidRPr="00D11B72" w:rsidRDefault="00CA5901" w:rsidP="00D12148">
            <w:pPr>
              <w:pStyle w:val="Tabletext"/>
              <w:jc w:val="center"/>
            </w:pPr>
          </w:p>
        </w:tc>
      </w:tr>
      <w:tr w:rsidR="00CA5901" w:rsidRPr="00D11B72" w14:paraId="4395AC0A" w14:textId="6168A946" w:rsidTr="00003356">
        <w:trPr>
          <w:jc w:val="center"/>
        </w:trPr>
        <w:tc>
          <w:tcPr>
            <w:tcW w:w="3969" w:type="dxa"/>
            <w:shd w:val="clear" w:color="auto" w:fill="auto"/>
          </w:tcPr>
          <w:p w14:paraId="2DCD5546" w14:textId="77777777" w:rsidR="00CA5901" w:rsidRPr="00D11B72" w:rsidRDefault="00CA5901" w:rsidP="00D12148">
            <w:pPr>
              <w:pStyle w:val="Tabletext"/>
              <w:rPr>
                <w:noProof/>
              </w:rPr>
            </w:pPr>
            <w:r w:rsidRPr="00D11B72">
              <w:rPr>
                <w:noProof/>
              </w:rPr>
              <w:t>&lt;timer active expression&gt;</w:t>
            </w:r>
          </w:p>
        </w:tc>
        <w:tc>
          <w:tcPr>
            <w:tcW w:w="1134" w:type="dxa"/>
            <w:shd w:val="clear" w:color="auto" w:fill="auto"/>
          </w:tcPr>
          <w:p w14:paraId="394D2BA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0919677" w14:textId="77777777" w:rsidR="00CA5901" w:rsidRPr="00D11B72" w:rsidRDefault="00CA5901" w:rsidP="00D12148">
            <w:pPr>
              <w:pStyle w:val="Tabletext"/>
              <w:jc w:val="center"/>
              <w:rPr>
                <w:noProof/>
              </w:rPr>
            </w:pPr>
          </w:p>
        </w:tc>
        <w:tc>
          <w:tcPr>
            <w:tcW w:w="1134" w:type="dxa"/>
            <w:shd w:val="clear" w:color="auto" w:fill="auto"/>
          </w:tcPr>
          <w:p w14:paraId="4C462E6B" w14:textId="77777777" w:rsidR="00CA5901" w:rsidRPr="00D11B72" w:rsidRDefault="00CA5901" w:rsidP="00D12148">
            <w:pPr>
              <w:pStyle w:val="Tabletext"/>
              <w:jc w:val="center"/>
            </w:pPr>
          </w:p>
        </w:tc>
        <w:tc>
          <w:tcPr>
            <w:tcW w:w="1134" w:type="dxa"/>
            <w:shd w:val="clear" w:color="auto" w:fill="auto"/>
          </w:tcPr>
          <w:p w14:paraId="3B6F9AE2" w14:textId="77777777" w:rsidR="00CA5901" w:rsidRPr="00D11B72" w:rsidRDefault="00CA5901" w:rsidP="00D12148">
            <w:pPr>
              <w:pStyle w:val="Tabletext"/>
              <w:jc w:val="center"/>
            </w:pPr>
          </w:p>
        </w:tc>
        <w:tc>
          <w:tcPr>
            <w:tcW w:w="1134" w:type="dxa"/>
          </w:tcPr>
          <w:p w14:paraId="0732DFA3" w14:textId="77777777" w:rsidR="00CA5901" w:rsidRPr="00D11B72" w:rsidRDefault="00CA5901" w:rsidP="00D12148">
            <w:pPr>
              <w:pStyle w:val="Tabletext"/>
              <w:jc w:val="center"/>
            </w:pPr>
          </w:p>
        </w:tc>
      </w:tr>
      <w:tr w:rsidR="00CA5901" w:rsidRPr="00D11B72" w14:paraId="2BFE751B" w14:textId="45BA37B2" w:rsidTr="00003356">
        <w:trPr>
          <w:jc w:val="center"/>
        </w:trPr>
        <w:tc>
          <w:tcPr>
            <w:tcW w:w="3969" w:type="dxa"/>
            <w:shd w:val="clear" w:color="auto" w:fill="auto"/>
          </w:tcPr>
          <w:p w14:paraId="5FF5D09A" w14:textId="77777777" w:rsidR="00CA5901" w:rsidRPr="00D11B72" w:rsidRDefault="00CA5901" w:rsidP="00D12148">
            <w:pPr>
              <w:pStyle w:val="Tabletext"/>
              <w:rPr>
                <w:noProof/>
              </w:rPr>
            </w:pPr>
            <w:r w:rsidRPr="00D11B72">
              <w:rPr>
                <w:noProof/>
              </w:rPr>
              <w:t>&lt;timer communication constraint&gt;</w:t>
            </w:r>
          </w:p>
        </w:tc>
        <w:tc>
          <w:tcPr>
            <w:tcW w:w="1134" w:type="dxa"/>
            <w:shd w:val="clear" w:color="auto" w:fill="auto"/>
          </w:tcPr>
          <w:p w14:paraId="74507D08" w14:textId="77777777" w:rsidR="00CA5901" w:rsidRPr="00D11B72" w:rsidRDefault="00CA5901" w:rsidP="00D12148">
            <w:pPr>
              <w:pStyle w:val="Tabletext"/>
              <w:jc w:val="center"/>
              <w:rPr>
                <w:noProof/>
              </w:rPr>
            </w:pPr>
          </w:p>
        </w:tc>
        <w:tc>
          <w:tcPr>
            <w:tcW w:w="1134" w:type="dxa"/>
            <w:shd w:val="clear" w:color="auto" w:fill="auto"/>
          </w:tcPr>
          <w:p w14:paraId="4ED99AF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D1B91C9" w14:textId="77777777" w:rsidR="00CA5901" w:rsidRPr="00D11B72" w:rsidRDefault="00CA5901" w:rsidP="00D12148">
            <w:pPr>
              <w:pStyle w:val="Tabletext"/>
              <w:jc w:val="center"/>
            </w:pPr>
          </w:p>
        </w:tc>
        <w:tc>
          <w:tcPr>
            <w:tcW w:w="1134" w:type="dxa"/>
            <w:shd w:val="clear" w:color="auto" w:fill="auto"/>
          </w:tcPr>
          <w:p w14:paraId="75B4967F" w14:textId="77777777" w:rsidR="00CA5901" w:rsidRPr="00D11B72" w:rsidRDefault="00CA5901" w:rsidP="00D12148">
            <w:pPr>
              <w:pStyle w:val="Tabletext"/>
              <w:jc w:val="center"/>
            </w:pPr>
          </w:p>
        </w:tc>
        <w:tc>
          <w:tcPr>
            <w:tcW w:w="1134" w:type="dxa"/>
          </w:tcPr>
          <w:p w14:paraId="13F78C72" w14:textId="77777777" w:rsidR="00CA5901" w:rsidRPr="00D11B72" w:rsidRDefault="00CA5901" w:rsidP="00D12148">
            <w:pPr>
              <w:pStyle w:val="Tabletext"/>
              <w:jc w:val="center"/>
            </w:pPr>
          </w:p>
        </w:tc>
      </w:tr>
      <w:tr w:rsidR="00CA5901" w:rsidRPr="00D11B72" w14:paraId="17C97620" w14:textId="1AD3B0A8" w:rsidTr="00003356">
        <w:trPr>
          <w:jc w:val="center"/>
        </w:trPr>
        <w:tc>
          <w:tcPr>
            <w:tcW w:w="3969" w:type="dxa"/>
            <w:shd w:val="clear" w:color="auto" w:fill="auto"/>
          </w:tcPr>
          <w:p w14:paraId="5BDF6719" w14:textId="77777777" w:rsidR="00CA5901" w:rsidRPr="00D11B72" w:rsidRDefault="00CA5901" w:rsidP="00D12148">
            <w:pPr>
              <w:pStyle w:val="Tabletext"/>
              <w:rPr>
                <w:noProof/>
              </w:rPr>
            </w:pPr>
            <w:r w:rsidRPr="00D11B72">
              <w:rPr>
                <w:noProof/>
              </w:rPr>
              <w:t>&lt;timer constraint&gt;</w:t>
            </w:r>
          </w:p>
        </w:tc>
        <w:tc>
          <w:tcPr>
            <w:tcW w:w="1134" w:type="dxa"/>
            <w:shd w:val="clear" w:color="auto" w:fill="auto"/>
          </w:tcPr>
          <w:p w14:paraId="2482FF34" w14:textId="77777777" w:rsidR="00CA5901" w:rsidRPr="00D11B72" w:rsidRDefault="00CA5901" w:rsidP="00D12148">
            <w:pPr>
              <w:pStyle w:val="Tabletext"/>
              <w:jc w:val="center"/>
              <w:rPr>
                <w:noProof/>
              </w:rPr>
            </w:pPr>
          </w:p>
        </w:tc>
        <w:tc>
          <w:tcPr>
            <w:tcW w:w="1134" w:type="dxa"/>
            <w:shd w:val="clear" w:color="auto" w:fill="auto"/>
          </w:tcPr>
          <w:p w14:paraId="50852E8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57CE10" w14:textId="77777777" w:rsidR="00CA5901" w:rsidRPr="00D11B72" w:rsidRDefault="00CA5901" w:rsidP="00D12148">
            <w:pPr>
              <w:pStyle w:val="Tabletext"/>
              <w:jc w:val="center"/>
            </w:pPr>
          </w:p>
        </w:tc>
        <w:tc>
          <w:tcPr>
            <w:tcW w:w="1134" w:type="dxa"/>
            <w:shd w:val="clear" w:color="auto" w:fill="auto"/>
          </w:tcPr>
          <w:p w14:paraId="6388F26F" w14:textId="77777777" w:rsidR="00CA5901" w:rsidRPr="00D11B72" w:rsidRDefault="00CA5901" w:rsidP="00D12148">
            <w:pPr>
              <w:pStyle w:val="Tabletext"/>
              <w:jc w:val="center"/>
            </w:pPr>
          </w:p>
        </w:tc>
        <w:tc>
          <w:tcPr>
            <w:tcW w:w="1134" w:type="dxa"/>
          </w:tcPr>
          <w:p w14:paraId="462CDC32" w14:textId="77777777" w:rsidR="00CA5901" w:rsidRPr="00D11B72" w:rsidRDefault="00CA5901" w:rsidP="00D12148">
            <w:pPr>
              <w:pStyle w:val="Tabletext"/>
              <w:jc w:val="center"/>
            </w:pPr>
          </w:p>
        </w:tc>
      </w:tr>
      <w:tr w:rsidR="00CA5901" w:rsidRPr="00D11B72" w14:paraId="03DC6D24" w14:textId="420848B9" w:rsidTr="00003356">
        <w:trPr>
          <w:jc w:val="center"/>
        </w:trPr>
        <w:tc>
          <w:tcPr>
            <w:tcW w:w="3969" w:type="dxa"/>
            <w:shd w:val="clear" w:color="auto" w:fill="auto"/>
          </w:tcPr>
          <w:p w14:paraId="26C56F63" w14:textId="77777777" w:rsidR="00CA5901" w:rsidRPr="00D11B72" w:rsidRDefault="00CA5901" w:rsidP="00D12148">
            <w:pPr>
              <w:pStyle w:val="Tabletext"/>
              <w:rPr>
                <w:noProof/>
              </w:rPr>
            </w:pPr>
            <w:r w:rsidRPr="00D11B72">
              <w:rPr>
                <w:noProof/>
              </w:rPr>
              <w:t>&lt;timer context parameter list&gt;</w:t>
            </w:r>
          </w:p>
        </w:tc>
        <w:tc>
          <w:tcPr>
            <w:tcW w:w="1134" w:type="dxa"/>
            <w:shd w:val="clear" w:color="auto" w:fill="auto"/>
          </w:tcPr>
          <w:p w14:paraId="7F4EE08F" w14:textId="77777777" w:rsidR="00CA5901" w:rsidRPr="00D11B72" w:rsidRDefault="00CA5901" w:rsidP="00D12148">
            <w:pPr>
              <w:pStyle w:val="Tabletext"/>
              <w:jc w:val="center"/>
              <w:rPr>
                <w:noProof/>
              </w:rPr>
            </w:pPr>
          </w:p>
        </w:tc>
        <w:tc>
          <w:tcPr>
            <w:tcW w:w="1134" w:type="dxa"/>
            <w:shd w:val="clear" w:color="auto" w:fill="auto"/>
          </w:tcPr>
          <w:p w14:paraId="1009C59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1EECEA8" w14:textId="77777777" w:rsidR="00CA5901" w:rsidRPr="00D11B72" w:rsidRDefault="00CA5901" w:rsidP="00D12148">
            <w:pPr>
              <w:pStyle w:val="Tabletext"/>
              <w:jc w:val="center"/>
            </w:pPr>
          </w:p>
        </w:tc>
        <w:tc>
          <w:tcPr>
            <w:tcW w:w="1134" w:type="dxa"/>
            <w:shd w:val="clear" w:color="auto" w:fill="auto"/>
          </w:tcPr>
          <w:p w14:paraId="217AECD5" w14:textId="77777777" w:rsidR="00CA5901" w:rsidRPr="00D11B72" w:rsidRDefault="00CA5901" w:rsidP="00D12148">
            <w:pPr>
              <w:pStyle w:val="Tabletext"/>
              <w:jc w:val="center"/>
            </w:pPr>
          </w:p>
        </w:tc>
        <w:tc>
          <w:tcPr>
            <w:tcW w:w="1134" w:type="dxa"/>
          </w:tcPr>
          <w:p w14:paraId="52DAC3E3" w14:textId="77777777" w:rsidR="00CA5901" w:rsidRPr="00D11B72" w:rsidRDefault="00CA5901" w:rsidP="00D12148">
            <w:pPr>
              <w:pStyle w:val="Tabletext"/>
              <w:jc w:val="center"/>
            </w:pPr>
          </w:p>
        </w:tc>
      </w:tr>
      <w:tr w:rsidR="001C7117" w:rsidRPr="00D11B72" w14:paraId="119EF690" w14:textId="77777777" w:rsidTr="00003356">
        <w:trPr>
          <w:jc w:val="center"/>
        </w:trPr>
        <w:tc>
          <w:tcPr>
            <w:tcW w:w="3969" w:type="dxa"/>
            <w:shd w:val="clear" w:color="auto" w:fill="auto"/>
          </w:tcPr>
          <w:p w14:paraId="5369380D" w14:textId="1D31DC41" w:rsidR="001C7117" w:rsidRPr="00D11B72" w:rsidRDefault="001C7117" w:rsidP="001C7117">
            <w:pPr>
              <w:pStyle w:val="Tabletext"/>
              <w:rPr>
                <w:noProof/>
              </w:rPr>
            </w:pPr>
            <w:r w:rsidRPr="00D11B72">
              <w:rPr>
                <w:noProof/>
              </w:rPr>
              <w:t>&lt;timer context parameter </w:t>
            </w:r>
            <w:r>
              <w:rPr>
                <w:noProof/>
              </w:rPr>
              <w:t>name</w:t>
            </w:r>
            <w:r w:rsidRPr="00D11B72">
              <w:rPr>
                <w:noProof/>
              </w:rPr>
              <w:t>&gt;</w:t>
            </w:r>
          </w:p>
        </w:tc>
        <w:tc>
          <w:tcPr>
            <w:tcW w:w="1134" w:type="dxa"/>
            <w:shd w:val="clear" w:color="auto" w:fill="auto"/>
          </w:tcPr>
          <w:p w14:paraId="06983473" w14:textId="77777777" w:rsidR="001C7117" w:rsidRPr="00D11B72" w:rsidRDefault="001C7117" w:rsidP="00750414">
            <w:pPr>
              <w:pStyle w:val="Tabletext"/>
              <w:jc w:val="center"/>
              <w:rPr>
                <w:noProof/>
              </w:rPr>
            </w:pPr>
          </w:p>
        </w:tc>
        <w:tc>
          <w:tcPr>
            <w:tcW w:w="1134" w:type="dxa"/>
            <w:shd w:val="clear" w:color="auto" w:fill="auto"/>
          </w:tcPr>
          <w:p w14:paraId="1820DE92" w14:textId="77777777" w:rsidR="001C7117" w:rsidRPr="00D11B72" w:rsidRDefault="001C7117" w:rsidP="00750414">
            <w:pPr>
              <w:pStyle w:val="Tabletext"/>
              <w:jc w:val="center"/>
              <w:rPr>
                <w:noProof/>
              </w:rPr>
            </w:pPr>
            <w:r w:rsidRPr="00D11B72">
              <w:rPr>
                <w:noProof/>
              </w:rPr>
              <w:t>defined</w:t>
            </w:r>
          </w:p>
        </w:tc>
        <w:tc>
          <w:tcPr>
            <w:tcW w:w="1134" w:type="dxa"/>
            <w:shd w:val="clear" w:color="auto" w:fill="auto"/>
          </w:tcPr>
          <w:p w14:paraId="400742C2" w14:textId="77777777" w:rsidR="001C7117" w:rsidRPr="00D11B72" w:rsidRDefault="001C7117" w:rsidP="00750414">
            <w:pPr>
              <w:pStyle w:val="Tabletext"/>
              <w:jc w:val="center"/>
            </w:pPr>
          </w:p>
        </w:tc>
        <w:tc>
          <w:tcPr>
            <w:tcW w:w="1134" w:type="dxa"/>
            <w:shd w:val="clear" w:color="auto" w:fill="auto"/>
          </w:tcPr>
          <w:p w14:paraId="7198DD65" w14:textId="77777777" w:rsidR="001C7117" w:rsidRPr="00D11B72" w:rsidRDefault="001C7117" w:rsidP="00750414">
            <w:pPr>
              <w:pStyle w:val="Tabletext"/>
              <w:jc w:val="center"/>
            </w:pPr>
          </w:p>
        </w:tc>
        <w:tc>
          <w:tcPr>
            <w:tcW w:w="1134" w:type="dxa"/>
          </w:tcPr>
          <w:p w14:paraId="1072727E" w14:textId="77777777" w:rsidR="001C7117" w:rsidRPr="00D11B72" w:rsidRDefault="001C7117" w:rsidP="00750414">
            <w:pPr>
              <w:pStyle w:val="Tabletext"/>
              <w:jc w:val="center"/>
            </w:pPr>
          </w:p>
        </w:tc>
      </w:tr>
      <w:tr w:rsidR="00CA5901" w:rsidRPr="00D11B72" w14:paraId="1DB7FD52" w14:textId="2D99BDC6" w:rsidTr="00003356">
        <w:trPr>
          <w:jc w:val="center"/>
        </w:trPr>
        <w:tc>
          <w:tcPr>
            <w:tcW w:w="3969" w:type="dxa"/>
            <w:shd w:val="clear" w:color="auto" w:fill="auto"/>
          </w:tcPr>
          <w:p w14:paraId="3A53B5AD" w14:textId="77777777" w:rsidR="00CA5901" w:rsidRPr="00D11B72" w:rsidRDefault="00CA5901" w:rsidP="00D12148">
            <w:pPr>
              <w:pStyle w:val="Tabletext"/>
              <w:rPr>
                <w:noProof/>
              </w:rPr>
            </w:pPr>
            <w:r w:rsidRPr="00D11B72">
              <w:rPr>
                <w:noProof/>
              </w:rPr>
              <w:t>&lt;timer default initialization&gt;</w:t>
            </w:r>
          </w:p>
        </w:tc>
        <w:tc>
          <w:tcPr>
            <w:tcW w:w="1134" w:type="dxa"/>
            <w:shd w:val="clear" w:color="auto" w:fill="auto"/>
          </w:tcPr>
          <w:p w14:paraId="386D7F2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BB38B5A" w14:textId="77777777" w:rsidR="00CA5901" w:rsidRPr="00D11B72" w:rsidRDefault="00CA5901" w:rsidP="00D12148">
            <w:pPr>
              <w:pStyle w:val="Tabletext"/>
              <w:jc w:val="center"/>
            </w:pPr>
          </w:p>
        </w:tc>
        <w:tc>
          <w:tcPr>
            <w:tcW w:w="1134" w:type="dxa"/>
            <w:shd w:val="clear" w:color="auto" w:fill="auto"/>
          </w:tcPr>
          <w:p w14:paraId="11F5DE87" w14:textId="77777777" w:rsidR="00CA5901" w:rsidRPr="00D11B72" w:rsidRDefault="00CA5901" w:rsidP="00D12148">
            <w:pPr>
              <w:pStyle w:val="Tabletext"/>
              <w:jc w:val="center"/>
            </w:pPr>
          </w:p>
        </w:tc>
        <w:tc>
          <w:tcPr>
            <w:tcW w:w="1134" w:type="dxa"/>
            <w:shd w:val="clear" w:color="auto" w:fill="auto"/>
          </w:tcPr>
          <w:p w14:paraId="2066AAED" w14:textId="77777777" w:rsidR="00CA5901" w:rsidRPr="00D11B72" w:rsidRDefault="00CA5901" w:rsidP="00D12148">
            <w:pPr>
              <w:pStyle w:val="Tabletext"/>
              <w:jc w:val="center"/>
            </w:pPr>
          </w:p>
        </w:tc>
        <w:tc>
          <w:tcPr>
            <w:tcW w:w="1134" w:type="dxa"/>
          </w:tcPr>
          <w:p w14:paraId="7E121464" w14:textId="77777777" w:rsidR="00CA5901" w:rsidRPr="00D11B72" w:rsidRDefault="00CA5901" w:rsidP="00D12148">
            <w:pPr>
              <w:pStyle w:val="Tabletext"/>
              <w:jc w:val="center"/>
            </w:pPr>
          </w:p>
        </w:tc>
      </w:tr>
      <w:tr w:rsidR="00CA5901" w:rsidRPr="00D11B72" w14:paraId="64FE5F52" w14:textId="16A53AC4" w:rsidTr="00003356">
        <w:trPr>
          <w:jc w:val="center"/>
        </w:trPr>
        <w:tc>
          <w:tcPr>
            <w:tcW w:w="3969" w:type="dxa"/>
            <w:shd w:val="clear" w:color="auto" w:fill="auto"/>
          </w:tcPr>
          <w:p w14:paraId="367E079C" w14:textId="77777777" w:rsidR="00CA5901" w:rsidRPr="00D11B72" w:rsidRDefault="00CA5901" w:rsidP="00D12148">
            <w:pPr>
              <w:pStyle w:val="Tabletext"/>
              <w:rPr>
                <w:noProof/>
              </w:rPr>
            </w:pPr>
            <w:r w:rsidRPr="00D11B72">
              <w:rPr>
                <w:noProof/>
              </w:rPr>
              <w:t>&lt;timer definition item&gt;</w:t>
            </w:r>
          </w:p>
        </w:tc>
        <w:tc>
          <w:tcPr>
            <w:tcW w:w="1134" w:type="dxa"/>
            <w:shd w:val="clear" w:color="auto" w:fill="auto"/>
          </w:tcPr>
          <w:p w14:paraId="1BF6B6D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2D09D9C" w14:textId="77777777" w:rsidR="00CA5901" w:rsidRPr="00D11B72" w:rsidRDefault="00CA5901" w:rsidP="00D12148">
            <w:pPr>
              <w:pStyle w:val="Tabletext"/>
              <w:jc w:val="center"/>
            </w:pPr>
          </w:p>
        </w:tc>
        <w:tc>
          <w:tcPr>
            <w:tcW w:w="1134" w:type="dxa"/>
            <w:shd w:val="clear" w:color="auto" w:fill="auto"/>
          </w:tcPr>
          <w:p w14:paraId="783B4528" w14:textId="77777777" w:rsidR="00CA5901" w:rsidRPr="00D11B72" w:rsidRDefault="00CA5901" w:rsidP="00D12148">
            <w:pPr>
              <w:pStyle w:val="Tabletext"/>
              <w:jc w:val="center"/>
            </w:pPr>
          </w:p>
        </w:tc>
        <w:tc>
          <w:tcPr>
            <w:tcW w:w="1134" w:type="dxa"/>
            <w:shd w:val="clear" w:color="auto" w:fill="auto"/>
          </w:tcPr>
          <w:p w14:paraId="14D9076B" w14:textId="77777777" w:rsidR="00CA5901" w:rsidRPr="00D11B72" w:rsidRDefault="00CA5901" w:rsidP="00D12148">
            <w:pPr>
              <w:pStyle w:val="Tabletext"/>
              <w:jc w:val="center"/>
            </w:pPr>
          </w:p>
        </w:tc>
        <w:tc>
          <w:tcPr>
            <w:tcW w:w="1134" w:type="dxa"/>
          </w:tcPr>
          <w:p w14:paraId="5BCC1D2F" w14:textId="77777777" w:rsidR="00CA5901" w:rsidRPr="00D11B72" w:rsidRDefault="00CA5901" w:rsidP="00D12148">
            <w:pPr>
              <w:pStyle w:val="Tabletext"/>
              <w:jc w:val="center"/>
            </w:pPr>
          </w:p>
        </w:tc>
      </w:tr>
      <w:tr w:rsidR="00CA5901" w:rsidRPr="00D11B72" w14:paraId="79CD815C" w14:textId="408885D1" w:rsidTr="00003356">
        <w:trPr>
          <w:jc w:val="center"/>
        </w:trPr>
        <w:tc>
          <w:tcPr>
            <w:tcW w:w="3969" w:type="dxa"/>
            <w:shd w:val="clear" w:color="auto" w:fill="auto"/>
          </w:tcPr>
          <w:p w14:paraId="0D9BC99F" w14:textId="77777777" w:rsidR="00CA5901" w:rsidRPr="00D11B72" w:rsidRDefault="00CA5901" w:rsidP="00D12148">
            <w:pPr>
              <w:pStyle w:val="Tabletext"/>
              <w:rPr>
                <w:noProof/>
              </w:rPr>
            </w:pPr>
            <w:r w:rsidRPr="00D11B72">
              <w:rPr>
                <w:noProof/>
              </w:rPr>
              <w:t>&lt;timer definition&gt;</w:t>
            </w:r>
          </w:p>
        </w:tc>
        <w:tc>
          <w:tcPr>
            <w:tcW w:w="1134" w:type="dxa"/>
            <w:shd w:val="clear" w:color="auto" w:fill="auto"/>
          </w:tcPr>
          <w:p w14:paraId="2C92A3C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0A1693A" w14:textId="77777777" w:rsidR="00CA5901" w:rsidRPr="00D11B72" w:rsidRDefault="00CA5901" w:rsidP="00D12148">
            <w:pPr>
              <w:pStyle w:val="Tabletext"/>
              <w:jc w:val="center"/>
            </w:pPr>
          </w:p>
        </w:tc>
        <w:tc>
          <w:tcPr>
            <w:tcW w:w="1134" w:type="dxa"/>
            <w:shd w:val="clear" w:color="auto" w:fill="auto"/>
          </w:tcPr>
          <w:p w14:paraId="1B4E9370" w14:textId="77777777" w:rsidR="00CA5901" w:rsidRPr="00D11B72" w:rsidRDefault="00CA5901" w:rsidP="00D12148">
            <w:pPr>
              <w:pStyle w:val="Tabletext"/>
              <w:jc w:val="center"/>
            </w:pPr>
          </w:p>
        </w:tc>
        <w:tc>
          <w:tcPr>
            <w:tcW w:w="1134" w:type="dxa"/>
            <w:shd w:val="clear" w:color="auto" w:fill="auto"/>
          </w:tcPr>
          <w:p w14:paraId="307B0076" w14:textId="77777777" w:rsidR="00CA5901" w:rsidRPr="00D11B72" w:rsidRDefault="00CA5901" w:rsidP="00D12148">
            <w:pPr>
              <w:pStyle w:val="Tabletext"/>
              <w:jc w:val="center"/>
            </w:pPr>
          </w:p>
        </w:tc>
        <w:tc>
          <w:tcPr>
            <w:tcW w:w="1134" w:type="dxa"/>
          </w:tcPr>
          <w:p w14:paraId="5082726D" w14:textId="77777777" w:rsidR="00CA5901" w:rsidRPr="00D11B72" w:rsidRDefault="00CA5901" w:rsidP="00D12148">
            <w:pPr>
              <w:pStyle w:val="Tabletext"/>
              <w:jc w:val="center"/>
            </w:pPr>
          </w:p>
        </w:tc>
      </w:tr>
      <w:tr w:rsidR="00CA5901" w:rsidRPr="00D11B72" w14:paraId="340FE2C9" w14:textId="376C8EB9" w:rsidTr="00003356">
        <w:trPr>
          <w:jc w:val="center"/>
        </w:trPr>
        <w:tc>
          <w:tcPr>
            <w:tcW w:w="3969" w:type="dxa"/>
            <w:shd w:val="clear" w:color="auto" w:fill="auto"/>
          </w:tcPr>
          <w:p w14:paraId="5BE8A619" w14:textId="77777777" w:rsidR="00CA5901" w:rsidRPr="00D11B72" w:rsidRDefault="00CA5901" w:rsidP="00D12148">
            <w:pPr>
              <w:pStyle w:val="Tabletext"/>
              <w:rPr>
                <w:noProof/>
              </w:rPr>
            </w:pPr>
            <w:r w:rsidRPr="00D11B72">
              <w:rPr>
                <w:noProof/>
              </w:rPr>
              <w:t>&lt;timer remaining duration&gt;</w:t>
            </w:r>
          </w:p>
        </w:tc>
        <w:tc>
          <w:tcPr>
            <w:tcW w:w="1134" w:type="dxa"/>
            <w:shd w:val="clear" w:color="auto" w:fill="auto"/>
          </w:tcPr>
          <w:p w14:paraId="0738FAB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FF69B44" w14:textId="77777777" w:rsidR="00CA5901" w:rsidRPr="00D11B72" w:rsidRDefault="00CA5901" w:rsidP="00D12148">
            <w:pPr>
              <w:pStyle w:val="Tabletext"/>
              <w:jc w:val="center"/>
            </w:pPr>
          </w:p>
        </w:tc>
        <w:tc>
          <w:tcPr>
            <w:tcW w:w="1134" w:type="dxa"/>
            <w:shd w:val="clear" w:color="auto" w:fill="auto"/>
          </w:tcPr>
          <w:p w14:paraId="22AF4B4F" w14:textId="77777777" w:rsidR="00CA5901" w:rsidRPr="00D11B72" w:rsidRDefault="00CA5901" w:rsidP="00D12148">
            <w:pPr>
              <w:pStyle w:val="Tabletext"/>
              <w:jc w:val="center"/>
            </w:pPr>
          </w:p>
        </w:tc>
        <w:tc>
          <w:tcPr>
            <w:tcW w:w="1134" w:type="dxa"/>
            <w:shd w:val="clear" w:color="auto" w:fill="auto"/>
          </w:tcPr>
          <w:p w14:paraId="39E8D3BE" w14:textId="77777777" w:rsidR="00CA5901" w:rsidRPr="00D11B72" w:rsidRDefault="00CA5901" w:rsidP="00D12148">
            <w:pPr>
              <w:pStyle w:val="Tabletext"/>
              <w:jc w:val="center"/>
            </w:pPr>
          </w:p>
        </w:tc>
        <w:tc>
          <w:tcPr>
            <w:tcW w:w="1134" w:type="dxa"/>
          </w:tcPr>
          <w:p w14:paraId="5AAC21DA" w14:textId="77777777" w:rsidR="00CA5901" w:rsidRPr="00D11B72" w:rsidRDefault="00CA5901" w:rsidP="00D12148">
            <w:pPr>
              <w:pStyle w:val="Tabletext"/>
              <w:jc w:val="center"/>
            </w:pPr>
          </w:p>
        </w:tc>
      </w:tr>
      <w:tr w:rsidR="00CA5901" w:rsidRPr="00D11B72" w14:paraId="133FCF68" w14:textId="189B8F73" w:rsidTr="00003356">
        <w:trPr>
          <w:jc w:val="center"/>
        </w:trPr>
        <w:tc>
          <w:tcPr>
            <w:tcW w:w="3969" w:type="dxa"/>
            <w:shd w:val="clear" w:color="auto" w:fill="auto"/>
          </w:tcPr>
          <w:p w14:paraId="607C0CCA" w14:textId="77777777" w:rsidR="00CA5901" w:rsidRPr="00D11B72" w:rsidRDefault="00CA5901" w:rsidP="00D12148">
            <w:pPr>
              <w:pStyle w:val="Tabletext"/>
              <w:rPr>
                <w:noProof/>
              </w:rPr>
            </w:pPr>
            <w:r w:rsidRPr="00D11B72">
              <w:rPr>
                <w:noProof/>
              </w:rPr>
              <w:t>&lt;transition area&gt;</w:t>
            </w:r>
          </w:p>
        </w:tc>
        <w:tc>
          <w:tcPr>
            <w:tcW w:w="1134" w:type="dxa"/>
            <w:shd w:val="clear" w:color="auto" w:fill="auto"/>
          </w:tcPr>
          <w:p w14:paraId="12037E1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B084677" w14:textId="77777777" w:rsidR="00CA5901" w:rsidRPr="00D11B72" w:rsidRDefault="00CA5901" w:rsidP="00D12148">
            <w:pPr>
              <w:pStyle w:val="Tabletext"/>
              <w:jc w:val="center"/>
            </w:pPr>
          </w:p>
        </w:tc>
        <w:tc>
          <w:tcPr>
            <w:tcW w:w="1134" w:type="dxa"/>
            <w:shd w:val="clear" w:color="auto" w:fill="auto"/>
          </w:tcPr>
          <w:p w14:paraId="77841978" w14:textId="77777777" w:rsidR="00CA5901" w:rsidRPr="00D11B72" w:rsidRDefault="00CA5901" w:rsidP="00D12148">
            <w:pPr>
              <w:pStyle w:val="Tabletext"/>
              <w:jc w:val="center"/>
            </w:pPr>
          </w:p>
        </w:tc>
        <w:tc>
          <w:tcPr>
            <w:tcW w:w="1134" w:type="dxa"/>
            <w:shd w:val="clear" w:color="auto" w:fill="auto"/>
          </w:tcPr>
          <w:p w14:paraId="21D2136C" w14:textId="77777777" w:rsidR="00CA5901" w:rsidRPr="00D11B72" w:rsidRDefault="00CA5901" w:rsidP="00D12148">
            <w:pPr>
              <w:pStyle w:val="Tabletext"/>
              <w:jc w:val="center"/>
            </w:pPr>
          </w:p>
        </w:tc>
        <w:tc>
          <w:tcPr>
            <w:tcW w:w="1134" w:type="dxa"/>
          </w:tcPr>
          <w:p w14:paraId="22DAEDCB" w14:textId="77777777" w:rsidR="00CA5901" w:rsidRPr="00D11B72" w:rsidRDefault="00CA5901" w:rsidP="00D12148">
            <w:pPr>
              <w:pStyle w:val="Tabletext"/>
              <w:jc w:val="center"/>
            </w:pPr>
          </w:p>
        </w:tc>
      </w:tr>
      <w:tr w:rsidR="00CA5901" w:rsidRPr="00D11B72" w14:paraId="3EA8A6C2" w14:textId="43E1555E" w:rsidTr="00003356">
        <w:trPr>
          <w:jc w:val="center"/>
        </w:trPr>
        <w:tc>
          <w:tcPr>
            <w:tcW w:w="3969" w:type="dxa"/>
            <w:shd w:val="clear" w:color="auto" w:fill="auto"/>
          </w:tcPr>
          <w:p w14:paraId="120492F7" w14:textId="77777777" w:rsidR="00CA5901" w:rsidRPr="00D11B72" w:rsidRDefault="00CA5901" w:rsidP="00D12148">
            <w:pPr>
              <w:pStyle w:val="Tabletext"/>
              <w:rPr>
                <w:noProof/>
              </w:rPr>
            </w:pPr>
            <w:r w:rsidRPr="00D11B72">
              <w:rPr>
                <w:noProof/>
              </w:rPr>
              <w:t>&lt;transition option area&gt;</w:t>
            </w:r>
          </w:p>
        </w:tc>
        <w:tc>
          <w:tcPr>
            <w:tcW w:w="1134" w:type="dxa"/>
            <w:shd w:val="clear" w:color="auto" w:fill="auto"/>
          </w:tcPr>
          <w:p w14:paraId="5486BA76" w14:textId="77777777" w:rsidR="00CA5901" w:rsidRPr="00D11B72" w:rsidRDefault="00CA5901" w:rsidP="00D12148">
            <w:pPr>
              <w:pStyle w:val="Tabletext"/>
              <w:jc w:val="center"/>
              <w:rPr>
                <w:noProof/>
              </w:rPr>
            </w:pPr>
          </w:p>
        </w:tc>
        <w:tc>
          <w:tcPr>
            <w:tcW w:w="1134" w:type="dxa"/>
            <w:shd w:val="clear" w:color="auto" w:fill="auto"/>
          </w:tcPr>
          <w:p w14:paraId="4FAC2B9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B102654" w14:textId="77777777" w:rsidR="00CA5901" w:rsidRPr="00D11B72" w:rsidRDefault="00CA5901" w:rsidP="00D12148">
            <w:pPr>
              <w:pStyle w:val="Tabletext"/>
              <w:jc w:val="center"/>
            </w:pPr>
          </w:p>
        </w:tc>
        <w:tc>
          <w:tcPr>
            <w:tcW w:w="1134" w:type="dxa"/>
            <w:shd w:val="clear" w:color="auto" w:fill="auto"/>
          </w:tcPr>
          <w:p w14:paraId="559B3763" w14:textId="77777777" w:rsidR="00CA5901" w:rsidRPr="00D11B72" w:rsidRDefault="00CA5901" w:rsidP="00D12148">
            <w:pPr>
              <w:pStyle w:val="Tabletext"/>
              <w:jc w:val="center"/>
            </w:pPr>
          </w:p>
        </w:tc>
        <w:tc>
          <w:tcPr>
            <w:tcW w:w="1134" w:type="dxa"/>
          </w:tcPr>
          <w:p w14:paraId="3694E212" w14:textId="77777777" w:rsidR="00CA5901" w:rsidRPr="00D11B72" w:rsidRDefault="00CA5901" w:rsidP="00D12148">
            <w:pPr>
              <w:pStyle w:val="Tabletext"/>
              <w:jc w:val="center"/>
            </w:pPr>
          </w:p>
        </w:tc>
      </w:tr>
      <w:tr w:rsidR="00CA5901" w:rsidRPr="00D11B72" w14:paraId="43B88E06" w14:textId="08B1AE19" w:rsidTr="00003356">
        <w:trPr>
          <w:jc w:val="center"/>
        </w:trPr>
        <w:tc>
          <w:tcPr>
            <w:tcW w:w="3969" w:type="dxa"/>
            <w:shd w:val="clear" w:color="auto" w:fill="auto"/>
          </w:tcPr>
          <w:p w14:paraId="6712397D" w14:textId="77777777" w:rsidR="00CA5901" w:rsidRPr="00D11B72" w:rsidRDefault="00CA5901" w:rsidP="00D12148">
            <w:pPr>
              <w:pStyle w:val="Tabletext"/>
              <w:rPr>
                <w:noProof/>
              </w:rPr>
            </w:pPr>
            <w:r w:rsidRPr="00D11B72">
              <w:rPr>
                <w:noProof/>
              </w:rPr>
              <w:t>&lt;transition option symbol&gt;</w:t>
            </w:r>
          </w:p>
        </w:tc>
        <w:tc>
          <w:tcPr>
            <w:tcW w:w="1134" w:type="dxa"/>
            <w:shd w:val="clear" w:color="auto" w:fill="auto"/>
          </w:tcPr>
          <w:p w14:paraId="41346885" w14:textId="77777777" w:rsidR="00CA5901" w:rsidRPr="00D11B72" w:rsidRDefault="00CA5901" w:rsidP="00D12148">
            <w:pPr>
              <w:pStyle w:val="Tabletext"/>
              <w:jc w:val="center"/>
              <w:rPr>
                <w:noProof/>
              </w:rPr>
            </w:pPr>
          </w:p>
        </w:tc>
        <w:tc>
          <w:tcPr>
            <w:tcW w:w="1134" w:type="dxa"/>
            <w:shd w:val="clear" w:color="auto" w:fill="auto"/>
          </w:tcPr>
          <w:p w14:paraId="129A96A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F9334F3" w14:textId="77777777" w:rsidR="00CA5901" w:rsidRPr="00D11B72" w:rsidRDefault="00CA5901" w:rsidP="00D12148">
            <w:pPr>
              <w:pStyle w:val="Tabletext"/>
              <w:jc w:val="center"/>
            </w:pPr>
          </w:p>
        </w:tc>
        <w:tc>
          <w:tcPr>
            <w:tcW w:w="1134" w:type="dxa"/>
            <w:shd w:val="clear" w:color="auto" w:fill="auto"/>
          </w:tcPr>
          <w:p w14:paraId="5D6340C4" w14:textId="77777777" w:rsidR="00CA5901" w:rsidRPr="00D11B72" w:rsidRDefault="00CA5901" w:rsidP="00D12148">
            <w:pPr>
              <w:pStyle w:val="Tabletext"/>
              <w:jc w:val="center"/>
            </w:pPr>
          </w:p>
        </w:tc>
        <w:tc>
          <w:tcPr>
            <w:tcW w:w="1134" w:type="dxa"/>
          </w:tcPr>
          <w:p w14:paraId="2370BB97" w14:textId="77777777" w:rsidR="00CA5901" w:rsidRPr="00D11B72" w:rsidRDefault="00CA5901" w:rsidP="00D12148">
            <w:pPr>
              <w:pStyle w:val="Tabletext"/>
              <w:jc w:val="center"/>
            </w:pPr>
          </w:p>
        </w:tc>
      </w:tr>
      <w:tr w:rsidR="00CA5901" w:rsidRPr="00D11B72" w14:paraId="7098F591" w14:textId="36D966C6" w:rsidTr="00003356">
        <w:trPr>
          <w:jc w:val="center"/>
        </w:trPr>
        <w:tc>
          <w:tcPr>
            <w:tcW w:w="3969" w:type="dxa"/>
            <w:shd w:val="clear" w:color="auto" w:fill="auto"/>
          </w:tcPr>
          <w:p w14:paraId="1A2D4876" w14:textId="77777777" w:rsidR="00CA5901" w:rsidRPr="00D11B72" w:rsidRDefault="00CA5901" w:rsidP="00D12148">
            <w:pPr>
              <w:pStyle w:val="Tabletext"/>
              <w:rPr>
                <w:noProof/>
              </w:rPr>
            </w:pPr>
            <w:r w:rsidRPr="00D11B72">
              <w:rPr>
                <w:noProof/>
              </w:rPr>
              <w:t>&lt;transition string area&gt;</w:t>
            </w:r>
          </w:p>
        </w:tc>
        <w:tc>
          <w:tcPr>
            <w:tcW w:w="1134" w:type="dxa"/>
            <w:shd w:val="clear" w:color="auto" w:fill="auto"/>
          </w:tcPr>
          <w:p w14:paraId="564186E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AE0E997" w14:textId="77777777" w:rsidR="00CA5901" w:rsidRPr="00D11B72" w:rsidRDefault="00CA5901" w:rsidP="00D12148">
            <w:pPr>
              <w:pStyle w:val="Tabletext"/>
              <w:jc w:val="center"/>
              <w:rPr>
                <w:noProof/>
              </w:rPr>
            </w:pPr>
          </w:p>
        </w:tc>
        <w:tc>
          <w:tcPr>
            <w:tcW w:w="1134" w:type="dxa"/>
            <w:shd w:val="clear" w:color="auto" w:fill="auto"/>
          </w:tcPr>
          <w:p w14:paraId="116E1D00" w14:textId="77777777" w:rsidR="00CA5901" w:rsidRPr="00D11B72" w:rsidRDefault="00CA5901" w:rsidP="00D12148">
            <w:pPr>
              <w:pStyle w:val="Tabletext"/>
              <w:jc w:val="center"/>
            </w:pPr>
          </w:p>
        </w:tc>
        <w:tc>
          <w:tcPr>
            <w:tcW w:w="1134" w:type="dxa"/>
            <w:shd w:val="clear" w:color="auto" w:fill="auto"/>
          </w:tcPr>
          <w:p w14:paraId="485B45FE" w14:textId="77777777" w:rsidR="00CA5901" w:rsidRPr="00D11B72" w:rsidRDefault="00CA5901" w:rsidP="00D12148">
            <w:pPr>
              <w:pStyle w:val="Tabletext"/>
              <w:jc w:val="center"/>
            </w:pPr>
          </w:p>
        </w:tc>
        <w:tc>
          <w:tcPr>
            <w:tcW w:w="1134" w:type="dxa"/>
          </w:tcPr>
          <w:p w14:paraId="4D488861" w14:textId="77777777" w:rsidR="00CA5901" w:rsidRPr="00D11B72" w:rsidRDefault="00CA5901" w:rsidP="00D12148">
            <w:pPr>
              <w:pStyle w:val="Tabletext"/>
              <w:jc w:val="center"/>
            </w:pPr>
          </w:p>
        </w:tc>
      </w:tr>
      <w:tr w:rsidR="00F81ADB" w:rsidRPr="00D11B72" w14:paraId="1050399A" w14:textId="77777777" w:rsidTr="00003356">
        <w:trPr>
          <w:jc w:val="center"/>
        </w:trPr>
        <w:tc>
          <w:tcPr>
            <w:tcW w:w="3969" w:type="dxa"/>
            <w:shd w:val="clear" w:color="auto" w:fill="auto"/>
          </w:tcPr>
          <w:p w14:paraId="6354CAB5" w14:textId="05FBF61A" w:rsidR="00F81ADB" w:rsidRPr="00D11B72" w:rsidRDefault="00F81ADB" w:rsidP="00F81ADB">
            <w:pPr>
              <w:pStyle w:val="Tabletext"/>
              <w:rPr>
                <w:noProof/>
              </w:rPr>
            </w:pPr>
            <w:r w:rsidRPr="00D11B72">
              <w:rPr>
                <w:noProof/>
              </w:rPr>
              <w:t>&lt;type </w:t>
            </w:r>
            <w:r>
              <w:rPr>
                <w:noProof/>
              </w:rPr>
              <w:t>coercion</w:t>
            </w:r>
            <w:r w:rsidRPr="00D11B72">
              <w:rPr>
                <w:noProof/>
              </w:rPr>
              <w:t>&gt;</w:t>
            </w:r>
          </w:p>
        </w:tc>
        <w:tc>
          <w:tcPr>
            <w:tcW w:w="1134" w:type="dxa"/>
            <w:shd w:val="clear" w:color="auto" w:fill="auto"/>
          </w:tcPr>
          <w:p w14:paraId="46F18088" w14:textId="77777777" w:rsidR="00F81ADB" w:rsidRPr="00D11B72" w:rsidRDefault="00F81ADB" w:rsidP="00D12148">
            <w:pPr>
              <w:pStyle w:val="Tabletext"/>
              <w:jc w:val="center"/>
              <w:rPr>
                <w:noProof/>
              </w:rPr>
            </w:pPr>
          </w:p>
        </w:tc>
        <w:tc>
          <w:tcPr>
            <w:tcW w:w="1134" w:type="dxa"/>
            <w:shd w:val="clear" w:color="auto" w:fill="auto"/>
          </w:tcPr>
          <w:p w14:paraId="39DCC822" w14:textId="77777777" w:rsidR="00F81ADB" w:rsidRPr="00D11B72" w:rsidRDefault="00F81ADB" w:rsidP="00D12148">
            <w:pPr>
              <w:pStyle w:val="Tabletext"/>
              <w:jc w:val="center"/>
              <w:rPr>
                <w:noProof/>
              </w:rPr>
            </w:pPr>
          </w:p>
        </w:tc>
        <w:tc>
          <w:tcPr>
            <w:tcW w:w="1134" w:type="dxa"/>
            <w:shd w:val="clear" w:color="auto" w:fill="auto"/>
          </w:tcPr>
          <w:p w14:paraId="65F69B50" w14:textId="77777777" w:rsidR="00F81ADB" w:rsidRPr="00D11B72" w:rsidRDefault="00F81ADB" w:rsidP="00D12148">
            <w:pPr>
              <w:pStyle w:val="Tabletext"/>
              <w:jc w:val="center"/>
            </w:pPr>
          </w:p>
        </w:tc>
        <w:tc>
          <w:tcPr>
            <w:tcW w:w="1134" w:type="dxa"/>
            <w:shd w:val="clear" w:color="auto" w:fill="auto"/>
          </w:tcPr>
          <w:p w14:paraId="40B13988" w14:textId="77777777" w:rsidR="00F81ADB" w:rsidRPr="00D11B72" w:rsidRDefault="00F81ADB" w:rsidP="00D12148">
            <w:pPr>
              <w:pStyle w:val="Tabletext"/>
              <w:jc w:val="center"/>
            </w:pPr>
          </w:p>
        </w:tc>
        <w:tc>
          <w:tcPr>
            <w:tcW w:w="1134" w:type="dxa"/>
          </w:tcPr>
          <w:p w14:paraId="69F8FEB4" w14:textId="1561761A" w:rsidR="00F81ADB" w:rsidRPr="00D11B72" w:rsidRDefault="00F81ADB" w:rsidP="00D12148">
            <w:pPr>
              <w:pStyle w:val="Tabletext"/>
              <w:jc w:val="center"/>
              <w:rPr>
                <w:noProof/>
              </w:rPr>
            </w:pPr>
            <w:r w:rsidRPr="00D11B72">
              <w:rPr>
                <w:noProof/>
              </w:rPr>
              <w:t>defined</w:t>
            </w:r>
          </w:p>
        </w:tc>
      </w:tr>
      <w:tr w:rsidR="00CA5901" w:rsidRPr="00D11B72" w14:paraId="74DF7284" w14:textId="72A4D1E5" w:rsidTr="00003356">
        <w:trPr>
          <w:jc w:val="center"/>
        </w:trPr>
        <w:tc>
          <w:tcPr>
            <w:tcW w:w="3969" w:type="dxa"/>
            <w:shd w:val="clear" w:color="auto" w:fill="auto"/>
          </w:tcPr>
          <w:p w14:paraId="3711A2C7" w14:textId="77777777" w:rsidR="00CA5901" w:rsidRPr="00D11B72" w:rsidRDefault="00CA5901" w:rsidP="00D12148">
            <w:pPr>
              <w:pStyle w:val="Tabletext"/>
              <w:rPr>
                <w:noProof/>
              </w:rPr>
            </w:pPr>
            <w:r w:rsidRPr="00D11B72">
              <w:rPr>
                <w:noProof/>
              </w:rPr>
              <w:t>&lt;type expression&gt;</w:t>
            </w:r>
          </w:p>
        </w:tc>
        <w:tc>
          <w:tcPr>
            <w:tcW w:w="1134" w:type="dxa"/>
            <w:shd w:val="clear" w:color="auto" w:fill="auto"/>
          </w:tcPr>
          <w:p w14:paraId="3A9E83BC"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E309C29"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9E3BB11" w14:textId="77777777" w:rsidR="00CA5901" w:rsidRPr="00D11B72" w:rsidRDefault="00CA5901" w:rsidP="00D12148">
            <w:pPr>
              <w:pStyle w:val="Tabletext"/>
              <w:jc w:val="center"/>
            </w:pPr>
          </w:p>
        </w:tc>
        <w:tc>
          <w:tcPr>
            <w:tcW w:w="1134" w:type="dxa"/>
            <w:shd w:val="clear" w:color="auto" w:fill="auto"/>
          </w:tcPr>
          <w:p w14:paraId="108C63DB" w14:textId="77777777" w:rsidR="00CA5901" w:rsidRPr="00D11B72" w:rsidRDefault="00CA5901" w:rsidP="00D12148">
            <w:pPr>
              <w:pStyle w:val="Tabletext"/>
              <w:jc w:val="center"/>
            </w:pPr>
          </w:p>
        </w:tc>
        <w:tc>
          <w:tcPr>
            <w:tcW w:w="1134" w:type="dxa"/>
          </w:tcPr>
          <w:p w14:paraId="3815242B" w14:textId="77777777" w:rsidR="00CA5901" w:rsidRPr="00D11B72" w:rsidRDefault="00CA5901" w:rsidP="00D12148">
            <w:pPr>
              <w:pStyle w:val="Tabletext"/>
              <w:jc w:val="center"/>
            </w:pPr>
          </w:p>
        </w:tc>
      </w:tr>
      <w:tr w:rsidR="00CA5901" w:rsidRPr="00D11B72" w14:paraId="3E6FF8E1" w14:textId="1E1967B4" w:rsidTr="00003356">
        <w:trPr>
          <w:jc w:val="center"/>
        </w:trPr>
        <w:tc>
          <w:tcPr>
            <w:tcW w:w="3969" w:type="dxa"/>
            <w:shd w:val="clear" w:color="auto" w:fill="auto"/>
          </w:tcPr>
          <w:p w14:paraId="3B39275E" w14:textId="77777777" w:rsidR="00CA5901" w:rsidRPr="00D11B72" w:rsidRDefault="00CA5901" w:rsidP="00D12148">
            <w:pPr>
              <w:pStyle w:val="Tabletext"/>
              <w:rPr>
                <w:noProof/>
              </w:rPr>
            </w:pPr>
            <w:r w:rsidRPr="00D11B72">
              <w:rPr>
                <w:noProof/>
              </w:rPr>
              <w:t>&lt;type preamble&gt;</w:t>
            </w:r>
          </w:p>
        </w:tc>
        <w:tc>
          <w:tcPr>
            <w:tcW w:w="1134" w:type="dxa"/>
            <w:shd w:val="clear" w:color="auto" w:fill="auto"/>
          </w:tcPr>
          <w:p w14:paraId="1AA80CE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C03C5E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7CBC312" w14:textId="77777777" w:rsidR="00CA5901" w:rsidRPr="00D11B72" w:rsidRDefault="00CA5901" w:rsidP="00D12148">
            <w:pPr>
              <w:pStyle w:val="Tabletext"/>
              <w:jc w:val="center"/>
            </w:pPr>
          </w:p>
        </w:tc>
        <w:tc>
          <w:tcPr>
            <w:tcW w:w="1134" w:type="dxa"/>
            <w:shd w:val="clear" w:color="auto" w:fill="auto"/>
          </w:tcPr>
          <w:p w14:paraId="5F07846B" w14:textId="77777777" w:rsidR="00CA5901" w:rsidRPr="00D11B72" w:rsidRDefault="00CA5901" w:rsidP="00D12148">
            <w:pPr>
              <w:pStyle w:val="Tabletext"/>
              <w:jc w:val="center"/>
            </w:pPr>
          </w:p>
        </w:tc>
        <w:tc>
          <w:tcPr>
            <w:tcW w:w="1134" w:type="dxa"/>
          </w:tcPr>
          <w:p w14:paraId="4FAC3550" w14:textId="77777777" w:rsidR="00CA5901" w:rsidRPr="00D11B72" w:rsidRDefault="00CA5901" w:rsidP="00D12148">
            <w:pPr>
              <w:pStyle w:val="Tabletext"/>
              <w:jc w:val="center"/>
            </w:pPr>
          </w:p>
        </w:tc>
      </w:tr>
      <w:tr w:rsidR="00CA5901" w:rsidRPr="00D11B72" w14:paraId="74B72673" w14:textId="1C861E7F" w:rsidTr="00003356">
        <w:trPr>
          <w:jc w:val="center"/>
        </w:trPr>
        <w:tc>
          <w:tcPr>
            <w:tcW w:w="3969" w:type="dxa"/>
            <w:shd w:val="clear" w:color="auto" w:fill="auto"/>
          </w:tcPr>
          <w:p w14:paraId="68AB9AD0"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agent definition&gt;</w:t>
            </w:r>
          </w:p>
        </w:tc>
        <w:tc>
          <w:tcPr>
            <w:tcW w:w="1134" w:type="dxa"/>
            <w:shd w:val="clear" w:color="auto" w:fill="auto"/>
          </w:tcPr>
          <w:p w14:paraId="1A5F1DE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E0B799E" w14:textId="77777777" w:rsidR="00CA5901" w:rsidRPr="00D11B72" w:rsidRDefault="00CA5901" w:rsidP="00D12148">
            <w:pPr>
              <w:pStyle w:val="Tabletext"/>
              <w:jc w:val="center"/>
              <w:rPr>
                <w:noProof/>
              </w:rPr>
            </w:pPr>
          </w:p>
        </w:tc>
        <w:tc>
          <w:tcPr>
            <w:tcW w:w="1134" w:type="dxa"/>
            <w:shd w:val="clear" w:color="auto" w:fill="auto"/>
          </w:tcPr>
          <w:p w14:paraId="2945738C" w14:textId="77777777" w:rsidR="00CA5901" w:rsidRPr="00D11B72" w:rsidRDefault="00CA5901" w:rsidP="00D12148">
            <w:pPr>
              <w:pStyle w:val="Tabletext"/>
              <w:jc w:val="center"/>
            </w:pPr>
          </w:p>
        </w:tc>
        <w:tc>
          <w:tcPr>
            <w:tcW w:w="1134" w:type="dxa"/>
            <w:shd w:val="clear" w:color="auto" w:fill="auto"/>
          </w:tcPr>
          <w:p w14:paraId="686E90D5" w14:textId="77777777" w:rsidR="00CA5901" w:rsidRPr="00D11B72" w:rsidRDefault="00CA5901" w:rsidP="00D12148">
            <w:pPr>
              <w:pStyle w:val="Tabletext"/>
              <w:jc w:val="center"/>
            </w:pPr>
          </w:p>
        </w:tc>
        <w:tc>
          <w:tcPr>
            <w:tcW w:w="1134" w:type="dxa"/>
          </w:tcPr>
          <w:p w14:paraId="604CBF35" w14:textId="77777777" w:rsidR="00CA5901" w:rsidRPr="00D11B72" w:rsidRDefault="00CA5901" w:rsidP="00D12148">
            <w:pPr>
              <w:pStyle w:val="Tabletext"/>
              <w:jc w:val="center"/>
            </w:pPr>
          </w:p>
        </w:tc>
      </w:tr>
      <w:tr w:rsidR="00CA5901" w:rsidRPr="00D11B72" w14:paraId="0DAE3E3E" w14:textId="7B50429F" w:rsidTr="00003356">
        <w:trPr>
          <w:jc w:val="center"/>
        </w:trPr>
        <w:tc>
          <w:tcPr>
            <w:tcW w:w="3969" w:type="dxa"/>
            <w:shd w:val="clear" w:color="auto" w:fill="auto"/>
          </w:tcPr>
          <w:p w14:paraId="314AF946"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block definition&gt;</w:t>
            </w:r>
          </w:p>
        </w:tc>
        <w:tc>
          <w:tcPr>
            <w:tcW w:w="1134" w:type="dxa"/>
            <w:shd w:val="clear" w:color="auto" w:fill="auto"/>
          </w:tcPr>
          <w:p w14:paraId="2449B0B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A0C7455" w14:textId="77777777" w:rsidR="00CA5901" w:rsidRPr="00D11B72" w:rsidRDefault="00CA5901" w:rsidP="00D12148">
            <w:pPr>
              <w:pStyle w:val="Tabletext"/>
              <w:jc w:val="center"/>
              <w:rPr>
                <w:noProof/>
              </w:rPr>
            </w:pPr>
          </w:p>
        </w:tc>
        <w:tc>
          <w:tcPr>
            <w:tcW w:w="1134" w:type="dxa"/>
            <w:shd w:val="clear" w:color="auto" w:fill="auto"/>
          </w:tcPr>
          <w:p w14:paraId="0AD7A84A" w14:textId="77777777" w:rsidR="00CA5901" w:rsidRPr="00D11B72" w:rsidRDefault="00CA5901" w:rsidP="00D12148">
            <w:pPr>
              <w:pStyle w:val="Tabletext"/>
              <w:jc w:val="center"/>
            </w:pPr>
          </w:p>
        </w:tc>
        <w:tc>
          <w:tcPr>
            <w:tcW w:w="1134" w:type="dxa"/>
            <w:shd w:val="clear" w:color="auto" w:fill="auto"/>
          </w:tcPr>
          <w:p w14:paraId="0E5FD655" w14:textId="77777777" w:rsidR="00CA5901" w:rsidRPr="00D11B72" w:rsidRDefault="00CA5901" w:rsidP="00D12148">
            <w:pPr>
              <w:pStyle w:val="Tabletext"/>
              <w:jc w:val="center"/>
            </w:pPr>
          </w:p>
        </w:tc>
        <w:tc>
          <w:tcPr>
            <w:tcW w:w="1134" w:type="dxa"/>
          </w:tcPr>
          <w:p w14:paraId="5118BCF4" w14:textId="77777777" w:rsidR="00CA5901" w:rsidRPr="00D11B72" w:rsidRDefault="00CA5901" w:rsidP="00D12148">
            <w:pPr>
              <w:pStyle w:val="Tabletext"/>
              <w:jc w:val="center"/>
            </w:pPr>
          </w:p>
        </w:tc>
      </w:tr>
      <w:tr w:rsidR="00CA5901" w:rsidRPr="00D11B72" w14:paraId="1141F015" w14:textId="3D15CBC3" w:rsidTr="00003356">
        <w:trPr>
          <w:jc w:val="center"/>
        </w:trPr>
        <w:tc>
          <w:tcPr>
            <w:tcW w:w="3969" w:type="dxa"/>
            <w:shd w:val="clear" w:color="auto" w:fill="auto"/>
          </w:tcPr>
          <w:p w14:paraId="70968F50"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block heading&gt;</w:t>
            </w:r>
          </w:p>
        </w:tc>
        <w:tc>
          <w:tcPr>
            <w:tcW w:w="1134" w:type="dxa"/>
            <w:shd w:val="clear" w:color="auto" w:fill="auto"/>
          </w:tcPr>
          <w:p w14:paraId="5B04D22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2FEA670" w14:textId="77777777" w:rsidR="00CA5901" w:rsidRPr="00D11B72" w:rsidRDefault="00CA5901" w:rsidP="00D12148">
            <w:pPr>
              <w:pStyle w:val="Tabletext"/>
              <w:jc w:val="center"/>
              <w:rPr>
                <w:noProof/>
              </w:rPr>
            </w:pPr>
          </w:p>
        </w:tc>
        <w:tc>
          <w:tcPr>
            <w:tcW w:w="1134" w:type="dxa"/>
            <w:shd w:val="clear" w:color="auto" w:fill="auto"/>
          </w:tcPr>
          <w:p w14:paraId="5E43FE16" w14:textId="77777777" w:rsidR="00CA5901" w:rsidRPr="00D11B72" w:rsidRDefault="00CA5901" w:rsidP="00D12148">
            <w:pPr>
              <w:pStyle w:val="Tabletext"/>
              <w:jc w:val="center"/>
            </w:pPr>
          </w:p>
        </w:tc>
        <w:tc>
          <w:tcPr>
            <w:tcW w:w="1134" w:type="dxa"/>
            <w:shd w:val="clear" w:color="auto" w:fill="auto"/>
          </w:tcPr>
          <w:p w14:paraId="7177854E" w14:textId="77777777" w:rsidR="00CA5901" w:rsidRPr="00D11B72" w:rsidRDefault="00CA5901" w:rsidP="00D12148">
            <w:pPr>
              <w:pStyle w:val="Tabletext"/>
              <w:jc w:val="center"/>
            </w:pPr>
          </w:p>
        </w:tc>
        <w:tc>
          <w:tcPr>
            <w:tcW w:w="1134" w:type="dxa"/>
          </w:tcPr>
          <w:p w14:paraId="0836B9A1" w14:textId="77777777" w:rsidR="00CA5901" w:rsidRPr="00D11B72" w:rsidRDefault="00CA5901" w:rsidP="00D12148">
            <w:pPr>
              <w:pStyle w:val="Tabletext"/>
              <w:jc w:val="center"/>
            </w:pPr>
          </w:p>
        </w:tc>
      </w:tr>
      <w:tr w:rsidR="00CA5901" w:rsidRPr="00D11B72" w14:paraId="4C20F08C" w14:textId="367C1B66" w:rsidTr="00003356">
        <w:trPr>
          <w:jc w:val="center"/>
        </w:trPr>
        <w:tc>
          <w:tcPr>
            <w:tcW w:w="3969" w:type="dxa"/>
            <w:shd w:val="clear" w:color="auto" w:fill="auto"/>
          </w:tcPr>
          <w:p w14:paraId="29A41B17"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composite state&gt;</w:t>
            </w:r>
          </w:p>
        </w:tc>
        <w:tc>
          <w:tcPr>
            <w:tcW w:w="1134" w:type="dxa"/>
            <w:shd w:val="clear" w:color="auto" w:fill="auto"/>
          </w:tcPr>
          <w:p w14:paraId="17B00372"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680E7D5"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2A4AB1CB"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0E93834E" w14:textId="77777777" w:rsidR="00CA5901" w:rsidRPr="00D11B72" w:rsidRDefault="00CA5901" w:rsidP="00D12148">
            <w:pPr>
              <w:pStyle w:val="Tabletext"/>
              <w:jc w:val="center"/>
            </w:pPr>
          </w:p>
        </w:tc>
        <w:tc>
          <w:tcPr>
            <w:tcW w:w="1134" w:type="dxa"/>
          </w:tcPr>
          <w:p w14:paraId="5233DD96" w14:textId="77777777" w:rsidR="00CA5901" w:rsidRPr="00D11B72" w:rsidRDefault="00CA5901" w:rsidP="00D12148">
            <w:pPr>
              <w:pStyle w:val="Tabletext"/>
              <w:jc w:val="center"/>
            </w:pPr>
          </w:p>
        </w:tc>
      </w:tr>
      <w:tr w:rsidR="00CA5901" w:rsidRPr="00D11B72" w14:paraId="16C9B166" w14:textId="2AC8B2EA" w:rsidTr="00003356">
        <w:trPr>
          <w:jc w:val="center"/>
        </w:trPr>
        <w:tc>
          <w:tcPr>
            <w:tcW w:w="3969" w:type="dxa"/>
            <w:shd w:val="clear" w:color="auto" w:fill="auto"/>
          </w:tcPr>
          <w:p w14:paraId="26B900F4"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process definition&gt;</w:t>
            </w:r>
          </w:p>
        </w:tc>
        <w:tc>
          <w:tcPr>
            <w:tcW w:w="1134" w:type="dxa"/>
            <w:shd w:val="clear" w:color="auto" w:fill="auto"/>
          </w:tcPr>
          <w:p w14:paraId="22665F2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C5DB5E2" w14:textId="77777777" w:rsidR="00CA5901" w:rsidRPr="00D11B72" w:rsidRDefault="00CA5901" w:rsidP="00D12148">
            <w:pPr>
              <w:pStyle w:val="Tabletext"/>
              <w:jc w:val="center"/>
              <w:rPr>
                <w:noProof/>
              </w:rPr>
            </w:pPr>
          </w:p>
        </w:tc>
        <w:tc>
          <w:tcPr>
            <w:tcW w:w="1134" w:type="dxa"/>
            <w:shd w:val="clear" w:color="auto" w:fill="auto"/>
          </w:tcPr>
          <w:p w14:paraId="421780F5" w14:textId="77777777" w:rsidR="00CA5901" w:rsidRPr="00D11B72" w:rsidRDefault="00CA5901" w:rsidP="00D12148">
            <w:pPr>
              <w:pStyle w:val="Tabletext"/>
              <w:jc w:val="center"/>
              <w:rPr>
                <w:noProof/>
              </w:rPr>
            </w:pPr>
          </w:p>
        </w:tc>
        <w:tc>
          <w:tcPr>
            <w:tcW w:w="1134" w:type="dxa"/>
            <w:shd w:val="clear" w:color="auto" w:fill="auto"/>
          </w:tcPr>
          <w:p w14:paraId="1ABB1963" w14:textId="77777777" w:rsidR="00CA5901" w:rsidRPr="00D11B72" w:rsidRDefault="00CA5901" w:rsidP="00D12148">
            <w:pPr>
              <w:pStyle w:val="Tabletext"/>
              <w:jc w:val="center"/>
            </w:pPr>
          </w:p>
        </w:tc>
        <w:tc>
          <w:tcPr>
            <w:tcW w:w="1134" w:type="dxa"/>
          </w:tcPr>
          <w:p w14:paraId="7084724D" w14:textId="77777777" w:rsidR="00CA5901" w:rsidRPr="00D11B72" w:rsidRDefault="00CA5901" w:rsidP="00D12148">
            <w:pPr>
              <w:pStyle w:val="Tabletext"/>
              <w:jc w:val="center"/>
            </w:pPr>
          </w:p>
        </w:tc>
      </w:tr>
      <w:tr w:rsidR="00CA5901" w:rsidRPr="00D11B72" w14:paraId="24BF821F" w14:textId="2421F620" w:rsidTr="00003356">
        <w:trPr>
          <w:jc w:val="center"/>
        </w:trPr>
        <w:tc>
          <w:tcPr>
            <w:tcW w:w="3969" w:type="dxa"/>
            <w:shd w:val="clear" w:color="auto" w:fill="auto"/>
          </w:tcPr>
          <w:p w14:paraId="52A76601"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process heading&gt;</w:t>
            </w:r>
          </w:p>
        </w:tc>
        <w:tc>
          <w:tcPr>
            <w:tcW w:w="1134" w:type="dxa"/>
            <w:shd w:val="clear" w:color="auto" w:fill="auto"/>
          </w:tcPr>
          <w:p w14:paraId="7B0106E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173DF1B" w14:textId="77777777" w:rsidR="00CA5901" w:rsidRPr="00D11B72" w:rsidRDefault="00CA5901" w:rsidP="00D12148">
            <w:pPr>
              <w:pStyle w:val="Tabletext"/>
              <w:jc w:val="center"/>
              <w:rPr>
                <w:noProof/>
              </w:rPr>
            </w:pPr>
          </w:p>
        </w:tc>
        <w:tc>
          <w:tcPr>
            <w:tcW w:w="1134" w:type="dxa"/>
            <w:shd w:val="clear" w:color="auto" w:fill="auto"/>
          </w:tcPr>
          <w:p w14:paraId="0542F863" w14:textId="77777777" w:rsidR="00CA5901" w:rsidRPr="00D11B72" w:rsidRDefault="00CA5901" w:rsidP="00D12148">
            <w:pPr>
              <w:pStyle w:val="Tabletext"/>
              <w:jc w:val="center"/>
              <w:rPr>
                <w:noProof/>
              </w:rPr>
            </w:pPr>
          </w:p>
        </w:tc>
        <w:tc>
          <w:tcPr>
            <w:tcW w:w="1134" w:type="dxa"/>
            <w:shd w:val="clear" w:color="auto" w:fill="auto"/>
          </w:tcPr>
          <w:p w14:paraId="753F9EE4" w14:textId="77777777" w:rsidR="00CA5901" w:rsidRPr="00D11B72" w:rsidRDefault="00CA5901" w:rsidP="00D12148">
            <w:pPr>
              <w:pStyle w:val="Tabletext"/>
              <w:jc w:val="center"/>
            </w:pPr>
          </w:p>
        </w:tc>
        <w:tc>
          <w:tcPr>
            <w:tcW w:w="1134" w:type="dxa"/>
          </w:tcPr>
          <w:p w14:paraId="45EBF0BB" w14:textId="77777777" w:rsidR="00CA5901" w:rsidRPr="00D11B72" w:rsidRDefault="00CA5901" w:rsidP="00D12148">
            <w:pPr>
              <w:pStyle w:val="Tabletext"/>
              <w:jc w:val="center"/>
            </w:pPr>
          </w:p>
        </w:tc>
      </w:tr>
      <w:tr w:rsidR="00CA5901" w:rsidRPr="00D11B72" w14:paraId="52C22ED3" w14:textId="4D0CF23B" w:rsidTr="00003356">
        <w:trPr>
          <w:jc w:val="center"/>
        </w:trPr>
        <w:tc>
          <w:tcPr>
            <w:tcW w:w="3969" w:type="dxa"/>
            <w:shd w:val="clear" w:color="auto" w:fill="auto"/>
          </w:tcPr>
          <w:p w14:paraId="6E3BFF3C"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state partition definition&gt;</w:t>
            </w:r>
          </w:p>
        </w:tc>
        <w:tc>
          <w:tcPr>
            <w:tcW w:w="1134" w:type="dxa"/>
            <w:shd w:val="clear" w:color="auto" w:fill="auto"/>
          </w:tcPr>
          <w:p w14:paraId="0EBB82BB" w14:textId="77777777" w:rsidR="00CA5901" w:rsidRPr="00D11B72" w:rsidRDefault="00CA5901" w:rsidP="00D12148">
            <w:pPr>
              <w:pStyle w:val="Tabletext"/>
              <w:jc w:val="center"/>
              <w:rPr>
                <w:noProof/>
              </w:rPr>
            </w:pPr>
          </w:p>
        </w:tc>
        <w:tc>
          <w:tcPr>
            <w:tcW w:w="1134" w:type="dxa"/>
            <w:shd w:val="clear" w:color="auto" w:fill="auto"/>
          </w:tcPr>
          <w:p w14:paraId="4A9302FE"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4E6B9EC" w14:textId="77777777" w:rsidR="00CA5901" w:rsidRPr="00D11B72" w:rsidRDefault="00CA5901" w:rsidP="00D12148">
            <w:pPr>
              <w:pStyle w:val="Tabletext"/>
              <w:jc w:val="center"/>
              <w:rPr>
                <w:noProof/>
              </w:rPr>
            </w:pPr>
          </w:p>
        </w:tc>
        <w:tc>
          <w:tcPr>
            <w:tcW w:w="1134" w:type="dxa"/>
            <w:shd w:val="clear" w:color="auto" w:fill="auto"/>
          </w:tcPr>
          <w:p w14:paraId="22773893" w14:textId="77777777" w:rsidR="00CA5901" w:rsidRPr="00D11B72" w:rsidRDefault="00CA5901" w:rsidP="00D12148">
            <w:pPr>
              <w:pStyle w:val="Tabletext"/>
              <w:jc w:val="center"/>
            </w:pPr>
          </w:p>
        </w:tc>
        <w:tc>
          <w:tcPr>
            <w:tcW w:w="1134" w:type="dxa"/>
          </w:tcPr>
          <w:p w14:paraId="04B5B19B" w14:textId="77777777" w:rsidR="00CA5901" w:rsidRPr="00D11B72" w:rsidRDefault="00CA5901" w:rsidP="00D12148">
            <w:pPr>
              <w:pStyle w:val="Tabletext"/>
              <w:jc w:val="center"/>
            </w:pPr>
          </w:p>
        </w:tc>
      </w:tr>
      <w:tr w:rsidR="00CA5901" w:rsidRPr="00D11B72" w14:paraId="66DD09FA" w14:textId="496B3790" w:rsidTr="00003356">
        <w:trPr>
          <w:jc w:val="center"/>
        </w:trPr>
        <w:tc>
          <w:tcPr>
            <w:tcW w:w="3969" w:type="dxa"/>
            <w:shd w:val="clear" w:color="auto" w:fill="auto"/>
          </w:tcPr>
          <w:p w14:paraId="7E8B432B"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state partition heading&gt;</w:t>
            </w:r>
          </w:p>
        </w:tc>
        <w:tc>
          <w:tcPr>
            <w:tcW w:w="1134" w:type="dxa"/>
            <w:shd w:val="clear" w:color="auto" w:fill="auto"/>
          </w:tcPr>
          <w:p w14:paraId="3F9CC5C0" w14:textId="77777777" w:rsidR="00CA5901" w:rsidRPr="00D11B72" w:rsidRDefault="00CA5901" w:rsidP="00D12148">
            <w:pPr>
              <w:pStyle w:val="Tabletext"/>
              <w:jc w:val="center"/>
              <w:rPr>
                <w:noProof/>
              </w:rPr>
            </w:pPr>
          </w:p>
        </w:tc>
        <w:tc>
          <w:tcPr>
            <w:tcW w:w="1134" w:type="dxa"/>
            <w:shd w:val="clear" w:color="auto" w:fill="auto"/>
          </w:tcPr>
          <w:p w14:paraId="7C5B3DC6"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35DCBC4" w14:textId="77777777" w:rsidR="00CA5901" w:rsidRPr="00D11B72" w:rsidRDefault="00CA5901" w:rsidP="00D12148">
            <w:pPr>
              <w:pStyle w:val="Tabletext"/>
              <w:jc w:val="center"/>
              <w:rPr>
                <w:noProof/>
              </w:rPr>
            </w:pPr>
          </w:p>
        </w:tc>
        <w:tc>
          <w:tcPr>
            <w:tcW w:w="1134" w:type="dxa"/>
            <w:shd w:val="clear" w:color="auto" w:fill="auto"/>
          </w:tcPr>
          <w:p w14:paraId="505EFB57" w14:textId="77777777" w:rsidR="00CA5901" w:rsidRPr="00D11B72" w:rsidRDefault="00CA5901" w:rsidP="00D12148">
            <w:pPr>
              <w:pStyle w:val="Tabletext"/>
              <w:jc w:val="center"/>
            </w:pPr>
          </w:p>
        </w:tc>
        <w:tc>
          <w:tcPr>
            <w:tcW w:w="1134" w:type="dxa"/>
          </w:tcPr>
          <w:p w14:paraId="313F6841" w14:textId="77777777" w:rsidR="00CA5901" w:rsidRPr="00D11B72" w:rsidRDefault="00CA5901" w:rsidP="00D12148">
            <w:pPr>
              <w:pStyle w:val="Tabletext"/>
              <w:jc w:val="center"/>
            </w:pPr>
          </w:p>
        </w:tc>
      </w:tr>
      <w:tr w:rsidR="00CA5901" w:rsidRPr="00D11B72" w14:paraId="6F77A3EC" w14:textId="688F5064" w:rsidTr="00003356">
        <w:trPr>
          <w:jc w:val="center"/>
        </w:trPr>
        <w:tc>
          <w:tcPr>
            <w:tcW w:w="3969" w:type="dxa"/>
            <w:shd w:val="clear" w:color="auto" w:fill="auto"/>
          </w:tcPr>
          <w:p w14:paraId="48D49FB3"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system definition&gt;</w:t>
            </w:r>
          </w:p>
        </w:tc>
        <w:tc>
          <w:tcPr>
            <w:tcW w:w="1134" w:type="dxa"/>
            <w:shd w:val="clear" w:color="auto" w:fill="auto"/>
          </w:tcPr>
          <w:p w14:paraId="1FFF74BD"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62E40EA" w14:textId="77777777" w:rsidR="00CA5901" w:rsidRPr="00D11B72" w:rsidRDefault="00CA5901" w:rsidP="00D12148">
            <w:pPr>
              <w:pStyle w:val="Tabletext"/>
              <w:jc w:val="center"/>
              <w:rPr>
                <w:noProof/>
              </w:rPr>
            </w:pPr>
          </w:p>
        </w:tc>
        <w:tc>
          <w:tcPr>
            <w:tcW w:w="1134" w:type="dxa"/>
            <w:shd w:val="clear" w:color="auto" w:fill="auto"/>
          </w:tcPr>
          <w:p w14:paraId="577D2B12" w14:textId="77777777" w:rsidR="00CA5901" w:rsidRPr="00D11B72" w:rsidRDefault="00CA5901" w:rsidP="00D12148">
            <w:pPr>
              <w:pStyle w:val="Tabletext"/>
              <w:jc w:val="center"/>
              <w:rPr>
                <w:noProof/>
              </w:rPr>
            </w:pPr>
          </w:p>
        </w:tc>
        <w:tc>
          <w:tcPr>
            <w:tcW w:w="1134" w:type="dxa"/>
            <w:shd w:val="clear" w:color="auto" w:fill="auto"/>
          </w:tcPr>
          <w:p w14:paraId="77EA381D" w14:textId="77777777" w:rsidR="00CA5901" w:rsidRPr="00D11B72" w:rsidRDefault="00CA5901" w:rsidP="00D12148">
            <w:pPr>
              <w:pStyle w:val="Tabletext"/>
              <w:jc w:val="center"/>
            </w:pPr>
          </w:p>
        </w:tc>
        <w:tc>
          <w:tcPr>
            <w:tcW w:w="1134" w:type="dxa"/>
          </w:tcPr>
          <w:p w14:paraId="5D0BF0CE" w14:textId="77777777" w:rsidR="00CA5901" w:rsidRPr="00D11B72" w:rsidRDefault="00CA5901" w:rsidP="00D12148">
            <w:pPr>
              <w:pStyle w:val="Tabletext"/>
              <w:jc w:val="center"/>
            </w:pPr>
          </w:p>
        </w:tc>
      </w:tr>
      <w:tr w:rsidR="00CA5901" w:rsidRPr="00D11B72" w14:paraId="0C1257AA" w14:textId="2E21FEEE" w:rsidTr="00003356">
        <w:trPr>
          <w:jc w:val="center"/>
        </w:trPr>
        <w:tc>
          <w:tcPr>
            <w:tcW w:w="3969" w:type="dxa"/>
            <w:shd w:val="clear" w:color="auto" w:fill="auto"/>
          </w:tcPr>
          <w:p w14:paraId="5BD88A72" w14:textId="77777777" w:rsidR="00CA5901" w:rsidRPr="00D11B72" w:rsidRDefault="00CA5901" w:rsidP="00D12148">
            <w:pPr>
              <w:pStyle w:val="Tabletext"/>
              <w:rPr>
                <w:noProof/>
              </w:rPr>
            </w:pPr>
            <w:r w:rsidRPr="00D11B72">
              <w:rPr>
                <w:noProof/>
              </w:rPr>
              <w:t>&lt;</w:t>
            </w:r>
            <w:r w:rsidRPr="00481BED">
              <w:rPr>
                <w:noProof/>
              </w:rPr>
              <w:t>typebased </w:t>
            </w:r>
            <w:r w:rsidRPr="00D11B72">
              <w:rPr>
                <w:noProof/>
              </w:rPr>
              <w:t>system heading&gt;</w:t>
            </w:r>
          </w:p>
        </w:tc>
        <w:tc>
          <w:tcPr>
            <w:tcW w:w="1134" w:type="dxa"/>
            <w:shd w:val="clear" w:color="auto" w:fill="auto"/>
          </w:tcPr>
          <w:p w14:paraId="1D441F0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967A47D" w14:textId="77777777" w:rsidR="00CA5901" w:rsidRPr="00D11B72" w:rsidRDefault="00CA5901" w:rsidP="00D12148">
            <w:pPr>
              <w:pStyle w:val="Tabletext"/>
              <w:jc w:val="center"/>
              <w:rPr>
                <w:noProof/>
              </w:rPr>
            </w:pPr>
          </w:p>
        </w:tc>
        <w:tc>
          <w:tcPr>
            <w:tcW w:w="1134" w:type="dxa"/>
            <w:shd w:val="clear" w:color="auto" w:fill="auto"/>
          </w:tcPr>
          <w:p w14:paraId="781E31CA" w14:textId="77777777" w:rsidR="00CA5901" w:rsidRPr="00D11B72" w:rsidRDefault="00CA5901" w:rsidP="00D12148">
            <w:pPr>
              <w:pStyle w:val="Tabletext"/>
              <w:jc w:val="center"/>
              <w:rPr>
                <w:noProof/>
              </w:rPr>
            </w:pPr>
          </w:p>
        </w:tc>
        <w:tc>
          <w:tcPr>
            <w:tcW w:w="1134" w:type="dxa"/>
            <w:shd w:val="clear" w:color="auto" w:fill="auto"/>
          </w:tcPr>
          <w:p w14:paraId="3968FF2E" w14:textId="77777777" w:rsidR="00CA5901" w:rsidRPr="00D11B72" w:rsidRDefault="00CA5901" w:rsidP="00D12148">
            <w:pPr>
              <w:pStyle w:val="Tabletext"/>
              <w:jc w:val="center"/>
            </w:pPr>
          </w:p>
        </w:tc>
        <w:tc>
          <w:tcPr>
            <w:tcW w:w="1134" w:type="dxa"/>
          </w:tcPr>
          <w:p w14:paraId="693DC01C" w14:textId="77777777" w:rsidR="00CA5901" w:rsidRPr="00D11B72" w:rsidRDefault="00CA5901" w:rsidP="00D12148">
            <w:pPr>
              <w:pStyle w:val="Tabletext"/>
              <w:jc w:val="center"/>
            </w:pPr>
          </w:p>
        </w:tc>
      </w:tr>
      <w:tr w:rsidR="00CA5901" w:rsidRPr="00D11B72" w14:paraId="5C6F0AA0" w14:textId="00FFCF3D" w:rsidTr="00003356">
        <w:trPr>
          <w:jc w:val="center"/>
        </w:trPr>
        <w:tc>
          <w:tcPr>
            <w:tcW w:w="3969" w:type="dxa"/>
            <w:shd w:val="clear" w:color="auto" w:fill="auto"/>
          </w:tcPr>
          <w:p w14:paraId="36B9C0F7" w14:textId="77777777" w:rsidR="00CA5901" w:rsidRPr="00D11B72" w:rsidRDefault="00CA5901" w:rsidP="00D12148">
            <w:pPr>
              <w:pStyle w:val="Tabletext"/>
              <w:rPr>
                <w:noProof/>
              </w:rPr>
            </w:pPr>
            <w:r w:rsidRPr="00D11B72">
              <w:rPr>
                <w:noProof/>
              </w:rPr>
              <w:t>&lt;underline&gt;</w:t>
            </w:r>
          </w:p>
        </w:tc>
        <w:tc>
          <w:tcPr>
            <w:tcW w:w="1134" w:type="dxa"/>
            <w:shd w:val="clear" w:color="auto" w:fill="auto"/>
          </w:tcPr>
          <w:p w14:paraId="0F2CA404"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9CF097" w14:textId="77777777" w:rsidR="00CA5901" w:rsidRPr="00D11B72" w:rsidRDefault="00CA5901" w:rsidP="00D12148">
            <w:pPr>
              <w:pStyle w:val="Tabletext"/>
              <w:jc w:val="center"/>
              <w:rPr>
                <w:noProof/>
              </w:rPr>
            </w:pPr>
          </w:p>
        </w:tc>
        <w:tc>
          <w:tcPr>
            <w:tcW w:w="1134" w:type="dxa"/>
            <w:shd w:val="clear" w:color="auto" w:fill="auto"/>
          </w:tcPr>
          <w:p w14:paraId="25C6A11B" w14:textId="77777777" w:rsidR="00CA5901" w:rsidRPr="00D11B72" w:rsidRDefault="00CA5901" w:rsidP="00D12148">
            <w:pPr>
              <w:pStyle w:val="Tabletext"/>
              <w:jc w:val="center"/>
              <w:rPr>
                <w:noProof/>
              </w:rPr>
            </w:pPr>
          </w:p>
        </w:tc>
        <w:tc>
          <w:tcPr>
            <w:tcW w:w="1134" w:type="dxa"/>
            <w:shd w:val="clear" w:color="auto" w:fill="auto"/>
          </w:tcPr>
          <w:p w14:paraId="501F50E4" w14:textId="77777777" w:rsidR="00CA5901" w:rsidRPr="00D11B72" w:rsidRDefault="00CA5901" w:rsidP="00D12148">
            <w:pPr>
              <w:pStyle w:val="Tabletext"/>
              <w:jc w:val="center"/>
            </w:pPr>
          </w:p>
        </w:tc>
        <w:tc>
          <w:tcPr>
            <w:tcW w:w="1134" w:type="dxa"/>
          </w:tcPr>
          <w:p w14:paraId="70BDFB33" w14:textId="77777777" w:rsidR="00CA5901" w:rsidRPr="00D11B72" w:rsidRDefault="00CA5901" w:rsidP="00D12148">
            <w:pPr>
              <w:pStyle w:val="Tabletext"/>
              <w:jc w:val="center"/>
            </w:pPr>
          </w:p>
        </w:tc>
      </w:tr>
      <w:tr w:rsidR="00CA5901" w:rsidRPr="00D11B72" w14:paraId="63FE3C07" w14:textId="435ABB87" w:rsidTr="00003356">
        <w:trPr>
          <w:jc w:val="center"/>
        </w:trPr>
        <w:tc>
          <w:tcPr>
            <w:tcW w:w="3969" w:type="dxa"/>
            <w:shd w:val="clear" w:color="auto" w:fill="auto"/>
          </w:tcPr>
          <w:p w14:paraId="2AF78720" w14:textId="77777777" w:rsidR="00CA5901" w:rsidRPr="00D11B72" w:rsidRDefault="00CA5901" w:rsidP="00D12148">
            <w:pPr>
              <w:pStyle w:val="Tabletext"/>
              <w:rPr>
                <w:noProof/>
              </w:rPr>
            </w:pPr>
            <w:r w:rsidRPr="00D11B72">
              <w:rPr>
                <w:noProof/>
              </w:rPr>
              <w:t>&lt;uppercase letter&gt;</w:t>
            </w:r>
          </w:p>
        </w:tc>
        <w:tc>
          <w:tcPr>
            <w:tcW w:w="1134" w:type="dxa"/>
            <w:shd w:val="clear" w:color="auto" w:fill="auto"/>
          </w:tcPr>
          <w:p w14:paraId="750798C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F7D3FC5" w14:textId="77777777" w:rsidR="00CA5901" w:rsidRPr="00D11B72" w:rsidRDefault="00CA5901" w:rsidP="00D12148">
            <w:pPr>
              <w:pStyle w:val="Tabletext"/>
              <w:jc w:val="center"/>
              <w:rPr>
                <w:noProof/>
              </w:rPr>
            </w:pPr>
          </w:p>
        </w:tc>
        <w:tc>
          <w:tcPr>
            <w:tcW w:w="1134" w:type="dxa"/>
            <w:shd w:val="clear" w:color="auto" w:fill="auto"/>
          </w:tcPr>
          <w:p w14:paraId="43044002" w14:textId="77777777" w:rsidR="00CA5901" w:rsidRPr="00D11B72" w:rsidRDefault="00CA5901" w:rsidP="00D12148">
            <w:pPr>
              <w:pStyle w:val="Tabletext"/>
              <w:jc w:val="center"/>
              <w:rPr>
                <w:noProof/>
              </w:rPr>
            </w:pPr>
          </w:p>
        </w:tc>
        <w:tc>
          <w:tcPr>
            <w:tcW w:w="1134" w:type="dxa"/>
            <w:shd w:val="clear" w:color="auto" w:fill="auto"/>
          </w:tcPr>
          <w:p w14:paraId="15186598" w14:textId="77777777" w:rsidR="00CA5901" w:rsidRPr="00D11B72" w:rsidRDefault="00CA5901" w:rsidP="00D12148">
            <w:pPr>
              <w:pStyle w:val="Tabletext"/>
              <w:jc w:val="center"/>
            </w:pPr>
          </w:p>
        </w:tc>
        <w:tc>
          <w:tcPr>
            <w:tcW w:w="1134" w:type="dxa"/>
          </w:tcPr>
          <w:p w14:paraId="0AD913EC" w14:textId="77777777" w:rsidR="00CA5901" w:rsidRPr="00D11B72" w:rsidRDefault="00CA5901" w:rsidP="00D12148">
            <w:pPr>
              <w:pStyle w:val="Tabletext"/>
              <w:jc w:val="center"/>
            </w:pPr>
          </w:p>
        </w:tc>
      </w:tr>
      <w:tr w:rsidR="00CA5901" w:rsidRPr="00D11B72" w14:paraId="2AD86215" w14:textId="44DDEB19" w:rsidTr="00003356">
        <w:trPr>
          <w:jc w:val="center"/>
        </w:trPr>
        <w:tc>
          <w:tcPr>
            <w:tcW w:w="3969" w:type="dxa"/>
            <w:shd w:val="clear" w:color="auto" w:fill="auto"/>
          </w:tcPr>
          <w:p w14:paraId="2B51C125" w14:textId="77777777" w:rsidR="00CA5901" w:rsidRPr="00D11B72" w:rsidRDefault="00CA5901" w:rsidP="00D12148">
            <w:pPr>
              <w:pStyle w:val="Tabletext"/>
              <w:rPr>
                <w:noProof/>
              </w:rPr>
            </w:pPr>
            <w:r w:rsidRPr="00D11B72">
              <w:rPr>
                <w:noProof/>
              </w:rPr>
              <w:t>&lt;valid input signal set&gt;</w:t>
            </w:r>
          </w:p>
        </w:tc>
        <w:tc>
          <w:tcPr>
            <w:tcW w:w="1134" w:type="dxa"/>
            <w:shd w:val="clear" w:color="auto" w:fill="auto"/>
          </w:tcPr>
          <w:p w14:paraId="7A6B71CB"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6F97249" w14:textId="77777777" w:rsidR="00CA5901" w:rsidRPr="00D11B72" w:rsidRDefault="00CA5901" w:rsidP="00D12148">
            <w:pPr>
              <w:pStyle w:val="Tabletext"/>
              <w:jc w:val="center"/>
              <w:rPr>
                <w:noProof/>
              </w:rPr>
            </w:pPr>
          </w:p>
        </w:tc>
        <w:tc>
          <w:tcPr>
            <w:tcW w:w="1134" w:type="dxa"/>
            <w:shd w:val="clear" w:color="auto" w:fill="auto"/>
          </w:tcPr>
          <w:p w14:paraId="2AA1FF9C" w14:textId="77777777" w:rsidR="00CA5901" w:rsidRPr="00D11B72" w:rsidRDefault="00CA5901" w:rsidP="00D12148">
            <w:pPr>
              <w:pStyle w:val="Tabletext"/>
              <w:jc w:val="center"/>
              <w:rPr>
                <w:noProof/>
              </w:rPr>
            </w:pPr>
          </w:p>
        </w:tc>
        <w:tc>
          <w:tcPr>
            <w:tcW w:w="1134" w:type="dxa"/>
            <w:shd w:val="clear" w:color="auto" w:fill="auto"/>
          </w:tcPr>
          <w:p w14:paraId="23D7DA24" w14:textId="77777777" w:rsidR="00CA5901" w:rsidRPr="00D11B72" w:rsidRDefault="00CA5901" w:rsidP="00D12148">
            <w:pPr>
              <w:pStyle w:val="Tabletext"/>
              <w:jc w:val="center"/>
            </w:pPr>
          </w:p>
        </w:tc>
        <w:tc>
          <w:tcPr>
            <w:tcW w:w="1134" w:type="dxa"/>
          </w:tcPr>
          <w:p w14:paraId="1090F7ED" w14:textId="77777777" w:rsidR="00CA5901" w:rsidRPr="00D11B72" w:rsidRDefault="00CA5901" w:rsidP="00D12148">
            <w:pPr>
              <w:pStyle w:val="Tabletext"/>
              <w:jc w:val="center"/>
            </w:pPr>
          </w:p>
        </w:tc>
      </w:tr>
      <w:tr w:rsidR="00CA5901" w:rsidRPr="00D11B72" w14:paraId="72BF609C" w14:textId="2483EA69" w:rsidTr="00003356">
        <w:trPr>
          <w:jc w:val="center"/>
        </w:trPr>
        <w:tc>
          <w:tcPr>
            <w:tcW w:w="3969" w:type="dxa"/>
            <w:shd w:val="clear" w:color="auto" w:fill="auto"/>
          </w:tcPr>
          <w:p w14:paraId="4A3792A6" w14:textId="77777777" w:rsidR="00CA5901" w:rsidRPr="00D11B72" w:rsidRDefault="00CA5901" w:rsidP="00D12148">
            <w:pPr>
              <w:pStyle w:val="Tabletext"/>
              <w:rPr>
                <w:noProof/>
              </w:rPr>
            </w:pPr>
            <w:r w:rsidRPr="00D11B72">
              <w:rPr>
                <w:noProof/>
              </w:rPr>
              <w:t>&lt;value returning procedure call&gt;</w:t>
            </w:r>
          </w:p>
        </w:tc>
        <w:tc>
          <w:tcPr>
            <w:tcW w:w="1134" w:type="dxa"/>
            <w:shd w:val="clear" w:color="auto" w:fill="auto"/>
          </w:tcPr>
          <w:p w14:paraId="5101CE0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D4A000B" w14:textId="77777777" w:rsidR="00CA5901" w:rsidRPr="00D11B72" w:rsidRDefault="00CA5901" w:rsidP="00D12148">
            <w:pPr>
              <w:pStyle w:val="Tabletext"/>
              <w:jc w:val="center"/>
              <w:rPr>
                <w:noProof/>
              </w:rPr>
            </w:pPr>
          </w:p>
        </w:tc>
        <w:tc>
          <w:tcPr>
            <w:tcW w:w="1134" w:type="dxa"/>
            <w:shd w:val="clear" w:color="auto" w:fill="auto"/>
          </w:tcPr>
          <w:p w14:paraId="2AF0787E" w14:textId="77777777" w:rsidR="00CA5901" w:rsidRPr="00D11B72" w:rsidRDefault="00CA5901" w:rsidP="00D12148">
            <w:pPr>
              <w:pStyle w:val="Tabletext"/>
              <w:jc w:val="center"/>
              <w:rPr>
                <w:noProof/>
              </w:rPr>
            </w:pPr>
          </w:p>
        </w:tc>
        <w:tc>
          <w:tcPr>
            <w:tcW w:w="1134" w:type="dxa"/>
            <w:shd w:val="clear" w:color="auto" w:fill="auto"/>
          </w:tcPr>
          <w:p w14:paraId="664B5316" w14:textId="77777777" w:rsidR="00CA5901" w:rsidRPr="00D11B72" w:rsidRDefault="00CA5901" w:rsidP="00D12148">
            <w:pPr>
              <w:pStyle w:val="Tabletext"/>
              <w:jc w:val="center"/>
              <w:rPr>
                <w:noProof/>
              </w:rPr>
            </w:pPr>
            <w:r w:rsidRPr="00D11B72">
              <w:rPr>
                <w:noProof/>
              </w:rPr>
              <w:t>redefined</w:t>
            </w:r>
          </w:p>
        </w:tc>
        <w:tc>
          <w:tcPr>
            <w:tcW w:w="1134" w:type="dxa"/>
          </w:tcPr>
          <w:p w14:paraId="73C4712B" w14:textId="77777777" w:rsidR="00CA5901" w:rsidRPr="00D11B72" w:rsidRDefault="00CA5901" w:rsidP="00D12148">
            <w:pPr>
              <w:pStyle w:val="Tabletext"/>
              <w:jc w:val="center"/>
            </w:pPr>
          </w:p>
        </w:tc>
      </w:tr>
      <w:tr w:rsidR="00CA5901" w:rsidRPr="00D11B72" w14:paraId="703F708F" w14:textId="52367335" w:rsidTr="00003356">
        <w:trPr>
          <w:jc w:val="center"/>
        </w:trPr>
        <w:tc>
          <w:tcPr>
            <w:tcW w:w="3969" w:type="dxa"/>
            <w:shd w:val="clear" w:color="auto" w:fill="auto"/>
          </w:tcPr>
          <w:p w14:paraId="32EA36E9" w14:textId="77777777" w:rsidR="00CA5901" w:rsidRPr="00D11B72" w:rsidRDefault="00CA5901" w:rsidP="00D12148">
            <w:pPr>
              <w:pStyle w:val="Tabletext"/>
              <w:rPr>
                <w:noProof/>
              </w:rPr>
            </w:pPr>
            <w:r w:rsidRPr="00D11B72">
              <w:rPr>
                <w:noProof/>
              </w:rPr>
              <w:t>&lt;variable access&gt;</w:t>
            </w:r>
          </w:p>
        </w:tc>
        <w:tc>
          <w:tcPr>
            <w:tcW w:w="1134" w:type="dxa"/>
            <w:shd w:val="clear" w:color="auto" w:fill="auto"/>
          </w:tcPr>
          <w:p w14:paraId="5E49546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3E379908"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75F6A8C9" w14:textId="77777777" w:rsidR="00CA5901" w:rsidRPr="00D11B72" w:rsidRDefault="00CA5901" w:rsidP="00D12148">
            <w:pPr>
              <w:pStyle w:val="Tabletext"/>
              <w:jc w:val="center"/>
              <w:rPr>
                <w:noProof/>
              </w:rPr>
            </w:pPr>
          </w:p>
        </w:tc>
        <w:tc>
          <w:tcPr>
            <w:tcW w:w="1134" w:type="dxa"/>
            <w:shd w:val="clear" w:color="auto" w:fill="auto"/>
          </w:tcPr>
          <w:p w14:paraId="12B621E8" w14:textId="77777777" w:rsidR="00CA5901" w:rsidRPr="00D11B72" w:rsidRDefault="00CA5901" w:rsidP="00D12148">
            <w:pPr>
              <w:pStyle w:val="Tabletext"/>
              <w:jc w:val="center"/>
              <w:rPr>
                <w:noProof/>
              </w:rPr>
            </w:pPr>
            <w:r w:rsidRPr="00D11B72">
              <w:rPr>
                <w:noProof/>
              </w:rPr>
              <w:t>redefined</w:t>
            </w:r>
          </w:p>
        </w:tc>
        <w:tc>
          <w:tcPr>
            <w:tcW w:w="1134" w:type="dxa"/>
          </w:tcPr>
          <w:p w14:paraId="0DEEAA60" w14:textId="77777777" w:rsidR="00CA5901" w:rsidRPr="00D11B72" w:rsidRDefault="00CA5901" w:rsidP="00D12148">
            <w:pPr>
              <w:pStyle w:val="Tabletext"/>
              <w:jc w:val="center"/>
            </w:pPr>
          </w:p>
        </w:tc>
      </w:tr>
      <w:tr w:rsidR="004B504A" w:rsidRPr="00D11B72" w14:paraId="1FF36784" w14:textId="77777777" w:rsidTr="00003356">
        <w:trPr>
          <w:jc w:val="center"/>
        </w:trPr>
        <w:tc>
          <w:tcPr>
            <w:tcW w:w="3969" w:type="dxa"/>
            <w:shd w:val="clear" w:color="auto" w:fill="auto"/>
          </w:tcPr>
          <w:p w14:paraId="4B42EA94" w14:textId="2AAD6FC8" w:rsidR="004B504A" w:rsidRPr="00D11B72" w:rsidRDefault="004B504A" w:rsidP="004B504A">
            <w:pPr>
              <w:pStyle w:val="Tabletext"/>
              <w:rPr>
                <w:noProof/>
              </w:rPr>
            </w:pPr>
            <w:r w:rsidRPr="00D11B72">
              <w:rPr>
                <w:noProof/>
              </w:rPr>
              <w:t>&lt;variable </w:t>
            </w:r>
            <w:r>
              <w:rPr>
                <w:noProof/>
              </w:rPr>
              <w:t>constraint</w:t>
            </w:r>
            <w:r w:rsidRPr="00D11B72">
              <w:rPr>
                <w:noProof/>
              </w:rPr>
              <w:t>&gt;</w:t>
            </w:r>
          </w:p>
        </w:tc>
        <w:tc>
          <w:tcPr>
            <w:tcW w:w="1134" w:type="dxa"/>
            <w:shd w:val="clear" w:color="auto" w:fill="auto"/>
          </w:tcPr>
          <w:p w14:paraId="612E0E66" w14:textId="103D71D2" w:rsidR="004B504A" w:rsidRPr="00D11B72" w:rsidRDefault="004B504A" w:rsidP="00750414">
            <w:pPr>
              <w:pStyle w:val="Tabletext"/>
              <w:jc w:val="center"/>
              <w:rPr>
                <w:noProof/>
              </w:rPr>
            </w:pPr>
          </w:p>
        </w:tc>
        <w:tc>
          <w:tcPr>
            <w:tcW w:w="1134" w:type="dxa"/>
            <w:shd w:val="clear" w:color="auto" w:fill="auto"/>
          </w:tcPr>
          <w:p w14:paraId="3EEB48B4" w14:textId="7D827131" w:rsidR="004B504A" w:rsidRPr="00D11B72" w:rsidRDefault="004B504A" w:rsidP="00750414">
            <w:pPr>
              <w:pStyle w:val="Tabletext"/>
              <w:jc w:val="center"/>
              <w:rPr>
                <w:noProof/>
              </w:rPr>
            </w:pPr>
            <w:r w:rsidRPr="00D11B72">
              <w:rPr>
                <w:noProof/>
              </w:rPr>
              <w:t>defined</w:t>
            </w:r>
          </w:p>
        </w:tc>
        <w:tc>
          <w:tcPr>
            <w:tcW w:w="1134" w:type="dxa"/>
            <w:shd w:val="clear" w:color="auto" w:fill="auto"/>
          </w:tcPr>
          <w:p w14:paraId="6350FF93" w14:textId="77777777" w:rsidR="004B504A" w:rsidRPr="00D11B72" w:rsidRDefault="004B504A" w:rsidP="00750414">
            <w:pPr>
              <w:pStyle w:val="Tabletext"/>
              <w:jc w:val="center"/>
              <w:rPr>
                <w:noProof/>
              </w:rPr>
            </w:pPr>
          </w:p>
        </w:tc>
        <w:tc>
          <w:tcPr>
            <w:tcW w:w="1134" w:type="dxa"/>
            <w:shd w:val="clear" w:color="auto" w:fill="auto"/>
          </w:tcPr>
          <w:p w14:paraId="3569909B" w14:textId="20443313" w:rsidR="004B504A" w:rsidRPr="00D11B72" w:rsidRDefault="004B504A" w:rsidP="00750414">
            <w:pPr>
              <w:pStyle w:val="Tabletext"/>
              <w:jc w:val="center"/>
              <w:rPr>
                <w:noProof/>
              </w:rPr>
            </w:pPr>
          </w:p>
        </w:tc>
        <w:tc>
          <w:tcPr>
            <w:tcW w:w="1134" w:type="dxa"/>
          </w:tcPr>
          <w:p w14:paraId="2DDD5ADC" w14:textId="77777777" w:rsidR="004B504A" w:rsidRPr="00D11B72" w:rsidRDefault="004B504A" w:rsidP="00750414">
            <w:pPr>
              <w:pStyle w:val="Tabletext"/>
              <w:jc w:val="center"/>
            </w:pPr>
          </w:p>
        </w:tc>
      </w:tr>
      <w:tr w:rsidR="00CA5901" w:rsidRPr="00D11B72" w14:paraId="1264B548" w14:textId="180ACA7E" w:rsidTr="00003356">
        <w:trPr>
          <w:jc w:val="center"/>
        </w:trPr>
        <w:tc>
          <w:tcPr>
            <w:tcW w:w="3969" w:type="dxa"/>
            <w:shd w:val="clear" w:color="auto" w:fill="auto"/>
          </w:tcPr>
          <w:p w14:paraId="4CCE0F64" w14:textId="77777777" w:rsidR="00CA5901" w:rsidRPr="00D11B72" w:rsidRDefault="00CA5901" w:rsidP="00D12148">
            <w:pPr>
              <w:pStyle w:val="Tabletext"/>
              <w:rPr>
                <w:noProof/>
              </w:rPr>
            </w:pPr>
            <w:r w:rsidRPr="00D11B72">
              <w:rPr>
                <w:noProof/>
              </w:rPr>
              <w:t>&lt;variable context parameter list&gt;</w:t>
            </w:r>
          </w:p>
        </w:tc>
        <w:tc>
          <w:tcPr>
            <w:tcW w:w="1134" w:type="dxa"/>
            <w:shd w:val="clear" w:color="auto" w:fill="auto"/>
          </w:tcPr>
          <w:p w14:paraId="18314978" w14:textId="77777777" w:rsidR="00CA5901" w:rsidRPr="00D11B72" w:rsidRDefault="00CA5901" w:rsidP="00D12148">
            <w:pPr>
              <w:pStyle w:val="Tabletext"/>
              <w:jc w:val="center"/>
              <w:rPr>
                <w:noProof/>
              </w:rPr>
            </w:pPr>
          </w:p>
        </w:tc>
        <w:tc>
          <w:tcPr>
            <w:tcW w:w="1134" w:type="dxa"/>
            <w:shd w:val="clear" w:color="auto" w:fill="auto"/>
          </w:tcPr>
          <w:p w14:paraId="35DC47C7"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EBA6632" w14:textId="77777777" w:rsidR="00CA5901" w:rsidRPr="00D11B72" w:rsidRDefault="00CA5901" w:rsidP="00D12148">
            <w:pPr>
              <w:pStyle w:val="Tabletext"/>
              <w:jc w:val="center"/>
              <w:rPr>
                <w:noProof/>
              </w:rPr>
            </w:pPr>
          </w:p>
        </w:tc>
        <w:tc>
          <w:tcPr>
            <w:tcW w:w="1134" w:type="dxa"/>
            <w:shd w:val="clear" w:color="auto" w:fill="auto"/>
          </w:tcPr>
          <w:p w14:paraId="2FEF8241" w14:textId="77777777" w:rsidR="00CA5901" w:rsidRPr="00D11B72" w:rsidRDefault="00CA5901" w:rsidP="00D12148">
            <w:pPr>
              <w:pStyle w:val="Tabletext"/>
              <w:jc w:val="center"/>
              <w:rPr>
                <w:noProof/>
              </w:rPr>
            </w:pPr>
          </w:p>
        </w:tc>
        <w:tc>
          <w:tcPr>
            <w:tcW w:w="1134" w:type="dxa"/>
          </w:tcPr>
          <w:p w14:paraId="7106FE4A" w14:textId="77777777" w:rsidR="00CA5901" w:rsidRPr="00D11B72" w:rsidRDefault="00CA5901" w:rsidP="00D12148">
            <w:pPr>
              <w:pStyle w:val="Tabletext"/>
              <w:jc w:val="center"/>
            </w:pPr>
          </w:p>
        </w:tc>
      </w:tr>
      <w:tr w:rsidR="00651BBA" w:rsidRPr="00D11B72" w14:paraId="04D534D8" w14:textId="77777777" w:rsidTr="00003356">
        <w:trPr>
          <w:jc w:val="center"/>
        </w:trPr>
        <w:tc>
          <w:tcPr>
            <w:tcW w:w="3969" w:type="dxa"/>
            <w:shd w:val="clear" w:color="auto" w:fill="auto"/>
          </w:tcPr>
          <w:p w14:paraId="444E8F6F" w14:textId="761EE664" w:rsidR="00651BBA" w:rsidRPr="00D11B72" w:rsidRDefault="00651BBA" w:rsidP="00651BBA">
            <w:pPr>
              <w:pStyle w:val="Tabletext"/>
              <w:rPr>
                <w:noProof/>
              </w:rPr>
            </w:pPr>
            <w:r w:rsidRPr="00D11B72">
              <w:rPr>
                <w:noProof/>
              </w:rPr>
              <w:t>&lt;variable context parameter </w:t>
            </w:r>
            <w:r>
              <w:rPr>
                <w:noProof/>
              </w:rPr>
              <w:t>names</w:t>
            </w:r>
            <w:r w:rsidRPr="00D11B72">
              <w:rPr>
                <w:noProof/>
              </w:rPr>
              <w:t>&gt;</w:t>
            </w:r>
          </w:p>
        </w:tc>
        <w:tc>
          <w:tcPr>
            <w:tcW w:w="1134" w:type="dxa"/>
            <w:shd w:val="clear" w:color="auto" w:fill="auto"/>
          </w:tcPr>
          <w:p w14:paraId="14E180A9" w14:textId="77777777" w:rsidR="00651BBA" w:rsidRPr="00D11B72" w:rsidRDefault="00651BBA" w:rsidP="00750414">
            <w:pPr>
              <w:pStyle w:val="Tabletext"/>
              <w:jc w:val="center"/>
              <w:rPr>
                <w:noProof/>
              </w:rPr>
            </w:pPr>
          </w:p>
        </w:tc>
        <w:tc>
          <w:tcPr>
            <w:tcW w:w="1134" w:type="dxa"/>
            <w:shd w:val="clear" w:color="auto" w:fill="auto"/>
          </w:tcPr>
          <w:p w14:paraId="2A11A1C5" w14:textId="77777777" w:rsidR="00651BBA" w:rsidRPr="00D11B72" w:rsidRDefault="00651BBA" w:rsidP="00750414">
            <w:pPr>
              <w:pStyle w:val="Tabletext"/>
              <w:jc w:val="center"/>
              <w:rPr>
                <w:noProof/>
              </w:rPr>
            </w:pPr>
            <w:r w:rsidRPr="00D11B72">
              <w:rPr>
                <w:noProof/>
              </w:rPr>
              <w:t>defined</w:t>
            </w:r>
          </w:p>
        </w:tc>
        <w:tc>
          <w:tcPr>
            <w:tcW w:w="1134" w:type="dxa"/>
            <w:shd w:val="clear" w:color="auto" w:fill="auto"/>
          </w:tcPr>
          <w:p w14:paraId="0177DC42" w14:textId="77777777" w:rsidR="00651BBA" w:rsidRPr="00D11B72" w:rsidRDefault="00651BBA" w:rsidP="00750414">
            <w:pPr>
              <w:pStyle w:val="Tabletext"/>
              <w:jc w:val="center"/>
              <w:rPr>
                <w:noProof/>
              </w:rPr>
            </w:pPr>
          </w:p>
        </w:tc>
        <w:tc>
          <w:tcPr>
            <w:tcW w:w="1134" w:type="dxa"/>
            <w:shd w:val="clear" w:color="auto" w:fill="auto"/>
          </w:tcPr>
          <w:p w14:paraId="6E4993B6" w14:textId="77777777" w:rsidR="00651BBA" w:rsidRPr="00D11B72" w:rsidRDefault="00651BBA" w:rsidP="00750414">
            <w:pPr>
              <w:pStyle w:val="Tabletext"/>
              <w:jc w:val="center"/>
              <w:rPr>
                <w:noProof/>
              </w:rPr>
            </w:pPr>
          </w:p>
        </w:tc>
        <w:tc>
          <w:tcPr>
            <w:tcW w:w="1134" w:type="dxa"/>
          </w:tcPr>
          <w:p w14:paraId="17B48EC1" w14:textId="77777777" w:rsidR="00651BBA" w:rsidRPr="00D11B72" w:rsidRDefault="00651BBA" w:rsidP="00750414">
            <w:pPr>
              <w:pStyle w:val="Tabletext"/>
              <w:jc w:val="center"/>
            </w:pPr>
          </w:p>
        </w:tc>
      </w:tr>
      <w:tr w:rsidR="00CA5901" w:rsidRPr="00D11B72" w14:paraId="5CA3827F" w14:textId="345657C4" w:rsidTr="00003356">
        <w:trPr>
          <w:jc w:val="center"/>
        </w:trPr>
        <w:tc>
          <w:tcPr>
            <w:tcW w:w="3969" w:type="dxa"/>
            <w:shd w:val="clear" w:color="auto" w:fill="auto"/>
          </w:tcPr>
          <w:p w14:paraId="3C8B5171" w14:textId="77777777" w:rsidR="00CA5901" w:rsidRPr="00D11B72" w:rsidRDefault="00CA5901" w:rsidP="00D12148">
            <w:pPr>
              <w:pStyle w:val="Tabletext"/>
              <w:rPr>
                <w:noProof/>
              </w:rPr>
            </w:pPr>
            <w:r w:rsidRPr="00D11B72">
              <w:rPr>
                <w:noProof/>
              </w:rPr>
              <w:t>&lt;variable definition statement&gt;</w:t>
            </w:r>
          </w:p>
        </w:tc>
        <w:tc>
          <w:tcPr>
            <w:tcW w:w="1134" w:type="dxa"/>
            <w:shd w:val="clear" w:color="auto" w:fill="auto"/>
          </w:tcPr>
          <w:p w14:paraId="47C01E10" w14:textId="77777777" w:rsidR="00CA5901" w:rsidRPr="00D11B72" w:rsidRDefault="00CA5901" w:rsidP="00D12148">
            <w:pPr>
              <w:pStyle w:val="Tabletext"/>
              <w:jc w:val="center"/>
              <w:rPr>
                <w:noProof/>
              </w:rPr>
            </w:pPr>
          </w:p>
        </w:tc>
        <w:tc>
          <w:tcPr>
            <w:tcW w:w="1134" w:type="dxa"/>
            <w:shd w:val="clear" w:color="auto" w:fill="auto"/>
          </w:tcPr>
          <w:p w14:paraId="304E26A0"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12CA7A9" w14:textId="77777777" w:rsidR="00CA5901" w:rsidRPr="00D11B72" w:rsidRDefault="00CA5901" w:rsidP="00D12148">
            <w:pPr>
              <w:pStyle w:val="Tabletext"/>
              <w:jc w:val="center"/>
              <w:rPr>
                <w:noProof/>
              </w:rPr>
            </w:pPr>
          </w:p>
        </w:tc>
        <w:tc>
          <w:tcPr>
            <w:tcW w:w="1134" w:type="dxa"/>
            <w:shd w:val="clear" w:color="auto" w:fill="auto"/>
          </w:tcPr>
          <w:p w14:paraId="6928C892" w14:textId="77777777" w:rsidR="00CA5901" w:rsidRPr="00D11B72" w:rsidRDefault="00CA5901" w:rsidP="00D12148">
            <w:pPr>
              <w:pStyle w:val="Tabletext"/>
              <w:jc w:val="center"/>
              <w:rPr>
                <w:noProof/>
              </w:rPr>
            </w:pPr>
          </w:p>
        </w:tc>
        <w:tc>
          <w:tcPr>
            <w:tcW w:w="1134" w:type="dxa"/>
          </w:tcPr>
          <w:p w14:paraId="6F71CFD8" w14:textId="77777777" w:rsidR="00CA5901" w:rsidRPr="00D11B72" w:rsidRDefault="00CA5901" w:rsidP="00D12148">
            <w:pPr>
              <w:pStyle w:val="Tabletext"/>
              <w:jc w:val="center"/>
            </w:pPr>
          </w:p>
        </w:tc>
      </w:tr>
      <w:tr w:rsidR="00CA5901" w:rsidRPr="00D11B72" w14:paraId="07384167" w14:textId="7C3F82E8" w:rsidTr="00003356">
        <w:trPr>
          <w:jc w:val="center"/>
        </w:trPr>
        <w:tc>
          <w:tcPr>
            <w:tcW w:w="3969" w:type="dxa"/>
            <w:shd w:val="clear" w:color="auto" w:fill="auto"/>
          </w:tcPr>
          <w:p w14:paraId="07D22CD7" w14:textId="77777777" w:rsidR="00CA5901" w:rsidRPr="00D11B72" w:rsidRDefault="00CA5901" w:rsidP="00D12148">
            <w:pPr>
              <w:pStyle w:val="Tabletext"/>
              <w:rPr>
                <w:noProof/>
              </w:rPr>
            </w:pPr>
            <w:r w:rsidRPr="00D11B72">
              <w:rPr>
                <w:noProof/>
              </w:rPr>
              <w:t>&lt;variable definition&gt;</w:t>
            </w:r>
          </w:p>
        </w:tc>
        <w:tc>
          <w:tcPr>
            <w:tcW w:w="1134" w:type="dxa"/>
            <w:shd w:val="clear" w:color="auto" w:fill="auto"/>
          </w:tcPr>
          <w:p w14:paraId="250EDA65"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45DD2790"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043951B" w14:textId="77777777" w:rsidR="00CA5901" w:rsidRPr="00D11B72" w:rsidRDefault="00CA5901" w:rsidP="00D12148">
            <w:pPr>
              <w:pStyle w:val="Tabletext"/>
              <w:jc w:val="center"/>
              <w:rPr>
                <w:noProof/>
              </w:rPr>
            </w:pPr>
          </w:p>
        </w:tc>
        <w:tc>
          <w:tcPr>
            <w:tcW w:w="1134" w:type="dxa"/>
            <w:shd w:val="clear" w:color="auto" w:fill="auto"/>
          </w:tcPr>
          <w:p w14:paraId="4BBC05D3" w14:textId="77777777" w:rsidR="00CA5901" w:rsidRPr="00D11B72" w:rsidRDefault="00CA5901" w:rsidP="00D12148">
            <w:pPr>
              <w:pStyle w:val="Tabletext"/>
              <w:jc w:val="center"/>
              <w:rPr>
                <w:noProof/>
              </w:rPr>
            </w:pPr>
          </w:p>
        </w:tc>
        <w:tc>
          <w:tcPr>
            <w:tcW w:w="1134" w:type="dxa"/>
          </w:tcPr>
          <w:p w14:paraId="2B8DFEC9" w14:textId="77777777" w:rsidR="00CA5901" w:rsidRPr="00D11B72" w:rsidRDefault="00CA5901" w:rsidP="00D12148">
            <w:pPr>
              <w:pStyle w:val="Tabletext"/>
              <w:jc w:val="center"/>
            </w:pPr>
          </w:p>
        </w:tc>
      </w:tr>
      <w:tr w:rsidR="00CA5901" w:rsidRPr="00D11B72" w14:paraId="45BD84DE" w14:textId="01742C48" w:rsidTr="00003356">
        <w:trPr>
          <w:jc w:val="center"/>
        </w:trPr>
        <w:tc>
          <w:tcPr>
            <w:tcW w:w="3969" w:type="dxa"/>
            <w:shd w:val="clear" w:color="auto" w:fill="auto"/>
          </w:tcPr>
          <w:p w14:paraId="1431C66A" w14:textId="77777777" w:rsidR="00CA5901" w:rsidRPr="00D11B72" w:rsidRDefault="00CA5901" w:rsidP="00D12148">
            <w:pPr>
              <w:pStyle w:val="Tabletext"/>
              <w:rPr>
                <w:noProof/>
              </w:rPr>
            </w:pPr>
            <w:r w:rsidRPr="00D11B72">
              <w:rPr>
                <w:noProof/>
              </w:rPr>
              <w:t>&lt;variable definitions&gt;</w:t>
            </w:r>
          </w:p>
        </w:tc>
        <w:tc>
          <w:tcPr>
            <w:tcW w:w="1134" w:type="dxa"/>
            <w:shd w:val="clear" w:color="auto" w:fill="auto"/>
          </w:tcPr>
          <w:p w14:paraId="54959A9C" w14:textId="77777777" w:rsidR="00CA5901" w:rsidRPr="00D11B72" w:rsidRDefault="00CA5901" w:rsidP="00D12148">
            <w:pPr>
              <w:pStyle w:val="Tabletext"/>
              <w:jc w:val="center"/>
              <w:rPr>
                <w:noProof/>
              </w:rPr>
            </w:pPr>
          </w:p>
        </w:tc>
        <w:tc>
          <w:tcPr>
            <w:tcW w:w="1134" w:type="dxa"/>
            <w:shd w:val="clear" w:color="auto" w:fill="auto"/>
          </w:tcPr>
          <w:p w14:paraId="0A59452A"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1DBF24B7" w14:textId="77777777" w:rsidR="00CA5901" w:rsidRPr="00D11B72" w:rsidRDefault="00CA5901" w:rsidP="00D12148">
            <w:pPr>
              <w:pStyle w:val="Tabletext"/>
              <w:jc w:val="center"/>
              <w:rPr>
                <w:noProof/>
              </w:rPr>
            </w:pPr>
          </w:p>
        </w:tc>
        <w:tc>
          <w:tcPr>
            <w:tcW w:w="1134" w:type="dxa"/>
            <w:shd w:val="clear" w:color="auto" w:fill="auto"/>
          </w:tcPr>
          <w:p w14:paraId="48F04CC2" w14:textId="77777777" w:rsidR="00CA5901" w:rsidRPr="00D11B72" w:rsidRDefault="00CA5901" w:rsidP="00D12148">
            <w:pPr>
              <w:pStyle w:val="Tabletext"/>
              <w:jc w:val="center"/>
              <w:rPr>
                <w:noProof/>
              </w:rPr>
            </w:pPr>
          </w:p>
        </w:tc>
        <w:tc>
          <w:tcPr>
            <w:tcW w:w="1134" w:type="dxa"/>
          </w:tcPr>
          <w:p w14:paraId="60D36FAA" w14:textId="77777777" w:rsidR="00CA5901" w:rsidRPr="00D11B72" w:rsidRDefault="00CA5901" w:rsidP="00D12148">
            <w:pPr>
              <w:pStyle w:val="Tabletext"/>
              <w:jc w:val="center"/>
            </w:pPr>
          </w:p>
        </w:tc>
      </w:tr>
      <w:tr w:rsidR="00CA5901" w:rsidRPr="00D11B72" w14:paraId="16FE74FC" w14:textId="2A6FBEBA" w:rsidTr="00003356">
        <w:trPr>
          <w:jc w:val="center"/>
        </w:trPr>
        <w:tc>
          <w:tcPr>
            <w:tcW w:w="3969" w:type="dxa"/>
            <w:shd w:val="clear" w:color="auto" w:fill="auto"/>
          </w:tcPr>
          <w:p w14:paraId="129F230D" w14:textId="77777777" w:rsidR="00CA5901" w:rsidRPr="00D11B72" w:rsidRDefault="00CA5901" w:rsidP="00D12148">
            <w:pPr>
              <w:pStyle w:val="Tabletext"/>
              <w:rPr>
                <w:noProof/>
              </w:rPr>
            </w:pPr>
            <w:r w:rsidRPr="00D11B72">
              <w:rPr>
                <w:noProof/>
              </w:rPr>
              <w:t>&lt;variable&gt;</w:t>
            </w:r>
          </w:p>
        </w:tc>
        <w:tc>
          <w:tcPr>
            <w:tcW w:w="1134" w:type="dxa"/>
            <w:shd w:val="clear" w:color="auto" w:fill="auto"/>
          </w:tcPr>
          <w:p w14:paraId="7E105A7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546CC3DB" w14:textId="77777777" w:rsidR="00CA5901" w:rsidRPr="00D11B72" w:rsidRDefault="00CA5901" w:rsidP="00D12148">
            <w:pPr>
              <w:pStyle w:val="Tabletext"/>
              <w:jc w:val="center"/>
              <w:rPr>
                <w:noProof/>
              </w:rPr>
            </w:pPr>
          </w:p>
        </w:tc>
        <w:tc>
          <w:tcPr>
            <w:tcW w:w="1134" w:type="dxa"/>
            <w:shd w:val="clear" w:color="auto" w:fill="auto"/>
          </w:tcPr>
          <w:p w14:paraId="6BA27D00" w14:textId="77777777" w:rsidR="00CA5901" w:rsidRPr="00D11B72" w:rsidRDefault="00CA5901" w:rsidP="00D12148">
            <w:pPr>
              <w:pStyle w:val="Tabletext"/>
              <w:jc w:val="center"/>
              <w:rPr>
                <w:noProof/>
              </w:rPr>
            </w:pPr>
          </w:p>
        </w:tc>
        <w:tc>
          <w:tcPr>
            <w:tcW w:w="1134" w:type="dxa"/>
            <w:shd w:val="clear" w:color="auto" w:fill="auto"/>
          </w:tcPr>
          <w:p w14:paraId="53A25E0A" w14:textId="77777777" w:rsidR="00CA5901" w:rsidRPr="00D11B72" w:rsidRDefault="00CA5901" w:rsidP="00D12148">
            <w:pPr>
              <w:pStyle w:val="Tabletext"/>
              <w:jc w:val="center"/>
              <w:rPr>
                <w:noProof/>
              </w:rPr>
            </w:pPr>
          </w:p>
        </w:tc>
        <w:tc>
          <w:tcPr>
            <w:tcW w:w="1134" w:type="dxa"/>
          </w:tcPr>
          <w:p w14:paraId="1BF4AF14" w14:textId="77777777" w:rsidR="00CA5901" w:rsidRPr="00D11B72" w:rsidRDefault="00CA5901" w:rsidP="00D12148">
            <w:pPr>
              <w:pStyle w:val="Tabletext"/>
              <w:jc w:val="center"/>
            </w:pPr>
          </w:p>
        </w:tc>
      </w:tr>
      <w:tr w:rsidR="00CA5901" w:rsidRPr="00D11B72" w14:paraId="08C3B571" w14:textId="14ED4D03" w:rsidTr="00003356">
        <w:trPr>
          <w:jc w:val="center"/>
        </w:trPr>
        <w:tc>
          <w:tcPr>
            <w:tcW w:w="3969" w:type="dxa"/>
            <w:shd w:val="clear" w:color="auto" w:fill="auto"/>
          </w:tcPr>
          <w:p w14:paraId="3ADAA8BC" w14:textId="77777777" w:rsidR="00CA5901" w:rsidRPr="00D11B72" w:rsidRDefault="00CA5901" w:rsidP="00D12148">
            <w:pPr>
              <w:pStyle w:val="Tabletext"/>
              <w:rPr>
                <w:noProof/>
              </w:rPr>
            </w:pPr>
            <w:r w:rsidRPr="00D11B72">
              <w:rPr>
                <w:noProof/>
              </w:rPr>
              <w:t>&lt;variables of sort&gt;</w:t>
            </w:r>
          </w:p>
        </w:tc>
        <w:tc>
          <w:tcPr>
            <w:tcW w:w="1134" w:type="dxa"/>
            <w:shd w:val="clear" w:color="auto" w:fill="auto"/>
          </w:tcPr>
          <w:p w14:paraId="71880F2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0BBB6494" w14:textId="77777777" w:rsidR="00CA5901" w:rsidRPr="00D11B72" w:rsidRDefault="00CA5901" w:rsidP="00D12148">
            <w:pPr>
              <w:pStyle w:val="Tabletext"/>
              <w:jc w:val="center"/>
              <w:rPr>
                <w:noProof/>
              </w:rPr>
            </w:pPr>
          </w:p>
        </w:tc>
        <w:tc>
          <w:tcPr>
            <w:tcW w:w="1134" w:type="dxa"/>
            <w:shd w:val="clear" w:color="auto" w:fill="auto"/>
          </w:tcPr>
          <w:p w14:paraId="2F0E47D3" w14:textId="77777777" w:rsidR="00CA5901" w:rsidRPr="00D11B72" w:rsidRDefault="00CA5901" w:rsidP="00D12148">
            <w:pPr>
              <w:pStyle w:val="Tabletext"/>
              <w:jc w:val="center"/>
              <w:rPr>
                <w:noProof/>
              </w:rPr>
            </w:pPr>
          </w:p>
        </w:tc>
        <w:tc>
          <w:tcPr>
            <w:tcW w:w="1134" w:type="dxa"/>
            <w:shd w:val="clear" w:color="auto" w:fill="auto"/>
          </w:tcPr>
          <w:p w14:paraId="51E63D1F" w14:textId="77777777" w:rsidR="00CA5901" w:rsidRPr="00D11B72" w:rsidRDefault="00CA5901" w:rsidP="00D12148">
            <w:pPr>
              <w:pStyle w:val="Tabletext"/>
              <w:jc w:val="center"/>
              <w:rPr>
                <w:noProof/>
              </w:rPr>
            </w:pPr>
          </w:p>
        </w:tc>
        <w:tc>
          <w:tcPr>
            <w:tcW w:w="1134" w:type="dxa"/>
          </w:tcPr>
          <w:p w14:paraId="6EB02F26" w14:textId="77777777" w:rsidR="00CA5901" w:rsidRPr="00D11B72" w:rsidRDefault="00CA5901" w:rsidP="00D12148">
            <w:pPr>
              <w:pStyle w:val="Tabletext"/>
              <w:jc w:val="center"/>
            </w:pPr>
          </w:p>
        </w:tc>
      </w:tr>
      <w:tr w:rsidR="00CA5901" w:rsidRPr="00D11B72" w14:paraId="21760E27" w14:textId="780DB472" w:rsidTr="00003356">
        <w:trPr>
          <w:jc w:val="center"/>
        </w:trPr>
        <w:tc>
          <w:tcPr>
            <w:tcW w:w="3969" w:type="dxa"/>
            <w:shd w:val="clear" w:color="auto" w:fill="auto"/>
          </w:tcPr>
          <w:p w14:paraId="57146819" w14:textId="77777777" w:rsidR="00CA5901" w:rsidRPr="00D11B72" w:rsidRDefault="00CA5901" w:rsidP="00D12148">
            <w:pPr>
              <w:pStyle w:val="Tabletext"/>
              <w:rPr>
                <w:noProof/>
              </w:rPr>
            </w:pPr>
            <w:r w:rsidRPr="00D11B72">
              <w:rPr>
                <w:noProof/>
              </w:rPr>
              <w:t>&lt;vertical line&gt;</w:t>
            </w:r>
          </w:p>
        </w:tc>
        <w:tc>
          <w:tcPr>
            <w:tcW w:w="1134" w:type="dxa"/>
            <w:shd w:val="clear" w:color="auto" w:fill="auto"/>
          </w:tcPr>
          <w:p w14:paraId="44EA5BD3"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DD19833" w14:textId="77777777" w:rsidR="00CA5901" w:rsidRPr="00D11B72" w:rsidRDefault="00CA5901" w:rsidP="00D12148">
            <w:pPr>
              <w:pStyle w:val="Tabletext"/>
              <w:jc w:val="center"/>
              <w:rPr>
                <w:noProof/>
              </w:rPr>
            </w:pPr>
          </w:p>
        </w:tc>
        <w:tc>
          <w:tcPr>
            <w:tcW w:w="1134" w:type="dxa"/>
            <w:shd w:val="clear" w:color="auto" w:fill="auto"/>
          </w:tcPr>
          <w:p w14:paraId="1CC8C19C" w14:textId="77777777" w:rsidR="00CA5901" w:rsidRPr="00D11B72" w:rsidRDefault="00CA5901" w:rsidP="00D12148">
            <w:pPr>
              <w:pStyle w:val="Tabletext"/>
              <w:jc w:val="center"/>
              <w:rPr>
                <w:noProof/>
              </w:rPr>
            </w:pPr>
          </w:p>
        </w:tc>
        <w:tc>
          <w:tcPr>
            <w:tcW w:w="1134" w:type="dxa"/>
            <w:shd w:val="clear" w:color="auto" w:fill="auto"/>
          </w:tcPr>
          <w:p w14:paraId="5CB8327F" w14:textId="77777777" w:rsidR="00CA5901" w:rsidRPr="00D11B72" w:rsidRDefault="00CA5901" w:rsidP="00D12148">
            <w:pPr>
              <w:pStyle w:val="Tabletext"/>
              <w:jc w:val="center"/>
              <w:rPr>
                <w:noProof/>
              </w:rPr>
            </w:pPr>
          </w:p>
        </w:tc>
        <w:tc>
          <w:tcPr>
            <w:tcW w:w="1134" w:type="dxa"/>
          </w:tcPr>
          <w:p w14:paraId="40D06C21" w14:textId="77777777" w:rsidR="00CA5901" w:rsidRPr="00D11B72" w:rsidRDefault="00CA5901" w:rsidP="00D12148">
            <w:pPr>
              <w:pStyle w:val="Tabletext"/>
              <w:jc w:val="center"/>
            </w:pPr>
          </w:p>
        </w:tc>
      </w:tr>
      <w:tr w:rsidR="00CA5901" w:rsidRPr="00D11B72" w14:paraId="3C511824" w14:textId="16D10B6D" w:rsidTr="00003356">
        <w:trPr>
          <w:jc w:val="center"/>
        </w:trPr>
        <w:tc>
          <w:tcPr>
            <w:tcW w:w="3969" w:type="dxa"/>
            <w:shd w:val="clear" w:color="auto" w:fill="auto"/>
          </w:tcPr>
          <w:p w14:paraId="4909A3BE" w14:textId="77777777" w:rsidR="00CA5901" w:rsidRPr="00D11B72" w:rsidRDefault="00CA5901" w:rsidP="00D12148">
            <w:pPr>
              <w:pStyle w:val="Tabletext"/>
              <w:rPr>
                <w:noProof/>
              </w:rPr>
            </w:pPr>
            <w:r w:rsidRPr="00D11B72">
              <w:rPr>
                <w:noProof/>
              </w:rPr>
              <w:t>&lt;via path&gt;</w:t>
            </w:r>
          </w:p>
        </w:tc>
        <w:tc>
          <w:tcPr>
            <w:tcW w:w="1134" w:type="dxa"/>
            <w:shd w:val="clear" w:color="auto" w:fill="auto"/>
          </w:tcPr>
          <w:p w14:paraId="11DB84FF"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D89DD5D" w14:textId="77777777" w:rsidR="00CA5901" w:rsidRPr="00D11B72" w:rsidRDefault="00CA5901" w:rsidP="00D12148">
            <w:pPr>
              <w:pStyle w:val="Tabletext"/>
              <w:jc w:val="center"/>
              <w:rPr>
                <w:noProof/>
              </w:rPr>
            </w:pPr>
          </w:p>
        </w:tc>
        <w:tc>
          <w:tcPr>
            <w:tcW w:w="1134" w:type="dxa"/>
            <w:shd w:val="clear" w:color="auto" w:fill="auto"/>
          </w:tcPr>
          <w:p w14:paraId="1CFE1181" w14:textId="77777777" w:rsidR="00CA5901" w:rsidRPr="00D11B72" w:rsidRDefault="00CA5901" w:rsidP="00D12148">
            <w:pPr>
              <w:pStyle w:val="Tabletext"/>
              <w:jc w:val="center"/>
              <w:rPr>
                <w:noProof/>
              </w:rPr>
            </w:pPr>
            <w:r w:rsidRPr="00D11B72">
              <w:rPr>
                <w:noProof/>
              </w:rPr>
              <w:t>redefined</w:t>
            </w:r>
          </w:p>
        </w:tc>
        <w:tc>
          <w:tcPr>
            <w:tcW w:w="1134" w:type="dxa"/>
            <w:shd w:val="clear" w:color="auto" w:fill="auto"/>
          </w:tcPr>
          <w:p w14:paraId="59F237BC" w14:textId="77777777" w:rsidR="00CA5901" w:rsidRPr="00D11B72" w:rsidRDefault="00CA5901" w:rsidP="00D12148">
            <w:pPr>
              <w:pStyle w:val="Tabletext"/>
              <w:jc w:val="center"/>
              <w:rPr>
                <w:noProof/>
              </w:rPr>
            </w:pPr>
          </w:p>
        </w:tc>
        <w:tc>
          <w:tcPr>
            <w:tcW w:w="1134" w:type="dxa"/>
          </w:tcPr>
          <w:p w14:paraId="6CB01B7A" w14:textId="77777777" w:rsidR="00CA5901" w:rsidRPr="00D11B72" w:rsidRDefault="00CA5901" w:rsidP="00D12148">
            <w:pPr>
              <w:pStyle w:val="Tabletext"/>
              <w:jc w:val="center"/>
            </w:pPr>
          </w:p>
        </w:tc>
      </w:tr>
      <w:tr w:rsidR="00CA5901" w:rsidRPr="00D11B72" w14:paraId="75BA0414" w14:textId="3B1B1114" w:rsidTr="00003356">
        <w:trPr>
          <w:jc w:val="center"/>
        </w:trPr>
        <w:tc>
          <w:tcPr>
            <w:tcW w:w="3969" w:type="dxa"/>
            <w:shd w:val="clear" w:color="auto" w:fill="auto"/>
          </w:tcPr>
          <w:p w14:paraId="0E17E5B0" w14:textId="77777777" w:rsidR="00CA5901" w:rsidRPr="00D11B72" w:rsidRDefault="00CA5901" w:rsidP="00D12148">
            <w:pPr>
              <w:pStyle w:val="Tabletext"/>
              <w:rPr>
                <w:noProof/>
              </w:rPr>
            </w:pPr>
            <w:r w:rsidRPr="00D11B72">
              <w:rPr>
                <w:noProof/>
              </w:rPr>
              <w:t>&lt;</w:t>
            </w:r>
            <w:r w:rsidRPr="00481BED">
              <w:rPr>
                <w:noProof/>
              </w:rPr>
              <w:t>virtuality </w:t>
            </w:r>
            <w:r w:rsidRPr="00D11B72">
              <w:rPr>
                <w:noProof/>
              </w:rPr>
              <w:t>constraint&gt;</w:t>
            </w:r>
          </w:p>
        </w:tc>
        <w:tc>
          <w:tcPr>
            <w:tcW w:w="1134" w:type="dxa"/>
            <w:shd w:val="clear" w:color="auto" w:fill="auto"/>
          </w:tcPr>
          <w:p w14:paraId="45D344CA" w14:textId="77777777" w:rsidR="00CA5901" w:rsidRPr="00D11B72" w:rsidRDefault="00CA5901" w:rsidP="00D12148">
            <w:pPr>
              <w:pStyle w:val="Tabletext"/>
              <w:jc w:val="center"/>
              <w:rPr>
                <w:noProof/>
              </w:rPr>
            </w:pPr>
          </w:p>
        </w:tc>
        <w:tc>
          <w:tcPr>
            <w:tcW w:w="1134" w:type="dxa"/>
            <w:shd w:val="clear" w:color="auto" w:fill="auto"/>
          </w:tcPr>
          <w:p w14:paraId="5502C788"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66AD978D" w14:textId="77777777" w:rsidR="00CA5901" w:rsidRPr="00D11B72" w:rsidRDefault="00CA5901" w:rsidP="00D12148">
            <w:pPr>
              <w:pStyle w:val="Tabletext"/>
              <w:jc w:val="center"/>
            </w:pPr>
          </w:p>
        </w:tc>
        <w:tc>
          <w:tcPr>
            <w:tcW w:w="1134" w:type="dxa"/>
            <w:shd w:val="clear" w:color="auto" w:fill="auto"/>
          </w:tcPr>
          <w:p w14:paraId="2C9BF2B0" w14:textId="77777777" w:rsidR="00CA5901" w:rsidRPr="00D11B72" w:rsidRDefault="00CA5901" w:rsidP="00D12148">
            <w:pPr>
              <w:pStyle w:val="Tabletext"/>
              <w:jc w:val="center"/>
              <w:rPr>
                <w:noProof/>
              </w:rPr>
            </w:pPr>
          </w:p>
        </w:tc>
        <w:tc>
          <w:tcPr>
            <w:tcW w:w="1134" w:type="dxa"/>
          </w:tcPr>
          <w:p w14:paraId="186B0C8D" w14:textId="77777777" w:rsidR="00CA5901" w:rsidRPr="00D11B72" w:rsidRDefault="00CA5901" w:rsidP="00D12148">
            <w:pPr>
              <w:pStyle w:val="Tabletext"/>
              <w:jc w:val="center"/>
            </w:pPr>
          </w:p>
        </w:tc>
      </w:tr>
      <w:tr w:rsidR="00CA5901" w:rsidRPr="00D11B72" w14:paraId="3D1E9CA8" w14:textId="5DCD405B" w:rsidTr="00003356">
        <w:trPr>
          <w:jc w:val="center"/>
        </w:trPr>
        <w:tc>
          <w:tcPr>
            <w:tcW w:w="3969" w:type="dxa"/>
            <w:shd w:val="clear" w:color="auto" w:fill="auto"/>
          </w:tcPr>
          <w:p w14:paraId="7C3B71AB" w14:textId="77777777" w:rsidR="00CA5901" w:rsidRPr="00D11B72" w:rsidRDefault="00CA5901" w:rsidP="00D12148">
            <w:pPr>
              <w:pStyle w:val="Tabletext"/>
              <w:rPr>
                <w:noProof/>
              </w:rPr>
            </w:pPr>
            <w:r w:rsidRPr="00D11B72">
              <w:rPr>
                <w:noProof/>
              </w:rPr>
              <w:t>&lt;</w:t>
            </w:r>
            <w:r w:rsidRPr="00481BED">
              <w:rPr>
                <w:noProof/>
              </w:rPr>
              <w:t>virtuality</w:t>
            </w:r>
            <w:r w:rsidRPr="00D11B72">
              <w:rPr>
                <w:noProof/>
              </w:rPr>
              <w:t>&gt;</w:t>
            </w:r>
          </w:p>
        </w:tc>
        <w:tc>
          <w:tcPr>
            <w:tcW w:w="1134" w:type="dxa"/>
            <w:shd w:val="clear" w:color="auto" w:fill="auto"/>
          </w:tcPr>
          <w:p w14:paraId="0F849773" w14:textId="77777777" w:rsidR="00CA5901" w:rsidRPr="00D11B72" w:rsidRDefault="00CA5901" w:rsidP="00D12148">
            <w:pPr>
              <w:pStyle w:val="Tabletext"/>
              <w:jc w:val="center"/>
              <w:rPr>
                <w:noProof/>
              </w:rPr>
            </w:pPr>
          </w:p>
        </w:tc>
        <w:tc>
          <w:tcPr>
            <w:tcW w:w="1134" w:type="dxa"/>
            <w:shd w:val="clear" w:color="auto" w:fill="auto"/>
          </w:tcPr>
          <w:p w14:paraId="6CB2C0A9"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209601D7" w14:textId="77777777" w:rsidR="00CA5901" w:rsidRPr="00D11B72" w:rsidRDefault="00CA5901" w:rsidP="00D12148">
            <w:pPr>
              <w:pStyle w:val="Tabletext"/>
              <w:jc w:val="center"/>
            </w:pPr>
          </w:p>
        </w:tc>
        <w:tc>
          <w:tcPr>
            <w:tcW w:w="1134" w:type="dxa"/>
            <w:shd w:val="clear" w:color="auto" w:fill="auto"/>
          </w:tcPr>
          <w:p w14:paraId="35D1650E" w14:textId="77777777" w:rsidR="00CA5901" w:rsidRPr="00D11B72" w:rsidRDefault="00CA5901" w:rsidP="00D12148">
            <w:pPr>
              <w:pStyle w:val="Tabletext"/>
              <w:jc w:val="center"/>
              <w:rPr>
                <w:noProof/>
              </w:rPr>
            </w:pPr>
          </w:p>
        </w:tc>
        <w:tc>
          <w:tcPr>
            <w:tcW w:w="1134" w:type="dxa"/>
          </w:tcPr>
          <w:p w14:paraId="262AD9AC" w14:textId="77777777" w:rsidR="00CA5901" w:rsidRPr="00D11B72" w:rsidRDefault="00CA5901" w:rsidP="00D12148">
            <w:pPr>
              <w:pStyle w:val="Tabletext"/>
              <w:jc w:val="center"/>
            </w:pPr>
          </w:p>
        </w:tc>
      </w:tr>
      <w:tr w:rsidR="00CA5901" w:rsidRPr="00D11B72" w14:paraId="6C4B8B26" w14:textId="54ED6390" w:rsidTr="00003356">
        <w:trPr>
          <w:jc w:val="center"/>
        </w:trPr>
        <w:tc>
          <w:tcPr>
            <w:tcW w:w="3969" w:type="dxa"/>
            <w:shd w:val="clear" w:color="auto" w:fill="auto"/>
          </w:tcPr>
          <w:p w14:paraId="5A6CB950" w14:textId="77777777" w:rsidR="00CA5901" w:rsidRPr="00D11B72" w:rsidRDefault="00CA5901" w:rsidP="00D12148">
            <w:pPr>
              <w:pStyle w:val="Tabletext"/>
              <w:rPr>
                <w:noProof/>
              </w:rPr>
            </w:pPr>
            <w:r w:rsidRPr="00D11B72">
              <w:rPr>
                <w:noProof/>
              </w:rPr>
              <w:t>&lt;visibility&gt;</w:t>
            </w:r>
          </w:p>
        </w:tc>
        <w:tc>
          <w:tcPr>
            <w:tcW w:w="1134" w:type="dxa"/>
            <w:shd w:val="clear" w:color="auto" w:fill="auto"/>
          </w:tcPr>
          <w:p w14:paraId="180E1B90" w14:textId="77777777" w:rsidR="00CA5901" w:rsidRPr="00D11B72" w:rsidRDefault="00CA5901" w:rsidP="00D12148">
            <w:pPr>
              <w:pStyle w:val="Tabletext"/>
              <w:jc w:val="center"/>
              <w:rPr>
                <w:noProof/>
              </w:rPr>
            </w:pPr>
          </w:p>
        </w:tc>
        <w:tc>
          <w:tcPr>
            <w:tcW w:w="1134" w:type="dxa"/>
            <w:shd w:val="clear" w:color="auto" w:fill="auto"/>
          </w:tcPr>
          <w:p w14:paraId="7044338F" w14:textId="77777777" w:rsidR="00CA5901" w:rsidRPr="00D11B72" w:rsidRDefault="00CA5901" w:rsidP="00D12148">
            <w:pPr>
              <w:pStyle w:val="Tabletext"/>
              <w:jc w:val="center"/>
            </w:pPr>
          </w:p>
        </w:tc>
        <w:tc>
          <w:tcPr>
            <w:tcW w:w="1134" w:type="dxa"/>
            <w:shd w:val="clear" w:color="auto" w:fill="auto"/>
          </w:tcPr>
          <w:p w14:paraId="037AE366" w14:textId="77777777" w:rsidR="00CA5901" w:rsidRPr="00D11B72" w:rsidRDefault="00CA5901" w:rsidP="00D12148">
            <w:pPr>
              <w:pStyle w:val="Tabletext"/>
              <w:jc w:val="center"/>
            </w:pPr>
          </w:p>
        </w:tc>
        <w:tc>
          <w:tcPr>
            <w:tcW w:w="1134" w:type="dxa"/>
            <w:shd w:val="clear" w:color="auto" w:fill="auto"/>
          </w:tcPr>
          <w:p w14:paraId="1C7269A4" w14:textId="77777777" w:rsidR="00CA5901" w:rsidRPr="00D11B72" w:rsidRDefault="00CA5901" w:rsidP="00D12148">
            <w:pPr>
              <w:pStyle w:val="Tabletext"/>
              <w:jc w:val="center"/>
              <w:rPr>
                <w:noProof/>
              </w:rPr>
            </w:pPr>
            <w:r w:rsidRPr="00D11B72">
              <w:rPr>
                <w:noProof/>
              </w:rPr>
              <w:t>defined</w:t>
            </w:r>
          </w:p>
        </w:tc>
        <w:tc>
          <w:tcPr>
            <w:tcW w:w="1134" w:type="dxa"/>
          </w:tcPr>
          <w:p w14:paraId="3211817A" w14:textId="77777777" w:rsidR="00CA5901" w:rsidRPr="00D11B72" w:rsidRDefault="00CA5901" w:rsidP="00D12148">
            <w:pPr>
              <w:pStyle w:val="Tabletext"/>
              <w:jc w:val="center"/>
            </w:pPr>
          </w:p>
        </w:tc>
      </w:tr>
      <w:tr w:rsidR="00CA5901" w:rsidRPr="00D11B72" w14:paraId="5F892CF3" w14:textId="64A0E9F4" w:rsidTr="00003356">
        <w:trPr>
          <w:jc w:val="center"/>
        </w:trPr>
        <w:tc>
          <w:tcPr>
            <w:tcW w:w="3969" w:type="dxa"/>
            <w:shd w:val="clear" w:color="auto" w:fill="auto"/>
          </w:tcPr>
          <w:p w14:paraId="29261117" w14:textId="77777777" w:rsidR="00CA5901" w:rsidRPr="00D11B72" w:rsidRDefault="00CA5901" w:rsidP="00D12148">
            <w:pPr>
              <w:pStyle w:val="Tabletext"/>
              <w:rPr>
                <w:noProof/>
              </w:rPr>
            </w:pPr>
            <w:r w:rsidRPr="00D11B72">
              <w:rPr>
                <w:noProof/>
              </w:rPr>
              <w:t>&lt;word&gt;</w:t>
            </w:r>
          </w:p>
        </w:tc>
        <w:tc>
          <w:tcPr>
            <w:tcW w:w="1134" w:type="dxa"/>
            <w:shd w:val="clear" w:color="auto" w:fill="auto"/>
          </w:tcPr>
          <w:p w14:paraId="346A6291" w14:textId="77777777" w:rsidR="00CA5901" w:rsidRPr="00D11B72" w:rsidRDefault="00CA5901" w:rsidP="00D12148">
            <w:pPr>
              <w:pStyle w:val="Tabletext"/>
              <w:jc w:val="center"/>
              <w:rPr>
                <w:noProof/>
              </w:rPr>
            </w:pPr>
            <w:r w:rsidRPr="00D11B72">
              <w:rPr>
                <w:noProof/>
              </w:rPr>
              <w:t>defined</w:t>
            </w:r>
          </w:p>
        </w:tc>
        <w:tc>
          <w:tcPr>
            <w:tcW w:w="1134" w:type="dxa"/>
            <w:shd w:val="clear" w:color="auto" w:fill="auto"/>
          </w:tcPr>
          <w:p w14:paraId="70542BE4" w14:textId="77777777" w:rsidR="00CA5901" w:rsidRPr="00D11B72" w:rsidRDefault="00CA5901" w:rsidP="00D12148">
            <w:pPr>
              <w:pStyle w:val="Tabletext"/>
              <w:jc w:val="center"/>
            </w:pPr>
          </w:p>
        </w:tc>
        <w:tc>
          <w:tcPr>
            <w:tcW w:w="1134" w:type="dxa"/>
            <w:shd w:val="clear" w:color="auto" w:fill="auto"/>
          </w:tcPr>
          <w:p w14:paraId="6824B426" w14:textId="77777777" w:rsidR="00CA5901" w:rsidRPr="00D11B72" w:rsidRDefault="00CA5901" w:rsidP="00D12148">
            <w:pPr>
              <w:pStyle w:val="Tabletext"/>
              <w:jc w:val="center"/>
            </w:pPr>
          </w:p>
        </w:tc>
        <w:tc>
          <w:tcPr>
            <w:tcW w:w="1134" w:type="dxa"/>
            <w:shd w:val="clear" w:color="auto" w:fill="auto"/>
          </w:tcPr>
          <w:p w14:paraId="63200C6A" w14:textId="77777777" w:rsidR="00CA5901" w:rsidRPr="00D11B72" w:rsidRDefault="00CA5901" w:rsidP="00D12148">
            <w:pPr>
              <w:pStyle w:val="Tabletext"/>
              <w:jc w:val="center"/>
            </w:pPr>
          </w:p>
        </w:tc>
        <w:tc>
          <w:tcPr>
            <w:tcW w:w="1134" w:type="dxa"/>
          </w:tcPr>
          <w:p w14:paraId="0C3C1E2B" w14:textId="77777777" w:rsidR="00CA5901" w:rsidRPr="00D11B72" w:rsidRDefault="00CA5901" w:rsidP="00D12148">
            <w:pPr>
              <w:pStyle w:val="Tabletext"/>
              <w:jc w:val="center"/>
            </w:pPr>
          </w:p>
        </w:tc>
      </w:tr>
    </w:tbl>
    <w:p w14:paraId="2C8E5C71" w14:textId="258D8A91" w:rsidR="00BA496A" w:rsidRPr="00224211" w:rsidRDefault="00BA496A" w:rsidP="00511CDA">
      <w:pPr>
        <w:pStyle w:val="Normalaftertitle"/>
      </w:pPr>
      <w:r w:rsidRPr="00224211">
        <w:rPr>
          <w:noProof/>
        </w:rPr>
        <w:t>Some concrete grammar syntax rules defined in [ITU</w:t>
      </w:r>
      <w:r w:rsidRPr="00224211">
        <w:rPr>
          <w:noProof/>
        </w:rPr>
        <w:noBreakHyphen/>
        <w:t>T Z.101], [ITU</w:t>
      </w:r>
      <w:r w:rsidRPr="00224211">
        <w:rPr>
          <w:noProof/>
        </w:rPr>
        <w:noBreakHyphen/>
        <w:t>T Z.102]</w:t>
      </w:r>
      <w:r w:rsidR="00697835">
        <w:rPr>
          <w:noProof/>
        </w:rPr>
        <w:t>,</w:t>
      </w:r>
      <w:r w:rsidRPr="00224211">
        <w:rPr>
          <w:noProof/>
        </w:rPr>
        <w:t xml:space="preserve"> [ITU</w:t>
      </w:r>
      <w:r w:rsidRPr="00224211">
        <w:rPr>
          <w:noProof/>
        </w:rPr>
        <w:noBreakHyphen/>
        <w:t xml:space="preserve">T Z.103] </w:t>
      </w:r>
      <w:r w:rsidR="00697835" w:rsidRPr="00224211">
        <w:rPr>
          <w:noProof/>
        </w:rPr>
        <w:t>or [ITU</w:t>
      </w:r>
      <w:r w:rsidR="00697835" w:rsidRPr="00224211">
        <w:rPr>
          <w:noProof/>
        </w:rPr>
        <w:noBreakHyphen/>
        <w:t>T Z.10</w:t>
      </w:r>
      <w:r w:rsidR="00697835">
        <w:rPr>
          <w:noProof/>
        </w:rPr>
        <w:t>4</w:t>
      </w:r>
      <w:r w:rsidR="00697835" w:rsidRPr="00224211">
        <w:rPr>
          <w:noProof/>
        </w:rPr>
        <w:t>]</w:t>
      </w:r>
      <w:r w:rsidR="00697835">
        <w:rPr>
          <w:noProof/>
        </w:rPr>
        <w:t xml:space="preserve"> </w:t>
      </w:r>
      <w:r w:rsidRPr="00224211">
        <w:rPr>
          <w:noProof/>
        </w:rPr>
        <w:t>are</w:t>
      </w:r>
      <w:r w:rsidRPr="00224211">
        <w:t xml:space="preserve"> extended by a redefinition in [ITU</w:t>
      </w:r>
      <w:r w:rsidRPr="00224211">
        <w:noBreakHyphen/>
        <w:t>T Z.102], [ITU</w:t>
      </w:r>
      <w:r w:rsidRPr="00224211">
        <w:noBreakHyphen/>
        <w:t>T Z.103]</w:t>
      </w:r>
      <w:r w:rsidR="00757FE1">
        <w:t>,</w:t>
      </w:r>
      <w:r w:rsidRPr="00224211">
        <w:t xml:space="preserve"> [ITU</w:t>
      </w:r>
      <w:r w:rsidRPr="00224211">
        <w:noBreakHyphen/>
        <w:t xml:space="preserve">T Z.104] </w:t>
      </w:r>
      <w:r w:rsidR="00757FE1">
        <w:t>or [ITU</w:t>
      </w:r>
      <w:r w:rsidR="00757FE1">
        <w:noBreakHyphen/>
        <w:t>T Z.107</w:t>
      </w:r>
      <w:r w:rsidR="00757FE1" w:rsidRPr="00224211">
        <w:t xml:space="preserve">] </w:t>
      </w:r>
      <w:r w:rsidRPr="00224211">
        <w:t>as shown in the table above. Sometimes a redefined rule in [ITU</w:t>
      </w:r>
      <w:r w:rsidRPr="00224211">
        <w:noBreakHyphen/>
        <w:t>T Z.102] is further redefined. For redefined rules the complete</w:t>
      </w:r>
      <w:r>
        <w:t xml:space="preserve"> concrete grammar syntax of SDL</w:t>
      </w:r>
      <w:r w:rsidRPr="001C4AA1">
        <w:noBreakHyphen/>
      </w:r>
      <w:r w:rsidRPr="00224211">
        <w:t>2010 is given by redefinitions of the rule</w:t>
      </w:r>
      <w:r w:rsidR="00E256DC">
        <w:t>.</w:t>
      </w:r>
      <w:r w:rsidRPr="00224211">
        <w:t xml:space="preserve"> </w:t>
      </w:r>
      <w:r w:rsidR="00E256DC">
        <w:t xml:space="preserve">A </w:t>
      </w:r>
      <w:r w:rsidR="00E256DC" w:rsidRPr="00224211">
        <w:t>redefinition in [ITU</w:t>
      </w:r>
      <w:r w:rsidR="00E256DC" w:rsidRPr="00224211">
        <w:noBreakHyphen/>
        <w:t>T Z.10</w:t>
      </w:r>
      <w:r w:rsidR="00E256DC">
        <w:t>7</w:t>
      </w:r>
      <w:r w:rsidR="00E256DC" w:rsidRPr="00224211">
        <w:t>] replaces the rule</w:t>
      </w:r>
      <w:r w:rsidR="00697835">
        <w:t xml:space="preserve"> in [ITU</w:t>
      </w:r>
      <w:r w:rsidR="00697835">
        <w:noBreakHyphen/>
        <w:t>T Z.101]</w:t>
      </w:r>
      <w:r w:rsidR="00E256DC" w:rsidRPr="00224211">
        <w:t xml:space="preserve"> or [ITU</w:t>
      </w:r>
      <w:r w:rsidR="00E256DC" w:rsidRPr="00224211">
        <w:noBreakHyphen/>
        <w:t>T Z.10</w:t>
      </w:r>
      <w:r w:rsidR="00E256DC">
        <w:t>4</w:t>
      </w:r>
      <w:r w:rsidR="00E256DC" w:rsidRPr="00224211">
        <w:t>]</w:t>
      </w:r>
      <w:r w:rsidR="00697835">
        <w:t xml:space="preserve"> (</w:t>
      </w:r>
      <w:r w:rsidR="00697835" w:rsidRPr="00224211">
        <w:t>[ITU</w:t>
      </w:r>
      <w:r w:rsidR="00697835" w:rsidRPr="00224211">
        <w:noBreakHyphen/>
        <w:t>T Z.10</w:t>
      </w:r>
      <w:r w:rsidR="00697835">
        <w:t>7</w:t>
      </w:r>
      <w:r w:rsidR="00697835" w:rsidRPr="00224211">
        <w:t>]</w:t>
      </w:r>
      <w:r w:rsidR="00697835">
        <w:t xml:space="preserve"> rules do not redefine rules in [ITU</w:t>
      </w:r>
      <w:r w:rsidR="00697835">
        <w:noBreakHyphen/>
        <w:t>T Z.102] or</w:t>
      </w:r>
      <w:r w:rsidR="00697835" w:rsidRPr="00224211">
        <w:t xml:space="preserve"> [ITU</w:t>
      </w:r>
      <w:r w:rsidR="00697835" w:rsidRPr="00224211">
        <w:noBreakHyphen/>
        <w:t>T Z.103]</w:t>
      </w:r>
      <w:r w:rsidR="00697835">
        <w:t>)</w:t>
      </w:r>
      <w:r w:rsidR="00E256DC">
        <w:t xml:space="preserve">. A </w:t>
      </w:r>
      <w:r w:rsidRPr="00224211">
        <w:t>redefinition in [ITU</w:t>
      </w:r>
      <w:r w:rsidRPr="00224211">
        <w:noBreakHyphen/>
        <w:t>T Z.104] replaces the rule in [ITU</w:t>
      </w:r>
      <w:r w:rsidRPr="00224211">
        <w:noBreakHyphen/>
        <w:t>T Z.101], [ITU</w:t>
      </w:r>
      <w:r w:rsidRPr="00224211">
        <w:noBreakHyphen/>
        <w:t>T Z.102] or [ITU</w:t>
      </w:r>
      <w:r w:rsidRPr="00224211">
        <w:noBreakHyphen/>
        <w:t>T Z.103]</w:t>
      </w:r>
      <w:r w:rsidR="00E256DC">
        <w:t>. A</w:t>
      </w:r>
      <w:r w:rsidRPr="00224211">
        <w:t xml:space="preserve"> redefinition in [ITU</w:t>
      </w:r>
      <w:r w:rsidRPr="00224211">
        <w:noBreakHyphen/>
        <w:t>T Z.103] replaces the rule in [ITU</w:t>
      </w:r>
      <w:r w:rsidRPr="00224211">
        <w:noBreakHyphen/>
        <w:t>T Z.101] or [ITU</w:t>
      </w:r>
      <w:r w:rsidRPr="00224211">
        <w:noBreakHyphen/>
        <w:t>T Z.102</w:t>
      </w:r>
      <w:r w:rsidR="00A87118">
        <w:t>]</w:t>
      </w:r>
      <w:r w:rsidRPr="00224211">
        <w:t xml:space="preserve"> and redefinition in [ITU</w:t>
      </w:r>
      <w:r w:rsidRPr="00224211">
        <w:noBreakHyphen/>
        <w:t>T Z.102] replaces the rule in [ITU</w:t>
      </w:r>
      <w:r w:rsidRPr="00224211">
        <w:noBreakHyphen/>
        <w:t>T Z.101]. Constraints and semantics are cumulative so that those in [ITU</w:t>
      </w:r>
      <w:r w:rsidRPr="00224211">
        <w:noBreakHyphen/>
        <w:t>T Z.101], [ITU</w:t>
      </w:r>
      <w:r w:rsidRPr="00224211">
        <w:noBreakHyphen/>
        <w:t>T Z.102]</w:t>
      </w:r>
      <w:r w:rsidR="00697835">
        <w:t>,</w:t>
      </w:r>
      <w:r w:rsidRPr="00224211">
        <w:t xml:space="preserve"> [ITU</w:t>
      </w:r>
      <w:r w:rsidRPr="00224211">
        <w:noBreakHyphen/>
        <w:t xml:space="preserve">T Z.103] </w:t>
      </w:r>
      <w:r w:rsidR="00697835">
        <w:t>or [ITU</w:t>
      </w:r>
      <w:r w:rsidR="00697835">
        <w:noBreakHyphen/>
        <w:t>T Z.104</w:t>
      </w:r>
      <w:r w:rsidR="00697835" w:rsidRPr="00224211">
        <w:t>]</w:t>
      </w:r>
      <w:r w:rsidR="00697835">
        <w:t xml:space="preserve"> </w:t>
      </w:r>
      <w:r w:rsidR="0074553A">
        <w:t xml:space="preserve">also </w:t>
      </w:r>
      <w:r w:rsidRPr="00224211">
        <w:t>apply to any redefined grammar in [ITU</w:t>
      </w:r>
      <w:r w:rsidRPr="00224211">
        <w:noBreakHyphen/>
        <w:t>T Z.102], [ITU</w:t>
      </w:r>
      <w:r w:rsidRPr="00224211">
        <w:noBreakHyphen/>
        <w:t>T Z.103] or [ITU</w:t>
      </w:r>
      <w:r w:rsidRPr="00224211">
        <w:noBreakHyphen/>
        <w:t>T Z.104], except if there is specific normative text otherwise.</w:t>
      </w:r>
    </w:p>
    <w:p w14:paraId="6C7D1FAF" w14:textId="77777777" w:rsidR="00BA496A" w:rsidRPr="00224211" w:rsidRDefault="00BA496A" w:rsidP="00BA496A">
      <w:r w:rsidRPr="00EC2228">
        <w:rPr>
          <w:color w:val="000000"/>
          <w:lang w:eastAsia="zh-CN"/>
        </w:rPr>
        <w:t xml:space="preserve">Any construct that is valid for a rule before redefinition should also be valid with the redefined rule. If this is not the case, there is an error in </w:t>
      </w:r>
      <w:r w:rsidR="00892837">
        <w:rPr>
          <w:color w:val="000000"/>
          <w:lang w:eastAsia="zh-CN"/>
        </w:rPr>
        <w:t>the ITU-T Z.100 series</w:t>
      </w:r>
      <w:r w:rsidRPr="00EC2228">
        <w:rPr>
          <w:color w:val="000000"/>
          <w:lang w:eastAsia="zh-CN"/>
        </w:rPr>
        <w:t xml:space="preserve"> of SDL</w:t>
      </w:r>
      <w:r w:rsidRPr="00EC2228">
        <w:rPr>
          <w:color w:val="000000"/>
          <w:lang w:eastAsia="zh-CN"/>
        </w:rPr>
        <w:noBreakHyphen/>
        <w:t>2010 that needs to be corrected.</w:t>
      </w:r>
    </w:p>
    <w:p w14:paraId="1735651A" w14:textId="77777777" w:rsidR="00AD2F8E" w:rsidRDefault="00AD2F8E">
      <w:pPr>
        <w:tabs>
          <w:tab w:val="clear" w:pos="794"/>
          <w:tab w:val="clear" w:pos="1191"/>
          <w:tab w:val="clear" w:pos="1588"/>
          <w:tab w:val="clear" w:pos="1985"/>
        </w:tabs>
        <w:overflowPunct/>
        <w:autoSpaceDE/>
        <w:autoSpaceDN/>
        <w:adjustRightInd/>
        <w:spacing w:before="0"/>
        <w:jc w:val="left"/>
        <w:textAlignment w:val="auto"/>
        <w:rPr>
          <w:b/>
          <w:caps/>
          <w:sz w:val="28"/>
        </w:rPr>
      </w:pPr>
      <w:bookmarkStart w:id="472" w:name="_Toc192901599"/>
      <w:bookmarkStart w:id="473" w:name="_Toc182643629"/>
      <w:bookmarkStart w:id="474" w:name="_Toc303065973"/>
      <w:r>
        <w:rPr>
          <w:caps/>
        </w:rPr>
        <w:br w:type="page"/>
      </w:r>
    </w:p>
    <w:p w14:paraId="767458E7" w14:textId="39D24EE2" w:rsidR="00BA496A" w:rsidRPr="00683540" w:rsidRDefault="007B61B5" w:rsidP="000069F8">
      <w:pPr>
        <w:pStyle w:val="AnnexNoTitle"/>
      </w:pPr>
      <w:bookmarkStart w:id="475" w:name="_Toc318895839"/>
      <w:bookmarkStart w:id="476" w:name="_Toc329349734"/>
      <w:bookmarkStart w:id="477" w:name="_Toc329852384"/>
      <w:bookmarkStart w:id="478" w:name="_Toc332207148"/>
      <w:bookmarkStart w:id="479" w:name="_Toc333233296"/>
      <w:bookmarkStart w:id="480" w:name="_Toc449663796"/>
      <w:bookmarkStart w:id="481" w:name="_Toc450570510"/>
      <w:bookmarkStart w:id="482" w:name="_Toc455064359"/>
      <w:bookmarkStart w:id="483" w:name="_Toc455065532"/>
      <w:r w:rsidRPr="00683540">
        <w:t xml:space="preserve">Annex </w:t>
      </w:r>
      <w:bookmarkEnd w:id="472"/>
      <w:r w:rsidR="00BA496A" w:rsidRPr="00BC70BA">
        <w:t>C</w:t>
      </w:r>
      <w:bookmarkStart w:id="484" w:name="AnnexCTitle"/>
      <w:bookmarkStart w:id="485" w:name="_Toc192901600"/>
      <w:r w:rsidR="000069F8">
        <w:br/>
      </w:r>
      <w:r w:rsidR="000069F8">
        <w:br/>
      </w:r>
      <w:r w:rsidRPr="00683540">
        <w:t>Compatibility</w:t>
      </w:r>
      <w:bookmarkEnd w:id="473"/>
      <w:bookmarkEnd w:id="474"/>
      <w:bookmarkEnd w:id="475"/>
      <w:bookmarkEnd w:id="476"/>
      <w:bookmarkEnd w:id="477"/>
      <w:bookmarkEnd w:id="478"/>
      <w:bookmarkEnd w:id="479"/>
      <w:bookmarkEnd w:id="480"/>
      <w:bookmarkEnd w:id="484"/>
      <w:bookmarkEnd w:id="485"/>
      <w:bookmarkEnd w:id="481"/>
      <w:bookmarkEnd w:id="482"/>
      <w:bookmarkEnd w:id="483"/>
    </w:p>
    <w:p w14:paraId="68839A8A" w14:textId="77777777" w:rsidR="00BA496A" w:rsidRPr="00224211" w:rsidRDefault="00BA496A" w:rsidP="00BA496A">
      <w:pPr>
        <w:jc w:val="center"/>
      </w:pPr>
      <w:r w:rsidRPr="00224211">
        <w:t>(This annex forms an integral part of this Recommendation</w:t>
      </w:r>
      <w:r w:rsidR="00D20F9C">
        <w:t>.</w:t>
      </w:r>
      <w:r w:rsidRPr="00224211">
        <w:t>)</w:t>
      </w:r>
    </w:p>
    <w:p w14:paraId="1BCC8D75" w14:textId="77777777" w:rsidR="00BA496A" w:rsidRPr="00D12148" w:rsidRDefault="00BA496A" w:rsidP="00511CDA">
      <w:pPr>
        <w:pStyle w:val="Normalaftertitle"/>
      </w:pPr>
      <w:r w:rsidRPr="00D12148">
        <w:t>SDL</w:t>
      </w:r>
      <w:r w:rsidRPr="00D12148">
        <w:noBreakHyphen/>
        <w:t xml:space="preserve">2010 introduces some changes that could invalidate descriptions written for older versions of the </w:t>
      </w:r>
      <w:r w:rsidR="0065109F">
        <w:t>Specification and Description Language</w:t>
      </w:r>
      <w:r w:rsidRPr="00D12148">
        <w:t xml:space="preserve"> that were available prior to SDL</w:t>
      </w:r>
      <w:r w:rsidRPr="00D12148">
        <w:noBreakHyphen/>
        <w:t>2010 being approved. The intention is that SDL</w:t>
      </w:r>
      <w:r w:rsidRPr="00D12148">
        <w:noBreakHyphen/>
        <w:t>2010 is compatible with most use</w:t>
      </w:r>
      <w:r w:rsidR="00D20F9C">
        <w:t>s</w:t>
      </w:r>
      <w:r w:rsidRPr="00D12148">
        <w:t xml:space="preserve"> of the SDL</w:t>
      </w:r>
      <w:r w:rsidRPr="00D12148">
        <w:noBreakHyphen/>
        <w:t>2000 versions as supported by tools. This annex documents how legacy descriptions are handled.</w:t>
      </w:r>
    </w:p>
    <w:p w14:paraId="115B7582" w14:textId="77777777" w:rsidR="00BA496A" w:rsidRPr="00224211" w:rsidRDefault="00BA496A" w:rsidP="00BA496A">
      <w:r w:rsidRPr="00224211">
        <w:t>The Recommendation for SDL</w:t>
      </w:r>
      <w:r w:rsidRPr="00224211">
        <w:noBreakHyphen/>
        <w:t xml:space="preserve">2000 allowed many existing valid </w:t>
      </w:r>
      <w:r w:rsidR="0065109F">
        <w:t>Specification and Description Language</w:t>
      </w:r>
      <w:r w:rsidRPr="00224211">
        <w:t xml:space="preserve"> descriptions using SDL</w:t>
      </w:r>
      <w:r w:rsidRPr="00224211">
        <w:noBreakHyphen/>
        <w:t xml:space="preserve">92 to remain valid </w:t>
      </w:r>
      <w:r w:rsidR="0065109F">
        <w:t>Specification and Description Language</w:t>
      </w:r>
      <w:r w:rsidRPr="00224211">
        <w:t xml:space="preserve"> descriptions. Most (if not all) of these </w:t>
      </w:r>
      <w:r w:rsidR="0065109F">
        <w:t>Specification and Description Language</w:t>
      </w:r>
      <w:r w:rsidRPr="00224211">
        <w:t xml:space="preserve"> descriptions using SDL</w:t>
      </w:r>
      <w:r w:rsidRPr="00224211">
        <w:noBreakHyphen/>
        <w:t>92 should remain valid SDL</w:t>
      </w:r>
      <w:r w:rsidRPr="00224211">
        <w:noBreakHyphen/>
        <w:t>2010 descriptions.</w:t>
      </w:r>
    </w:p>
    <w:p w14:paraId="7CB7B1F2" w14:textId="77777777" w:rsidR="00BA496A" w:rsidRPr="00224211" w:rsidRDefault="00BA496A" w:rsidP="00BA496A">
      <w:r w:rsidRPr="00224211">
        <w:t xml:space="preserve">Existing valid </w:t>
      </w:r>
      <w:r w:rsidR="0065109F">
        <w:t>Specification and Description Language</w:t>
      </w:r>
      <w:r w:rsidRPr="00224211">
        <w:t xml:space="preserve"> descriptions using SDL</w:t>
      </w:r>
      <w:r w:rsidRPr="00224211">
        <w:noBreakHyphen/>
        <w:t>2000 are not valid SDL</w:t>
      </w:r>
      <w:r w:rsidRPr="00224211">
        <w:noBreakHyphen/>
        <w:t>2010 descriptions if they use features of SDL</w:t>
      </w:r>
      <w:r w:rsidRPr="00224211">
        <w:noBreakHyphen/>
        <w:t>2000 deleted in SDL</w:t>
      </w:r>
      <w:r w:rsidRPr="00224211">
        <w:noBreakHyphen/>
        <w:t xml:space="preserve">2010, but it is expected the number of such cases is small because the deleted features (see </w:t>
      </w:r>
      <w:r w:rsidR="00E7732A">
        <w:t>clause</w:t>
      </w:r>
      <w:r w:rsidR="00E7732A" w:rsidRPr="00224211">
        <w:t xml:space="preserve"> </w:t>
      </w:r>
      <w:r w:rsidRPr="00224211">
        <w:t>III.4) have not been widely implemented or used.</w:t>
      </w:r>
    </w:p>
    <w:p w14:paraId="2E329A2F" w14:textId="77777777" w:rsidR="00BA496A" w:rsidRPr="00224211" w:rsidRDefault="00BA496A" w:rsidP="00BA496A">
      <w:r w:rsidRPr="00224211">
        <w:t>In the concrete grammar of SDL</w:t>
      </w:r>
      <w:r w:rsidRPr="00224211">
        <w:noBreakHyphen/>
        <w:t xml:space="preserve">2010 there are a number of syntax rules introduced of the form &lt;legacy …&gt;. These rules define alternative syntax for features from older versions of the </w:t>
      </w:r>
      <w:r w:rsidR="0065109F">
        <w:t>Specification and Description Language</w:t>
      </w:r>
      <w:r w:rsidRPr="00224211">
        <w:t>. New descriptions should avoid using such legacy syntax, but it is recognized that the use of legacy syntax is possibly impractical for existing descriptions, updating parts of existing descriptions or when the tool available only supports the legacy syntax.</w:t>
      </w:r>
    </w:p>
    <w:p w14:paraId="6651CDEB" w14:textId="77777777" w:rsidR="00BA496A" w:rsidRPr="00224211" w:rsidRDefault="00BA496A" w:rsidP="00BA496A">
      <w:r w:rsidRPr="00224211">
        <w:t>Similarly</w:t>
      </w:r>
      <w:r w:rsidR="00D20F9C">
        <w:t>,</w:t>
      </w:r>
      <w:r w:rsidRPr="00224211">
        <w:t xml:space="preserve"> there are a number of concrete syntax rule alternatives containing the keywords </w:t>
      </w:r>
      <w:r w:rsidRPr="00481BED">
        <w:rPr>
          <w:b/>
          <w:noProof/>
        </w:rPr>
        <w:t>endnewtype</w:t>
      </w:r>
      <w:r w:rsidRPr="00224211">
        <w:t>,</w:t>
      </w:r>
      <w:r w:rsidRPr="00224211">
        <w:rPr>
          <w:b/>
        </w:rPr>
        <w:t xml:space="preserve"> </w:t>
      </w:r>
      <w:r w:rsidRPr="00481BED">
        <w:rPr>
          <w:b/>
          <w:noProof/>
        </w:rPr>
        <w:t>fpar</w:t>
      </w:r>
      <w:r w:rsidRPr="00224211">
        <w:t xml:space="preserve">, </w:t>
      </w:r>
      <w:r w:rsidRPr="00481BED">
        <w:rPr>
          <w:b/>
          <w:noProof/>
        </w:rPr>
        <w:t>newtype</w:t>
      </w:r>
      <w:r w:rsidRPr="00481BED">
        <w:rPr>
          <w:noProof/>
        </w:rPr>
        <w:t xml:space="preserve"> </w:t>
      </w:r>
      <w:r w:rsidRPr="00224211">
        <w:t xml:space="preserve">and </w:t>
      </w:r>
      <w:r w:rsidRPr="00224211">
        <w:rPr>
          <w:b/>
        </w:rPr>
        <w:t>returns</w:t>
      </w:r>
      <w:r w:rsidRPr="00224211">
        <w:t xml:space="preserve"> that define alternative syntax from older versions of the </w:t>
      </w:r>
      <w:r w:rsidR="0065109F">
        <w:t>Specification and Description Language</w:t>
      </w:r>
      <w:r w:rsidRPr="00224211">
        <w:t xml:space="preserve">. The concrete grammar defined by alternative syntax from older versions of the </w:t>
      </w:r>
      <w:r w:rsidR="0065109F">
        <w:t>Specification and Description Language</w:t>
      </w:r>
      <w:r w:rsidRPr="00224211">
        <w:t xml:space="preserve"> extends the notation allowed for SDL</w:t>
      </w:r>
      <w:r w:rsidRPr="00224211">
        <w:noBreakHyphen/>
        <w:t>2010 without extending the semantics. This grammar allows SDL</w:t>
      </w:r>
      <w:r w:rsidRPr="00224211">
        <w:noBreakHyphen/>
        <w:t>2010 tools to provide backwards compatibility for older descriptions and allows older tools to be used as tools for a subset of the SDL</w:t>
      </w:r>
      <w:r w:rsidRPr="00224211">
        <w:noBreakHyphen/>
        <w:t>2010 language. Where the alternative with the keyword occurs in Basic SDL</w:t>
      </w:r>
      <w:r w:rsidRPr="00224211">
        <w:noBreakHyphen/>
        <w:t>2010 [ITU</w:t>
      </w:r>
      <w:r w:rsidRPr="00224211">
        <w:noBreakHyphen/>
        <w:t>T Z.101] or Comprehensive SDL</w:t>
      </w:r>
      <w:r w:rsidRPr="00224211">
        <w:noBreakHyphen/>
        <w:t>2010 [ITU</w:t>
      </w:r>
      <w:r w:rsidRPr="00224211">
        <w:noBreakHyphen/>
        <w:t>T Z.102], this is the canonical form because it should be compatible with most tools, although an alternative without these keywords is preferred for new descriptions. The alternatives without the keywords are sometimes added in Shorthand SDL</w:t>
      </w:r>
      <w:r w:rsidRPr="00224211">
        <w:noBreakHyphen/>
        <w:t>2010 [ITU</w:t>
      </w:r>
      <w:r w:rsidRPr="00224211">
        <w:noBreakHyphen/>
        <w:t>T Z.103] or in [ITU</w:t>
      </w:r>
      <w:r w:rsidRPr="00224211">
        <w:noBreakHyphen/>
        <w:t>T Z.104].</w:t>
      </w:r>
    </w:p>
    <w:p w14:paraId="6B55B032" w14:textId="77777777" w:rsidR="00AD2F8E" w:rsidRDefault="00AD2F8E">
      <w:pPr>
        <w:tabs>
          <w:tab w:val="clear" w:pos="794"/>
          <w:tab w:val="clear" w:pos="1191"/>
          <w:tab w:val="clear" w:pos="1588"/>
          <w:tab w:val="clear" w:pos="1985"/>
        </w:tabs>
        <w:overflowPunct/>
        <w:autoSpaceDE/>
        <w:autoSpaceDN/>
        <w:adjustRightInd/>
        <w:spacing w:before="0"/>
        <w:jc w:val="left"/>
        <w:textAlignment w:val="auto"/>
        <w:rPr>
          <w:b/>
          <w:caps/>
          <w:sz w:val="28"/>
        </w:rPr>
      </w:pPr>
      <w:bookmarkStart w:id="486" w:name="_Toc192901603"/>
      <w:bookmarkStart w:id="487" w:name="_Toc182643630"/>
      <w:bookmarkStart w:id="488" w:name="_Toc303065974"/>
      <w:r>
        <w:rPr>
          <w:caps/>
        </w:rPr>
        <w:br w:type="page"/>
      </w:r>
    </w:p>
    <w:p w14:paraId="515569B8" w14:textId="77777777" w:rsidR="00BA496A" w:rsidRPr="00683540" w:rsidRDefault="007B61B5" w:rsidP="000069F8">
      <w:pPr>
        <w:pStyle w:val="AnnexNoTitle"/>
      </w:pPr>
      <w:bookmarkStart w:id="489" w:name="_Toc318895840"/>
      <w:bookmarkStart w:id="490" w:name="_Toc329349735"/>
      <w:bookmarkStart w:id="491" w:name="_Toc329852385"/>
      <w:bookmarkStart w:id="492" w:name="_Toc332207149"/>
      <w:bookmarkStart w:id="493" w:name="_Toc333233297"/>
      <w:bookmarkStart w:id="494" w:name="_Toc449663797"/>
      <w:bookmarkStart w:id="495" w:name="_Toc450570511"/>
      <w:bookmarkStart w:id="496" w:name="_Toc455064360"/>
      <w:bookmarkStart w:id="497" w:name="_Toc455065533"/>
      <w:r w:rsidRPr="00683540">
        <w:t xml:space="preserve">Annex </w:t>
      </w:r>
      <w:bookmarkEnd w:id="486"/>
      <w:r w:rsidR="00BA496A" w:rsidRPr="00BC70BA">
        <w:t>D</w:t>
      </w:r>
      <w:r w:rsidR="00BA496A" w:rsidRPr="00683540">
        <w:br/>
      </w:r>
      <w:r w:rsidR="00BA496A" w:rsidRPr="00683540">
        <w:br/>
      </w:r>
      <w:bookmarkStart w:id="498" w:name="_Hlt465954568"/>
      <w:bookmarkStart w:id="499" w:name="AnnexDTitle"/>
      <w:bookmarkStart w:id="500" w:name="_Toc192901604"/>
      <w:bookmarkEnd w:id="498"/>
      <w:r w:rsidR="00BA496A" w:rsidRPr="00BC70BA">
        <w:t>D</w:t>
      </w:r>
      <w:r w:rsidRPr="00683540">
        <w:t>ata defined in the package Predefined</w:t>
      </w:r>
      <w:bookmarkEnd w:id="487"/>
      <w:bookmarkEnd w:id="488"/>
      <w:bookmarkEnd w:id="489"/>
      <w:bookmarkEnd w:id="490"/>
      <w:bookmarkEnd w:id="491"/>
      <w:bookmarkEnd w:id="492"/>
      <w:bookmarkEnd w:id="493"/>
      <w:bookmarkEnd w:id="494"/>
      <w:bookmarkEnd w:id="499"/>
      <w:bookmarkEnd w:id="500"/>
      <w:bookmarkEnd w:id="495"/>
      <w:bookmarkEnd w:id="496"/>
      <w:bookmarkEnd w:id="497"/>
    </w:p>
    <w:p w14:paraId="54C5A5EA" w14:textId="77777777" w:rsidR="00BA496A" w:rsidRPr="00D36DF4" w:rsidRDefault="00BA496A" w:rsidP="00D01B5E">
      <w:pPr>
        <w:jc w:val="center"/>
      </w:pPr>
      <w:r w:rsidRPr="00D36DF4">
        <w:t>(This annex forms an integral part of this Recommendation</w:t>
      </w:r>
      <w:r w:rsidR="004A4507">
        <w:t>.</w:t>
      </w:r>
      <w:r w:rsidRPr="00D36DF4">
        <w:t>)</w:t>
      </w:r>
    </w:p>
    <w:p w14:paraId="3D7AD554" w14:textId="77777777" w:rsidR="00BA496A" w:rsidRPr="00091DA1" w:rsidRDefault="00BA496A" w:rsidP="00511CDA">
      <w:pPr>
        <w:pStyle w:val="Normalaftertitle"/>
      </w:pPr>
      <w:r w:rsidRPr="00091DA1">
        <w:t xml:space="preserve">This annex provides an overview of the predefined data items that are defined in an implicitly used </w:t>
      </w:r>
      <w:r w:rsidRPr="00157005">
        <w:rPr>
          <w:rFonts w:ascii="Courier New" w:hAnsi="Courier New" w:cs="Courier New"/>
          <w:b/>
          <w:bCs/>
        </w:rPr>
        <w:t>package</w:t>
      </w:r>
      <w:r w:rsidRPr="00091DA1">
        <w:t xml:space="preserve"> </w:t>
      </w:r>
      <w:r w:rsidRPr="00157005">
        <w:rPr>
          <w:rFonts w:ascii="Courier New" w:hAnsi="Courier New" w:cs="Courier New"/>
        </w:rPr>
        <w:t>Predefined</w:t>
      </w:r>
      <w:r w:rsidRPr="00091DA1">
        <w:t>, which is fully defined in [ITU</w:t>
      </w:r>
      <w:r w:rsidRPr="00091DA1">
        <w:noBreakHyphen/>
        <w:t>T Z.104]. The overview here provides an intuitive understanding of data and expressions for understanding [ITU</w:t>
      </w:r>
      <w:r w:rsidRPr="00091DA1">
        <w:noBreakHyphen/>
        <w:t>T Z.101], [ITU</w:t>
      </w:r>
      <w:r w:rsidRPr="00091DA1">
        <w:noBreakHyphen/>
        <w:t>T Z.102] and [ITU</w:t>
      </w:r>
      <w:r w:rsidRPr="00091DA1">
        <w:noBreakHyphen/>
        <w:t>T Z.103] without reference to [ITU</w:t>
      </w:r>
      <w:r w:rsidRPr="00091DA1">
        <w:noBreakHyphen/>
        <w:t>T Z.104]. The overview provided here should be consistent with [ITU</w:t>
      </w:r>
      <w:r w:rsidRPr="00091DA1">
        <w:noBreakHyphen/>
        <w:t>T Z.104], but any inconsistency should be assumed to be an error in this Annex that needs to be corrected.</w:t>
      </w:r>
    </w:p>
    <w:p w14:paraId="2C56D0C2" w14:textId="77777777" w:rsidR="00BA496A" w:rsidRPr="00683540" w:rsidRDefault="00BA496A" w:rsidP="00013294">
      <w:pPr>
        <w:pStyle w:val="Heading2"/>
      </w:pPr>
      <w:bookmarkStart w:id="501" w:name="_Toc303065625"/>
      <w:bookmarkStart w:id="502" w:name="_Toc182643631"/>
      <w:bookmarkStart w:id="503" w:name="_Toc303065975"/>
      <w:bookmarkStart w:id="504" w:name="_Toc318895841"/>
      <w:bookmarkStart w:id="505" w:name="_Toc329349736"/>
      <w:bookmarkStart w:id="506" w:name="_Toc329852386"/>
      <w:bookmarkStart w:id="507" w:name="_Toc332207150"/>
      <w:bookmarkStart w:id="508" w:name="_Toc333233298"/>
      <w:bookmarkStart w:id="509" w:name="_Toc449663798"/>
      <w:bookmarkStart w:id="510" w:name="_Toc450570512"/>
      <w:bookmarkStart w:id="511" w:name="_Toc455064361"/>
      <w:bookmarkStart w:id="512" w:name="_Toc455065534"/>
      <w:bookmarkStart w:id="513" w:name="_Toc466620374"/>
      <w:bookmarkStart w:id="514" w:name="_Ref493672432"/>
      <w:bookmarkStart w:id="515" w:name="_Toc192901606"/>
      <w:bookmarkStart w:id="516" w:name="_Toc68594527"/>
      <w:r w:rsidRPr="00683540">
        <w:t>D.1</w:t>
      </w:r>
      <w:r w:rsidRPr="00683540">
        <w:tab/>
        <w:t>Rules for "=" (equal), "/=" (not equal), comparison, data signatures and literals</w:t>
      </w:r>
      <w:bookmarkEnd w:id="501"/>
      <w:bookmarkEnd w:id="502"/>
      <w:bookmarkEnd w:id="503"/>
      <w:bookmarkEnd w:id="504"/>
      <w:bookmarkEnd w:id="505"/>
      <w:bookmarkEnd w:id="506"/>
      <w:bookmarkEnd w:id="507"/>
      <w:bookmarkEnd w:id="508"/>
      <w:bookmarkEnd w:id="509"/>
      <w:bookmarkEnd w:id="510"/>
      <w:bookmarkEnd w:id="511"/>
      <w:bookmarkEnd w:id="512"/>
    </w:p>
    <w:p w14:paraId="199362C5" w14:textId="77777777" w:rsidR="00BA496A" w:rsidRPr="00D36DF4" w:rsidRDefault="00BA496A" w:rsidP="00BA496A">
      <w:r w:rsidRPr="00D36DF4">
        <w:t xml:space="preserve">The operators </w:t>
      </w:r>
      <w:r w:rsidRPr="00B07FE0">
        <w:rPr>
          <w:rFonts w:ascii="Courier New" w:hAnsi="Courier New"/>
          <w:sz w:val="20"/>
        </w:rPr>
        <w:t>"="</w:t>
      </w:r>
      <w:r w:rsidRPr="00D36DF4">
        <w:t xml:space="preserve"> (equal) and </w:t>
      </w:r>
      <w:r w:rsidRPr="00B07FE0">
        <w:rPr>
          <w:rFonts w:ascii="Courier New" w:hAnsi="Courier New"/>
          <w:sz w:val="20"/>
        </w:rPr>
        <w:t>"/="</w:t>
      </w:r>
      <w:r w:rsidRPr="00D36DF4">
        <w:t xml:space="preserve"> (not equal) are valid for every sort of data. The result is a Boolean.</w:t>
      </w:r>
    </w:p>
    <w:p w14:paraId="4640CD33" w14:textId="77777777" w:rsidR="00BA496A" w:rsidRDefault="00BA496A" w:rsidP="00BA496A">
      <w:r w:rsidRPr="00D36DF4">
        <w:t xml:space="preserve">The operators </w:t>
      </w:r>
      <w:r w:rsidRPr="00B07FE0">
        <w:rPr>
          <w:rFonts w:ascii="Courier New" w:hAnsi="Courier New"/>
          <w:sz w:val="20"/>
        </w:rPr>
        <w:t>"&lt;"</w:t>
      </w:r>
      <w:r w:rsidRPr="00D36DF4">
        <w:t xml:space="preserve">, </w:t>
      </w:r>
      <w:r w:rsidRPr="00B07FE0">
        <w:rPr>
          <w:rFonts w:ascii="Courier New" w:hAnsi="Courier New"/>
          <w:sz w:val="20"/>
        </w:rPr>
        <w:t>"&lt;="</w:t>
      </w:r>
      <w:r w:rsidRPr="00D36DF4">
        <w:t xml:space="preserve">, </w:t>
      </w:r>
      <w:r w:rsidRPr="00B07FE0">
        <w:rPr>
          <w:rFonts w:ascii="Courier New" w:hAnsi="Courier New"/>
          <w:sz w:val="20"/>
        </w:rPr>
        <w:t>"&gt;"</w:t>
      </w:r>
      <w:r w:rsidRPr="00D36DF4">
        <w:t xml:space="preserve">, </w:t>
      </w:r>
      <w:r w:rsidRPr="00B07FE0">
        <w:rPr>
          <w:rFonts w:ascii="Courier New" w:hAnsi="Courier New"/>
          <w:sz w:val="20"/>
        </w:rPr>
        <w:t>"&gt;="</w:t>
      </w:r>
      <w:r w:rsidRPr="00D36DF4">
        <w:t xml:space="preserve"> for comparisons are valid when the sort of data is based on ordered literals, for example</w:t>
      </w:r>
      <w:r w:rsidR="00711479">
        <w:t>,</w:t>
      </w:r>
      <w:r w:rsidRPr="00D36DF4">
        <w:t xml:space="preserve"> Character. If the name of the sort of data is S, it has the following operators:</w:t>
      </w:r>
    </w:p>
    <w:p w14:paraId="3F0CE8C1" w14:textId="77777777" w:rsidR="00803AE9" w:rsidRPr="001D60F3" w:rsidRDefault="00803AE9" w:rsidP="00803AE9">
      <w:pPr>
        <w:spacing w:before="0"/>
        <w:rPr>
          <w:sz w:val="14"/>
        </w:rPr>
      </w:pPr>
    </w:p>
    <w:p w14:paraId="6D4A1C09" w14:textId="77777777" w:rsidR="00BA496A" w:rsidRPr="00683540" w:rsidRDefault="00BA496A" w:rsidP="00BA496A">
      <w:pPr>
        <w:pStyle w:val="sdl-code"/>
        <w:keepLines/>
      </w:pPr>
      <w:r w:rsidRPr="00683540">
        <w:tab/>
      </w:r>
      <w:r w:rsidRPr="00683540">
        <w:tab/>
        <w:t>"&lt;"</w:t>
      </w:r>
      <w:r w:rsidRPr="00683540">
        <w:tab/>
        <w:t xml:space="preserve">( </w:t>
      </w:r>
      <w:r w:rsidRPr="00D01B5E">
        <w:rPr>
          <w:b/>
        </w:rPr>
        <w:t>this</w:t>
      </w:r>
      <w:r w:rsidRPr="00683540">
        <w:t xml:space="preserve"> S, </w:t>
      </w:r>
      <w:r w:rsidRPr="00D01B5E">
        <w:rPr>
          <w:b/>
        </w:rPr>
        <w:t>this</w:t>
      </w:r>
      <w:r w:rsidRPr="00683540">
        <w:t xml:space="preserve"> S )</w:t>
      </w:r>
      <w:r w:rsidRPr="00683540">
        <w:tab/>
        <w:t>-&gt; Boolean;</w:t>
      </w:r>
    </w:p>
    <w:p w14:paraId="4F228300" w14:textId="77777777" w:rsidR="00BA496A" w:rsidRPr="00683540" w:rsidRDefault="00BA496A" w:rsidP="00BA496A">
      <w:pPr>
        <w:pStyle w:val="sdl-code"/>
        <w:keepLines/>
      </w:pPr>
      <w:r w:rsidRPr="00683540">
        <w:tab/>
      </w:r>
      <w:r w:rsidRPr="00683540">
        <w:tab/>
        <w:t>"&gt;"</w:t>
      </w:r>
      <w:r w:rsidRPr="00683540">
        <w:tab/>
        <w:t xml:space="preserve">( </w:t>
      </w:r>
      <w:r w:rsidRPr="00683540">
        <w:rPr>
          <w:b/>
        </w:rPr>
        <w:t>this</w:t>
      </w:r>
      <w:r w:rsidRPr="00683540">
        <w:t xml:space="preserve"> S, </w:t>
      </w:r>
      <w:r w:rsidRPr="00683540">
        <w:rPr>
          <w:b/>
        </w:rPr>
        <w:t>this</w:t>
      </w:r>
      <w:r w:rsidRPr="00683540">
        <w:t xml:space="preserve"> S )</w:t>
      </w:r>
      <w:r w:rsidRPr="00683540">
        <w:tab/>
        <w:t>-&gt; Boolean;</w:t>
      </w:r>
    </w:p>
    <w:p w14:paraId="7A08690B" w14:textId="77777777" w:rsidR="00BA496A" w:rsidRPr="00683540" w:rsidRDefault="00BA496A" w:rsidP="00BA496A">
      <w:pPr>
        <w:pStyle w:val="sdl-code"/>
        <w:keepLines/>
      </w:pPr>
      <w:r w:rsidRPr="00683540">
        <w:tab/>
      </w:r>
      <w:r w:rsidRPr="00683540">
        <w:tab/>
        <w:t>"&lt;="</w:t>
      </w:r>
      <w:r w:rsidRPr="00683540">
        <w:tab/>
        <w:t xml:space="preserve">( </w:t>
      </w:r>
      <w:r w:rsidRPr="00683540">
        <w:rPr>
          <w:b/>
        </w:rPr>
        <w:t>this</w:t>
      </w:r>
      <w:r w:rsidRPr="00683540">
        <w:t xml:space="preserve"> S, </w:t>
      </w:r>
      <w:r w:rsidRPr="00683540">
        <w:rPr>
          <w:b/>
        </w:rPr>
        <w:t>this</w:t>
      </w:r>
      <w:r w:rsidRPr="00683540">
        <w:t xml:space="preserve"> S )</w:t>
      </w:r>
      <w:r w:rsidRPr="00683540">
        <w:tab/>
        <w:t>-&gt; Boolean;</w:t>
      </w:r>
    </w:p>
    <w:p w14:paraId="2FB2C73B" w14:textId="77777777" w:rsidR="00BA496A" w:rsidRPr="00683540" w:rsidRDefault="00BA496A" w:rsidP="00BA496A">
      <w:pPr>
        <w:pStyle w:val="sdl-code"/>
        <w:keepLines/>
      </w:pPr>
      <w:r w:rsidRPr="00683540">
        <w:tab/>
      </w:r>
      <w:r w:rsidRPr="00683540">
        <w:tab/>
        <w:t>"&gt;="</w:t>
      </w:r>
      <w:r w:rsidRPr="00683540">
        <w:tab/>
        <w:t xml:space="preserve">( </w:t>
      </w:r>
      <w:r w:rsidRPr="00683540">
        <w:rPr>
          <w:b/>
        </w:rPr>
        <w:t>this</w:t>
      </w:r>
      <w:r w:rsidRPr="00683540">
        <w:t xml:space="preserve"> S, </w:t>
      </w:r>
      <w:r w:rsidRPr="00683540">
        <w:rPr>
          <w:b/>
        </w:rPr>
        <w:t>this</w:t>
      </w:r>
      <w:r w:rsidRPr="00683540">
        <w:t xml:space="preserve"> S )</w:t>
      </w:r>
      <w:r w:rsidRPr="00683540">
        <w:tab/>
        <w:t>-&gt; Boolean;</w:t>
      </w:r>
    </w:p>
    <w:p w14:paraId="7891DC33" w14:textId="77777777" w:rsidR="00BA496A" w:rsidRPr="00683540" w:rsidRDefault="00BA496A" w:rsidP="00BA496A">
      <w:pPr>
        <w:pStyle w:val="sdl-code"/>
        <w:keepLines/>
      </w:pPr>
      <w:r w:rsidRPr="00683540">
        <w:tab/>
      </w:r>
      <w:r w:rsidRPr="00683540">
        <w:tab/>
        <w:t>first</w:t>
      </w:r>
      <w:r w:rsidRPr="00683540">
        <w:tab/>
      </w:r>
      <w:r w:rsidRPr="00683540">
        <w:tab/>
      </w:r>
      <w:r w:rsidRPr="00683540">
        <w:tab/>
      </w:r>
      <w:r w:rsidRPr="00683540">
        <w:tab/>
        <w:t xml:space="preserve">-&gt; </w:t>
      </w:r>
      <w:r w:rsidRPr="00683540">
        <w:rPr>
          <w:b/>
        </w:rPr>
        <w:t>this</w:t>
      </w:r>
      <w:r w:rsidRPr="00683540">
        <w:t xml:space="preserve"> S;</w:t>
      </w:r>
    </w:p>
    <w:p w14:paraId="0EB99275" w14:textId="77777777" w:rsidR="00BA496A" w:rsidRPr="00683540" w:rsidRDefault="00BA496A" w:rsidP="00BA496A">
      <w:pPr>
        <w:pStyle w:val="sdl-code"/>
        <w:keepLines/>
      </w:pPr>
      <w:r w:rsidRPr="00683540">
        <w:tab/>
      </w:r>
      <w:r w:rsidRPr="00683540">
        <w:tab/>
        <w:t>last</w:t>
      </w:r>
      <w:r w:rsidRPr="00683540">
        <w:tab/>
      </w:r>
      <w:r w:rsidRPr="00683540">
        <w:tab/>
      </w:r>
      <w:r w:rsidRPr="00683540">
        <w:tab/>
      </w:r>
      <w:r w:rsidRPr="00683540">
        <w:tab/>
        <w:t xml:space="preserve">-&gt; </w:t>
      </w:r>
      <w:r w:rsidRPr="00683540">
        <w:rPr>
          <w:b/>
        </w:rPr>
        <w:t>this</w:t>
      </w:r>
      <w:r w:rsidRPr="00683540">
        <w:t xml:space="preserve"> S;</w:t>
      </w:r>
    </w:p>
    <w:p w14:paraId="003444C9" w14:textId="77777777" w:rsidR="00BA496A" w:rsidRPr="00683540" w:rsidRDefault="00BA496A" w:rsidP="00BA496A">
      <w:pPr>
        <w:pStyle w:val="sdl-code"/>
        <w:keepLines/>
      </w:pPr>
      <w:r w:rsidRPr="00683540">
        <w:tab/>
      </w:r>
      <w:r w:rsidRPr="00683540">
        <w:tab/>
      </w:r>
      <w:r w:rsidRPr="00481BED">
        <w:t>succ</w:t>
      </w:r>
      <w:r w:rsidRPr="00683540">
        <w:tab/>
        <w:t xml:space="preserve">( </w:t>
      </w:r>
      <w:r w:rsidRPr="00683540">
        <w:rPr>
          <w:b/>
        </w:rPr>
        <w:t>this</w:t>
      </w:r>
      <w:r w:rsidRPr="00683540">
        <w:t xml:space="preserve"> S )</w:t>
      </w:r>
      <w:r w:rsidRPr="00683540">
        <w:tab/>
      </w:r>
      <w:r w:rsidRPr="00683540">
        <w:tab/>
        <w:t xml:space="preserve">-&gt; </w:t>
      </w:r>
      <w:r w:rsidRPr="00683540">
        <w:rPr>
          <w:b/>
        </w:rPr>
        <w:t>this</w:t>
      </w:r>
      <w:r w:rsidRPr="00683540">
        <w:t xml:space="preserve"> S;</w:t>
      </w:r>
    </w:p>
    <w:p w14:paraId="703F81EC" w14:textId="77777777" w:rsidR="00BA496A" w:rsidRPr="00683540" w:rsidRDefault="00BA496A" w:rsidP="00BA496A">
      <w:pPr>
        <w:pStyle w:val="sdl-code"/>
        <w:keepLines/>
      </w:pPr>
      <w:r w:rsidRPr="00683540">
        <w:tab/>
      </w:r>
      <w:r w:rsidRPr="00683540">
        <w:tab/>
      </w:r>
      <w:r w:rsidRPr="00481BED">
        <w:t>pred</w:t>
      </w:r>
      <w:r w:rsidRPr="00683540">
        <w:tab/>
        <w:t xml:space="preserve">( </w:t>
      </w:r>
      <w:r w:rsidRPr="00683540">
        <w:rPr>
          <w:b/>
        </w:rPr>
        <w:t>this</w:t>
      </w:r>
      <w:r w:rsidRPr="00683540">
        <w:t xml:space="preserve"> S )</w:t>
      </w:r>
      <w:r w:rsidRPr="00683540">
        <w:tab/>
      </w:r>
      <w:r w:rsidRPr="00683540">
        <w:tab/>
        <w:t xml:space="preserve">-&gt; </w:t>
      </w:r>
      <w:r w:rsidRPr="00683540">
        <w:rPr>
          <w:b/>
        </w:rPr>
        <w:t>this</w:t>
      </w:r>
      <w:r w:rsidRPr="00683540">
        <w:t xml:space="preserve"> S;</w:t>
      </w:r>
    </w:p>
    <w:p w14:paraId="4F682FB3" w14:textId="77777777" w:rsidR="00BA496A" w:rsidRPr="00683540" w:rsidRDefault="00BA496A" w:rsidP="00BA496A">
      <w:pPr>
        <w:pStyle w:val="sdl-code"/>
        <w:keepLines/>
      </w:pPr>
      <w:r w:rsidRPr="00683540">
        <w:tab/>
      </w:r>
      <w:r w:rsidRPr="00683540">
        <w:tab/>
        <w:t>num</w:t>
      </w:r>
      <w:r w:rsidRPr="00683540">
        <w:tab/>
        <w:t xml:space="preserve">( </w:t>
      </w:r>
      <w:r w:rsidRPr="00683540">
        <w:rPr>
          <w:b/>
        </w:rPr>
        <w:t>this</w:t>
      </w:r>
      <w:r w:rsidRPr="00683540">
        <w:t xml:space="preserve"> S )</w:t>
      </w:r>
      <w:r w:rsidRPr="00683540">
        <w:tab/>
      </w:r>
      <w:r w:rsidRPr="00683540">
        <w:tab/>
        <w:t>-&gt; Natural;</w:t>
      </w:r>
    </w:p>
    <w:p w14:paraId="6AFABCB8" w14:textId="77777777" w:rsidR="00BA496A" w:rsidRPr="00750E64" w:rsidRDefault="00BA496A" w:rsidP="00803AE9">
      <w:pPr>
        <w:pStyle w:val="Note"/>
        <w:rPr>
          <w:sz w:val="18"/>
          <w:szCs w:val="18"/>
        </w:rPr>
      </w:pPr>
      <w:r w:rsidRPr="00803AE9">
        <w:t>NOTE</w:t>
      </w:r>
      <w:r w:rsidR="00803AE9">
        <w:t> </w:t>
      </w:r>
      <w:r w:rsidRPr="00803AE9">
        <w:t>–</w:t>
      </w:r>
      <w:r w:rsidR="00803AE9">
        <w:t> </w:t>
      </w:r>
      <w:r w:rsidRPr="00803AE9">
        <w:t>The quoted operators such as "&lt;" are used as prefix operators</w:t>
      </w:r>
      <w:r w:rsidR="00D73990">
        <w:t>,</w:t>
      </w:r>
      <w:r w:rsidRPr="00803AE9">
        <w:t xml:space="preserve"> for example</w:t>
      </w:r>
      <w:r w:rsidR="00D73990">
        <w:t>,</w:t>
      </w:r>
      <w:r w:rsidRPr="00803AE9">
        <w:t xml:space="preserve"> in the expression </w:t>
      </w:r>
      <w:r w:rsidRPr="00157005">
        <w:rPr>
          <w:rFonts w:ascii="Courier New" w:hAnsi="Courier New" w:cs="Courier New"/>
          <w:sz w:val="18"/>
          <w:szCs w:val="18"/>
        </w:rPr>
        <w:t>"&lt;"(a,</w:t>
      </w:r>
      <w:r w:rsidR="00803AE9" w:rsidRPr="00157005">
        <w:rPr>
          <w:rFonts w:ascii="Courier New" w:hAnsi="Courier New" w:cs="Courier New"/>
          <w:sz w:val="18"/>
          <w:szCs w:val="18"/>
        </w:rPr>
        <w:t> </w:t>
      </w:r>
      <w:r w:rsidRPr="00157005">
        <w:rPr>
          <w:rFonts w:ascii="Courier New" w:hAnsi="Courier New" w:cs="Courier New"/>
          <w:sz w:val="18"/>
          <w:szCs w:val="18"/>
        </w:rPr>
        <w:t xml:space="preserve">b) </w:t>
      </w:r>
      <w:r w:rsidRPr="00803AE9">
        <w:t>but the quoted</w:t>
      </w:r>
      <w:r w:rsidRPr="00750E64">
        <w:rPr>
          <w:sz w:val="18"/>
          <w:szCs w:val="18"/>
        </w:rPr>
        <w:t xml:space="preserve"> </w:t>
      </w:r>
      <w:r w:rsidRPr="00157005">
        <w:rPr>
          <w:szCs w:val="22"/>
        </w:rPr>
        <w:t>operator signs (in this case the less than sign) are also defined as infix operators so</w:t>
      </w:r>
      <w:r w:rsidRPr="00750E64">
        <w:rPr>
          <w:sz w:val="18"/>
          <w:szCs w:val="18"/>
        </w:rPr>
        <w:t xml:space="preserve"> </w:t>
      </w:r>
      <w:r w:rsidRPr="00750E64">
        <w:rPr>
          <w:rFonts w:ascii="Courier New" w:hAnsi="Courier New"/>
          <w:sz w:val="18"/>
          <w:szCs w:val="18"/>
        </w:rPr>
        <w:t>"&lt;"(a, b</w:t>
      </w:r>
      <w:r w:rsidRPr="00157005">
        <w:rPr>
          <w:rFonts w:ascii="Courier New" w:hAnsi="Courier New"/>
          <w:szCs w:val="22"/>
        </w:rPr>
        <w:t>)</w:t>
      </w:r>
      <w:r w:rsidRPr="00157005">
        <w:rPr>
          <w:szCs w:val="22"/>
        </w:rPr>
        <w:t xml:space="preserve"> has the same meaning as</w:t>
      </w:r>
      <w:r w:rsidRPr="00750E64">
        <w:rPr>
          <w:sz w:val="18"/>
          <w:szCs w:val="18"/>
        </w:rPr>
        <w:t xml:space="preserve"> </w:t>
      </w:r>
      <w:r w:rsidRPr="00750E64">
        <w:rPr>
          <w:rFonts w:ascii="Courier New" w:hAnsi="Courier New"/>
          <w:sz w:val="18"/>
          <w:szCs w:val="18"/>
        </w:rPr>
        <w:t>a &lt; b</w:t>
      </w:r>
      <w:r w:rsidRPr="00750E64">
        <w:rPr>
          <w:sz w:val="18"/>
          <w:szCs w:val="18"/>
        </w:rPr>
        <w:t>.</w:t>
      </w:r>
    </w:p>
    <w:p w14:paraId="3026BEC1" w14:textId="77777777" w:rsidR="00BA496A" w:rsidRPr="00D36DF4" w:rsidRDefault="00BA496A" w:rsidP="00BA496A">
      <w:r w:rsidRPr="00D36DF4">
        <w:t xml:space="preserve">The keyword </w:t>
      </w:r>
      <w:r w:rsidRPr="00B07FE0">
        <w:rPr>
          <w:rFonts w:ascii="Courier New" w:hAnsi="Courier New" w:cs="Times New Roman Bold"/>
          <w:b/>
          <w:sz w:val="20"/>
        </w:rPr>
        <w:t>this</w:t>
      </w:r>
      <w:r w:rsidRPr="00D36DF4">
        <w:t xml:space="preserve"> before the name of the sort of data in signatures is relevant only when a sort of data is inherited.</w:t>
      </w:r>
    </w:p>
    <w:p w14:paraId="5970B8C5" w14:textId="77777777" w:rsidR="00BA496A" w:rsidRPr="00D36DF4" w:rsidRDefault="00BA496A" w:rsidP="00BA496A">
      <w:r w:rsidRPr="00D36DF4">
        <w:t xml:space="preserve">Certain operators given below are able to raise an exception rather than return a result as indicated by </w:t>
      </w:r>
      <w:r w:rsidRPr="00157005">
        <w:rPr>
          <w:rFonts w:ascii="Courier New" w:hAnsi="Courier New" w:cs="Courier New"/>
          <w:b/>
          <w:sz w:val="20"/>
        </w:rPr>
        <w:t>raise</w:t>
      </w:r>
      <w:r w:rsidRPr="00D36DF4">
        <w:t xml:space="preserve"> and the name of the exception in the operator signature.</w:t>
      </w:r>
    </w:p>
    <w:p w14:paraId="546D426B" w14:textId="77777777" w:rsidR="00BA496A" w:rsidRPr="00D36DF4" w:rsidRDefault="00BA496A" w:rsidP="00BA496A">
      <w:r w:rsidRPr="00D36DF4">
        <w:t>Where different sorts of data have literals that are lexically the same, the sort of data is usually determined by context. If this is not possible, the literal has to be qualified by the sort of data.</w:t>
      </w:r>
    </w:p>
    <w:p w14:paraId="7E99EF70" w14:textId="77777777" w:rsidR="00BA496A" w:rsidRPr="00683540" w:rsidRDefault="00BA496A" w:rsidP="00013294">
      <w:pPr>
        <w:pStyle w:val="Heading2"/>
      </w:pPr>
      <w:bookmarkStart w:id="517" w:name="_Toc303065626"/>
      <w:bookmarkStart w:id="518" w:name="_Toc182643632"/>
      <w:bookmarkStart w:id="519" w:name="_Toc303065976"/>
      <w:bookmarkStart w:id="520" w:name="_Toc318895842"/>
      <w:bookmarkStart w:id="521" w:name="_Toc329349737"/>
      <w:bookmarkStart w:id="522" w:name="_Toc329852387"/>
      <w:bookmarkStart w:id="523" w:name="_Toc332207151"/>
      <w:bookmarkStart w:id="524" w:name="_Toc333233299"/>
      <w:bookmarkStart w:id="525" w:name="_Toc449663799"/>
      <w:bookmarkStart w:id="526" w:name="_Toc450570513"/>
      <w:bookmarkStart w:id="527" w:name="_Toc455064362"/>
      <w:bookmarkStart w:id="528" w:name="_Toc455065535"/>
      <w:r w:rsidRPr="00683540">
        <w:t>D.2</w:t>
      </w:r>
      <w:r w:rsidRPr="00683540">
        <w:tab/>
        <w:t>Package Predefined overview</w:t>
      </w:r>
      <w:bookmarkEnd w:id="517"/>
      <w:bookmarkEnd w:id="518"/>
      <w:bookmarkEnd w:id="519"/>
      <w:bookmarkEnd w:id="520"/>
      <w:bookmarkEnd w:id="521"/>
      <w:bookmarkEnd w:id="522"/>
      <w:bookmarkEnd w:id="523"/>
      <w:bookmarkEnd w:id="524"/>
      <w:bookmarkEnd w:id="525"/>
      <w:bookmarkEnd w:id="526"/>
      <w:bookmarkEnd w:id="527"/>
      <w:bookmarkEnd w:id="528"/>
    </w:p>
    <w:p w14:paraId="7283A374" w14:textId="77777777" w:rsidR="00BA496A" w:rsidRPr="00D36DF4" w:rsidRDefault="00BA496A" w:rsidP="00BA496A">
      <w:r w:rsidRPr="00D36DF4">
        <w:t xml:space="preserve">The </w:t>
      </w:r>
      <w:r w:rsidRPr="00B07FE0">
        <w:rPr>
          <w:rFonts w:ascii="Courier New" w:hAnsi="Courier New"/>
          <w:sz w:val="20"/>
        </w:rPr>
        <w:t>&lt;&lt;</w:t>
      </w:r>
      <w:r w:rsidRPr="00B07FE0">
        <w:rPr>
          <w:rFonts w:ascii="Courier New" w:hAnsi="Courier New"/>
          <w:b/>
          <w:sz w:val="20"/>
        </w:rPr>
        <w:t>package</w:t>
      </w:r>
      <w:r w:rsidRPr="00B07FE0">
        <w:rPr>
          <w:rFonts w:ascii="Courier New" w:hAnsi="Courier New"/>
          <w:sz w:val="20"/>
        </w:rPr>
        <w:t xml:space="preserve"> Predefined&gt;&gt;</w:t>
      </w:r>
      <w:r w:rsidRPr="00D36DF4">
        <w:t xml:space="preserve"> is defined fully in [ITU</w:t>
      </w:r>
      <w:r w:rsidRPr="00D36DF4">
        <w:noBreakHyphen/>
        <w:t>T Z.104]. This overview lists the sorts and the operations for each sort.</w:t>
      </w:r>
    </w:p>
    <w:p w14:paraId="3F229E70" w14:textId="77777777" w:rsidR="00BA496A" w:rsidRDefault="00BA496A" w:rsidP="00013294">
      <w:pPr>
        <w:pStyle w:val="Heading3"/>
      </w:pPr>
      <w:bookmarkStart w:id="529" w:name="_Ref466448075"/>
      <w:bookmarkStart w:id="530" w:name="_Toc466620384"/>
      <w:bookmarkStart w:id="531" w:name="_Toc10537058"/>
      <w:bookmarkStart w:id="532" w:name="_Toc37047688"/>
      <w:bookmarkStart w:id="533" w:name="_Toc37047900"/>
      <w:bookmarkStart w:id="534" w:name="_Toc37048964"/>
      <w:bookmarkStart w:id="535" w:name="_Toc40590651"/>
      <w:bookmarkStart w:id="536" w:name="_Toc42923155"/>
      <w:bookmarkStart w:id="537" w:name="_Toc192901616"/>
      <w:bookmarkStart w:id="538" w:name="_Toc68594537"/>
      <w:bookmarkStart w:id="539" w:name="_Toc303065627"/>
      <w:bookmarkStart w:id="540" w:name="_Toc182643633"/>
      <w:bookmarkStart w:id="541" w:name="_Toc303065977"/>
      <w:bookmarkStart w:id="542" w:name="_Toc449663800"/>
      <w:bookmarkEnd w:id="513"/>
      <w:bookmarkEnd w:id="514"/>
      <w:bookmarkEnd w:id="515"/>
      <w:bookmarkEnd w:id="516"/>
      <w:r w:rsidRPr="00683540">
        <w:t>D.2.1</w:t>
      </w:r>
      <w:r w:rsidRPr="00683540">
        <w:tab/>
        <w:t>Boolean</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2E250DEC" w14:textId="77777777" w:rsidR="00803AE9" w:rsidRPr="001D60F3" w:rsidRDefault="00803AE9" w:rsidP="00803AE9">
      <w:pPr>
        <w:spacing w:before="0"/>
        <w:rPr>
          <w:sz w:val="14"/>
        </w:rPr>
      </w:pPr>
    </w:p>
    <w:p w14:paraId="5E93EB67" w14:textId="77777777" w:rsidR="00BA496A" w:rsidRPr="00683540" w:rsidRDefault="00BA496A" w:rsidP="00BA496A">
      <w:pPr>
        <w:pStyle w:val="sdl-code"/>
        <w:keepLines/>
      </w:pPr>
      <w:r w:rsidRPr="00683540">
        <w:rPr>
          <w:b/>
        </w:rPr>
        <w:t>literals</w:t>
      </w:r>
      <w:r w:rsidRPr="00683540">
        <w:tab/>
        <w:t>true, false;</w:t>
      </w:r>
    </w:p>
    <w:p w14:paraId="6BBAB1FF" w14:textId="77777777" w:rsidR="00BA496A" w:rsidRPr="00683540" w:rsidRDefault="00BA496A" w:rsidP="00BA496A">
      <w:pPr>
        <w:pStyle w:val="sdl-code"/>
        <w:keepLines/>
      </w:pPr>
      <w:r w:rsidRPr="00683540">
        <w:rPr>
          <w:b/>
        </w:rPr>
        <w:t>operators</w:t>
      </w:r>
    </w:p>
    <w:p w14:paraId="744B6CD5" w14:textId="77777777" w:rsidR="00BA496A" w:rsidRPr="00683540" w:rsidRDefault="00BA496A" w:rsidP="00BA496A">
      <w:pPr>
        <w:pStyle w:val="sdl-code"/>
        <w:keepLines/>
      </w:pPr>
      <w:r w:rsidRPr="00683540">
        <w:tab/>
        <w:t>"not"</w:t>
      </w:r>
      <w:r w:rsidRPr="00683540">
        <w:tab/>
        <w:t xml:space="preserve">( </w:t>
      </w:r>
      <w:r w:rsidRPr="00683540">
        <w:rPr>
          <w:b/>
        </w:rPr>
        <w:t>this</w:t>
      </w:r>
      <w:r w:rsidRPr="00683540">
        <w:t xml:space="preserve"> Boolean</w:t>
      </w:r>
      <w:r w:rsidRPr="00683540">
        <w:tab/>
        <w:t>)</w:t>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Boolean;</w:t>
      </w:r>
    </w:p>
    <w:p w14:paraId="0C9B287C" w14:textId="77777777" w:rsidR="00BA496A" w:rsidRPr="00683540" w:rsidRDefault="00BA496A" w:rsidP="00BA496A">
      <w:pPr>
        <w:pStyle w:val="sdl-code"/>
        <w:keepLines/>
      </w:pPr>
      <w:r w:rsidRPr="00683540">
        <w:tab/>
        <w:t>"and"</w:t>
      </w:r>
      <w:r w:rsidRPr="00683540">
        <w:tab/>
        <w:t xml:space="preserve">( </w:t>
      </w:r>
      <w:r w:rsidRPr="00683540">
        <w:rPr>
          <w:b/>
        </w:rPr>
        <w:t>this</w:t>
      </w:r>
      <w:r w:rsidRPr="00683540">
        <w:t xml:space="preserve"> Boolean, </w:t>
      </w:r>
      <w:r w:rsidRPr="00683540">
        <w:rPr>
          <w:b/>
        </w:rPr>
        <w:t>this</w:t>
      </w:r>
      <w:r w:rsidRPr="00683540">
        <w:t xml:space="preserve"> Boolean )</w:t>
      </w:r>
      <w:r w:rsidRPr="00683540">
        <w:tab/>
        <w:t xml:space="preserve"> -&gt; </w:t>
      </w:r>
      <w:r w:rsidRPr="00683540">
        <w:rPr>
          <w:b/>
        </w:rPr>
        <w:t>this</w:t>
      </w:r>
      <w:r w:rsidRPr="00683540">
        <w:t xml:space="preserve"> Boolean;</w:t>
      </w:r>
    </w:p>
    <w:p w14:paraId="376CCF53" w14:textId="77777777" w:rsidR="00BA496A" w:rsidRPr="00683540" w:rsidRDefault="00BA496A" w:rsidP="00BA496A">
      <w:pPr>
        <w:pStyle w:val="sdl-code"/>
        <w:keepLines/>
      </w:pPr>
      <w:r w:rsidRPr="00683540">
        <w:tab/>
        <w:t>"or"</w:t>
      </w:r>
      <w:r w:rsidRPr="00683540">
        <w:tab/>
        <w:t xml:space="preserve">( </w:t>
      </w:r>
      <w:r w:rsidRPr="00683540">
        <w:rPr>
          <w:b/>
        </w:rPr>
        <w:t>this</w:t>
      </w:r>
      <w:r w:rsidRPr="00683540">
        <w:t xml:space="preserve"> Boolean, </w:t>
      </w:r>
      <w:r w:rsidRPr="00683540">
        <w:rPr>
          <w:b/>
        </w:rPr>
        <w:t>this</w:t>
      </w:r>
      <w:r w:rsidRPr="00683540">
        <w:t xml:space="preserve"> Boolean )</w:t>
      </w:r>
      <w:r w:rsidRPr="00683540">
        <w:tab/>
        <w:t xml:space="preserve"> -&gt; </w:t>
      </w:r>
      <w:r w:rsidRPr="00683540">
        <w:rPr>
          <w:b/>
        </w:rPr>
        <w:t>this</w:t>
      </w:r>
      <w:r w:rsidRPr="00683540">
        <w:t xml:space="preserve"> Boolean;</w:t>
      </w:r>
    </w:p>
    <w:p w14:paraId="645A786B" w14:textId="77777777" w:rsidR="00BA496A" w:rsidRPr="00683540" w:rsidRDefault="00BA496A" w:rsidP="00BA496A">
      <w:pPr>
        <w:pStyle w:val="sdl-code"/>
        <w:keepLines/>
      </w:pPr>
      <w:r w:rsidRPr="00683540">
        <w:tab/>
        <w:t>"</w:t>
      </w:r>
      <w:r w:rsidRPr="00481BED">
        <w:t>xor</w:t>
      </w:r>
      <w:r w:rsidRPr="00683540">
        <w:t>"</w:t>
      </w:r>
      <w:r w:rsidRPr="00683540">
        <w:tab/>
        <w:t xml:space="preserve">( </w:t>
      </w:r>
      <w:r w:rsidRPr="00683540">
        <w:rPr>
          <w:b/>
        </w:rPr>
        <w:t>this</w:t>
      </w:r>
      <w:r w:rsidRPr="00683540">
        <w:t xml:space="preserve"> Boolean, </w:t>
      </w:r>
      <w:r w:rsidRPr="00683540">
        <w:rPr>
          <w:b/>
        </w:rPr>
        <w:t>this</w:t>
      </w:r>
      <w:r w:rsidRPr="00683540">
        <w:t xml:space="preserve"> Boolean )</w:t>
      </w:r>
      <w:r w:rsidRPr="00683540">
        <w:tab/>
        <w:t xml:space="preserve"> -&gt; </w:t>
      </w:r>
      <w:r w:rsidRPr="00683540">
        <w:rPr>
          <w:b/>
        </w:rPr>
        <w:t>this</w:t>
      </w:r>
      <w:r w:rsidRPr="00683540">
        <w:t xml:space="preserve"> Boolean;</w:t>
      </w:r>
    </w:p>
    <w:p w14:paraId="7DCA95D5" w14:textId="77777777" w:rsidR="00BA496A" w:rsidRPr="00683540" w:rsidRDefault="00BA496A" w:rsidP="00803AE9">
      <w:pPr>
        <w:pStyle w:val="sdl-code"/>
        <w:keepNext w:val="0"/>
      </w:pPr>
      <w:r w:rsidRPr="00683540">
        <w:tab/>
        <w:t>"=&gt;"</w:t>
      </w:r>
      <w:r w:rsidRPr="00683540">
        <w:tab/>
        <w:t xml:space="preserve">( </w:t>
      </w:r>
      <w:r w:rsidRPr="00683540">
        <w:rPr>
          <w:b/>
        </w:rPr>
        <w:t>this</w:t>
      </w:r>
      <w:r w:rsidRPr="00683540">
        <w:t xml:space="preserve"> Boolean, </w:t>
      </w:r>
      <w:r w:rsidRPr="00683540">
        <w:rPr>
          <w:b/>
        </w:rPr>
        <w:t>this</w:t>
      </w:r>
      <w:r w:rsidRPr="00683540">
        <w:t xml:space="preserve"> Boolean )</w:t>
      </w:r>
      <w:r w:rsidRPr="00683540">
        <w:tab/>
        <w:t xml:space="preserve"> -&gt; </w:t>
      </w:r>
      <w:r w:rsidRPr="00683540">
        <w:rPr>
          <w:b/>
        </w:rPr>
        <w:t>this</w:t>
      </w:r>
      <w:r w:rsidRPr="00683540">
        <w:t xml:space="preserve"> Boolean;</w:t>
      </w:r>
    </w:p>
    <w:p w14:paraId="5FE2FAF9" w14:textId="77777777" w:rsidR="00BA496A" w:rsidRPr="00D36DF4" w:rsidRDefault="00BA496A" w:rsidP="00BA496A">
      <w:r w:rsidRPr="00D36DF4">
        <w:t>Boolean is used to represent true and false values. Often it is used as the result of a comparison.</w:t>
      </w:r>
      <w:r w:rsidR="00220FD9">
        <w:t xml:space="preserve"> </w:t>
      </w:r>
      <w:r w:rsidRPr="00D36DF4">
        <w:t xml:space="preserve">Boolean is used widely throughout the </w:t>
      </w:r>
      <w:r w:rsidR="0065109F">
        <w:t>Specification and Description Language</w:t>
      </w:r>
      <w:r w:rsidRPr="00D36DF4">
        <w:t>.</w:t>
      </w:r>
    </w:p>
    <w:p w14:paraId="21C30032" w14:textId="77777777" w:rsidR="00BA496A" w:rsidRDefault="00BA496A" w:rsidP="00013294">
      <w:pPr>
        <w:pStyle w:val="Heading3"/>
      </w:pPr>
      <w:bookmarkStart w:id="543" w:name="_Ref466448110"/>
      <w:bookmarkStart w:id="544" w:name="_Toc466620387"/>
      <w:bookmarkStart w:id="545" w:name="_Toc10537061"/>
      <w:bookmarkStart w:id="546" w:name="_Toc37047689"/>
      <w:bookmarkStart w:id="547" w:name="_Toc37047901"/>
      <w:bookmarkStart w:id="548" w:name="_Toc37048967"/>
      <w:bookmarkStart w:id="549" w:name="_Toc40590652"/>
      <w:bookmarkStart w:id="550" w:name="_Toc42923158"/>
      <w:bookmarkStart w:id="551" w:name="_Toc192901617"/>
      <w:bookmarkStart w:id="552" w:name="_Toc68594538"/>
      <w:bookmarkStart w:id="553" w:name="_Toc303065628"/>
      <w:bookmarkStart w:id="554" w:name="_Toc182643634"/>
      <w:bookmarkStart w:id="555" w:name="_Toc303065978"/>
      <w:bookmarkStart w:id="556" w:name="_Toc449663801"/>
      <w:r w:rsidRPr="00683540">
        <w:t>D.2.2</w:t>
      </w:r>
      <w:r w:rsidRPr="00683540">
        <w:tab/>
        <w:t>Character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14:paraId="50EB3A8E" w14:textId="77777777" w:rsidR="00803AE9" w:rsidRPr="001D60F3" w:rsidRDefault="00803AE9" w:rsidP="00803AE9">
      <w:pPr>
        <w:spacing w:before="0"/>
        <w:rPr>
          <w:sz w:val="14"/>
        </w:rPr>
      </w:pPr>
    </w:p>
    <w:p w14:paraId="6B3242DC" w14:textId="77777777" w:rsidR="00BA496A" w:rsidRPr="00683540" w:rsidRDefault="00BA496A" w:rsidP="00BA496A">
      <w:pPr>
        <w:pStyle w:val="sdl-code"/>
        <w:keepLines/>
      </w:pPr>
      <w:r w:rsidRPr="00683540">
        <w:rPr>
          <w:b/>
        </w:rPr>
        <w:t>literals</w:t>
      </w:r>
    </w:p>
    <w:p w14:paraId="023BD3A2"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NUL,</w:t>
      </w:r>
      <w:r w:rsidRPr="00683540">
        <w:rPr>
          <w:noProof w:val="0"/>
        </w:rPr>
        <w:tab/>
        <w:t>SOH,</w:t>
      </w:r>
      <w:r w:rsidRPr="00683540">
        <w:rPr>
          <w:noProof w:val="0"/>
        </w:rPr>
        <w:tab/>
        <w:t>STX,</w:t>
      </w:r>
      <w:r w:rsidRPr="00683540">
        <w:rPr>
          <w:noProof w:val="0"/>
        </w:rPr>
        <w:tab/>
        <w:t>ETX,</w:t>
      </w:r>
      <w:r w:rsidRPr="00683540">
        <w:rPr>
          <w:noProof w:val="0"/>
        </w:rPr>
        <w:tab/>
        <w:t>EOT,</w:t>
      </w:r>
      <w:r w:rsidRPr="00683540">
        <w:rPr>
          <w:noProof w:val="0"/>
        </w:rPr>
        <w:tab/>
        <w:t>ENQ,</w:t>
      </w:r>
      <w:r w:rsidRPr="00683540">
        <w:rPr>
          <w:noProof w:val="0"/>
        </w:rPr>
        <w:tab/>
        <w:t>ACK,</w:t>
      </w:r>
      <w:r w:rsidRPr="00683540">
        <w:rPr>
          <w:noProof w:val="0"/>
        </w:rPr>
        <w:tab/>
        <w:t>BEL,</w:t>
      </w:r>
    </w:p>
    <w:p w14:paraId="4C329BEF"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BS,</w:t>
      </w:r>
      <w:r w:rsidRPr="00683540">
        <w:rPr>
          <w:noProof w:val="0"/>
        </w:rPr>
        <w:tab/>
        <w:t>HT,</w:t>
      </w:r>
      <w:r w:rsidRPr="00683540">
        <w:rPr>
          <w:noProof w:val="0"/>
        </w:rPr>
        <w:tab/>
        <w:t>LF,</w:t>
      </w:r>
      <w:r w:rsidRPr="00683540">
        <w:rPr>
          <w:noProof w:val="0"/>
        </w:rPr>
        <w:tab/>
        <w:t>VT,</w:t>
      </w:r>
      <w:r w:rsidRPr="00683540">
        <w:rPr>
          <w:noProof w:val="0"/>
        </w:rPr>
        <w:tab/>
        <w:t>FF,</w:t>
      </w:r>
      <w:r w:rsidRPr="00683540">
        <w:rPr>
          <w:noProof w:val="0"/>
        </w:rPr>
        <w:tab/>
        <w:t>CR,</w:t>
      </w:r>
      <w:r w:rsidRPr="00683540">
        <w:rPr>
          <w:noProof w:val="0"/>
        </w:rPr>
        <w:tab/>
        <w:t>SO,</w:t>
      </w:r>
      <w:r w:rsidRPr="00683540">
        <w:rPr>
          <w:noProof w:val="0"/>
        </w:rPr>
        <w:tab/>
        <w:t>SI,</w:t>
      </w:r>
    </w:p>
    <w:p w14:paraId="4C94EE80"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DLE,</w:t>
      </w:r>
      <w:r w:rsidRPr="00683540">
        <w:rPr>
          <w:noProof w:val="0"/>
        </w:rPr>
        <w:tab/>
        <w:t>DC1,</w:t>
      </w:r>
      <w:r w:rsidRPr="00683540">
        <w:rPr>
          <w:noProof w:val="0"/>
        </w:rPr>
        <w:tab/>
        <w:t>DC2,</w:t>
      </w:r>
      <w:r w:rsidRPr="00683540">
        <w:rPr>
          <w:noProof w:val="0"/>
        </w:rPr>
        <w:tab/>
        <w:t>DC3,</w:t>
      </w:r>
      <w:r w:rsidRPr="00683540">
        <w:rPr>
          <w:noProof w:val="0"/>
        </w:rPr>
        <w:tab/>
        <w:t>DC4,</w:t>
      </w:r>
      <w:r w:rsidRPr="00683540">
        <w:rPr>
          <w:noProof w:val="0"/>
        </w:rPr>
        <w:tab/>
        <w:t>NAK,</w:t>
      </w:r>
      <w:r w:rsidRPr="00683540">
        <w:rPr>
          <w:noProof w:val="0"/>
        </w:rPr>
        <w:tab/>
        <w:t>SYN,</w:t>
      </w:r>
      <w:r w:rsidRPr="00683540">
        <w:rPr>
          <w:noProof w:val="0"/>
        </w:rPr>
        <w:tab/>
        <w:t>ETB,</w:t>
      </w:r>
    </w:p>
    <w:p w14:paraId="088E8AB5"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CAN,</w:t>
      </w:r>
      <w:r w:rsidRPr="00683540">
        <w:rPr>
          <w:noProof w:val="0"/>
        </w:rPr>
        <w:tab/>
        <w:t>EM,</w:t>
      </w:r>
      <w:r w:rsidRPr="00683540">
        <w:rPr>
          <w:noProof w:val="0"/>
        </w:rPr>
        <w:tab/>
        <w:t>SUB,</w:t>
      </w:r>
      <w:r w:rsidRPr="00683540">
        <w:rPr>
          <w:noProof w:val="0"/>
        </w:rPr>
        <w:tab/>
        <w:t>ESC,</w:t>
      </w:r>
      <w:r w:rsidRPr="00683540">
        <w:rPr>
          <w:noProof w:val="0"/>
        </w:rPr>
        <w:tab/>
        <w:t>IS4,</w:t>
      </w:r>
      <w:r w:rsidRPr="00683540">
        <w:rPr>
          <w:noProof w:val="0"/>
        </w:rPr>
        <w:tab/>
        <w:t>IS3,</w:t>
      </w:r>
      <w:r w:rsidRPr="00683540">
        <w:rPr>
          <w:noProof w:val="0"/>
        </w:rPr>
        <w:tab/>
        <w:t>IS2,</w:t>
      </w:r>
      <w:r w:rsidRPr="00683540">
        <w:rPr>
          <w:noProof w:val="0"/>
        </w:rPr>
        <w:tab/>
        <w:t>IS1,</w:t>
      </w:r>
    </w:p>
    <w:p w14:paraId="5F6BEBF0"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 xml:space="preserve">' </w:t>
      </w:r>
      <w:r w:rsidRPr="00481BED">
        <w:t>'</w:t>
      </w:r>
      <w:r w:rsidRPr="00683540">
        <w:rPr>
          <w:noProof w:val="0"/>
        </w:rPr>
        <w:t>,</w:t>
      </w:r>
      <w:r w:rsidRPr="00683540">
        <w:rPr>
          <w:noProof w:val="0"/>
        </w:rPr>
        <w:tab/>
        <w:t>'!',</w:t>
      </w:r>
      <w:r w:rsidRPr="00683540">
        <w:rPr>
          <w:noProof w:val="0"/>
        </w:rPr>
        <w:tab/>
        <w:t>'"',</w:t>
      </w:r>
      <w:r w:rsidRPr="00683540">
        <w:rPr>
          <w:noProof w:val="0"/>
        </w:rPr>
        <w:tab/>
        <w:t>'#',</w:t>
      </w:r>
      <w:r w:rsidRPr="00683540">
        <w:rPr>
          <w:noProof w:val="0"/>
        </w:rPr>
        <w:tab/>
        <w:t>'$',</w:t>
      </w:r>
      <w:r w:rsidRPr="00683540">
        <w:rPr>
          <w:noProof w:val="0"/>
        </w:rPr>
        <w:tab/>
        <w:t>'%',</w:t>
      </w:r>
      <w:r w:rsidRPr="00683540">
        <w:rPr>
          <w:noProof w:val="0"/>
        </w:rPr>
        <w:tab/>
        <w:t>'&amp;',</w:t>
      </w:r>
      <w:r w:rsidRPr="00683540">
        <w:rPr>
          <w:noProof w:val="0"/>
        </w:rPr>
        <w:tab/>
        <w:t>'''',</w:t>
      </w:r>
    </w:p>
    <w:p w14:paraId="4A473A24"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w:t>
      </w:r>
      <w:r w:rsidRPr="00683540">
        <w:rPr>
          <w:noProof w:val="0"/>
        </w:rPr>
        <w:tab/>
        <w:t>')',</w:t>
      </w:r>
      <w:r w:rsidRPr="00683540">
        <w:rPr>
          <w:noProof w:val="0"/>
        </w:rPr>
        <w:tab/>
        <w:t>'*',</w:t>
      </w:r>
      <w:r w:rsidRPr="00683540">
        <w:rPr>
          <w:noProof w:val="0"/>
        </w:rPr>
        <w:tab/>
        <w:t>'+',</w:t>
      </w:r>
      <w:r w:rsidRPr="00683540">
        <w:rPr>
          <w:noProof w:val="0"/>
        </w:rPr>
        <w:tab/>
        <w:t>',',</w:t>
      </w:r>
      <w:r w:rsidRPr="00683540">
        <w:rPr>
          <w:noProof w:val="0"/>
        </w:rPr>
        <w:tab/>
        <w:t>'-',</w:t>
      </w:r>
      <w:r w:rsidRPr="00683540">
        <w:rPr>
          <w:noProof w:val="0"/>
        </w:rPr>
        <w:tab/>
        <w:t>'.',</w:t>
      </w:r>
      <w:r w:rsidRPr="00683540">
        <w:rPr>
          <w:noProof w:val="0"/>
        </w:rPr>
        <w:tab/>
        <w:t>'/',</w:t>
      </w:r>
    </w:p>
    <w:p w14:paraId="298E5CC2"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'0',</w:t>
      </w:r>
      <w:r w:rsidRPr="00683540">
        <w:rPr>
          <w:noProof w:val="0"/>
        </w:rPr>
        <w:tab/>
        <w:t>'1',</w:t>
      </w:r>
      <w:r w:rsidRPr="00683540">
        <w:rPr>
          <w:noProof w:val="0"/>
        </w:rPr>
        <w:tab/>
        <w:t>'2',</w:t>
      </w:r>
      <w:r w:rsidRPr="00683540">
        <w:rPr>
          <w:noProof w:val="0"/>
        </w:rPr>
        <w:tab/>
        <w:t>'3',</w:t>
      </w:r>
      <w:r w:rsidRPr="00683540">
        <w:rPr>
          <w:noProof w:val="0"/>
        </w:rPr>
        <w:tab/>
        <w:t>'4',</w:t>
      </w:r>
      <w:r w:rsidRPr="00683540">
        <w:rPr>
          <w:noProof w:val="0"/>
        </w:rPr>
        <w:tab/>
        <w:t>'5',</w:t>
      </w:r>
      <w:r w:rsidRPr="00683540">
        <w:rPr>
          <w:noProof w:val="0"/>
        </w:rPr>
        <w:tab/>
        <w:t>'6',</w:t>
      </w:r>
      <w:r w:rsidRPr="00683540">
        <w:rPr>
          <w:noProof w:val="0"/>
        </w:rPr>
        <w:tab/>
        <w:t>'7',</w:t>
      </w:r>
    </w:p>
    <w:p w14:paraId="5589449C"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'8',</w:t>
      </w:r>
      <w:r w:rsidRPr="00683540">
        <w:rPr>
          <w:noProof w:val="0"/>
        </w:rPr>
        <w:tab/>
        <w:t>'9',</w:t>
      </w:r>
      <w:r w:rsidRPr="00683540">
        <w:rPr>
          <w:noProof w:val="0"/>
        </w:rPr>
        <w:tab/>
        <w:t>':',</w:t>
      </w:r>
      <w:r w:rsidRPr="00683540">
        <w:rPr>
          <w:noProof w:val="0"/>
        </w:rPr>
        <w:tab/>
        <w:t>';',</w:t>
      </w:r>
      <w:r w:rsidRPr="00683540">
        <w:rPr>
          <w:noProof w:val="0"/>
        </w:rPr>
        <w:tab/>
        <w:t>'&lt;',</w:t>
      </w:r>
      <w:r w:rsidRPr="00683540">
        <w:rPr>
          <w:noProof w:val="0"/>
        </w:rPr>
        <w:tab/>
        <w:t>'=',</w:t>
      </w:r>
      <w:r w:rsidRPr="00683540">
        <w:rPr>
          <w:noProof w:val="0"/>
        </w:rPr>
        <w:tab/>
        <w:t>'&gt;',</w:t>
      </w:r>
      <w:r w:rsidRPr="00683540">
        <w:rPr>
          <w:noProof w:val="0"/>
        </w:rPr>
        <w:tab/>
        <w:t>'?',</w:t>
      </w:r>
    </w:p>
    <w:p w14:paraId="0E19EF1D"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w:t>
      </w:r>
      <w:r w:rsidRPr="00683540">
        <w:rPr>
          <w:noProof w:val="0"/>
        </w:rPr>
        <w:tab/>
        <w:t>'A',</w:t>
      </w:r>
      <w:r w:rsidRPr="00683540">
        <w:rPr>
          <w:noProof w:val="0"/>
        </w:rPr>
        <w:tab/>
        <w:t>'B',</w:t>
      </w:r>
      <w:r w:rsidRPr="00683540">
        <w:rPr>
          <w:noProof w:val="0"/>
        </w:rPr>
        <w:tab/>
        <w:t>'C',</w:t>
      </w:r>
      <w:r w:rsidRPr="00683540">
        <w:rPr>
          <w:noProof w:val="0"/>
        </w:rPr>
        <w:tab/>
        <w:t>'D',</w:t>
      </w:r>
      <w:r w:rsidRPr="00683540">
        <w:rPr>
          <w:noProof w:val="0"/>
        </w:rPr>
        <w:tab/>
        <w:t>'E',</w:t>
      </w:r>
      <w:r w:rsidRPr="00683540">
        <w:rPr>
          <w:noProof w:val="0"/>
        </w:rPr>
        <w:tab/>
        <w:t>'F',</w:t>
      </w:r>
      <w:r w:rsidRPr="00683540">
        <w:rPr>
          <w:noProof w:val="0"/>
        </w:rPr>
        <w:tab/>
        <w:t>'G',</w:t>
      </w:r>
    </w:p>
    <w:p w14:paraId="13F6E83B"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'H',</w:t>
      </w:r>
      <w:r w:rsidRPr="00683540">
        <w:rPr>
          <w:noProof w:val="0"/>
        </w:rPr>
        <w:tab/>
        <w:t>'I',</w:t>
      </w:r>
      <w:r w:rsidRPr="00683540">
        <w:rPr>
          <w:noProof w:val="0"/>
        </w:rPr>
        <w:tab/>
        <w:t>'J',</w:t>
      </w:r>
      <w:r w:rsidRPr="00683540">
        <w:rPr>
          <w:noProof w:val="0"/>
        </w:rPr>
        <w:tab/>
        <w:t>'K',</w:t>
      </w:r>
      <w:r w:rsidRPr="00683540">
        <w:rPr>
          <w:noProof w:val="0"/>
        </w:rPr>
        <w:tab/>
        <w:t>'L',</w:t>
      </w:r>
      <w:r w:rsidRPr="00683540">
        <w:rPr>
          <w:noProof w:val="0"/>
        </w:rPr>
        <w:tab/>
        <w:t>'M',</w:t>
      </w:r>
      <w:r w:rsidRPr="00683540">
        <w:rPr>
          <w:noProof w:val="0"/>
        </w:rPr>
        <w:tab/>
        <w:t>'N',</w:t>
      </w:r>
      <w:r w:rsidRPr="00683540">
        <w:rPr>
          <w:noProof w:val="0"/>
        </w:rPr>
        <w:tab/>
        <w:t>'O',</w:t>
      </w:r>
    </w:p>
    <w:p w14:paraId="0237D7DC"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'P',</w:t>
      </w:r>
      <w:r w:rsidRPr="00683540">
        <w:rPr>
          <w:noProof w:val="0"/>
        </w:rPr>
        <w:tab/>
        <w:t>'Q',</w:t>
      </w:r>
      <w:r w:rsidRPr="00683540">
        <w:rPr>
          <w:noProof w:val="0"/>
        </w:rPr>
        <w:tab/>
        <w:t>'R',</w:t>
      </w:r>
      <w:r w:rsidRPr="00683540">
        <w:rPr>
          <w:noProof w:val="0"/>
        </w:rPr>
        <w:tab/>
        <w:t>'S',</w:t>
      </w:r>
      <w:r w:rsidRPr="00683540">
        <w:rPr>
          <w:noProof w:val="0"/>
        </w:rPr>
        <w:tab/>
        <w:t>'T',</w:t>
      </w:r>
      <w:r w:rsidRPr="00683540">
        <w:rPr>
          <w:noProof w:val="0"/>
        </w:rPr>
        <w:tab/>
        <w:t>'U',</w:t>
      </w:r>
      <w:r w:rsidRPr="00683540">
        <w:rPr>
          <w:noProof w:val="0"/>
        </w:rPr>
        <w:tab/>
        <w:t>'V',</w:t>
      </w:r>
      <w:r w:rsidRPr="00683540">
        <w:rPr>
          <w:noProof w:val="0"/>
        </w:rPr>
        <w:tab/>
        <w:t>'W',</w:t>
      </w:r>
    </w:p>
    <w:p w14:paraId="3360BDC8"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rPr>
          <w:noProof w:val="0"/>
        </w:rPr>
      </w:pPr>
      <w:r w:rsidRPr="00683540">
        <w:rPr>
          <w:noProof w:val="0"/>
        </w:rPr>
        <w:tab/>
        <w:t>'X',</w:t>
      </w:r>
      <w:r w:rsidRPr="00683540">
        <w:rPr>
          <w:noProof w:val="0"/>
        </w:rPr>
        <w:tab/>
        <w:t>'Y',</w:t>
      </w:r>
      <w:r w:rsidRPr="00683540">
        <w:rPr>
          <w:noProof w:val="0"/>
        </w:rPr>
        <w:tab/>
        <w:t>'Z',</w:t>
      </w:r>
      <w:r w:rsidRPr="00683540">
        <w:rPr>
          <w:noProof w:val="0"/>
        </w:rPr>
        <w:tab/>
        <w:t>'[',</w:t>
      </w:r>
      <w:r w:rsidRPr="00683540">
        <w:rPr>
          <w:noProof w:val="0"/>
        </w:rPr>
        <w:tab/>
        <w:t>'\',</w:t>
      </w:r>
      <w:r w:rsidRPr="00683540">
        <w:rPr>
          <w:noProof w:val="0"/>
        </w:rPr>
        <w:tab/>
        <w:t>']',</w:t>
      </w:r>
      <w:r w:rsidRPr="00683540">
        <w:rPr>
          <w:noProof w:val="0"/>
        </w:rPr>
        <w:tab/>
        <w:t>'^',</w:t>
      </w:r>
      <w:r w:rsidRPr="00683540">
        <w:rPr>
          <w:noProof w:val="0"/>
        </w:rPr>
        <w:tab/>
        <w:t>'_',</w:t>
      </w:r>
    </w:p>
    <w:p w14:paraId="215D779B"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pPr>
      <w:r w:rsidRPr="00683540">
        <w:tab/>
        <w:t>'`',</w:t>
      </w:r>
      <w:r w:rsidRPr="00683540">
        <w:tab/>
        <w:t>'a',</w:t>
      </w:r>
      <w:r w:rsidRPr="00683540">
        <w:tab/>
        <w:t>'b',</w:t>
      </w:r>
      <w:r w:rsidRPr="00683540">
        <w:tab/>
        <w:t>'c',</w:t>
      </w:r>
      <w:r w:rsidRPr="00683540">
        <w:tab/>
        <w:t>'d',</w:t>
      </w:r>
      <w:r w:rsidRPr="00683540">
        <w:tab/>
        <w:t>'e',</w:t>
      </w:r>
      <w:r w:rsidRPr="00683540">
        <w:tab/>
        <w:t>'f',</w:t>
      </w:r>
      <w:r w:rsidRPr="00683540">
        <w:tab/>
        <w:t>'g',</w:t>
      </w:r>
    </w:p>
    <w:p w14:paraId="19C2268A"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pPr>
      <w:r w:rsidRPr="00683540">
        <w:tab/>
        <w:t>'h',</w:t>
      </w:r>
      <w:r w:rsidRPr="00683540">
        <w:tab/>
      </w:r>
      <w:r w:rsidRPr="00481BED">
        <w:t>'i'</w:t>
      </w:r>
      <w:r w:rsidRPr="00683540">
        <w:t>,</w:t>
      </w:r>
      <w:r w:rsidRPr="00683540">
        <w:tab/>
        <w:t>'j',</w:t>
      </w:r>
      <w:r w:rsidRPr="00683540">
        <w:tab/>
        <w:t>'k',</w:t>
      </w:r>
      <w:r w:rsidRPr="00683540">
        <w:tab/>
        <w:t>'l',</w:t>
      </w:r>
      <w:r w:rsidRPr="00683540">
        <w:tab/>
        <w:t>'m',</w:t>
      </w:r>
      <w:r w:rsidRPr="00683540">
        <w:tab/>
        <w:t>'n',</w:t>
      </w:r>
      <w:r w:rsidRPr="00683540">
        <w:tab/>
        <w:t>'o',</w:t>
      </w:r>
    </w:p>
    <w:p w14:paraId="484D3C92"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pPr>
      <w:r w:rsidRPr="00683540">
        <w:tab/>
        <w:t>'p',</w:t>
      </w:r>
      <w:r w:rsidRPr="00683540">
        <w:tab/>
        <w:t>'q',</w:t>
      </w:r>
      <w:r w:rsidRPr="00683540">
        <w:tab/>
        <w:t>'r',</w:t>
      </w:r>
      <w:r w:rsidRPr="00683540">
        <w:tab/>
        <w:t>'s',</w:t>
      </w:r>
      <w:r w:rsidRPr="00683540">
        <w:tab/>
        <w:t>'t',</w:t>
      </w:r>
      <w:r w:rsidRPr="00683540">
        <w:tab/>
        <w:t>'u',</w:t>
      </w:r>
      <w:r w:rsidRPr="00683540">
        <w:tab/>
        <w:t>'v',</w:t>
      </w:r>
      <w:r w:rsidRPr="00683540">
        <w:tab/>
        <w:t>'w',</w:t>
      </w:r>
    </w:p>
    <w:p w14:paraId="56198EF8" w14:textId="77777777" w:rsidR="00BA496A" w:rsidRPr="00683540" w:rsidRDefault="00BA496A" w:rsidP="00BA496A">
      <w:pPr>
        <w:pStyle w:val="sdl-code"/>
        <w:keepLines/>
        <w:tabs>
          <w:tab w:val="clear" w:pos="860"/>
          <w:tab w:val="clear" w:pos="900"/>
          <w:tab w:val="clear" w:pos="1140"/>
          <w:tab w:val="clear" w:pos="1300"/>
          <w:tab w:val="clear" w:pos="1420"/>
          <w:tab w:val="clear" w:pos="1700"/>
          <w:tab w:val="clear" w:pos="1800"/>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1134"/>
          <w:tab w:val="left" w:pos="1701"/>
          <w:tab w:val="left" w:pos="2268"/>
          <w:tab w:val="left" w:pos="2835"/>
          <w:tab w:val="left" w:pos="3402"/>
          <w:tab w:val="left" w:pos="3969"/>
          <w:tab w:val="left" w:pos="4536"/>
        </w:tabs>
      </w:pPr>
      <w:r w:rsidRPr="00683540">
        <w:tab/>
        <w:t>'x',</w:t>
      </w:r>
      <w:r w:rsidRPr="00683540">
        <w:tab/>
        <w:t>'y',</w:t>
      </w:r>
      <w:r w:rsidRPr="00683540">
        <w:tab/>
        <w:t>'z',</w:t>
      </w:r>
      <w:r w:rsidRPr="00683540">
        <w:tab/>
        <w:t>'{',</w:t>
      </w:r>
      <w:r w:rsidRPr="00683540">
        <w:tab/>
        <w:t>'|',</w:t>
      </w:r>
      <w:r w:rsidRPr="00683540">
        <w:tab/>
        <w:t>'}',</w:t>
      </w:r>
      <w:r w:rsidRPr="00683540">
        <w:tab/>
        <w:t>'~',</w:t>
      </w:r>
      <w:r w:rsidRPr="00683540">
        <w:tab/>
        <w:t>DEL;</w:t>
      </w:r>
    </w:p>
    <w:p w14:paraId="2D8EA972" w14:textId="77777777" w:rsidR="00BA496A" w:rsidRPr="00683540" w:rsidRDefault="00BA496A" w:rsidP="00BA496A">
      <w:pPr>
        <w:pStyle w:val="sdl-code"/>
        <w:keepLines/>
      </w:pPr>
      <w:r w:rsidRPr="00683540">
        <w:t xml:space="preserve">/* '''' is an apostrophe, ' </w:t>
      </w:r>
      <w:r w:rsidRPr="00481BED">
        <w:t xml:space="preserve">' </w:t>
      </w:r>
      <w:r w:rsidRPr="00683540">
        <w:t>is a space, '</w:t>
      </w:r>
      <w:r w:rsidRPr="00683540">
        <w:rPr>
          <w:position w:val="6"/>
        </w:rPr>
        <w:t>~</w:t>
      </w:r>
      <w:r w:rsidRPr="00683540">
        <w:t>' is a tilde */</w:t>
      </w:r>
    </w:p>
    <w:p w14:paraId="55073CBA" w14:textId="77777777" w:rsidR="00BA496A" w:rsidRPr="00683540" w:rsidRDefault="00BA496A" w:rsidP="00BA496A">
      <w:pPr>
        <w:pStyle w:val="sdl-code"/>
        <w:keepLines/>
      </w:pPr>
      <w:r w:rsidRPr="00683540">
        <w:rPr>
          <w:b/>
        </w:rPr>
        <w:t>operators</w:t>
      </w:r>
    </w:p>
    <w:p w14:paraId="11B17BE6" w14:textId="77777777" w:rsidR="00BA496A" w:rsidRPr="00683540" w:rsidRDefault="00BA496A" w:rsidP="00803AE9">
      <w:pPr>
        <w:pStyle w:val="sdl-code"/>
        <w:keepNext w:val="0"/>
      </w:pPr>
      <w:r w:rsidRPr="00683540">
        <w:tab/>
      </w:r>
      <w:r w:rsidRPr="00481BED">
        <w:t>chr</w:t>
      </w:r>
      <w:r w:rsidRPr="00683540">
        <w:tab/>
      </w:r>
      <w:r w:rsidRPr="00683540">
        <w:tab/>
        <w:t xml:space="preserve">( Integer ) -&gt; </w:t>
      </w:r>
      <w:r w:rsidRPr="00683540">
        <w:rPr>
          <w:b/>
        </w:rPr>
        <w:t>this</w:t>
      </w:r>
      <w:r w:rsidRPr="00683540">
        <w:t xml:space="preserve"> Character;</w:t>
      </w:r>
    </w:p>
    <w:p w14:paraId="60EACF3D" w14:textId="77777777" w:rsidR="00BA496A" w:rsidRPr="00D36DF4" w:rsidRDefault="00BA496A" w:rsidP="00BA496A">
      <w:r w:rsidRPr="00D36DF4">
        <w:t xml:space="preserve">The </w:t>
      </w:r>
      <w:r w:rsidRPr="00B07FE0">
        <w:rPr>
          <w:rFonts w:ascii="Courier New" w:hAnsi="Courier New"/>
          <w:sz w:val="20"/>
        </w:rPr>
        <w:t>Character</w:t>
      </w:r>
      <w:r w:rsidRPr="00D36DF4">
        <w:t xml:space="preserve"> sort is used to represent characters of the International Reference Alphabet (Recommendation </w:t>
      </w:r>
      <w:r w:rsidR="00A41141">
        <w:t>[</w:t>
      </w:r>
      <w:r w:rsidRPr="00D36DF4">
        <w:t>ITU</w:t>
      </w:r>
      <w:r w:rsidRPr="00D36DF4">
        <w:noBreakHyphen/>
        <w:t>T T.50</w:t>
      </w:r>
      <w:r w:rsidR="00A41141">
        <w:t>]</w:t>
      </w:r>
      <w:r w:rsidRPr="00D36DF4">
        <w:t>).</w:t>
      </w:r>
    </w:p>
    <w:p w14:paraId="2B1D4934" w14:textId="77777777" w:rsidR="00BA496A" w:rsidRDefault="00BA496A" w:rsidP="00091DA1">
      <w:pPr>
        <w:pStyle w:val="Heading3"/>
      </w:pPr>
      <w:bookmarkStart w:id="557" w:name="_Toc466620390"/>
      <w:bookmarkStart w:id="558" w:name="_Toc10537064"/>
      <w:bookmarkStart w:id="559" w:name="_Toc37047690"/>
      <w:bookmarkStart w:id="560" w:name="_Toc37047902"/>
      <w:bookmarkStart w:id="561" w:name="_Toc37048970"/>
      <w:bookmarkStart w:id="562" w:name="_Toc40590653"/>
      <w:bookmarkStart w:id="563" w:name="_Toc42923161"/>
      <w:bookmarkStart w:id="564" w:name="_Toc192901618"/>
      <w:bookmarkStart w:id="565" w:name="_Toc68594539"/>
      <w:bookmarkStart w:id="566" w:name="_Toc303065629"/>
      <w:bookmarkStart w:id="567" w:name="_Toc182643635"/>
      <w:bookmarkStart w:id="568" w:name="_Toc303065979"/>
      <w:bookmarkStart w:id="569" w:name="_Toc449663802"/>
      <w:r w:rsidRPr="00683540">
        <w:t>D.2.3</w:t>
      </w:r>
      <w:r w:rsidRPr="00683540">
        <w:tab/>
        <w:t>String</w:t>
      </w:r>
      <w:bookmarkEnd w:id="557"/>
      <w:bookmarkEnd w:id="558"/>
      <w:bookmarkEnd w:id="559"/>
      <w:bookmarkEnd w:id="560"/>
      <w:bookmarkEnd w:id="561"/>
      <w:bookmarkEnd w:id="562"/>
      <w:bookmarkEnd w:id="563"/>
      <w:bookmarkEnd w:id="564"/>
      <w:bookmarkEnd w:id="565"/>
      <w:bookmarkEnd w:id="566"/>
      <w:bookmarkEnd w:id="567"/>
      <w:bookmarkEnd w:id="568"/>
      <w:bookmarkEnd w:id="569"/>
    </w:p>
    <w:p w14:paraId="1D8E14E7" w14:textId="77777777" w:rsidR="00BA496A" w:rsidRPr="00D36DF4" w:rsidRDefault="00BA496A" w:rsidP="00B07FE0">
      <w:pPr>
        <w:rPr>
          <w:noProof/>
        </w:rPr>
      </w:pPr>
      <w:r w:rsidRPr="00B07FE0">
        <w:rPr>
          <w:rFonts w:ascii="Courier New" w:hAnsi="Courier New"/>
          <w:noProof/>
          <w:sz w:val="20"/>
        </w:rPr>
        <w:t>String</w:t>
      </w:r>
      <w:r w:rsidRPr="00D36DF4">
        <w:rPr>
          <w:noProof/>
        </w:rPr>
        <w:t xml:space="preserve"> is a </w:t>
      </w:r>
      <w:r w:rsidR="008D4388">
        <w:rPr>
          <w:noProof/>
        </w:rPr>
        <w:t>parameterized</w:t>
      </w:r>
      <w:r w:rsidRPr="00D36DF4">
        <w:rPr>
          <w:noProof/>
        </w:rPr>
        <w:t xml:space="preserve"> sort of data that takes another sort of data as a parameter. For example, </w:t>
      </w:r>
      <w:r w:rsidRPr="00B07FE0">
        <w:rPr>
          <w:rFonts w:ascii="Courier New" w:hAnsi="Courier New"/>
          <w:noProof/>
          <w:sz w:val="20"/>
        </w:rPr>
        <w:t>String(Integer)</w:t>
      </w:r>
      <w:r w:rsidRPr="00D36DF4">
        <w:rPr>
          <w:noProof/>
        </w:rPr>
        <w:t xml:space="preserve"> is a string of integers. In particular, the </w:t>
      </w:r>
      <w:r w:rsidRPr="00B07FE0">
        <w:rPr>
          <w:rFonts w:ascii="Courier New" w:hAnsi="Courier New"/>
          <w:noProof/>
          <w:sz w:val="20"/>
        </w:rPr>
        <w:t>Charstring</w:t>
      </w:r>
      <w:r w:rsidRPr="00481BED">
        <w:rPr>
          <w:noProof/>
        </w:rPr>
        <w:t xml:space="preserve"> </w:t>
      </w:r>
      <w:r w:rsidRPr="00D36DF4">
        <w:rPr>
          <w:noProof/>
        </w:rPr>
        <w:t xml:space="preserve">is defined as </w:t>
      </w:r>
      <w:r w:rsidRPr="00B07FE0">
        <w:rPr>
          <w:rFonts w:ascii="Courier New" w:hAnsi="Courier New"/>
          <w:noProof/>
          <w:sz w:val="20"/>
        </w:rPr>
        <w:t>String(Character)</w:t>
      </w:r>
      <w:r w:rsidRPr="00D36DF4">
        <w:rPr>
          <w:noProof/>
        </w:rPr>
        <w:t>.</w:t>
      </w:r>
    </w:p>
    <w:p w14:paraId="6EC4A08E" w14:textId="77777777" w:rsidR="00BA496A" w:rsidRDefault="00BA496A" w:rsidP="00BA496A">
      <w:r w:rsidRPr="00D36DF4">
        <w:t xml:space="preserve">In the following operators the sort of data given as the parameter is the </w:t>
      </w:r>
      <w:r w:rsidR="00E73C55" w:rsidRPr="00F61913">
        <w:rPr>
          <w:rFonts w:ascii="Courier New" w:hAnsi="Courier New"/>
          <w:noProof/>
          <w:sz w:val="20"/>
        </w:rPr>
        <w:t>Itemsort</w:t>
      </w:r>
      <w:r w:rsidRPr="00D36DF4">
        <w:t>.</w:t>
      </w:r>
    </w:p>
    <w:p w14:paraId="08506219" w14:textId="77777777" w:rsidR="00803AE9" w:rsidRPr="001D60F3" w:rsidRDefault="00803AE9" w:rsidP="00803AE9">
      <w:pPr>
        <w:spacing w:before="0"/>
        <w:rPr>
          <w:sz w:val="14"/>
        </w:rPr>
      </w:pPr>
    </w:p>
    <w:p w14:paraId="0ED00BF6" w14:textId="77777777" w:rsidR="00BA496A" w:rsidRPr="00683540" w:rsidRDefault="00BA496A" w:rsidP="00BA496A">
      <w:pPr>
        <w:pStyle w:val="sdl-code"/>
        <w:keepLines/>
        <w:rPr>
          <w:b/>
        </w:rPr>
      </w:pPr>
      <w:r w:rsidRPr="00683540">
        <w:rPr>
          <w:b/>
        </w:rPr>
        <w:t>operators</w:t>
      </w:r>
    </w:p>
    <w:p w14:paraId="5E679CA7" w14:textId="77777777" w:rsidR="00BA496A" w:rsidRPr="00683540" w:rsidRDefault="00BA496A" w:rsidP="00BA496A">
      <w:pPr>
        <w:pStyle w:val="sdl-code"/>
        <w:keepLines/>
      </w:pPr>
      <w:r w:rsidRPr="00683540">
        <w:rPr>
          <w:b/>
        </w:rPr>
        <w:tab/>
      </w:r>
      <w:r w:rsidRPr="00481BED">
        <w:t>emptystring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-&gt; </w:t>
      </w:r>
      <w:r w:rsidRPr="00683540">
        <w:rPr>
          <w:b/>
        </w:rPr>
        <w:t>this</w:t>
      </w:r>
      <w:r w:rsidRPr="00683540">
        <w:t xml:space="preserve"> String;</w:t>
      </w:r>
    </w:p>
    <w:p w14:paraId="47F1AD07" w14:textId="77777777" w:rsidR="00BA496A" w:rsidRPr="00683540" w:rsidRDefault="00BA496A" w:rsidP="00BA496A">
      <w:pPr>
        <w:pStyle w:val="sdl-code"/>
        <w:keepLines/>
      </w:pPr>
      <w:r w:rsidRPr="00683540">
        <w:tab/>
      </w:r>
      <w:r w:rsidRPr="00481BED">
        <w:t>mkstring</w:t>
      </w:r>
      <w:r w:rsidRPr="00683540">
        <w:tab/>
        <w:t xml:space="preserve">( </w:t>
      </w:r>
      <w:r w:rsidRPr="00481BED">
        <w:t>Itemsort</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w:t>
      </w:r>
      <w:r w:rsidRPr="00683540">
        <w:tab/>
        <w:t xml:space="preserve">-&gt; </w:t>
      </w:r>
      <w:r w:rsidRPr="00683540">
        <w:rPr>
          <w:b/>
        </w:rPr>
        <w:t>this</w:t>
      </w:r>
      <w:r w:rsidRPr="00683540">
        <w:t xml:space="preserve"> String; /* same as Make */</w:t>
      </w:r>
    </w:p>
    <w:p w14:paraId="1D87B0C6" w14:textId="77777777" w:rsidR="00BA496A" w:rsidRPr="00683540" w:rsidRDefault="00BA496A" w:rsidP="00BA496A">
      <w:pPr>
        <w:pStyle w:val="sdl-code"/>
        <w:keepLines/>
      </w:pPr>
      <w:r w:rsidRPr="00683540">
        <w:tab/>
        <w:t>Make</w:t>
      </w:r>
      <w:r w:rsidRPr="00683540">
        <w:tab/>
      </w:r>
      <w:r w:rsidRPr="00683540">
        <w:tab/>
      </w:r>
      <w:r w:rsidRPr="00683540">
        <w:tab/>
      </w:r>
      <w:r w:rsidRPr="00683540">
        <w:tab/>
        <w:t xml:space="preserve">( </w:t>
      </w:r>
      <w:r w:rsidRPr="00481BED">
        <w:t>Itemsort</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w:t>
      </w:r>
      <w:r w:rsidRPr="00683540">
        <w:tab/>
        <w:t xml:space="preserve">-&gt; </w:t>
      </w:r>
      <w:r w:rsidRPr="00683540">
        <w:rPr>
          <w:b/>
        </w:rPr>
        <w:t>this</w:t>
      </w:r>
      <w:r w:rsidRPr="00683540">
        <w:t xml:space="preserve"> String;</w:t>
      </w:r>
    </w:p>
    <w:p w14:paraId="79955D7D" w14:textId="77777777" w:rsidR="00BA496A" w:rsidRPr="00683540" w:rsidRDefault="00BA496A" w:rsidP="00BA496A">
      <w:pPr>
        <w:pStyle w:val="sdl-code"/>
        <w:keepLines/>
      </w:pPr>
      <w:r w:rsidRPr="00683540">
        <w:tab/>
        <w:t>length</w:t>
      </w:r>
      <w:r w:rsidRPr="00683540">
        <w:tab/>
      </w:r>
      <w:r w:rsidRPr="00683540">
        <w:tab/>
      </w:r>
      <w:r w:rsidRPr="00683540">
        <w:tab/>
        <w:t xml:space="preserve">( </w:t>
      </w:r>
      <w:r w:rsidRPr="00683540">
        <w:rPr>
          <w:b/>
        </w:rPr>
        <w:t>this</w:t>
      </w:r>
      <w:r w:rsidRPr="00683540">
        <w:t xml:space="preserve"> 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w:t>
      </w:r>
      <w:r w:rsidRPr="00683540">
        <w:tab/>
        <w:t>-&gt; Integer;</w:t>
      </w:r>
    </w:p>
    <w:p w14:paraId="72308223" w14:textId="77777777" w:rsidR="00BA496A" w:rsidRPr="00683540" w:rsidRDefault="00BA496A" w:rsidP="00BA496A">
      <w:pPr>
        <w:pStyle w:val="sdl-code"/>
        <w:keepLines/>
      </w:pPr>
      <w:r w:rsidRPr="00683540">
        <w:tab/>
        <w:t>first</w:t>
      </w:r>
      <w:r w:rsidRPr="00683540">
        <w:tab/>
      </w:r>
      <w:r w:rsidRPr="00683540">
        <w:tab/>
      </w:r>
      <w:r w:rsidRPr="00683540">
        <w:tab/>
      </w:r>
      <w:r w:rsidRPr="00683540">
        <w:tab/>
        <w:t xml:space="preserve">( </w:t>
      </w:r>
      <w:r w:rsidRPr="00683540">
        <w:rPr>
          <w:b/>
        </w:rPr>
        <w:t>this</w:t>
      </w:r>
      <w:r w:rsidRPr="00683540">
        <w:t xml:space="preserve"> 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w:t>
      </w:r>
      <w:r w:rsidRPr="00683540">
        <w:tab/>
        <w:t xml:space="preserve">-&gt; </w:t>
      </w:r>
      <w:r w:rsidRPr="00481BED">
        <w:t>Itemsort</w:t>
      </w:r>
      <w:r w:rsidRPr="00683540">
        <w:t>;</w:t>
      </w:r>
    </w:p>
    <w:p w14:paraId="49FD7120" w14:textId="77777777" w:rsidR="00BA496A" w:rsidRPr="00683540" w:rsidRDefault="00BA496A" w:rsidP="00BA496A">
      <w:pPr>
        <w:pStyle w:val="sdl-code"/>
        <w:keepLines/>
      </w:pPr>
      <w:r w:rsidRPr="00683540">
        <w:tab/>
        <w:t>last</w:t>
      </w:r>
      <w:r w:rsidRPr="00683540">
        <w:tab/>
      </w:r>
      <w:r w:rsidRPr="00683540">
        <w:tab/>
      </w:r>
      <w:r w:rsidRPr="00683540">
        <w:tab/>
      </w:r>
      <w:r w:rsidRPr="00683540">
        <w:tab/>
        <w:t xml:space="preserve">( </w:t>
      </w:r>
      <w:r w:rsidRPr="00683540">
        <w:rPr>
          <w:b/>
        </w:rPr>
        <w:t>this</w:t>
      </w:r>
      <w:r w:rsidRPr="00683540">
        <w:t xml:space="preserve"> 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w:t>
      </w:r>
      <w:r w:rsidRPr="00683540">
        <w:tab/>
        <w:t xml:space="preserve">-&gt; </w:t>
      </w:r>
      <w:r w:rsidRPr="00481BED">
        <w:t>Itemsort</w:t>
      </w:r>
      <w:r w:rsidRPr="00683540">
        <w:t>;</w:t>
      </w:r>
    </w:p>
    <w:p w14:paraId="1AE9AE92" w14:textId="77777777" w:rsidR="00BA496A" w:rsidRPr="00683540" w:rsidRDefault="00BA496A" w:rsidP="00BA496A">
      <w:pPr>
        <w:pStyle w:val="sdl-code"/>
        <w:keepLines/>
      </w:pPr>
      <w:r w:rsidRPr="00683540">
        <w:tab/>
        <w:t>"//"</w:t>
      </w:r>
      <w:r w:rsidRPr="00683540">
        <w:tab/>
      </w:r>
      <w:r w:rsidRPr="00683540">
        <w:tab/>
      </w:r>
      <w:r w:rsidRPr="00683540">
        <w:tab/>
      </w:r>
      <w:r w:rsidRPr="00683540">
        <w:tab/>
        <w:t xml:space="preserve">( </w:t>
      </w:r>
      <w:r w:rsidRPr="00683540">
        <w:rPr>
          <w:b/>
        </w:rPr>
        <w:t>this</w:t>
      </w:r>
      <w:r w:rsidRPr="00683540">
        <w:t xml:space="preserve"> String, </w:t>
      </w:r>
      <w:r w:rsidRPr="00683540">
        <w:rPr>
          <w:b/>
        </w:rPr>
        <w:t>this</w:t>
      </w:r>
      <w:r w:rsidRPr="00683540">
        <w:t xml:space="preserve"> String</w:t>
      </w:r>
      <w:r w:rsidRPr="00683540">
        <w:tab/>
      </w:r>
      <w:r w:rsidRPr="00683540">
        <w:tab/>
      </w:r>
      <w:r w:rsidRPr="00683540">
        <w:tab/>
        <w:t>)</w:t>
      </w:r>
      <w:r w:rsidRPr="00683540">
        <w:tab/>
        <w:t xml:space="preserve">-&gt; </w:t>
      </w:r>
      <w:r w:rsidRPr="00683540">
        <w:rPr>
          <w:b/>
        </w:rPr>
        <w:t>this</w:t>
      </w:r>
      <w:r w:rsidRPr="00683540">
        <w:t xml:space="preserve"> String; /* concatenation */</w:t>
      </w:r>
    </w:p>
    <w:p w14:paraId="11DAD7A1" w14:textId="77777777" w:rsidR="00BA496A" w:rsidRPr="00683540" w:rsidRDefault="00BA496A" w:rsidP="00BA496A">
      <w:pPr>
        <w:pStyle w:val="sdl-code"/>
        <w:keepLines/>
      </w:pPr>
      <w:r w:rsidRPr="00683540">
        <w:tab/>
        <w:t>Extract</w:t>
      </w:r>
      <w:r w:rsidRPr="00683540">
        <w:tab/>
      </w:r>
      <w:r w:rsidRPr="00683540">
        <w:tab/>
        <w:t xml:space="preserve">( </w:t>
      </w:r>
      <w:r w:rsidRPr="00683540">
        <w:rPr>
          <w:b/>
        </w:rPr>
        <w:t>this</w:t>
      </w:r>
      <w:r w:rsidRPr="00683540">
        <w:t xml:space="preserve"> String, Integer</w:t>
      </w:r>
      <w:r w:rsidRPr="00683540">
        <w:tab/>
      </w:r>
      <w:r w:rsidRPr="00683540">
        <w:tab/>
      </w:r>
      <w:r w:rsidRPr="00683540">
        <w:tab/>
      </w:r>
      <w:r w:rsidRPr="00683540">
        <w:tab/>
      </w:r>
      <w:r w:rsidRPr="00683540">
        <w:tab/>
      </w:r>
      <w:r w:rsidRPr="00683540">
        <w:tab/>
        <w:t>)</w:t>
      </w:r>
      <w:r w:rsidRPr="00683540">
        <w:tab/>
        <w:t xml:space="preserve">-&gt; </w:t>
      </w:r>
      <w:r w:rsidRPr="00481BED">
        <w:t xml:space="preserve">Itemsort </w:t>
      </w:r>
      <w:r w:rsidRPr="00683540">
        <w:rPr>
          <w:b/>
        </w:rPr>
        <w:t>raise</w:t>
      </w:r>
      <w:r w:rsidRPr="00683540">
        <w:t xml:space="preserve"> </w:t>
      </w:r>
      <w:r w:rsidRPr="00481BED">
        <w:t>InvalidIndex</w:t>
      </w:r>
      <w:r w:rsidRPr="00683540">
        <w:t>;</w:t>
      </w:r>
    </w:p>
    <w:p w14:paraId="138F04FF" w14:textId="77777777" w:rsidR="00BA496A" w:rsidRPr="00683540" w:rsidRDefault="00BA496A" w:rsidP="00BA496A">
      <w:pPr>
        <w:pStyle w:val="sdl-code"/>
        <w:keepLines/>
      </w:pPr>
      <w:r w:rsidRPr="00683540">
        <w:tab/>
        <w:t>Modify</w:t>
      </w:r>
      <w:r w:rsidRPr="00683540">
        <w:tab/>
      </w:r>
      <w:r w:rsidRPr="00683540">
        <w:tab/>
      </w:r>
      <w:r w:rsidRPr="00683540">
        <w:tab/>
        <w:t xml:space="preserve">( </w:t>
      </w:r>
      <w:r w:rsidRPr="00683540">
        <w:rPr>
          <w:b/>
        </w:rPr>
        <w:t>this</w:t>
      </w:r>
      <w:r w:rsidRPr="00683540">
        <w:t xml:space="preserve"> String, Integer, </w:t>
      </w:r>
      <w:r w:rsidRPr="00683540">
        <w:tab/>
      </w:r>
      <w:r w:rsidRPr="00481BED">
        <w:t>Itemsort</w:t>
      </w:r>
      <w:r w:rsidRPr="00683540">
        <w:t>)</w:t>
      </w:r>
      <w:r w:rsidRPr="00683540">
        <w:tab/>
        <w:t xml:space="preserve">-&gt; </w:t>
      </w:r>
      <w:r w:rsidRPr="00683540">
        <w:rPr>
          <w:b/>
        </w:rPr>
        <w:t>this</w:t>
      </w:r>
      <w:r w:rsidRPr="00683540">
        <w:t xml:space="preserve"> String;</w:t>
      </w:r>
    </w:p>
    <w:p w14:paraId="70BF6561" w14:textId="77777777" w:rsidR="00BA496A" w:rsidRPr="00683540" w:rsidRDefault="00BA496A" w:rsidP="00BA496A">
      <w:pPr>
        <w:pStyle w:val="sdl-code"/>
        <w:keepLines/>
        <w:ind w:right="-1062"/>
      </w:pPr>
      <w:r w:rsidRPr="00683540">
        <w:tab/>
        <w:t>substring</w:t>
      </w:r>
      <w:r w:rsidRPr="00683540">
        <w:tab/>
        <w:t xml:space="preserve">( </w:t>
      </w:r>
      <w:r w:rsidRPr="00683540">
        <w:rPr>
          <w:b/>
        </w:rPr>
        <w:t>this</w:t>
      </w:r>
      <w:r w:rsidRPr="00683540">
        <w:t xml:space="preserve"> String, Integer, Integer</w:t>
      </w:r>
      <w:r w:rsidRPr="00683540">
        <w:tab/>
        <w:t>)</w:t>
      </w:r>
      <w:r w:rsidRPr="00683540">
        <w:tab/>
        <w:t xml:space="preserve">-&gt; </w:t>
      </w:r>
      <w:r w:rsidRPr="00683540">
        <w:rPr>
          <w:b/>
        </w:rPr>
        <w:t>this</w:t>
      </w:r>
      <w:r w:rsidRPr="00683540">
        <w:t xml:space="preserve"> String </w:t>
      </w:r>
      <w:r w:rsidRPr="00683540">
        <w:rPr>
          <w:b/>
        </w:rPr>
        <w:t xml:space="preserve">raise </w:t>
      </w:r>
      <w:r w:rsidRPr="00481BED">
        <w:t>InvalidIndex</w:t>
      </w:r>
      <w:r w:rsidRPr="00683540">
        <w:t>;</w:t>
      </w:r>
    </w:p>
    <w:p w14:paraId="79A123A9" w14:textId="77777777" w:rsidR="00BA496A" w:rsidRPr="00683540" w:rsidRDefault="00BA496A" w:rsidP="00BA496A">
      <w:pPr>
        <w:pStyle w:val="sdl-code"/>
        <w:keepLines/>
      </w:pPr>
      <w:r w:rsidRPr="00683540">
        <w:tab/>
        <w:t>/* substring (</w:t>
      </w:r>
      <w:r w:rsidRPr="00481BED">
        <w:t>s,i,j</w:t>
      </w:r>
      <w:r w:rsidRPr="00683540">
        <w:t xml:space="preserve">) gives a string of length j starting from the </w:t>
      </w:r>
      <w:r w:rsidRPr="00481BED">
        <w:t xml:space="preserve">ith </w:t>
      </w:r>
      <w:r w:rsidRPr="00683540">
        <w:t>element */</w:t>
      </w:r>
    </w:p>
    <w:p w14:paraId="35E1FA1D" w14:textId="77777777" w:rsidR="00BA496A" w:rsidRPr="00683540" w:rsidRDefault="00BA496A" w:rsidP="00750414">
      <w:pPr>
        <w:pStyle w:val="sdl-code"/>
        <w:keepLines/>
      </w:pPr>
      <w:r w:rsidRPr="00683540">
        <w:tab/>
        <w:t>remove</w:t>
      </w:r>
      <w:r w:rsidRPr="00683540">
        <w:tab/>
      </w:r>
      <w:r w:rsidRPr="00683540">
        <w:tab/>
      </w:r>
      <w:r w:rsidRPr="00683540">
        <w:tab/>
        <w:t xml:space="preserve">( </w:t>
      </w:r>
      <w:r w:rsidRPr="00750414">
        <w:rPr>
          <w:b/>
        </w:rPr>
        <w:t>this</w:t>
      </w:r>
      <w:r w:rsidRPr="00683540">
        <w:t xml:space="preserve"> String, Integer, Integer</w:t>
      </w:r>
      <w:r w:rsidRPr="00683540">
        <w:tab/>
        <w:t>)</w:t>
      </w:r>
      <w:r w:rsidRPr="00683540">
        <w:tab/>
        <w:t xml:space="preserve">-&gt; </w:t>
      </w:r>
      <w:r w:rsidRPr="008E1A50">
        <w:rPr>
          <w:b/>
        </w:rPr>
        <w:t>this</w:t>
      </w:r>
      <w:r w:rsidRPr="00683540">
        <w:t xml:space="preserve"> String;</w:t>
      </w:r>
    </w:p>
    <w:p w14:paraId="3944FDC8" w14:textId="77777777" w:rsidR="00BA496A" w:rsidRPr="00683540" w:rsidRDefault="00BA496A" w:rsidP="005F3D74">
      <w:pPr>
        <w:pStyle w:val="sdl-code"/>
        <w:keepLines/>
        <w:ind w:right="-1062"/>
      </w:pPr>
      <w:r w:rsidRPr="00683540">
        <w:tab/>
        <w:t>/* remove (</w:t>
      </w:r>
      <w:r w:rsidRPr="00481BED">
        <w:t>s,i,j</w:t>
      </w:r>
      <w:r w:rsidRPr="00683540">
        <w:t>) gives a string with a substring of length j starting from</w:t>
      </w:r>
    </w:p>
    <w:p w14:paraId="26C8B3EE" w14:textId="77777777" w:rsidR="00BA496A" w:rsidRPr="00683540" w:rsidRDefault="00BA496A" w:rsidP="00803AE9">
      <w:pPr>
        <w:pStyle w:val="sdl-code"/>
        <w:keepNext w:val="0"/>
      </w:pPr>
      <w:r w:rsidRPr="00683540">
        <w:tab/>
      </w:r>
      <w:r w:rsidRPr="00683540">
        <w:tab/>
      </w:r>
      <w:r w:rsidRPr="00683540">
        <w:tab/>
        <w:t xml:space="preserve">the </w:t>
      </w:r>
      <w:r w:rsidRPr="00481BED">
        <w:t xml:space="preserve">ith </w:t>
      </w:r>
      <w:r w:rsidRPr="00683540">
        <w:t>element removed */</w:t>
      </w:r>
    </w:p>
    <w:p w14:paraId="7CAB75DE" w14:textId="77777777" w:rsidR="00BA496A" w:rsidRDefault="00BA496A" w:rsidP="00BA496A">
      <w:r w:rsidRPr="00D36DF4">
        <w:t xml:space="preserve">Where the value of a </w:t>
      </w:r>
      <w:r w:rsidRPr="00B07FE0">
        <w:rPr>
          <w:rFonts w:ascii="Courier New" w:hAnsi="Courier New"/>
          <w:sz w:val="20"/>
        </w:rPr>
        <w:t>String</w:t>
      </w:r>
      <w:r w:rsidRPr="00D36DF4">
        <w:t xml:space="preserve"> is needed, the notation</w:t>
      </w:r>
    </w:p>
    <w:p w14:paraId="58D5BFA1" w14:textId="77777777" w:rsidR="00803AE9" w:rsidRPr="001D60F3" w:rsidRDefault="00803AE9" w:rsidP="00803AE9">
      <w:pPr>
        <w:spacing w:before="0"/>
        <w:rPr>
          <w:sz w:val="14"/>
        </w:rPr>
      </w:pPr>
    </w:p>
    <w:p w14:paraId="1B25789B" w14:textId="77777777" w:rsidR="00803AE9" w:rsidRPr="00683540" w:rsidRDefault="00803AE9" w:rsidP="00803AE9">
      <w:pPr>
        <w:pStyle w:val="sdl-code"/>
        <w:keepNext w:val="0"/>
        <w:rPr>
          <w:noProof w:val="0"/>
        </w:rPr>
      </w:pPr>
      <w:r w:rsidRPr="00D36DF4">
        <w:tab/>
        <w:t>(. item .)</w:t>
      </w:r>
    </w:p>
    <w:p w14:paraId="0790821E" w14:textId="77777777" w:rsidR="00BA496A" w:rsidRPr="00D36DF4" w:rsidRDefault="00BA496A" w:rsidP="00BA496A">
      <w:pPr>
        <w:rPr>
          <w:noProof/>
        </w:rPr>
      </w:pPr>
      <w:r w:rsidRPr="00D36DF4">
        <w:rPr>
          <w:noProof/>
        </w:rPr>
        <w:t>has the same meaning as</w:t>
      </w:r>
    </w:p>
    <w:p w14:paraId="4DDC6807" w14:textId="77777777" w:rsidR="00803AE9" w:rsidRPr="001D60F3" w:rsidRDefault="00803AE9" w:rsidP="00803AE9">
      <w:pPr>
        <w:spacing w:before="0"/>
        <w:rPr>
          <w:sz w:val="14"/>
        </w:rPr>
      </w:pPr>
    </w:p>
    <w:p w14:paraId="1B8FB80D" w14:textId="77777777" w:rsidR="00803AE9" w:rsidRPr="00683540" w:rsidRDefault="00803AE9" w:rsidP="00803AE9">
      <w:pPr>
        <w:pStyle w:val="sdl-code"/>
        <w:keepNext w:val="0"/>
        <w:rPr>
          <w:noProof w:val="0"/>
        </w:rPr>
      </w:pPr>
      <w:r w:rsidRPr="00D36DF4">
        <w:tab/>
        <w:t>Make( item )</w:t>
      </w:r>
    </w:p>
    <w:p w14:paraId="73948696" w14:textId="77777777" w:rsidR="00BA496A" w:rsidRPr="00D36DF4" w:rsidRDefault="00BA496A" w:rsidP="00BA496A">
      <w:pPr>
        <w:rPr>
          <w:noProof/>
        </w:rPr>
      </w:pPr>
      <w:r w:rsidRPr="00D36DF4">
        <w:rPr>
          <w:noProof/>
        </w:rPr>
        <w:t>and makes a string of length 1 from the item value.</w:t>
      </w:r>
    </w:p>
    <w:p w14:paraId="23FC2DB7" w14:textId="77777777" w:rsidR="00BA496A" w:rsidRDefault="00BA496A" w:rsidP="00803AE9">
      <w:pPr>
        <w:keepNext/>
        <w:keepLines/>
      </w:pPr>
      <w:r w:rsidRPr="00D36DF4">
        <w:t xml:space="preserve">The notation where s is a string variable and </w:t>
      </w:r>
      <w:r w:rsidRPr="00481BED">
        <w:rPr>
          <w:noProof/>
        </w:rPr>
        <w:t xml:space="preserve">i </w:t>
      </w:r>
      <w:r w:rsidRPr="00D36DF4">
        <w:t>is an Integer</w:t>
      </w:r>
    </w:p>
    <w:p w14:paraId="1C729DD3" w14:textId="77777777" w:rsidR="00803AE9" w:rsidRPr="001D60F3" w:rsidRDefault="00803AE9" w:rsidP="00803AE9">
      <w:pPr>
        <w:keepNext/>
        <w:keepLines/>
        <w:spacing w:before="0"/>
        <w:rPr>
          <w:sz w:val="14"/>
        </w:rPr>
      </w:pPr>
    </w:p>
    <w:p w14:paraId="741D610B" w14:textId="77777777" w:rsidR="00803AE9" w:rsidRPr="00683540" w:rsidRDefault="00803AE9" w:rsidP="00803AE9">
      <w:pPr>
        <w:pStyle w:val="sdl-code"/>
        <w:keepNext w:val="0"/>
        <w:rPr>
          <w:noProof w:val="0"/>
        </w:rPr>
      </w:pPr>
      <w:r w:rsidRPr="00D36DF4">
        <w:tab/>
        <w:t xml:space="preserve">s [ </w:t>
      </w:r>
      <w:r w:rsidRPr="00481BED">
        <w:t xml:space="preserve">i </w:t>
      </w:r>
      <w:r w:rsidRPr="00D36DF4">
        <w:t>]</w:t>
      </w:r>
    </w:p>
    <w:p w14:paraId="2620E872" w14:textId="77777777" w:rsidR="00BA496A" w:rsidRDefault="00BA496A" w:rsidP="00BA496A">
      <w:pPr>
        <w:rPr>
          <w:noProof/>
        </w:rPr>
      </w:pPr>
      <w:r w:rsidRPr="00D36DF4">
        <w:rPr>
          <w:noProof/>
        </w:rPr>
        <w:t>has the same meaning as</w:t>
      </w:r>
    </w:p>
    <w:p w14:paraId="57822438" w14:textId="77777777" w:rsidR="00803AE9" w:rsidRPr="001D60F3" w:rsidRDefault="00803AE9" w:rsidP="00803AE9">
      <w:pPr>
        <w:spacing w:before="0"/>
        <w:rPr>
          <w:sz w:val="14"/>
        </w:rPr>
      </w:pPr>
    </w:p>
    <w:p w14:paraId="36B46B23" w14:textId="77777777" w:rsidR="00803AE9" w:rsidRPr="00683540" w:rsidRDefault="00803AE9" w:rsidP="00803AE9">
      <w:pPr>
        <w:pStyle w:val="sdl-code"/>
        <w:keepNext w:val="0"/>
        <w:rPr>
          <w:noProof w:val="0"/>
        </w:rPr>
      </w:pPr>
      <w:r w:rsidRPr="00D36DF4">
        <w:tab/>
        <w:t xml:space="preserve">Extract( s, </w:t>
      </w:r>
      <w:r w:rsidRPr="00481BED">
        <w:t xml:space="preserve">i </w:t>
      </w:r>
      <w:r w:rsidRPr="00D36DF4">
        <w:t>)</w:t>
      </w:r>
      <w:r>
        <w:tab/>
      </w:r>
      <w:r>
        <w:tab/>
      </w:r>
      <w:r>
        <w:tab/>
      </w:r>
      <w:r>
        <w:tab/>
      </w:r>
      <w:r w:rsidRPr="00803AE9">
        <w:rPr>
          <w:rFonts w:asciiTheme="majorBidi" w:hAnsiTheme="majorBidi" w:cstheme="majorBidi"/>
          <w:sz w:val="24"/>
        </w:rPr>
        <w:t>if it appears in an expression</w:t>
      </w:r>
    </w:p>
    <w:p w14:paraId="427EDBAE" w14:textId="77777777" w:rsidR="00BA496A" w:rsidRPr="00D36DF4" w:rsidRDefault="00BA496A" w:rsidP="00BA496A">
      <w:r w:rsidRPr="00D36DF4">
        <w:rPr>
          <w:noProof/>
        </w:rPr>
        <w:t>and</w:t>
      </w:r>
      <w:r w:rsidRPr="00D36DF4">
        <w:t xml:space="preserve"> means there is an assignment to the element </w:t>
      </w:r>
      <w:r w:rsidRPr="00481BED">
        <w:rPr>
          <w:noProof/>
        </w:rPr>
        <w:t xml:space="preserve">i </w:t>
      </w:r>
      <w:r w:rsidRPr="00D36DF4">
        <w:t>of the string (using Modify) if it is the target of assignment.</w:t>
      </w:r>
    </w:p>
    <w:p w14:paraId="17BE845F" w14:textId="77777777" w:rsidR="00BA496A" w:rsidRPr="00683540" w:rsidRDefault="00BA496A" w:rsidP="00013294">
      <w:pPr>
        <w:pStyle w:val="Heading3"/>
      </w:pPr>
      <w:bookmarkStart w:id="570" w:name="_Ref466448156"/>
      <w:bookmarkStart w:id="571" w:name="_Toc466620393"/>
      <w:bookmarkStart w:id="572" w:name="_Toc10537067"/>
      <w:bookmarkStart w:id="573" w:name="_Toc37047691"/>
      <w:bookmarkStart w:id="574" w:name="_Toc37047903"/>
      <w:bookmarkStart w:id="575" w:name="_Toc37048973"/>
      <w:bookmarkStart w:id="576" w:name="_Toc40590654"/>
      <w:bookmarkStart w:id="577" w:name="_Toc42923164"/>
      <w:bookmarkStart w:id="578" w:name="_Toc192901619"/>
      <w:bookmarkStart w:id="579" w:name="_Toc68594540"/>
      <w:bookmarkStart w:id="580" w:name="_Toc303065630"/>
      <w:bookmarkStart w:id="581" w:name="_Toc182643636"/>
      <w:bookmarkStart w:id="582" w:name="_Toc303065980"/>
      <w:bookmarkStart w:id="583" w:name="_Toc449663803"/>
      <w:r w:rsidRPr="00683540">
        <w:t>D.2.4</w:t>
      </w:r>
      <w:r w:rsidRPr="00683540">
        <w:tab/>
      </w:r>
      <w:r w:rsidRPr="00481BED">
        <w:rPr>
          <w:noProof/>
        </w:rPr>
        <w:t>Charstring</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14:paraId="02E8E20B" w14:textId="77777777" w:rsidR="00BA496A" w:rsidRPr="00D36DF4" w:rsidRDefault="00BA496A" w:rsidP="00BA496A">
      <w:r w:rsidRPr="00B07FE0">
        <w:rPr>
          <w:rFonts w:ascii="Courier New" w:hAnsi="Courier New"/>
          <w:noProof/>
          <w:sz w:val="20"/>
        </w:rPr>
        <w:t>Charstring</w:t>
      </w:r>
      <w:r w:rsidRPr="00481BED">
        <w:rPr>
          <w:noProof/>
        </w:rPr>
        <w:t xml:space="preserve"> </w:t>
      </w:r>
      <w:r w:rsidRPr="00D36DF4">
        <w:t xml:space="preserve">is </w:t>
      </w:r>
      <w:r w:rsidRPr="00B07FE0">
        <w:rPr>
          <w:rFonts w:ascii="Courier New" w:hAnsi="Courier New"/>
          <w:sz w:val="20"/>
        </w:rPr>
        <w:t>String</w:t>
      </w:r>
      <w:r w:rsidRPr="00D36DF4">
        <w:t xml:space="preserve"> </w:t>
      </w:r>
      <w:r w:rsidR="008D4388">
        <w:t>parameterized</w:t>
      </w:r>
      <w:r w:rsidRPr="00D36DF4">
        <w:t xml:space="preserve"> with </w:t>
      </w:r>
      <w:r w:rsidRPr="00B07FE0">
        <w:rPr>
          <w:rFonts w:ascii="Courier New" w:hAnsi="Courier New"/>
          <w:sz w:val="20"/>
        </w:rPr>
        <w:t>Character</w:t>
      </w:r>
      <w:r w:rsidRPr="00D36DF4">
        <w:t xml:space="preserve"> and has the operators defined for </w:t>
      </w:r>
      <w:r w:rsidRPr="00B07FE0">
        <w:rPr>
          <w:rFonts w:ascii="Courier New" w:hAnsi="Courier New"/>
          <w:sz w:val="20"/>
        </w:rPr>
        <w:t>String</w:t>
      </w:r>
      <w:r w:rsidRPr="00D36DF4">
        <w:t xml:space="preserve">. Comparison operators and </w:t>
      </w:r>
      <w:r w:rsidRPr="00B07FE0">
        <w:rPr>
          <w:rFonts w:ascii="Courier New" w:hAnsi="Courier New"/>
          <w:noProof/>
          <w:sz w:val="20"/>
        </w:rPr>
        <w:t>num</w:t>
      </w:r>
      <w:r w:rsidRPr="00D36DF4">
        <w:t xml:space="preserve"> are not defined for </w:t>
      </w:r>
      <w:r w:rsidRPr="00B07FE0">
        <w:rPr>
          <w:rFonts w:ascii="Courier New" w:hAnsi="Courier New"/>
          <w:noProof/>
          <w:sz w:val="20"/>
        </w:rPr>
        <w:t>Charstring</w:t>
      </w:r>
      <w:r w:rsidRPr="00D36DF4">
        <w:t>.</w:t>
      </w:r>
    </w:p>
    <w:p w14:paraId="3B3475F2" w14:textId="77777777" w:rsidR="00BA496A" w:rsidRDefault="00BA496A" w:rsidP="00BA496A">
      <w:pPr>
        <w:keepNext/>
      </w:pPr>
      <w:r w:rsidRPr="00B07FE0">
        <w:rPr>
          <w:rFonts w:ascii="Courier New" w:hAnsi="Courier New"/>
          <w:noProof/>
          <w:sz w:val="20"/>
        </w:rPr>
        <w:t>Charstring</w:t>
      </w:r>
      <w:r w:rsidRPr="00481BED">
        <w:rPr>
          <w:noProof/>
        </w:rPr>
        <w:t xml:space="preserve"> </w:t>
      </w:r>
      <w:r w:rsidRPr="00D36DF4">
        <w:t>has literals that are defined by the regular expression</w:t>
      </w:r>
    </w:p>
    <w:p w14:paraId="669D965D" w14:textId="77777777" w:rsidR="00803AE9" w:rsidRPr="001D60F3" w:rsidRDefault="00803AE9" w:rsidP="00803AE9">
      <w:pPr>
        <w:spacing w:before="0"/>
        <w:rPr>
          <w:sz w:val="14"/>
        </w:rPr>
      </w:pPr>
    </w:p>
    <w:p w14:paraId="469E4946" w14:textId="77777777" w:rsidR="00BA496A" w:rsidRPr="00D36DF4" w:rsidRDefault="00BA496A" w:rsidP="00803AE9">
      <w:pPr>
        <w:pStyle w:val="sdl-code"/>
        <w:keepNext w:val="0"/>
        <w:rPr>
          <w:sz w:val="20"/>
          <w:szCs w:val="20"/>
        </w:rPr>
      </w:pPr>
      <w:r w:rsidRPr="00D36DF4">
        <w:rPr>
          <w:sz w:val="20"/>
          <w:szCs w:val="20"/>
        </w:rPr>
        <w:tab/>
      </w:r>
      <w:r w:rsidRPr="00D36DF4">
        <w:rPr>
          <w:sz w:val="20"/>
          <w:szCs w:val="20"/>
        </w:rPr>
        <w:tab/>
      </w:r>
      <w:r w:rsidRPr="00D36DF4">
        <w:rPr>
          <w:sz w:val="20"/>
          <w:szCs w:val="20"/>
        </w:rPr>
        <w:tab/>
      </w:r>
      <w:r w:rsidRPr="00D36DF4">
        <w:rPr>
          <w:sz w:val="20"/>
          <w:szCs w:val="20"/>
        </w:rPr>
        <w:tab/>
      </w:r>
      <w:r w:rsidRPr="00D36DF4">
        <w:rPr>
          <w:sz w:val="20"/>
          <w:szCs w:val="20"/>
        </w:rPr>
        <w:tab/>
      </w:r>
      <w:r w:rsidRPr="00D36DF4">
        <w:rPr>
          <w:sz w:val="20"/>
          <w:szCs w:val="20"/>
        </w:rPr>
        <w:tab/>
        <w:t xml:space="preserve">'''' ( (' ':'&amp;') </w:t>
      </w:r>
      <w:r w:rsidRPr="00D36DF4">
        <w:rPr>
          <w:b/>
          <w:sz w:val="20"/>
          <w:szCs w:val="20"/>
        </w:rPr>
        <w:t>or</w:t>
      </w:r>
      <w:r w:rsidRPr="00D36DF4">
        <w:rPr>
          <w:sz w:val="20"/>
          <w:szCs w:val="20"/>
        </w:rPr>
        <w:t xml:space="preserve"> '''''' </w:t>
      </w:r>
      <w:r w:rsidRPr="00D36DF4">
        <w:rPr>
          <w:b/>
          <w:sz w:val="20"/>
          <w:szCs w:val="20"/>
        </w:rPr>
        <w:t>or</w:t>
      </w:r>
      <w:r w:rsidRPr="00D36DF4">
        <w:rPr>
          <w:sz w:val="20"/>
          <w:szCs w:val="20"/>
        </w:rPr>
        <w:t xml:space="preserve"> ('(': '~') )+ ''''</w:t>
      </w:r>
    </w:p>
    <w:p w14:paraId="416DD3F4" w14:textId="62F148A6" w:rsidR="00BA496A" w:rsidRPr="00D36DF4" w:rsidRDefault="00BA496A" w:rsidP="00BA496A">
      <w:pPr>
        <w:rPr>
          <w:noProof/>
        </w:rPr>
      </w:pPr>
      <w:r w:rsidRPr="00D36DF4">
        <w:t xml:space="preserve">That is, the </w:t>
      </w:r>
      <w:r w:rsidRPr="00B07FE0">
        <w:rPr>
          <w:rFonts w:ascii="Courier New" w:hAnsi="Courier New"/>
          <w:noProof/>
          <w:sz w:val="20"/>
        </w:rPr>
        <w:t>Charstring</w:t>
      </w:r>
      <w:r w:rsidRPr="00481BED">
        <w:rPr>
          <w:noProof/>
        </w:rPr>
        <w:t xml:space="preserve"> </w:t>
      </w:r>
      <w:r w:rsidRPr="00D36DF4">
        <w:t>literal starts with an apostrophe, followed by one or more characters that are characters from space to ampersand or a pair of apostrophes (representing a single apostrophe) or a character from a</w:t>
      </w:r>
      <w:r w:rsidR="001B55D5">
        <w:t>n</w:t>
      </w:r>
      <w:r w:rsidRPr="00D36DF4">
        <w:t xml:space="preserve"> open round bracket to a tilde and followed by a</w:t>
      </w:r>
      <w:r w:rsidR="001B55D5">
        <w:t>n</w:t>
      </w:r>
      <w:r w:rsidRPr="00D36DF4">
        <w:t xml:space="preserve"> apostrophe. </w:t>
      </w:r>
      <w:r w:rsidRPr="00D36DF4">
        <w:rPr>
          <w:noProof/>
        </w:rPr>
        <w:t>For example</w:t>
      </w:r>
      <w:r w:rsidR="00786BCF">
        <w:rPr>
          <w:noProof/>
        </w:rPr>
        <w:t>,</w:t>
      </w:r>
      <w:r w:rsidRPr="00D36DF4">
        <w:rPr>
          <w:noProof/>
        </w:rPr>
        <w:t xml:space="preserve"> </w:t>
      </w:r>
      <w:r w:rsidR="001A5106">
        <w:rPr>
          <w:noProof/>
        </w:rPr>
        <w:t>'aB%b </w:t>
      </w:r>
      <w:r w:rsidRPr="00D36DF4">
        <w:rPr>
          <w:noProof/>
        </w:rPr>
        <w:t xml:space="preserve">7cd'. </w:t>
      </w:r>
    </w:p>
    <w:p w14:paraId="2D690318" w14:textId="77777777" w:rsidR="00BA496A" w:rsidRPr="00D36DF4" w:rsidRDefault="00BA496A" w:rsidP="00BA496A">
      <w:r w:rsidRPr="00D36DF4">
        <w:t xml:space="preserve">A double apostrophe not in a </w:t>
      </w:r>
      <w:r w:rsidRPr="00B07FE0">
        <w:rPr>
          <w:rFonts w:ascii="Courier New" w:hAnsi="Courier New"/>
          <w:noProof/>
          <w:sz w:val="20"/>
        </w:rPr>
        <w:t>Charstring</w:t>
      </w:r>
      <w:r w:rsidRPr="00481BED">
        <w:rPr>
          <w:noProof/>
        </w:rPr>
        <w:t xml:space="preserve"> </w:t>
      </w:r>
      <w:r w:rsidRPr="00D36DF4">
        <w:t xml:space="preserve">literal represents an empty </w:t>
      </w:r>
      <w:r w:rsidRPr="00B07FE0">
        <w:rPr>
          <w:rFonts w:ascii="Courier New" w:hAnsi="Courier New"/>
          <w:noProof/>
          <w:sz w:val="20"/>
        </w:rPr>
        <w:t>Charstring</w:t>
      </w:r>
      <w:r w:rsidRPr="00D36DF4">
        <w:t>.</w:t>
      </w:r>
    </w:p>
    <w:p w14:paraId="30A88630" w14:textId="77777777" w:rsidR="00BA496A" w:rsidRDefault="00BA496A" w:rsidP="00BA496A">
      <w:r w:rsidRPr="00D36DF4">
        <w:t xml:space="preserve">'A' could be a </w:t>
      </w:r>
      <w:r w:rsidRPr="00B07FE0">
        <w:rPr>
          <w:rFonts w:ascii="Courier New" w:hAnsi="Courier New"/>
          <w:sz w:val="20"/>
        </w:rPr>
        <w:t>Character</w:t>
      </w:r>
      <w:r w:rsidRPr="00D36DF4">
        <w:t xml:space="preserve"> or a </w:t>
      </w:r>
      <w:r w:rsidRPr="00B07FE0">
        <w:rPr>
          <w:rFonts w:ascii="Courier New" w:hAnsi="Courier New"/>
          <w:noProof/>
          <w:sz w:val="20"/>
        </w:rPr>
        <w:t>Charstring</w:t>
      </w:r>
      <w:r w:rsidRPr="00481BED">
        <w:rPr>
          <w:noProof/>
        </w:rPr>
        <w:t xml:space="preserve"> </w:t>
      </w:r>
      <w:r w:rsidRPr="00D36DF4">
        <w:t xml:space="preserve">depending on context. Non-printing characters are made into character strings by the use of the </w:t>
      </w:r>
      <w:r w:rsidR="00E73C55" w:rsidRPr="00F61913">
        <w:rPr>
          <w:rFonts w:ascii="Courier New" w:hAnsi="Courier New"/>
          <w:sz w:val="20"/>
        </w:rPr>
        <w:t>Make</w:t>
      </w:r>
      <w:r w:rsidRPr="00D36DF4">
        <w:t xml:space="preserve"> construct, so a character string for linefeed with carriage return and some prompt characters is constructed by</w:t>
      </w:r>
    </w:p>
    <w:p w14:paraId="4C30AA71" w14:textId="77777777" w:rsidR="00E73C55" w:rsidRDefault="00E73C55" w:rsidP="00F61913">
      <w:pPr>
        <w:spacing w:before="0"/>
      </w:pPr>
    </w:p>
    <w:p w14:paraId="02078413" w14:textId="77777777" w:rsidR="00BA496A" w:rsidRPr="00D36DF4" w:rsidRDefault="00BA496A" w:rsidP="005F3D74">
      <w:pPr>
        <w:pStyle w:val="sdl-code"/>
        <w:keepNext w:val="0"/>
        <w:rPr>
          <w:sz w:val="20"/>
          <w:szCs w:val="20"/>
        </w:rPr>
      </w:pPr>
      <w:r w:rsidRPr="00D36DF4">
        <w:rPr>
          <w:sz w:val="20"/>
          <w:szCs w:val="20"/>
        </w:rPr>
        <w:tab/>
        <w:t>(. LF .) // (. CR .) // '+&gt;'</w:t>
      </w:r>
    </w:p>
    <w:p w14:paraId="75628A44" w14:textId="77777777" w:rsidR="00BA496A" w:rsidRPr="00683540" w:rsidRDefault="00BA496A" w:rsidP="00013294">
      <w:pPr>
        <w:pStyle w:val="Heading3"/>
      </w:pPr>
      <w:bookmarkStart w:id="584" w:name="_Toc466620396"/>
      <w:bookmarkStart w:id="585" w:name="_Ref466833420"/>
      <w:bookmarkStart w:id="586" w:name="_Toc10537070"/>
      <w:bookmarkStart w:id="587" w:name="_Toc37047692"/>
      <w:bookmarkStart w:id="588" w:name="_Toc37047904"/>
      <w:bookmarkStart w:id="589" w:name="_Toc37048976"/>
      <w:bookmarkStart w:id="590" w:name="_Toc40590655"/>
      <w:bookmarkStart w:id="591" w:name="_Toc42923167"/>
      <w:bookmarkStart w:id="592" w:name="_Toc192901620"/>
      <w:bookmarkStart w:id="593" w:name="_Toc68594541"/>
      <w:bookmarkStart w:id="594" w:name="_Toc303065631"/>
      <w:bookmarkStart w:id="595" w:name="_Toc182643637"/>
      <w:bookmarkStart w:id="596" w:name="_Toc303065981"/>
      <w:bookmarkStart w:id="597" w:name="_Toc449663804"/>
      <w:r w:rsidRPr="00683540">
        <w:t>D.2.5</w:t>
      </w:r>
      <w:r w:rsidRPr="00683540">
        <w:tab/>
        <w:t>Integer</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605F49D7" w14:textId="77777777" w:rsidR="00BA496A" w:rsidRDefault="00BA496A" w:rsidP="00BA496A">
      <w:r w:rsidRPr="00D36DF4">
        <w:t xml:space="preserve">A notation for an </w:t>
      </w:r>
      <w:r w:rsidRPr="00B07FE0">
        <w:rPr>
          <w:rFonts w:ascii="Courier New" w:hAnsi="Courier New"/>
          <w:sz w:val="20"/>
        </w:rPr>
        <w:t>Integer</w:t>
      </w:r>
      <w:r w:rsidRPr="00D36DF4">
        <w:t xml:space="preserve"> value is a sequence of one or more of the numbers 0 to 9. Negative integers are represented by applying the unary "-" operator to a positive </w:t>
      </w:r>
      <w:r w:rsidR="006A0140" w:rsidRPr="00B07FE0">
        <w:rPr>
          <w:rFonts w:ascii="Courier New" w:hAnsi="Courier New"/>
          <w:sz w:val="20"/>
        </w:rPr>
        <w:t>Integer</w:t>
      </w:r>
      <w:r w:rsidRPr="00D36DF4">
        <w:t>. The ordering of integers is defined independently from the notation so that 0034 is ordered in the same place and has the same value as 034. The comparison operators are defined to give the usual mathematical integer ordering.</w:t>
      </w:r>
    </w:p>
    <w:p w14:paraId="42A0A6AE" w14:textId="77777777" w:rsidR="001D60F3" w:rsidRPr="001D60F3" w:rsidRDefault="001D60F3" w:rsidP="001D60F3">
      <w:pPr>
        <w:spacing w:before="0"/>
        <w:rPr>
          <w:sz w:val="14"/>
        </w:rPr>
      </w:pPr>
    </w:p>
    <w:p w14:paraId="2827386E" w14:textId="77777777" w:rsidR="00BA496A" w:rsidRPr="00683540" w:rsidRDefault="00BA496A" w:rsidP="00BA496A">
      <w:pPr>
        <w:pStyle w:val="sdl-code"/>
        <w:keepLines/>
      </w:pPr>
      <w:r w:rsidRPr="00683540">
        <w:rPr>
          <w:b/>
        </w:rPr>
        <w:t>operators</w:t>
      </w:r>
    </w:p>
    <w:p w14:paraId="03AC97ED" w14:textId="77777777" w:rsidR="00BA496A" w:rsidRPr="00683540" w:rsidRDefault="00BA496A" w:rsidP="00BA496A">
      <w:pPr>
        <w:pStyle w:val="sdl-code"/>
        <w:keepLines/>
      </w:pPr>
      <w:r w:rsidRPr="00683540">
        <w:tab/>
        <w:t>"-"</w:t>
      </w:r>
      <w:r w:rsidRPr="00683540">
        <w:tab/>
      </w:r>
      <w:r w:rsidRPr="00683540">
        <w:tab/>
      </w:r>
      <w:r w:rsidRPr="00683540">
        <w:tab/>
        <w:t xml:space="preserve">( </w:t>
      </w:r>
      <w:r w:rsidRPr="00683540">
        <w:rPr>
          <w:b/>
        </w:rPr>
        <w:t>this</w:t>
      </w:r>
      <w:r w:rsidRPr="00683540">
        <w:t xml:space="preserve"> Integer</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Integer;</w:t>
      </w:r>
    </w:p>
    <w:p w14:paraId="0F4D08E9" w14:textId="77777777" w:rsidR="00BA496A" w:rsidRPr="00683540" w:rsidRDefault="00BA496A" w:rsidP="00BA496A">
      <w:pPr>
        <w:pStyle w:val="sdl-code"/>
        <w:keepLines/>
      </w:pPr>
      <w:r w:rsidRPr="00683540">
        <w:tab/>
        <w:t>"+"</w:t>
      </w:r>
      <w:r w:rsidRPr="00683540">
        <w:tab/>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xml:space="preserve">) -&gt; </w:t>
      </w:r>
      <w:r w:rsidRPr="00683540">
        <w:rPr>
          <w:b/>
        </w:rPr>
        <w:t>this</w:t>
      </w:r>
      <w:r w:rsidRPr="00683540">
        <w:t xml:space="preserve"> Integer;</w:t>
      </w:r>
    </w:p>
    <w:p w14:paraId="195B93C3" w14:textId="77777777" w:rsidR="00BA496A" w:rsidRPr="00683540" w:rsidRDefault="00BA496A" w:rsidP="00BA496A">
      <w:pPr>
        <w:pStyle w:val="sdl-code"/>
        <w:keepLines/>
      </w:pPr>
      <w:r w:rsidRPr="00683540">
        <w:tab/>
        <w:t>"-"</w:t>
      </w:r>
      <w:r w:rsidRPr="00683540">
        <w:tab/>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xml:space="preserve">) -&gt; </w:t>
      </w:r>
      <w:r w:rsidRPr="00683540">
        <w:rPr>
          <w:b/>
        </w:rPr>
        <w:t>this</w:t>
      </w:r>
      <w:r w:rsidRPr="00683540">
        <w:t xml:space="preserve"> Integer;</w:t>
      </w:r>
    </w:p>
    <w:p w14:paraId="69404D65" w14:textId="77777777" w:rsidR="00BA496A" w:rsidRPr="00683540" w:rsidRDefault="00BA496A" w:rsidP="00BA496A">
      <w:pPr>
        <w:pStyle w:val="sdl-code"/>
        <w:keepLines/>
      </w:pPr>
      <w:r w:rsidRPr="00683540">
        <w:tab/>
        <w:t>"*"</w:t>
      </w:r>
      <w:r w:rsidRPr="00683540">
        <w:tab/>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xml:space="preserve">) -&gt; </w:t>
      </w:r>
      <w:r w:rsidRPr="00683540">
        <w:rPr>
          <w:b/>
        </w:rPr>
        <w:t>this</w:t>
      </w:r>
      <w:r w:rsidRPr="00683540">
        <w:t xml:space="preserve"> Integer;</w:t>
      </w:r>
    </w:p>
    <w:p w14:paraId="62E60650" w14:textId="77777777" w:rsidR="00BA496A" w:rsidRPr="00683540" w:rsidRDefault="00BA496A" w:rsidP="00BA496A">
      <w:pPr>
        <w:pStyle w:val="sdl-code"/>
        <w:keepLines/>
      </w:pPr>
      <w:r w:rsidRPr="00683540">
        <w:tab/>
        <w:t>"/"</w:t>
      </w:r>
      <w:r w:rsidRPr="00683540">
        <w:tab/>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xml:space="preserve">) -&gt; </w:t>
      </w:r>
      <w:r w:rsidRPr="00683540">
        <w:rPr>
          <w:b/>
        </w:rPr>
        <w:t>this</w:t>
      </w:r>
      <w:r w:rsidRPr="00683540">
        <w:t xml:space="preserve"> Integer </w:t>
      </w:r>
      <w:r w:rsidRPr="00683540">
        <w:rPr>
          <w:b/>
        </w:rPr>
        <w:t>raise</w:t>
      </w:r>
      <w:r w:rsidRPr="00683540">
        <w:t xml:space="preserve"> </w:t>
      </w:r>
      <w:r w:rsidRPr="00481BED">
        <w:t>DivisionByZero</w:t>
      </w:r>
      <w:r w:rsidRPr="00683540">
        <w:t>;</w:t>
      </w:r>
    </w:p>
    <w:p w14:paraId="2D8D171C" w14:textId="77777777" w:rsidR="00BA496A" w:rsidRPr="00683540" w:rsidRDefault="00BA496A" w:rsidP="00BA496A">
      <w:pPr>
        <w:pStyle w:val="sdl-code"/>
        <w:keepLines/>
      </w:pPr>
      <w:r w:rsidRPr="00683540">
        <w:tab/>
        <w:t>"mod"</w:t>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xml:space="preserve">) -&gt; </w:t>
      </w:r>
      <w:r w:rsidRPr="00683540">
        <w:rPr>
          <w:b/>
        </w:rPr>
        <w:t>this</w:t>
      </w:r>
      <w:r w:rsidRPr="00683540">
        <w:t xml:space="preserve"> Integer </w:t>
      </w:r>
      <w:r w:rsidRPr="00683540">
        <w:rPr>
          <w:b/>
        </w:rPr>
        <w:t>raise</w:t>
      </w:r>
      <w:r w:rsidRPr="00683540">
        <w:t xml:space="preserve"> </w:t>
      </w:r>
      <w:r w:rsidRPr="00481BED">
        <w:t>DivisionByZero</w:t>
      </w:r>
      <w:r w:rsidRPr="00683540">
        <w:t>;</w:t>
      </w:r>
    </w:p>
    <w:p w14:paraId="18BC642B" w14:textId="77777777" w:rsidR="00BA496A" w:rsidRPr="00683540" w:rsidRDefault="00BA496A" w:rsidP="00BA496A">
      <w:pPr>
        <w:pStyle w:val="sdl-code"/>
        <w:keepLines/>
      </w:pPr>
      <w:r w:rsidRPr="00683540">
        <w:tab/>
        <w:t>"</w:t>
      </w:r>
      <w:r w:rsidRPr="00481BED">
        <w:t>rem</w:t>
      </w:r>
      <w:r w:rsidRPr="00683540">
        <w:t>"</w:t>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xml:space="preserve">) -&gt; </w:t>
      </w:r>
      <w:r w:rsidRPr="00683540">
        <w:rPr>
          <w:b/>
        </w:rPr>
        <w:t>this</w:t>
      </w:r>
      <w:r w:rsidRPr="00683540">
        <w:t xml:space="preserve"> Integer;</w:t>
      </w:r>
    </w:p>
    <w:p w14:paraId="0E5B74AE" w14:textId="77777777" w:rsidR="00BA496A" w:rsidRPr="00683540" w:rsidRDefault="00BA496A" w:rsidP="00BA496A">
      <w:pPr>
        <w:pStyle w:val="sdl-code"/>
        <w:keepLines/>
      </w:pPr>
      <w:r w:rsidRPr="00683540">
        <w:tab/>
        <w:t>"&lt;"</w:t>
      </w:r>
      <w:r w:rsidRPr="00683540">
        <w:tab/>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-&gt; Boolean;</w:t>
      </w:r>
    </w:p>
    <w:p w14:paraId="6597ED62" w14:textId="77777777" w:rsidR="00BA496A" w:rsidRPr="00683540" w:rsidRDefault="00BA496A" w:rsidP="00BA496A">
      <w:pPr>
        <w:pStyle w:val="sdl-code"/>
        <w:keepLines/>
      </w:pPr>
      <w:r w:rsidRPr="00683540">
        <w:tab/>
        <w:t>"&gt;"</w:t>
      </w:r>
      <w:r w:rsidRPr="00683540">
        <w:tab/>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-&gt; Boolean;</w:t>
      </w:r>
    </w:p>
    <w:p w14:paraId="107AAEF5" w14:textId="77777777" w:rsidR="00BA496A" w:rsidRPr="00683540" w:rsidRDefault="00BA496A" w:rsidP="00BA496A">
      <w:pPr>
        <w:pStyle w:val="sdl-code"/>
        <w:keepLines/>
      </w:pPr>
      <w:r w:rsidRPr="00683540">
        <w:tab/>
        <w:t>"&lt;="</w:t>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-&gt; Boolean;</w:t>
      </w:r>
    </w:p>
    <w:p w14:paraId="4D96A520" w14:textId="77777777" w:rsidR="00BA496A" w:rsidRPr="00683540" w:rsidRDefault="00BA496A" w:rsidP="00BA496A">
      <w:pPr>
        <w:pStyle w:val="sdl-code"/>
        <w:keepLines/>
      </w:pPr>
      <w:r w:rsidRPr="00683540">
        <w:tab/>
        <w:t>"&gt;="</w:t>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-&gt; Boolean;</w:t>
      </w:r>
    </w:p>
    <w:p w14:paraId="27499857" w14:textId="77777777" w:rsidR="00BA496A" w:rsidRPr="00683540" w:rsidRDefault="00BA496A" w:rsidP="00BA496A">
      <w:pPr>
        <w:pStyle w:val="sdl-code"/>
        <w:keepLines/>
      </w:pPr>
      <w:r w:rsidRPr="00683540">
        <w:tab/>
        <w:t>power</w:t>
      </w:r>
      <w:r w:rsidRPr="00683540">
        <w:tab/>
      </w:r>
      <w:r w:rsidRPr="00683540">
        <w:tab/>
        <w:t xml:space="preserve">( </w:t>
      </w:r>
      <w:r w:rsidRPr="00683540">
        <w:rPr>
          <w:b/>
        </w:rPr>
        <w:t>this</w:t>
      </w:r>
      <w:r w:rsidRPr="00683540">
        <w:t xml:space="preserve"> Integer, </w:t>
      </w:r>
      <w:r w:rsidRPr="00683540">
        <w:rPr>
          <w:b/>
        </w:rPr>
        <w:t>this</w:t>
      </w:r>
      <w:r w:rsidRPr="00683540">
        <w:t xml:space="preserve"> Integer</w:t>
      </w:r>
      <w:r w:rsidRPr="00683540">
        <w:tab/>
      </w:r>
      <w:r w:rsidRPr="00683540">
        <w:tab/>
      </w:r>
      <w:r w:rsidRPr="00683540">
        <w:tab/>
        <w:t xml:space="preserve">) -&gt; </w:t>
      </w:r>
      <w:r w:rsidRPr="00683540">
        <w:rPr>
          <w:b/>
        </w:rPr>
        <w:t>this</w:t>
      </w:r>
      <w:r w:rsidRPr="00683540">
        <w:t xml:space="preserve"> Integer;</w:t>
      </w:r>
    </w:p>
    <w:p w14:paraId="4D6601AB" w14:textId="77777777" w:rsidR="00BA496A" w:rsidRPr="00683540" w:rsidRDefault="00BA496A" w:rsidP="00BA496A">
      <w:pPr>
        <w:pStyle w:val="sdl-code"/>
        <w:keepLines/>
      </w:pPr>
      <w:r w:rsidRPr="00683540">
        <w:tab/>
        <w:t xml:space="preserve">integer( &lt;&lt; </w:t>
      </w:r>
      <w:r w:rsidRPr="00683540">
        <w:rPr>
          <w:b/>
        </w:rPr>
        <w:t>package</w:t>
      </w:r>
      <w:r w:rsidRPr="00683540">
        <w:t xml:space="preserve"> Predefined&gt;&gt; Integer</w:t>
      </w:r>
      <w:r w:rsidRPr="00683540">
        <w:tab/>
        <w:t xml:space="preserve">) -&gt; </w:t>
      </w:r>
      <w:r w:rsidRPr="00683540">
        <w:rPr>
          <w:b/>
        </w:rPr>
        <w:t>this</w:t>
      </w:r>
      <w:r w:rsidRPr="00683540">
        <w:t xml:space="preserve"> Integer;</w:t>
      </w:r>
    </w:p>
    <w:p w14:paraId="5D5AE293" w14:textId="77777777" w:rsidR="00BA496A" w:rsidRDefault="00BA496A" w:rsidP="00803AE9">
      <w:pPr>
        <w:pStyle w:val="sdl-code"/>
        <w:keepNext w:val="0"/>
      </w:pPr>
      <w:r w:rsidRPr="00683540">
        <w:tab/>
        <w:t>num</w:t>
      </w:r>
      <w:r w:rsidRPr="00683540">
        <w:tab/>
      </w:r>
      <w:r w:rsidRPr="00683540">
        <w:tab/>
      </w:r>
      <w:r w:rsidRPr="00683540">
        <w:tab/>
        <w:t xml:space="preserve">( </w:t>
      </w:r>
      <w:r w:rsidRPr="00683540">
        <w:rPr>
          <w:b/>
        </w:rPr>
        <w:t>this</w:t>
      </w:r>
      <w:r w:rsidRPr="00683540">
        <w:t xml:space="preserve"> Integer</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 -&gt; &lt;&lt; </w:t>
      </w:r>
      <w:r w:rsidRPr="00683540">
        <w:rPr>
          <w:b/>
        </w:rPr>
        <w:t>package</w:t>
      </w:r>
      <w:r w:rsidRPr="00683540">
        <w:t xml:space="preserve"> Predefined&gt;&gt; Integer;</w:t>
      </w:r>
    </w:p>
    <w:p w14:paraId="02B2F8FF" w14:textId="77777777" w:rsidR="00BA496A" w:rsidRPr="00D36DF4" w:rsidRDefault="00BA496A" w:rsidP="00BA496A">
      <w:r w:rsidRPr="00B07FE0">
        <w:rPr>
          <w:rFonts w:ascii="Courier New" w:hAnsi="Courier New"/>
          <w:sz w:val="20"/>
        </w:rPr>
        <w:t>Integer</w:t>
      </w:r>
      <w:r w:rsidRPr="00D36DF4">
        <w:t xml:space="preserve"> is used for mathematical integers with decimal 12, hex '0C'H, or binary '1100'B notation, where the examples given here all represent the same value (twelve). </w:t>
      </w:r>
    </w:p>
    <w:p w14:paraId="27070F14" w14:textId="77777777" w:rsidR="00BA496A" w:rsidRPr="00D36DF4" w:rsidRDefault="00BA496A" w:rsidP="00BA496A">
      <w:r w:rsidRPr="00D36DF4">
        <w:t xml:space="preserve">There is no theoretical limit to the maximum size of an </w:t>
      </w:r>
      <w:r w:rsidRPr="00B07FE0">
        <w:rPr>
          <w:rFonts w:ascii="Courier New" w:hAnsi="Courier New"/>
          <w:sz w:val="20"/>
        </w:rPr>
        <w:t>Integer</w:t>
      </w:r>
      <w:r w:rsidRPr="00D36DF4">
        <w:t xml:space="preserve">, but in practice there will be some limit so some additional checks might be needed to ensure the limit is not reached. Using a </w:t>
      </w:r>
      <w:r w:rsidRPr="00481BED">
        <w:rPr>
          <w:b/>
          <w:noProof/>
        </w:rPr>
        <w:t>syntype</w:t>
      </w:r>
      <w:r w:rsidRPr="00481BED">
        <w:rPr>
          <w:noProof/>
        </w:rPr>
        <w:t xml:space="preserve"> </w:t>
      </w:r>
      <w:r w:rsidRPr="00D36DF4">
        <w:t xml:space="preserve">based on </w:t>
      </w:r>
      <w:r w:rsidRPr="00B07FE0">
        <w:rPr>
          <w:rFonts w:ascii="Courier New" w:hAnsi="Courier New"/>
          <w:sz w:val="20"/>
        </w:rPr>
        <w:t>Integer</w:t>
      </w:r>
      <w:r w:rsidRPr="00D36DF4">
        <w:t xml:space="preserve"> with limits on the range of values instead of </w:t>
      </w:r>
      <w:r w:rsidRPr="00B07FE0">
        <w:rPr>
          <w:rFonts w:ascii="Courier New" w:hAnsi="Courier New"/>
          <w:sz w:val="20"/>
        </w:rPr>
        <w:t>Integer</w:t>
      </w:r>
      <w:r w:rsidRPr="00D36DF4">
        <w:t xml:space="preserve"> provides such checks.</w:t>
      </w:r>
    </w:p>
    <w:p w14:paraId="54DA2DD6" w14:textId="77777777" w:rsidR="00BA496A" w:rsidRPr="00683540" w:rsidRDefault="00BA496A" w:rsidP="00013294">
      <w:pPr>
        <w:pStyle w:val="Heading3"/>
      </w:pPr>
      <w:bookmarkStart w:id="598" w:name="_Toc466620399"/>
      <w:bookmarkStart w:id="599" w:name="_Toc10537073"/>
      <w:bookmarkStart w:id="600" w:name="_Toc37047693"/>
      <w:bookmarkStart w:id="601" w:name="_Toc37047905"/>
      <w:bookmarkStart w:id="602" w:name="_Toc37048979"/>
      <w:bookmarkStart w:id="603" w:name="_Toc40590656"/>
      <w:bookmarkStart w:id="604" w:name="_Toc42923170"/>
      <w:bookmarkStart w:id="605" w:name="_Toc192901621"/>
      <w:bookmarkStart w:id="606" w:name="_Toc68594542"/>
      <w:bookmarkStart w:id="607" w:name="_Toc303065632"/>
      <w:bookmarkStart w:id="608" w:name="_Toc182643638"/>
      <w:bookmarkStart w:id="609" w:name="_Toc303065982"/>
      <w:bookmarkStart w:id="610" w:name="_Toc449663805"/>
      <w:r w:rsidRPr="00683540">
        <w:t>D.2.6</w:t>
      </w:r>
      <w:r w:rsidRPr="00683540">
        <w:tab/>
        <w:t>Natural</w:t>
      </w:r>
      <w:bookmarkEnd w:id="598"/>
      <w:bookmarkEnd w:id="599"/>
      <w:bookmarkEnd w:id="600"/>
      <w:bookmarkEnd w:id="601"/>
      <w:bookmarkEnd w:id="602"/>
      <w:bookmarkEnd w:id="603"/>
      <w:bookmarkEnd w:id="604"/>
      <w:bookmarkEnd w:id="605"/>
      <w:bookmarkEnd w:id="606"/>
      <w:bookmarkEnd w:id="607"/>
      <w:bookmarkEnd w:id="608"/>
      <w:bookmarkEnd w:id="609"/>
      <w:bookmarkEnd w:id="610"/>
    </w:p>
    <w:p w14:paraId="511D44BB" w14:textId="77777777" w:rsidR="00BA496A" w:rsidRPr="00D36DF4" w:rsidRDefault="00BA496A" w:rsidP="00BA496A">
      <w:r w:rsidRPr="00B07FE0">
        <w:rPr>
          <w:rFonts w:ascii="Courier New" w:hAnsi="Courier New"/>
          <w:sz w:val="20"/>
        </w:rPr>
        <w:t>Natural</w:t>
      </w:r>
      <w:r w:rsidRPr="00D36DF4">
        <w:t xml:space="preserve"> is used when positive integers only are required. All operators will be the </w:t>
      </w:r>
      <w:r w:rsidRPr="00B07FE0">
        <w:rPr>
          <w:rFonts w:ascii="Courier New" w:hAnsi="Courier New"/>
          <w:sz w:val="20"/>
        </w:rPr>
        <w:t>Integer</w:t>
      </w:r>
      <w:r w:rsidRPr="00D36DF4">
        <w:t xml:space="preserve"> operators, but the value is checked when a value is used as a parameter or assigned. A negative value will be an error.</w:t>
      </w:r>
    </w:p>
    <w:p w14:paraId="6AE2998A" w14:textId="77777777" w:rsidR="00BA496A" w:rsidRPr="00683540" w:rsidRDefault="00BA496A" w:rsidP="00F61913">
      <w:pPr>
        <w:pStyle w:val="Heading3"/>
      </w:pPr>
      <w:bookmarkStart w:id="611" w:name="_Toc303065633"/>
      <w:bookmarkStart w:id="612" w:name="_Toc182643639"/>
      <w:bookmarkStart w:id="613" w:name="_Toc303065983"/>
      <w:bookmarkStart w:id="614" w:name="_Toc466620402"/>
      <w:bookmarkStart w:id="615" w:name="_Toc10537076"/>
      <w:bookmarkStart w:id="616" w:name="_Toc37047694"/>
      <w:bookmarkStart w:id="617" w:name="_Toc37047906"/>
      <w:bookmarkStart w:id="618" w:name="_Toc37048982"/>
      <w:bookmarkStart w:id="619" w:name="_Toc40590657"/>
      <w:bookmarkStart w:id="620" w:name="_Toc42923173"/>
      <w:bookmarkStart w:id="621" w:name="_Toc192901622"/>
      <w:bookmarkStart w:id="622" w:name="_Toc68594543"/>
      <w:bookmarkStart w:id="623" w:name="_Toc449663806"/>
      <w:r w:rsidRPr="00683540">
        <w:t>D.2.7</w:t>
      </w:r>
      <w:r w:rsidRPr="00683540">
        <w:tab/>
        <w:t>Real</w:t>
      </w:r>
      <w:bookmarkEnd w:id="611"/>
      <w:bookmarkEnd w:id="612"/>
      <w:bookmarkEnd w:id="613"/>
      <w:bookmarkEnd w:id="614"/>
      <w:bookmarkEnd w:id="615"/>
      <w:bookmarkEnd w:id="616"/>
      <w:bookmarkEnd w:id="617"/>
      <w:bookmarkEnd w:id="618"/>
      <w:bookmarkEnd w:id="619"/>
      <w:bookmarkEnd w:id="620"/>
      <w:bookmarkEnd w:id="621"/>
      <w:bookmarkEnd w:id="622"/>
      <w:bookmarkEnd w:id="623"/>
    </w:p>
    <w:p w14:paraId="12293AA6" w14:textId="3A57ACD5" w:rsidR="00BA496A" w:rsidRPr="00D36DF4" w:rsidRDefault="00BA496A" w:rsidP="00F61913">
      <w:pPr>
        <w:keepNext/>
        <w:keepLines/>
      </w:pPr>
      <w:r w:rsidRPr="00D36DF4">
        <w:t xml:space="preserve">The notation for a </w:t>
      </w:r>
      <w:r w:rsidRPr="00B07FE0">
        <w:rPr>
          <w:rFonts w:ascii="Courier New" w:hAnsi="Courier New"/>
          <w:sz w:val="20"/>
        </w:rPr>
        <w:t>Real</w:t>
      </w:r>
      <w:r w:rsidRPr="00D36DF4">
        <w:t xml:space="preserve"> value is a sequence of one or more of the numbers 0 to 9 (the same as an </w:t>
      </w:r>
      <w:r w:rsidRPr="00B07FE0">
        <w:rPr>
          <w:rFonts w:ascii="Courier New" w:hAnsi="Courier New"/>
          <w:sz w:val="20"/>
        </w:rPr>
        <w:t>Integer</w:t>
      </w:r>
      <w:r w:rsidRPr="00D36DF4">
        <w:t>) or a sequence of one or more of the numbers 0 to 9 followed by a decimal point (represented by a full stop) followed by one or more of the numbers 0 to 9. Examples are: 42</w:t>
      </w:r>
      <w:r w:rsidR="00CF79F8">
        <w:t>;</w:t>
      </w:r>
      <w:r w:rsidRPr="00D36DF4">
        <w:t xml:space="preserve"> 999</w:t>
      </w:r>
      <w:r w:rsidR="00CF79F8">
        <w:t>;</w:t>
      </w:r>
      <w:r w:rsidRPr="00D36DF4">
        <w:t xml:space="preserve"> 10.3</w:t>
      </w:r>
      <w:r w:rsidR="00CF79F8">
        <w:t>;</w:t>
      </w:r>
      <w:r w:rsidR="001A5106">
        <w:t xml:space="preserve"> 0.79 and </w:t>
      </w:r>
      <w:r w:rsidRPr="00D36DF4">
        <w:t xml:space="preserve">.001. </w:t>
      </w:r>
    </w:p>
    <w:p w14:paraId="52BB9AFD" w14:textId="77777777" w:rsidR="00BA496A" w:rsidRPr="00D36DF4" w:rsidRDefault="00BA496A" w:rsidP="00BA496A">
      <w:r w:rsidRPr="00D36DF4">
        <w:t>The leading zeros before the decimal point do not have any meaning for the value, so that 001.4 has the same value as 1.4 and 000001.4. Similarly</w:t>
      </w:r>
      <w:r w:rsidR="00CF79F8">
        <w:t>,</w:t>
      </w:r>
      <w:r w:rsidRPr="00D36DF4">
        <w:t xml:space="preserve"> trailing zeros after the decimal point do not change the value.</w:t>
      </w:r>
    </w:p>
    <w:p w14:paraId="0235CDF5" w14:textId="77777777" w:rsidR="00BA496A" w:rsidRDefault="00BA496A" w:rsidP="00BA496A">
      <w:r w:rsidRPr="00D36DF4">
        <w:t xml:space="preserve">Negative values are represented by applying the unary "-" operator to a positive </w:t>
      </w:r>
      <w:r w:rsidR="00C45069" w:rsidRPr="00B07FE0">
        <w:rPr>
          <w:rFonts w:ascii="Courier New" w:hAnsi="Courier New"/>
          <w:sz w:val="20"/>
        </w:rPr>
        <w:t>Real</w:t>
      </w:r>
      <w:r w:rsidRPr="00D36DF4">
        <w:t>.</w:t>
      </w:r>
    </w:p>
    <w:p w14:paraId="652ACEA6" w14:textId="77777777" w:rsidR="001D60F3" w:rsidRPr="001D60F3" w:rsidRDefault="001D60F3" w:rsidP="001D60F3">
      <w:pPr>
        <w:spacing w:before="0"/>
        <w:rPr>
          <w:sz w:val="14"/>
        </w:rPr>
      </w:pPr>
    </w:p>
    <w:p w14:paraId="36469B50" w14:textId="77777777" w:rsidR="00BA496A" w:rsidRPr="00683540" w:rsidRDefault="00BA496A" w:rsidP="00BA496A">
      <w:pPr>
        <w:pStyle w:val="sdl-code"/>
        <w:keepLines/>
      </w:pPr>
      <w:r w:rsidRPr="00683540">
        <w:rPr>
          <w:b/>
        </w:rPr>
        <w:t>operators</w:t>
      </w:r>
    </w:p>
    <w:p w14:paraId="4DC110D9" w14:textId="77777777" w:rsidR="00BA496A" w:rsidRPr="00683540" w:rsidRDefault="00BA496A" w:rsidP="00BA496A">
      <w:pPr>
        <w:pStyle w:val="sdl-code"/>
        <w:keepLines/>
      </w:pPr>
      <w:r w:rsidRPr="00683540">
        <w:tab/>
        <w:t>"-"</w:t>
      </w:r>
      <w:r w:rsidRPr="00683540">
        <w:tab/>
      </w:r>
      <w:r w:rsidRPr="00683540">
        <w:tab/>
        <w:t xml:space="preserve">( </w:t>
      </w:r>
      <w:r w:rsidRPr="00683540">
        <w:rPr>
          <w:b/>
        </w:rPr>
        <w:t>this</w:t>
      </w:r>
      <w:r w:rsidRPr="00683540">
        <w:t xml:space="preserve"> Real</w:t>
      </w:r>
      <w:r w:rsidRPr="00683540">
        <w:tab/>
      </w:r>
      <w:r w:rsidRPr="00683540">
        <w:tab/>
      </w:r>
      <w:r w:rsidRPr="00683540">
        <w:tab/>
      </w:r>
      <w:r w:rsidRPr="00683540">
        <w:tab/>
      </w:r>
      <w:r w:rsidRPr="00683540">
        <w:tab/>
        <w:t xml:space="preserve">) -&gt; </w:t>
      </w:r>
      <w:r w:rsidRPr="00683540">
        <w:rPr>
          <w:b/>
        </w:rPr>
        <w:t>this</w:t>
      </w:r>
      <w:r w:rsidRPr="00683540">
        <w:t xml:space="preserve"> Real;</w:t>
      </w:r>
    </w:p>
    <w:p w14:paraId="02B024EF" w14:textId="77777777" w:rsidR="00BA496A" w:rsidRPr="00683540" w:rsidRDefault="00BA496A" w:rsidP="00BA496A">
      <w:pPr>
        <w:pStyle w:val="sdl-code"/>
        <w:keepLines/>
      </w:pPr>
      <w:r w:rsidRPr="00683540">
        <w:tab/>
        <w:t>"+"</w:t>
      </w:r>
      <w:r w:rsidRPr="00683540">
        <w:tab/>
      </w:r>
      <w:r w:rsidRPr="00683540">
        <w:tab/>
        <w:t xml:space="preserve">( </w:t>
      </w:r>
      <w:r w:rsidRPr="00683540">
        <w:rPr>
          <w:b/>
        </w:rPr>
        <w:t>this</w:t>
      </w:r>
      <w:r w:rsidRPr="00683540">
        <w:t xml:space="preserve"> Real, </w:t>
      </w:r>
      <w:r w:rsidRPr="00683540">
        <w:rPr>
          <w:b/>
        </w:rPr>
        <w:t>this</w:t>
      </w:r>
      <w:r w:rsidRPr="00683540">
        <w:t xml:space="preserve"> Real</w:t>
      </w:r>
      <w:r w:rsidRPr="00683540">
        <w:tab/>
        <w:t xml:space="preserve">) -&gt; </w:t>
      </w:r>
      <w:r w:rsidRPr="00683540">
        <w:rPr>
          <w:b/>
        </w:rPr>
        <w:t>this</w:t>
      </w:r>
      <w:r w:rsidRPr="00683540">
        <w:t xml:space="preserve"> Real;</w:t>
      </w:r>
    </w:p>
    <w:p w14:paraId="3A859EF8" w14:textId="77777777" w:rsidR="00BA496A" w:rsidRPr="00683540" w:rsidRDefault="00BA496A" w:rsidP="00BA496A">
      <w:pPr>
        <w:pStyle w:val="sdl-code"/>
        <w:keepLines/>
      </w:pPr>
      <w:r w:rsidRPr="00683540">
        <w:tab/>
        <w:t>"-"</w:t>
      </w:r>
      <w:r w:rsidRPr="00683540">
        <w:tab/>
      </w:r>
      <w:r w:rsidRPr="00683540">
        <w:tab/>
        <w:t xml:space="preserve">( </w:t>
      </w:r>
      <w:r w:rsidRPr="00683540">
        <w:rPr>
          <w:b/>
        </w:rPr>
        <w:t>this</w:t>
      </w:r>
      <w:r w:rsidRPr="00683540">
        <w:t xml:space="preserve"> Real, </w:t>
      </w:r>
      <w:r w:rsidRPr="00683540">
        <w:rPr>
          <w:b/>
        </w:rPr>
        <w:t>this</w:t>
      </w:r>
      <w:r w:rsidRPr="00683540">
        <w:t xml:space="preserve"> Real</w:t>
      </w:r>
      <w:r w:rsidRPr="00683540">
        <w:tab/>
        <w:t xml:space="preserve">) -&gt; </w:t>
      </w:r>
      <w:r w:rsidRPr="00683540">
        <w:rPr>
          <w:b/>
        </w:rPr>
        <w:t>this</w:t>
      </w:r>
      <w:r w:rsidRPr="00683540">
        <w:t xml:space="preserve"> Real;</w:t>
      </w:r>
    </w:p>
    <w:p w14:paraId="33306823" w14:textId="77777777" w:rsidR="00BA496A" w:rsidRPr="00683540" w:rsidRDefault="00BA496A" w:rsidP="00BA496A">
      <w:pPr>
        <w:pStyle w:val="sdl-code"/>
        <w:keepLines/>
      </w:pPr>
      <w:r w:rsidRPr="00683540">
        <w:tab/>
        <w:t>"*"</w:t>
      </w:r>
      <w:r w:rsidRPr="00683540">
        <w:tab/>
      </w:r>
      <w:r w:rsidRPr="00683540">
        <w:tab/>
        <w:t xml:space="preserve">( </w:t>
      </w:r>
      <w:r w:rsidRPr="00683540">
        <w:rPr>
          <w:b/>
        </w:rPr>
        <w:t>this</w:t>
      </w:r>
      <w:r w:rsidRPr="00683540">
        <w:t xml:space="preserve"> Real, </w:t>
      </w:r>
      <w:r w:rsidRPr="00683540">
        <w:rPr>
          <w:b/>
        </w:rPr>
        <w:t>this</w:t>
      </w:r>
      <w:r w:rsidRPr="00683540">
        <w:t xml:space="preserve"> Real</w:t>
      </w:r>
      <w:r w:rsidRPr="00683540">
        <w:tab/>
        <w:t xml:space="preserve">) -&gt; </w:t>
      </w:r>
      <w:r w:rsidRPr="00683540">
        <w:rPr>
          <w:b/>
        </w:rPr>
        <w:t>this</w:t>
      </w:r>
      <w:r w:rsidRPr="00683540">
        <w:t xml:space="preserve"> Real;</w:t>
      </w:r>
    </w:p>
    <w:p w14:paraId="6317E19A" w14:textId="77777777" w:rsidR="00BA496A" w:rsidRPr="00683540" w:rsidRDefault="00BA496A" w:rsidP="00BA496A">
      <w:pPr>
        <w:pStyle w:val="sdl-code"/>
        <w:keepLines/>
      </w:pPr>
      <w:r w:rsidRPr="00683540">
        <w:tab/>
        <w:t>"/"</w:t>
      </w:r>
      <w:r w:rsidRPr="00683540">
        <w:tab/>
      </w:r>
      <w:r w:rsidRPr="00683540">
        <w:tab/>
        <w:t xml:space="preserve">( </w:t>
      </w:r>
      <w:r w:rsidRPr="00683540">
        <w:rPr>
          <w:b/>
        </w:rPr>
        <w:t>this</w:t>
      </w:r>
      <w:r w:rsidRPr="00683540">
        <w:t xml:space="preserve"> Real, </w:t>
      </w:r>
      <w:r w:rsidRPr="00683540">
        <w:rPr>
          <w:b/>
        </w:rPr>
        <w:t>this</w:t>
      </w:r>
      <w:r w:rsidRPr="00683540">
        <w:t xml:space="preserve"> Real</w:t>
      </w:r>
      <w:r w:rsidRPr="00683540">
        <w:tab/>
        <w:t xml:space="preserve">) -&gt; </w:t>
      </w:r>
      <w:r w:rsidRPr="00683540">
        <w:rPr>
          <w:b/>
        </w:rPr>
        <w:t>this</w:t>
      </w:r>
      <w:r w:rsidRPr="00683540">
        <w:t xml:space="preserve"> Real </w:t>
      </w:r>
      <w:r w:rsidRPr="00683540">
        <w:rPr>
          <w:b/>
        </w:rPr>
        <w:t>raise</w:t>
      </w:r>
      <w:r w:rsidRPr="00683540">
        <w:t xml:space="preserve"> </w:t>
      </w:r>
      <w:r w:rsidRPr="00481BED">
        <w:t>DivisionByZero</w:t>
      </w:r>
      <w:r w:rsidRPr="00683540">
        <w:t>;</w:t>
      </w:r>
    </w:p>
    <w:p w14:paraId="2636B773" w14:textId="77777777" w:rsidR="00BA496A" w:rsidRPr="00683540" w:rsidRDefault="00BA496A" w:rsidP="00BA496A">
      <w:pPr>
        <w:pStyle w:val="sdl-code"/>
        <w:keepLines/>
      </w:pPr>
      <w:r w:rsidRPr="00683540">
        <w:tab/>
        <w:t>"&lt;"</w:t>
      </w:r>
      <w:r w:rsidRPr="00683540">
        <w:tab/>
      </w:r>
      <w:r w:rsidRPr="00683540">
        <w:tab/>
        <w:t xml:space="preserve">( </w:t>
      </w:r>
      <w:r w:rsidRPr="00683540">
        <w:rPr>
          <w:b/>
        </w:rPr>
        <w:t>this</w:t>
      </w:r>
      <w:r w:rsidRPr="00683540">
        <w:t xml:space="preserve"> Real, </w:t>
      </w:r>
      <w:r w:rsidRPr="00683540">
        <w:rPr>
          <w:b/>
        </w:rPr>
        <w:t>this</w:t>
      </w:r>
      <w:r w:rsidRPr="00683540">
        <w:t xml:space="preserve"> Real</w:t>
      </w:r>
      <w:r w:rsidRPr="00683540">
        <w:tab/>
        <w:t>) -&gt; Boolean;</w:t>
      </w:r>
    </w:p>
    <w:p w14:paraId="1C287CD6" w14:textId="77777777" w:rsidR="00BA496A" w:rsidRPr="00683540" w:rsidRDefault="00BA496A" w:rsidP="00BA496A">
      <w:pPr>
        <w:pStyle w:val="sdl-code"/>
        <w:keepLines/>
      </w:pPr>
      <w:r w:rsidRPr="00683540">
        <w:tab/>
        <w:t>"&gt;"</w:t>
      </w:r>
      <w:r w:rsidRPr="00683540">
        <w:tab/>
      </w:r>
      <w:r w:rsidRPr="00683540">
        <w:tab/>
        <w:t xml:space="preserve">( </w:t>
      </w:r>
      <w:r w:rsidRPr="00683540">
        <w:rPr>
          <w:b/>
        </w:rPr>
        <w:t>this</w:t>
      </w:r>
      <w:r w:rsidRPr="00683540">
        <w:t xml:space="preserve"> Real, </w:t>
      </w:r>
      <w:r w:rsidRPr="00683540">
        <w:rPr>
          <w:b/>
        </w:rPr>
        <w:t>this</w:t>
      </w:r>
      <w:r w:rsidRPr="00683540">
        <w:t xml:space="preserve"> Real</w:t>
      </w:r>
      <w:r w:rsidRPr="00683540">
        <w:tab/>
        <w:t>) -&gt; Boolean;</w:t>
      </w:r>
    </w:p>
    <w:p w14:paraId="5849F136" w14:textId="77777777" w:rsidR="00BA496A" w:rsidRPr="00683540" w:rsidRDefault="00BA496A" w:rsidP="00BA496A">
      <w:pPr>
        <w:pStyle w:val="sdl-code"/>
        <w:keepLines/>
      </w:pPr>
      <w:r w:rsidRPr="00683540">
        <w:tab/>
        <w:t>"&lt;="</w:t>
      </w:r>
      <w:r w:rsidRPr="00683540">
        <w:tab/>
        <w:t xml:space="preserve">( </w:t>
      </w:r>
      <w:r w:rsidRPr="00683540">
        <w:rPr>
          <w:b/>
        </w:rPr>
        <w:t>this</w:t>
      </w:r>
      <w:r w:rsidRPr="00683540">
        <w:t xml:space="preserve"> Real, </w:t>
      </w:r>
      <w:r w:rsidRPr="00683540">
        <w:rPr>
          <w:b/>
        </w:rPr>
        <w:t>this</w:t>
      </w:r>
      <w:r w:rsidRPr="00683540">
        <w:t xml:space="preserve"> Real</w:t>
      </w:r>
      <w:r w:rsidRPr="00683540">
        <w:tab/>
        <w:t>) -&gt; Boolean;</w:t>
      </w:r>
    </w:p>
    <w:p w14:paraId="27B78BCC" w14:textId="77777777" w:rsidR="00BA496A" w:rsidRPr="00683540" w:rsidRDefault="00BA496A" w:rsidP="00BA496A">
      <w:pPr>
        <w:pStyle w:val="sdl-code"/>
        <w:keepLines/>
      </w:pPr>
      <w:r w:rsidRPr="00683540">
        <w:tab/>
        <w:t>"&gt;="</w:t>
      </w:r>
      <w:r w:rsidRPr="00683540">
        <w:tab/>
        <w:t xml:space="preserve">( </w:t>
      </w:r>
      <w:r w:rsidRPr="00683540">
        <w:rPr>
          <w:b/>
        </w:rPr>
        <w:t>this</w:t>
      </w:r>
      <w:r w:rsidRPr="00683540">
        <w:t xml:space="preserve"> Real, </w:t>
      </w:r>
      <w:r w:rsidRPr="00683540">
        <w:rPr>
          <w:b/>
        </w:rPr>
        <w:t>this</w:t>
      </w:r>
      <w:r w:rsidRPr="00683540">
        <w:t xml:space="preserve"> Real</w:t>
      </w:r>
      <w:r w:rsidRPr="00683540">
        <w:tab/>
        <w:t>) -&gt; Boolean;</w:t>
      </w:r>
    </w:p>
    <w:p w14:paraId="477AC928" w14:textId="77777777" w:rsidR="00BA496A" w:rsidRPr="00683540" w:rsidRDefault="00BA496A" w:rsidP="00BA496A">
      <w:pPr>
        <w:pStyle w:val="sdl-code"/>
        <w:keepLines/>
      </w:pPr>
      <w:r w:rsidRPr="00683540">
        <w:tab/>
        <w:t>float</w:t>
      </w:r>
      <w:r w:rsidRPr="00683540">
        <w:tab/>
        <w:t>(</w:t>
      </w:r>
      <w:r w:rsidRPr="00683540">
        <w:rPr>
          <w:b/>
        </w:rPr>
        <w:t xml:space="preserve"> </w:t>
      </w:r>
      <w:r w:rsidRPr="00683540">
        <w:t>Integer</w:t>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Real;</w:t>
      </w:r>
    </w:p>
    <w:p w14:paraId="4C83D846" w14:textId="77777777" w:rsidR="00BA496A" w:rsidRPr="00683540" w:rsidRDefault="00BA496A" w:rsidP="00803AE9">
      <w:pPr>
        <w:pStyle w:val="sdl-code"/>
        <w:keepNext w:val="0"/>
      </w:pPr>
      <w:r w:rsidRPr="00683540">
        <w:tab/>
        <w:t>fix</w:t>
      </w:r>
      <w:r w:rsidRPr="00683540">
        <w:tab/>
      </w:r>
      <w:r w:rsidRPr="00683540">
        <w:tab/>
        <w:t xml:space="preserve">( </w:t>
      </w:r>
      <w:r w:rsidRPr="00683540">
        <w:rPr>
          <w:b/>
        </w:rPr>
        <w:t>this</w:t>
      </w:r>
      <w:r w:rsidRPr="00683540">
        <w:t xml:space="preserve"> Real</w:t>
      </w:r>
      <w:r w:rsidRPr="00683540">
        <w:tab/>
      </w:r>
      <w:r w:rsidRPr="00683540">
        <w:tab/>
      </w:r>
      <w:r w:rsidRPr="00683540">
        <w:tab/>
      </w:r>
      <w:r w:rsidRPr="00683540">
        <w:tab/>
      </w:r>
      <w:r w:rsidRPr="00683540">
        <w:tab/>
        <w:t>) -&gt; Integer;</w:t>
      </w:r>
    </w:p>
    <w:p w14:paraId="790CDFF9" w14:textId="77777777" w:rsidR="00BA496A" w:rsidRPr="00D36DF4" w:rsidRDefault="00BA496A" w:rsidP="00BA496A">
      <w:r w:rsidRPr="00B07FE0">
        <w:rPr>
          <w:rFonts w:ascii="Courier New" w:hAnsi="Courier New"/>
          <w:sz w:val="20"/>
        </w:rPr>
        <w:t>Real</w:t>
      </w:r>
      <w:r w:rsidRPr="00D36DF4">
        <w:t xml:space="preserve"> represents all numbers that </w:t>
      </w:r>
      <w:r w:rsidRPr="00D36DF4">
        <w:rPr>
          <w:noProof/>
        </w:rPr>
        <w:t>are able to be</w:t>
      </w:r>
      <w:r w:rsidRPr="00D36DF4">
        <w:t xml:space="preserve"> represented as one integer divided by another (known as rational numbers). Numbers that cannot be represented in this way (irrational numbers – for example</w:t>
      </w:r>
      <w:r w:rsidR="00E8090D">
        <w:t>,</w:t>
      </w:r>
      <w:r w:rsidRPr="00D36DF4">
        <w:t xml:space="preserve"> the square root of 2) are not part of the </w:t>
      </w:r>
      <w:r w:rsidRPr="00B07FE0">
        <w:rPr>
          <w:rFonts w:ascii="Courier New" w:hAnsi="Courier New"/>
          <w:sz w:val="20"/>
        </w:rPr>
        <w:t>Real</w:t>
      </w:r>
      <w:r w:rsidRPr="00D36DF4">
        <w:t>. However, for practical engineering a sufficiently accurate approximation is usually used.</w:t>
      </w:r>
    </w:p>
    <w:p w14:paraId="7DF95EE5" w14:textId="77777777" w:rsidR="00BA496A" w:rsidRPr="00D36DF4" w:rsidRDefault="00BA496A" w:rsidP="00BA496A">
      <w:r w:rsidRPr="00D36DF4">
        <w:t xml:space="preserve">There is no theoretical limit to the maximum size of a </w:t>
      </w:r>
      <w:r w:rsidRPr="00B07FE0">
        <w:rPr>
          <w:rFonts w:ascii="Courier New" w:hAnsi="Courier New"/>
          <w:sz w:val="20"/>
        </w:rPr>
        <w:t>Real</w:t>
      </w:r>
      <w:r w:rsidRPr="00D36DF4">
        <w:t>, but in practice there will be some limit so some additional checks might be needed to ensure the limit is not reached. Similarly</w:t>
      </w:r>
      <w:r w:rsidR="00DB73FE">
        <w:t>,</w:t>
      </w:r>
      <w:r w:rsidRPr="00D36DF4">
        <w:t xml:space="preserve"> there is no theoretical limit to the precision, so in theory values are infinitely precise but in practice there will be some limit so additional checks might be needed to allow for the precision of the implemented system. For example, the expression (1/9)*9=1.0 should always be true, but in an actual system it is possible the calculation of (1/9)*9 produces a value that is not precisely equal to 1.0.</w:t>
      </w:r>
    </w:p>
    <w:p w14:paraId="62BA78BE" w14:textId="77777777" w:rsidR="00BA496A" w:rsidRPr="00683540" w:rsidRDefault="00BA496A" w:rsidP="00013294">
      <w:pPr>
        <w:pStyle w:val="Heading3"/>
      </w:pPr>
      <w:bookmarkStart w:id="624" w:name="_Toc466620405"/>
      <w:bookmarkStart w:id="625" w:name="_Toc10537079"/>
      <w:bookmarkStart w:id="626" w:name="_Toc37047695"/>
      <w:bookmarkStart w:id="627" w:name="_Toc37047907"/>
      <w:bookmarkStart w:id="628" w:name="_Toc37048985"/>
      <w:bookmarkStart w:id="629" w:name="_Toc40590658"/>
      <w:bookmarkStart w:id="630" w:name="_Toc42923176"/>
      <w:bookmarkStart w:id="631" w:name="_Toc192901623"/>
      <w:bookmarkStart w:id="632" w:name="_Toc68594545"/>
      <w:bookmarkStart w:id="633" w:name="_Toc303065634"/>
      <w:bookmarkStart w:id="634" w:name="_Toc182643640"/>
      <w:bookmarkStart w:id="635" w:name="_Toc303065984"/>
      <w:bookmarkStart w:id="636" w:name="_Toc449663807"/>
      <w:r w:rsidRPr="00683540">
        <w:t>D.2.8</w:t>
      </w:r>
      <w:r w:rsidRPr="00683540">
        <w:tab/>
        <w:t>The mapping called Array</w:t>
      </w:r>
      <w:bookmarkEnd w:id="624"/>
      <w:bookmarkEnd w:id="625"/>
      <w:bookmarkEnd w:id="626"/>
      <w:bookmarkEnd w:id="627"/>
      <w:bookmarkEnd w:id="628"/>
      <w:bookmarkEnd w:id="629"/>
      <w:bookmarkEnd w:id="630"/>
      <w:bookmarkEnd w:id="631"/>
      <w:bookmarkEnd w:id="632"/>
      <w:bookmarkEnd w:id="633"/>
      <w:bookmarkEnd w:id="634"/>
      <w:bookmarkEnd w:id="635"/>
      <w:bookmarkEnd w:id="636"/>
    </w:p>
    <w:p w14:paraId="26B6ED1D" w14:textId="77777777" w:rsidR="00BA496A" w:rsidRPr="00D36DF4" w:rsidRDefault="00BA496A" w:rsidP="00BA496A">
      <w:r w:rsidRPr="00B07FE0">
        <w:rPr>
          <w:rFonts w:ascii="Courier New" w:hAnsi="Courier New"/>
          <w:sz w:val="20"/>
        </w:rPr>
        <w:t>Array</w:t>
      </w:r>
      <w:r w:rsidRPr="00D36DF4">
        <w:t xml:space="preserve"> is a mapping where a value of one sort of data is used as a key index to access element items of the mapping.</w:t>
      </w:r>
    </w:p>
    <w:p w14:paraId="52B32E14" w14:textId="77777777" w:rsidR="00BA496A" w:rsidRPr="008F3AF8" w:rsidRDefault="00BA496A" w:rsidP="003F7D15">
      <w:pPr>
        <w:pStyle w:val="Note"/>
      </w:pPr>
      <w:r w:rsidRPr="008F3AF8">
        <w:t>NOTE</w:t>
      </w:r>
      <w:r w:rsidR="008F3AF8">
        <w:t> – </w:t>
      </w:r>
      <w:r w:rsidRPr="008F3AF8">
        <w:t xml:space="preserve">The use of the name </w:t>
      </w:r>
      <w:r w:rsidRPr="003F7D15">
        <w:rPr>
          <w:rFonts w:ascii="Courier New" w:hAnsi="Courier New" w:cs="Courier New"/>
          <w:sz w:val="18"/>
          <w:szCs w:val="18"/>
        </w:rPr>
        <w:t>Array</w:t>
      </w:r>
      <w:r w:rsidRPr="008F3AF8">
        <w:t xml:space="preserve"> for this sort of data sometimes causes confusion, because in many computer languages the index of any data called an Array is limited to values of an ordered sort of data that has a finite number of elements such as </w:t>
      </w:r>
      <w:r w:rsidRPr="003F7D15">
        <w:rPr>
          <w:rFonts w:ascii="Courier New" w:hAnsi="Courier New" w:cs="Courier New"/>
          <w:sz w:val="18"/>
          <w:szCs w:val="18"/>
        </w:rPr>
        <w:t>Character</w:t>
      </w:r>
      <w:r w:rsidRPr="008F3AF8">
        <w:t xml:space="preserve"> or a bounded </w:t>
      </w:r>
      <w:r w:rsidRPr="003F7D15">
        <w:rPr>
          <w:rFonts w:ascii="Courier New" w:hAnsi="Courier New" w:cs="Courier New"/>
          <w:sz w:val="18"/>
          <w:szCs w:val="18"/>
        </w:rPr>
        <w:t>Integer</w:t>
      </w:r>
      <w:r w:rsidRPr="008F3AF8">
        <w:t xml:space="preserve">. For an </w:t>
      </w:r>
      <w:r w:rsidRPr="003F7D15">
        <w:rPr>
          <w:rFonts w:ascii="Courier New" w:hAnsi="Courier New" w:cs="Courier New"/>
          <w:sz w:val="18"/>
          <w:szCs w:val="18"/>
        </w:rPr>
        <w:t>Array</w:t>
      </w:r>
      <w:r w:rsidRPr="008F3AF8">
        <w:t xml:space="preserve"> in the </w:t>
      </w:r>
      <w:r w:rsidR="0065109F">
        <w:t>Specification and Description Language</w:t>
      </w:r>
      <w:r w:rsidRPr="008F3AF8">
        <w:t xml:space="preserve"> the index sort of data does not have to be ordered, nor does it need to be bounded. For example, the index is allowed to be </w:t>
      </w:r>
      <w:r w:rsidR="003F7D15" w:rsidRPr="003F7D15">
        <w:rPr>
          <w:rFonts w:ascii="Courier New" w:hAnsi="Courier New" w:cs="Courier New"/>
          <w:sz w:val="18"/>
          <w:szCs w:val="18"/>
        </w:rPr>
        <w:t>Integer</w:t>
      </w:r>
      <w:r w:rsidR="003F7D15" w:rsidRPr="008F3AF8">
        <w:t xml:space="preserve"> </w:t>
      </w:r>
      <w:r w:rsidRPr="008F3AF8">
        <w:t xml:space="preserve">(which has no upper or lower bound), or a structured value. Vector is more similar to what is called an Array in other computer languages where the index is an </w:t>
      </w:r>
      <w:r w:rsidR="003F7D15" w:rsidRPr="003F7D15">
        <w:rPr>
          <w:rFonts w:ascii="Courier New" w:hAnsi="Courier New" w:cs="Courier New"/>
          <w:sz w:val="18"/>
          <w:szCs w:val="18"/>
        </w:rPr>
        <w:t>Integer</w:t>
      </w:r>
      <w:r w:rsidR="003F7D15" w:rsidRPr="008F3AF8">
        <w:t xml:space="preserve"> </w:t>
      </w:r>
      <w:r w:rsidRPr="008F3AF8">
        <w:t>greater than zero with a maximum upper bound.</w:t>
      </w:r>
    </w:p>
    <w:p w14:paraId="3EFB861D" w14:textId="77777777" w:rsidR="00BA496A" w:rsidRDefault="00BA496A" w:rsidP="008F3AF8">
      <w:pPr>
        <w:pStyle w:val="Note"/>
        <w:keepNext/>
        <w:keepLines/>
      </w:pPr>
      <w:r w:rsidRPr="00D36DF4">
        <w:rPr>
          <w:rFonts w:ascii="Courier New" w:hAnsi="Courier New"/>
        </w:rPr>
        <w:t>Array</w:t>
      </w:r>
      <w:r w:rsidRPr="00D36DF4">
        <w:t xml:space="preserve"> is a </w:t>
      </w:r>
      <w:r w:rsidR="008D4388">
        <w:t>parameterized</w:t>
      </w:r>
      <w:r w:rsidRPr="00D36DF4">
        <w:t xml:space="preserve"> sort of data that takes two other sorts of data as parameters, in the following named the </w:t>
      </w:r>
      <w:r w:rsidRPr="00D36DF4">
        <w:rPr>
          <w:rFonts w:ascii="Courier New" w:hAnsi="Courier New"/>
        </w:rPr>
        <w:t>Index</w:t>
      </w:r>
      <w:r w:rsidRPr="00D36DF4">
        <w:t xml:space="preserve"> and the </w:t>
      </w:r>
      <w:r w:rsidRPr="00481BED">
        <w:rPr>
          <w:rFonts w:ascii="Courier New" w:hAnsi="Courier New"/>
          <w:noProof/>
        </w:rPr>
        <w:t>Itemsort</w:t>
      </w:r>
      <w:r w:rsidRPr="00D36DF4">
        <w:t>.</w:t>
      </w:r>
    </w:p>
    <w:p w14:paraId="5254E000" w14:textId="77777777" w:rsidR="001D60F3" w:rsidRPr="001D60F3" w:rsidRDefault="001D60F3" w:rsidP="001D60F3">
      <w:pPr>
        <w:spacing w:before="0"/>
        <w:rPr>
          <w:sz w:val="14"/>
        </w:rPr>
      </w:pPr>
    </w:p>
    <w:p w14:paraId="1D223532" w14:textId="77777777" w:rsidR="00BA496A" w:rsidRPr="00683540" w:rsidRDefault="00BA496A" w:rsidP="00BA496A">
      <w:pPr>
        <w:pStyle w:val="sdl-code"/>
        <w:keepLines/>
      </w:pPr>
      <w:r w:rsidRPr="00683540">
        <w:rPr>
          <w:b/>
        </w:rPr>
        <w:t>operators</w:t>
      </w:r>
    </w:p>
    <w:p w14:paraId="445F86CC" w14:textId="77777777" w:rsidR="00BA496A" w:rsidRPr="00683540" w:rsidRDefault="00BA496A" w:rsidP="001A5106">
      <w:pPr>
        <w:pStyle w:val="sdl-code"/>
        <w:keepNext w:val="0"/>
      </w:pPr>
      <w:r w:rsidRPr="00683540">
        <w:tab/>
        <w:t>Make</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-&gt; </w:t>
      </w:r>
      <w:r w:rsidRPr="00683540">
        <w:rPr>
          <w:b/>
        </w:rPr>
        <w:t>this</w:t>
      </w:r>
      <w:r w:rsidRPr="00683540">
        <w:t xml:space="preserve"> Array ;</w:t>
      </w:r>
    </w:p>
    <w:p w14:paraId="1FC30C77" w14:textId="77777777" w:rsidR="00BA496A" w:rsidRPr="00683540" w:rsidRDefault="00BA496A" w:rsidP="001A5106">
      <w:pPr>
        <w:pStyle w:val="sdl-code"/>
        <w:keepNext w:val="0"/>
      </w:pPr>
      <w:r w:rsidRPr="00683540">
        <w:tab/>
        <w:t>Make</w:t>
      </w:r>
      <w:r w:rsidRPr="00683540">
        <w:tab/>
      </w:r>
      <w:r w:rsidRPr="00683540">
        <w:tab/>
        <w:t xml:space="preserve">( </w:t>
      </w:r>
      <w:r w:rsidRPr="00481BED">
        <w:t>Itemsort</w:t>
      </w:r>
      <w:r w:rsidRPr="00683540">
        <w:tab/>
      </w:r>
      <w:r w:rsidRPr="00683540">
        <w:tab/>
      </w:r>
      <w:r w:rsidRPr="00683540">
        <w:tab/>
      </w:r>
      <w:r w:rsidRPr="00683540">
        <w:tab/>
      </w:r>
      <w:r w:rsidRPr="00683540">
        <w:tab/>
      </w:r>
      <w:r w:rsidRPr="00683540">
        <w:tab/>
      </w:r>
      <w:r w:rsidRPr="00683540">
        <w:tab/>
      </w:r>
      <w:r w:rsidRPr="00683540">
        <w:tab/>
      </w:r>
      <w:r w:rsidRPr="00683540">
        <w:tab/>
        <w:t>)</w:t>
      </w:r>
      <w:r w:rsidRPr="00683540">
        <w:tab/>
        <w:t xml:space="preserve">-&gt; </w:t>
      </w:r>
      <w:r w:rsidRPr="00683540">
        <w:rPr>
          <w:b/>
        </w:rPr>
        <w:t>this</w:t>
      </w:r>
      <w:r w:rsidRPr="00683540">
        <w:t xml:space="preserve"> Array ;</w:t>
      </w:r>
    </w:p>
    <w:p w14:paraId="18C1E83B" w14:textId="77777777" w:rsidR="00BA496A" w:rsidRPr="00683540" w:rsidRDefault="00BA496A" w:rsidP="001A5106">
      <w:pPr>
        <w:pStyle w:val="sdl-code"/>
        <w:keepNext w:val="0"/>
      </w:pPr>
      <w:r w:rsidRPr="00683540">
        <w:tab/>
        <w:t>Modify</w:t>
      </w:r>
      <w:r w:rsidRPr="00683540">
        <w:tab/>
        <w:t xml:space="preserve">( </w:t>
      </w:r>
      <w:r w:rsidRPr="00683540">
        <w:rPr>
          <w:b/>
        </w:rPr>
        <w:t>this</w:t>
      </w:r>
      <w:r w:rsidRPr="00683540">
        <w:t xml:space="preserve"> </w:t>
      </w:r>
      <w:r w:rsidRPr="00481BED">
        <w:t>Array,Index,Itemsort</w:t>
      </w:r>
      <w:r w:rsidRPr="00683540">
        <w:tab/>
      </w:r>
      <w:r w:rsidRPr="00683540">
        <w:tab/>
        <w:t>)</w:t>
      </w:r>
      <w:r w:rsidRPr="00683540">
        <w:tab/>
        <w:t xml:space="preserve">-&gt; </w:t>
      </w:r>
      <w:r w:rsidRPr="00683540">
        <w:rPr>
          <w:b/>
        </w:rPr>
        <w:t>this</w:t>
      </w:r>
      <w:r w:rsidRPr="00683540">
        <w:t xml:space="preserve"> Array ;</w:t>
      </w:r>
    </w:p>
    <w:p w14:paraId="61F6DF58" w14:textId="77777777" w:rsidR="00BA496A" w:rsidRPr="00683540" w:rsidRDefault="00BA496A" w:rsidP="001A5106">
      <w:pPr>
        <w:pStyle w:val="sdl-code"/>
        <w:keepNext w:val="0"/>
      </w:pPr>
      <w:r w:rsidRPr="00683540">
        <w:tab/>
        <w:t xml:space="preserve">Extract( </w:t>
      </w:r>
      <w:r w:rsidRPr="00683540">
        <w:rPr>
          <w:b/>
        </w:rPr>
        <w:t>this</w:t>
      </w:r>
      <w:r w:rsidRPr="00683540">
        <w:t xml:space="preserve"> </w:t>
      </w:r>
      <w:r w:rsidRPr="00481BED">
        <w:t>Array,Index</w:t>
      </w:r>
      <w:r w:rsidRPr="00683540">
        <w:tab/>
      </w:r>
      <w:r w:rsidRPr="00683540">
        <w:tab/>
      </w:r>
      <w:r w:rsidRPr="00683540">
        <w:tab/>
      </w:r>
      <w:r w:rsidRPr="00683540">
        <w:tab/>
      </w:r>
      <w:r w:rsidRPr="00683540">
        <w:tab/>
      </w:r>
      <w:r w:rsidRPr="00683540">
        <w:tab/>
        <w:t>)</w:t>
      </w:r>
      <w:r w:rsidRPr="00683540">
        <w:tab/>
        <w:t xml:space="preserve">-&gt; </w:t>
      </w:r>
      <w:r w:rsidRPr="00481BED">
        <w:t xml:space="preserve">Itemsort </w:t>
      </w:r>
      <w:r w:rsidRPr="00683540">
        <w:rPr>
          <w:b/>
        </w:rPr>
        <w:t xml:space="preserve">raise </w:t>
      </w:r>
      <w:r w:rsidRPr="00481BED">
        <w:t>InvalidIndex</w:t>
      </w:r>
      <w:r w:rsidRPr="00683540">
        <w:t>;</w:t>
      </w:r>
    </w:p>
    <w:p w14:paraId="56E330D9" w14:textId="77777777" w:rsidR="00BA496A" w:rsidRDefault="00BA496A" w:rsidP="001A5106">
      <w:pPr>
        <w:keepNext/>
        <w:keepLines/>
      </w:pPr>
      <w:bookmarkStart w:id="637" w:name="_Toc10537082"/>
      <w:bookmarkStart w:id="638" w:name="_Toc37047696"/>
      <w:bookmarkStart w:id="639" w:name="_Toc37047908"/>
      <w:bookmarkStart w:id="640" w:name="_Toc37048988"/>
      <w:bookmarkStart w:id="641" w:name="_Toc40590659"/>
      <w:bookmarkStart w:id="642" w:name="_Toc42923179"/>
      <w:bookmarkStart w:id="643" w:name="_Toc192901624"/>
      <w:bookmarkStart w:id="644" w:name="_Toc68594548"/>
      <w:r w:rsidRPr="00D36DF4">
        <w:t xml:space="preserve">The </w:t>
      </w:r>
      <w:r w:rsidRPr="00B07FE0">
        <w:rPr>
          <w:rFonts w:ascii="Courier New" w:hAnsi="Courier New"/>
          <w:sz w:val="20"/>
        </w:rPr>
        <w:t>Make</w:t>
      </w:r>
      <w:r w:rsidRPr="00D36DF4">
        <w:t xml:space="preserve"> notation produces an </w:t>
      </w:r>
      <w:r w:rsidRPr="00B07FE0">
        <w:rPr>
          <w:rFonts w:ascii="Courier New" w:hAnsi="Courier New"/>
          <w:sz w:val="20"/>
        </w:rPr>
        <w:t>Array</w:t>
      </w:r>
      <w:r w:rsidRPr="00D36DF4">
        <w:t xml:space="preserve"> value as a result. If no parameter is given no element of the </w:t>
      </w:r>
      <w:r w:rsidRPr="00B07FE0">
        <w:rPr>
          <w:rFonts w:ascii="Courier New" w:hAnsi="Courier New"/>
          <w:sz w:val="20"/>
        </w:rPr>
        <w:t>Array</w:t>
      </w:r>
      <w:r w:rsidRPr="00D36DF4">
        <w:t xml:space="preserve"> is initialized. Where a value of an </w:t>
      </w:r>
      <w:r w:rsidRPr="00B07FE0">
        <w:rPr>
          <w:rFonts w:ascii="Courier New" w:hAnsi="Courier New"/>
          <w:sz w:val="20"/>
        </w:rPr>
        <w:t>Array</w:t>
      </w:r>
      <w:r w:rsidRPr="00D36DF4">
        <w:t xml:space="preserve"> is needed (determined by context), normally the notation</w:t>
      </w:r>
    </w:p>
    <w:p w14:paraId="64D5D4AA" w14:textId="77777777" w:rsidR="001D60F3" w:rsidRPr="001D60F3" w:rsidRDefault="001D60F3" w:rsidP="001A5106">
      <w:pPr>
        <w:keepNext/>
        <w:keepLines/>
        <w:spacing w:before="0"/>
        <w:rPr>
          <w:sz w:val="14"/>
        </w:rPr>
      </w:pPr>
    </w:p>
    <w:p w14:paraId="7A4C63CF" w14:textId="77777777" w:rsidR="009E19DB" w:rsidRPr="00683540" w:rsidRDefault="009E19DB" w:rsidP="001A5106">
      <w:pPr>
        <w:pStyle w:val="sdl-code"/>
        <w:keepLines/>
        <w:rPr>
          <w:noProof w:val="0"/>
        </w:rPr>
      </w:pPr>
      <w:r w:rsidRPr="00D36DF4">
        <w:tab/>
        <w:t>(. item .)</w:t>
      </w:r>
    </w:p>
    <w:p w14:paraId="5F9DE52C" w14:textId="77777777" w:rsidR="00BA496A" w:rsidRPr="00D36DF4" w:rsidRDefault="00BA496A" w:rsidP="001A5106">
      <w:pPr>
        <w:keepNext/>
        <w:keepLines/>
      </w:pPr>
      <w:r w:rsidRPr="00D36DF4">
        <w:rPr>
          <w:noProof/>
        </w:rPr>
        <w:t>has</w:t>
      </w:r>
      <w:r w:rsidRPr="00D36DF4">
        <w:t xml:space="preserve"> the same meaning as</w:t>
      </w:r>
    </w:p>
    <w:p w14:paraId="476DB541" w14:textId="77777777" w:rsidR="001D60F3" w:rsidRPr="001D60F3" w:rsidRDefault="001D60F3" w:rsidP="001D60F3">
      <w:pPr>
        <w:keepNext/>
        <w:keepLines/>
        <w:spacing w:before="0"/>
        <w:rPr>
          <w:sz w:val="14"/>
        </w:rPr>
      </w:pPr>
    </w:p>
    <w:p w14:paraId="56CF6A82" w14:textId="77777777" w:rsidR="009E19DB" w:rsidRPr="00683540" w:rsidRDefault="009E19DB" w:rsidP="009E19DB">
      <w:pPr>
        <w:pStyle w:val="sdl-code"/>
        <w:keepLines/>
        <w:rPr>
          <w:noProof w:val="0"/>
        </w:rPr>
      </w:pPr>
      <w:r w:rsidRPr="00D36DF4">
        <w:tab/>
        <w:t>Make( item )</w:t>
      </w:r>
    </w:p>
    <w:p w14:paraId="6E35ECA4" w14:textId="77777777" w:rsidR="00BA496A" w:rsidRPr="00D36DF4" w:rsidRDefault="00BA496A" w:rsidP="00BA496A">
      <w:r w:rsidRPr="00D36DF4">
        <w:rPr>
          <w:noProof/>
        </w:rPr>
        <w:t>and</w:t>
      </w:r>
      <w:r w:rsidRPr="00D36DF4">
        <w:t xml:space="preserve"> makes an </w:t>
      </w:r>
      <w:r w:rsidRPr="00B07FE0">
        <w:rPr>
          <w:rFonts w:ascii="Courier New" w:hAnsi="Courier New"/>
          <w:sz w:val="20"/>
        </w:rPr>
        <w:t>Array</w:t>
      </w:r>
      <w:r w:rsidRPr="00D36DF4">
        <w:t xml:space="preserve"> where every element is initiali</w:t>
      </w:r>
      <w:r w:rsidR="001D1124">
        <w:t>z</w:t>
      </w:r>
      <w:r w:rsidRPr="00D36DF4">
        <w:t xml:space="preserve">ed to the item value. If the index is unbounded </w:t>
      </w:r>
      <w:r w:rsidRPr="00D36DF4">
        <w:rPr>
          <w:noProof/>
        </w:rPr>
        <w:t>the</w:t>
      </w:r>
      <w:r w:rsidRPr="00D36DF4">
        <w:t xml:space="preserve"> </w:t>
      </w:r>
      <w:r w:rsidRPr="00B07FE0">
        <w:rPr>
          <w:rFonts w:ascii="Courier New" w:hAnsi="Courier New"/>
          <w:sz w:val="20"/>
        </w:rPr>
        <w:t>Array</w:t>
      </w:r>
      <w:r w:rsidRPr="00D36DF4">
        <w:t xml:space="preserve"> is of a theoretically infinite size, but implementation is possible noting this item value once only for the </w:t>
      </w:r>
      <w:r w:rsidR="006518E0" w:rsidRPr="00B07FE0">
        <w:rPr>
          <w:rFonts w:ascii="Courier New" w:hAnsi="Courier New"/>
          <w:sz w:val="20"/>
        </w:rPr>
        <w:t>Array</w:t>
      </w:r>
      <w:r w:rsidRPr="00D36DF4">
        <w:t xml:space="preserve"> and noting specifically {index, item value} pairs for elements that are given other item values. In this way only a finite amount of information is needed even for an </w:t>
      </w:r>
      <w:r w:rsidRPr="00B07FE0">
        <w:rPr>
          <w:rFonts w:ascii="Courier New" w:hAnsi="Courier New"/>
          <w:sz w:val="20"/>
        </w:rPr>
        <w:t>Array</w:t>
      </w:r>
      <w:r w:rsidRPr="00D36DF4">
        <w:t xml:space="preserve"> of theoretically infinite size such as one indexed with </w:t>
      </w:r>
      <w:r w:rsidRPr="00B07FE0">
        <w:rPr>
          <w:rFonts w:ascii="Courier New" w:hAnsi="Courier New"/>
          <w:sz w:val="20"/>
        </w:rPr>
        <w:t>Real</w:t>
      </w:r>
      <w:r w:rsidRPr="00D36DF4">
        <w:t>.</w:t>
      </w:r>
    </w:p>
    <w:p w14:paraId="25C4539B" w14:textId="77777777" w:rsidR="00BA496A" w:rsidRDefault="00BA496A" w:rsidP="00BA496A">
      <w:r w:rsidRPr="00D36DF4">
        <w:t xml:space="preserve">The notation where </w:t>
      </w:r>
      <w:r w:rsidRPr="00B07FE0">
        <w:rPr>
          <w:rFonts w:ascii="Courier New" w:hAnsi="Courier New"/>
          <w:sz w:val="20"/>
        </w:rPr>
        <w:t>a</w:t>
      </w:r>
      <w:r w:rsidRPr="00D36DF4">
        <w:t xml:space="preserve"> is an array variable and </w:t>
      </w:r>
      <w:r w:rsidRPr="00B07FE0">
        <w:rPr>
          <w:rFonts w:ascii="Courier New" w:hAnsi="Courier New"/>
          <w:noProof/>
          <w:sz w:val="20"/>
        </w:rPr>
        <w:t>i</w:t>
      </w:r>
      <w:r w:rsidRPr="00481BED">
        <w:rPr>
          <w:noProof/>
        </w:rPr>
        <w:t xml:space="preserve"> </w:t>
      </w:r>
      <w:r w:rsidRPr="00D36DF4">
        <w:t>is an index value</w:t>
      </w:r>
    </w:p>
    <w:p w14:paraId="77C816E1" w14:textId="77777777" w:rsidR="001D60F3" w:rsidRPr="001D60F3" w:rsidRDefault="001D60F3" w:rsidP="001D60F3">
      <w:pPr>
        <w:spacing w:before="0"/>
        <w:rPr>
          <w:sz w:val="14"/>
        </w:rPr>
      </w:pPr>
    </w:p>
    <w:p w14:paraId="5222B112" w14:textId="77777777" w:rsidR="009E19DB" w:rsidRPr="00683540" w:rsidRDefault="009E19DB" w:rsidP="009E19DB">
      <w:pPr>
        <w:pStyle w:val="sdl-code"/>
        <w:keepLines/>
        <w:rPr>
          <w:noProof w:val="0"/>
        </w:rPr>
      </w:pPr>
      <w:r w:rsidRPr="00D36DF4">
        <w:tab/>
        <w:t xml:space="preserve">a [ </w:t>
      </w:r>
      <w:r w:rsidRPr="00481BED">
        <w:t xml:space="preserve">i </w:t>
      </w:r>
      <w:r w:rsidRPr="00D36DF4">
        <w:t>]</w:t>
      </w:r>
    </w:p>
    <w:p w14:paraId="17EFD8C8" w14:textId="77777777" w:rsidR="00BA496A" w:rsidRPr="00D36DF4" w:rsidRDefault="00BA496A" w:rsidP="00BA496A">
      <w:r w:rsidRPr="00D36DF4">
        <w:rPr>
          <w:noProof/>
        </w:rPr>
        <w:t>has</w:t>
      </w:r>
      <w:r w:rsidRPr="00D36DF4">
        <w:t xml:space="preserve"> the same meaning as</w:t>
      </w:r>
    </w:p>
    <w:p w14:paraId="675C30F1" w14:textId="77777777" w:rsidR="001D60F3" w:rsidRPr="001D60F3" w:rsidRDefault="001D60F3" w:rsidP="001D60F3">
      <w:pPr>
        <w:spacing w:before="0"/>
        <w:rPr>
          <w:sz w:val="14"/>
        </w:rPr>
      </w:pPr>
    </w:p>
    <w:p w14:paraId="56CE87E8" w14:textId="77777777" w:rsidR="009E19DB" w:rsidRPr="00683540" w:rsidRDefault="009E19DB" w:rsidP="009E19DB">
      <w:pPr>
        <w:pStyle w:val="sdl-code"/>
        <w:keepLines/>
        <w:rPr>
          <w:noProof w:val="0"/>
        </w:rPr>
      </w:pPr>
      <w:r w:rsidRPr="00D36DF4">
        <w:tab/>
        <w:t xml:space="preserve">Extract( a, </w:t>
      </w:r>
      <w:r w:rsidRPr="00481BED">
        <w:t xml:space="preserve">i </w:t>
      </w:r>
      <w:r w:rsidRPr="00D36DF4">
        <w:t>)</w:t>
      </w:r>
      <w:r w:rsidRPr="00D36DF4">
        <w:tab/>
      </w:r>
      <w:r>
        <w:tab/>
      </w:r>
      <w:r>
        <w:tab/>
      </w:r>
      <w:r w:rsidRPr="009E19DB">
        <w:rPr>
          <w:rFonts w:ascii="Times New Roman" w:hAnsi="Times New Roman"/>
          <w:sz w:val="24"/>
          <w:szCs w:val="24"/>
        </w:rPr>
        <w:t>if it appears in an expression where it gives the value of the element</w:t>
      </w:r>
    </w:p>
    <w:p w14:paraId="4C40C0DF" w14:textId="77777777" w:rsidR="00BA496A" w:rsidRPr="00D36DF4" w:rsidRDefault="00BA496A" w:rsidP="00BA496A">
      <w:r w:rsidRPr="00D36DF4">
        <w:rPr>
          <w:noProof/>
        </w:rPr>
        <w:t>and</w:t>
      </w:r>
      <w:r w:rsidRPr="00D36DF4">
        <w:t xml:space="preserve"> means there is an assignment to the element </w:t>
      </w:r>
      <w:r w:rsidRPr="00B07FE0">
        <w:rPr>
          <w:rFonts w:ascii="Courier New" w:hAnsi="Courier New"/>
          <w:noProof/>
          <w:sz w:val="20"/>
        </w:rPr>
        <w:t>i</w:t>
      </w:r>
      <w:r w:rsidRPr="00481BED">
        <w:rPr>
          <w:noProof/>
        </w:rPr>
        <w:t xml:space="preserve"> </w:t>
      </w:r>
      <w:r w:rsidRPr="00D36DF4">
        <w:t xml:space="preserve">of the array (using </w:t>
      </w:r>
      <w:r w:rsidRPr="00B07FE0">
        <w:rPr>
          <w:rFonts w:ascii="Courier New" w:hAnsi="Courier New"/>
          <w:sz w:val="20"/>
        </w:rPr>
        <w:t>Modify</w:t>
      </w:r>
      <w:r w:rsidRPr="00D36DF4">
        <w:t>) if it is the target of assignment.</w:t>
      </w:r>
    </w:p>
    <w:p w14:paraId="6B3412EF" w14:textId="77777777" w:rsidR="00BA496A" w:rsidRPr="00683540" w:rsidRDefault="00BA496A" w:rsidP="00013294">
      <w:pPr>
        <w:pStyle w:val="Heading3"/>
      </w:pPr>
      <w:bookmarkStart w:id="645" w:name="_Toc303065635"/>
      <w:bookmarkStart w:id="646" w:name="_Toc182643641"/>
      <w:bookmarkStart w:id="647" w:name="_Toc303065985"/>
      <w:bookmarkStart w:id="648" w:name="_Toc449663808"/>
      <w:r w:rsidRPr="00683540">
        <w:t>D.2.9</w:t>
      </w:r>
      <w:r w:rsidRPr="00683540">
        <w:tab/>
        <w:t>Vector</w:t>
      </w:r>
      <w:bookmarkEnd w:id="637"/>
      <w:bookmarkEnd w:id="638"/>
      <w:bookmarkEnd w:id="639"/>
      <w:bookmarkEnd w:id="640"/>
      <w:bookmarkEnd w:id="641"/>
      <w:bookmarkEnd w:id="642"/>
      <w:bookmarkEnd w:id="643"/>
      <w:bookmarkEnd w:id="644"/>
      <w:bookmarkEnd w:id="645"/>
      <w:bookmarkEnd w:id="646"/>
      <w:bookmarkEnd w:id="647"/>
      <w:bookmarkEnd w:id="648"/>
    </w:p>
    <w:p w14:paraId="47C7588E" w14:textId="77777777" w:rsidR="00BA496A" w:rsidRPr="00D36DF4" w:rsidRDefault="00BA496A" w:rsidP="00BA496A">
      <w:r w:rsidRPr="00B07FE0">
        <w:rPr>
          <w:rFonts w:ascii="Courier New" w:hAnsi="Courier New"/>
          <w:sz w:val="20"/>
        </w:rPr>
        <w:t>Vector</w:t>
      </w:r>
      <w:r w:rsidRPr="00D36DF4">
        <w:t xml:space="preserve"> is a </w:t>
      </w:r>
      <w:r w:rsidR="008D4388">
        <w:t>parameterized</w:t>
      </w:r>
      <w:r w:rsidRPr="00D36DF4">
        <w:t xml:space="preserve"> sort of data that is an </w:t>
      </w:r>
      <w:r w:rsidRPr="00B07FE0">
        <w:rPr>
          <w:rFonts w:ascii="Courier New" w:hAnsi="Courier New"/>
          <w:sz w:val="20"/>
        </w:rPr>
        <w:t>Array</w:t>
      </w:r>
      <w:r w:rsidRPr="00D36DF4">
        <w:t xml:space="preserve"> constrained to have an </w:t>
      </w:r>
      <w:r w:rsidRPr="00B07FE0">
        <w:rPr>
          <w:rFonts w:ascii="Courier New" w:hAnsi="Courier New"/>
          <w:sz w:val="20"/>
        </w:rPr>
        <w:t>Integer</w:t>
      </w:r>
      <w:r w:rsidRPr="00D36DF4">
        <w:t xml:space="preserve"> index sort of data where the lower bound is 1 and the upper bound is the maximum index value given as the parameter of </w:t>
      </w:r>
      <w:r w:rsidRPr="00B07FE0">
        <w:rPr>
          <w:rFonts w:ascii="Courier New" w:hAnsi="Courier New"/>
          <w:sz w:val="20"/>
        </w:rPr>
        <w:t>Vector</w:t>
      </w:r>
      <w:r w:rsidRPr="00D36DF4">
        <w:t>.</w:t>
      </w:r>
    </w:p>
    <w:p w14:paraId="459D11A2" w14:textId="77777777" w:rsidR="00BA496A" w:rsidRPr="00683540" w:rsidRDefault="00BA496A" w:rsidP="00013294">
      <w:pPr>
        <w:pStyle w:val="Heading3"/>
      </w:pPr>
      <w:bookmarkStart w:id="649" w:name="_Toc466620408"/>
      <w:bookmarkStart w:id="650" w:name="_Toc10537084"/>
      <w:bookmarkStart w:id="651" w:name="_Toc37047697"/>
      <w:bookmarkStart w:id="652" w:name="_Toc37047909"/>
      <w:bookmarkStart w:id="653" w:name="_Toc37048990"/>
      <w:bookmarkStart w:id="654" w:name="_Toc40590660"/>
      <w:bookmarkStart w:id="655" w:name="_Toc42923181"/>
      <w:bookmarkStart w:id="656" w:name="_Toc192901625"/>
      <w:bookmarkStart w:id="657" w:name="_Toc68594550"/>
      <w:bookmarkStart w:id="658" w:name="_Toc303065636"/>
      <w:bookmarkStart w:id="659" w:name="_Toc182643642"/>
      <w:bookmarkStart w:id="660" w:name="_Toc303065986"/>
      <w:bookmarkStart w:id="661" w:name="_Toc449663809"/>
      <w:r w:rsidRPr="00683540">
        <w:t>D.2.10</w:t>
      </w:r>
      <w:r w:rsidRPr="00683540">
        <w:tab/>
      </w:r>
      <w:r w:rsidRPr="00481BED">
        <w:rPr>
          <w:noProof/>
        </w:rPr>
        <w:t>Powerset</w:t>
      </w:r>
      <w:bookmarkEnd w:id="649"/>
      <w:bookmarkEnd w:id="650"/>
      <w:bookmarkEnd w:id="651"/>
      <w:bookmarkEnd w:id="652"/>
      <w:bookmarkEnd w:id="653"/>
      <w:bookmarkEnd w:id="654"/>
      <w:bookmarkEnd w:id="655"/>
      <w:bookmarkEnd w:id="656"/>
      <w:bookmarkEnd w:id="657"/>
      <w:bookmarkEnd w:id="658"/>
      <w:bookmarkEnd w:id="659"/>
      <w:bookmarkEnd w:id="660"/>
      <w:bookmarkEnd w:id="661"/>
    </w:p>
    <w:p w14:paraId="35BA49B8" w14:textId="77777777" w:rsidR="00BA496A" w:rsidRDefault="00BA496A" w:rsidP="00BA496A">
      <w:r w:rsidRPr="00B07FE0">
        <w:rPr>
          <w:rFonts w:ascii="Courier New" w:hAnsi="Courier New"/>
          <w:noProof/>
          <w:sz w:val="20"/>
        </w:rPr>
        <w:t>Powerset</w:t>
      </w:r>
      <w:r w:rsidRPr="00481BED">
        <w:rPr>
          <w:noProof/>
        </w:rPr>
        <w:t xml:space="preserve"> </w:t>
      </w:r>
      <w:r w:rsidRPr="00D36DF4">
        <w:t xml:space="preserve">is a mathematical set. Every element item of a </w:t>
      </w:r>
      <w:r w:rsidRPr="00B07FE0">
        <w:rPr>
          <w:rFonts w:ascii="Courier New" w:hAnsi="Courier New"/>
          <w:noProof/>
          <w:sz w:val="20"/>
        </w:rPr>
        <w:t>Powerset</w:t>
      </w:r>
      <w:r w:rsidRPr="00481BED">
        <w:rPr>
          <w:noProof/>
        </w:rPr>
        <w:t xml:space="preserve"> </w:t>
      </w:r>
      <w:r w:rsidRPr="00D36DF4">
        <w:t xml:space="preserve">has the same sort of data. No item value appears more than once in the </w:t>
      </w:r>
      <w:r w:rsidRPr="00B07FE0">
        <w:rPr>
          <w:rFonts w:ascii="Courier New" w:hAnsi="Courier New"/>
          <w:noProof/>
          <w:sz w:val="20"/>
        </w:rPr>
        <w:t>Powerset</w:t>
      </w:r>
      <w:r w:rsidRPr="00D36DF4">
        <w:t xml:space="preserve">. If an item value is added to </w:t>
      </w:r>
      <w:r w:rsidRPr="00B07FE0">
        <w:rPr>
          <w:rFonts w:ascii="Courier New" w:hAnsi="Courier New"/>
          <w:noProof/>
          <w:sz w:val="20"/>
        </w:rPr>
        <w:t>Powerset</w:t>
      </w:r>
      <w:r w:rsidRPr="00481BED">
        <w:rPr>
          <w:noProof/>
        </w:rPr>
        <w:t xml:space="preserve"> </w:t>
      </w:r>
      <w:r w:rsidRPr="00D36DF4">
        <w:t xml:space="preserve">(using </w:t>
      </w:r>
      <w:r w:rsidRPr="00B07FE0">
        <w:rPr>
          <w:rFonts w:ascii="Courier New" w:hAnsi="Courier New"/>
          <w:noProof/>
          <w:sz w:val="20"/>
        </w:rPr>
        <w:t>incl</w:t>
      </w:r>
      <w:r w:rsidRPr="00481BED">
        <w:rPr>
          <w:noProof/>
        </w:rPr>
        <w:t xml:space="preserve"> </w:t>
      </w:r>
      <w:r w:rsidRPr="00D36DF4">
        <w:t xml:space="preserve">to include it), and the item value is already in the </w:t>
      </w:r>
      <w:r w:rsidRPr="00B07FE0">
        <w:rPr>
          <w:rFonts w:ascii="Courier New" w:hAnsi="Courier New"/>
          <w:noProof/>
          <w:sz w:val="20"/>
        </w:rPr>
        <w:t>Powerset</w:t>
      </w:r>
      <w:r w:rsidRPr="00481BED">
        <w:rPr>
          <w:noProof/>
        </w:rPr>
        <w:t xml:space="preserve"> </w:t>
      </w:r>
      <w:r w:rsidRPr="00D36DF4">
        <w:t xml:space="preserve">there is no change to the </w:t>
      </w:r>
      <w:r w:rsidRPr="00B07FE0">
        <w:rPr>
          <w:rFonts w:ascii="Courier New" w:hAnsi="Courier New"/>
          <w:noProof/>
          <w:sz w:val="20"/>
        </w:rPr>
        <w:t>Powerset</w:t>
      </w:r>
      <w:r w:rsidRPr="00D36DF4">
        <w:t xml:space="preserve">. There is no order to the elements of a </w:t>
      </w:r>
      <w:r w:rsidRPr="00B07FE0">
        <w:rPr>
          <w:rFonts w:ascii="Courier New" w:hAnsi="Courier New"/>
          <w:noProof/>
          <w:sz w:val="20"/>
        </w:rPr>
        <w:t>Powerset</w:t>
      </w:r>
      <w:r w:rsidRPr="00D36DF4">
        <w:t>.</w:t>
      </w:r>
    </w:p>
    <w:p w14:paraId="46AAF7D4" w14:textId="77777777" w:rsidR="001D60F3" w:rsidRPr="001D60F3" w:rsidRDefault="001D60F3" w:rsidP="001D60F3">
      <w:pPr>
        <w:spacing w:before="0"/>
        <w:rPr>
          <w:sz w:val="14"/>
        </w:rPr>
      </w:pPr>
    </w:p>
    <w:p w14:paraId="27F24DA5" w14:textId="77777777" w:rsidR="00BA496A" w:rsidRPr="00683540" w:rsidRDefault="00BA496A" w:rsidP="008130A7">
      <w:pPr>
        <w:pStyle w:val="sdl-code"/>
        <w:keepNext w:val="0"/>
        <w:rPr>
          <w:b/>
        </w:rPr>
      </w:pPr>
      <w:r w:rsidRPr="00683540">
        <w:rPr>
          <w:b/>
        </w:rPr>
        <w:t>operators</w:t>
      </w:r>
    </w:p>
    <w:p w14:paraId="15996D50" w14:textId="77777777" w:rsidR="00BA496A" w:rsidRPr="00683540" w:rsidRDefault="00BA496A" w:rsidP="008130A7">
      <w:pPr>
        <w:pStyle w:val="sdl-code"/>
        <w:keepNext w:val="0"/>
        <w:tabs>
          <w:tab w:val="clear" w:pos="1140"/>
        </w:tabs>
      </w:pPr>
      <w:r w:rsidRPr="00683540">
        <w:rPr>
          <w:b/>
        </w:rPr>
        <w:tab/>
      </w:r>
      <w:r w:rsidRPr="00683540">
        <w:t>empty</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w:t>
      </w:r>
      <w:r w:rsidRPr="00481BED">
        <w:t>Powerset</w:t>
      </w:r>
      <w:r w:rsidRPr="00683540">
        <w:t>;</w:t>
      </w:r>
    </w:p>
    <w:p w14:paraId="3A035CA5"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"in"</w:t>
      </w:r>
      <w:r w:rsidRPr="00683540">
        <w:tab/>
        <w:t xml:space="preserve">( </w:t>
      </w:r>
      <w:r w:rsidRPr="00481BED">
        <w:t>Itemsort</w:t>
      </w:r>
      <w:r w:rsidRPr="00683540">
        <w:t xml:space="preserve">, </w:t>
      </w:r>
      <w:r w:rsidRPr="00683540">
        <w:rPr>
          <w:b/>
        </w:rPr>
        <w:t>this</w:t>
      </w:r>
      <w:r w:rsidRPr="00683540">
        <w:t xml:space="preserve"> </w:t>
      </w:r>
      <w:r w:rsidRPr="00481BED">
        <w:t>Powerset</w:t>
      </w:r>
      <w:r w:rsidRPr="00683540">
        <w:tab/>
      </w:r>
      <w:r w:rsidRPr="00683540">
        <w:tab/>
      </w:r>
      <w:r w:rsidRPr="00683540">
        <w:tab/>
      </w:r>
      <w:r w:rsidRPr="00683540">
        <w:tab/>
        <w:t>) -&gt; Boolean;</w:t>
      </w:r>
      <w:r w:rsidRPr="00683540">
        <w:tab/>
      </w:r>
      <w:r w:rsidRPr="00683540">
        <w:tab/>
        <w:t>/* is member of</w:t>
      </w:r>
      <w:r w:rsidRPr="00683540">
        <w:tab/>
      </w:r>
      <w:r w:rsidRPr="00683540">
        <w:tab/>
        <w:t>*/</w:t>
      </w:r>
    </w:p>
    <w:p w14:paraId="2E0603D4"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r>
      <w:r w:rsidRPr="00481BED">
        <w:t>incl</w:t>
      </w:r>
      <w:r w:rsidRPr="00683540">
        <w:tab/>
        <w:t xml:space="preserve">( </w:t>
      </w:r>
      <w:r w:rsidRPr="00481BED">
        <w:t>Itemsort</w:t>
      </w:r>
      <w:r w:rsidRPr="00683540">
        <w:t xml:space="preserve">, </w:t>
      </w:r>
      <w:r w:rsidRPr="00683540">
        <w:rPr>
          <w:b/>
        </w:rPr>
        <w:t>this</w:t>
      </w:r>
      <w:r w:rsidRPr="00683540">
        <w:t xml:space="preserve"> </w:t>
      </w:r>
      <w:r w:rsidRPr="00481BED">
        <w:t>Powerset</w:t>
      </w:r>
      <w:r w:rsidRPr="00683540">
        <w:tab/>
      </w:r>
      <w:r w:rsidRPr="00683540">
        <w:tab/>
      </w:r>
      <w:r w:rsidRPr="00683540">
        <w:tab/>
      </w:r>
      <w:r w:rsidRPr="00683540">
        <w:tab/>
        <w:t xml:space="preserve">) -&gt; </w:t>
      </w:r>
      <w:r w:rsidRPr="00683540">
        <w:rPr>
          <w:b/>
        </w:rPr>
        <w:t>this</w:t>
      </w:r>
      <w:r w:rsidRPr="00683540">
        <w:t xml:space="preserve"> </w:t>
      </w:r>
      <w:r w:rsidRPr="00481BED">
        <w:t>Powerset</w:t>
      </w:r>
      <w:r w:rsidRPr="00683540">
        <w:t>;</w:t>
      </w:r>
      <w:r w:rsidRPr="00683540">
        <w:tab/>
        <w:t>/* include item in set</w:t>
      </w:r>
      <w:r w:rsidRPr="00683540">
        <w:tab/>
        <w:t>*/</w:t>
      </w:r>
    </w:p>
    <w:p w14:paraId="37CDA658"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del</w:t>
      </w:r>
      <w:r w:rsidRPr="00683540">
        <w:tab/>
      </w:r>
      <w:r w:rsidRPr="00683540">
        <w:tab/>
        <w:t xml:space="preserve">( </w:t>
      </w:r>
      <w:r w:rsidRPr="00481BED">
        <w:t>Itemsort</w:t>
      </w:r>
      <w:r w:rsidRPr="00683540">
        <w:t xml:space="preserve">, </w:t>
      </w:r>
      <w:r w:rsidRPr="00683540">
        <w:rPr>
          <w:b/>
        </w:rPr>
        <w:t>this</w:t>
      </w:r>
      <w:r w:rsidRPr="00683540">
        <w:t xml:space="preserve"> </w:t>
      </w:r>
      <w:r w:rsidRPr="00481BED">
        <w:t>Powerset</w:t>
      </w:r>
      <w:r w:rsidRPr="00683540">
        <w:tab/>
      </w:r>
      <w:r w:rsidRPr="00683540">
        <w:tab/>
      </w:r>
      <w:r w:rsidRPr="00683540">
        <w:tab/>
      </w:r>
      <w:r w:rsidRPr="00683540">
        <w:tab/>
        <w:t xml:space="preserve">) -&gt; </w:t>
      </w:r>
      <w:r w:rsidRPr="00683540">
        <w:rPr>
          <w:b/>
        </w:rPr>
        <w:t>this</w:t>
      </w:r>
      <w:r w:rsidRPr="00683540">
        <w:t xml:space="preserve"> </w:t>
      </w:r>
      <w:r w:rsidRPr="00481BED">
        <w:t>Powerset</w:t>
      </w:r>
      <w:r w:rsidRPr="00683540">
        <w:t>;</w:t>
      </w:r>
      <w:r w:rsidRPr="00683540">
        <w:tab/>
        <w:t>/* delete item from set</w:t>
      </w:r>
      <w:r w:rsidRPr="00683540">
        <w:tab/>
        <w:t>*/</w:t>
      </w:r>
    </w:p>
    <w:p w14:paraId="67735F00"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"&lt;"</w:t>
      </w:r>
      <w:r w:rsidRPr="00683540">
        <w:tab/>
      </w:r>
      <w:r w:rsidRPr="00683540">
        <w:tab/>
        <w:t xml:space="preserve">( </w:t>
      </w:r>
      <w:r w:rsidRPr="00683540">
        <w:rPr>
          <w:b/>
        </w:rPr>
        <w:t>this</w:t>
      </w:r>
      <w:r w:rsidRPr="00683540">
        <w:t xml:space="preserve"> </w:t>
      </w:r>
      <w:r w:rsidRPr="00481BED">
        <w:t>Powerset</w:t>
      </w:r>
      <w:r w:rsidRPr="00683540">
        <w:t xml:space="preserve">, </w:t>
      </w:r>
      <w:r w:rsidRPr="00683540">
        <w:rPr>
          <w:b/>
        </w:rPr>
        <w:t>this</w:t>
      </w:r>
      <w:r w:rsidRPr="00683540">
        <w:t xml:space="preserve"> </w:t>
      </w:r>
      <w:r w:rsidRPr="00481BED">
        <w:t>Powerset</w:t>
      </w:r>
      <w:r w:rsidRPr="00683540">
        <w:tab/>
        <w:t>) -&gt; Boolean;</w:t>
      </w:r>
      <w:r w:rsidRPr="00683540">
        <w:tab/>
      </w:r>
      <w:r w:rsidRPr="00683540">
        <w:tab/>
        <w:t>/* is proper subset of</w:t>
      </w:r>
      <w:r w:rsidRPr="00683540">
        <w:tab/>
        <w:t>*/</w:t>
      </w:r>
    </w:p>
    <w:p w14:paraId="50106575"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"&gt;"</w:t>
      </w:r>
      <w:r w:rsidRPr="00683540">
        <w:tab/>
      </w:r>
      <w:r w:rsidRPr="00683540">
        <w:tab/>
        <w:t xml:space="preserve">( </w:t>
      </w:r>
      <w:r w:rsidRPr="00683540">
        <w:rPr>
          <w:b/>
        </w:rPr>
        <w:t>this</w:t>
      </w:r>
      <w:r w:rsidRPr="00683540">
        <w:t xml:space="preserve"> </w:t>
      </w:r>
      <w:r w:rsidRPr="00481BED">
        <w:t>Powerset</w:t>
      </w:r>
      <w:r w:rsidRPr="00683540">
        <w:t xml:space="preserve">, </w:t>
      </w:r>
      <w:r w:rsidRPr="00683540">
        <w:rPr>
          <w:b/>
        </w:rPr>
        <w:t>this</w:t>
      </w:r>
      <w:r w:rsidRPr="00683540">
        <w:t xml:space="preserve"> </w:t>
      </w:r>
      <w:r w:rsidRPr="00481BED">
        <w:t>Powerset</w:t>
      </w:r>
      <w:r w:rsidRPr="00683540">
        <w:tab/>
        <w:t>) -&gt; Boolean;</w:t>
      </w:r>
      <w:r w:rsidRPr="00683540">
        <w:tab/>
      </w:r>
      <w:r w:rsidRPr="00683540">
        <w:tab/>
        <w:t>/* is proper superset of</w:t>
      </w:r>
      <w:r w:rsidRPr="00683540">
        <w:tab/>
        <w:t>*/</w:t>
      </w:r>
    </w:p>
    <w:p w14:paraId="201106E8"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"&lt;="</w:t>
      </w:r>
      <w:r w:rsidRPr="00683540">
        <w:tab/>
        <w:t xml:space="preserve">( </w:t>
      </w:r>
      <w:r w:rsidRPr="00683540">
        <w:rPr>
          <w:b/>
        </w:rPr>
        <w:t>this</w:t>
      </w:r>
      <w:r w:rsidRPr="00683540">
        <w:t xml:space="preserve"> </w:t>
      </w:r>
      <w:r w:rsidRPr="00481BED">
        <w:t>Powerset</w:t>
      </w:r>
      <w:r w:rsidRPr="00683540">
        <w:t xml:space="preserve">, </w:t>
      </w:r>
      <w:r w:rsidRPr="00683540">
        <w:rPr>
          <w:b/>
        </w:rPr>
        <w:t>this</w:t>
      </w:r>
      <w:r w:rsidRPr="00683540">
        <w:t xml:space="preserve"> </w:t>
      </w:r>
      <w:r w:rsidRPr="00481BED">
        <w:t>Powerset</w:t>
      </w:r>
      <w:r w:rsidRPr="00683540">
        <w:tab/>
        <w:t>) -&gt; Boolean;</w:t>
      </w:r>
      <w:r w:rsidRPr="00683540">
        <w:tab/>
      </w:r>
      <w:r w:rsidRPr="00683540">
        <w:tab/>
        <w:t>/* is subset of</w:t>
      </w:r>
      <w:r w:rsidRPr="00683540">
        <w:tab/>
      </w:r>
      <w:r w:rsidRPr="00683540">
        <w:tab/>
        <w:t>*/</w:t>
      </w:r>
    </w:p>
    <w:p w14:paraId="4842BE1C"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"&gt;="</w:t>
      </w:r>
      <w:r w:rsidRPr="00683540">
        <w:tab/>
        <w:t xml:space="preserve">( </w:t>
      </w:r>
      <w:r w:rsidRPr="00683540">
        <w:rPr>
          <w:b/>
        </w:rPr>
        <w:t>this</w:t>
      </w:r>
      <w:r w:rsidRPr="00683540">
        <w:t xml:space="preserve"> </w:t>
      </w:r>
      <w:r w:rsidRPr="00481BED">
        <w:t>Powerset</w:t>
      </w:r>
      <w:r w:rsidRPr="00683540">
        <w:t xml:space="preserve">, </w:t>
      </w:r>
      <w:r w:rsidRPr="00683540">
        <w:rPr>
          <w:b/>
        </w:rPr>
        <w:t>this</w:t>
      </w:r>
      <w:r w:rsidRPr="00683540">
        <w:t xml:space="preserve"> </w:t>
      </w:r>
      <w:r w:rsidRPr="00481BED">
        <w:t>Powerset</w:t>
      </w:r>
      <w:r w:rsidRPr="00683540">
        <w:tab/>
        <w:t>) -&gt; Boolean;</w:t>
      </w:r>
      <w:r w:rsidRPr="00683540">
        <w:tab/>
      </w:r>
      <w:r w:rsidRPr="00683540">
        <w:tab/>
        <w:t>/* is superset of</w:t>
      </w:r>
      <w:r w:rsidRPr="00683540">
        <w:tab/>
      </w:r>
      <w:r w:rsidRPr="00683540">
        <w:tab/>
        <w:t>*/</w:t>
      </w:r>
    </w:p>
    <w:p w14:paraId="43840B1E"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"and"</w:t>
      </w:r>
      <w:r w:rsidRPr="00683540">
        <w:tab/>
        <w:t xml:space="preserve">( </w:t>
      </w:r>
      <w:r w:rsidRPr="00683540">
        <w:rPr>
          <w:b/>
        </w:rPr>
        <w:t>this</w:t>
      </w:r>
      <w:r w:rsidRPr="00683540">
        <w:t xml:space="preserve"> </w:t>
      </w:r>
      <w:r w:rsidRPr="00481BED">
        <w:t>Powerset</w:t>
      </w:r>
      <w:r w:rsidRPr="00683540">
        <w:t xml:space="preserve">, </w:t>
      </w:r>
      <w:r w:rsidRPr="00683540">
        <w:rPr>
          <w:b/>
        </w:rPr>
        <w:t>this</w:t>
      </w:r>
      <w:r w:rsidRPr="00683540">
        <w:t xml:space="preserve"> </w:t>
      </w:r>
      <w:r w:rsidRPr="00481BED">
        <w:t>Powerset</w:t>
      </w:r>
      <w:r w:rsidRPr="00683540">
        <w:tab/>
        <w:t xml:space="preserve">) -&gt; </w:t>
      </w:r>
      <w:r w:rsidRPr="00683540">
        <w:rPr>
          <w:b/>
        </w:rPr>
        <w:t>this</w:t>
      </w:r>
      <w:r w:rsidRPr="00683540">
        <w:t xml:space="preserve"> </w:t>
      </w:r>
      <w:r w:rsidRPr="00481BED">
        <w:t>Powerset</w:t>
      </w:r>
      <w:r w:rsidRPr="00683540">
        <w:t>;</w:t>
      </w:r>
      <w:r w:rsidRPr="00683540">
        <w:tab/>
        <w:t>/* intersection of sets</w:t>
      </w:r>
      <w:r w:rsidRPr="00683540">
        <w:tab/>
        <w:t>*/</w:t>
      </w:r>
    </w:p>
    <w:p w14:paraId="3BAB5AA9" w14:textId="77777777" w:rsidR="00BA496A" w:rsidRPr="00683540" w:rsidRDefault="00BA496A" w:rsidP="008130A7">
      <w:pPr>
        <w:pStyle w:val="sdl-code"/>
        <w:keepNext w:val="0"/>
        <w:tabs>
          <w:tab w:val="clear" w:pos="1140"/>
          <w:tab w:val="left" w:pos="6930"/>
          <w:tab w:val="left" w:pos="9180"/>
          <w:tab w:val="left" w:pos="9630"/>
        </w:tabs>
        <w:ind w:right="-620"/>
      </w:pPr>
      <w:r w:rsidRPr="00683540">
        <w:tab/>
        <w:t>"or"</w:t>
      </w:r>
      <w:r w:rsidRPr="00683540">
        <w:tab/>
        <w:t xml:space="preserve">( </w:t>
      </w:r>
      <w:r w:rsidRPr="00683540">
        <w:rPr>
          <w:b/>
        </w:rPr>
        <w:t>this</w:t>
      </w:r>
      <w:r w:rsidRPr="00683540">
        <w:t xml:space="preserve"> </w:t>
      </w:r>
      <w:r w:rsidRPr="00481BED">
        <w:t>Powerset</w:t>
      </w:r>
      <w:r w:rsidRPr="00683540">
        <w:t xml:space="preserve">, </w:t>
      </w:r>
      <w:r w:rsidRPr="00683540">
        <w:rPr>
          <w:b/>
        </w:rPr>
        <w:t>this</w:t>
      </w:r>
      <w:r w:rsidRPr="00683540">
        <w:t xml:space="preserve"> </w:t>
      </w:r>
      <w:r w:rsidRPr="00481BED">
        <w:t>Powerset</w:t>
      </w:r>
      <w:r w:rsidRPr="00683540">
        <w:tab/>
        <w:t xml:space="preserve">) -&gt; </w:t>
      </w:r>
      <w:r w:rsidRPr="00683540">
        <w:rPr>
          <w:b/>
        </w:rPr>
        <w:t>this</w:t>
      </w:r>
      <w:r w:rsidRPr="00683540">
        <w:t xml:space="preserve"> </w:t>
      </w:r>
      <w:r w:rsidRPr="00481BED">
        <w:t>Powerset</w:t>
      </w:r>
      <w:r w:rsidRPr="00683540">
        <w:t>;</w:t>
      </w:r>
      <w:r w:rsidRPr="00683540">
        <w:tab/>
        <w:t>/* union of sets</w:t>
      </w:r>
      <w:r w:rsidRPr="00683540">
        <w:tab/>
      </w:r>
      <w:r w:rsidRPr="00683540">
        <w:tab/>
        <w:t>*/</w:t>
      </w:r>
    </w:p>
    <w:p w14:paraId="37C1DA4A" w14:textId="77777777" w:rsidR="00BA496A" w:rsidRPr="00683540" w:rsidRDefault="00BA496A" w:rsidP="008130A7">
      <w:pPr>
        <w:pStyle w:val="sdl-code"/>
        <w:keepNext w:val="0"/>
        <w:tabs>
          <w:tab w:val="clear" w:pos="1140"/>
        </w:tabs>
      </w:pPr>
      <w:r w:rsidRPr="00683540">
        <w:tab/>
        <w:t xml:space="preserve">length ( </w:t>
      </w:r>
      <w:r w:rsidRPr="00683540">
        <w:rPr>
          <w:b/>
        </w:rPr>
        <w:t>this</w:t>
      </w:r>
      <w:r w:rsidRPr="00683540">
        <w:t xml:space="preserve"> </w:t>
      </w:r>
      <w:r w:rsidRPr="00481BED">
        <w:t>Powerset</w:t>
      </w:r>
      <w:r w:rsidRPr="00683540">
        <w:tab/>
      </w:r>
      <w:r w:rsidRPr="00683540">
        <w:tab/>
      </w:r>
      <w:r w:rsidRPr="00683540">
        <w:tab/>
      </w:r>
      <w:r w:rsidRPr="00683540">
        <w:tab/>
      </w:r>
      <w:r w:rsidRPr="00683540">
        <w:tab/>
      </w:r>
      <w:r w:rsidRPr="00683540">
        <w:tab/>
      </w:r>
      <w:r w:rsidRPr="00683540">
        <w:tab/>
      </w:r>
      <w:r w:rsidRPr="00683540">
        <w:tab/>
      </w:r>
      <w:r w:rsidRPr="00683540">
        <w:tab/>
        <w:t>) -&gt; Integer;</w:t>
      </w:r>
    </w:p>
    <w:p w14:paraId="22E01B02" w14:textId="77777777" w:rsidR="00BA496A" w:rsidRPr="00683540" w:rsidRDefault="00BA496A" w:rsidP="008130A7">
      <w:pPr>
        <w:pStyle w:val="sdl-code"/>
        <w:keepNext w:val="0"/>
        <w:tabs>
          <w:tab w:val="clear" w:pos="1140"/>
        </w:tabs>
      </w:pPr>
      <w:r w:rsidRPr="00683540">
        <w:tab/>
        <w:t>take</w:t>
      </w:r>
      <w:r w:rsidRPr="00683540">
        <w:tab/>
        <w:t xml:space="preserve">( </w:t>
      </w:r>
      <w:r w:rsidRPr="00683540">
        <w:rPr>
          <w:b/>
        </w:rPr>
        <w:t>this</w:t>
      </w:r>
      <w:r w:rsidRPr="00683540">
        <w:t xml:space="preserve"> </w:t>
      </w:r>
      <w:r w:rsidRPr="00481BED">
        <w:t>Powerset</w:t>
      </w:r>
      <w:r w:rsidRPr="00683540">
        <w:tab/>
      </w:r>
      <w:r w:rsidRPr="00683540">
        <w:tab/>
      </w:r>
      <w:r w:rsidRPr="00683540">
        <w:tab/>
      </w:r>
      <w:r w:rsidRPr="00683540">
        <w:tab/>
      </w:r>
      <w:r w:rsidRPr="00683540">
        <w:tab/>
      </w:r>
      <w:r w:rsidRPr="00683540">
        <w:tab/>
      </w:r>
      <w:r w:rsidRPr="00683540">
        <w:tab/>
      </w:r>
      <w:r w:rsidRPr="00683540">
        <w:tab/>
      </w:r>
      <w:r w:rsidRPr="00683540">
        <w:tab/>
        <w:t xml:space="preserve">) -&gt; </w:t>
      </w:r>
      <w:r w:rsidRPr="00481BED">
        <w:t xml:space="preserve">Itemsort </w:t>
      </w:r>
      <w:r w:rsidRPr="00683540">
        <w:rPr>
          <w:b/>
        </w:rPr>
        <w:t xml:space="preserve">raise </w:t>
      </w:r>
      <w:r w:rsidRPr="00683540">
        <w:t>Empty;</w:t>
      </w:r>
    </w:p>
    <w:p w14:paraId="0A78D234" w14:textId="77777777" w:rsidR="00BA496A" w:rsidRPr="00D36DF4" w:rsidRDefault="00BA496A" w:rsidP="00BA496A">
      <w:bookmarkStart w:id="662" w:name="_Toc466620411"/>
      <w:bookmarkStart w:id="663" w:name="_Toc10537087"/>
      <w:bookmarkStart w:id="664" w:name="_Toc37047698"/>
      <w:bookmarkStart w:id="665" w:name="_Toc37047910"/>
      <w:bookmarkStart w:id="666" w:name="_Toc37048993"/>
      <w:bookmarkStart w:id="667" w:name="_Toc40590661"/>
      <w:bookmarkStart w:id="668" w:name="_Toc42923184"/>
      <w:bookmarkStart w:id="669" w:name="_Toc192901626"/>
      <w:bookmarkStart w:id="670" w:name="_Toc68594553"/>
      <w:r w:rsidRPr="00D36DF4">
        <w:t xml:space="preserve">The </w:t>
      </w:r>
      <w:r w:rsidRPr="00B07FE0">
        <w:rPr>
          <w:rFonts w:ascii="Courier New" w:hAnsi="Courier New"/>
          <w:sz w:val="20"/>
        </w:rPr>
        <w:t>take</w:t>
      </w:r>
      <w:r w:rsidRPr="00D36DF4">
        <w:t xml:space="preserve"> operator removes and returns an arbitrary element item from the </w:t>
      </w:r>
      <w:r w:rsidRPr="00B07FE0">
        <w:rPr>
          <w:rFonts w:ascii="Courier New" w:hAnsi="Courier New"/>
          <w:noProof/>
          <w:sz w:val="20"/>
        </w:rPr>
        <w:t>Powerset</w:t>
      </w:r>
      <w:r w:rsidRPr="00D36DF4">
        <w:t>.</w:t>
      </w:r>
    </w:p>
    <w:p w14:paraId="5824CA63" w14:textId="77777777" w:rsidR="00BA496A" w:rsidRPr="00683540" w:rsidRDefault="00BA496A" w:rsidP="00013294">
      <w:pPr>
        <w:pStyle w:val="Heading3"/>
      </w:pPr>
      <w:bookmarkStart w:id="671" w:name="_Toc303065637"/>
      <w:bookmarkStart w:id="672" w:name="_Toc182643643"/>
      <w:bookmarkStart w:id="673" w:name="_Toc303065987"/>
      <w:bookmarkStart w:id="674" w:name="_Toc449663810"/>
      <w:r w:rsidRPr="00683540">
        <w:t>D.2.11</w:t>
      </w:r>
      <w:r w:rsidRPr="00683540">
        <w:tab/>
        <w:t>Duration</w:t>
      </w:r>
      <w:bookmarkEnd w:id="662"/>
      <w:bookmarkEnd w:id="663"/>
      <w:bookmarkEnd w:id="664"/>
      <w:bookmarkEnd w:id="665"/>
      <w:bookmarkEnd w:id="666"/>
      <w:bookmarkEnd w:id="667"/>
      <w:bookmarkEnd w:id="668"/>
      <w:bookmarkEnd w:id="669"/>
      <w:bookmarkEnd w:id="670"/>
      <w:bookmarkEnd w:id="671"/>
      <w:bookmarkEnd w:id="672"/>
      <w:bookmarkEnd w:id="673"/>
      <w:bookmarkEnd w:id="674"/>
    </w:p>
    <w:p w14:paraId="16752C55" w14:textId="77777777" w:rsidR="00BA496A" w:rsidRPr="00D36DF4" w:rsidRDefault="00BA496A" w:rsidP="00BA496A">
      <w:r w:rsidRPr="00B07FE0">
        <w:rPr>
          <w:rFonts w:ascii="Courier New" w:hAnsi="Courier New"/>
          <w:sz w:val="20"/>
        </w:rPr>
        <w:t>Duration</w:t>
      </w:r>
      <w:r w:rsidRPr="00D36DF4">
        <w:t xml:space="preserve"> is used for the values to be added to timers and as the result of the difference between </w:t>
      </w:r>
      <w:r w:rsidRPr="00B07FE0">
        <w:rPr>
          <w:rFonts w:ascii="Courier New" w:hAnsi="Courier New"/>
          <w:sz w:val="20"/>
        </w:rPr>
        <w:t>Time</w:t>
      </w:r>
      <w:r w:rsidRPr="00D36DF4">
        <w:t xml:space="preserve"> values (see </w:t>
      </w:r>
      <w:r w:rsidRPr="00B07FE0">
        <w:rPr>
          <w:rFonts w:ascii="Courier New" w:hAnsi="Courier New"/>
          <w:sz w:val="20"/>
        </w:rPr>
        <w:t>Time</w:t>
      </w:r>
      <w:r w:rsidRPr="00D36DF4">
        <w:t xml:space="preserve">). The notation for </w:t>
      </w:r>
      <w:r w:rsidRPr="00B07FE0">
        <w:rPr>
          <w:rFonts w:ascii="Courier New" w:hAnsi="Courier New"/>
          <w:sz w:val="20"/>
        </w:rPr>
        <w:t>Duration</w:t>
      </w:r>
      <w:r w:rsidRPr="00D36DF4">
        <w:t xml:space="preserve"> values is the same as for </w:t>
      </w:r>
      <w:r w:rsidRPr="00B07FE0">
        <w:rPr>
          <w:rFonts w:ascii="Courier New" w:hAnsi="Courier New"/>
          <w:sz w:val="20"/>
        </w:rPr>
        <w:t>Real</w:t>
      </w:r>
      <w:r w:rsidRPr="00D36DF4">
        <w:t xml:space="preserve">. Whether a value denotation is a </w:t>
      </w:r>
      <w:r w:rsidRPr="00B07FE0">
        <w:rPr>
          <w:rFonts w:ascii="Courier New" w:hAnsi="Courier New"/>
          <w:sz w:val="20"/>
        </w:rPr>
        <w:t>Real</w:t>
      </w:r>
      <w:r w:rsidRPr="00D36DF4">
        <w:t xml:space="preserve"> or </w:t>
      </w:r>
      <w:r w:rsidRPr="00B07FE0">
        <w:rPr>
          <w:rFonts w:ascii="Courier New" w:hAnsi="Courier New"/>
          <w:sz w:val="20"/>
        </w:rPr>
        <w:t>Duration</w:t>
      </w:r>
      <w:r w:rsidRPr="00D36DF4">
        <w:t xml:space="preserve"> (or </w:t>
      </w:r>
      <w:r w:rsidRPr="00B07FE0">
        <w:rPr>
          <w:rFonts w:ascii="Courier New" w:hAnsi="Courier New"/>
          <w:sz w:val="20"/>
        </w:rPr>
        <w:t>Time</w:t>
      </w:r>
      <w:r w:rsidRPr="00D36DF4">
        <w:t xml:space="preserve">) value is usually determined by context. The unit of </w:t>
      </w:r>
      <w:r w:rsidRPr="00B07FE0">
        <w:rPr>
          <w:rFonts w:ascii="Courier New" w:hAnsi="Courier New"/>
          <w:sz w:val="20"/>
        </w:rPr>
        <w:t>Duration</w:t>
      </w:r>
      <w:r w:rsidRPr="00D36DF4">
        <w:t xml:space="preserve"> is the same as the unit of </w:t>
      </w:r>
      <w:r w:rsidRPr="00B07FE0">
        <w:rPr>
          <w:rFonts w:ascii="Courier New" w:hAnsi="Courier New"/>
          <w:sz w:val="20"/>
        </w:rPr>
        <w:t>Time</w:t>
      </w:r>
      <w:r w:rsidRPr="00D36DF4">
        <w:t>, and unless otherwise specified is 1 second.</w:t>
      </w:r>
    </w:p>
    <w:p w14:paraId="28326FBA" w14:textId="77777777" w:rsidR="002E7559" w:rsidRPr="008130A7" w:rsidRDefault="002E7559" w:rsidP="002E7559">
      <w:pPr>
        <w:spacing w:before="0"/>
        <w:rPr>
          <w:sz w:val="16"/>
        </w:rPr>
      </w:pPr>
    </w:p>
    <w:p w14:paraId="31F50AE9" w14:textId="77777777" w:rsidR="00BA496A" w:rsidRPr="00683540" w:rsidRDefault="00BA496A" w:rsidP="00BA496A">
      <w:pPr>
        <w:pStyle w:val="sdl-code"/>
        <w:keepLines/>
        <w:rPr>
          <w:b/>
        </w:rPr>
      </w:pPr>
      <w:r w:rsidRPr="00683540">
        <w:rPr>
          <w:b/>
        </w:rPr>
        <w:t>operators</w:t>
      </w:r>
    </w:p>
    <w:p w14:paraId="20B06C68"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Duration, </w:t>
      </w:r>
      <w:r w:rsidRPr="00683540">
        <w:rPr>
          <w:b/>
        </w:rPr>
        <w:t>this</w:t>
      </w:r>
      <w:r w:rsidRPr="00683540">
        <w:t xml:space="preserve"> Duration</w:t>
      </w:r>
      <w:r w:rsidRPr="00683540">
        <w:tab/>
        <w:t xml:space="preserve">) -&gt; </w:t>
      </w:r>
      <w:r w:rsidRPr="00683540">
        <w:rPr>
          <w:b/>
        </w:rPr>
        <w:t>this</w:t>
      </w:r>
      <w:r w:rsidRPr="00683540">
        <w:t xml:space="preserve"> Duration;</w:t>
      </w:r>
    </w:p>
    <w:p w14:paraId="2B3B8A81"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Duration</w:t>
      </w:r>
      <w:r w:rsidRPr="00683540">
        <w:tab/>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Duration;</w:t>
      </w:r>
    </w:p>
    <w:p w14:paraId="263D3D99"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Duration, </w:t>
      </w:r>
      <w:r w:rsidRPr="00683540">
        <w:rPr>
          <w:b/>
        </w:rPr>
        <w:t>this</w:t>
      </w:r>
      <w:r w:rsidRPr="00683540">
        <w:t xml:space="preserve"> Duration</w:t>
      </w:r>
      <w:r w:rsidRPr="00683540">
        <w:tab/>
        <w:t xml:space="preserve">) -&gt; </w:t>
      </w:r>
      <w:r w:rsidRPr="00683540">
        <w:rPr>
          <w:b/>
        </w:rPr>
        <w:t>this</w:t>
      </w:r>
      <w:r w:rsidRPr="00683540">
        <w:t xml:space="preserve"> Duration;</w:t>
      </w:r>
    </w:p>
    <w:p w14:paraId="1670DC0B" w14:textId="77777777" w:rsidR="00BA496A" w:rsidRPr="00683540" w:rsidRDefault="00BA496A" w:rsidP="00BA496A">
      <w:pPr>
        <w:pStyle w:val="sdl-code"/>
        <w:keepLines/>
        <w:ind w:right="-620"/>
      </w:pPr>
      <w:r w:rsidRPr="00683540">
        <w:tab/>
        <w:t>"&gt;"</w:t>
      </w:r>
      <w:r w:rsidRPr="00683540">
        <w:tab/>
      </w:r>
      <w:r w:rsidRPr="00683540">
        <w:tab/>
        <w:t xml:space="preserve">( </w:t>
      </w:r>
      <w:r w:rsidRPr="00683540">
        <w:rPr>
          <w:b/>
        </w:rPr>
        <w:t>this</w:t>
      </w:r>
      <w:r w:rsidRPr="00683540">
        <w:t xml:space="preserve"> Duration, </w:t>
      </w:r>
      <w:r w:rsidRPr="00683540">
        <w:rPr>
          <w:b/>
        </w:rPr>
        <w:t>this</w:t>
      </w:r>
      <w:r w:rsidRPr="00683540">
        <w:t xml:space="preserve"> Duration</w:t>
      </w:r>
      <w:r w:rsidRPr="00683540">
        <w:tab/>
        <w:t>) -&gt; Boolean;</w:t>
      </w:r>
    </w:p>
    <w:p w14:paraId="02B65416" w14:textId="77777777" w:rsidR="00BA496A" w:rsidRPr="00683540" w:rsidRDefault="00BA496A" w:rsidP="00BA496A">
      <w:pPr>
        <w:pStyle w:val="sdl-code"/>
        <w:keepLines/>
        <w:ind w:right="-620"/>
      </w:pPr>
      <w:r w:rsidRPr="00683540">
        <w:tab/>
        <w:t>"&lt;"</w:t>
      </w:r>
      <w:r w:rsidRPr="00683540">
        <w:tab/>
      </w:r>
      <w:r w:rsidRPr="00683540">
        <w:tab/>
        <w:t xml:space="preserve">( </w:t>
      </w:r>
      <w:r w:rsidRPr="00683540">
        <w:rPr>
          <w:b/>
        </w:rPr>
        <w:t>this</w:t>
      </w:r>
      <w:r w:rsidRPr="00683540">
        <w:t xml:space="preserve"> Duration, </w:t>
      </w:r>
      <w:r w:rsidRPr="00683540">
        <w:rPr>
          <w:b/>
        </w:rPr>
        <w:t>this</w:t>
      </w:r>
      <w:r w:rsidRPr="00683540">
        <w:t xml:space="preserve"> Duration</w:t>
      </w:r>
      <w:r w:rsidRPr="00683540">
        <w:tab/>
        <w:t>) -&gt; Boolean;</w:t>
      </w:r>
    </w:p>
    <w:p w14:paraId="27C48B6A" w14:textId="77777777" w:rsidR="00BA496A" w:rsidRPr="00683540" w:rsidRDefault="00BA496A" w:rsidP="00BA496A">
      <w:pPr>
        <w:pStyle w:val="sdl-code"/>
        <w:keepLines/>
        <w:ind w:right="-620"/>
      </w:pPr>
      <w:r w:rsidRPr="00683540">
        <w:tab/>
        <w:t>"&gt;="</w:t>
      </w:r>
      <w:r w:rsidRPr="00683540">
        <w:tab/>
        <w:t xml:space="preserve">( </w:t>
      </w:r>
      <w:r w:rsidRPr="00683540">
        <w:rPr>
          <w:b/>
        </w:rPr>
        <w:t>this</w:t>
      </w:r>
      <w:r w:rsidRPr="00683540">
        <w:t xml:space="preserve"> Duration, </w:t>
      </w:r>
      <w:r w:rsidRPr="00683540">
        <w:rPr>
          <w:b/>
        </w:rPr>
        <w:t>this</w:t>
      </w:r>
      <w:r w:rsidRPr="00683540">
        <w:t xml:space="preserve"> Duration</w:t>
      </w:r>
      <w:r w:rsidRPr="00683540">
        <w:tab/>
        <w:t>) -&gt; Boolean;</w:t>
      </w:r>
    </w:p>
    <w:p w14:paraId="3A25168F" w14:textId="77777777" w:rsidR="00BA496A" w:rsidRPr="00683540" w:rsidRDefault="00BA496A" w:rsidP="00BA496A">
      <w:pPr>
        <w:pStyle w:val="sdl-code"/>
        <w:keepLines/>
        <w:ind w:right="-620"/>
      </w:pPr>
      <w:r w:rsidRPr="00683540">
        <w:tab/>
        <w:t>"&lt;="</w:t>
      </w:r>
      <w:r w:rsidRPr="00683540">
        <w:tab/>
        <w:t>( this Duration, this Duration</w:t>
      </w:r>
      <w:r w:rsidRPr="00683540">
        <w:tab/>
        <w:t>) -&gt; Boolean;</w:t>
      </w:r>
    </w:p>
    <w:p w14:paraId="3BDF4D82"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Duration, Real</w:t>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Duration;</w:t>
      </w:r>
    </w:p>
    <w:p w14:paraId="00AD3ABD" w14:textId="77777777" w:rsidR="00BA496A" w:rsidRPr="00683540" w:rsidRDefault="00BA496A" w:rsidP="00BA496A">
      <w:pPr>
        <w:pStyle w:val="sdl-code"/>
        <w:keepLines/>
        <w:ind w:right="-620"/>
      </w:pPr>
      <w:r w:rsidRPr="00683540">
        <w:tab/>
        <w:t>"*"</w:t>
      </w:r>
      <w:r w:rsidRPr="00683540">
        <w:tab/>
      </w:r>
      <w:r w:rsidRPr="00683540">
        <w:tab/>
        <w:t xml:space="preserve">( Real, </w:t>
      </w:r>
      <w:r w:rsidRPr="00683540">
        <w:rPr>
          <w:b/>
        </w:rPr>
        <w:t>this</w:t>
      </w:r>
      <w:r w:rsidRPr="00683540">
        <w:t xml:space="preserve"> Duration</w:t>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Duration;</w:t>
      </w:r>
    </w:p>
    <w:p w14:paraId="10B31538"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Duration, Real</w:t>
      </w:r>
      <w:r w:rsidRPr="00683540">
        <w:tab/>
      </w:r>
      <w:r w:rsidRPr="00683540">
        <w:tab/>
      </w:r>
      <w:r w:rsidRPr="00683540">
        <w:tab/>
      </w:r>
      <w:r w:rsidRPr="00683540">
        <w:tab/>
      </w:r>
      <w:r w:rsidRPr="00683540">
        <w:tab/>
      </w:r>
      <w:r w:rsidRPr="00683540">
        <w:tab/>
      </w:r>
      <w:r w:rsidRPr="00683540">
        <w:tab/>
        <w:t>) -&gt; Duration;</w:t>
      </w:r>
    </w:p>
    <w:p w14:paraId="4141AD6F" w14:textId="77777777" w:rsidR="00BA496A" w:rsidRPr="00D36DF4" w:rsidRDefault="00BA496A" w:rsidP="00BA496A">
      <w:pPr>
        <w:rPr>
          <w:noProof/>
        </w:rPr>
      </w:pPr>
      <w:bookmarkStart w:id="675" w:name="_Toc466620414"/>
      <w:bookmarkStart w:id="676" w:name="_Toc10537090"/>
      <w:bookmarkStart w:id="677" w:name="_Toc37047699"/>
      <w:bookmarkStart w:id="678" w:name="_Toc37047911"/>
      <w:bookmarkStart w:id="679" w:name="_Toc37048996"/>
      <w:bookmarkStart w:id="680" w:name="_Toc40590662"/>
      <w:bookmarkStart w:id="681" w:name="_Toc42923187"/>
      <w:bookmarkStart w:id="682" w:name="_Toc192901627"/>
      <w:bookmarkStart w:id="683" w:name="_Toc68594556"/>
      <w:r w:rsidRPr="00B07FE0">
        <w:rPr>
          <w:rFonts w:ascii="Courier New" w:hAnsi="Courier New"/>
          <w:noProof/>
          <w:sz w:val="20"/>
        </w:rPr>
        <w:t>Duration</w:t>
      </w:r>
      <w:r w:rsidRPr="00D36DF4">
        <w:rPr>
          <w:noProof/>
        </w:rPr>
        <w:t xml:space="preserve"> values are allowed to be added and subtracted from one another, and multiplied and divided by </w:t>
      </w:r>
      <w:r w:rsidRPr="00B07FE0">
        <w:rPr>
          <w:rFonts w:ascii="Courier New" w:hAnsi="Courier New"/>
          <w:noProof/>
          <w:sz w:val="20"/>
        </w:rPr>
        <w:t>Real</w:t>
      </w:r>
      <w:r w:rsidRPr="00D36DF4">
        <w:rPr>
          <w:noProof/>
        </w:rPr>
        <w:t xml:space="preserve"> values.</w:t>
      </w:r>
    </w:p>
    <w:p w14:paraId="0FA74120" w14:textId="77777777" w:rsidR="00BA496A" w:rsidRPr="00683540" w:rsidRDefault="00BA496A" w:rsidP="00013294">
      <w:pPr>
        <w:pStyle w:val="Heading3"/>
      </w:pPr>
      <w:bookmarkStart w:id="684" w:name="_Toc303065638"/>
      <w:bookmarkStart w:id="685" w:name="_Toc182643644"/>
      <w:bookmarkStart w:id="686" w:name="_Toc303065988"/>
      <w:bookmarkStart w:id="687" w:name="_Toc449663811"/>
      <w:r w:rsidRPr="00683540">
        <w:t>D.2.12</w:t>
      </w:r>
      <w:r w:rsidRPr="00683540">
        <w:tab/>
        <w:t>Time</w:t>
      </w:r>
      <w:bookmarkEnd w:id="675"/>
      <w:bookmarkEnd w:id="676"/>
      <w:bookmarkEnd w:id="677"/>
      <w:bookmarkEnd w:id="678"/>
      <w:bookmarkEnd w:id="679"/>
      <w:bookmarkEnd w:id="680"/>
      <w:bookmarkEnd w:id="681"/>
      <w:bookmarkEnd w:id="682"/>
      <w:bookmarkEnd w:id="683"/>
      <w:bookmarkEnd w:id="684"/>
      <w:bookmarkEnd w:id="685"/>
      <w:bookmarkEnd w:id="686"/>
      <w:bookmarkEnd w:id="687"/>
    </w:p>
    <w:p w14:paraId="1E7A107D" w14:textId="77777777" w:rsidR="00BA496A" w:rsidRPr="00D36DF4" w:rsidRDefault="00BA496A" w:rsidP="00BA496A">
      <w:bookmarkStart w:id="688" w:name="_Toc466620415"/>
      <w:bookmarkStart w:id="689" w:name="_Toc10537091"/>
      <w:bookmarkStart w:id="690" w:name="_Toc37048997"/>
      <w:bookmarkStart w:id="691" w:name="_Toc42923188"/>
      <w:bookmarkStart w:id="692" w:name="_Toc68594557"/>
      <w:r w:rsidRPr="00D36DF4">
        <w:t xml:space="preserve">Accessing the system clock returns a </w:t>
      </w:r>
      <w:r w:rsidRPr="00B07FE0">
        <w:rPr>
          <w:rFonts w:ascii="Courier New" w:hAnsi="Courier New"/>
          <w:sz w:val="20"/>
        </w:rPr>
        <w:t>Time</w:t>
      </w:r>
      <w:r w:rsidRPr="00D36DF4">
        <w:t xml:space="preserve"> value. The origin of </w:t>
      </w:r>
      <w:r w:rsidRPr="00B07FE0">
        <w:rPr>
          <w:rFonts w:ascii="Courier New" w:hAnsi="Courier New"/>
          <w:sz w:val="20"/>
        </w:rPr>
        <w:t>Time</w:t>
      </w:r>
      <w:r w:rsidRPr="00D36DF4">
        <w:t xml:space="preserve"> is system dependent. </w:t>
      </w:r>
      <w:r w:rsidRPr="00B07FE0">
        <w:rPr>
          <w:rFonts w:ascii="Courier New" w:hAnsi="Courier New"/>
          <w:sz w:val="20"/>
        </w:rPr>
        <w:t>Time</w:t>
      </w:r>
      <w:r w:rsidRPr="00D36DF4">
        <w:t xml:space="preserve"> values are used to set the expiry time of timers.</w:t>
      </w:r>
    </w:p>
    <w:p w14:paraId="4BD7572A" w14:textId="77777777" w:rsidR="00BA496A" w:rsidRPr="00D36DF4" w:rsidRDefault="00BA496A" w:rsidP="0005162C">
      <w:r w:rsidRPr="00D36DF4">
        <w:t xml:space="preserve">The notation for </w:t>
      </w:r>
      <w:r w:rsidRPr="00B07FE0">
        <w:rPr>
          <w:rFonts w:ascii="Courier New" w:hAnsi="Courier New"/>
          <w:sz w:val="20"/>
        </w:rPr>
        <w:t>Time</w:t>
      </w:r>
      <w:r w:rsidRPr="00D36DF4">
        <w:t xml:space="preserve"> values is the same as for </w:t>
      </w:r>
      <w:r w:rsidRPr="00B07FE0">
        <w:rPr>
          <w:rFonts w:ascii="Courier New" w:hAnsi="Courier New"/>
          <w:sz w:val="20"/>
        </w:rPr>
        <w:t>Real</w:t>
      </w:r>
      <w:r w:rsidRPr="00D36DF4">
        <w:t xml:space="preserve">. </w:t>
      </w:r>
      <w:r w:rsidR="0005162C">
        <w:t>It is usually determined by context whether a value is a </w:t>
      </w:r>
      <w:r w:rsidR="0005162C">
        <w:rPr>
          <w:rStyle w:val="apple-style-span"/>
          <w:rFonts w:ascii="Courier New" w:hAnsi="Courier New" w:cs="Courier New"/>
          <w:sz w:val="20"/>
        </w:rPr>
        <w:t>Time</w:t>
      </w:r>
      <w:r w:rsidR="0005162C">
        <w:rPr>
          <w:rStyle w:val="apple-style-span"/>
        </w:rPr>
        <w:t> value or </w:t>
      </w:r>
      <w:r w:rsidR="0005162C">
        <w:rPr>
          <w:rStyle w:val="apple-style-span"/>
          <w:rFonts w:ascii="Courier New" w:hAnsi="Courier New" w:cs="Courier New"/>
          <w:sz w:val="20"/>
        </w:rPr>
        <w:t>Real</w:t>
      </w:r>
      <w:r w:rsidR="0005162C">
        <w:rPr>
          <w:rStyle w:val="apple-style-span"/>
        </w:rPr>
        <w:t> value or </w:t>
      </w:r>
      <w:r w:rsidR="0005162C">
        <w:rPr>
          <w:rFonts w:ascii="Courier New" w:hAnsi="Courier New" w:cs="Courier New"/>
          <w:sz w:val="20"/>
        </w:rPr>
        <w:t>Duration</w:t>
      </w:r>
      <w:r w:rsidR="0005162C">
        <w:rPr>
          <w:rStyle w:val="apple-style-span"/>
        </w:rPr>
        <w:t> value.</w:t>
      </w:r>
      <w:r w:rsidRPr="00D36DF4">
        <w:t xml:space="preserve"> The unit of </w:t>
      </w:r>
      <w:r w:rsidRPr="00B07FE0">
        <w:rPr>
          <w:rFonts w:ascii="Courier New" w:hAnsi="Courier New"/>
          <w:sz w:val="20"/>
        </w:rPr>
        <w:t>Time</w:t>
      </w:r>
      <w:r w:rsidRPr="00D36DF4">
        <w:t xml:space="preserve"> is the same as the unit of </w:t>
      </w:r>
      <w:r w:rsidRPr="00B07FE0">
        <w:rPr>
          <w:rFonts w:ascii="Courier New" w:hAnsi="Courier New"/>
          <w:sz w:val="20"/>
        </w:rPr>
        <w:t>Duration</w:t>
      </w:r>
      <w:r w:rsidRPr="00D36DF4">
        <w:t>, and therefore unless otherwise specified is 1 second.</w:t>
      </w:r>
    </w:p>
    <w:bookmarkEnd w:id="688"/>
    <w:bookmarkEnd w:id="689"/>
    <w:bookmarkEnd w:id="690"/>
    <w:bookmarkEnd w:id="691"/>
    <w:bookmarkEnd w:id="692"/>
    <w:p w14:paraId="1F37B23D" w14:textId="77777777" w:rsidR="001D60F3" w:rsidRPr="001D60F3" w:rsidRDefault="001D60F3" w:rsidP="001D60F3">
      <w:pPr>
        <w:spacing w:before="0"/>
        <w:rPr>
          <w:noProof/>
          <w:sz w:val="14"/>
        </w:rPr>
      </w:pPr>
    </w:p>
    <w:p w14:paraId="36BD88AE" w14:textId="77777777" w:rsidR="00BA496A" w:rsidRPr="00683540" w:rsidRDefault="00BA496A" w:rsidP="00BA496A">
      <w:pPr>
        <w:pStyle w:val="sdl-code"/>
        <w:keepLines/>
        <w:ind w:right="-620"/>
      </w:pPr>
      <w:r w:rsidRPr="00683540">
        <w:rPr>
          <w:b/>
        </w:rPr>
        <w:t>operators</w:t>
      </w:r>
    </w:p>
    <w:p w14:paraId="20314FBB" w14:textId="77777777" w:rsidR="00BA496A" w:rsidRPr="00683540" w:rsidRDefault="00BA496A" w:rsidP="00BA496A">
      <w:pPr>
        <w:pStyle w:val="sdl-code"/>
        <w:keepLines/>
        <w:ind w:right="-620"/>
      </w:pPr>
      <w:r w:rsidRPr="00683540">
        <w:tab/>
      </w:r>
      <w:r w:rsidRPr="00683540">
        <w:rPr>
          <w:b/>
        </w:rPr>
        <w:t>protected</w:t>
      </w:r>
      <w:r w:rsidRPr="00683540">
        <w:t xml:space="preserve"> time</w:t>
      </w:r>
      <w:r w:rsidRPr="00683540">
        <w:tab/>
        <w:t>( Duration</w:t>
      </w:r>
      <w:r w:rsidRPr="00683540">
        <w:tab/>
      </w:r>
      <w:r w:rsidRPr="00683540">
        <w:tab/>
        <w:t>) -&gt;</w:t>
      </w:r>
      <w:r w:rsidRPr="00683540">
        <w:tab/>
      </w:r>
      <w:r w:rsidRPr="00683540">
        <w:rPr>
          <w:b/>
        </w:rPr>
        <w:t>this</w:t>
      </w:r>
      <w:r w:rsidRPr="00683540">
        <w:t xml:space="preserve"> Time;</w:t>
      </w:r>
    </w:p>
    <w:p w14:paraId="1ECC8E94" w14:textId="77777777" w:rsidR="00BA496A" w:rsidRPr="00683540" w:rsidRDefault="00BA496A" w:rsidP="00BA496A">
      <w:pPr>
        <w:pStyle w:val="sdl-code"/>
        <w:keepLines/>
        <w:ind w:right="-620"/>
      </w:pPr>
      <w:r w:rsidRPr="00683540">
        <w:tab/>
        <w:t>"&lt;"</w:t>
      </w:r>
      <w:r w:rsidRPr="00683540">
        <w:tab/>
      </w:r>
      <w:r w:rsidRPr="00683540">
        <w:tab/>
        <w:t xml:space="preserve">( </w:t>
      </w:r>
      <w:r w:rsidRPr="00683540">
        <w:rPr>
          <w:b/>
        </w:rPr>
        <w:t>this</w:t>
      </w:r>
      <w:r w:rsidRPr="00683540">
        <w:t xml:space="preserve"> Time, </w:t>
      </w:r>
      <w:r w:rsidRPr="00683540">
        <w:rPr>
          <w:b/>
        </w:rPr>
        <w:t>this</w:t>
      </w:r>
      <w:r w:rsidRPr="00683540">
        <w:t xml:space="preserve"> Time</w:t>
      </w:r>
      <w:r w:rsidRPr="00683540">
        <w:tab/>
        <w:t>) -&gt;</w:t>
      </w:r>
      <w:r w:rsidRPr="00683540">
        <w:tab/>
        <w:t>Boolean;</w:t>
      </w:r>
    </w:p>
    <w:p w14:paraId="28868ED8" w14:textId="77777777" w:rsidR="00BA496A" w:rsidRPr="00683540" w:rsidRDefault="00BA496A" w:rsidP="00BA496A">
      <w:pPr>
        <w:pStyle w:val="sdl-code"/>
        <w:keepLines/>
        <w:ind w:right="-620"/>
      </w:pPr>
      <w:r w:rsidRPr="00683540">
        <w:tab/>
        <w:t>"&lt;="</w:t>
      </w:r>
      <w:r w:rsidRPr="00683540">
        <w:tab/>
        <w:t xml:space="preserve">( </w:t>
      </w:r>
      <w:r w:rsidRPr="00683540">
        <w:rPr>
          <w:b/>
        </w:rPr>
        <w:t>this</w:t>
      </w:r>
      <w:r w:rsidRPr="00683540">
        <w:t xml:space="preserve"> Time, </w:t>
      </w:r>
      <w:r w:rsidRPr="00683540">
        <w:rPr>
          <w:b/>
        </w:rPr>
        <w:t>this</w:t>
      </w:r>
      <w:r w:rsidRPr="00683540">
        <w:t xml:space="preserve"> Time</w:t>
      </w:r>
      <w:r w:rsidRPr="00683540">
        <w:tab/>
        <w:t>) -&gt;</w:t>
      </w:r>
      <w:r w:rsidRPr="00683540">
        <w:tab/>
        <w:t>Boolean;</w:t>
      </w:r>
    </w:p>
    <w:p w14:paraId="4D22CE75" w14:textId="77777777" w:rsidR="00BA496A" w:rsidRPr="00683540" w:rsidRDefault="00BA496A" w:rsidP="00BA496A">
      <w:pPr>
        <w:pStyle w:val="sdl-code"/>
        <w:keepLines/>
        <w:ind w:right="-620"/>
      </w:pPr>
      <w:r w:rsidRPr="00683540">
        <w:tab/>
        <w:t>"&gt;"</w:t>
      </w:r>
      <w:r w:rsidRPr="00683540">
        <w:tab/>
      </w:r>
      <w:r w:rsidRPr="00683540">
        <w:tab/>
        <w:t xml:space="preserve">( </w:t>
      </w:r>
      <w:r w:rsidRPr="00683540">
        <w:rPr>
          <w:b/>
        </w:rPr>
        <w:t>this</w:t>
      </w:r>
      <w:r w:rsidRPr="00683540">
        <w:t xml:space="preserve"> Time, </w:t>
      </w:r>
      <w:r w:rsidRPr="00683540">
        <w:rPr>
          <w:b/>
        </w:rPr>
        <w:t>this</w:t>
      </w:r>
      <w:r w:rsidRPr="00683540">
        <w:t xml:space="preserve"> Time</w:t>
      </w:r>
      <w:r w:rsidRPr="00683540">
        <w:tab/>
        <w:t>) -&gt;</w:t>
      </w:r>
      <w:r w:rsidRPr="00683540">
        <w:tab/>
        <w:t>Boolean;</w:t>
      </w:r>
    </w:p>
    <w:p w14:paraId="4B573E1D" w14:textId="77777777" w:rsidR="00BA496A" w:rsidRPr="00683540" w:rsidRDefault="00BA496A" w:rsidP="00BA496A">
      <w:pPr>
        <w:pStyle w:val="sdl-code"/>
        <w:keepLines/>
        <w:ind w:right="-620"/>
      </w:pPr>
      <w:r w:rsidRPr="00683540">
        <w:tab/>
        <w:t>"&gt;="</w:t>
      </w:r>
      <w:r w:rsidRPr="00683540">
        <w:tab/>
        <w:t xml:space="preserve">( </w:t>
      </w:r>
      <w:r w:rsidRPr="00683540">
        <w:rPr>
          <w:b/>
        </w:rPr>
        <w:t>this</w:t>
      </w:r>
      <w:r w:rsidRPr="00683540">
        <w:t xml:space="preserve"> Time, </w:t>
      </w:r>
      <w:r w:rsidRPr="00683540">
        <w:rPr>
          <w:b/>
        </w:rPr>
        <w:t>this</w:t>
      </w:r>
      <w:r w:rsidRPr="00683540">
        <w:t xml:space="preserve"> Time</w:t>
      </w:r>
      <w:r w:rsidRPr="00683540">
        <w:tab/>
        <w:t>) -&gt;</w:t>
      </w:r>
      <w:r w:rsidRPr="00683540">
        <w:tab/>
        <w:t>Boolean;</w:t>
      </w:r>
    </w:p>
    <w:p w14:paraId="6CF6AFAE"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Time, Duration</w:t>
      </w:r>
      <w:r w:rsidRPr="00683540">
        <w:tab/>
        <w:t>) -&gt;</w:t>
      </w:r>
      <w:r w:rsidRPr="00683540">
        <w:tab/>
      </w:r>
      <w:r w:rsidRPr="00683540">
        <w:rPr>
          <w:b/>
        </w:rPr>
        <w:t>this</w:t>
      </w:r>
      <w:r w:rsidRPr="00683540">
        <w:t xml:space="preserve"> Time;</w:t>
      </w:r>
    </w:p>
    <w:p w14:paraId="4EBE9B8C" w14:textId="77777777" w:rsidR="00BA496A" w:rsidRPr="00683540" w:rsidRDefault="00BA496A" w:rsidP="00BA496A">
      <w:pPr>
        <w:pStyle w:val="sdl-code"/>
        <w:keepLines/>
        <w:ind w:right="-620"/>
      </w:pPr>
      <w:r w:rsidRPr="00683540">
        <w:tab/>
        <w:t>"+"</w:t>
      </w:r>
      <w:r w:rsidRPr="00683540">
        <w:tab/>
      </w:r>
      <w:r w:rsidRPr="00683540">
        <w:tab/>
        <w:t xml:space="preserve">( Duration, </w:t>
      </w:r>
      <w:r w:rsidRPr="00683540">
        <w:rPr>
          <w:b/>
        </w:rPr>
        <w:t>this</w:t>
      </w:r>
      <w:r w:rsidRPr="00683540">
        <w:t xml:space="preserve"> Time</w:t>
      </w:r>
      <w:r w:rsidRPr="00683540">
        <w:tab/>
        <w:t>) -&gt;</w:t>
      </w:r>
      <w:r w:rsidRPr="00683540">
        <w:tab/>
      </w:r>
      <w:r w:rsidRPr="00683540">
        <w:rPr>
          <w:b/>
        </w:rPr>
        <w:t>this</w:t>
      </w:r>
      <w:r w:rsidRPr="00683540">
        <w:t xml:space="preserve"> Time;</w:t>
      </w:r>
    </w:p>
    <w:p w14:paraId="01623516"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Time, Duration</w:t>
      </w:r>
      <w:r w:rsidRPr="00683540">
        <w:tab/>
        <w:t>) -&gt;</w:t>
      </w:r>
      <w:r w:rsidRPr="00683540">
        <w:tab/>
      </w:r>
      <w:r w:rsidRPr="00683540">
        <w:rPr>
          <w:b/>
        </w:rPr>
        <w:t>this</w:t>
      </w:r>
      <w:r w:rsidRPr="00683540">
        <w:t xml:space="preserve"> Time;</w:t>
      </w:r>
    </w:p>
    <w:p w14:paraId="2F9B3DB2" w14:textId="77777777" w:rsidR="00BA496A" w:rsidRPr="00683540" w:rsidRDefault="00BA496A" w:rsidP="00BA496A">
      <w:pPr>
        <w:pStyle w:val="sdl-code"/>
        <w:keepLines/>
        <w:ind w:right="-620"/>
      </w:pPr>
      <w:r w:rsidRPr="00683540">
        <w:tab/>
        <w:t>"-"</w:t>
      </w:r>
      <w:r w:rsidRPr="00683540">
        <w:tab/>
      </w:r>
      <w:r w:rsidRPr="00683540">
        <w:tab/>
        <w:t xml:space="preserve">( </w:t>
      </w:r>
      <w:r w:rsidRPr="00683540">
        <w:rPr>
          <w:b/>
        </w:rPr>
        <w:t>this</w:t>
      </w:r>
      <w:r w:rsidRPr="00683540">
        <w:t xml:space="preserve"> Time, </w:t>
      </w:r>
      <w:r w:rsidRPr="00683540">
        <w:rPr>
          <w:b/>
        </w:rPr>
        <w:t>this</w:t>
      </w:r>
      <w:r w:rsidRPr="00683540">
        <w:t xml:space="preserve"> Time</w:t>
      </w:r>
      <w:r w:rsidRPr="00683540">
        <w:tab/>
        <w:t>) -&gt;</w:t>
      </w:r>
      <w:r w:rsidRPr="00683540">
        <w:tab/>
        <w:t>Duration;</w:t>
      </w:r>
    </w:p>
    <w:p w14:paraId="719AB20D" w14:textId="77777777" w:rsidR="00BA496A" w:rsidRPr="00D36DF4" w:rsidRDefault="00BA496A" w:rsidP="00091DA1">
      <w:pPr>
        <w:rPr>
          <w:noProof/>
        </w:rPr>
      </w:pPr>
      <w:r w:rsidRPr="00D36DF4">
        <w:t xml:space="preserve">A </w:t>
      </w:r>
      <w:r w:rsidRPr="00B07FE0">
        <w:rPr>
          <w:rFonts w:ascii="Courier New" w:hAnsi="Courier New"/>
          <w:sz w:val="20"/>
        </w:rPr>
        <w:t>Time</w:t>
      </w:r>
      <w:r w:rsidRPr="00D36DF4">
        <w:t xml:space="preserve"> value that has a </w:t>
      </w:r>
      <w:r w:rsidRPr="00B07FE0">
        <w:rPr>
          <w:rFonts w:ascii="Courier New" w:hAnsi="Courier New"/>
          <w:sz w:val="20"/>
        </w:rPr>
        <w:t>Duration</w:t>
      </w:r>
      <w:r w:rsidRPr="00D36DF4">
        <w:t xml:space="preserve"> added or subtracted from it gives another </w:t>
      </w:r>
      <w:r w:rsidRPr="00B07FE0">
        <w:rPr>
          <w:rFonts w:ascii="Courier New" w:hAnsi="Courier New"/>
          <w:sz w:val="20"/>
        </w:rPr>
        <w:t>Time</w:t>
      </w:r>
      <w:r w:rsidRPr="00D36DF4">
        <w:t xml:space="preserve"> value. A </w:t>
      </w:r>
      <w:r w:rsidRPr="00B07FE0">
        <w:rPr>
          <w:rFonts w:ascii="Courier New" w:hAnsi="Courier New"/>
          <w:sz w:val="20"/>
        </w:rPr>
        <w:t>Time</w:t>
      </w:r>
      <w:r w:rsidRPr="00D36DF4">
        <w:t xml:space="preserve"> value subtracted from another </w:t>
      </w:r>
      <w:r w:rsidRPr="00B07FE0">
        <w:rPr>
          <w:rFonts w:ascii="Courier New" w:hAnsi="Courier New"/>
          <w:sz w:val="20"/>
        </w:rPr>
        <w:t>Time</w:t>
      </w:r>
      <w:r w:rsidRPr="00D36DF4">
        <w:t xml:space="preserve"> value gives </w:t>
      </w:r>
      <w:r w:rsidRPr="00D36DF4">
        <w:rPr>
          <w:noProof/>
        </w:rPr>
        <w:t xml:space="preserve">a </w:t>
      </w:r>
      <w:r w:rsidRPr="00B07FE0">
        <w:rPr>
          <w:rFonts w:ascii="Courier New" w:hAnsi="Courier New"/>
          <w:noProof/>
          <w:sz w:val="20"/>
        </w:rPr>
        <w:t>Duration</w:t>
      </w:r>
      <w:r>
        <w:rPr>
          <w:noProof/>
        </w:rPr>
        <w:t>.</w:t>
      </w:r>
    </w:p>
    <w:p w14:paraId="56AD80A3" w14:textId="77777777" w:rsidR="00BA496A" w:rsidRPr="00683540" w:rsidRDefault="00BA496A" w:rsidP="00013294">
      <w:pPr>
        <w:pStyle w:val="Heading3"/>
      </w:pPr>
      <w:bookmarkStart w:id="693" w:name="_Toc466620417"/>
      <w:bookmarkStart w:id="694" w:name="_Toc10537093"/>
      <w:bookmarkStart w:id="695" w:name="_Toc37047700"/>
      <w:bookmarkStart w:id="696" w:name="_Toc37047912"/>
      <w:bookmarkStart w:id="697" w:name="_Toc37048999"/>
      <w:bookmarkStart w:id="698" w:name="_Toc40590663"/>
      <w:bookmarkStart w:id="699" w:name="_Toc42923190"/>
      <w:bookmarkStart w:id="700" w:name="_Toc192901628"/>
      <w:bookmarkStart w:id="701" w:name="_Toc68594559"/>
      <w:bookmarkStart w:id="702" w:name="_Toc303065639"/>
      <w:bookmarkStart w:id="703" w:name="_Toc182643645"/>
      <w:bookmarkStart w:id="704" w:name="_Toc303065989"/>
      <w:bookmarkStart w:id="705" w:name="_Toc449663812"/>
      <w:r w:rsidRPr="00683540">
        <w:t>D.2.13</w:t>
      </w:r>
      <w:r w:rsidRPr="00683540">
        <w:tab/>
        <w:t>Bag</w:t>
      </w:r>
      <w:bookmarkEnd w:id="693"/>
      <w:bookmarkEnd w:id="694"/>
      <w:bookmarkEnd w:id="695"/>
      <w:bookmarkEnd w:id="696"/>
      <w:bookmarkEnd w:id="697"/>
      <w:bookmarkEnd w:id="698"/>
      <w:bookmarkEnd w:id="699"/>
      <w:bookmarkEnd w:id="700"/>
      <w:bookmarkEnd w:id="701"/>
      <w:bookmarkEnd w:id="702"/>
      <w:bookmarkEnd w:id="703"/>
      <w:bookmarkEnd w:id="704"/>
      <w:bookmarkEnd w:id="705"/>
    </w:p>
    <w:p w14:paraId="592CE2A0" w14:textId="77777777" w:rsidR="00BA496A" w:rsidRPr="000246CE" w:rsidRDefault="00BA496A" w:rsidP="00091DA1">
      <w:bookmarkStart w:id="706" w:name="_Toc466620418"/>
      <w:bookmarkStart w:id="707" w:name="_Toc10537094"/>
      <w:bookmarkStart w:id="708" w:name="_Toc37049000"/>
      <w:bookmarkStart w:id="709" w:name="_Toc42923191"/>
      <w:bookmarkStart w:id="710" w:name="_Toc68594560"/>
      <w:r w:rsidRPr="00B07FE0">
        <w:rPr>
          <w:rFonts w:ascii="Courier New" w:hAnsi="Courier New"/>
          <w:sz w:val="20"/>
        </w:rPr>
        <w:t>Bag</w:t>
      </w:r>
      <w:r w:rsidRPr="000246CE">
        <w:t xml:space="preserve"> is an unordered collection of items. Every element item of a </w:t>
      </w:r>
      <w:r w:rsidRPr="00B07FE0">
        <w:rPr>
          <w:rFonts w:ascii="Courier New" w:hAnsi="Courier New"/>
          <w:sz w:val="20"/>
        </w:rPr>
        <w:t>Bag</w:t>
      </w:r>
      <w:r w:rsidRPr="000246CE">
        <w:t xml:space="preserve"> has the same sort of data. By comparison with a </w:t>
      </w:r>
      <w:r w:rsidRPr="00B07FE0">
        <w:rPr>
          <w:rFonts w:ascii="Courier New" w:hAnsi="Courier New"/>
          <w:noProof/>
          <w:sz w:val="20"/>
        </w:rPr>
        <w:t>Powerset</w:t>
      </w:r>
      <w:r w:rsidRPr="000246CE">
        <w:t xml:space="preserve">, if an item value is added to Bag (using </w:t>
      </w:r>
      <w:r w:rsidRPr="00B07FE0">
        <w:rPr>
          <w:rFonts w:ascii="Courier New" w:hAnsi="Courier New"/>
          <w:noProof/>
          <w:sz w:val="20"/>
        </w:rPr>
        <w:t>incl</w:t>
      </w:r>
      <w:r w:rsidRPr="00481BED">
        <w:rPr>
          <w:noProof/>
        </w:rPr>
        <w:t xml:space="preserve"> </w:t>
      </w:r>
      <w:r w:rsidRPr="000246CE">
        <w:t xml:space="preserve">to include it), there is always a change to the </w:t>
      </w:r>
      <w:r w:rsidRPr="00B07FE0">
        <w:rPr>
          <w:rFonts w:ascii="Courier New" w:hAnsi="Courier New"/>
          <w:sz w:val="20"/>
        </w:rPr>
        <w:t>Bag</w:t>
      </w:r>
      <w:r w:rsidRPr="000246CE">
        <w:t xml:space="preserve"> increasing the number of elements items that have the given value by one. Similarly</w:t>
      </w:r>
      <w:r w:rsidR="009E4B3B">
        <w:t>,</w:t>
      </w:r>
      <w:r w:rsidRPr="000246CE">
        <w:t xml:space="preserve"> deleting an item of a particular value from a </w:t>
      </w:r>
      <w:r w:rsidRPr="00B07FE0">
        <w:rPr>
          <w:rFonts w:ascii="Courier New" w:hAnsi="Courier New"/>
          <w:sz w:val="20"/>
        </w:rPr>
        <w:t>Bag</w:t>
      </w:r>
      <w:r w:rsidRPr="000246CE">
        <w:t xml:space="preserve"> (using </w:t>
      </w:r>
      <w:r w:rsidRPr="00B07FE0">
        <w:rPr>
          <w:rFonts w:ascii="Courier New" w:hAnsi="Courier New"/>
          <w:sz w:val="20"/>
        </w:rPr>
        <w:t>del</w:t>
      </w:r>
      <w:r w:rsidRPr="000246CE">
        <w:t xml:space="preserve">) reduces the number of elements items that have the given value by one (except if the count is already zero). Deleting an item of a given value is not an error if there are no items of that value in the </w:t>
      </w:r>
      <w:r w:rsidRPr="00B07FE0">
        <w:rPr>
          <w:rFonts w:ascii="Courier New" w:hAnsi="Courier New"/>
          <w:sz w:val="20"/>
        </w:rPr>
        <w:t>Bag</w:t>
      </w:r>
      <w:r w:rsidRPr="000246CE">
        <w:t xml:space="preserve">. There is no order to the elements of a </w:t>
      </w:r>
      <w:r w:rsidRPr="00B07FE0">
        <w:rPr>
          <w:rFonts w:ascii="Courier New" w:hAnsi="Courier New"/>
          <w:sz w:val="20"/>
        </w:rPr>
        <w:t>Bag</w:t>
      </w:r>
      <w:r w:rsidRPr="000246CE">
        <w:t>.</w:t>
      </w:r>
    </w:p>
    <w:p w14:paraId="29FF062B" w14:textId="77777777" w:rsidR="00BA496A" w:rsidRDefault="00BA496A" w:rsidP="002E7559">
      <w:pPr>
        <w:keepNext/>
        <w:keepLines/>
      </w:pPr>
      <w:r w:rsidRPr="00B07FE0">
        <w:rPr>
          <w:rFonts w:ascii="Courier New" w:hAnsi="Courier New"/>
          <w:sz w:val="20"/>
        </w:rPr>
        <w:t>Bag</w:t>
      </w:r>
      <w:r w:rsidRPr="000246CE">
        <w:t xml:space="preserve"> is used to represent the SET OF construction of ASN.1.</w:t>
      </w:r>
    </w:p>
    <w:p w14:paraId="379C64A2" w14:textId="77777777" w:rsidR="001D60F3" w:rsidRPr="001D60F3" w:rsidRDefault="001D60F3" w:rsidP="001D60F3">
      <w:pPr>
        <w:spacing w:before="0"/>
        <w:rPr>
          <w:noProof/>
          <w:sz w:val="14"/>
        </w:rPr>
      </w:pPr>
    </w:p>
    <w:bookmarkEnd w:id="706"/>
    <w:bookmarkEnd w:id="707"/>
    <w:bookmarkEnd w:id="708"/>
    <w:bookmarkEnd w:id="709"/>
    <w:bookmarkEnd w:id="710"/>
    <w:p w14:paraId="05CD597F" w14:textId="77777777" w:rsidR="00BA496A" w:rsidRPr="00683540" w:rsidRDefault="00BA496A" w:rsidP="002E7559">
      <w:pPr>
        <w:pStyle w:val="sdl-code"/>
        <w:keepLines/>
      </w:pPr>
      <w:r w:rsidRPr="00683540">
        <w:rPr>
          <w:b/>
        </w:rPr>
        <w:t>operators</w:t>
      </w:r>
    </w:p>
    <w:p w14:paraId="31EF0AEB" w14:textId="77777777" w:rsidR="00BA496A" w:rsidRPr="00683540" w:rsidRDefault="00BA496A" w:rsidP="002E7559">
      <w:pPr>
        <w:pStyle w:val="sdl-code"/>
        <w:keepLines/>
        <w:tabs>
          <w:tab w:val="clear" w:pos="1140"/>
        </w:tabs>
      </w:pPr>
      <w:r w:rsidRPr="00683540">
        <w:rPr>
          <w:b/>
        </w:rPr>
        <w:tab/>
      </w:r>
      <w:r w:rsidRPr="00683540">
        <w:t>empty</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Bag;</w:t>
      </w:r>
    </w:p>
    <w:p w14:paraId="3A82B289" w14:textId="77777777" w:rsidR="00BA496A" w:rsidRPr="00683540" w:rsidRDefault="00BA496A" w:rsidP="002E7559">
      <w:pPr>
        <w:pStyle w:val="sdl-code"/>
        <w:keepLines/>
        <w:tabs>
          <w:tab w:val="clear" w:pos="1140"/>
          <w:tab w:val="left" w:pos="6930"/>
          <w:tab w:val="left" w:pos="8280"/>
          <w:tab w:val="left" w:pos="9630"/>
        </w:tabs>
        <w:ind w:right="-620"/>
      </w:pPr>
      <w:r w:rsidRPr="00683540">
        <w:tab/>
        <w:t>"in"</w:t>
      </w:r>
      <w:r w:rsidRPr="00683540">
        <w:tab/>
        <w:t xml:space="preserve">( </w:t>
      </w:r>
      <w:r w:rsidRPr="00481BED">
        <w:t>Itemsort</w:t>
      </w:r>
      <w:r w:rsidRPr="00683540">
        <w:t xml:space="preserve">, </w:t>
      </w:r>
      <w:r w:rsidRPr="00683540">
        <w:rPr>
          <w:b/>
        </w:rPr>
        <w:t>this</w:t>
      </w:r>
      <w:r w:rsidRPr="00683540">
        <w:t xml:space="preserve"> Bag</w:t>
      </w:r>
      <w:r w:rsidRPr="00683540">
        <w:tab/>
        <w:t>) -&gt; Boolean;</w:t>
      </w:r>
      <w:r w:rsidRPr="00683540">
        <w:tab/>
      </w:r>
      <w:r w:rsidRPr="00683540">
        <w:tab/>
        <w:t>/* is member of</w:t>
      </w:r>
      <w:r w:rsidRPr="00683540">
        <w:tab/>
        <w:t>*/</w:t>
      </w:r>
    </w:p>
    <w:p w14:paraId="43081174" w14:textId="77777777" w:rsidR="00BA496A" w:rsidRPr="00683540" w:rsidRDefault="00BA496A" w:rsidP="002E7559">
      <w:pPr>
        <w:pStyle w:val="sdl-code"/>
        <w:keepLines/>
        <w:tabs>
          <w:tab w:val="clear" w:pos="1140"/>
          <w:tab w:val="left" w:pos="6930"/>
          <w:tab w:val="left" w:pos="8280"/>
          <w:tab w:val="left" w:pos="9630"/>
        </w:tabs>
        <w:ind w:right="-620"/>
      </w:pPr>
      <w:r w:rsidRPr="00683540">
        <w:tab/>
      </w:r>
      <w:r w:rsidRPr="00481BED">
        <w:t>incl</w:t>
      </w:r>
      <w:r w:rsidRPr="00683540">
        <w:tab/>
        <w:t xml:space="preserve">( </w:t>
      </w:r>
      <w:r w:rsidRPr="00481BED">
        <w:t>Itemsort</w:t>
      </w:r>
      <w:r w:rsidRPr="00683540">
        <w:t xml:space="preserve">, </w:t>
      </w:r>
      <w:r w:rsidRPr="00683540">
        <w:rPr>
          <w:b/>
        </w:rPr>
        <w:t>this</w:t>
      </w:r>
      <w:r w:rsidRPr="00683540">
        <w:t xml:space="preserve"> Bag</w:t>
      </w:r>
      <w:r w:rsidRPr="00683540">
        <w:tab/>
        <w:t xml:space="preserve">) -&gt; </w:t>
      </w:r>
      <w:r w:rsidRPr="00683540">
        <w:rPr>
          <w:b/>
        </w:rPr>
        <w:t>this</w:t>
      </w:r>
      <w:r w:rsidRPr="00683540">
        <w:t xml:space="preserve"> Bag;</w:t>
      </w:r>
      <w:r w:rsidRPr="00683540">
        <w:tab/>
        <w:t>/* increase items of this value in Bag</w:t>
      </w:r>
      <w:r w:rsidRPr="00683540">
        <w:tab/>
        <w:t>*/</w:t>
      </w:r>
    </w:p>
    <w:p w14:paraId="27926742" w14:textId="77777777" w:rsidR="00BA496A" w:rsidRPr="00683540" w:rsidRDefault="00BA496A" w:rsidP="002E7559">
      <w:pPr>
        <w:pStyle w:val="sdl-code"/>
        <w:keepLines/>
        <w:tabs>
          <w:tab w:val="clear" w:pos="1140"/>
          <w:tab w:val="left" w:pos="6930"/>
          <w:tab w:val="left" w:pos="8280"/>
          <w:tab w:val="left" w:pos="9630"/>
        </w:tabs>
        <w:ind w:right="-620"/>
      </w:pPr>
      <w:r w:rsidRPr="00683540">
        <w:tab/>
        <w:t>del</w:t>
      </w:r>
      <w:r w:rsidRPr="00683540">
        <w:tab/>
      </w:r>
      <w:r w:rsidRPr="00683540">
        <w:tab/>
        <w:t xml:space="preserve">( </w:t>
      </w:r>
      <w:r w:rsidRPr="00481BED">
        <w:t>Itemsort</w:t>
      </w:r>
      <w:r w:rsidRPr="00683540">
        <w:t xml:space="preserve">, </w:t>
      </w:r>
      <w:r w:rsidRPr="00683540">
        <w:rPr>
          <w:b/>
        </w:rPr>
        <w:t>this</w:t>
      </w:r>
      <w:r w:rsidRPr="00683540">
        <w:t xml:space="preserve"> Bag</w:t>
      </w:r>
      <w:r w:rsidRPr="00683540">
        <w:tab/>
        <w:t xml:space="preserve">) -&gt; </w:t>
      </w:r>
      <w:r w:rsidRPr="00683540">
        <w:rPr>
          <w:b/>
        </w:rPr>
        <w:t>this</w:t>
      </w:r>
      <w:r w:rsidRPr="00683540">
        <w:t xml:space="preserve"> Bag;</w:t>
      </w:r>
      <w:r w:rsidRPr="00683540">
        <w:tab/>
        <w:t>/* delete an item of this value from Bag</w:t>
      </w:r>
      <w:r w:rsidRPr="00683540">
        <w:tab/>
        <w:t>*/</w:t>
      </w:r>
    </w:p>
    <w:p w14:paraId="369019D5" w14:textId="77777777" w:rsidR="00BA496A" w:rsidRPr="00683540" w:rsidRDefault="00BA496A" w:rsidP="002E7559">
      <w:pPr>
        <w:pStyle w:val="sdl-code"/>
        <w:keepNext w:val="0"/>
        <w:tabs>
          <w:tab w:val="clear" w:pos="1140"/>
          <w:tab w:val="left" w:pos="6930"/>
          <w:tab w:val="left" w:pos="8280"/>
          <w:tab w:val="left" w:pos="9630"/>
        </w:tabs>
        <w:ind w:right="-618"/>
      </w:pPr>
      <w:r w:rsidRPr="00683540">
        <w:tab/>
        <w:t>"&lt;"</w:t>
      </w:r>
      <w:r w:rsidRPr="00683540">
        <w:tab/>
      </w:r>
      <w:r w:rsidRPr="00683540">
        <w:tab/>
        <w:t xml:space="preserve">( </w:t>
      </w:r>
      <w:r w:rsidRPr="00683540">
        <w:rPr>
          <w:b/>
        </w:rPr>
        <w:t>this</w:t>
      </w:r>
      <w:r w:rsidRPr="00683540">
        <w:t xml:space="preserve"> Bag, </w:t>
      </w:r>
      <w:r w:rsidRPr="00683540">
        <w:rPr>
          <w:b/>
        </w:rPr>
        <w:t>this</w:t>
      </w:r>
      <w:r w:rsidRPr="00683540">
        <w:t xml:space="preserve"> Bag</w:t>
      </w:r>
      <w:r w:rsidRPr="00683540">
        <w:tab/>
        <w:t>) -&gt; Boolean;</w:t>
      </w:r>
      <w:r w:rsidRPr="00683540">
        <w:tab/>
      </w:r>
      <w:r w:rsidRPr="00683540">
        <w:tab/>
        <w:t xml:space="preserve">/* is proper </w:t>
      </w:r>
      <w:r w:rsidRPr="00481BED">
        <w:t xml:space="preserve">subbag </w:t>
      </w:r>
      <w:r w:rsidRPr="00683540">
        <w:t>of</w:t>
      </w:r>
      <w:r w:rsidRPr="00683540">
        <w:tab/>
        <w:t>*/</w:t>
      </w:r>
    </w:p>
    <w:p w14:paraId="513BC576" w14:textId="77777777" w:rsidR="00BA496A" w:rsidRPr="00683540" w:rsidRDefault="00BA496A" w:rsidP="00BA496A">
      <w:pPr>
        <w:pStyle w:val="sdl-code"/>
        <w:keepLines/>
        <w:tabs>
          <w:tab w:val="clear" w:pos="1140"/>
          <w:tab w:val="left" w:pos="6930"/>
          <w:tab w:val="left" w:pos="8280"/>
          <w:tab w:val="left" w:pos="9630"/>
        </w:tabs>
        <w:ind w:right="-620"/>
      </w:pPr>
      <w:r w:rsidRPr="00683540">
        <w:tab/>
        <w:t>"&gt;"</w:t>
      </w:r>
      <w:r w:rsidRPr="00683540">
        <w:tab/>
      </w:r>
      <w:r w:rsidRPr="00683540">
        <w:tab/>
        <w:t xml:space="preserve">( </w:t>
      </w:r>
      <w:r w:rsidRPr="00683540">
        <w:rPr>
          <w:b/>
        </w:rPr>
        <w:t>this</w:t>
      </w:r>
      <w:r w:rsidRPr="00683540">
        <w:t xml:space="preserve"> Bag, </w:t>
      </w:r>
      <w:r w:rsidRPr="00683540">
        <w:rPr>
          <w:b/>
        </w:rPr>
        <w:t>this</w:t>
      </w:r>
      <w:r w:rsidRPr="00683540">
        <w:t xml:space="preserve"> Bag</w:t>
      </w:r>
      <w:r w:rsidRPr="00683540">
        <w:tab/>
        <w:t>) -&gt; Boolean;</w:t>
      </w:r>
      <w:r w:rsidRPr="00683540">
        <w:tab/>
      </w:r>
      <w:r w:rsidRPr="00683540">
        <w:tab/>
        <w:t xml:space="preserve">/* is proper </w:t>
      </w:r>
      <w:r w:rsidRPr="00481BED">
        <w:t xml:space="preserve">superbag </w:t>
      </w:r>
      <w:r w:rsidRPr="00683540">
        <w:t>of</w:t>
      </w:r>
      <w:r w:rsidRPr="00683540">
        <w:tab/>
        <w:t>*/</w:t>
      </w:r>
    </w:p>
    <w:p w14:paraId="7D132BD6" w14:textId="77777777" w:rsidR="00BA496A" w:rsidRPr="00683540" w:rsidRDefault="00BA496A" w:rsidP="00BA496A">
      <w:pPr>
        <w:pStyle w:val="sdl-code"/>
        <w:keepLines/>
        <w:tabs>
          <w:tab w:val="clear" w:pos="1140"/>
          <w:tab w:val="left" w:pos="6930"/>
          <w:tab w:val="left" w:pos="8280"/>
          <w:tab w:val="left" w:pos="9630"/>
        </w:tabs>
        <w:ind w:right="-620"/>
      </w:pPr>
      <w:r w:rsidRPr="00683540">
        <w:tab/>
        <w:t>"&lt;="</w:t>
      </w:r>
      <w:r w:rsidRPr="00683540">
        <w:tab/>
        <w:t xml:space="preserve">( </w:t>
      </w:r>
      <w:r w:rsidRPr="00683540">
        <w:rPr>
          <w:b/>
        </w:rPr>
        <w:t>this</w:t>
      </w:r>
      <w:r w:rsidRPr="00683540">
        <w:t xml:space="preserve"> Bag, </w:t>
      </w:r>
      <w:r w:rsidRPr="00683540">
        <w:rPr>
          <w:b/>
        </w:rPr>
        <w:t>this</w:t>
      </w:r>
      <w:r w:rsidRPr="00683540">
        <w:t xml:space="preserve"> Bag</w:t>
      </w:r>
      <w:r w:rsidRPr="00683540">
        <w:tab/>
        <w:t>) -&gt; Boolean;</w:t>
      </w:r>
      <w:r w:rsidRPr="00683540">
        <w:tab/>
      </w:r>
      <w:r w:rsidRPr="00683540">
        <w:tab/>
        <w:t xml:space="preserve">/* is </w:t>
      </w:r>
      <w:r w:rsidRPr="00481BED">
        <w:t xml:space="preserve">subbag </w:t>
      </w:r>
      <w:r w:rsidRPr="00683540">
        <w:t>of</w:t>
      </w:r>
      <w:r w:rsidRPr="00683540">
        <w:tab/>
        <w:t>*/</w:t>
      </w:r>
    </w:p>
    <w:p w14:paraId="6385A721" w14:textId="77777777" w:rsidR="00BA496A" w:rsidRPr="00683540" w:rsidRDefault="00BA496A" w:rsidP="00BA496A">
      <w:pPr>
        <w:pStyle w:val="sdl-code"/>
        <w:keepLines/>
        <w:tabs>
          <w:tab w:val="clear" w:pos="1140"/>
          <w:tab w:val="left" w:pos="6930"/>
          <w:tab w:val="left" w:pos="8280"/>
          <w:tab w:val="left" w:pos="9630"/>
        </w:tabs>
        <w:ind w:right="-620"/>
      </w:pPr>
      <w:r w:rsidRPr="00683540">
        <w:tab/>
        <w:t>"&gt;="</w:t>
      </w:r>
      <w:r w:rsidRPr="00683540">
        <w:tab/>
        <w:t xml:space="preserve">( </w:t>
      </w:r>
      <w:r w:rsidRPr="00683540">
        <w:rPr>
          <w:b/>
        </w:rPr>
        <w:t>this</w:t>
      </w:r>
      <w:r w:rsidRPr="00683540">
        <w:t xml:space="preserve"> Bag, </w:t>
      </w:r>
      <w:r w:rsidRPr="00683540">
        <w:rPr>
          <w:b/>
        </w:rPr>
        <w:t>this</w:t>
      </w:r>
      <w:r w:rsidRPr="00683540">
        <w:t xml:space="preserve"> Bag</w:t>
      </w:r>
      <w:r w:rsidRPr="00683540">
        <w:tab/>
        <w:t>) -&gt; Boolean;</w:t>
      </w:r>
      <w:r w:rsidRPr="00683540">
        <w:tab/>
      </w:r>
      <w:r w:rsidRPr="00683540">
        <w:tab/>
        <w:t xml:space="preserve">/* is </w:t>
      </w:r>
      <w:r w:rsidRPr="00481BED">
        <w:t xml:space="preserve">superbag </w:t>
      </w:r>
      <w:r w:rsidRPr="00683540">
        <w:t>of</w:t>
      </w:r>
      <w:r w:rsidRPr="00683540">
        <w:tab/>
        <w:t>*/</w:t>
      </w:r>
    </w:p>
    <w:p w14:paraId="19697688" w14:textId="77777777" w:rsidR="00BA496A" w:rsidRPr="00683540" w:rsidRDefault="00BA496A" w:rsidP="00BA496A">
      <w:pPr>
        <w:pStyle w:val="sdl-code"/>
        <w:keepLines/>
        <w:tabs>
          <w:tab w:val="clear" w:pos="1140"/>
          <w:tab w:val="left" w:pos="6930"/>
          <w:tab w:val="left" w:pos="8280"/>
          <w:tab w:val="left" w:pos="9630"/>
        </w:tabs>
        <w:ind w:right="-620"/>
      </w:pPr>
      <w:r w:rsidRPr="00683540">
        <w:tab/>
        <w:t>"and"</w:t>
      </w:r>
      <w:r w:rsidRPr="00683540">
        <w:tab/>
        <w:t xml:space="preserve">( </w:t>
      </w:r>
      <w:r w:rsidRPr="00683540">
        <w:rPr>
          <w:b/>
        </w:rPr>
        <w:t>this</w:t>
      </w:r>
      <w:r w:rsidRPr="00683540">
        <w:t xml:space="preserve"> Bag, </w:t>
      </w:r>
      <w:r w:rsidRPr="00683540">
        <w:rPr>
          <w:b/>
        </w:rPr>
        <w:t>this</w:t>
      </w:r>
      <w:r w:rsidRPr="00683540">
        <w:t xml:space="preserve"> Bag</w:t>
      </w:r>
      <w:r w:rsidRPr="00683540">
        <w:tab/>
        <w:t xml:space="preserve">) -&gt; </w:t>
      </w:r>
      <w:r w:rsidRPr="00683540">
        <w:rPr>
          <w:b/>
        </w:rPr>
        <w:t>this</w:t>
      </w:r>
      <w:r w:rsidRPr="00683540">
        <w:t xml:space="preserve"> Bag;</w:t>
      </w:r>
      <w:r w:rsidRPr="00683540">
        <w:tab/>
        <w:t>/* intersection of bags</w:t>
      </w:r>
      <w:r w:rsidRPr="00683540">
        <w:tab/>
        <w:t>*/</w:t>
      </w:r>
    </w:p>
    <w:p w14:paraId="7DF4F534" w14:textId="77777777" w:rsidR="00BA496A" w:rsidRPr="00683540" w:rsidRDefault="00BA496A" w:rsidP="00BA496A">
      <w:pPr>
        <w:pStyle w:val="sdl-code"/>
        <w:keepLines/>
        <w:tabs>
          <w:tab w:val="clear" w:pos="1140"/>
          <w:tab w:val="left" w:pos="6930"/>
          <w:tab w:val="left" w:pos="8280"/>
          <w:tab w:val="left" w:pos="9630"/>
        </w:tabs>
        <w:ind w:right="-620"/>
      </w:pPr>
      <w:r w:rsidRPr="00683540">
        <w:tab/>
        <w:t>"or"</w:t>
      </w:r>
      <w:r w:rsidRPr="00683540">
        <w:tab/>
        <w:t xml:space="preserve">( </w:t>
      </w:r>
      <w:r w:rsidRPr="00683540">
        <w:rPr>
          <w:b/>
        </w:rPr>
        <w:t>this</w:t>
      </w:r>
      <w:r w:rsidRPr="00683540">
        <w:t xml:space="preserve"> Bag, </w:t>
      </w:r>
      <w:r w:rsidRPr="00683540">
        <w:rPr>
          <w:b/>
        </w:rPr>
        <w:t>this</w:t>
      </w:r>
      <w:r w:rsidRPr="00683540">
        <w:t xml:space="preserve"> Bag</w:t>
      </w:r>
      <w:r w:rsidRPr="00683540">
        <w:tab/>
        <w:t xml:space="preserve">) -&gt; </w:t>
      </w:r>
      <w:r w:rsidRPr="00683540">
        <w:rPr>
          <w:b/>
        </w:rPr>
        <w:t>this</w:t>
      </w:r>
      <w:r w:rsidRPr="00683540">
        <w:t xml:space="preserve"> Bag;</w:t>
      </w:r>
      <w:r w:rsidRPr="00683540">
        <w:tab/>
        <w:t>/* union of bags</w:t>
      </w:r>
      <w:r w:rsidRPr="00683540">
        <w:tab/>
        <w:t>*/</w:t>
      </w:r>
    </w:p>
    <w:p w14:paraId="396FB5C4" w14:textId="77777777" w:rsidR="00BA496A" w:rsidRPr="00683540" w:rsidRDefault="00BA496A" w:rsidP="00BA496A">
      <w:pPr>
        <w:pStyle w:val="sdl-code"/>
        <w:keepLines/>
        <w:tabs>
          <w:tab w:val="clear" w:pos="1140"/>
        </w:tabs>
      </w:pPr>
      <w:r w:rsidRPr="00683540">
        <w:tab/>
        <w:t>length</w:t>
      </w:r>
      <w:r w:rsidRPr="00683540">
        <w:tab/>
        <w:t xml:space="preserve">( </w:t>
      </w:r>
      <w:r w:rsidRPr="00683540">
        <w:rPr>
          <w:b/>
        </w:rPr>
        <w:t>this</w:t>
      </w:r>
      <w:r w:rsidRPr="00683540">
        <w:t xml:space="preserve"> Bag</w:t>
      </w:r>
      <w:r w:rsidRPr="00683540">
        <w:tab/>
      </w:r>
      <w:r w:rsidRPr="00683540">
        <w:tab/>
      </w:r>
      <w:r w:rsidRPr="00683540">
        <w:tab/>
      </w:r>
      <w:r w:rsidRPr="00683540">
        <w:tab/>
      </w:r>
      <w:r w:rsidRPr="00683540">
        <w:tab/>
        <w:t>) -&gt; Integer;</w:t>
      </w:r>
      <w:r w:rsidRPr="00683540">
        <w:tab/>
      </w:r>
      <w:r w:rsidRPr="00683540">
        <w:tab/>
        <w:t>/* number of items in Bag */</w:t>
      </w:r>
    </w:p>
    <w:p w14:paraId="0D9CED02" w14:textId="77777777" w:rsidR="00BA496A" w:rsidRPr="00683540" w:rsidRDefault="00BA496A" w:rsidP="00BA496A">
      <w:pPr>
        <w:pStyle w:val="sdl-code"/>
        <w:keepLines/>
        <w:tabs>
          <w:tab w:val="clear" w:pos="1140"/>
        </w:tabs>
      </w:pPr>
      <w:r w:rsidRPr="00683540">
        <w:tab/>
        <w:t>count</w:t>
      </w:r>
      <w:r w:rsidRPr="00683540">
        <w:tab/>
        <w:t xml:space="preserve">( </w:t>
      </w:r>
      <w:r w:rsidRPr="00481BED">
        <w:t>Itemsort</w:t>
      </w:r>
      <w:r w:rsidRPr="00683540">
        <w:t xml:space="preserve">, </w:t>
      </w:r>
      <w:r w:rsidRPr="00683540">
        <w:rPr>
          <w:b/>
        </w:rPr>
        <w:t>this</w:t>
      </w:r>
      <w:r w:rsidRPr="00683540">
        <w:t xml:space="preserve"> Bag</w:t>
      </w:r>
      <w:r w:rsidRPr="00683540">
        <w:tab/>
        <w:t>) -&gt; Integer;</w:t>
      </w:r>
      <w:r w:rsidRPr="00683540">
        <w:tab/>
      </w:r>
      <w:r w:rsidRPr="00683540">
        <w:tab/>
        <w:t>/* number of this item value in Bag</w:t>
      </w:r>
      <w:r w:rsidRPr="00683540">
        <w:tab/>
        <w:t>*/</w:t>
      </w:r>
    </w:p>
    <w:p w14:paraId="583D202B" w14:textId="77777777" w:rsidR="00BA496A" w:rsidRPr="00683540" w:rsidRDefault="00BA496A" w:rsidP="002E7559">
      <w:pPr>
        <w:pStyle w:val="sdl-code"/>
        <w:keepNext w:val="0"/>
        <w:tabs>
          <w:tab w:val="clear" w:pos="1140"/>
        </w:tabs>
      </w:pPr>
      <w:r w:rsidRPr="00683540">
        <w:tab/>
        <w:t>take</w:t>
      </w:r>
      <w:r w:rsidRPr="00683540">
        <w:tab/>
        <w:t xml:space="preserve">( </w:t>
      </w:r>
      <w:r w:rsidRPr="00683540">
        <w:rPr>
          <w:b/>
        </w:rPr>
        <w:t>this</w:t>
      </w:r>
      <w:r w:rsidRPr="00683540">
        <w:t xml:space="preserve"> Bag</w:t>
      </w:r>
      <w:r w:rsidRPr="00683540">
        <w:tab/>
      </w:r>
      <w:r w:rsidRPr="00683540">
        <w:tab/>
      </w:r>
      <w:r w:rsidRPr="00683540">
        <w:tab/>
      </w:r>
      <w:r w:rsidRPr="00683540">
        <w:tab/>
      </w:r>
      <w:r w:rsidRPr="00683540">
        <w:tab/>
        <w:t xml:space="preserve">) -&gt; </w:t>
      </w:r>
      <w:r w:rsidRPr="00481BED">
        <w:t xml:space="preserve">Itemsort </w:t>
      </w:r>
      <w:r w:rsidRPr="00683540">
        <w:rPr>
          <w:b/>
        </w:rPr>
        <w:t xml:space="preserve">raise </w:t>
      </w:r>
      <w:r w:rsidRPr="00683540">
        <w:t>Empty;</w:t>
      </w:r>
    </w:p>
    <w:p w14:paraId="3C080589" w14:textId="77777777" w:rsidR="00BA496A" w:rsidRPr="000246CE" w:rsidRDefault="00BA496A" w:rsidP="00BA496A">
      <w:r w:rsidRPr="000246CE">
        <w:t xml:space="preserve">The </w:t>
      </w:r>
      <w:r w:rsidRPr="00B07FE0">
        <w:rPr>
          <w:rFonts w:ascii="Courier New" w:hAnsi="Courier New"/>
          <w:sz w:val="20"/>
        </w:rPr>
        <w:t>take</w:t>
      </w:r>
      <w:r w:rsidRPr="000246CE">
        <w:t xml:space="preserve"> operator removes and returns an arbitrary element item from the </w:t>
      </w:r>
      <w:r w:rsidR="00FA2813" w:rsidRPr="00B07FE0">
        <w:rPr>
          <w:rFonts w:ascii="Courier New" w:hAnsi="Courier New"/>
          <w:sz w:val="20"/>
        </w:rPr>
        <w:t>Bag</w:t>
      </w:r>
      <w:r w:rsidRPr="000246CE">
        <w:t>.</w:t>
      </w:r>
    </w:p>
    <w:p w14:paraId="1AC93289" w14:textId="77777777" w:rsidR="00BA496A" w:rsidRPr="00683540" w:rsidRDefault="00BA496A" w:rsidP="00013294">
      <w:pPr>
        <w:pStyle w:val="Heading3"/>
      </w:pPr>
      <w:bookmarkStart w:id="711" w:name="_Toc466620420"/>
      <w:bookmarkStart w:id="712" w:name="_Toc10537096"/>
      <w:bookmarkStart w:id="713" w:name="_Toc37047701"/>
      <w:bookmarkStart w:id="714" w:name="_Toc37047913"/>
      <w:bookmarkStart w:id="715" w:name="_Toc37049002"/>
      <w:bookmarkStart w:id="716" w:name="_Toc40590664"/>
      <w:bookmarkStart w:id="717" w:name="_Toc42923193"/>
      <w:bookmarkStart w:id="718" w:name="_Toc192901629"/>
      <w:bookmarkStart w:id="719" w:name="_Toc68594562"/>
      <w:bookmarkStart w:id="720" w:name="_Toc303065640"/>
      <w:bookmarkStart w:id="721" w:name="_Toc182643646"/>
      <w:bookmarkStart w:id="722" w:name="_Toc303065990"/>
      <w:bookmarkStart w:id="723" w:name="_Toc449663813"/>
      <w:r w:rsidRPr="00683540">
        <w:t>D.2.14</w:t>
      </w:r>
      <w:r w:rsidRPr="00683540">
        <w:tab/>
        <w:t xml:space="preserve">Bit and </w:t>
      </w:r>
      <w:r w:rsidRPr="00481BED">
        <w:rPr>
          <w:noProof/>
        </w:rPr>
        <w:t>Bitstring</w:t>
      </w:r>
      <w:bookmarkEnd w:id="711"/>
      <w:bookmarkEnd w:id="712"/>
      <w:bookmarkEnd w:id="713"/>
      <w:bookmarkEnd w:id="714"/>
      <w:bookmarkEnd w:id="715"/>
      <w:bookmarkEnd w:id="716"/>
      <w:bookmarkEnd w:id="717"/>
      <w:bookmarkEnd w:id="718"/>
      <w:bookmarkEnd w:id="719"/>
      <w:bookmarkEnd w:id="720"/>
      <w:bookmarkEnd w:id="721"/>
      <w:bookmarkEnd w:id="722"/>
      <w:bookmarkEnd w:id="723"/>
    </w:p>
    <w:p w14:paraId="33A47C79" w14:textId="77777777" w:rsidR="00BA496A" w:rsidRPr="000246CE" w:rsidRDefault="00BA496A" w:rsidP="00BA496A">
      <w:r w:rsidRPr="00B07FE0">
        <w:rPr>
          <w:rFonts w:ascii="Courier New" w:hAnsi="Courier New"/>
          <w:sz w:val="20"/>
        </w:rPr>
        <w:t>Bit</w:t>
      </w:r>
      <w:r w:rsidRPr="000246CE">
        <w:t xml:space="preserve"> has the literals 0 and 1, and the same operators as </w:t>
      </w:r>
      <w:r w:rsidRPr="00B07FE0">
        <w:rPr>
          <w:rFonts w:ascii="Courier New" w:hAnsi="Courier New"/>
          <w:sz w:val="20"/>
        </w:rPr>
        <w:t>Boolean</w:t>
      </w:r>
      <w:r w:rsidRPr="000246CE">
        <w:t xml:space="preserve"> plus operators for changing a </w:t>
      </w:r>
      <w:r w:rsidRPr="00B07FE0">
        <w:rPr>
          <w:rFonts w:ascii="Courier New" w:hAnsi="Courier New"/>
          <w:sz w:val="20"/>
        </w:rPr>
        <w:t>Bit</w:t>
      </w:r>
      <w:r w:rsidRPr="000246CE">
        <w:t xml:space="preserve"> to an </w:t>
      </w:r>
      <w:r w:rsidRPr="00B07FE0">
        <w:rPr>
          <w:rFonts w:ascii="Courier New" w:hAnsi="Courier New"/>
          <w:sz w:val="20"/>
        </w:rPr>
        <w:t>Integer</w:t>
      </w:r>
      <w:r w:rsidRPr="000246CE">
        <w:t xml:space="preserve"> and an </w:t>
      </w:r>
      <w:r w:rsidRPr="00B07FE0">
        <w:rPr>
          <w:rFonts w:ascii="Courier New" w:hAnsi="Courier New"/>
          <w:sz w:val="20"/>
        </w:rPr>
        <w:t>Integer</w:t>
      </w:r>
      <w:r w:rsidRPr="000246CE">
        <w:t xml:space="preserve"> to a </w:t>
      </w:r>
      <w:r w:rsidRPr="00B07FE0">
        <w:rPr>
          <w:rFonts w:ascii="Courier New" w:hAnsi="Courier New"/>
          <w:sz w:val="20"/>
        </w:rPr>
        <w:t>Bit</w:t>
      </w:r>
      <w:r w:rsidRPr="000246CE">
        <w:t>.</w:t>
      </w:r>
    </w:p>
    <w:p w14:paraId="48480B78" w14:textId="77777777" w:rsidR="001D60F3" w:rsidRPr="001D60F3" w:rsidRDefault="001D60F3" w:rsidP="001D60F3">
      <w:pPr>
        <w:spacing w:before="0"/>
        <w:rPr>
          <w:noProof/>
          <w:sz w:val="14"/>
        </w:rPr>
      </w:pPr>
    </w:p>
    <w:p w14:paraId="0EECC873" w14:textId="77777777" w:rsidR="00BA496A" w:rsidRPr="00683540" w:rsidRDefault="00BA496A" w:rsidP="00BA496A">
      <w:pPr>
        <w:pStyle w:val="sdl-code"/>
        <w:keepLines/>
      </w:pPr>
      <w:r w:rsidRPr="00683540">
        <w:rPr>
          <w:b/>
        </w:rPr>
        <w:t>operators</w:t>
      </w:r>
    </w:p>
    <w:p w14:paraId="2CD28CB1" w14:textId="77777777" w:rsidR="00BA496A" w:rsidRPr="00683540" w:rsidRDefault="00BA496A" w:rsidP="00BA496A">
      <w:pPr>
        <w:pStyle w:val="sdl-code"/>
        <w:keepLines/>
      </w:pPr>
      <w:r w:rsidRPr="00683540">
        <w:tab/>
        <w:t>"not"</w:t>
      </w:r>
      <w:r w:rsidRPr="00683540">
        <w:tab/>
        <w:t xml:space="preserve">( </w:t>
      </w:r>
      <w:r w:rsidRPr="00683540">
        <w:rPr>
          <w:b/>
        </w:rPr>
        <w:t>this</w:t>
      </w:r>
      <w:r w:rsidRPr="00683540">
        <w:t xml:space="preserve"> Bit</w:t>
      </w:r>
      <w:r w:rsidRPr="00683540">
        <w:tab/>
        <w:t>)</w:t>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Boolean;</w:t>
      </w:r>
    </w:p>
    <w:p w14:paraId="246C1C86" w14:textId="77777777" w:rsidR="00BA496A" w:rsidRPr="00683540" w:rsidRDefault="00BA496A" w:rsidP="00BA496A">
      <w:pPr>
        <w:pStyle w:val="sdl-code"/>
        <w:keepLines/>
      </w:pPr>
      <w:r w:rsidRPr="00683540">
        <w:tab/>
        <w:t>"and"</w:t>
      </w:r>
      <w:r w:rsidRPr="00683540">
        <w:tab/>
        <w:t xml:space="preserve">( </w:t>
      </w:r>
      <w:r w:rsidRPr="00683540">
        <w:rPr>
          <w:b/>
        </w:rPr>
        <w:t>this</w:t>
      </w:r>
      <w:r w:rsidRPr="00683540">
        <w:t xml:space="preserve"> Bit, </w:t>
      </w:r>
      <w:r w:rsidRPr="00683540">
        <w:rPr>
          <w:b/>
        </w:rPr>
        <w:t>this</w:t>
      </w:r>
      <w:r w:rsidRPr="00683540">
        <w:t xml:space="preserve"> Bit</w:t>
      </w:r>
      <w:r w:rsidRPr="00683540">
        <w:tab/>
        <w:t>)</w:t>
      </w:r>
      <w:r w:rsidRPr="00683540">
        <w:tab/>
        <w:t xml:space="preserve">-&gt; </w:t>
      </w:r>
      <w:r w:rsidRPr="00683540">
        <w:rPr>
          <w:b/>
        </w:rPr>
        <w:t>this</w:t>
      </w:r>
      <w:r w:rsidRPr="00683540">
        <w:t xml:space="preserve"> Bit;</w:t>
      </w:r>
    </w:p>
    <w:p w14:paraId="628EF953" w14:textId="77777777" w:rsidR="00BA496A" w:rsidRPr="00683540" w:rsidRDefault="00BA496A" w:rsidP="00BA496A">
      <w:pPr>
        <w:pStyle w:val="sdl-code"/>
        <w:keepLines/>
      </w:pPr>
      <w:r w:rsidRPr="00683540">
        <w:tab/>
        <w:t>"or"</w:t>
      </w:r>
      <w:r w:rsidRPr="00683540">
        <w:tab/>
        <w:t xml:space="preserve">( </w:t>
      </w:r>
      <w:r w:rsidRPr="00683540">
        <w:rPr>
          <w:b/>
        </w:rPr>
        <w:t>this</w:t>
      </w:r>
      <w:r w:rsidRPr="00683540">
        <w:t xml:space="preserve"> Bit, </w:t>
      </w:r>
      <w:r w:rsidRPr="00683540">
        <w:rPr>
          <w:b/>
        </w:rPr>
        <w:t>this</w:t>
      </w:r>
      <w:r w:rsidRPr="00683540">
        <w:t xml:space="preserve"> Bit</w:t>
      </w:r>
      <w:r w:rsidRPr="00683540">
        <w:tab/>
        <w:t>)</w:t>
      </w:r>
      <w:r w:rsidRPr="00683540">
        <w:tab/>
        <w:t xml:space="preserve">-&gt; </w:t>
      </w:r>
      <w:r w:rsidRPr="00683540">
        <w:rPr>
          <w:b/>
        </w:rPr>
        <w:t>this</w:t>
      </w:r>
      <w:r w:rsidRPr="00683540">
        <w:t xml:space="preserve"> Bit;</w:t>
      </w:r>
    </w:p>
    <w:p w14:paraId="21FFCB48" w14:textId="77777777" w:rsidR="00BA496A" w:rsidRPr="00683540" w:rsidRDefault="00BA496A" w:rsidP="00BA496A">
      <w:pPr>
        <w:pStyle w:val="sdl-code"/>
        <w:keepLines/>
      </w:pPr>
      <w:r w:rsidRPr="00683540">
        <w:tab/>
        <w:t>"</w:t>
      </w:r>
      <w:r w:rsidRPr="00481BED">
        <w:t>xor</w:t>
      </w:r>
      <w:r w:rsidRPr="00683540">
        <w:t>"</w:t>
      </w:r>
      <w:r w:rsidRPr="00683540">
        <w:tab/>
        <w:t xml:space="preserve">( </w:t>
      </w:r>
      <w:r w:rsidRPr="00683540">
        <w:rPr>
          <w:b/>
        </w:rPr>
        <w:t>this</w:t>
      </w:r>
      <w:r w:rsidRPr="00683540">
        <w:t xml:space="preserve"> Bit, </w:t>
      </w:r>
      <w:r w:rsidRPr="00683540">
        <w:rPr>
          <w:b/>
        </w:rPr>
        <w:t>this</w:t>
      </w:r>
      <w:r w:rsidRPr="00683540">
        <w:t xml:space="preserve"> Bit</w:t>
      </w:r>
      <w:r w:rsidRPr="00683540">
        <w:tab/>
        <w:t>)</w:t>
      </w:r>
      <w:r w:rsidRPr="00683540">
        <w:tab/>
        <w:t xml:space="preserve">-&gt; </w:t>
      </w:r>
      <w:r w:rsidRPr="00683540">
        <w:rPr>
          <w:b/>
        </w:rPr>
        <w:t>this</w:t>
      </w:r>
      <w:r w:rsidRPr="00683540">
        <w:t xml:space="preserve"> Bit;</w:t>
      </w:r>
    </w:p>
    <w:p w14:paraId="6D2652BC" w14:textId="77777777" w:rsidR="00BA496A" w:rsidRPr="00683540" w:rsidRDefault="00BA496A" w:rsidP="00BA496A">
      <w:pPr>
        <w:pStyle w:val="sdl-code"/>
        <w:keepLines/>
      </w:pPr>
      <w:r w:rsidRPr="00683540">
        <w:tab/>
        <w:t>"=&gt;"</w:t>
      </w:r>
      <w:r w:rsidRPr="00683540">
        <w:tab/>
        <w:t xml:space="preserve">( </w:t>
      </w:r>
      <w:r w:rsidRPr="00683540">
        <w:rPr>
          <w:b/>
        </w:rPr>
        <w:t>this</w:t>
      </w:r>
      <w:r w:rsidRPr="00683540">
        <w:t xml:space="preserve"> Bit, </w:t>
      </w:r>
      <w:r w:rsidRPr="00683540">
        <w:rPr>
          <w:b/>
        </w:rPr>
        <w:t>this</w:t>
      </w:r>
      <w:r w:rsidRPr="00683540">
        <w:t xml:space="preserve"> Bit</w:t>
      </w:r>
      <w:r w:rsidRPr="00683540">
        <w:tab/>
        <w:t>)</w:t>
      </w:r>
      <w:r w:rsidRPr="00683540">
        <w:tab/>
        <w:t xml:space="preserve">-&gt; </w:t>
      </w:r>
      <w:r w:rsidRPr="00683540">
        <w:rPr>
          <w:b/>
        </w:rPr>
        <w:t>this</w:t>
      </w:r>
      <w:r w:rsidRPr="00683540">
        <w:t xml:space="preserve"> Bit;</w:t>
      </w:r>
    </w:p>
    <w:p w14:paraId="7240DE5F" w14:textId="77777777" w:rsidR="00BA496A" w:rsidRPr="00683540" w:rsidRDefault="00BA496A" w:rsidP="00BA496A">
      <w:pPr>
        <w:pStyle w:val="sdl-code"/>
        <w:keepLines/>
      </w:pPr>
      <w:r w:rsidRPr="00683540">
        <w:tab/>
        <w:t>num</w:t>
      </w:r>
      <w:r w:rsidRPr="00683540">
        <w:tab/>
      </w:r>
      <w:r w:rsidRPr="00683540">
        <w:tab/>
        <w:t xml:space="preserve">( </w:t>
      </w:r>
      <w:r w:rsidRPr="00683540">
        <w:rPr>
          <w:b/>
        </w:rPr>
        <w:t>this</w:t>
      </w:r>
      <w:r w:rsidRPr="00683540">
        <w:t xml:space="preserve"> Bit</w:t>
      </w:r>
      <w:r w:rsidRPr="00683540">
        <w:tab/>
        <w:t xml:space="preserve">) </w:t>
      </w:r>
      <w:r w:rsidRPr="00683540">
        <w:tab/>
      </w:r>
      <w:r w:rsidRPr="00683540">
        <w:tab/>
      </w:r>
      <w:r w:rsidRPr="00683540">
        <w:tab/>
      </w:r>
      <w:r w:rsidRPr="00683540">
        <w:tab/>
      </w:r>
      <w:r w:rsidRPr="00683540">
        <w:tab/>
        <w:t>-&gt; Integer;</w:t>
      </w:r>
    </w:p>
    <w:p w14:paraId="3D9FC7E4" w14:textId="77777777" w:rsidR="00BA496A" w:rsidRPr="00683540" w:rsidRDefault="00BA496A" w:rsidP="00BA496A">
      <w:pPr>
        <w:pStyle w:val="sdl-code"/>
        <w:keepLines/>
      </w:pPr>
      <w:r w:rsidRPr="00683540">
        <w:tab/>
        <w:t>bit</w:t>
      </w:r>
      <w:r w:rsidRPr="00683540">
        <w:tab/>
      </w:r>
      <w:r w:rsidRPr="00683540">
        <w:tab/>
        <w:t>( Integer</w:t>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Bit </w:t>
      </w:r>
      <w:r w:rsidRPr="00683540">
        <w:rPr>
          <w:b/>
        </w:rPr>
        <w:t xml:space="preserve">raise </w:t>
      </w:r>
      <w:r w:rsidRPr="00481BED">
        <w:t>OutOfRange</w:t>
      </w:r>
      <w:r w:rsidRPr="00683540">
        <w:t>;</w:t>
      </w:r>
    </w:p>
    <w:p w14:paraId="35C44687" w14:textId="77777777" w:rsidR="00BA496A" w:rsidRPr="00683540" w:rsidRDefault="00BA496A" w:rsidP="002E7559">
      <w:pPr>
        <w:pStyle w:val="sdl-code"/>
        <w:keepNext w:val="0"/>
      </w:pPr>
      <w:r w:rsidRPr="00481BED">
        <w:rPr>
          <w:b/>
        </w:rPr>
        <w:t xml:space="preserve">endvalue </w:t>
      </w:r>
      <w:r w:rsidRPr="00683540">
        <w:rPr>
          <w:b/>
        </w:rPr>
        <w:t>type</w:t>
      </w:r>
      <w:r w:rsidRPr="00683540">
        <w:t xml:space="preserve"> Bit;</w:t>
      </w:r>
    </w:p>
    <w:p w14:paraId="45D27492" w14:textId="77777777" w:rsidR="00BA496A" w:rsidRPr="000246CE" w:rsidRDefault="00BA496A" w:rsidP="00BA496A">
      <w:r w:rsidRPr="00B07FE0">
        <w:rPr>
          <w:rFonts w:ascii="Courier New" w:hAnsi="Courier New"/>
          <w:noProof/>
          <w:sz w:val="20"/>
        </w:rPr>
        <w:t>Bitstring</w:t>
      </w:r>
      <w:r w:rsidRPr="00481BED">
        <w:rPr>
          <w:noProof/>
        </w:rPr>
        <w:t xml:space="preserve"> </w:t>
      </w:r>
      <w:r w:rsidRPr="000246CE">
        <w:t xml:space="preserve">is a string of each element of which is a </w:t>
      </w:r>
      <w:r w:rsidRPr="00B07FE0">
        <w:rPr>
          <w:rFonts w:ascii="Courier New" w:hAnsi="Courier New"/>
          <w:sz w:val="20"/>
        </w:rPr>
        <w:t>Bit</w:t>
      </w:r>
      <w:r w:rsidRPr="000246CE">
        <w:t xml:space="preserve">. To be compatible with ASN.1, the index of the first element is zero (unlike </w:t>
      </w:r>
      <w:r w:rsidRPr="00B07FE0">
        <w:rPr>
          <w:rFonts w:ascii="Courier New" w:hAnsi="Courier New"/>
          <w:noProof/>
          <w:sz w:val="20"/>
        </w:rPr>
        <w:t>Charstring</w:t>
      </w:r>
      <w:r w:rsidRPr="00481BED">
        <w:rPr>
          <w:noProof/>
        </w:rPr>
        <w:t xml:space="preserve"> </w:t>
      </w:r>
      <w:r w:rsidRPr="000246CE">
        <w:t xml:space="preserve">and other sorts of data based on </w:t>
      </w:r>
      <w:r w:rsidRPr="00B07FE0">
        <w:rPr>
          <w:rFonts w:ascii="Courier New" w:hAnsi="Courier New"/>
          <w:sz w:val="20"/>
        </w:rPr>
        <w:t>String</w:t>
      </w:r>
      <w:r w:rsidRPr="000246CE">
        <w:t xml:space="preserve"> where indexing starts from 1). The values of </w:t>
      </w:r>
      <w:r w:rsidRPr="00B07FE0">
        <w:rPr>
          <w:rFonts w:ascii="Courier New" w:hAnsi="Courier New"/>
          <w:noProof/>
          <w:sz w:val="20"/>
        </w:rPr>
        <w:t>Bitstring</w:t>
      </w:r>
      <w:r w:rsidRPr="00481BED">
        <w:rPr>
          <w:noProof/>
        </w:rPr>
        <w:t xml:space="preserve"> </w:t>
      </w:r>
      <w:r w:rsidRPr="000246CE">
        <w:t>are denoted by the binary form '0101'B and</w:t>
      </w:r>
      <w:r w:rsidR="009E3C86">
        <w:t>/</w:t>
      </w:r>
      <w:r w:rsidRPr="000246CE">
        <w:t>or the hexadecimal '12AF'H.</w:t>
      </w:r>
    </w:p>
    <w:p w14:paraId="35CEE27A" w14:textId="77777777" w:rsidR="001D60F3" w:rsidRPr="001D60F3" w:rsidRDefault="001D60F3" w:rsidP="001D60F3">
      <w:pPr>
        <w:spacing w:before="0"/>
        <w:rPr>
          <w:sz w:val="14"/>
        </w:rPr>
      </w:pPr>
    </w:p>
    <w:p w14:paraId="5CD32933" w14:textId="77777777" w:rsidR="00BA496A" w:rsidRPr="00683540" w:rsidRDefault="00BA496A" w:rsidP="00BA496A">
      <w:pPr>
        <w:pStyle w:val="sdl-code"/>
        <w:keepLines/>
        <w:rPr>
          <w:b/>
        </w:rPr>
      </w:pPr>
      <w:r w:rsidRPr="00683540">
        <w:rPr>
          <w:b/>
        </w:rPr>
        <w:t>operators</w:t>
      </w:r>
    </w:p>
    <w:p w14:paraId="2BE0834A" w14:textId="77777777" w:rsidR="00BA496A" w:rsidRPr="00683540" w:rsidRDefault="00BA496A" w:rsidP="00BA496A">
      <w:pPr>
        <w:pStyle w:val="sdl-code"/>
        <w:keepLines/>
      </w:pPr>
      <w:r w:rsidRPr="00683540">
        <w:tab/>
      </w:r>
      <w:r w:rsidRPr="00481BED">
        <w:t>mkstring</w:t>
      </w:r>
      <w:r w:rsidRPr="00683540">
        <w:tab/>
        <w:t>(Bit</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w:t>
      </w:r>
      <w:r w:rsidRPr="00481BED">
        <w:t>Bitstring</w:t>
      </w:r>
      <w:r w:rsidRPr="00683540">
        <w:t>;</w:t>
      </w:r>
    </w:p>
    <w:p w14:paraId="5F1967BA" w14:textId="77777777" w:rsidR="00BA496A" w:rsidRPr="00683540" w:rsidRDefault="00BA496A" w:rsidP="00BA496A">
      <w:pPr>
        <w:pStyle w:val="sdl-code"/>
        <w:keepLines/>
      </w:pPr>
      <w:r w:rsidRPr="00683540">
        <w:tab/>
        <w:t>Make</w:t>
      </w:r>
      <w:r w:rsidRPr="00683540">
        <w:tab/>
      </w:r>
      <w:r w:rsidRPr="00683540">
        <w:tab/>
      </w:r>
      <w:r w:rsidRPr="00683540">
        <w:tab/>
      </w:r>
      <w:r w:rsidRPr="00683540">
        <w:tab/>
        <w:t>(Bit</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xml:space="preserve">) -&gt; </w:t>
      </w:r>
      <w:r w:rsidRPr="00683540">
        <w:rPr>
          <w:b/>
        </w:rPr>
        <w:t>this</w:t>
      </w:r>
      <w:r w:rsidRPr="00683540">
        <w:t xml:space="preserve"> </w:t>
      </w:r>
      <w:r w:rsidRPr="00481BED">
        <w:t>Bitstring</w:t>
      </w:r>
      <w:r w:rsidRPr="00683540">
        <w:t>;</w:t>
      </w:r>
    </w:p>
    <w:p w14:paraId="6CAD2D19" w14:textId="77777777" w:rsidR="00BA496A" w:rsidRPr="00683540" w:rsidRDefault="00BA496A" w:rsidP="00BA496A">
      <w:pPr>
        <w:pStyle w:val="sdl-code"/>
        <w:keepLines/>
      </w:pPr>
      <w:r w:rsidRPr="00683540">
        <w:tab/>
        <w:t>length</w:t>
      </w:r>
      <w:r w:rsidRPr="00683540">
        <w:tab/>
      </w:r>
      <w:r w:rsidRPr="00683540">
        <w:tab/>
      </w:r>
      <w:r w:rsidRPr="00683540">
        <w:tab/>
        <w:t xml:space="preserve">( </w:t>
      </w:r>
      <w:r w:rsidRPr="00683540">
        <w:rPr>
          <w:b/>
        </w:rPr>
        <w:t>this</w:t>
      </w:r>
      <w:r w:rsidRPr="00683540">
        <w:t xml:space="preserve"> </w:t>
      </w:r>
      <w:r w:rsidRPr="00481BED">
        <w:t>Bitstring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-&gt; Integer;</w:t>
      </w:r>
    </w:p>
    <w:p w14:paraId="4AA812D0" w14:textId="77777777" w:rsidR="00BA496A" w:rsidRPr="00683540" w:rsidRDefault="00BA496A" w:rsidP="00BA496A">
      <w:pPr>
        <w:pStyle w:val="sdl-code"/>
        <w:keepLines/>
      </w:pPr>
      <w:r w:rsidRPr="00683540">
        <w:tab/>
        <w:t>first</w:t>
      </w:r>
      <w:r w:rsidRPr="00683540">
        <w:tab/>
      </w:r>
      <w:r w:rsidRPr="00683540">
        <w:tab/>
      </w:r>
      <w:r w:rsidRPr="00683540">
        <w:tab/>
      </w:r>
      <w:r w:rsidRPr="00683540">
        <w:tab/>
        <w:t xml:space="preserve">( </w:t>
      </w:r>
      <w:r w:rsidRPr="00683540">
        <w:rPr>
          <w:b/>
        </w:rPr>
        <w:t>this</w:t>
      </w:r>
      <w:r w:rsidRPr="00683540">
        <w:t xml:space="preserve"> </w:t>
      </w:r>
      <w:r w:rsidRPr="00481BED">
        <w:t>Bitstring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-&gt; Bit;</w:t>
      </w:r>
    </w:p>
    <w:p w14:paraId="2CE6A3C9" w14:textId="77777777" w:rsidR="00BA496A" w:rsidRPr="00683540" w:rsidRDefault="00BA496A" w:rsidP="00BA496A">
      <w:pPr>
        <w:pStyle w:val="sdl-code"/>
        <w:keepLines/>
      </w:pPr>
      <w:r w:rsidRPr="00683540">
        <w:tab/>
        <w:t>last</w:t>
      </w:r>
      <w:r w:rsidRPr="00683540">
        <w:tab/>
      </w:r>
      <w:r w:rsidRPr="00683540">
        <w:tab/>
      </w:r>
      <w:r w:rsidRPr="00683540">
        <w:tab/>
      </w:r>
      <w:r w:rsidRPr="00683540">
        <w:tab/>
        <w:t xml:space="preserve">( </w:t>
      </w:r>
      <w:r w:rsidRPr="00683540">
        <w:rPr>
          <w:b/>
        </w:rPr>
        <w:t>this</w:t>
      </w:r>
      <w:r w:rsidRPr="00683540">
        <w:t xml:space="preserve"> </w:t>
      </w:r>
      <w:r w:rsidRPr="00481BED">
        <w:t>Bitstring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-&gt; Bit;</w:t>
      </w:r>
    </w:p>
    <w:p w14:paraId="272610EA" w14:textId="77777777" w:rsidR="00BA496A" w:rsidRPr="00683540" w:rsidRDefault="00BA496A" w:rsidP="00BA496A">
      <w:pPr>
        <w:pStyle w:val="sdl-code"/>
        <w:keepLines/>
      </w:pPr>
      <w:r w:rsidRPr="00683540">
        <w:tab/>
        <w:t>"//"</w:t>
      </w:r>
      <w:r w:rsidRPr="00683540">
        <w:tab/>
      </w:r>
      <w:r w:rsidRPr="00683540">
        <w:tab/>
      </w:r>
      <w:r w:rsidRPr="00683540">
        <w:tab/>
      </w:r>
      <w:r w:rsidRPr="00683540">
        <w:tab/>
        <w:t xml:space="preserve">( </w:t>
      </w:r>
      <w:r w:rsidRPr="00683540">
        <w:rPr>
          <w:b/>
        </w:rPr>
        <w:t>this</w:t>
      </w:r>
      <w:r w:rsidRPr="00683540">
        <w:t xml:space="preserve"> </w:t>
      </w:r>
      <w:r w:rsidRPr="00481BED">
        <w:t>Bitstring</w:t>
      </w:r>
      <w:r w:rsidRPr="00683540">
        <w:t xml:space="preserve">, </w:t>
      </w:r>
      <w:r w:rsidRPr="00683540">
        <w:rPr>
          <w:b/>
        </w:rPr>
        <w:t>this</w:t>
      </w:r>
      <w:r w:rsidRPr="00683540">
        <w:t xml:space="preserve"> </w:t>
      </w:r>
      <w:r w:rsidRPr="00481BED">
        <w:t>Bitstring</w:t>
      </w:r>
      <w:r w:rsidRPr="00683540">
        <w:tab/>
      </w:r>
      <w:r w:rsidRPr="00683540">
        <w:tab/>
        <w:t xml:space="preserve">) -&gt; </w:t>
      </w:r>
    </w:p>
    <w:p w14:paraId="7A63B201" w14:textId="77777777" w:rsidR="00BA496A" w:rsidRPr="00683540" w:rsidRDefault="00BA496A" w:rsidP="00BA496A">
      <w:pPr>
        <w:pStyle w:val="sdl-code"/>
        <w:keepLines/>
      </w:pP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rPr>
          <w:b/>
        </w:rPr>
        <w:t>this</w:t>
      </w:r>
      <w:r w:rsidRPr="00683540">
        <w:t xml:space="preserve"> </w:t>
      </w:r>
      <w:r w:rsidRPr="00481BED">
        <w:t>Bitstring</w:t>
      </w:r>
      <w:r w:rsidRPr="00683540">
        <w:t>;/*concatenation*/</w:t>
      </w:r>
    </w:p>
    <w:p w14:paraId="5DB0B7C3" w14:textId="77777777" w:rsidR="00BA496A" w:rsidRPr="00683540" w:rsidRDefault="00BA496A" w:rsidP="00BA496A">
      <w:pPr>
        <w:pStyle w:val="sdl-code"/>
        <w:keepLines/>
      </w:pPr>
      <w:r w:rsidRPr="00683540">
        <w:tab/>
        <w:t>Extract</w:t>
      </w:r>
      <w:r w:rsidRPr="00683540">
        <w:tab/>
      </w:r>
      <w:r w:rsidRPr="00683540">
        <w:tab/>
        <w:t xml:space="preserve">( </w:t>
      </w:r>
      <w:r w:rsidRPr="00683540">
        <w:rPr>
          <w:b/>
        </w:rPr>
        <w:t>this</w:t>
      </w:r>
      <w:r w:rsidRPr="00683540">
        <w:t xml:space="preserve"> </w:t>
      </w:r>
      <w:r w:rsidRPr="00481BED">
        <w:t>Bitstring</w:t>
      </w:r>
      <w:r w:rsidRPr="00683540">
        <w:t>, Integer</w:t>
      </w:r>
      <w:r w:rsidRPr="00683540">
        <w:tab/>
      </w:r>
      <w:r w:rsidRPr="00683540">
        <w:tab/>
      </w:r>
      <w:r w:rsidRPr="00683540">
        <w:tab/>
      </w:r>
      <w:r w:rsidRPr="00683540">
        <w:tab/>
      </w:r>
      <w:r w:rsidRPr="00683540">
        <w:tab/>
      </w:r>
      <w:r w:rsidRPr="00683540">
        <w:tab/>
        <w:t>) -&gt; Bit</w:t>
      </w:r>
      <w:r w:rsidRPr="00683540">
        <w:rPr>
          <w:b/>
        </w:rPr>
        <w:t xml:space="preserve"> raise</w:t>
      </w:r>
      <w:r w:rsidRPr="00683540">
        <w:t xml:space="preserve"> </w:t>
      </w:r>
      <w:r w:rsidRPr="00481BED">
        <w:t>InvalidIndex</w:t>
      </w:r>
      <w:r w:rsidRPr="00683540">
        <w:t>;</w:t>
      </w:r>
    </w:p>
    <w:p w14:paraId="5F86A727" w14:textId="77777777" w:rsidR="00BA496A" w:rsidRPr="00683540" w:rsidRDefault="00BA496A" w:rsidP="00BA496A">
      <w:pPr>
        <w:pStyle w:val="sdl-code"/>
        <w:keepLines/>
      </w:pPr>
      <w:r w:rsidRPr="00683540">
        <w:tab/>
        <w:t>Modify</w:t>
      </w:r>
      <w:r w:rsidRPr="00683540">
        <w:tab/>
      </w:r>
      <w:r w:rsidRPr="00683540">
        <w:tab/>
      </w:r>
      <w:r w:rsidRPr="00683540">
        <w:tab/>
        <w:t xml:space="preserve">( </w:t>
      </w:r>
      <w:r w:rsidRPr="00683540">
        <w:rPr>
          <w:b/>
        </w:rPr>
        <w:t>this</w:t>
      </w:r>
      <w:r w:rsidRPr="00683540">
        <w:t xml:space="preserve"> </w:t>
      </w:r>
      <w:r w:rsidRPr="00481BED">
        <w:t>Bitstring</w:t>
      </w:r>
      <w:r w:rsidRPr="00683540">
        <w:t>, Integer, Bit</w:t>
      </w:r>
      <w:r w:rsidRPr="00683540">
        <w:tab/>
      </w:r>
      <w:r w:rsidRPr="00683540">
        <w:tab/>
      </w:r>
      <w:r w:rsidRPr="00683540">
        <w:tab/>
        <w:t xml:space="preserve">) -&gt; </w:t>
      </w:r>
      <w:r w:rsidRPr="00683540">
        <w:rPr>
          <w:b/>
        </w:rPr>
        <w:t>this</w:t>
      </w:r>
      <w:r w:rsidRPr="00683540">
        <w:t xml:space="preserve"> </w:t>
      </w:r>
      <w:r w:rsidRPr="00481BED">
        <w:t>Bitstring</w:t>
      </w:r>
      <w:r w:rsidRPr="00683540">
        <w:t>;</w:t>
      </w:r>
    </w:p>
    <w:p w14:paraId="4BC771E9" w14:textId="77777777" w:rsidR="00BA496A" w:rsidRPr="00683540" w:rsidRDefault="00BA496A" w:rsidP="00BA496A">
      <w:pPr>
        <w:pStyle w:val="sdl-code"/>
        <w:keepLines/>
        <w:ind w:right="-1062"/>
      </w:pPr>
      <w:r w:rsidRPr="00683540">
        <w:tab/>
        <w:t>substring</w:t>
      </w:r>
      <w:r w:rsidRPr="00683540">
        <w:tab/>
        <w:t xml:space="preserve">( </w:t>
      </w:r>
      <w:r w:rsidRPr="00683540">
        <w:rPr>
          <w:b/>
        </w:rPr>
        <w:t>this</w:t>
      </w:r>
      <w:r w:rsidRPr="00683540">
        <w:t xml:space="preserve"> </w:t>
      </w:r>
      <w:r w:rsidRPr="00481BED">
        <w:t>Bitstring</w:t>
      </w:r>
      <w:r w:rsidRPr="00683540">
        <w:t>, Integer, Integer</w:t>
      </w:r>
      <w:r w:rsidRPr="00683540">
        <w:tab/>
        <w:t xml:space="preserve">) -&gt; </w:t>
      </w:r>
      <w:r w:rsidRPr="00683540">
        <w:rPr>
          <w:b/>
        </w:rPr>
        <w:t>this</w:t>
      </w:r>
      <w:r w:rsidRPr="00683540">
        <w:t xml:space="preserve"> </w:t>
      </w:r>
      <w:r w:rsidRPr="00481BED">
        <w:t>Bitstring</w:t>
      </w:r>
      <w:r w:rsidRPr="00481BED">
        <w:rPr>
          <w:b/>
        </w:rPr>
        <w:t xml:space="preserve"> </w:t>
      </w:r>
      <w:r w:rsidRPr="00683540">
        <w:rPr>
          <w:b/>
        </w:rPr>
        <w:t xml:space="preserve">raise </w:t>
      </w:r>
      <w:r w:rsidRPr="00481BED">
        <w:t>InvalidIndex</w:t>
      </w:r>
      <w:r w:rsidRPr="00683540">
        <w:t>;</w:t>
      </w:r>
    </w:p>
    <w:p w14:paraId="3D69E351" w14:textId="77777777" w:rsidR="00BA496A" w:rsidRPr="00683540" w:rsidRDefault="00BA496A" w:rsidP="00BA496A">
      <w:pPr>
        <w:pStyle w:val="sdl-code"/>
        <w:keepLines/>
      </w:pPr>
      <w:r w:rsidRPr="00683540">
        <w:tab/>
        <w:t>/* substring (</w:t>
      </w:r>
      <w:r w:rsidRPr="00481BED">
        <w:t>s,i,j</w:t>
      </w:r>
      <w:r w:rsidRPr="00683540">
        <w:t xml:space="preserve">) gives a string of length j starting from the </w:t>
      </w:r>
      <w:r w:rsidRPr="00481BED">
        <w:t xml:space="preserve">ith </w:t>
      </w:r>
      <w:r w:rsidRPr="00683540">
        <w:t>element */</w:t>
      </w:r>
    </w:p>
    <w:p w14:paraId="224274F1" w14:textId="77777777" w:rsidR="00BA496A" w:rsidRPr="00683540" w:rsidRDefault="00BA496A" w:rsidP="00BA496A">
      <w:pPr>
        <w:pStyle w:val="sdl-code"/>
        <w:keepLines/>
        <w:ind w:right="-1062"/>
      </w:pPr>
      <w:r w:rsidRPr="00683540">
        <w:tab/>
        <w:t>remove</w:t>
      </w:r>
      <w:r w:rsidRPr="00683540">
        <w:tab/>
      </w:r>
      <w:r w:rsidRPr="00683540">
        <w:tab/>
      </w:r>
      <w:r w:rsidRPr="00683540">
        <w:tab/>
        <w:t xml:space="preserve">( </w:t>
      </w:r>
      <w:r w:rsidRPr="00683540">
        <w:rPr>
          <w:b/>
        </w:rPr>
        <w:t>this</w:t>
      </w:r>
      <w:r w:rsidRPr="00683540">
        <w:t xml:space="preserve"> </w:t>
      </w:r>
      <w:r w:rsidRPr="00481BED">
        <w:t>Bitstring</w:t>
      </w:r>
      <w:r w:rsidRPr="00683540">
        <w:t>, Integer, Integer</w:t>
      </w:r>
      <w:r w:rsidRPr="00683540">
        <w:tab/>
        <w:t xml:space="preserve">) -&gt; </w:t>
      </w:r>
      <w:r w:rsidRPr="00683540">
        <w:rPr>
          <w:b/>
        </w:rPr>
        <w:t>this</w:t>
      </w:r>
      <w:r w:rsidRPr="00683540">
        <w:t xml:space="preserve"> </w:t>
      </w:r>
      <w:r w:rsidRPr="00481BED">
        <w:t>Bitstring</w:t>
      </w:r>
      <w:r w:rsidRPr="00683540">
        <w:t>;</w:t>
      </w:r>
    </w:p>
    <w:p w14:paraId="6A8D0535" w14:textId="77777777" w:rsidR="00BA496A" w:rsidRPr="00683540" w:rsidRDefault="00BA496A" w:rsidP="00BA496A">
      <w:pPr>
        <w:pStyle w:val="sdl-code"/>
        <w:keepLines/>
      </w:pPr>
      <w:r w:rsidRPr="00683540">
        <w:tab/>
        <w:t>/* remove (</w:t>
      </w:r>
      <w:r w:rsidRPr="00481BED">
        <w:t>s,i,j</w:t>
      </w:r>
      <w:r w:rsidRPr="00683540">
        <w:t>) gives a string with a substring of length j starting from</w:t>
      </w:r>
    </w:p>
    <w:p w14:paraId="3F0DC348" w14:textId="77777777" w:rsidR="00BA496A" w:rsidRPr="00683540" w:rsidRDefault="00BA496A" w:rsidP="002E7559">
      <w:pPr>
        <w:pStyle w:val="sdl-code"/>
        <w:keepNext w:val="0"/>
      </w:pPr>
      <w:r w:rsidRPr="00683540">
        <w:tab/>
      </w:r>
      <w:r w:rsidRPr="00683540">
        <w:tab/>
      </w:r>
      <w:r w:rsidRPr="00683540">
        <w:tab/>
        <w:t xml:space="preserve">the </w:t>
      </w:r>
      <w:r w:rsidRPr="00481BED">
        <w:t xml:space="preserve">ith </w:t>
      </w:r>
      <w:r w:rsidRPr="00683540">
        <w:t>element removed */</w:t>
      </w:r>
    </w:p>
    <w:p w14:paraId="0E0972C2" w14:textId="77777777" w:rsidR="00BA496A" w:rsidRPr="00683540" w:rsidRDefault="00BA496A" w:rsidP="00BA496A">
      <w:pPr>
        <w:pStyle w:val="sdl-code"/>
        <w:keepLines/>
      </w:pPr>
      <w:r w:rsidRPr="00683540">
        <w:t xml:space="preserve">/*The following operators are specific to </w:t>
      </w:r>
      <w:r w:rsidRPr="00481BED">
        <w:t>Bitstrings</w:t>
      </w:r>
      <w:r w:rsidRPr="00683540">
        <w:t>*/</w:t>
      </w:r>
    </w:p>
    <w:p w14:paraId="1B842889" w14:textId="77777777" w:rsidR="00BA496A" w:rsidRPr="00683540" w:rsidRDefault="00BA496A" w:rsidP="00BA496A">
      <w:pPr>
        <w:pStyle w:val="sdl-code"/>
      </w:pPr>
      <w:r w:rsidRPr="00683540">
        <w:tab/>
        <w:t>"not"</w:t>
      </w:r>
      <w:r w:rsidRPr="00683540">
        <w:tab/>
      </w:r>
      <w:r w:rsidRPr="00683540">
        <w:tab/>
        <w:t xml:space="preserve"> </w:t>
      </w:r>
      <w:r w:rsidRPr="00683540">
        <w:tab/>
        <w:t xml:space="preserve"> </w:t>
      </w:r>
      <w:r w:rsidRPr="00683540">
        <w:tab/>
        <w:t xml:space="preserve">( </w:t>
      </w:r>
      <w:r w:rsidRPr="00683540">
        <w:rPr>
          <w:b/>
        </w:rPr>
        <w:t>this</w:t>
      </w:r>
      <w:r w:rsidRPr="00683540">
        <w:t xml:space="preserve"> </w:t>
      </w:r>
      <w:r w:rsidRPr="00481BED">
        <w:t>Bitstring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-&gt;</w:t>
      </w:r>
      <w:r w:rsidRPr="00683540">
        <w:tab/>
      </w:r>
      <w:r w:rsidRPr="00683540">
        <w:rPr>
          <w:b/>
        </w:rPr>
        <w:t>this</w:t>
      </w:r>
      <w:r w:rsidRPr="00683540">
        <w:t xml:space="preserve"> </w:t>
      </w:r>
      <w:r w:rsidRPr="00481BED">
        <w:t>Bitstring</w:t>
      </w:r>
      <w:r w:rsidRPr="00683540">
        <w:t>;</w:t>
      </w:r>
    </w:p>
    <w:p w14:paraId="3813E21E" w14:textId="77777777" w:rsidR="00BA496A" w:rsidRPr="00683540" w:rsidRDefault="00BA496A" w:rsidP="00BA496A">
      <w:pPr>
        <w:pStyle w:val="sdl-code"/>
      </w:pPr>
      <w:r w:rsidRPr="00683540">
        <w:tab/>
        <w:t>"and"</w:t>
      </w:r>
      <w:r w:rsidRPr="00683540">
        <w:tab/>
      </w:r>
      <w:r w:rsidRPr="00683540">
        <w:tab/>
        <w:t xml:space="preserve"> </w:t>
      </w:r>
      <w:r w:rsidRPr="00683540">
        <w:tab/>
        <w:t xml:space="preserve"> </w:t>
      </w:r>
      <w:r w:rsidRPr="00683540">
        <w:tab/>
        <w:t xml:space="preserve">( </w:t>
      </w:r>
      <w:r w:rsidRPr="00683540">
        <w:rPr>
          <w:b/>
        </w:rPr>
        <w:t>this</w:t>
      </w:r>
      <w:r w:rsidRPr="00683540">
        <w:t xml:space="preserve"> </w:t>
      </w:r>
      <w:r w:rsidRPr="00481BED">
        <w:t>Bitstring</w:t>
      </w:r>
      <w:r w:rsidRPr="00683540">
        <w:t xml:space="preserve">, </w:t>
      </w:r>
      <w:r w:rsidRPr="00683540">
        <w:rPr>
          <w:b/>
        </w:rPr>
        <w:t>this</w:t>
      </w:r>
      <w:r w:rsidRPr="00683540">
        <w:t xml:space="preserve"> </w:t>
      </w:r>
      <w:r w:rsidRPr="00481BED">
        <w:t>Bitstring</w:t>
      </w:r>
      <w:r w:rsidRPr="00683540">
        <w:tab/>
        <w:t>) -&gt;</w:t>
      </w:r>
      <w:r w:rsidRPr="00683540">
        <w:tab/>
      </w:r>
      <w:r w:rsidRPr="00683540">
        <w:rPr>
          <w:b/>
        </w:rPr>
        <w:t>this</w:t>
      </w:r>
      <w:r w:rsidRPr="00683540">
        <w:t xml:space="preserve"> </w:t>
      </w:r>
      <w:r w:rsidRPr="00481BED">
        <w:t>Bitstring</w:t>
      </w:r>
      <w:r w:rsidRPr="00683540">
        <w:t>;</w:t>
      </w:r>
    </w:p>
    <w:p w14:paraId="6DD66446" w14:textId="77777777" w:rsidR="00BA496A" w:rsidRPr="00683540" w:rsidRDefault="00BA496A" w:rsidP="00BA496A">
      <w:pPr>
        <w:pStyle w:val="sdl-code"/>
      </w:pPr>
      <w:r w:rsidRPr="00683540">
        <w:tab/>
        <w:t>"or"</w:t>
      </w:r>
      <w:r w:rsidRPr="00683540">
        <w:tab/>
      </w:r>
      <w:r w:rsidRPr="00683540">
        <w:tab/>
        <w:t xml:space="preserve"> </w:t>
      </w:r>
      <w:r w:rsidRPr="00683540">
        <w:tab/>
        <w:t xml:space="preserve"> </w:t>
      </w:r>
      <w:r w:rsidRPr="00683540">
        <w:tab/>
        <w:t xml:space="preserve">( </w:t>
      </w:r>
      <w:r w:rsidRPr="00683540">
        <w:rPr>
          <w:b/>
        </w:rPr>
        <w:t>this</w:t>
      </w:r>
      <w:r w:rsidRPr="00683540">
        <w:t xml:space="preserve"> </w:t>
      </w:r>
      <w:r w:rsidRPr="00481BED">
        <w:t>Bitstring</w:t>
      </w:r>
      <w:r w:rsidRPr="00683540">
        <w:t xml:space="preserve">, </w:t>
      </w:r>
      <w:r w:rsidRPr="00683540">
        <w:rPr>
          <w:b/>
        </w:rPr>
        <w:t>this</w:t>
      </w:r>
      <w:r w:rsidRPr="00683540">
        <w:t xml:space="preserve"> </w:t>
      </w:r>
      <w:r w:rsidRPr="00481BED">
        <w:t>Bitstring</w:t>
      </w:r>
      <w:r w:rsidRPr="00683540">
        <w:tab/>
        <w:t>) -&gt;</w:t>
      </w:r>
      <w:r w:rsidRPr="00683540">
        <w:tab/>
      </w:r>
      <w:r w:rsidRPr="00683540">
        <w:rPr>
          <w:b/>
        </w:rPr>
        <w:t>this</w:t>
      </w:r>
      <w:r w:rsidRPr="00683540">
        <w:t xml:space="preserve"> </w:t>
      </w:r>
      <w:r w:rsidRPr="00481BED">
        <w:t>Bitstring</w:t>
      </w:r>
      <w:r w:rsidRPr="00683540">
        <w:t>;</w:t>
      </w:r>
    </w:p>
    <w:p w14:paraId="54D1C74A" w14:textId="77777777" w:rsidR="00BA496A" w:rsidRPr="00683540" w:rsidRDefault="00BA496A" w:rsidP="00BA496A">
      <w:pPr>
        <w:pStyle w:val="sdl-code"/>
      </w:pPr>
      <w:r w:rsidRPr="00683540">
        <w:tab/>
        <w:t>"</w:t>
      </w:r>
      <w:r w:rsidRPr="00481BED">
        <w:t>xor</w:t>
      </w:r>
      <w:r w:rsidRPr="00683540">
        <w:t>"</w:t>
      </w:r>
      <w:r w:rsidRPr="00683540">
        <w:tab/>
      </w:r>
      <w:r w:rsidRPr="00683540">
        <w:tab/>
        <w:t xml:space="preserve"> </w:t>
      </w:r>
      <w:r w:rsidRPr="00683540">
        <w:tab/>
        <w:t xml:space="preserve"> </w:t>
      </w:r>
      <w:r w:rsidRPr="00683540">
        <w:tab/>
        <w:t xml:space="preserve">( </w:t>
      </w:r>
      <w:r w:rsidRPr="00683540">
        <w:rPr>
          <w:b/>
        </w:rPr>
        <w:t>this</w:t>
      </w:r>
      <w:r w:rsidRPr="00683540">
        <w:t xml:space="preserve"> </w:t>
      </w:r>
      <w:r w:rsidRPr="00481BED">
        <w:t>Bitstring</w:t>
      </w:r>
      <w:r w:rsidRPr="00683540">
        <w:t xml:space="preserve">, </w:t>
      </w:r>
      <w:r w:rsidRPr="00683540">
        <w:rPr>
          <w:b/>
        </w:rPr>
        <w:t>this</w:t>
      </w:r>
      <w:r w:rsidRPr="00683540">
        <w:t xml:space="preserve"> </w:t>
      </w:r>
      <w:r w:rsidRPr="00481BED">
        <w:t>Bitstring</w:t>
      </w:r>
      <w:r w:rsidRPr="00683540">
        <w:tab/>
        <w:t>) -&gt;</w:t>
      </w:r>
      <w:r w:rsidRPr="00683540">
        <w:tab/>
      </w:r>
      <w:r w:rsidRPr="00683540">
        <w:rPr>
          <w:b/>
        </w:rPr>
        <w:t>this</w:t>
      </w:r>
      <w:r w:rsidRPr="00683540">
        <w:t xml:space="preserve"> </w:t>
      </w:r>
      <w:r w:rsidRPr="00481BED">
        <w:t>Bitstring</w:t>
      </w:r>
      <w:r w:rsidRPr="00683540">
        <w:t>;</w:t>
      </w:r>
    </w:p>
    <w:p w14:paraId="0ED75773" w14:textId="77777777" w:rsidR="00BA496A" w:rsidRPr="00683540" w:rsidRDefault="00BA496A" w:rsidP="00BA496A">
      <w:pPr>
        <w:pStyle w:val="sdl-code"/>
      </w:pPr>
      <w:r w:rsidRPr="00683540">
        <w:tab/>
        <w:t>"=&gt;"</w:t>
      </w:r>
      <w:r w:rsidRPr="00683540">
        <w:tab/>
      </w:r>
      <w:r w:rsidRPr="00683540">
        <w:tab/>
        <w:t xml:space="preserve"> </w:t>
      </w:r>
      <w:r w:rsidRPr="00683540">
        <w:tab/>
        <w:t xml:space="preserve"> </w:t>
      </w:r>
      <w:r w:rsidRPr="00683540">
        <w:tab/>
        <w:t xml:space="preserve">( </w:t>
      </w:r>
      <w:r w:rsidRPr="00683540">
        <w:rPr>
          <w:b/>
        </w:rPr>
        <w:t>this</w:t>
      </w:r>
      <w:r w:rsidRPr="00683540">
        <w:t xml:space="preserve"> </w:t>
      </w:r>
      <w:r w:rsidRPr="00481BED">
        <w:t>Bitstring</w:t>
      </w:r>
      <w:r w:rsidRPr="00683540">
        <w:t xml:space="preserve">, </w:t>
      </w:r>
      <w:r w:rsidRPr="00683540">
        <w:rPr>
          <w:b/>
        </w:rPr>
        <w:t>this</w:t>
      </w:r>
      <w:r w:rsidRPr="00683540">
        <w:t xml:space="preserve"> </w:t>
      </w:r>
      <w:r w:rsidRPr="00481BED">
        <w:t>Bitstring</w:t>
      </w:r>
      <w:r w:rsidRPr="00683540">
        <w:tab/>
        <w:t>) -&gt;</w:t>
      </w:r>
      <w:r w:rsidRPr="00683540">
        <w:tab/>
      </w:r>
      <w:r w:rsidRPr="00683540">
        <w:rPr>
          <w:b/>
        </w:rPr>
        <w:t>this</w:t>
      </w:r>
      <w:r w:rsidRPr="00683540">
        <w:t xml:space="preserve"> </w:t>
      </w:r>
      <w:r w:rsidRPr="00481BED">
        <w:t>Bitstring</w:t>
      </w:r>
    </w:p>
    <w:p w14:paraId="76428A06" w14:textId="77777777" w:rsidR="00BA496A" w:rsidRPr="00683540" w:rsidRDefault="00BA496A" w:rsidP="00BA496A">
      <w:pPr>
        <w:pStyle w:val="sdl-code"/>
      </w:pPr>
      <w:r w:rsidRPr="00683540">
        <w:tab/>
        <w:t>num</w:t>
      </w:r>
      <w:r w:rsidRPr="00683540">
        <w:tab/>
      </w:r>
      <w:r w:rsidRPr="00683540">
        <w:tab/>
      </w:r>
      <w:r w:rsidRPr="00683540">
        <w:tab/>
        <w:t xml:space="preserve"> </w:t>
      </w:r>
      <w:r w:rsidRPr="00683540">
        <w:tab/>
        <w:t xml:space="preserve"> </w:t>
      </w:r>
      <w:r w:rsidRPr="00683540">
        <w:tab/>
        <w:t xml:space="preserve">( </w:t>
      </w:r>
      <w:r w:rsidRPr="00683540">
        <w:rPr>
          <w:b/>
        </w:rPr>
        <w:t>this</w:t>
      </w:r>
      <w:r w:rsidRPr="00683540">
        <w:t xml:space="preserve"> </w:t>
      </w:r>
      <w:r w:rsidRPr="00481BED">
        <w:t>Bitstring</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-&gt;</w:t>
      </w:r>
      <w:r w:rsidRPr="00683540">
        <w:tab/>
        <w:t>Integer;</w:t>
      </w:r>
    </w:p>
    <w:p w14:paraId="71B611AC" w14:textId="77777777" w:rsidR="00BA496A" w:rsidRPr="00683540" w:rsidRDefault="00BA496A" w:rsidP="00BA496A">
      <w:pPr>
        <w:pStyle w:val="sdl-code"/>
      </w:pPr>
      <w:r w:rsidRPr="00683540">
        <w:tab/>
      </w:r>
      <w:r w:rsidRPr="00481BED">
        <w:t>bitstring</w:t>
      </w:r>
      <w:r w:rsidRPr="00683540">
        <w:tab/>
        <w:t>( Integer</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-&gt;</w:t>
      </w:r>
      <w:r w:rsidRPr="00683540">
        <w:tab/>
      </w:r>
      <w:r w:rsidRPr="00683540">
        <w:rPr>
          <w:b/>
        </w:rPr>
        <w:t>this</w:t>
      </w:r>
      <w:r w:rsidRPr="00683540">
        <w:t xml:space="preserve"> </w:t>
      </w:r>
      <w:r w:rsidRPr="00481BED">
        <w:t xml:space="preserve">Bitstring </w:t>
      </w:r>
      <w:r w:rsidRPr="00683540">
        <w:rPr>
          <w:b/>
        </w:rPr>
        <w:t>raise</w:t>
      </w:r>
      <w:r w:rsidRPr="00683540">
        <w:t xml:space="preserve"> </w:t>
      </w:r>
      <w:r w:rsidRPr="00481BED">
        <w:t>OutOfRange</w:t>
      </w:r>
      <w:r w:rsidRPr="00683540">
        <w:t>;</w:t>
      </w:r>
    </w:p>
    <w:p w14:paraId="70D0D94F" w14:textId="77777777" w:rsidR="00BA496A" w:rsidRPr="00683540" w:rsidRDefault="00BA496A" w:rsidP="002E7559">
      <w:pPr>
        <w:pStyle w:val="sdl-code"/>
        <w:keepNext w:val="0"/>
      </w:pPr>
      <w:r w:rsidRPr="00683540">
        <w:tab/>
        <w:t>octet</w:t>
      </w:r>
      <w:r w:rsidRPr="00683540">
        <w:tab/>
      </w:r>
      <w:r w:rsidRPr="00683540">
        <w:tab/>
        <w:t xml:space="preserve"> </w:t>
      </w:r>
      <w:r w:rsidRPr="00683540">
        <w:tab/>
        <w:t xml:space="preserve"> </w:t>
      </w:r>
      <w:r w:rsidRPr="00683540">
        <w:tab/>
        <w:t>( Integer</w:t>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r>
      <w:r w:rsidRPr="00683540">
        <w:tab/>
        <w:t>) -&gt;</w:t>
      </w:r>
      <w:r w:rsidRPr="00683540">
        <w:tab/>
      </w:r>
      <w:r w:rsidRPr="00683540">
        <w:rPr>
          <w:b/>
        </w:rPr>
        <w:t>this</w:t>
      </w:r>
      <w:r w:rsidRPr="00683540">
        <w:t xml:space="preserve"> </w:t>
      </w:r>
      <w:r w:rsidRPr="00481BED">
        <w:t xml:space="preserve">Bitstring </w:t>
      </w:r>
      <w:r w:rsidRPr="00683540">
        <w:rPr>
          <w:b/>
        </w:rPr>
        <w:t>raise</w:t>
      </w:r>
      <w:r w:rsidRPr="00683540">
        <w:t xml:space="preserve"> </w:t>
      </w:r>
      <w:r w:rsidRPr="00481BED">
        <w:t>OutOfRange</w:t>
      </w:r>
      <w:r w:rsidRPr="00683540">
        <w:t>;</w:t>
      </w:r>
    </w:p>
    <w:p w14:paraId="172DA636" w14:textId="77777777" w:rsidR="00BA496A" w:rsidRPr="00683540" w:rsidRDefault="00BA496A" w:rsidP="00013294">
      <w:pPr>
        <w:pStyle w:val="Heading3"/>
      </w:pPr>
      <w:bookmarkStart w:id="724" w:name="_Toc466620422"/>
      <w:bookmarkStart w:id="725" w:name="_Toc10537098"/>
      <w:bookmarkStart w:id="726" w:name="_Toc37047702"/>
      <w:bookmarkStart w:id="727" w:name="_Toc37047914"/>
      <w:bookmarkStart w:id="728" w:name="_Toc37049004"/>
      <w:bookmarkStart w:id="729" w:name="_Toc40590665"/>
      <w:bookmarkStart w:id="730" w:name="_Toc42923195"/>
      <w:bookmarkStart w:id="731" w:name="_Toc192901630"/>
      <w:bookmarkStart w:id="732" w:name="_Toc68594564"/>
      <w:bookmarkStart w:id="733" w:name="_Toc303065641"/>
      <w:bookmarkStart w:id="734" w:name="_Toc182643647"/>
      <w:bookmarkStart w:id="735" w:name="_Toc303065991"/>
      <w:bookmarkStart w:id="736" w:name="_Toc449663814"/>
      <w:r w:rsidRPr="00683540">
        <w:t>D.2.15</w:t>
      </w:r>
      <w:r w:rsidRPr="00683540">
        <w:tab/>
        <w:t xml:space="preserve">Octet and </w:t>
      </w:r>
      <w:r w:rsidRPr="00481BED">
        <w:rPr>
          <w:noProof/>
        </w:rPr>
        <w:t>Octetstring</w:t>
      </w:r>
      <w:bookmarkEnd w:id="724"/>
      <w:bookmarkEnd w:id="725"/>
      <w:bookmarkEnd w:id="726"/>
      <w:bookmarkEnd w:id="727"/>
      <w:bookmarkEnd w:id="728"/>
      <w:bookmarkEnd w:id="729"/>
      <w:bookmarkEnd w:id="730"/>
      <w:bookmarkEnd w:id="731"/>
      <w:bookmarkEnd w:id="732"/>
      <w:bookmarkEnd w:id="733"/>
      <w:bookmarkEnd w:id="734"/>
      <w:bookmarkEnd w:id="735"/>
      <w:bookmarkEnd w:id="736"/>
    </w:p>
    <w:p w14:paraId="4D4E187E" w14:textId="77777777" w:rsidR="00BA496A" w:rsidRPr="000246CE" w:rsidRDefault="00BA496A" w:rsidP="00BA496A">
      <w:r w:rsidRPr="00B07FE0">
        <w:rPr>
          <w:rFonts w:ascii="Courier New" w:hAnsi="Courier New"/>
          <w:sz w:val="20"/>
        </w:rPr>
        <w:t>Octet</w:t>
      </w:r>
      <w:r w:rsidRPr="000246CE">
        <w:t xml:space="preserve"> is a </w:t>
      </w:r>
      <w:r w:rsidRPr="00B07FE0">
        <w:rPr>
          <w:rFonts w:ascii="Courier New" w:hAnsi="Courier New"/>
          <w:noProof/>
          <w:sz w:val="20"/>
        </w:rPr>
        <w:t>Bitstring</w:t>
      </w:r>
      <w:r w:rsidRPr="00481BED">
        <w:rPr>
          <w:noProof/>
        </w:rPr>
        <w:t xml:space="preserve"> </w:t>
      </w:r>
      <w:r w:rsidRPr="000246CE">
        <w:t xml:space="preserve">of exactly 8 bits, and therefore has the same notation as a </w:t>
      </w:r>
      <w:r w:rsidRPr="00B07FE0">
        <w:rPr>
          <w:rFonts w:ascii="Courier New" w:hAnsi="Courier New"/>
          <w:noProof/>
          <w:sz w:val="20"/>
        </w:rPr>
        <w:t>Bitstring</w:t>
      </w:r>
      <w:r w:rsidRPr="00481BED">
        <w:rPr>
          <w:noProof/>
        </w:rPr>
        <w:t xml:space="preserve"> </w:t>
      </w:r>
      <w:r w:rsidRPr="000246CE">
        <w:t>but with exactly 8 binary digits such as '10101010'B or 2 hexadecimal digits such as '1F'H.</w:t>
      </w:r>
    </w:p>
    <w:p w14:paraId="480E806D" w14:textId="77777777" w:rsidR="00BA496A" w:rsidRPr="000246CE" w:rsidRDefault="00BA496A" w:rsidP="00BA496A">
      <w:r w:rsidRPr="00B07FE0">
        <w:rPr>
          <w:rFonts w:ascii="Courier New" w:hAnsi="Courier New"/>
          <w:noProof/>
          <w:sz w:val="20"/>
        </w:rPr>
        <w:t>Octetstring</w:t>
      </w:r>
      <w:r w:rsidRPr="00481BED">
        <w:rPr>
          <w:noProof/>
        </w:rPr>
        <w:t xml:space="preserve"> </w:t>
      </w:r>
      <w:r w:rsidRPr="000246CE">
        <w:t xml:space="preserve">is a </w:t>
      </w:r>
      <w:r w:rsidRPr="00B07FE0">
        <w:rPr>
          <w:rFonts w:ascii="Courier New" w:hAnsi="Courier New"/>
          <w:sz w:val="20"/>
        </w:rPr>
        <w:t>String</w:t>
      </w:r>
      <w:r w:rsidRPr="000246CE">
        <w:t xml:space="preserve"> of each element of which is an </w:t>
      </w:r>
      <w:r w:rsidRPr="00B07FE0">
        <w:rPr>
          <w:rFonts w:ascii="Courier New" w:hAnsi="Courier New"/>
          <w:sz w:val="20"/>
        </w:rPr>
        <w:t>Octet</w:t>
      </w:r>
      <w:r w:rsidRPr="000246CE">
        <w:t xml:space="preserve">. The index of the first element is one (like </w:t>
      </w:r>
      <w:r w:rsidRPr="00B07FE0">
        <w:rPr>
          <w:rFonts w:ascii="Courier New" w:hAnsi="Courier New"/>
          <w:noProof/>
          <w:sz w:val="20"/>
        </w:rPr>
        <w:t>Charstring</w:t>
      </w:r>
      <w:r w:rsidRPr="00481BED">
        <w:rPr>
          <w:noProof/>
        </w:rPr>
        <w:t xml:space="preserve"> </w:t>
      </w:r>
      <w:r w:rsidRPr="000246CE">
        <w:t xml:space="preserve">and other sorts of data based on </w:t>
      </w:r>
      <w:r w:rsidRPr="00B07FE0">
        <w:rPr>
          <w:rFonts w:ascii="Courier New" w:hAnsi="Courier New"/>
          <w:sz w:val="20"/>
        </w:rPr>
        <w:t>String</w:t>
      </w:r>
      <w:r w:rsidRPr="000246CE">
        <w:t xml:space="preserve">, but in contrast to </w:t>
      </w:r>
      <w:r w:rsidRPr="00B07FE0">
        <w:rPr>
          <w:rFonts w:ascii="Courier New" w:hAnsi="Courier New"/>
          <w:noProof/>
          <w:sz w:val="20"/>
        </w:rPr>
        <w:t>Bitstring</w:t>
      </w:r>
      <w:r w:rsidRPr="00481BED">
        <w:rPr>
          <w:noProof/>
        </w:rPr>
        <w:t xml:space="preserve"> </w:t>
      </w:r>
      <w:r w:rsidRPr="000246CE">
        <w:t xml:space="preserve">where indexing starts from zero). The values of </w:t>
      </w:r>
      <w:r w:rsidR="00D54579" w:rsidRPr="00B07FE0">
        <w:rPr>
          <w:rFonts w:ascii="Courier New" w:hAnsi="Courier New"/>
          <w:noProof/>
          <w:sz w:val="20"/>
        </w:rPr>
        <w:t>Octetstring</w:t>
      </w:r>
      <w:r w:rsidRPr="00481BED">
        <w:rPr>
          <w:noProof/>
        </w:rPr>
        <w:t xml:space="preserve"> </w:t>
      </w:r>
      <w:r w:rsidRPr="000246CE">
        <w:t>are multiples of 8 binary digits such as '0101010110101010'B or multiples of 2 hexadecimal digits such as 'FE12A7'H.</w:t>
      </w:r>
    </w:p>
    <w:p w14:paraId="6F61A997" w14:textId="77777777" w:rsidR="001D60F3" w:rsidRPr="001D60F3" w:rsidRDefault="001D60F3" w:rsidP="001D60F3">
      <w:pPr>
        <w:spacing w:before="0"/>
        <w:rPr>
          <w:sz w:val="14"/>
        </w:rPr>
      </w:pPr>
    </w:p>
    <w:p w14:paraId="10B3F773" w14:textId="77777777" w:rsidR="00BA496A" w:rsidRPr="00683540" w:rsidRDefault="00BA496A" w:rsidP="00BA496A">
      <w:pPr>
        <w:pStyle w:val="sdl-code"/>
        <w:keepLines/>
      </w:pPr>
      <w:r w:rsidRPr="00683540">
        <w:rPr>
          <w:b/>
        </w:rPr>
        <w:t>operators</w:t>
      </w:r>
    </w:p>
    <w:p w14:paraId="6328B856" w14:textId="77777777" w:rsidR="00BA496A" w:rsidRPr="00683540" w:rsidRDefault="00BA496A" w:rsidP="00BA496A">
      <w:pPr>
        <w:pStyle w:val="sdl-code"/>
        <w:keepLines/>
      </w:pPr>
      <w:r w:rsidRPr="00683540">
        <w:tab/>
      </w:r>
      <w:r w:rsidRPr="00481BED">
        <w:t>bitstring</w:t>
      </w:r>
      <w:r w:rsidRPr="00683540">
        <w:tab/>
      </w:r>
      <w:r w:rsidRPr="00683540">
        <w:tab/>
        <w:t xml:space="preserve">( </w:t>
      </w:r>
      <w:r w:rsidRPr="00683540">
        <w:rPr>
          <w:b/>
        </w:rPr>
        <w:t xml:space="preserve">this </w:t>
      </w:r>
      <w:r w:rsidRPr="00481BED">
        <w:t>Octetstring</w:t>
      </w:r>
      <w:r w:rsidRPr="00683540">
        <w:tab/>
        <w:t xml:space="preserve">) -&gt; </w:t>
      </w:r>
      <w:r w:rsidRPr="00481BED">
        <w:t>Bitstring</w:t>
      </w:r>
      <w:r w:rsidRPr="00683540">
        <w:t>;</w:t>
      </w:r>
    </w:p>
    <w:p w14:paraId="2C34B8F9" w14:textId="77777777" w:rsidR="00BA496A" w:rsidRPr="00683540" w:rsidRDefault="00BA496A" w:rsidP="00BA496A">
      <w:pPr>
        <w:pStyle w:val="sdl-code"/>
        <w:keepLines/>
      </w:pPr>
      <w:r w:rsidRPr="00683540">
        <w:tab/>
      </w:r>
      <w:r w:rsidRPr="00481BED">
        <w:t>octetstring</w:t>
      </w:r>
      <w:r w:rsidRPr="00683540">
        <w:tab/>
        <w:t xml:space="preserve">( </w:t>
      </w:r>
      <w:r w:rsidRPr="00481BED">
        <w:t>Bitstring</w:t>
      </w:r>
      <w:r w:rsidRPr="00683540">
        <w:tab/>
        <w:t xml:space="preserve">) -&gt; </w:t>
      </w:r>
      <w:r w:rsidRPr="00683540">
        <w:rPr>
          <w:b/>
        </w:rPr>
        <w:t xml:space="preserve">this </w:t>
      </w:r>
      <w:r w:rsidRPr="00481BED">
        <w:t>Octetstring</w:t>
      </w:r>
      <w:r w:rsidRPr="00683540">
        <w:t>;</w:t>
      </w:r>
    </w:p>
    <w:p w14:paraId="7DA8FA5A" w14:textId="77777777" w:rsidR="00BA496A" w:rsidRPr="00683540" w:rsidRDefault="00BA496A" w:rsidP="00013294">
      <w:pPr>
        <w:pStyle w:val="Heading3"/>
      </w:pPr>
      <w:bookmarkStart w:id="737" w:name="RefD_2_16"/>
      <w:bookmarkStart w:id="738" w:name="_Ref68845613"/>
      <w:bookmarkStart w:id="739" w:name="_Toc303065642"/>
      <w:bookmarkStart w:id="740" w:name="_Toc182643648"/>
      <w:bookmarkStart w:id="741" w:name="_Toc303065992"/>
      <w:bookmarkStart w:id="742" w:name="_Toc449663815"/>
      <w:bookmarkStart w:id="743" w:name="_Toc466620424"/>
      <w:bookmarkStart w:id="744" w:name="_Ref466833263"/>
      <w:bookmarkStart w:id="745" w:name="_Ref520891148"/>
      <w:bookmarkStart w:id="746" w:name="_Toc10537100"/>
      <w:bookmarkStart w:id="747" w:name="_Toc37047703"/>
      <w:bookmarkStart w:id="748" w:name="_Toc37047915"/>
      <w:bookmarkStart w:id="749" w:name="_Toc37049006"/>
      <w:bookmarkStart w:id="750" w:name="_Toc40590666"/>
      <w:bookmarkStart w:id="751" w:name="_Toc42923197"/>
      <w:bookmarkStart w:id="752" w:name="_Toc192901631"/>
      <w:bookmarkStart w:id="753" w:name="_Toc68594566"/>
      <w:r w:rsidRPr="00683540">
        <w:t>D.2.16</w:t>
      </w:r>
      <w:bookmarkEnd w:id="737"/>
      <w:r w:rsidRPr="00683540">
        <w:tab/>
        <w:t>Process interface data (</w:t>
      </w:r>
      <w:r w:rsidRPr="00481BED">
        <w:rPr>
          <w:noProof/>
        </w:rPr>
        <w:t xml:space="preserve">pid </w:t>
      </w:r>
      <w:r w:rsidRPr="00683540">
        <w:t xml:space="preserve">and </w:t>
      </w:r>
      <w:r w:rsidRPr="00481BED">
        <w:rPr>
          <w:noProof/>
        </w:rPr>
        <w:t>Pid</w:t>
      </w:r>
      <w:r w:rsidRPr="00683540">
        <w:t>)</w:t>
      </w:r>
      <w:bookmarkEnd w:id="738"/>
      <w:bookmarkEnd w:id="739"/>
      <w:bookmarkEnd w:id="740"/>
      <w:bookmarkEnd w:id="741"/>
      <w:bookmarkEnd w:id="742"/>
    </w:p>
    <w:p w14:paraId="56993CFD" w14:textId="77777777" w:rsidR="00BA496A" w:rsidRPr="000246CE" w:rsidRDefault="00E73C55" w:rsidP="00BA496A">
      <w:r w:rsidRPr="00F61913">
        <w:t xml:space="preserve">An interface defines a </w:t>
      </w:r>
      <w:r w:rsidRPr="00F61913">
        <w:rPr>
          <w:noProof/>
        </w:rPr>
        <w:t xml:space="preserve">pid </w:t>
      </w:r>
      <w:r w:rsidRPr="00F61913">
        <w:t xml:space="preserve">sort of data, which has elements that are identities of agents. The sort of data </w:t>
      </w:r>
      <w:r w:rsidRPr="00F61913">
        <w:rPr>
          <w:rFonts w:ascii="Courier New" w:hAnsi="Courier New"/>
          <w:noProof/>
          <w:sz w:val="20"/>
        </w:rPr>
        <w:t>Pid</w:t>
      </w:r>
      <w:r w:rsidRPr="00F61913">
        <w:rPr>
          <w:noProof/>
        </w:rPr>
        <w:t xml:space="preserve"> </w:t>
      </w:r>
      <w:r w:rsidRPr="00F61913">
        <w:t xml:space="preserve">is a </w:t>
      </w:r>
      <w:r w:rsidRPr="00F61913">
        <w:rPr>
          <w:noProof/>
        </w:rPr>
        <w:t xml:space="preserve">supertype </w:t>
      </w:r>
      <w:r w:rsidRPr="00F61913">
        <w:t xml:space="preserve">of all </w:t>
      </w:r>
      <w:r w:rsidRPr="00F61913">
        <w:rPr>
          <w:noProof/>
        </w:rPr>
        <w:t xml:space="preserve">pid </w:t>
      </w:r>
      <w:r w:rsidRPr="00F61913">
        <w:t xml:space="preserve">sorts of data. When a variable is declared to be of sort </w:t>
      </w:r>
      <w:r w:rsidRPr="00F61913">
        <w:rPr>
          <w:rFonts w:ascii="Courier New" w:hAnsi="Courier New"/>
          <w:noProof/>
          <w:sz w:val="20"/>
        </w:rPr>
        <w:t>Pid</w:t>
      </w:r>
      <w:r w:rsidRPr="00F61913">
        <w:t xml:space="preserve">, data items belonging to any </w:t>
      </w:r>
      <w:r w:rsidRPr="00F61913">
        <w:rPr>
          <w:noProof/>
        </w:rPr>
        <w:t xml:space="preserve">pid </w:t>
      </w:r>
      <w:r w:rsidRPr="00F61913">
        <w:t xml:space="preserve">sort are valid for assignment to that variable. Other </w:t>
      </w:r>
      <w:r w:rsidRPr="00F61913">
        <w:rPr>
          <w:noProof/>
        </w:rPr>
        <w:t xml:space="preserve">pid </w:t>
      </w:r>
      <w:r w:rsidRPr="00F61913">
        <w:t xml:space="preserve">sorts are constrained to reference only agents that offer the interface of the </w:t>
      </w:r>
      <w:r w:rsidRPr="00F61913">
        <w:rPr>
          <w:noProof/>
        </w:rPr>
        <w:t>pid</w:t>
      </w:r>
      <w:r w:rsidRPr="00F61913">
        <w:t xml:space="preserve">. Certain actions (such as creating a process instance) produce a </w:t>
      </w:r>
      <w:r w:rsidRPr="00F61913">
        <w:rPr>
          <w:rFonts w:ascii="Courier New" w:hAnsi="Courier New"/>
          <w:noProof/>
          <w:sz w:val="20"/>
        </w:rPr>
        <w:t>Pid</w:t>
      </w:r>
      <w:r w:rsidRPr="00F61913">
        <w:rPr>
          <w:noProof/>
        </w:rPr>
        <w:t xml:space="preserve"> </w:t>
      </w:r>
      <w:r w:rsidRPr="00F61913">
        <w:t xml:space="preserve">value. The notation </w:t>
      </w:r>
      <w:r w:rsidRPr="00F61913">
        <w:rPr>
          <w:rFonts w:ascii="Courier New" w:hAnsi="Courier New"/>
          <w:sz w:val="20"/>
        </w:rPr>
        <w:t>Null</w:t>
      </w:r>
      <w:r w:rsidRPr="00F61913">
        <w:t xml:space="preserve"> denotes a reference that is not associated with a value; that is the </w:t>
      </w:r>
      <w:r w:rsidR="00E741AF" w:rsidRPr="00BC6A38">
        <w:rPr>
          <w:rFonts w:ascii="Courier New" w:hAnsi="Courier New"/>
          <w:noProof/>
          <w:sz w:val="20"/>
        </w:rPr>
        <w:t>Pid</w:t>
      </w:r>
      <w:r w:rsidRPr="00F61913">
        <w:rPr>
          <w:noProof/>
        </w:rPr>
        <w:t xml:space="preserve"> </w:t>
      </w:r>
      <w:r w:rsidRPr="00F61913">
        <w:t xml:space="preserve">value that is used when there is no instance to reference. Apart from equal and not equal, there are no language-defined operators for </w:t>
      </w:r>
      <w:r w:rsidRPr="00F61913">
        <w:rPr>
          <w:noProof/>
        </w:rPr>
        <w:t xml:space="preserve">pid </w:t>
      </w:r>
      <w:r w:rsidRPr="00F61913">
        <w:t xml:space="preserve">sorts of data. If there is an attempt to use </w:t>
      </w:r>
      <w:r w:rsidRPr="00F61913">
        <w:rPr>
          <w:rFonts w:ascii="Courier New" w:hAnsi="Courier New"/>
          <w:sz w:val="20"/>
        </w:rPr>
        <w:t>Null</w:t>
      </w:r>
      <w:r w:rsidRPr="00F61913">
        <w:t xml:space="preserve"> as a reference the exception </w:t>
      </w:r>
      <w:r w:rsidRPr="00F61913">
        <w:rPr>
          <w:rFonts w:ascii="Courier New" w:hAnsi="Courier New"/>
          <w:noProof/>
          <w:sz w:val="20"/>
        </w:rPr>
        <w:t>InvalidReference</w:t>
      </w:r>
      <w:r w:rsidRPr="00F61913">
        <w:rPr>
          <w:noProof/>
        </w:rPr>
        <w:t xml:space="preserve"> </w:t>
      </w:r>
      <w:r w:rsidRPr="00F61913">
        <w:t>is raised.</w:t>
      </w:r>
    </w:p>
    <w:p w14:paraId="4FC59E23" w14:textId="63A6B291" w:rsidR="00BA496A" w:rsidRPr="00683540" w:rsidRDefault="007F0A58" w:rsidP="00013294">
      <w:pPr>
        <w:pStyle w:val="Heading3"/>
      </w:pPr>
      <w:bookmarkStart w:id="754" w:name="_Toc303065643"/>
      <w:bookmarkStart w:id="755" w:name="_Toc182643649"/>
      <w:bookmarkStart w:id="756" w:name="_Toc303065993"/>
      <w:bookmarkStart w:id="757" w:name="_Toc449663816"/>
      <w:r>
        <w:t>D.2.17</w:t>
      </w:r>
      <w:r>
        <w:tab/>
      </w:r>
      <w:r w:rsidR="00BA496A" w:rsidRPr="00683540">
        <w:t>Enumerated data</w:t>
      </w:r>
      <w:bookmarkEnd w:id="754"/>
      <w:bookmarkEnd w:id="755"/>
      <w:bookmarkEnd w:id="756"/>
      <w:bookmarkEnd w:id="757"/>
    </w:p>
    <w:p w14:paraId="6B507197" w14:textId="77777777" w:rsidR="00BA496A" w:rsidRPr="000246CE" w:rsidRDefault="00162B4B" w:rsidP="00BA496A">
      <w:r>
        <w:t>It is allowed to define a sort of data, the elements of which are named values. If the data sort is to be</w:t>
      </w:r>
      <w:r w:rsidR="00BA496A" w:rsidRPr="000246CE">
        <w:t xml:space="preserve"> used in more than one place it is given a name. An example of introducing such a type named </w:t>
      </w:r>
      <w:r w:rsidR="00BA496A" w:rsidRPr="00B07FE0">
        <w:rPr>
          <w:rFonts w:ascii="Courier New" w:hAnsi="Courier New"/>
          <w:noProof/>
          <w:sz w:val="20"/>
        </w:rPr>
        <w:t>enumabc</w:t>
      </w:r>
      <w:r w:rsidR="00BA496A" w:rsidRPr="00481BED">
        <w:rPr>
          <w:noProof/>
        </w:rPr>
        <w:t xml:space="preserve"> </w:t>
      </w:r>
      <w:r w:rsidR="00BA496A" w:rsidRPr="000246CE">
        <w:t xml:space="preserve">with values </w:t>
      </w:r>
      <w:r w:rsidR="00BA496A" w:rsidRPr="00B07FE0">
        <w:rPr>
          <w:rFonts w:ascii="Courier New" w:hAnsi="Courier New"/>
          <w:sz w:val="20"/>
        </w:rPr>
        <w:t>a</w:t>
      </w:r>
      <w:r w:rsidR="00BA496A" w:rsidRPr="000246CE">
        <w:t xml:space="preserve">, </w:t>
      </w:r>
      <w:r w:rsidR="00BA496A" w:rsidRPr="00B07FE0">
        <w:rPr>
          <w:rFonts w:ascii="Courier New" w:hAnsi="Courier New"/>
          <w:sz w:val="20"/>
        </w:rPr>
        <w:t>b</w:t>
      </w:r>
      <w:r w:rsidR="00BA496A" w:rsidRPr="000246CE">
        <w:t xml:space="preserve"> and </w:t>
      </w:r>
      <w:r w:rsidR="00BA496A" w:rsidRPr="00B07FE0">
        <w:rPr>
          <w:rFonts w:ascii="Courier New" w:hAnsi="Courier New"/>
          <w:sz w:val="20"/>
        </w:rPr>
        <w:t>c</w:t>
      </w:r>
      <w:r w:rsidR="00BA496A" w:rsidRPr="000246CE">
        <w:t xml:space="preserve"> is:</w:t>
      </w:r>
    </w:p>
    <w:p w14:paraId="082295A3" w14:textId="77777777" w:rsidR="001D60F3" w:rsidRPr="001D60F3" w:rsidRDefault="001D60F3" w:rsidP="001D60F3">
      <w:pPr>
        <w:spacing w:before="0"/>
        <w:rPr>
          <w:sz w:val="14"/>
        </w:rPr>
      </w:pPr>
    </w:p>
    <w:p w14:paraId="31D3315B" w14:textId="77777777" w:rsidR="00BA496A" w:rsidRPr="00683540" w:rsidRDefault="00BA496A" w:rsidP="00BA496A">
      <w:pPr>
        <w:pStyle w:val="sdl-code"/>
        <w:keepLines/>
      </w:pPr>
      <w:r w:rsidRPr="00683540">
        <w:tab/>
      </w:r>
      <w:r w:rsidRPr="00683540">
        <w:rPr>
          <w:b/>
        </w:rPr>
        <w:t>value type</w:t>
      </w:r>
      <w:r w:rsidRPr="00683540">
        <w:t xml:space="preserve"> </w:t>
      </w:r>
      <w:r w:rsidRPr="00481BED">
        <w:t xml:space="preserve">enumabc </w:t>
      </w:r>
      <w:r w:rsidRPr="00683540">
        <w:rPr>
          <w:b/>
        </w:rPr>
        <w:t>literals</w:t>
      </w:r>
      <w:r w:rsidRPr="00683540">
        <w:t xml:space="preserve"> a, b, c;</w:t>
      </w:r>
    </w:p>
    <w:p w14:paraId="0E19512B" w14:textId="0D1D6050" w:rsidR="00BA496A" w:rsidRPr="00683540" w:rsidRDefault="00BA496A" w:rsidP="007F0A58">
      <w:pPr>
        <w:pStyle w:val="Heading3"/>
      </w:pPr>
      <w:bookmarkStart w:id="758" w:name="_Toc303065644"/>
      <w:bookmarkStart w:id="759" w:name="_Toc182643650"/>
      <w:bookmarkStart w:id="760" w:name="_Toc303065994"/>
      <w:bookmarkStart w:id="761" w:name="_Toc449663817"/>
      <w:r w:rsidRPr="00683540">
        <w:t>D.2.18</w:t>
      </w:r>
      <w:r w:rsidR="007F0A58">
        <w:tab/>
      </w:r>
      <w:r w:rsidRPr="00683540">
        <w:t>Structure data</w:t>
      </w:r>
      <w:bookmarkEnd w:id="758"/>
      <w:bookmarkEnd w:id="759"/>
      <w:bookmarkEnd w:id="760"/>
      <w:bookmarkEnd w:id="761"/>
    </w:p>
    <w:p w14:paraId="7C4BA1AE" w14:textId="77777777" w:rsidR="00BA496A" w:rsidRPr="007E01F4" w:rsidRDefault="00BA496A" w:rsidP="00BA496A">
      <w:r w:rsidRPr="007E01F4">
        <w:t xml:space="preserve">The keyword </w:t>
      </w:r>
      <w:r w:rsidRPr="00481BED">
        <w:rPr>
          <w:b/>
          <w:noProof/>
        </w:rPr>
        <w:t>struct</w:t>
      </w:r>
      <w:r w:rsidRPr="00481BED">
        <w:rPr>
          <w:noProof/>
        </w:rPr>
        <w:t xml:space="preserve"> </w:t>
      </w:r>
      <w:r w:rsidRPr="007E01F4">
        <w:t xml:space="preserve">is used to introduce a composite structure sort of data that has named fields each of which is associated with a field sort of data. The fields have any sort of data, including a structure, an array, a vector or a string or a choice (see below). An example of a structure definition in a sort named </w:t>
      </w:r>
      <w:r w:rsidRPr="00B07FE0">
        <w:rPr>
          <w:rFonts w:ascii="Courier New" w:hAnsi="Courier New"/>
          <w:noProof/>
          <w:sz w:val="20"/>
        </w:rPr>
        <w:t>astruct</w:t>
      </w:r>
      <w:r w:rsidRPr="00481BED">
        <w:rPr>
          <w:noProof/>
        </w:rPr>
        <w:t xml:space="preserve"> </w:t>
      </w:r>
      <w:r w:rsidRPr="007E01F4">
        <w:t>is:</w:t>
      </w:r>
    </w:p>
    <w:p w14:paraId="7C867FDA" w14:textId="77777777" w:rsidR="001D60F3" w:rsidRPr="001D60F3" w:rsidRDefault="001D60F3" w:rsidP="001D60F3">
      <w:pPr>
        <w:spacing w:before="0"/>
        <w:rPr>
          <w:sz w:val="14"/>
        </w:rPr>
      </w:pPr>
    </w:p>
    <w:p w14:paraId="4EE3C0E9" w14:textId="77777777" w:rsidR="00BA496A" w:rsidRPr="00683540" w:rsidRDefault="00BA496A" w:rsidP="00BA496A">
      <w:pPr>
        <w:pStyle w:val="sdl-code"/>
        <w:keepLines/>
      </w:pPr>
      <w:r w:rsidRPr="00683540">
        <w:tab/>
      </w:r>
      <w:r w:rsidRPr="00683540">
        <w:rPr>
          <w:b/>
        </w:rPr>
        <w:t>value type</w:t>
      </w:r>
      <w:r w:rsidRPr="00683540">
        <w:t xml:space="preserve"> </w:t>
      </w:r>
      <w:r w:rsidRPr="00481BED">
        <w:t xml:space="preserve">astruct </w:t>
      </w:r>
      <w:r w:rsidRPr="00683540">
        <w:t xml:space="preserve">{ </w:t>
      </w:r>
      <w:r w:rsidRPr="00481BED">
        <w:rPr>
          <w:b/>
        </w:rPr>
        <w:t>struct</w:t>
      </w:r>
      <w:r w:rsidRPr="00481BED">
        <w:t xml:space="preserve"> </w:t>
      </w:r>
      <w:r w:rsidRPr="00683540">
        <w:t xml:space="preserve">f1 Integer; f2 Boolean; f3 </w:t>
      </w:r>
      <w:r w:rsidRPr="00481BED">
        <w:t>Pid</w:t>
      </w:r>
      <w:r w:rsidRPr="00683540">
        <w:t>; }</w:t>
      </w:r>
    </w:p>
    <w:p w14:paraId="126C8815" w14:textId="77777777" w:rsidR="00BA496A" w:rsidRPr="007E01F4" w:rsidRDefault="00BA496A" w:rsidP="00BA496A">
      <w:r w:rsidRPr="007E01F4">
        <w:t xml:space="preserve">The definition has make, extract and modify operators (similar to </w:t>
      </w:r>
      <w:r w:rsidRPr="00B07FE0">
        <w:rPr>
          <w:rFonts w:ascii="Courier New" w:hAnsi="Courier New"/>
          <w:sz w:val="20"/>
        </w:rPr>
        <w:t>String</w:t>
      </w:r>
      <w:r w:rsidRPr="007E01F4">
        <w:t xml:space="preserve"> and </w:t>
      </w:r>
      <w:r w:rsidRPr="00B07FE0">
        <w:rPr>
          <w:rFonts w:ascii="Courier New" w:hAnsi="Courier New"/>
          <w:sz w:val="20"/>
        </w:rPr>
        <w:t>Array</w:t>
      </w:r>
      <w:r w:rsidRPr="007E01F4">
        <w:t>). Where a value for the above structure is needed (determined by context), the notation</w:t>
      </w:r>
    </w:p>
    <w:p w14:paraId="68AD5482" w14:textId="77777777" w:rsidR="001D60F3" w:rsidRPr="001D60F3" w:rsidRDefault="001D60F3" w:rsidP="001D60F3">
      <w:pPr>
        <w:spacing w:before="0"/>
        <w:rPr>
          <w:sz w:val="14"/>
        </w:rPr>
      </w:pPr>
    </w:p>
    <w:p w14:paraId="5C8FF8FC" w14:textId="77777777" w:rsidR="00BA496A" w:rsidRPr="00481BED" w:rsidRDefault="00BA496A" w:rsidP="00BA496A">
      <w:pPr>
        <w:pStyle w:val="sdl-code"/>
        <w:keepLines/>
        <w:rPr>
          <w:szCs w:val="24"/>
        </w:rPr>
      </w:pPr>
      <w:r w:rsidRPr="00481BED">
        <w:rPr>
          <w:szCs w:val="24"/>
        </w:rPr>
        <w:tab/>
        <w:t>(. ie1, be2, pe3 .)</w:t>
      </w:r>
    </w:p>
    <w:p w14:paraId="1A4FBBC2" w14:textId="77777777" w:rsidR="00BA496A" w:rsidRPr="007E01F4" w:rsidRDefault="00BA496A" w:rsidP="00BA496A">
      <w:r w:rsidRPr="007E01F4">
        <w:rPr>
          <w:noProof/>
        </w:rPr>
        <w:t>is</w:t>
      </w:r>
      <w:r w:rsidRPr="007E01F4">
        <w:t xml:space="preserve"> used to produce a structure value where ie1, be2 and pe3 are </w:t>
      </w:r>
      <w:r w:rsidRPr="00B07FE0">
        <w:rPr>
          <w:rFonts w:ascii="Courier New" w:hAnsi="Courier New"/>
          <w:sz w:val="20"/>
        </w:rPr>
        <w:t>Integer</w:t>
      </w:r>
      <w:r w:rsidRPr="007E01F4">
        <w:t xml:space="preserve">, </w:t>
      </w:r>
      <w:r w:rsidRPr="00B07FE0">
        <w:rPr>
          <w:rFonts w:ascii="Courier New" w:hAnsi="Courier New"/>
          <w:sz w:val="20"/>
        </w:rPr>
        <w:t>Boolean</w:t>
      </w:r>
      <w:r w:rsidRPr="007E01F4">
        <w:t xml:space="preserve"> and </w:t>
      </w:r>
      <w:r w:rsidRPr="00B07FE0">
        <w:rPr>
          <w:rFonts w:ascii="Courier New" w:hAnsi="Courier New"/>
          <w:noProof/>
          <w:sz w:val="20"/>
        </w:rPr>
        <w:t>Pid</w:t>
      </w:r>
      <w:r w:rsidRPr="00481BED">
        <w:rPr>
          <w:noProof/>
        </w:rPr>
        <w:t xml:space="preserve"> </w:t>
      </w:r>
      <w:r w:rsidRPr="007E01F4">
        <w:t>expressions respectively. This construct has the same meaning as</w:t>
      </w:r>
    </w:p>
    <w:p w14:paraId="7FE2BDA4" w14:textId="77777777" w:rsidR="001D60F3" w:rsidRPr="001D60F3" w:rsidRDefault="001D60F3" w:rsidP="001D60F3">
      <w:pPr>
        <w:spacing w:before="0"/>
        <w:rPr>
          <w:sz w:val="14"/>
        </w:rPr>
      </w:pPr>
    </w:p>
    <w:p w14:paraId="38923750" w14:textId="77777777" w:rsidR="00BA496A" w:rsidRPr="007E01F4" w:rsidRDefault="00BA496A" w:rsidP="00BA496A">
      <w:pPr>
        <w:pStyle w:val="sdl-code"/>
        <w:keepLines/>
        <w:rPr>
          <w:sz w:val="20"/>
          <w:szCs w:val="20"/>
        </w:rPr>
      </w:pPr>
      <w:r w:rsidRPr="007E01F4">
        <w:rPr>
          <w:sz w:val="20"/>
          <w:szCs w:val="20"/>
        </w:rPr>
        <w:tab/>
        <w:t>make(</w:t>
      </w:r>
      <w:r w:rsidR="00796B6C">
        <w:rPr>
          <w:sz w:val="20"/>
          <w:szCs w:val="20"/>
        </w:rPr>
        <w:t xml:space="preserve"> </w:t>
      </w:r>
      <w:r w:rsidRPr="007E01F4">
        <w:rPr>
          <w:sz w:val="20"/>
          <w:szCs w:val="20"/>
        </w:rPr>
        <w:t>ie1, be2, pe3 )</w:t>
      </w:r>
    </w:p>
    <w:p w14:paraId="5C60BFEB" w14:textId="77777777" w:rsidR="00BA496A" w:rsidRPr="007E01F4" w:rsidRDefault="00BA496A" w:rsidP="00BA496A">
      <w:r w:rsidRPr="007E01F4">
        <w:t xml:space="preserve">If there is a variable </w:t>
      </w:r>
      <w:r w:rsidRPr="00481BED">
        <w:rPr>
          <w:noProof/>
        </w:rPr>
        <w:t xml:space="preserve">vs </w:t>
      </w:r>
      <w:r w:rsidRPr="007E01F4">
        <w:t>declared with the structure above, the notations</w:t>
      </w:r>
    </w:p>
    <w:p w14:paraId="06AF7BA2" w14:textId="77777777" w:rsidR="001D60F3" w:rsidRPr="001D60F3" w:rsidRDefault="001D60F3" w:rsidP="001D60F3">
      <w:pPr>
        <w:spacing w:before="0"/>
        <w:rPr>
          <w:sz w:val="14"/>
        </w:rPr>
      </w:pPr>
    </w:p>
    <w:p w14:paraId="1526A07D" w14:textId="77777777" w:rsidR="00BA496A" w:rsidRPr="007E01F4" w:rsidRDefault="00BA496A" w:rsidP="00BA496A">
      <w:pPr>
        <w:pStyle w:val="sdl-code"/>
        <w:keepLines/>
        <w:rPr>
          <w:sz w:val="20"/>
          <w:szCs w:val="20"/>
        </w:rPr>
      </w:pPr>
      <w:r w:rsidRPr="007E01F4">
        <w:rPr>
          <w:sz w:val="20"/>
          <w:szCs w:val="20"/>
        </w:rPr>
        <w:tab/>
        <w:t>vs.f1</w:t>
      </w:r>
    </w:p>
    <w:p w14:paraId="05E79C74" w14:textId="77777777" w:rsidR="00BA496A" w:rsidRPr="007E01F4" w:rsidRDefault="00BA496A" w:rsidP="00BA496A">
      <w:pPr>
        <w:pStyle w:val="sdl-code"/>
        <w:keepLines/>
        <w:rPr>
          <w:sz w:val="20"/>
          <w:szCs w:val="20"/>
        </w:rPr>
      </w:pPr>
      <w:r w:rsidRPr="007E01F4">
        <w:rPr>
          <w:sz w:val="20"/>
          <w:szCs w:val="20"/>
        </w:rPr>
        <w:tab/>
        <w:t>vs.f2</w:t>
      </w:r>
    </w:p>
    <w:p w14:paraId="2169B4BB" w14:textId="77777777" w:rsidR="00BA496A" w:rsidRPr="007E01F4" w:rsidRDefault="00BA496A" w:rsidP="00BA496A">
      <w:pPr>
        <w:pStyle w:val="sdl-code"/>
        <w:keepLines/>
        <w:rPr>
          <w:sz w:val="20"/>
          <w:szCs w:val="20"/>
        </w:rPr>
      </w:pPr>
      <w:r w:rsidRPr="007E01F4">
        <w:rPr>
          <w:sz w:val="20"/>
          <w:szCs w:val="20"/>
        </w:rPr>
        <w:tab/>
        <w:t>vs.f3</w:t>
      </w:r>
    </w:p>
    <w:p w14:paraId="6F473250" w14:textId="77777777" w:rsidR="00BA496A" w:rsidRPr="007E01F4" w:rsidRDefault="00BA496A" w:rsidP="00BA496A">
      <w:r w:rsidRPr="007E01F4">
        <w:rPr>
          <w:noProof/>
        </w:rPr>
        <w:t>are</w:t>
      </w:r>
      <w:r w:rsidRPr="007E01F4">
        <w:t xml:space="preserve"> used to assign to</w:t>
      </w:r>
      <w:r w:rsidR="005626AA">
        <w:t>,</w:t>
      </w:r>
      <w:r w:rsidRPr="007E01F4">
        <w:t xml:space="preserve"> or access field </w:t>
      </w:r>
      <w:r w:rsidRPr="00B07FE0">
        <w:rPr>
          <w:rFonts w:ascii="Courier New" w:hAnsi="Courier New"/>
          <w:sz w:val="20"/>
        </w:rPr>
        <w:t>f1</w:t>
      </w:r>
      <w:r w:rsidRPr="007E01F4">
        <w:t xml:space="preserve">, </w:t>
      </w:r>
      <w:r w:rsidRPr="00B07FE0">
        <w:rPr>
          <w:rFonts w:ascii="Courier New" w:hAnsi="Courier New"/>
          <w:sz w:val="20"/>
        </w:rPr>
        <w:t>f2</w:t>
      </w:r>
      <w:r w:rsidRPr="007E01F4">
        <w:t xml:space="preserve"> and </w:t>
      </w:r>
      <w:r w:rsidRPr="00B07FE0">
        <w:rPr>
          <w:rFonts w:ascii="Courier New" w:hAnsi="Courier New"/>
          <w:sz w:val="20"/>
        </w:rPr>
        <w:t>f3</w:t>
      </w:r>
      <w:r w:rsidRPr="007E01F4">
        <w:t xml:space="preserve"> respectively.</w:t>
      </w:r>
    </w:p>
    <w:p w14:paraId="196212BD" w14:textId="77777777" w:rsidR="00BA496A" w:rsidRPr="00683540" w:rsidRDefault="00BA496A" w:rsidP="00013294">
      <w:pPr>
        <w:pStyle w:val="Heading3"/>
      </w:pPr>
      <w:bookmarkStart w:id="762" w:name="_Toc303065645"/>
      <w:bookmarkStart w:id="763" w:name="_Toc182643651"/>
      <w:bookmarkStart w:id="764" w:name="_Toc303065995"/>
      <w:bookmarkStart w:id="765" w:name="_Toc449663818"/>
      <w:r w:rsidRPr="00683540">
        <w:t>D.2.19</w:t>
      </w:r>
      <w:r w:rsidRPr="00683540">
        <w:tab/>
        <w:t>Choice</w:t>
      </w:r>
      <w:bookmarkEnd w:id="762"/>
      <w:bookmarkEnd w:id="763"/>
      <w:bookmarkEnd w:id="764"/>
      <w:bookmarkEnd w:id="765"/>
    </w:p>
    <w:p w14:paraId="627590E2" w14:textId="77777777" w:rsidR="00BA496A" w:rsidRPr="007E01F4" w:rsidRDefault="00BA496A" w:rsidP="00BA496A">
      <w:r w:rsidRPr="007E01F4">
        <w:t xml:space="preserve">The keyword </w:t>
      </w:r>
      <w:r w:rsidRPr="007E01F4">
        <w:rPr>
          <w:b/>
        </w:rPr>
        <w:t>choice</w:t>
      </w:r>
      <w:r w:rsidRPr="007E01F4">
        <w:t xml:space="preserve"> is used to introduce a composite sort of data that has named fields, only one of which is present at any time. If there is a variable defined with the choice sort of data, assigning to one of the fields means that all other fields lose the data value associated with them. An example of a choice definition in a sort named </w:t>
      </w:r>
      <w:r w:rsidRPr="00B07FE0">
        <w:rPr>
          <w:rFonts w:ascii="Courier New" w:hAnsi="Courier New"/>
          <w:noProof/>
          <w:sz w:val="20"/>
        </w:rPr>
        <w:t>achoice</w:t>
      </w:r>
      <w:r w:rsidRPr="00481BED">
        <w:rPr>
          <w:noProof/>
        </w:rPr>
        <w:t xml:space="preserve"> </w:t>
      </w:r>
      <w:r w:rsidRPr="007E01F4">
        <w:t>is:</w:t>
      </w:r>
    </w:p>
    <w:p w14:paraId="53441F18" w14:textId="77777777" w:rsidR="002E7559" w:rsidRPr="008130A7" w:rsidRDefault="002E7559" w:rsidP="002E7559">
      <w:pPr>
        <w:spacing w:before="0"/>
        <w:rPr>
          <w:sz w:val="16"/>
        </w:rPr>
      </w:pPr>
    </w:p>
    <w:p w14:paraId="7769B242" w14:textId="77777777" w:rsidR="00BA496A" w:rsidRPr="00683540" w:rsidRDefault="00BA496A" w:rsidP="00BA496A">
      <w:pPr>
        <w:pStyle w:val="sdl-code"/>
        <w:keepLines/>
      </w:pPr>
      <w:r w:rsidRPr="00683540">
        <w:tab/>
      </w:r>
      <w:r w:rsidRPr="00683540">
        <w:rPr>
          <w:b/>
        </w:rPr>
        <w:t>value type</w:t>
      </w:r>
      <w:r w:rsidRPr="00683540">
        <w:t xml:space="preserve"> </w:t>
      </w:r>
      <w:r w:rsidRPr="00481BED">
        <w:t xml:space="preserve">achoice </w:t>
      </w:r>
      <w:r w:rsidRPr="00683540">
        <w:t xml:space="preserve">{ </w:t>
      </w:r>
      <w:r w:rsidRPr="00683540">
        <w:rPr>
          <w:b/>
        </w:rPr>
        <w:t>choice</w:t>
      </w:r>
      <w:r w:rsidRPr="00683540">
        <w:t xml:space="preserve"> f1 Char; f2 Boolean; f3 Integer; }</w:t>
      </w:r>
    </w:p>
    <w:p w14:paraId="2CE88650" w14:textId="77777777" w:rsidR="00BA496A" w:rsidRPr="007E01F4" w:rsidRDefault="00BA496A" w:rsidP="00BA496A">
      <w:r w:rsidRPr="007E01F4">
        <w:t xml:space="preserve">If there is a variable </w:t>
      </w:r>
      <w:r w:rsidRPr="00B07FE0">
        <w:rPr>
          <w:rFonts w:ascii="Courier New" w:hAnsi="Courier New"/>
          <w:noProof/>
          <w:sz w:val="20"/>
        </w:rPr>
        <w:t>vc</w:t>
      </w:r>
      <w:r w:rsidRPr="00481BED">
        <w:rPr>
          <w:noProof/>
        </w:rPr>
        <w:t xml:space="preserve"> </w:t>
      </w:r>
      <w:r w:rsidRPr="007E01F4">
        <w:t>declared with the choice above, the notations</w:t>
      </w:r>
    </w:p>
    <w:p w14:paraId="6F757A1C" w14:textId="77777777" w:rsidR="001D60F3" w:rsidRPr="001D60F3" w:rsidRDefault="001D60F3" w:rsidP="001D60F3">
      <w:pPr>
        <w:spacing w:before="0"/>
        <w:rPr>
          <w:noProof/>
          <w:sz w:val="14"/>
        </w:rPr>
      </w:pPr>
    </w:p>
    <w:p w14:paraId="08DA7637" w14:textId="77777777" w:rsidR="00BA496A" w:rsidRPr="00683540" w:rsidRDefault="00BA496A" w:rsidP="00BA496A">
      <w:pPr>
        <w:pStyle w:val="sdl-code"/>
        <w:keepLines/>
      </w:pPr>
      <w:r w:rsidRPr="00683540">
        <w:tab/>
        <w:t>vc.f1</w:t>
      </w:r>
    </w:p>
    <w:p w14:paraId="3FF5E124" w14:textId="77777777" w:rsidR="00BA496A" w:rsidRPr="00683540" w:rsidRDefault="00BA496A" w:rsidP="00BA496A">
      <w:pPr>
        <w:pStyle w:val="sdl-code"/>
        <w:keepLines/>
      </w:pPr>
      <w:r w:rsidRPr="00683540">
        <w:tab/>
        <w:t>vc.f2</w:t>
      </w:r>
    </w:p>
    <w:p w14:paraId="56CAEEA7" w14:textId="77777777" w:rsidR="00BA496A" w:rsidRPr="00683540" w:rsidRDefault="00BA496A" w:rsidP="00BA496A">
      <w:pPr>
        <w:pStyle w:val="sdl-code"/>
        <w:keepLines/>
      </w:pPr>
      <w:r w:rsidRPr="00683540">
        <w:tab/>
        <w:t>vc.f3</w:t>
      </w:r>
    </w:p>
    <w:p w14:paraId="42326EEF" w14:textId="77777777" w:rsidR="00BA496A" w:rsidRPr="007E01F4" w:rsidRDefault="00BA496A" w:rsidP="00BA496A">
      <w:r w:rsidRPr="007E01F4">
        <w:rPr>
          <w:noProof/>
        </w:rPr>
        <w:t>are</w:t>
      </w:r>
      <w:r w:rsidRPr="007E01F4">
        <w:t xml:space="preserve"> used to assign to</w:t>
      </w:r>
      <w:r w:rsidR="00E55EBF">
        <w:t>,</w:t>
      </w:r>
      <w:r w:rsidRPr="007E01F4">
        <w:t xml:space="preserve"> or access field </w:t>
      </w:r>
      <w:r w:rsidRPr="00B07FE0">
        <w:rPr>
          <w:rFonts w:ascii="Courier New" w:hAnsi="Courier New"/>
          <w:sz w:val="20"/>
        </w:rPr>
        <w:t>f1</w:t>
      </w:r>
      <w:r w:rsidRPr="007E01F4">
        <w:t xml:space="preserve">, </w:t>
      </w:r>
      <w:r w:rsidRPr="00B07FE0">
        <w:rPr>
          <w:rFonts w:ascii="Courier New" w:hAnsi="Courier New"/>
          <w:sz w:val="20"/>
        </w:rPr>
        <w:t>f2</w:t>
      </w:r>
      <w:r w:rsidRPr="007E01F4">
        <w:t xml:space="preserve"> and </w:t>
      </w:r>
      <w:r w:rsidRPr="00B07FE0">
        <w:rPr>
          <w:rFonts w:ascii="Courier New" w:hAnsi="Courier New"/>
          <w:sz w:val="20"/>
        </w:rPr>
        <w:t>f3</w:t>
      </w:r>
      <w:r w:rsidRPr="007E01F4">
        <w:t xml:space="preserve"> respectively. To access a field to obtain a value of the field sort of data, the choice variable has to contain that field. If the choice variable does not contain the field when the access is made, the </w:t>
      </w:r>
      <w:r w:rsidRPr="00B07FE0">
        <w:rPr>
          <w:rFonts w:ascii="Courier New" w:hAnsi="Courier New"/>
          <w:noProof/>
          <w:sz w:val="20"/>
        </w:rPr>
        <w:t>UndefinedField</w:t>
      </w:r>
      <w:r w:rsidRPr="00481BED">
        <w:rPr>
          <w:noProof/>
        </w:rPr>
        <w:t xml:space="preserve"> </w:t>
      </w:r>
      <w:r w:rsidRPr="007E01F4">
        <w:t>exception is raised. There is a</w:t>
      </w:r>
      <w:r w:rsidR="00963694">
        <w:t>n</w:t>
      </w:r>
      <w:r w:rsidRPr="007E01F4">
        <w:t xml:space="preserve"> operator </w:t>
      </w:r>
      <w:r w:rsidRPr="00B07FE0">
        <w:rPr>
          <w:rFonts w:ascii="Courier New" w:hAnsi="Courier New"/>
          <w:noProof/>
          <w:sz w:val="20"/>
        </w:rPr>
        <w:t>PresentExtract</w:t>
      </w:r>
      <w:r w:rsidRPr="00481BED">
        <w:rPr>
          <w:noProof/>
        </w:rPr>
        <w:t xml:space="preserve"> </w:t>
      </w:r>
      <w:r w:rsidRPr="007E01F4">
        <w:t>with a parameter that is the choice sort the result of which is the name of the field that is present and is normally denoted by</w:t>
      </w:r>
    </w:p>
    <w:p w14:paraId="23D6A0BD" w14:textId="77777777" w:rsidR="001D60F3" w:rsidRPr="001D60F3" w:rsidRDefault="001D60F3" w:rsidP="001D60F3">
      <w:pPr>
        <w:spacing w:before="0"/>
        <w:rPr>
          <w:sz w:val="14"/>
        </w:rPr>
      </w:pPr>
    </w:p>
    <w:p w14:paraId="7BE14B4C" w14:textId="77777777" w:rsidR="00BA496A" w:rsidRPr="00941454" w:rsidRDefault="00BA496A" w:rsidP="001D60F3">
      <w:pPr>
        <w:pStyle w:val="sdl-code"/>
        <w:keepNext w:val="0"/>
        <w:rPr>
          <w:szCs w:val="20"/>
        </w:rPr>
      </w:pPr>
      <w:r w:rsidRPr="00941454">
        <w:rPr>
          <w:noProof w:val="0"/>
          <w:szCs w:val="20"/>
        </w:rPr>
        <w:tab/>
      </w:r>
      <w:r w:rsidRPr="00941454">
        <w:rPr>
          <w:szCs w:val="20"/>
        </w:rPr>
        <w:t>vc.PresentExtract</w:t>
      </w:r>
    </w:p>
    <w:p w14:paraId="0D129E3F" w14:textId="77777777" w:rsidR="00BA496A" w:rsidRPr="007E01F4" w:rsidRDefault="00BA496A" w:rsidP="0045549A">
      <w:pPr>
        <w:keepNext/>
        <w:keepLines/>
      </w:pPr>
      <w:r w:rsidRPr="007E01F4">
        <w:t>For each field there is an operator with a parameter that is the choice sort</w:t>
      </w:r>
      <w:r w:rsidR="00690160">
        <w:t>,</w:t>
      </w:r>
      <w:r w:rsidRPr="007E01F4">
        <w:t xml:space="preserve"> the result of which</w:t>
      </w:r>
      <w:r w:rsidR="00690160">
        <w:t xml:space="preserve"> is</w:t>
      </w:r>
      <w:r w:rsidRPr="007E01F4">
        <w:t xml:space="preserve"> a </w:t>
      </w:r>
      <w:r w:rsidR="00E73C55" w:rsidRPr="00F61913">
        <w:rPr>
          <w:rFonts w:ascii="Courier New" w:hAnsi="Courier New"/>
          <w:sz w:val="20"/>
        </w:rPr>
        <w:t>Boolean</w:t>
      </w:r>
      <w:r w:rsidRPr="007E01F4">
        <w:t xml:space="preserve"> and has the value true if the choice value contains a value of that field. The name </w:t>
      </w:r>
      <w:r w:rsidR="004413BF">
        <w:t>of</w:t>
      </w:r>
      <w:r w:rsidRPr="007E01F4">
        <w:t xml:space="preserve"> the operator is the field name concatenated with Present, and the usual notation to apply the operator to a variable </w:t>
      </w:r>
      <w:r w:rsidRPr="00B07FE0">
        <w:rPr>
          <w:rFonts w:ascii="Courier New" w:hAnsi="Courier New"/>
          <w:noProof/>
          <w:sz w:val="20"/>
        </w:rPr>
        <w:t>vc</w:t>
      </w:r>
      <w:r w:rsidRPr="00481BED">
        <w:rPr>
          <w:noProof/>
        </w:rPr>
        <w:t xml:space="preserve"> </w:t>
      </w:r>
      <w:r w:rsidRPr="007E01F4">
        <w:t xml:space="preserve">for a field </w:t>
      </w:r>
      <w:r w:rsidRPr="00B07FE0">
        <w:rPr>
          <w:rFonts w:ascii="Courier New" w:hAnsi="Courier New"/>
          <w:sz w:val="20"/>
        </w:rPr>
        <w:t>f1</w:t>
      </w:r>
      <w:r w:rsidRPr="007E01F4">
        <w:t xml:space="preserve"> is</w:t>
      </w:r>
    </w:p>
    <w:p w14:paraId="1E4D7F47" w14:textId="77777777" w:rsidR="001D60F3" w:rsidRPr="001D60F3" w:rsidRDefault="001D60F3" w:rsidP="001D60F3">
      <w:pPr>
        <w:spacing w:before="0"/>
        <w:rPr>
          <w:sz w:val="14"/>
        </w:rPr>
      </w:pPr>
    </w:p>
    <w:p w14:paraId="1E18769A" w14:textId="77777777" w:rsidR="00BA496A" w:rsidRPr="00941454" w:rsidRDefault="002E7559" w:rsidP="001D60F3">
      <w:pPr>
        <w:pStyle w:val="sdl-code"/>
        <w:keepNext w:val="0"/>
        <w:tabs>
          <w:tab w:val="clear" w:pos="2000"/>
          <w:tab w:val="clear" w:pos="2260"/>
          <w:tab w:val="clear" w:pos="2300"/>
          <w:tab w:val="clear" w:pos="2540"/>
          <w:tab w:val="clear" w:pos="2800"/>
          <w:tab w:val="clear" w:pos="3080"/>
          <w:tab w:val="clear" w:pos="3420"/>
          <w:tab w:val="clear" w:pos="3680"/>
          <w:tab w:val="clear" w:pos="3800"/>
          <w:tab w:val="clear" w:pos="3960"/>
          <w:tab w:val="clear" w:pos="4240"/>
          <w:tab w:val="clear" w:pos="4300"/>
          <w:tab w:val="clear" w:pos="4500"/>
          <w:tab w:val="clear" w:pos="4780"/>
          <w:tab w:val="clear" w:pos="4900"/>
          <w:tab w:val="clear" w:pos="5100"/>
          <w:tab w:val="clear" w:pos="5380"/>
          <w:tab w:val="clear" w:pos="5600"/>
          <w:tab w:val="clear" w:pos="5660"/>
          <w:tab w:val="clear" w:pos="5940"/>
          <w:tab w:val="clear" w:pos="6400"/>
          <w:tab w:val="left" w:pos="8868"/>
        </w:tabs>
        <w:rPr>
          <w:szCs w:val="20"/>
        </w:rPr>
      </w:pPr>
      <w:r w:rsidRPr="00941454">
        <w:rPr>
          <w:szCs w:val="20"/>
        </w:rPr>
        <w:tab/>
        <w:t>vc.f1Present</w:t>
      </w:r>
    </w:p>
    <w:p w14:paraId="2B8AA114" w14:textId="77777777" w:rsidR="00BA496A" w:rsidRPr="007E01F4" w:rsidRDefault="00BA496A" w:rsidP="00BA496A">
      <w:r w:rsidRPr="00B07FE0">
        <w:rPr>
          <w:rFonts w:ascii="Courier New" w:hAnsi="Courier New"/>
          <w:sz w:val="20"/>
        </w:rPr>
        <w:t>Choice</w:t>
      </w:r>
      <w:r w:rsidRPr="007E01F4">
        <w:t xml:space="preserve"> is used to represent the CHOICE construction of ASN.1.</w:t>
      </w:r>
    </w:p>
    <w:p w14:paraId="00523969" w14:textId="77777777" w:rsidR="00BA496A" w:rsidRPr="00683540" w:rsidRDefault="00BA496A" w:rsidP="00013294">
      <w:pPr>
        <w:pStyle w:val="Heading3"/>
      </w:pPr>
      <w:bookmarkStart w:id="766" w:name="REFD_2_20"/>
      <w:bookmarkStart w:id="767" w:name="_Ref68845906"/>
      <w:bookmarkStart w:id="768" w:name="_Toc303065646"/>
      <w:bookmarkStart w:id="769" w:name="_Toc182643652"/>
      <w:bookmarkStart w:id="770" w:name="_Toc303065996"/>
      <w:bookmarkStart w:id="771" w:name="_Toc449663819"/>
      <w:r w:rsidRPr="00683540">
        <w:t>D.2.20</w:t>
      </w:r>
      <w:bookmarkEnd w:id="766"/>
      <w:r w:rsidRPr="00683540">
        <w:tab/>
        <w:t>Exceptions</w:t>
      </w:r>
      <w:bookmarkEnd w:id="743"/>
      <w:bookmarkEnd w:id="744"/>
      <w:bookmarkEnd w:id="745"/>
      <w:bookmarkEnd w:id="746"/>
      <w:bookmarkEnd w:id="747"/>
      <w:bookmarkEnd w:id="748"/>
      <w:bookmarkEnd w:id="749"/>
      <w:bookmarkEnd w:id="750"/>
      <w:bookmarkEnd w:id="751"/>
      <w:bookmarkEnd w:id="752"/>
      <w:bookmarkEnd w:id="753"/>
      <w:r w:rsidRPr="00683540">
        <w:t xml:space="preserve"> for language defined sorts of data</w:t>
      </w:r>
      <w:bookmarkEnd w:id="767"/>
      <w:bookmarkEnd w:id="768"/>
      <w:bookmarkEnd w:id="769"/>
      <w:bookmarkEnd w:id="770"/>
      <w:bookmarkEnd w:id="771"/>
    </w:p>
    <w:p w14:paraId="6D712D03" w14:textId="77777777" w:rsidR="00BA496A" w:rsidRPr="007E01F4" w:rsidRDefault="00BA496A" w:rsidP="00BA496A">
      <w:r w:rsidRPr="007E01F4">
        <w:t xml:space="preserve">The following exceptions are mentioned in this </w:t>
      </w:r>
      <w:r w:rsidR="008C3AD3">
        <w:t>a</w:t>
      </w:r>
      <w:r w:rsidRPr="007E01F4">
        <w:t>nnex:</w:t>
      </w:r>
    </w:p>
    <w:p w14:paraId="29D8AAF4" w14:textId="77777777" w:rsidR="001D60F3" w:rsidRPr="001D60F3" w:rsidRDefault="001D60F3" w:rsidP="001D60F3">
      <w:pPr>
        <w:spacing w:before="0"/>
        <w:rPr>
          <w:sz w:val="14"/>
        </w:rPr>
      </w:pPr>
    </w:p>
    <w:p w14:paraId="782312DA" w14:textId="77777777" w:rsidR="00BA496A" w:rsidRPr="00683540" w:rsidRDefault="00BA496A" w:rsidP="002E7559">
      <w:pPr>
        <w:pStyle w:val="sdl-code"/>
        <w:keepNext w:val="0"/>
        <w:ind w:left="2800" w:hanging="2800"/>
      </w:pPr>
      <w:r w:rsidRPr="00683540">
        <w:tab/>
      </w:r>
      <w:r w:rsidRPr="00481BED">
        <w:t>OutOfRange</w:t>
      </w:r>
      <w:r w:rsidRPr="00683540">
        <w:t>,</w:t>
      </w:r>
      <w:r w:rsidRPr="00683540">
        <w:tab/>
      </w:r>
      <w:r w:rsidRPr="00683540">
        <w:tab/>
      </w:r>
      <w:r w:rsidRPr="00683540">
        <w:tab/>
      </w:r>
      <w:r w:rsidRPr="00683540">
        <w:tab/>
      </w:r>
      <w:r w:rsidRPr="00683540">
        <w:tab/>
      </w:r>
      <w:r w:rsidRPr="00683540">
        <w:tab/>
        <w:t xml:space="preserve">/* A range check has failed. For example, assigning a negative Integer value to a Natural, or applying the </w:t>
      </w:r>
      <w:r w:rsidR="00AE7692">
        <w:t>B</w:t>
      </w:r>
      <w:r w:rsidRPr="00683540">
        <w:t xml:space="preserve">it operator or </w:t>
      </w:r>
      <w:r w:rsidR="00367FAF">
        <w:t>B</w:t>
      </w:r>
      <w:r w:rsidRPr="00481BED">
        <w:t xml:space="preserve">itstring </w:t>
      </w:r>
      <w:r w:rsidRPr="00683540">
        <w:t xml:space="preserve">operator or </w:t>
      </w:r>
      <w:r w:rsidR="00367FAF">
        <w:t>O</w:t>
      </w:r>
      <w:r w:rsidRPr="00481BED">
        <w:t xml:space="preserve">ctetstring </w:t>
      </w:r>
      <w:r w:rsidRPr="00683540">
        <w:t>operator to negative Integer. */</w:t>
      </w:r>
    </w:p>
    <w:p w14:paraId="74972895" w14:textId="77777777" w:rsidR="00BA496A" w:rsidRPr="00683540" w:rsidRDefault="00BA496A" w:rsidP="002E7559">
      <w:pPr>
        <w:pStyle w:val="sdl-code"/>
        <w:keepNext w:val="0"/>
      </w:pPr>
      <w:r w:rsidRPr="00683540">
        <w:tab/>
      </w:r>
      <w:r w:rsidRPr="00481BED">
        <w:t>InvalidIndex</w:t>
      </w:r>
      <w:r w:rsidRPr="00683540">
        <w:t>,</w:t>
      </w:r>
      <w:r w:rsidRPr="00683540">
        <w:tab/>
      </w:r>
      <w:r w:rsidRPr="00683540">
        <w:tab/>
      </w:r>
      <w:r w:rsidRPr="00683540">
        <w:tab/>
      </w:r>
      <w:r w:rsidRPr="00683540">
        <w:tab/>
        <w:t>/* A String or Array was accessed with an incorrect index. */</w:t>
      </w:r>
    </w:p>
    <w:p w14:paraId="65FCD1D7" w14:textId="77777777" w:rsidR="00BA496A" w:rsidRPr="00683540" w:rsidRDefault="00BA496A" w:rsidP="002E7559">
      <w:pPr>
        <w:pStyle w:val="sdl-code"/>
        <w:keepNext w:val="0"/>
        <w:ind w:left="2800" w:hanging="2800"/>
      </w:pPr>
      <w:r w:rsidRPr="00683540">
        <w:tab/>
        <w:t>Empty;</w:t>
      </w:r>
      <w:r w:rsidRPr="00683540">
        <w:tab/>
      </w:r>
      <w:r w:rsidRPr="00683540">
        <w:tab/>
      </w:r>
      <w:r w:rsidRPr="00683540">
        <w:tab/>
      </w:r>
      <w:r w:rsidRPr="00683540">
        <w:tab/>
      </w:r>
      <w:r w:rsidRPr="00683540">
        <w:tab/>
      </w:r>
      <w:r w:rsidRPr="00683540">
        <w:tab/>
      </w:r>
      <w:r w:rsidRPr="00683540">
        <w:tab/>
      </w:r>
      <w:r w:rsidRPr="00683540">
        <w:tab/>
      </w:r>
      <w:r w:rsidRPr="00683540">
        <w:tab/>
        <w:t xml:space="preserve">/* No element could be returned. For example when applying the take operator to a </w:t>
      </w:r>
      <w:r w:rsidRPr="00481BED">
        <w:t xml:space="preserve">Powerset </w:t>
      </w:r>
      <w:r w:rsidRPr="00683540">
        <w:t>or Bag that is empty. */</w:t>
      </w:r>
    </w:p>
    <w:p w14:paraId="2F0B0CBC" w14:textId="77777777" w:rsidR="00BA496A" w:rsidRPr="00683540" w:rsidRDefault="00BA496A" w:rsidP="002E7559">
      <w:pPr>
        <w:pStyle w:val="sdl-code"/>
        <w:keepNext w:val="0"/>
      </w:pPr>
      <w:r w:rsidRPr="00683540">
        <w:tab/>
      </w:r>
      <w:r w:rsidRPr="00481BED">
        <w:t>DivisionByZero</w:t>
      </w:r>
      <w:r w:rsidRPr="00683540">
        <w:t>;</w:t>
      </w:r>
      <w:r w:rsidRPr="00683540">
        <w:tab/>
      </w:r>
      <w:r w:rsidRPr="00683540">
        <w:tab/>
      </w:r>
      <w:r w:rsidRPr="00683540">
        <w:tab/>
      </w:r>
      <w:r w:rsidRPr="00683540">
        <w:tab/>
        <w:t>/* An Integer or Real division by zero was attempted. */</w:t>
      </w:r>
    </w:p>
    <w:p w14:paraId="55F443CA" w14:textId="77777777" w:rsidR="00BA496A" w:rsidRPr="00683540" w:rsidRDefault="00BA496A" w:rsidP="002E7559">
      <w:pPr>
        <w:pStyle w:val="sdl-code"/>
        <w:keepNext w:val="0"/>
      </w:pPr>
      <w:r w:rsidRPr="00683540">
        <w:tab/>
      </w:r>
      <w:r w:rsidRPr="00481BED">
        <w:t>InvalidReference</w:t>
      </w:r>
      <w:r w:rsidRPr="00683540">
        <w:t>,</w:t>
      </w:r>
      <w:r w:rsidRPr="00683540">
        <w:tab/>
      </w:r>
      <w:r w:rsidRPr="00683540">
        <w:tab/>
        <w:t xml:space="preserve">/* Null was used incorrectly. Wrong </w:t>
      </w:r>
      <w:r w:rsidRPr="00481BED">
        <w:t xml:space="preserve">Pid </w:t>
      </w:r>
      <w:r w:rsidRPr="00683540">
        <w:t>for this signal. */</w:t>
      </w:r>
    </w:p>
    <w:p w14:paraId="16D97EC4" w14:textId="77777777" w:rsidR="00BA496A" w:rsidRPr="00683540" w:rsidRDefault="00BA496A" w:rsidP="002E7559">
      <w:pPr>
        <w:pStyle w:val="sdl-code"/>
        <w:keepNext w:val="0"/>
      </w:pPr>
      <w:r w:rsidRPr="00683540">
        <w:tab/>
      </w:r>
      <w:r w:rsidRPr="00481BED">
        <w:t>UndefinedField</w:t>
      </w:r>
      <w:r w:rsidRPr="00683540">
        <w:t>,</w:t>
      </w:r>
      <w:r w:rsidRPr="00683540">
        <w:tab/>
      </w:r>
      <w:r w:rsidRPr="00683540">
        <w:tab/>
      </w:r>
      <w:r w:rsidRPr="00683540">
        <w:tab/>
      </w:r>
      <w:r w:rsidRPr="00683540">
        <w:tab/>
        <w:t>/* An undefined field was accessed. */</w:t>
      </w:r>
    </w:p>
    <w:p w14:paraId="30E0EBA3" w14:textId="77777777" w:rsidR="00BA496A" w:rsidRPr="00683540" w:rsidRDefault="00BA496A" w:rsidP="00013294">
      <w:pPr>
        <w:pStyle w:val="Heading3"/>
      </w:pPr>
      <w:bookmarkStart w:id="772" w:name="_Toc303065647"/>
      <w:bookmarkStart w:id="773" w:name="_Toc182643653"/>
      <w:bookmarkStart w:id="774" w:name="_Toc303065997"/>
      <w:bookmarkStart w:id="775" w:name="_Toc449663820"/>
      <w:r w:rsidRPr="00683540">
        <w:t>D.2.21</w:t>
      </w:r>
      <w:r w:rsidRPr="00683540">
        <w:tab/>
        <w:t>Support for ASN.1 character, symbol string and NULL types</w:t>
      </w:r>
      <w:bookmarkEnd w:id="772"/>
      <w:bookmarkEnd w:id="773"/>
      <w:bookmarkEnd w:id="774"/>
      <w:bookmarkEnd w:id="775"/>
    </w:p>
    <w:p w14:paraId="3FBC9C2A" w14:textId="420995FF" w:rsidR="00A97777" w:rsidRDefault="00BA496A" w:rsidP="001B1337">
      <w:pPr>
        <w:rPr>
          <w:noProof/>
          <w:lang w:val="en-US" w:eastAsia="zh-CN"/>
        </w:rPr>
      </w:pPr>
      <w:r w:rsidRPr="007E01F4">
        <w:t xml:space="preserve">The following items are defined in the </w:t>
      </w:r>
      <w:r w:rsidRPr="007E01F4">
        <w:rPr>
          <w:b/>
        </w:rPr>
        <w:t>package</w:t>
      </w:r>
      <w:r w:rsidRPr="007E01F4">
        <w:t xml:space="preserve"> Predefined </w:t>
      </w:r>
      <w:r w:rsidR="00530611">
        <w:t xml:space="preserve">and </w:t>
      </w:r>
      <w:r w:rsidRPr="007E01F4">
        <w:t>support the combination of ASN.1 modules with SDL</w:t>
      </w:r>
      <w:r w:rsidRPr="007E01F4">
        <w:noBreakHyphen/>
        <w:t>2010:</w:t>
      </w:r>
      <w:r w:rsidRPr="007E01F4">
        <w:rPr>
          <w:b/>
        </w:rPr>
        <w:t xml:space="preserve"> </w:t>
      </w:r>
      <w:r w:rsidR="00A97777">
        <w:rPr>
          <w:rFonts w:ascii="Courier New" w:hAnsi="Courier New"/>
          <w:b/>
          <w:noProof/>
          <w:sz w:val="20"/>
        </w:rPr>
        <w:t>syntype</w:t>
      </w:r>
      <w:r w:rsidR="00A97777">
        <w:rPr>
          <w:rFonts w:ascii="Courier New" w:hAnsi="Courier New"/>
          <w:noProof/>
          <w:sz w:val="20"/>
        </w:rPr>
        <w:t xml:space="preserve"> NumericChar</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NumericString</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PrintableChar</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PrintableString</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TeletexChar</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VideotexChar</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VideotexString</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IA5Char</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IA5String</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GeneralChar</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UniversalChar</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UniversalCharString</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UTF8String</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GeneralCharString</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GraphicChar</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VisibleChar</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VisibleString</w:t>
      </w:r>
      <w:r w:rsidR="00A97777">
        <w:rPr>
          <w:noProof/>
        </w:rPr>
        <w:t xml:space="preserve">, </w:t>
      </w:r>
      <w:r w:rsidR="00A97777">
        <w:rPr>
          <w:rFonts w:ascii="Courier New" w:hAnsi="Courier New"/>
          <w:b/>
          <w:noProof/>
          <w:sz w:val="20"/>
        </w:rPr>
        <w:t>syntype</w:t>
      </w:r>
      <w:r w:rsidR="00A97777">
        <w:rPr>
          <w:rFonts w:ascii="Courier New" w:hAnsi="Courier New"/>
          <w:noProof/>
          <w:sz w:val="20"/>
        </w:rPr>
        <w:t xml:space="preserve"> BMPChar</w:t>
      </w:r>
      <w:r w:rsidR="00A97777">
        <w:rPr>
          <w:noProof/>
        </w:rPr>
        <w:t xml:space="preserve">,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BMPCharString</w:t>
      </w:r>
      <w:r w:rsidR="00A97777">
        <w:rPr>
          <w:noProof/>
        </w:rPr>
        <w:t xml:space="preserve"> and </w:t>
      </w:r>
      <w:r w:rsidR="00A97777">
        <w:rPr>
          <w:rFonts w:ascii="Courier New" w:hAnsi="Courier New"/>
          <w:b/>
          <w:noProof/>
          <w:sz w:val="20"/>
        </w:rPr>
        <w:t>value</w:t>
      </w:r>
      <w:r w:rsidR="00A97777">
        <w:rPr>
          <w:rFonts w:ascii="Courier New" w:hAnsi="Courier New"/>
          <w:noProof/>
          <w:sz w:val="20"/>
        </w:rPr>
        <w:t xml:space="preserve"> </w:t>
      </w:r>
      <w:r w:rsidR="00A97777">
        <w:rPr>
          <w:rFonts w:ascii="Courier New" w:hAnsi="Courier New"/>
          <w:b/>
          <w:noProof/>
          <w:sz w:val="20"/>
        </w:rPr>
        <w:t>type</w:t>
      </w:r>
      <w:r w:rsidR="00A97777">
        <w:rPr>
          <w:rFonts w:ascii="Courier New" w:hAnsi="Courier New"/>
          <w:noProof/>
          <w:sz w:val="20"/>
        </w:rPr>
        <w:t xml:space="preserve"> NULL</w:t>
      </w:r>
      <w:r w:rsidR="00A97777">
        <w:rPr>
          <w:noProof/>
        </w:rPr>
        <w:t>.</w:t>
      </w:r>
      <w:r w:rsidR="00A97777">
        <w:rPr>
          <w:noProof/>
          <w:lang w:val="en-US" w:eastAsia="zh-CN"/>
        </w:rPr>
        <w:t xml:space="preserve"> </w:t>
      </w:r>
    </w:p>
    <w:p w14:paraId="41BFC9D4" w14:textId="77777777" w:rsidR="00BA496A" w:rsidRPr="00A97777" w:rsidRDefault="00BA496A" w:rsidP="00A97777">
      <w:pPr>
        <w:rPr>
          <w:lang w:val="en-US"/>
        </w:rPr>
      </w:pPr>
    </w:p>
    <w:p w14:paraId="75AEAA4C" w14:textId="77777777" w:rsidR="001D60F3" w:rsidRDefault="001D60F3">
      <w:pPr>
        <w:tabs>
          <w:tab w:val="clear" w:pos="794"/>
          <w:tab w:val="clear" w:pos="1191"/>
          <w:tab w:val="clear" w:pos="1588"/>
          <w:tab w:val="clear" w:pos="1985"/>
        </w:tabs>
        <w:overflowPunct/>
        <w:autoSpaceDE/>
        <w:autoSpaceDN/>
        <w:adjustRightInd/>
        <w:spacing w:before="0"/>
        <w:jc w:val="left"/>
        <w:textAlignment w:val="auto"/>
        <w:rPr>
          <w:b/>
          <w:sz w:val="28"/>
        </w:rPr>
      </w:pPr>
      <w:bookmarkStart w:id="776" w:name="_Toc192901632"/>
      <w:bookmarkStart w:id="777" w:name="_Toc182643654"/>
      <w:bookmarkStart w:id="778" w:name="_Toc303065998"/>
      <w:r>
        <w:br w:type="page"/>
      </w:r>
    </w:p>
    <w:p w14:paraId="48C80F1C" w14:textId="77777777" w:rsidR="00BA496A" w:rsidRPr="00683540" w:rsidRDefault="002E7559" w:rsidP="000069F8">
      <w:pPr>
        <w:pStyle w:val="AnnexNoTitle"/>
      </w:pPr>
      <w:bookmarkStart w:id="779" w:name="_Toc318895843"/>
      <w:bookmarkStart w:id="780" w:name="_Toc329349738"/>
      <w:bookmarkStart w:id="781" w:name="_Toc329852388"/>
      <w:bookmarkStart w:id="782" w:name="_Toc332207152"/>
      <w:bookmarkStart w:id="783" w:name="_Toc333233300"/>
      <w:bookmarkStart w:id="784" w:name="_Toc449663821"/>
      <w:bookmarkStart w:id="785" w:name="_Toc450570514"/>
      <w:bookmarkStart w:id="786" w:name="_Toc455064363"/>
      <w:bookmarkStart w:id="787" w:name="_Toc455065536"/>
      <w:r w:rsidRPr="00683540">
        <w:t>Annex E</w:t>
      </w:r>
      <w:bookmarkEnd w:id="776"/>
      <w:r w:rsidR="00BA496A" w:rsidRPr="00683540">
        <w:br/>
      </w:r>
      <w:r w:rsidR="00BA496A" w:rsidRPr="00683540">
        <w:br/>
      </w:r>
      <w:bookmarkStart w:id="788" w:name="AnnexETitle"/>
      <w:r w:rsidR="00BA496A" w:rsidRPr="00D63C21">
        <w:t>R</w:t>
      </w:r>
      <w:r w:rsidRPr="00683540">
        <w:t>eserved for examples</w:t>
      </w:r>
      <w:bookmarkEnd w:id="777"/>
      <w:bookmarkEnd w:id="778"/>
      <w:bookmarkEnd w:id="779"/>
      <w:bookmarkEnd w:id="780"/>
      <w:bookmarkEnd w:id="781"/>
      <w:bookmarkEnd w:id="782"/>
      <w:bookmarkEnd w:id="783"/>
      <w:bookmarkEnd w:id="784"/>
      <w:bookmarkEnd w:id="788"/>
      <w:bookmarkEnd w:id="785"/>
      <w:bookmarkEnd w:id="786"/>
      <w:bookmarkEnd w:id="787"/>
    </w:p>
    <w:p w14:paraId="3DF8756C" w14:textId="77777777" w:rsidR="00BA496A" w:rsidRDefault="00BA496A" w:rsidP="00BA496A">
      <w:pPr>
        <w:jc w:val="center"/>
      </w:pPr>
      <w:r w:rsidRPr="007E01F4">
        <w:t>(This annex forms an integral part of this Recommendation</w:t>
      </w:r>
      <w:r w:rsidR="00636A8D">
        <w:t>.</w:t>
      </w:r>
      <w:r w:rsidRPr="007E01F4">
        <w:t>)</w:t>
      </w:r>
    </w:p>
    <w:p w14:paraId="7FBD7850" w14:textId="77777777" w:rsidR="00941454" w:rsidRDefault="00941454" w:rsidP="00941454"/>
    <w:p w14:paraId="22BD8B3A" w14:textId="77777777" w:rsidR="00941454" w:rsidRDefault="00941454" w:rsidP="00941454"/>
    <w:p w14:paraId="5C92F4C7" w14:textId="54291429" w:rsidR="000069F8" w:rsidRDefault="000069F8">
      <w:pPr>
        <w:tabs>
          <w:tab w:val="clear" w:pos="794"/>
          <w:tab w:val="clear" w:pos="1191"/>
          <w:tab w:val="clear" w:pos="1588"/>
          <w:tab w:val="clear" w:pos="1985"/>
        </w:tabs>
        <w:overflowPunct/>
        <w:autoSpaceDE/>
        <w:autoSpaceDN/>
        <w:adjustRightInd/>
        <w:spacing w:before="0"/>
        <w:jc w:val="left"/>
        <w:textAlignment w:val="auto"/>
      </w:pPr>
      <w:r>
        <w:br w:type="page"/>
      </w:r>
    </w:p>
    <w:p w14:paraId="0BDEB4A7" w14:textId="77777777" w:rsidR="00BA496A" w:rsidRPr="00683540" w:rsidRDefault="00941454" w:rsidP="000069F8">
      <w:pPr>
        <w:pStyle w:val="AnnexNoTitle"/>
      </w:pPr>
      <w:bookmarkStart w:id="789" w:name="_Toc192901633"/>
      <w:bookmarkStart w:id="790" w:name="_Toc182643655"/>
      <w:bookmarkStart w:id="791" w:name="_Toc303065999"/>
      <w:bookmarkStart w:id="792" w:name="_Toc318895844"/>
      <w:bookmarkStart w:id="793" w:name="_Toc329349739"/>
      <w:bookmarkStart w:id="794" w:name="_Toc329852389"/>
      <w:bookmarkStart w:id="795" w:name="_Toc332207153"/>
      <w:bookmarkStart w:id="796" w:name="_Toc333233301"/>
      <w:bookmarkStart w:id="797" w:name="_Toc449663822"/>
      <w:bookmarkStart w:id="798" w:name="_Toc450570515"/>
      <w:bookmarkStart w:id="799" w:name="_Toc455064364"/>
      <w:bookmarkStart w:id="800" w:name="_Toc455065537"/>
      <w:r w:rsidRPr="00683540">
        <w:t>Annex F</w:t>
      </w:r>
      <w:bookmarkEnd w:id="789"/>
      <w:r w:rsidR="00BA496A" w:rsidRPr="00683540">
        <w:br/>
      </w:r>
      <w:r w:rsidR="00BA496A" w:rsidRPr="00683540">
        <w:br/>
      </w:r>
      <w:bookmarkStart w:id="801" w:name="_Toc37047919"/>
      <w:bookmarkStart w:id="802" w:name="_Toc37049010"/>
      <w:bookmarkStart w:id="803" w:name="_Toc42923201"/>
      <w:bookmarkStart w:id="804" w:name="AnnexFTitle"/>
      <w:r w:rsidR="00BA496A" w:rsidRPr="00D63C21">
        <w:t>F</w:t>
      </w:r>
      <w:r w:rsidRPr="00683540">
        <w:t>ormal definition</w:t>
      </w:r>
      <w:bookmarkEnd w:id="790"/>
      <w:bookmarkEnd w:id="791"/>
      <w:bookmarkEnd w:id="792"/>
      <w:bookmarkEnd w:id="793"/>
      <w:bookmarkEnd w:id="794"/>
      <w:bookmarkEnd w:id="795"/>
      <w:bookmarkEnd w:id="796"/>
      <w:bookmarkEnd w:id="797"/>
      <w:bookmarkEnd w:id="801"/>
      <w:bookmarkEnd w:id="802"/>
      <w:bookmarkEnd w:id="803"/>
      <w:bookmarkEnd w:id="804"/>
      <w:bookmarkEnd w:id="798"/>
      <w:bookmarkEnd w:id="799"/>
      <w:bookmarkEnd w:id="800"/>
    </w:p>
    <w:p w14:paraId="79C51BF8" w14:textId="77777777" w:rsidR="00BA496A" w:rsidRPr="007E01F4" w:rsidRDefault="00BA496A" w:rsidP="00BA496A">
      <w:pPr>
        <w:jc w:val="center"/>
      </w:pPr>
      <w:r w:rsidRPr="007E01F4">
        <w:t>(This annex forms an integral part of this Recommendation</w:t>
      </w:r>
      <w:r w:rsidR="00AE5AB6">
        <w:t>.</w:t>
      </w:r>
      <w:r w:rsidRPr="007E01F4">
        <w:t>)</w:t>
      </w:r>
    </w:p>
    <w:p w14:paraId="19CEE6DE" w14:textId="77777777" w:rsidR="00BA496A" w:rsidRPr="00F61913" w:rsidRDefault="00E73C55" w:rsidP="00511CDA">
      <w:pPr>
        <w:pStyle w:val="Normalaftertitle"/>
      </w:pPr>
      <w:r w:rsidRPr="00F61913">
        <w:t>Published separately. The status of Annex F is described in the Introduction and in Appendix I.</w:t>
      </w:r>
    </w:p>
    <w:p w14:paraId="317B8A2C" w14:textId="77777777" w:rsidR="00941454" w:rsidRPr="007E01F4" w:rsidRDefault="00941454" w:rsidP="00941454"/>
    <w:p w14:paraId="6B708450" w14:textId="77777777" w:rsidR="001D60F3" w:rsidRDefault="001D60F3">
      <w:pPr>
        <w:tabs>
          <w:tab w:val="clear" w:pos="794"/>
          <w:tab w:val="clear" w:pos="1191"/>
          <w:tab w:val="clear" w:pos="1588"/>
          <w:tab w:val="clear" w:pos="1985"/>
        </w:tabs>
        <w:overflowPunct/>
        <w:autoSpaceDE/>
        <w:autoSpaceDN/>
        <w:adjustRightInd/>
        <w:spacing w:before="0"/>
        <w:jc w:val="left"/>
        <w:textAlignment w:val="auto"/>
        <w:rPr>
          <w:b/>
          <w:sz w:val="28"/>
        </w:rPr>
      </w:pPr>
      <w:bookmarkStart w:id="805" w:name="_Toc192901634"/>
      <w:bookmarkStart w:id="806" w:name="_Toc182643656"/>
      <w:bookmarkStart w:id="807" w:name="_Toc303066000"/>
      <w:r>
        <w:br w:type="page"/>
      </w:r>
    </w:p>
    <w:p w14:paraId="5690D218" w14:textId="77777777" w:rsidR="00BA496A" w:rsidRPr="00683540" w:rsidRDefault="00BA496A" w:rsidP="000069F8">
      <w:pPr>
        <w:pStyle w:val="AppendixNoTitle"/>
      </w:pPr>
      <w:bookmarkStart w:id="808" w:name="_Toc318895845"/>
      <w:bookmarkStart w:id="809" w:name="_Toc329349740"/>
      <w:bookmarkStart w:id="810" w:name="_Toc329852390"/>
      <w:bookmarkStart w:id="811" w:name="_Toc332207154"/>
      <w:bookmarkStart w:id="812" w:name="_Toc333233302"/>
      <w:bookmarkStart w:id="813" w:name="_Toc449663823"/>
      <w:bookmarkStart w:id="814" w:name="_Toc450570516"/>
      <w:bookmarkStart w:id="815" w:name="_Toc455064365"/>
      <w:bookmarkStart w:id="816" w:name="_Toc455065538"/>
      <w:r w:rsidRPr="00683540">
        <w:t>Appendix I</w:t>
      </w:r>
      <w:bookmarkEnd w:id="805"/>
      <w:r w:rsidRPr="00683540">
        <w:br/>
      </w:r>
      <w:r w:rsidRPr="00683540">
        <w:br/>
      </w:r>
      <w:bookmarkStart w:id="817" w:name="AppendixITitle"/>
      <w:bookmarkStart w:id="818" w:name="_Toc192901635"/>
      <w:r w:rsidRPr="00683540">
        <w:t xml:space="preserve">Status of </w:t>
      </w:r>
      <w:r w:rsidR="00B13864">
        <w:t xml:space="preserve">ITU-T </w:t>
      </w:r>
      <w:r w:rsidRPr="00683540">
        <w:t>Z.100, related documents and Recommendations</w:t>
      </w:r>
      <w:bookmarkEnd w:id="806"/>
      <w:bookmarkEnd w:id="807"/>
      <w:bookmarkEnd w:id="808"/>
      <w:bookmarkEnd w:id="809"/>
      <w:bookmarkEnd w:id="810"/>
      <w:bookmarkEnd w:id="811"/>
      <w:bookmarkEnd w:id="812"/>
      <w:bookmarkEnd w:id="813"/>
      <w:bookmarkEnd w:id="817"/>
      <w:bookmarkEnd w:id="818"/>
      <w:bookmarkEnd w:id="814"/>
      <w:bookmarkEnd w:id="815"/>
      <w:bookmarkEnd w:id="816"/>
    </w:p>
    <w:p w14:paraId="0CD8C541" w14:textId="77777777" w:rsidR="00BA496A" w:rsidRPr="007E01F4" w:rsidRDefault="00BA496A" w:rsidP="000069F8">
      <w:pPr>
        <w:jc w:val="center"/>
      </w:pPr>
      <w:r w:rsidRPr="007E01F4">
        <w:t>(This appendix does not form an integral part of this Recommendation</w:t>
      </w:r>
      <w:r w:rsidR="00EA130F">
        <w:t>.</w:t>
      </w:r>
      <w:r w:rsidRPr="007E01F4">
        <w:t>)</w:t>
      </w:r>
    </w:p>
    <w:p w14:paraId="7313FC9E" w14:textId="3E5791E7" w:rsidR="00941454" w:rsidRPr="00941454" w:rsidRDefault="00941454" w:rsidP="00511CDA">
      <w:pPr>
        <w:pStyle w:val="Normalaftertitle"/>
        <w:rPr>
          <w:iCs/>
        </w:rPr>
      </w:pPr>
      <w:r w:rsidRPr="00511CDA">
        <w:t>This</w:t>
      </w:r>
      <w:r w:rsidRPr="00941454">
        <w:t xml:space="preserve"> appendix contains a list of the status of Recommendations related to the </w:t>
      </w:r>
      <w:r w:rsidR="0065109F">
        <w:t>Specification and Description Language</w:t>
      </w:r>
      <w:r w:rsidRPr="00941454">
        <w:t xml:space="preserve"> issued by ITU</w:t>
      </w:r>
      <w:r w:rsidRPr="00941454">
        <w:noBreakHyphen/>
        <w:t>T. The list includes all parts of this Recommendation and of [ITU</w:t>
      </w:r>
      <w:r w:rsidRPr="00941454">
        <w:noBreakHyphen/>
        <w:t>T Z.101], [ITU</w:t>
      </w:r>
      <w:r w:rsidRPr="00941454">
        <w:noBreakHyphen/>
        <w:t>T Z.102], [ITU</w:t>
      </w:r>
      <w:r w:rsidRPr="00941454">
        <w:noBreakHyphen/>
        <w:t>T Z.103], [ITU</w:t>
      </w:r>
      <w:r w:rsidRPr="00941454">
        <w:noBreakHyphen/>
        <w:t>T Z.104], [ITU</w:t>
      </w:r>
      <w:r w:rsidRPr="00941454">
        <w:noBreakHyphen/>
        <w:t>T Z.105], [ITU</w:t>
      </w:r>
      <w:r w:rsidRPr="00941454">
        <w:noBreakHyphen/>
        <w:t>T Z.106],</w:t>
      </w:r>
      <w:r w:rsidR="00151CAD">
        <w:t xml:space="preserve"> [ITU</w:t>
      </w:r>
      <w:r w:rsidR="00332B81">
        <w:noBreakHyphen/>
      </w:r>
      <w:r w:rsidR="00151CAD">
        <w:t>T</w:t>
      </w:r>
      <w:r w:rsidR="00332B81">
        <w:t> </w:t>
      </w:r>
      <w:r w:rsidR="00151CAD">
        <w:t xml:space="preserve">Z.107], </w:t>
      </w:r>
      <w:r w:rsidRPr="00941454">
        <w:t>[b</w:t>
      </w:r>
      <w:r w:rsidR="00410827">
        <w:noBreakHyphen/>
      </w:r>
      <w:r w:rsidRPr="00941454">
        <w:t>ITU</w:t>
      </w:r>
      <w:r w:rsidRPr="00941454">
        <w:noBreakHyphen/>
        <w:t xml:space="preserve">T Z.109], Recommendations subsequently added to </w:t>
      </w:r>
      <w:r w:rsidR="00892837">
        <w:t>the ITU</w:t>
      </w:r>
      <w:r w:rsidR="00332B81">
        <w:noBreakHyphen/>
      </w:r>
      <w:r w:rsidR="00892837">
        <w:t>T</w:t>
      </w:r>
      <w:r w:rsidR="00332B81">
        <w:t> </w:t>
      </w:r>
      <w:r w:rsidR="00892837">
        <w:t>Z.100 series</w:t>
      </w:r>
      <w:r w:rsidRPr="00941454">
        <w:t xml:space="preserve"> for SDL</w:t>
      </w:r>
      <w:r w:rsidRPr="00941454">
        <w:noBreakHyphen/>
        <w:t xml:space="preserve">2010 and any related methodology documents. It also lists other relevant Recommendations such as Recommendations </w:t>
      </w:r>
      <w:r w:rsidR="008C3D35">
        <w:t>[</w:t>
      </w:r>
      <w:r w:rsidR="00151CAD">
        <w:t>b-</w:t>
      </w:r>
      <w:r w:rsidRPr="00941454">
        <w:t>ITU</w:t>
      </w:r>
      <w:r w:rsidRPr="00941454">
        <w:noBreakHyphen/>
        <w:t>T</w:t>
      </w:r>
      <w:r w:rsidR="00332B81">
        <w:t> </w:t>
      </w:r>
      <w:r w:rsidRPr="00941454">
        <w:t>Z.110</w:t>
      </w:r>
      <w:r w:rsidR="008C3D35">
        <w:t>]</w:t>
      </w:r>
      <w:r w:rsidRPr="00941454">
        <w:t xml:space="preserve"> </w:t>
      </w:r>
      <w:r w:rsidR="001B7029">
        <w:t xml:space="preserve">and </w:t>
      </w:r>
      <w:r w:rsidRPr="00941454">
        <w:t>[ITU</w:t>
      </w:r>
      <w:r w:rsidRPr="00941454">
        <w:noBreakHyphen/>
        <w:t>T Z.111] .</w:t>
      </w:r>
    </w:p>
    <w:p w14:paraId="60CF2777" w14:textId="77777777" w:rsidR="00BA496A" w:rsidRPr="007E01F4" w:rsidRDefault="00BA496A" w:rsidP="00941454">
      <w:r w:rsidRPr="007E01F4">
        <w:t xml:space="preserve">This list shall be updated by appropriate means (for example, a corrigendum) whenever changes to the </w:t>
      </w:r>
      <w:r w:rsidR="0065109F">
        <w:t>Specification and Description Language</w:t>
      </w:r>
      <w:r w:rsidRPr="007E01F4">
        <w:t xml:space="preserve"> are agreed and new Recommendations approved.</w:t>
      </w:r>
    </w:p>
    <w:p w14:paraId="0629F9FE" w14:textId="76692385" w:rsidR="00BA496A" w:rsidRPr="007E01F4" w:rsidRDefault="00BA496A" w:rsidP="00151CAD">
      <w:r w:rsidRPr="007E01F4">
        <w:t>SDL</w:t>
      </w:r>
      <w:r w:rsidRPr="007E01F4">
        <w:noBreakHyphen/>
        <w:t>2010 is defined by or related to the following Recommendations</w:t>
      </w:r>
      <w:r w:rsidR="001B1337">
        <w:t xml:space="preserve"> approved by ITU</w:t>
      </w:r>
      <w:r w:rsidR="001B1337">
        <w:noBreakHyphen/>
        <w:t>T listed below:</w:t>
      </w:r>
    </w:p>
    <w:p w14:paraId="13683F1F" w14:textId="77777777" w:rsidR="00BA496A" w:rsidRPr="00F61913" w:rsidRDefault="00BA496A" w:rsidP="00BA496A">
      <w:pPr>
        <w:pStyle w:val="enumlev1"/>
        <w:rPr>
          <w:lang w:val="fr-CH"/>
        </w:rPr>
      </w:pPr>
      <w:r w:rsidRPr="00F61913">
        <w:rPr>
          <w:lang w:val="fr-CH"/>
        </w:rPr>
        <w:t>–</w:t>
      </w:r>
      <w:r w:rsidRPr="00F61913">
        <w:rPr>
          <w:lang w:val="fr-CH"/>
        </w:rPr>
        <w:tab/>
        <w:t>Recommendation ITU</w:t>
      </w:r>
      <w:r w:rsidRPr="00F61913">
        <w:rPr>
          <w:lang w:val="fr-CH"/>
        </w:rPr>
        <w:noBreakHyphen/>
        <w:t>T Z.100.</w:t>
      </w:r>
    </w:p>
    <w:p w14:paraId="214A446E" w14:textId="77777777" w:rsidR="00BA496A" w:rsidRPr="00F61913" w:rsidRDefault="00BA496A" w:rsidP="00BA496A">
      <w:pPr>
        <w:pStyle w:val="enumlev1"/>
        <w:rPr>
          <w:lang w:val="fr-CH"/>
        </w:rPr>
      </w:pPr>
      <w:r w:rsidRPr="00F61913">
        <w:rPr>
          <w:lang w:val="fr-CH"/>
        </w:rPr>
        <w:t>–</w:t>
      </w:r>
      <w:r w:rsidRPr="00F61913">
        <w:rPr>
          <w:lang w:val="fr-CH"/>
        </w:rPr>
        <w:tab/>
        <w:t>Annex A to Recommendation ITU</w:t>
      </w:r>
      <w:r w:rsidRPr="00F61913">
        <w:rPr>
          <w:lang w:val="fr-CH"/>
        </w:rPr>
        <w:noBreakHyphen/>
        <w:t>T Z.100.</w:t>
      </w:r>
    </w:p>
    <w:p w14:paraId="39300455" w14:textId="77777777" w:rsidR="00BA496A" w:rsidRPr="00F61913" w:rsidRDefault="00BA496A" w:rsidP="00BA496A">
      <w:pPr>
        <w:pStyle w:val="enumlev1"/>
        <w:rPr>
          <w:lang w:val="fr-CH"/>
        </w:rPr>
      </w:pPr>
      <w:r w:rsidRPr="00F61913">
        <w:rPr>
          <w:lang w:val="fr-CH"/>
        </w:rPr>
        <w:t>–</w:t>
      </w:r>
      <w:r w:rsidRPr="00F61913">
        <w:rPr>
          <w:lang w:val="fr-CH"/>
        </w:rPr>
        <w:tab/>
        <w:t>Annex B to Recommendation ITU</w:t>
      </w:r>
      <w:r w:rsidRPr="00F61913">
        <w:rPr>
          <w:lang w:val="fr-CH"/>
        </w:rPr>
        <w:noBreakHyphen/>
        <w:t>T Z.100.</w:t>
      </w:r>
    </w:p>
    <w:p w14:paraId="0222F897" w14:textId="77777777" w:rsidR="00BA496A" w:rsidRPr="00F61913" w:rsidRDefault="00BA496A" w:rsidP="00BA496A">
      <w:pPr>
        <w:pStyle w:val="enumlev1"/>
        <w:rPr>
          <w:lang w:val="fr-CH"/>
        </w:rPr>
      </w:pPr>
      <w:r w:rsidRPr="00F61913">
        <w:rPr>
          <w:lang w:val="fr-CH"/>
        </w:rPr>
        <w:t>–</w:t>
      </w:r>
      <w:r w:rsidRPr="00F61913">
        <w:rPr>
          <w:lang w:val="fr-CH"/>
        </w:rPr>
        <w:tab/>
        <w:t>Annex C to Recommendation ITU</w:t>
      </w:r>
      <w:r w:rsidRPr="00F61913">
        <w:rPr>
          <w:lang w:val="fr-CH"/>
        </w:rPr>
        <w:noBreakHyphen/>
        <w:t>T Z.100</w:t>
      </w:r>
      <w:r w:rsidRPr="00F61913">
        <w:rPr>
          <w:i/>
          <w:lang w:val="fr-CH"/>
        </w:rPr>
        <w:t>.</w:t>
      </w:r>
    </w:p>
    <w:p w14:paraId="12A765D1" w14:textId="77777777" w:rsidR="00BA496A" w:rsidRPr="00F61913" w:rsidRDefault="00BA496A" w:rsidP="00BA496A">
      <w:pPr>
        <w:pStyle w:val="enumlev1"/>
        <w:rPr>
          <w:lang w:val="fr-CH"/>
        </w:rPr>
      </w:pPr>
      <w:r w:rsidRPr="00F61913">
        <w:rPr>
          <w:lang w:val="fr-CH"/>
        </w:rPr>
        <w:t>–</w:t>
      </w:r>
      <w:r w:rsidRPr="00F61913">
        <w:rPr>
          <w:lang w:val="fr-CH"/>
        </w:rPr>
        <w:tab/>
        <w:t>Annex D to Recommendation ITU</w:t>
      </w:r>
      <w:r w:rsidRPr="00F61913">
        <w:rPr>
          <w:lang w:val="fr-CH"/>
        </w:rPr>
        <w:noBreakHyphen/>
        <w:t>T Z.100.</w:t>
      </w:r>
    </w:p>
    <w:p w14:paraId="3AF9B5CE" w14:textId="77777777" w:rsidR="00BA496A" w:rsidRPr="007E01F4" w:rsidRDefault="00BA496A" w:rsidP="00BA496A">
      <w:pPr>
        <w:pStyle w:val="enumlev1"/>
        <w:rPr>
          <w:i/>
        </w:rPr>
      </w:pPr>
      <w:r w:rsidRPr="007E01F4">
        <w:t>–</w:t>
      </w:r>
      <w:r w:rsidRPr="007E01F4">
        <w:rPr>
          <w:i/>
        </w:rPr>
        <w:t xml:space="preserve"> </w:t>
      </w:r>
      <w:r w:rsidRPr="007E01F4">
        <w:rPr>
          <w:i/>
        </w:rPr>
        <w:tab/>
      </w:r>
      <w:r w:rsidR="00E73C55" w:rsidRPr="00F61913">
        <w:t>There were no specific plans at the time of approval for Annex E, but this is reserved for examples.</w:t>
      </w:r>
    </w:p>
    <w:p w14:paraId="18C07721" w14:textId="32DD366F" w:rsidR="00BA496A" w:rsidRPr="007E01F4" w:rsidRDefault="00BA496A" w:rsidP="00BA496A">
      <w:pPr>
        <w:pStyle w:val="enumlev1"/>
      </w:pPr>
      <w:r w:rsidRPr="007E01F4">
        <w:t>–</w:t>
      </w:r>
      <w:r w:rsidRPr="007E01F4">
        <w:tab/>
        <w:t>Annex F to Recommendation ITU</w:t>
      </w:r>
      <w:r w:rsidRPr="007E01F4">
        <w:noBreakHyphen/>
        <w:t>T Z.100</w:t>
      </w:r>
      <w:r w:rsidRPr="003378BC">
        <w:t>.</w:t>
      </w:r>
    </w:p>
    <w:p w14:paraId="2AA6F7EB" w14:textId="0688DBCD" w:rsidR="00823350" w:rsidRDefault="00BC62E9" w:rsidP="00BA496A">
      <w:pPr>
        <w:pStyle w:val="enumlev1"/>
      </w:pPr>
      <w:r w:rsidRPr="007E01F4">
        <w:t>–</w:t>
      </w:r>
      <w:r w:rsidR="00BA496A" w:rsidRPr="007E01F4">
        <w:tab/>
        <w:t>Tools for the formal semantics reference model of SDL</w:t>
      </w:r>
      <w:r w:rsidR="00BA496A" w:rsidRPr="007E01F4">
        <w:noBreakHyphen/>
        <w:t>2000 (ITU</w:t>
      </w:r>
      <w:r w:rsidR="00BA496A" w:rsidRPr="007E01F4">
        <w:noBreakHyphen/>
        <w:t xml:space="preserve">T </w:t>
      </w:r>
      <w:r w:rsidR="0065109F">
        <w:t>Specification and Description Language</w:t>
      </w:r>
      <w:r w:rsidR="00BA496A" w:rsidRPr="007E01F4">
        <w:t xml:space="preserve">) are found at </w:t>
      </w:r>
      <w:hyperlink r:id="rId65" w:history="1">
        <w:r w:rsidR="00BA496A" w:rsidRPr="007E01F4">
          <w:rPr>
            <w:rStyle w:val="Hyperlink"/>
          </w:rPr>
          <w:t>http://</w:t>
        </w:r>
        <w:bookmarkStart w:id="819" w:name="_Hlt106545682"/>
        <w:r w:rsidR="00BA496A" w:rsidRPr="007E01F4">
          <w:rPr>
            <w:rStyle w:val="Hyperlink"/>
          </w:rPr>
          <w:t>s</w:t>
        </w:r>
        <w:bookmarkEnd w:id="819"/>
        <w:r w:rsidR="00BA496A" w:rsidRPr="007E01F4">
          <w:rPr>
            <w:rStyle w:val="Hyperlink"/>
          </w:rPr>
          <w:t>ourceforge.net/projects/sdlc</w:t>
        </w:r>
      </w:hyperlink>
      <w:r w:rsidR="00BA496A" w:rsidRPr="007E01F4">
        <w:t xml:space="preserve"> (the files themselves are accessible either through </w:t>
      </w:r>
      <w:r w:rsidR="00E31EA6">
        <w:t>CVS</w:t>
      </w:r>
      <w:r w:rsidR="00BA496A" w:rsidRPr="007E01F4">
        <w:t xml:space="preserve">, or through the CVS web front end, at </w:t>
      </w:r>
      <w:hyperlink r:id="rId66" w:history="1">
        <w:r w:rsidR="009C2722" w:rsidRPr="00862AD1">
          <w:rPr>
            <w:rStyle w:val="Hyperlink"/>
            <w:lang w:val="en-US"/>
          </w:rPr>
          <w:t>http://sdlc.cvs.sourceforge.net/viewvc/sdlc/</w:t>
        </w:r>
      </w:hyperlink>
      <w:r w:rsidR="009C2722">
        <w:rPr>
          <w:u w:val="single"/>
          <w:lang w:val="en-US"/>
        </w:rPr>
        <w:t>).</w:t>
      </w:r>
      <w:r w:rsidR="009C2722">
        <w:t xml:space="preserve"> </w:t>
      </w:r>
    </w:p>
    <w:p w14:paraId="6281BE6C" w14:textId="0C97B4D7" w:rsidR="00BA496A" w:rsidRPr="007E01F4" w:rsidRDefault="00BA496A" w:rsidP="00BA496A">
      <w:pPr>
        <w:pStyle w:val="enumlev1"/>
      </w:pPr>
      <w:r w:rsidRPr="007E01F4">
        <w:t>–</w:t>
      </w:r>
      <w:r w:rsidRPr="007E01F4">
        <w:tab/>
      </w:r>
      <w:r w:rsidR="00BC62E9">
        <w:t>ITU</w:t>
      </w:r>
      <w:r w:rsidR="00BC62E9">
        <w:noBreakHyphen/>
        <w:t>T Z.</w:t>
      </w:r>
      <w:r w:rsidR="005820A2">
        <w:t>Sup1</w:t>
      </w:r>
      <w:r w:rsidR="00BC62E9">
        <w:t xml:space="preserve">: </w:t>
      </w:r>
      <w:r w:rsidR="005361D8" w:rsidRPr="005361D8">
        <w:rPr>
          <w:lang w:val="en-US"/>
        </w:rPr>
        <w:t>ITU</w:t>
      </w:r>
      <w:r w:rsidR="005361D8">
        <w:rPr>
          <w:lang w:val="en-US"/>
        </w:rPr>
        <w:noBreakHyphen/>
      </w:r>
      <w:r w:rsidR="005361D8" w:rsidRPr="005361D8">
        <w:rPr>
          <w:lang w:val="en-US"/>
        </w:rPr>
        <w:t>T</w:t>
      </w:r>
      <w:r w:rsidR="005361D8">
        <w:rPr>
          <w:lang w:val="en-US"/>
        </w:rPr>
        <w:t> </w:t>
      </w:r>
      <w:r w:rsidR="005361D8" w:rsidRPr="005361D8">
        <w:rPr>
          <w:lang w:val="en-US"/>
        </w:rPr>
        <w:t>Z.100 series - Supplement on SDL+ methodology: Use of ITU System Design Languages</w:t>
      </w:r>
      <w:r w:rsidRPr="003378BC">
        <w:t>.</w:t>
      </w:r>
    </w:p>
    <w:p w14:paraId="26731D16" w14:textId="77777777" w:rsidR="00A2432B" w:rsidRPr="00F61913" w:rsidRDefault="00BA496A" w:rsidP="00A97777">
      <w:pPr>
        <w:pStyle w:val="enumlev1"/>
        <w:rPr>
          <w:lang w:val="fr-CH"/>
        </w:rPr>
      </w:pPr>
      <w:r w:rsidRPr="00F61913">
        <w:rPr>
          <w:lang w:val="fr-CH"/>
        </w:rPr>
        <w:t>–</w:t>
      </w:r>
      <w:r w:rsidRPr="00F61913">
        <w:rPr>
          <w:lang w:val="fr-CH"/>
        </w:rPr>
        <w:tab/>
      </w:r>
      <w:r w:rsidR="005539F4" w:rsidRPr="00F61913">
        <w:rPr>
          <w:lang w:val="fr-CH"/>
        </w:rPr>
        <w:t>[</w:t>
      </w:r>
      <w:r w:rsidRPr="00F61913">
        <w:rPr>
          <w:lang w:val="fr-CH"/>
        </w:rPr>
        <w:t>ITU</w:t>
      </w:r>
      <w:r w:rsidRPr="00F61913">
        <w:rPr>
          <w:lang w:val="fr-CH"/>
        </w:rPr>
        <w:noBreakHyphen/>
        <w:t>T Z.101</w:t>
      </w:r>
      <w:r w:rsidR="005539F4" w:rsidRPr="00F61913">
        <w:rPr>
          <w:lang w:val="fr-CH"/>
        </w:rPr>
        <w:t>].</w:t>
      </w:r>
    </w:p>
    <w:p w14:paraId="292FA564" w14:textId="77777777" w:rsidR="00BA496A" w:rsidRPr="00F61913" w:rsidRDefault="00BA496A" w:rsidP="00A97777">
      <w:pPr>
        <w:pStyle w:val="enumlev1"/>
        <w:rPr>
          <w:lang w:val="fr-CH"/>
        </w:rPr>
      </w:pPr>
      <w:r w:rsidRPr="00F61913">
        <w:rPr>
          <w:lang w:val="fr-CH"/>
        </w:rPr>
        <w:t>–</w:t>
      </w:r>
      <w:r w:rsidRPr="00F61913">
        <w:rPr>
          <w:lang w:val="fr-CH"/>
        </w:rPr>
        <w:tab/>
      </w:r>
      <w:r w:rsidR="00DF18F0" w:rsidRPr="00F61913">
        <w:rPr>
          <w:lang w:val="fr-CH"/>
        </w:rPr>
        <w:t>[</w:t>
      </w:r>
      <w:r w:rsidRPr="00F61913">
        <w:rPr>
          <w:lang w:val="fr-CH"/>
        </w:rPr>
        <w:t>ITU</w:t>
      </w:r>
      <w:r w:rsidRPr="00F61913">
        <w:rPr>
          <w:lang w:val="fr-CH"/>
        </w:rPr>
        <w:noBreakHyphen/>
        <w:t>T Z.102</w:t>
      </w:r>
      <w:r w:rsidR="00DF18F0" w:rsidRPr="00F61913">
        <w:rPr>
          <w:lang w:val="fr-CH"/>
        </w:rPr>
        <w:t>]</w:t>
      </w:r>
      <w:r w:rsidRPr="00F61913">
        <w:rPr>
          <w:lang w:val="fr-CH"/>
        </w:rPr>
        <w:t>.</w:t>
      </w:r>
    </w:p>
    <w:p w14:paraId="23E8C359" w14:textId="77777777" w:rsidR="00BA496A" w:rsidRPr="00F61913" w:rsidRDefault="00BA496A" w:rsidP="00A97777">
      <w:pPr>
        <w:pStyle w:val="enumlev1"/>
        <w:rPr>
          <w:lang w:val="fr-CH"/>
        </w:rPr>
      </w:pPr>
      <w:r w:rsidRPr="00F61913">
        <w:rPr>
          <w:lang w:val="fr-CH"/>
        </w:rPr>
        <w:t>–</w:t>
      </w:r>
      <w:r w:rsidRPr="00F61913">
        <w:rPr>
          <w:lang w:val="fr-CH"/>
        </w:rPr>
        <w:tab/>
      </w:r>
      <w:r w:rsidR="00654ED3" w:rsidRPr="00F61913">
        <w:rPr>
          <w:lang w:val="fr-CH"/>
        </w:rPr>
        <w:t>[</w:t>
      </w:r>
      <w:r w:rsidRPr="00F61913">
        <w:rPr>
          <w:lang w:val="fr-CH"/>
        </w:rPr>
        <w:t>ITU</w:t>
      </w:r>
      <w:r w:rsidRPr="00F61913">
        <w:rPr>
          <w:lang w:val="fr-CH"/>
        </w:rPr>
        <w:noBreakHyphen/>
        <w:t>T Z.103</w:t>
      </w:r>
      <w:r w:rsidR="00654ED3" w:rsidRPr="00F61913">
        <w:rPr>
          <w:lang w:val="fr-CH"/>
        </w:rPr>
        <w:t>]</w:t>
      </w:r>
      <w:r w:rsidRPr="00F61913">
        <w:rPr>
          <w:lang w:val="fr-CH"/>
        </w:rPr>
        <w:t>.</w:t>
      </w:r>
    </w:p>
    <w:p w14:paraId="339AF4E4" w14:textId="77777777" w:rsidR="00BA496A" w:rsidRPr="00F61913" w:rsidRDefault="00BA496A" w:rsidP="00A97777">
      <w:pPr>
        <w:pStyle w:val="enumlev1"/>
        <w:rPr>
          <w:lang w:val="fr-CH"/>
        </w:rPr>
      </w:pPr>
      <w:r w:rsidRPr="00F61913">
        <w:rPr>
          <w:lang w:val="fr-CH"/>
        </w:rPr>
        <w:t>–</w:t>
      </w:r>
      <w:r w:rsidRPr="00F61913">
        <w:rPr>
          <w:lang w:val="fr-CH"/>
        </w:rPr>
        <w:tab/>
      </w:r>
      <w:r w:rsidR="00654ED3" w:rsidRPr="00F61913">
        <w:rPr>
          <w:lang w:val="fr-CH"/>
        </w:rPr>
        <w:t>[</w:t>
      </w:r>
      <w:r w:rsidRPr="00F61913">
        <w:rPr>
          <w:lang w:val="fr-CH"/>
        </w:rPr>
        <w:t>ITU</w:t>
      </w:r>
      <w:r w:rsidRPr="00F61913">
        <w:rPr>
          <w:lang w:val="fr-CH"/>
        </w:rPr>
        <w:noBreakHyphen/>
        <w:t>T Z.104</w:t>
      </w:r>
      <w:r w:rsidR="00654ED3" w:rsidRPr="00F61913">
        <w:rPr>
          <w:lang w:val="fr-CH"/>
        </w:rPr>
        <w:t>]</w:t>
      </w:r>
      <w:r w:rsidR="00A97777">
        <w:rPr>
          <w:lang w:val="fr-CH"/>
        </w:rPr>
        <w:t>.</w:t>
      </w:r>
    </w:p>
    <w:p w14:paraId="5AB19436" w14:textId="77777777" w:rsidR="00BA496A" w:rsidRPr="00F61913" w:rsidRDefault="00BA496A" w:rsidP="00A97777">
      <w:pPr>
        <w:pStyle w:val="enumlev1"/>
        <w:rPr>
          <w:lang w:val="fr-CH"/>
        </w:rPr>
      </w:pPr>
      <w:r w:rsidRPr="00F61913">
        <w:rPr>
          <w:lang w:val="fr-CH"/>
        </w:rPr>
        <w:t>–</w:t>
      </w:r>
      <w:r w:rsidRPr="00F61913">
        <w:rPr>
          <w:lang w:val="fr-CH"/>
        </w:rPr>
        <w:tab/>
      </w:r>
      <w:r w:rsidR="00654ED3" w:rsidRPr="00F61913">
        <w:rPr>
          <w:lang w:val="fr-CH"/>
        </w:rPr>
        <w:t>[</w:t>
      </w:r>
      <w:r w:rsidRPr="00F61913">
        <w:rPr>
          <w:lang w:val="fr-CH"/>
        </w:rPr>
        <w:t>ITU</w:t>
      </w:r>
      <w:r w:rsidRPr="00F61913">
        <w:rPr>
          <w:lang w:val="fr-CH"/>
        </w:rPr>
        <w:noBreakHyphen/>
        <w:t>T Z.105</w:t>
      </w:r>
      <w:r w:rsidR="00654ED3" w:rsidRPr="00F61913">
        <w:rPr>
          <w:lang w:val="fr-CH"/>
        </w:rPr>
        <w:t>]</w:t>
      </w:r>
      <w:r w:rsidRPr="00F61913">
        <w:rPr>
          <w:lang w:val="fr-CH"/>
        </w:rPr>
        <w:t>.</w:t>
      </w:r>
    </w:p>
    <w:p w14:paraId="698FBD19" w14:textId="77777777" w:rsidR="00BA496A" w:rsidRDefault="00BA496A" w:rsidP="00A97777">
      <w:pPr>
        <w:pStyle w:val="enumlev1"/>
        <w:rPr>
          <w:lang w:val="fr-CH"/>
        </w:rPr>
      </w:pPr>
      <w:r w:rsidRPr="00F61913">
        <w:rPr>
          <w:lang w:val="fr-CH"/>
        </w:rPr>
        <w:t>–</w:t>
      </w:r>
      <w:r w:rsidRPr="00F61913">
        <w:rPr>
          <w:lang w:val="fr-CH"/>
        </w:rPr>
        <w:tab/>
      </w:r>
      <w:r w:rsidR="00654ED3" w:rsidRPr="00F61913">
        <w:rPr>
          <w:lang w:val="fr-CH"/>
        </w:rPr>
        <w:t>[</w:t>
      </w:r>
      <w:r w:rsidRPr="00F61913">
        <w:rPr>
          <w:lang w:val="fr-CH"/>
        </w:rPr>
        <w:t>ITU</w:t>
      </w:r>
      <w:r w:rsidRPr="00F61913">
        <w:rPr>
          <w:lang w:val="fr-CH"/>
        </w:rPr>
        <w:noBreakHyphen/>
        <w:t>T Z.106</w:t>
      </w:r>
      <w:r w:rsidR="00654ED3" w:rsidRPr="00F61913">
        <w:rPr>
          <w:lang w:val="fr-CH"/>
        </w:rPr>
        <w:t>]</w:t>
      </w:r>
      <w:r w:rsidRPr="00F61913">
        <w:rPr>
          <w:lang w:val="fr-CH"/>
        </w:rPr>
        <w:t>.</w:t>
      </w:r>
    </w:p>
    <w:p w14:paraId="4A564DFC" w14:textId="77777777" w:rsidR="00151CAD" w:rsidRPr="003D69E8" w:rsidRDefault="00151CAD" w:rsidP="00C63B38">
      <w:pPr>
        <w:pStyle w:val="enumlev1"/>
        <w:rPr>
          <w:lang w:val="fr-CH"/>
        </w:rPr>
      </w:pPr>
      <w:r w:rsidRPr="003D69E8">
        <w:rPr>
          <w:lang w:val="fr-CH"/>
        </w:rPr>
        <w:t>–</w:t>
      </w:r>
      <w:r w:rsidRPr="003D69E8">
        <w:rPr>
          <w:lang w:val="fr-CH"/>
        </w:rPr>
        <w:tab/>
        <w:t>[ITU</w:t>
      </w:r>
      <w:r w:rsidR="00C63B38" w:rsidRPr="00F61913">
        <w:rPr>
          <w:lang w:val="fr-CH"/>
        </w:rPr>
        <w:noBreakHyphen/>
      </w:r>
      <w:r w:rsidRPr="003D69E8">
        <w:rPr>
          <w:lang w:val="fr-CH"/>
        </w:rPr>
        <w:t>T Z.107].</w:t>
      </w:r>
    </w:p>
    <w:p w14:paraId="6BFA9795" w14:textId="77777777" w:rsidR="00BA496A" w:rsidRPr="003D69E8" w:rsidRDefault="00BA496A" w:rsidP="00A97777">
      <w:pPr>
        <w:pStyle w:val="enumlev1"/>
        <w:rPr>
          <w:lang w:val="fr-CH"/>
        </w:rPr>
      </w:pPr>
      <w:r w:rsidRPr="003D69E8">
        <w:rPr>
          <w:lang w:val="fr-CH"/>
        </w:rPr>
        <w:t>–</w:t>
      </w:r>
      <w:r w:rsidRPr="003D69E8">
        <w:rPr>
          <w:lang w:val="fr-CH"/>
        </w:rPr>
        <w:tab/>
      </w:r>
      <w:r w:rsidR="00654ED3" w:rsidRPr="003D69E8">
        <w:rPr>
          <w:lang w:val="fr-CH"/>
        </w:rPr>
        <w:t>[</w:t>
      </w:r>
      <w:r w:rsidR="00CE2226" w:rsidRPr="003D69E8">
        <w:rPr>
          <w:lang w:val="fr-CH"/>
        </w:rPr>
        <w:t>b-</w:t>
      </w:r>
      <w:r w:rsidRPr="003D69E8">
        <w:rPr>
          <w:lang w:val="fr-CH"/>
        </w:rPr>
        <w:t>ITU</w:t>
      </w:r>
      <w:r w:rsidRPr="003D69E8">
        <w:rPr>
          <w:lang w:val="fr-CH"/>
        </w:rPr>
        <w:noBreakHyphen/>
        <w:t>T Z.109</w:t>
      </w:r>
      <w:r w:rsidR="00654ED3" w:rsidRPr="003D69E8">
        <w:rPr>
          <w:lang w:val="fr-CH"/>
        </w:rPr>
        <w:t>]</w:t>
      </w:r>
      <w:r w:rsidR="00CD7972" w:rsidRPr="003D69E8">
        <w:rPr>
          <w:lang w:val="fr-CH"/>
        </w:rPr>
        <w:t>.</w:t>
      </w:r>
    </w:p>
    <w:p w14:paraId="07962392" w14:textId="77777777" w:rsidR="00BA496A" w:rsidRPr="007E01F4" w:rsidRDefault="00BA496A" w:rsidP="00A97777">
      <w:pPr>
        <w:pStyle w:val="enumlev1"/>
        <w:rPr>
          <w:i/>
        </w:rPr>
      </w:pPr>
      <w:r w:rsidRPr="00A97777">
        <w:rPr>
          <w:lang w:val="en-US"/>
        </w:rPr>
        <w:t>–</w:t>
      </w:r>
      <w:r w:rsidRPr="00A97777">
        <w:rPr>
          <w:lang w:val="en-US"/>
        </w:rPr>
        <w:tab/>
      </w:r>
      <w:r w:rsidR="00654ED3" w:rsidRPr="00A97777">
        <w:rPr>
          <w:noProof/>
          <w:lang w:val="en-US"/>
        </w:rPr>
        <w:t>[</w:t>
      </w:r>
      <w:r w:rsidR="00CD7972" w:rsidRPr="00A97777">
        <w:rPr>
          <w:noProof/>
          <w:lang w:val="en-US"/>
        </w:rPr>
        <w:t>b-</w:t>
      </w:r>
      <w:r w:rsidRPr="00A97777">
        <w:rPr>
          <w:noProof/>
          <w:lang w:val="en-US"/>
        </w:rPr>
        <w:t>ITU</w:t>
      </w:r>
      <w:r w:rsidRPr="00A97777">
        <w:rPr>
          <w:noProof/>
          <w:lang w:val="en-US"/>
        </w:rPr>
        <w:noBreakHyphen/>
        <w:t>T Z.110</w:t>
      </w:r>
      <w:r w:rsidR="00654ED3" w:rsidRPr="00A97777">
        <w:rPr>
          <w:noProof/>
          <w:lang w:val="en-US"/>
        </w:rPr>
        <w:t>]</w:t>
      </w:r>
      <w:r w:rsidR="00CD7972" w:rsidRPr="00A97777">
        <w:rPr>
          <w:noProof/>
          <w:lang w:val="en-US"/>
        </w:rPr>
        <w:t xml:space="preserve">. </w:t>
      </w:r>
      <w:r w:rsidR="00AD3114">
        <w:t>This is n</w:t>
      </w:r>
      <w:r w:rsidRPr="007E01F4">
        <w:t xml:space="preserve">ot part of </w:t>
      </w:r>
      <w:r w:rsidR="005D2575">
        <w:t>the ITU-T Z.100</w:t>
      </w:r>
      <w:r w:rsidR="00A97777">
        <w:t>-</w:t>
      </w:r>
      <w:r w:rsidR="005D2575">
        <w:t>series</w:t>
      </w:r>
      <w:r w:rsidR="00A97777">
        <w:t xml:space="preserve"> of Recommendations</w:t>
      </w:r>
      <w:r w:rsidRPr="003378BC">
        <w:t xml:space="preserve"> for SDL</w:t>
      </w:r>
      <w:r w:rsidRPr="003378BC">
        <w:noBreakHyphen/>
        <w:t xml:space="preserve">2010, but refers to </w:t>
      </w:r>
      <w:r w:rsidR="0013428C">
        <w:t xml:space="preserve">ITU-T </w:t>
      </w:r>
      <w:r w:rsidRPr="003378BC">
        <w:t>Z.100.</w:t>
      </w:r>
    </w:p>
    <w:p w14:paraId="25DF5602" w14:textId="2186F83A" w:rsidR="00BA496A" w:rsidRPr="007E01F4" w:rsidRDefault="00BA496A" w:rsidP="00A97777">
      <w:pPr>
        <w:pStyle w:val="enumlev1"/>
      </w:pPr>
      <w:r w:rsidRPr="007E01F4">
        <w:t>–</w:t>
      </w:r>
      <w:r w:rsidRPr="007E01F4">
        <w:tab/>
      </w:r>
      <w:r w:rsidR="00654ED3">
        <w:t>[</w:t>
      </w:r>
      <w:r w:rsidRPr="007E01F4">
        <w:t>ITU</w:t>
      </w:r>
      <w:r w:rsidRPr="007E01F4">
        <w:noBreakHyphen/>
        <w:t>T Z.111</w:t>
      </w:r>
      <w:r w:rsidR="00654ED3">
        <w:t>]</w:t>
      </w:r>
      <w:r w:rsidRPr="007E01F4">
        <w:t xml:space="preserve">. </w:t>
      </w:r>
      <w:r w:rsidR="002B6879">
        <w:t>This is n</w:t>
      </w:r>
      <w:r w:rsidRPr="007E01F4">
        <w:t xml:space="preserve">ot part of </w:t>
      </w:r>
      <w:r w:rsidR="005D2575">
        <w:t xml:space="preserve">the </w:t>
      </w:r>
      <w:r w:rsidR="00A97777">
        <w:t>ITU-T Z.100-series of Recommendations</w:t>
      </w:r>
      <w:r w:rsidR="00A97777" w:rsidRPr="003378BC">
        <w:t xml:space="preserve"> </w:t>
      </w:r>
      <w:r w:rsidRPr="003378BC">
        <w:t>for SDL</w:t>
      </w:r>
      <w:r w:rsidRPr="003378BC">
        <w:noBreakHyphen/>
        <w:t>2010, but included by reference.</w:t>
      </w:r>
    </w:p>
    <w:p w14:paraId="4210B191" w14:textId="78CD06C4" w:rsidR="00AD2F8E" w:rsidRDefault="00BA496A" w:rsidP="001B1337">
      <w:pPr>
        <w:rPr>
          <w:b/>
          <w:sz w:val="28"/>
        </w:rPr>
      </w:pPr>
      <w:r w:rsidRPr="007E01F4">
        <w:t xml:space="preserve">Further information on the </w:t>
      </w:r>
      <w:r w:rsidR="0065109F">
        <w:t>Specification and Description Language</w:t>
      </w:r>
      <w:r w:rsidRPr="007E01F4">
        <w:t xml:space="preserve"> including information on books and other publications is available via: </w:t>
      </w:r>
      <w:hyperlink r:id="rId67" w:history="1">
        <w:r w:rsidRPr="007E01F4">
          <w:rPr>
            <w:rStyle w:val="Hyperlink"/>
          </w:rPr>
          <w:t>http://www.sdl-forum.org/</w:t>
        </w:r>
      </w:hyperlink>
      <w:r w:rsidRPr="007E01F4">
        <w:t>.</w:t>
      </w:r>
      <w:bookmarkStart w:id="820" w:name="_Toc192901636"/>
      <w:bookmarkStart w:id="821" w:name="_Toc182643657"/>
      <w:bookmarkStart w:id="822" w:name="_Toc303066001"/>
      <w:r w:rsidR="00AD2F8E">
        <w:br w:type="page"/>
      </w:r>
    </w:p>
    <w:p w14:paraId="1578D920" w14:textId="77777777" w:rsidR="00BA496A" w:rsidRPr="00683540" w:rsidRDefault="00BA496A" w:rsidP="000069F8">
      <w:pPr>
        <w:pStyle w:val="AppendixNoTitle"/>
      </w:pPr>
      <w:bookmarkStart w:id="823" w:name="_Toc318895846"/>
      <w:bookmarkStart w:id="824" w:name="_Toc329349741"/>
      <w:bookmarkStart w:id="825" w:name="_Toc329852391"/>
      <w:bookmarkStart w:id="826" w:name="_Toc332207155"/>
      <w:bookmarkStart w:id="827" w:name="_Toc333233303"/>
      <w:bookmarkStart w:id="828" w:name="_Toc449663824"/>
      <w:bookmarkStart w:id="829" w:name="_Toc450570517"/>
      <w:bookmarkStart w:id="830" w:name="_Toc455064366"/>
      <w:bookmarkStart w:id="831" w:name="_Toc455065539"/>
      <w:r w:rsidRPr="00683540">
        <w:t>Appendix II</w:t>
      </w:r>
      <w:bookmarkEnd w:id="820"/>
      <w:r w:rsidRPr="00683540">
        <w:br/>
      </w:r>
      <w:r w:rsidRPr="00683540">
        <w:br/>
      </w:r>
      <w:bookmarkStart w:id="832" w:name="AppendixIITitle"/>
      <w:r w:rsidRPr="00683540">
        <w:t>Guidelines for the maintenance of SDL</w:t>
      </w:r>
      <w:r w:rsidRPr="00683540">
        <w:noBreakHyphen/>
        <w:t>2010</w:t>
      </w:r>
      <w:bookmarkEnd w:id="821"/>
      <w:bookmarkEnd w:id="822"/>
      <w:bookmarkEnd w:id="823"/>
      <w:bookmarkEnd w:id="824"/>
      <w:bookmarkEnd w:id="825"/>
      <w:bookmarkEnd w:id="826"/>
      <w:bookmarkEnd w:id="827"/>
      <w:bookmarkEnd w:id="828"/>
      <w:bookmarkEnd w:id="832"/>
      <w:bookmarkEnd w:id="829"/>
      <w:bookmarkEnd w:id="830"/>
      <w:bookmarkEnd w:id="831"/>
    </w:p>
    <w:p w14:paraId="582E651C" w14:textId="77777777" w:rsidR="00BA496A" w:rsidRPr="007E01F4" w:rsidRDefault="00BA496A" w:rsidP="00BA496A">
      <w:pPr>
        <w:jc w:val="center"/>
      </w:pPr>
      <w:r w:rsidRPr="007E01F4">
        <w:t>(This appendix does not form an integral part of this Recommendation</w:t>
      </w:r>
      <w:r w:rsidR="004408C2">
        <w:t>.</w:t>
      </w:r>
      <w:r w:rsidRPr="007E01F4">
        <w:t>)</w:t>
      </w:r>
    </w:p>
    <w:p w14:paraId="06E9BDC4" w14:textId="77777777" w:rsidR="00BA496A" w:rsidRPr="00683540" w:rsidRDefault="00BA496A" w:rsidP="00013294">
      <w:pPr>
        <w:pStyle w:val="Heading2"/>
      </w:pPr>
      <w:bookmarkStart w:id="833" w:name="_Toc357938478"/>
      <w:bookmarkStart w:id="834" w:name="_Toc456430257"/>
      <w:bookmarkStart w:id="835" w:name="_Toc466620426"/>
      <w:bookmarkStart w:id="836" w:name="_Toc10476817"/>
      <w:bookmarkStart w:id="837" w:name="_Toc99805574"/>
      <w:bookmarkStart w:id="838" w:name="_Toc8899000"/>
      <w:bookmarkStart w:id="839" w:name="_Toc192901637"/>
      <w:bookmarkStart w:id="840" w:name="_Toc68594568"/>
      <w:bookmarkStart w:id="841" w:name="_Toc303065648"/>
      <w:bookmarkStart w:id="842" w:name="_Toc182643658"/>
      <w:bookmarkStart w:id="843" w:name="_Toc303066002"/>
      <w:bookmarkStart w:id="844" w:name="_Toc318895847"/>
      <w:bookmarkStart w:id="845" w:name="_Toc329349742"/>
      <w:bookmarkStart w:id="846" w:name="_Toc329852392"/>
      <w:bookmarkStart w:id="847" w:name="_Toc332207156"/>
      <w:bookmarkStart w:id="848" w:name="_Toc333233304"/>
      <w:bookmarkStart w:id="849" w:name="_Toc449663825"/>
      <w:bookmarkStart w:id="850" w:name="_Toc450570518"/>
      <w:bookmarkStart w:id="851" w:name="_Toc455064367"/>
      <w:bookmarkStart w:id="852" w:name="_Toc455065540"/>
      <w:r w:rsidRPr="00683540">
        <w:t>II.1</w:t>
      </w:r>
      <w:r w:rsidRPr="00683540">
        <w:tab/>
        <w:t xml:space="preserve">Maintenance of </w:t>
      </w:r>
      <w:bookmarkEnd w:id="833"/>
      <w:bookmarkEnd w:id="834"/>
      <w:bookmarkEnd w:id="835"/>
      <w:bookmarkEnd w:id="836"/>
      <w:bookmarkEnd w:id="837"/>
      <w:bookmarkEnd w:id="838"/>
      <w:bookmarkEnd w:id="839"/>
      <w:bookmarkEnd w:id="840"/>
      <w:r w:rsidRPr="00683540">
        <w:t>SDL</w:t>
      </w:r>
      <w:r w:rsidRPr="00683540">
        <w:noBreakHyphen/>
        <w:t>2010</w:t>
      </w:r>
      <w:bookmarkEnd w:id="841"/>
      <w:bookmarkEnd w:id="842"/>
      <w:bookmarkEnd w:id="843"/>
      <w:bookmarkEnd w:id="844"/>
      <w:bookmarkEnd w:id="845"/>
      <w:bookmarkEnd w:id="846"/>
      <w:bookmarkEnd w:id="847"/>
      <w:bookmarkEnd w:id="848"/>
      <w:bookmarkEnd w:id="849"/>
      <w:bookmarkEnd w:id="850"/>
      <w:bookmarkEnd w:id="851"/>
      <w:bookmarkEnd w:id="852"/>
    </w:p>
    <w:p w14:paraId="5021AC78" w14:textId="77777777" w:rsidR="00BA496A" w:rsidRPr="007E01F4" w:rsidRDefault="00BA496A" w:rsidP="00BA496A">
      <w:r w:rsidRPr="007E01F4">
        <w:t xml:space="preserve">This appendix describes the terminology and rules for maintenance of the </w:t>
      </w:r>
      <w:r w:rsidR="0065109F">
        <w:t>Specification and Description Language</w:t>
      </w:r>
      <w:r w:rsidRPr="007E01F4">
        <w:t xml:space="preserve"> agreed at the Study Group 10 meeting in November 1993, and the associated "change request procedure".</w:t>
      </w:r>
    </w:p>
    <w:p w14:paraId="36E24E23" w14:textId="77777777" w:rsidR="00BA496A" w:rsidRPr="007E01F4" w:rsidRDefault="00BA496A" w:rsidP="00410827">
      <w:bookmarkStart w:id="853" w:name="_Toc357938479"/>
      <w:bookmarkStart w:id="854" w:name="_Toc456430258"/>
      <w:bookmarkStart w:id="855" w:name="_Toc466620427"/>
      <w:bookmarkStart w:id="856" w:name="_Toc10476818"/>
      <w:bookmarkStart w:id="857" w:name="_Toc99805575"/>
      <w:bookmarkStart w:id="858" w:name="_Toc8899001"/>
      <w:bookmarkStart w:id="859" w:name="_Toc192901638"/>
      <w:bookmarkStart w:id="860" w:name="_Toc68594569"/>
      <w:r w:rsidRPr="007E01F4">
        <w:t>In the following text, references to Recommendation ITU</w:t>
      </w:r>
      <w:r w:rsidRPr="007E01F4">
        <w:noBreakHyphen/>
        <w:t xml:space="preserve">T Z.100 shall be considered to include </w:t>
      </w:r>
      <w:r w:rsidR="00100E03">
        <w:t>a</w:t>
      </w:r>
      <w:r w:rsidRPr="007E01F4">
        <w:t xml:space="preserve">nnexes, </w:t>
      </w:r>
      <w:r w:rsidR="00100E03">
        <w:t>a</w:t>
      </w:r>
      <w:r w:rsidRPr="007E01F4">
        <w:t xml:space="preserve">ppendices and </w:t>
      </w:r>
      <w:r w:rsidR="00100E03">
        <w:t>s</w:t>
      </w:r>
      <w:r w:rsidRPr="007E01F4">
        <w:t xml:space="preserve">upplements of this Recommendation, as well as any </w:t>
      </w:r>
      <w:r w:rsidR="00D81D37">
        <w:t>a</w:t>
      </w:r>
      <w:r w:rsidRPr="007E01F4">
        <w:t>ddend</w:t>
      </w:r>
      <w:r w:rsidR="008D0CCE">
        <w:t>a</w:t>
      </w:r>
      <w:r w:rsidRPr="007E01F4">
        <w:t xml:space="preserve">, </w:t>
      </w:r>
      <w:r w:rsidR="00D81D37">
        <w:t>a</w:t>
      </w:r>
      <w:r w:rsidRPr="007E01F4">
        <w:t>mendment</w:t>
      </w:r>
      <w:r w:rsidR="008D0CCE">
        <w:t>s</w:t>
      </w:r>
      <w:r w:rsidR="00D81D37">
        <w:t>,</w:t>
      </w:r>
      <w:r w:rsidRPr="007E01F4">
        <w:t xml:space="preserve"> </w:t>
      </w:r>
      <w:r w:rsidR="00D81D37">
        <w:t>c</w:t>
      </w:r>
      <w:r w:rsidRPr="007E01F4">
        <w:t>orrigend</w:t>
      </w:r>
      <w:r w:rsidR="008D0CCE">
        <w:t>a</w:t>
      </w:r>
      <w:r w:rsidRPr="007E01F4">
        <w:t xml:space="preserve"> or </w:t>
      </w:r>
      <w:r w:rsidR="00D81D37">
        <w:rPr>
          <w:noProof/>
        </w:rPr>
        <w:t>i</w:t>
      </w:r>
      <w:r w:rsidRPr="00481BED">
        <w:rPr>
          <w:noProof/>
        </w:rPr>
        <w:t xml:space="preserve">mplementors' </w:t>
      </w:r>
      <w:r w:rsidR="00D81D37">
        <w:t>g</w:t>
      </w:r>
      <w:r w:rsidRPr="007E01F4">
        <w:t>uides</w:t>
      </w:r>
      <w:r w:rsidR="00ED08B7">
        <w:t xml:space="preserve">. This shall </w:t>
      </w:r>
      <w:r w:rsidR="00FF4A0D">
        <w:t xml:space="preserve">also </w:t>
      </w:r>
      <w:r w:rsidR="00ED08B7">
        <w:t>apply</w:t>
      </w:r>
      <w:r w:rsidRPr="007E01F4">
        <w:t xml:space="preserve"> for [ITU</w:t>
      </w:r>
      <w:r w:rsidRPr="007E01F4">
        <w:noBreakHyphen/>
        <w:t>T Z.101], [ITU</w:t>
      </w:r>
      <w:r w:rsidRPr="007E01F4">
        <w:noBreakHyphen/>
        <w:t>T Z.102], [ITU</w:t>
      </w:r>
      <w:r w:rsidRPr="007E01F4">
        <w:noBreakHyphen/>
        <w:t>T Z.103], [ITU</w:t>
      </w:r>
      <w:r w:rsidRPr="007E01F4">
        <w:noBreakHyphen/>
        <w:t>T Z.104], [ITU</w:t>
      </w:r>
      <w:r w:rsidRPr="007E01F4">
        <w:noBreakHyphen/>
        <w:t>T Z.105], [ITU</w:t>
      </w:r>
      <w:r w:rsidRPr="007E01F4">
        <w:noBreakHyphen/>
        <w:t>T Z.106],</w:t>
      </w:r>
      <w:r w:rsidR="00C63B38">
        <w:t xml:space="preserve"> </w:t>
      </w:r>
      <w:r w:rsidR="00C63B38" w:rsidRPr="00C63B38">
        <w:rPr>
          <w:lang w:val="en-US"/>
        </w:rPr>
        <w:t>[ITU</w:t>
      </w:r>
      <w:r w:rsidR="00C63B38" w:rsidRPr="00C63B38">
        <w:rPr>
          <w:lang w:val="en-US"/>
        </w:rPr>
        <w:noBreakHyphen/>
        <w:t>T Z.107]</w:t>
      </w:r>
      <w:r w:rsidR="00C63B38">
        <w:rPr>
          <w:lang w:val="en-US"/>
        </w:rPr>
        <w:t xml:space="preserve"> and</w:t>
      </w:r>
      <w:r w:rsidRPr="007E01F4">
        <w:t xml:space="preserve"> any Recommendation subsequently added to </w:t>
      </w:r>
      <w:r w:rsidR="005D2575">
        <w:t>the ITU-T Z.100 series</w:t>
      </w:r>
      <w:r w:rsidRPr="003378BC">
        <w:t xml:space="preserve"> for SDL</w:t>
      </w:r>
      <w:r w:rsidRPr="003378BC">
        <w:noBreakHyphen/>
        <w:t>2010 and</w:t>
      </w:r>
      <w:r w:rsidRPr="007E01F4">
        <w:t xml:space="preserve"> [b</w:t>
      </w:r>
      <w:r w:rsidR="00410827">
        <w:noBreakHyphen/>
      </w:r>
      <w:r w:rsidRPr="007E01F4">
        <w:t>ITU</w:t>
      </w:r>
      <w:r w:rsidRPr="007E01F4">
        <w:noBreakHyphen/>
        <w:t>T Z.109].</w:t>
      </w:r>
    </w:p>
    <w:p w14:paraId="22DC66B0" w14:textId="77777777" w:rsidR="00BA496A" w:rsidRPr="00683540" w:rsidRDefault="00BA496A" w:rsidP="00013294">
      <w:pPr>
        <w:pStyle w:val="Heading3"/>
      </w:pPr>
      <w:bookmarkStart w:id="861" w:name="_Toc303065649"/>
      <w:bookmarkStart w:id="862" w:name="_Toc182643659"/>
      <w:bookmarkStart w:id="863" w:name="_Toc303066003"/>
      <w:bookmarkStart w:id="864" w:name="_Toc449663826"/>
      <w:r w:rsidRPr="00683540">
        <w:t>II.1.1</w:t>
      </w:r>
      <w:r w:rsidRPr="00683540">
        <w:tab/>
        <w:t>Terminology</w:t>
      </w:r>
      <w:bookmarkEnd w:id="853"/>
      <w:bookmarkEnd w:id="854"/>
      <w:bookmarkEnd w:id="855"/>
      <w:bookmarkEnd w:id="856"/>
      <w:bookmarkEnd w:id="857"/>
      <w:bookmarkEnd w:id="858"/>
      <w:bookmarkEnd w:id="859"/>
      <w:bookmarkEnd w:id="860"/>
      <w:bookmarkEnd w:id="861"/>
      <w:bookmarkEnd w:id="862"/>
      <w:bookmarkEnd w:id="863"/>
      <w:bookmarkEnd w:id="864"/>
    </w:p>
    <w:p w14:paraId="7C5C3CD5" w14:textId="77777777" w:rsidR="00BA496A" w:rsidRPr="007E01F4" w:rsidRDefault="00BA496A" w:rsidP="00BA496A">
      <w:pPr>
        <w:pStyle w:val="enumlev1"/>
        <w:tabs>
          <w:tab w:val="clear" w:pos="794"/>
          <w:tab w:val="left" w:pos="795"/>
        </w:tabs>
        <w:ind w:left="795" w:hanging="795"/>
      </w:pPr>
      <w:r w:rsidRPr="007E01F4">
        <w:t>a)</w:t>
      </w:r>
      <w:r w:rsidRPr="007E01F4">
        <w:tab/>
        <w:t xml:space="preserve">An </w:t>
      </w:r>
      <w:r w:rsidRPr="007E01F4">
        <w:rPr>
          <w:i/>
        </w:rPr>
        <w:t>error</w:t>
      </w:r>
      <w:r w:rsidRPr="007E01F4">
        <w:t xml:space="preserve"> is an internal inconsistency within Recommendation ITU</w:t>
      </w:r>
      <w:r w:rsidRPr="007E01F4">
        <w:noBreakHyphen/>
        <w:t>T Z.100.</w:t>
      </w:r>
    </w:p>
    <w:p w14:paraId="7996C1D8" w14:textId="77777777" w:rsidR="00BA496A" w:rsidRPr="007E01F4" w:rsidRDefault="00BA496A" w:rsidP="00BA496A">
      <w:pPr>
        <w:pStyle w:val="enumlev1"/>
        <w:tabs>
          <w:tab w:val="clear" w:pos="794"/>
          <w:tab w:val="left" w:pos="795"/>
        </w:tabs>
        <w:ind w:left="795" w:hanging="795"/>
      </w:pPr>
      <w:r w:rsidRPr="007E01F4">
        <w:t>b)</w:t>
      </w:r>
      <w:r w:rsidRPr="007E01F4">
        <w:tab/>
        <w:t xml:space="preserve">A </w:t>
      </w:r>
      <w:r w:rsidRPr="007E01F4">
        <w:rPr>
          <w:i/>
        </w:rPr>
        <w:t>textual correction</w:t>
      </w:r>
      <w:r w:rsidRPr="007E01F4">
        <w:t xml:space="preserve"> is a change to text or diagrams of Recommendation</w:t>
      </w:r>
      <w:r w:rsidR="002507B3">
        <w:t xml:space="preserve"> </w:t>
      </w:r>
      <w:r w:rsidR="00DA166A">
        <w:t>ITU</w:t>
      </w:r>
      <w:r w:rsidRPr="007E01F4">
        <w:noBreakHyphen/>
        <w:t>T Z.100 that corrects clerical or typographical errors.</w:t>
      </w:r>
    </w:p>
    <w:p w14:paraId="27976F16" w14:textId="77777777" w:rsidR="00BA496A" w:rsidRPr="007E01F4" w:rsidRDefault="00BA496A" w:rsidP="00BA496A">
      <w:pPr>
        <w:pStyle w:val="enumlev1"/>
        <w:tabs>
          <w:tab w:val="clear" w:pos="794"/>
          <w:tab w:val="left" w:pos="795"/>
        </w:tabs>
        <w:ind w:left="795" w:hanging="795"/>
      </w:pPr>
      <w:r w:rsidRPr="007E01F4">
        <w:t>c)</w:t>
      </w:r>
      <w:r w:rsidRPr="007E01F4">
        <w:tab/>
        <w:t xml:space="preserve">An </w:t>
      </w:r>
      <w:r w:rsidRPr="007E01F4">
        <w:rPr>
          <w:i/>
        </w:rPr>
        <w:t>open item</w:t>
      </w:r>
      <w:r w:rsidRPr="007E01F4">
        <w:t xml:space="preserve"> is a concern identified but not resolved. An open item is identified either by a change request, or by agreement of the Study Group or Working Party.</w:t>
      </w:r>
    </w:p>
    <w:p w14:paraId="778D5CF4" w14:textId="77777777" w:rsidR="00BA496A" w:rsidRPr="007E01F4" w:rsidRDefault="00BA496A" w:rsidP="00BA496A">
      <w:pPr>
        <w:pStyle w:val="enumlev1"/>
        <w:tabs>
          <w:tab w:val="clear" w:pos="794"/>
          <w:tab w:val="left" w:pos="795"/>
        </w:tabs>
        <w:ind w:left="795" w:hanging="795"/>
      </w:pPr>
      <w:r w:rsidRPr="007E01F4">
        <w:t>d)</w:t>
      </w:r>
      <w:r w:rsidRPr="007E01F4">
        <w:tab/>
        <w:t xml:space="preserve">A </w:t>
      </w:r>
      <w:r w:rsidRPr="007E01F4">
        <w:rPr>
          <w:i/>
        </w:rPr>
        <w:t>deficiency</w:t>
      </w:r>
      <w:r w:rsidRPr="007E01F4">
        <w:t xml:space="preserve"> is an issue identified where the semantics of the </w:t>
      </w:r>
      <w:r w:rsidR="0065109F">
        <w:t>Specification and Description Language</w:t>
      </w:r>
      <w:r w:rsidRPr="007E01F4">
        <w:t xml:space="preserve"> is not (clearly) defined by Recommendation</w:t>
      </w:r>
      <w:r w:rsidR="00A21E49">
        <w:t xml:space="preserve"> </w:t>
      </w:r>
      <w:r w:rsidR="00DA166A">
        <w:t>ITU</w:t>
      </w:r>
      <w:r w:rsidRPr="007E01F4">
        <w:noBreakHyphen/>
        <w:t>T Z.100.</w:t>
      </w:r>
    </w:p>
    <w:p w14:paraId="0534052A" w14:textId="77777777" w:rsidR="00BA496A" w:rsidRPr="007E01F4" w:rsidRDefault="00BA496A" w:rsidP="00BA496A">
      <w:pPr>
        <w:pStyle w:val="enumlev1"/>
        <w:tabs>
          <w:tab w:val="clear" w:pos="794"/>
          <w:tab w:val="left" w:pos="795"/>
        </w:tabs>
        <w:ind w:left="795" w:hanging="795"/>
      </w:pPr>
      <w:r w:rsidRPr="007E01F4">
        <w:t>e)</w:t>
      </w:r>
      <w:r w:rsidRPr="007E01F4">
        <w:tab/>
        <w:t xml:space="preserve">A </w:t>
      </w:r>
      <w:r w:rsidRPr="007E01F4">
        <w:rPr>
          <w:i/>
        </w:rPr>
        <w:t>clarification</w:t>
      </w:r>
      <w:r w:rsidRPr="007E01F4">
        <w:t xml:space="preserve"> is a change to the text or diagrams of Recommendation</w:t>
      </w:r>
      <w:r w:rsidR="009156FA">
        <w:t xml:space="preserve"> </w:t>
      </w:r>
      <w:r w:rsidR="00DA166A">
        <w:t>ITU</w:t>
      </w:r>
      <w:r w:rsidRPr="007E01F4">
        <w:noBreakHyphen/>
        <w:t>T Z.10</w:t>
      </w:r>
      <w:r w:rsidR="00DA166A">
        <w:t xml:space="preserve">0 </w:t>
      </w:r>
      <w:r w:rsidRPr="007E01F4">
        <w:t>that clarifies previous text or diagrams that could be ambiguously understood without the clarification. The clarification should attempt to make Recommendation</w:t>
      </w:r>
      <w:r w:rsidR="009156FA">
        <w:t xml:space="preserve"> </w:t>
      </w:r>
      <w:r w:rsidR="00DA166A">
        <w:t>ITU</w:t>
      </w:r>
      <w:r w:rsidRPr="007E01F4">
        <w:noBreakHyphen/>
        <w:t>T Z.10</w:t>
      </w:r>
      <w:r w:rsidR="008E41BE">
        <w:t xml:space="preserve">0 </w:t>
      </w:r>
      <w:r w:rsidRPr="007E01F4">
        <w:t xml:space="preserve">correspond to the semantics of the </w:t>
      </w:r>
      <w:r w:rsidR="0065109F">
        <w:t>Specification and Description Language</w:t>
      </w:r>
      <w:r w:rsidRPr="007E01F4">
        <w:t xml:space="preserve"> as understood by the Study Group or Working Party.</w:t>
      </w:r>
    </w:p>
    <w:p w14:paraId="37B6CDF0" w14:textId="77777777" w:rsidR="00BA496A" w:rsidRPr="007E01F4" w:rsidRDefault="00BA496A" w:rsidP="00BA496A">
      <w:pPr>
        <w:pStyle w:val="enumlev1"/>
        <w:tabs>
          <w:tab w:val="clear" w:pos="794"/>
          <w:tab w:val="left" w:pos="795"/>
        </w:tabs>
        <w:ind w:left="795" w:hanging="795"/>
      </w:pPr>
      <w:r w:rsidRPr="007E01F4">
        <w:t>f)</w:t>
      </w:r>
      <w:r w:rsidRPr="007E01F4">
        <w:tab/>
        <w:t xml:space="preserve">A </w:t>
      </w:r>
      <w:r w:rsidRPr="007E01F4">
        <w:rPr>
          <w:i/>
        </w:rPr>
        <w:t>modification</w:t>
      </w:r>
      <w:r w:rsidRPr="007E01F4">
        <w:t xml:space="preserve"> is a change to the text or diagrams of Recommendation</w:t>
      </w:r>
      <w:r w:rsidR="001A0DB5">
        <w:t xml:space="preserve"> </w:t>
      </w:r>
      <w:r w:rsidR="00DA166A">
        <w:t>ITU</w:t>
      </w:r>
      <w:r w:rsidRPr="007E01F4">
        <w:noBreakHyphen/>
        <w:t>T Z.10</w:t>
      </w:r>
      <w:r w:rsidR="008E41BE">
        <w:t xml:space="preserve">0 </w:t>
      </w:r>
      <w:r w:rsidRPr="007E01F4">
        <w:t xml:space="preserve">that changes the semantics of the </w:t>
      </w:r>
      <w:r w:rsidR="0065109F">
        <w:t>Specification and Description Language</w:t>
      </w:r>
      <w:r w:rsidRPr="007E01F4">
        <w:t>.</w:t>
      </w:r>
    </w:p>
    <w:p w14:paraId="7B073412" w14:textId="77777777" w:rsidR="00BA496A" w:rsidRPr="007E01F4" w:rsidRDefault="00BA496A" w:rsidP="00BA496A">
      <w:pPr>
        <w:pStyle w:val="enumlev1"/>
        <w:tabs>
          <w:tab w:val="clear" w:pos="794"/>
          <w:tab w:val="left" w:pos="795"/>
        </w:tabs>
        <w:ind w:left="795" w:hanging="795"/>
      </w:pPr>
      <w:r w:rsidRPr="007E01F4">
        <w:t>g)</w:t>
      </w:r>
      <w:r w:rsidRPr="007E01F4">
        <w:tab/>
        <w:t xml:space="preserve">A </w:t>
      </w:r>
      <w:r w:rsidRPr="00481BED">
        <w:rPr>
          <w:i/>
          <w:noProof/>
        </w:rPr>
        <w:t xml:space="preserve">decommitted </w:t>
      </w:r>
      <w:r w:rsidRPr="007E01F4">
        <w:rPr>
          <w:i/>
        </w:rPr>
        <w:t>feature</w:t>
      </w:r>
      <w:r w:rsidRPr="007E01F4">
        <w:t xml:space="preserve"> is a feature of the </w:t>
      </w:r>
      <w:r w:rsidR="0065109F">
        <w:t>Specification and Description Language</w:t>
      </w:r>
      <w:r w:rsidRPr="007E01F4">
        <w:t xml:space="preserve"> that is to be removed from the </w:t>
      </w:r>
      <w:r w:rsidR="0065109F">
        <w:t>Specification and Description Language</w:t>
      </w:r>
      <w:r w:rsidRPr="007E01F4">
        <w:t xml:space="preserve"> in the next revision of Recommendation</w:t>
      </w:r>
      <w:r w:rsidR="009156FA">
        <w:t xml:space="preserve"> </w:t>
      </w:r>
      <w:r w:rsidR="00DA166A">
        <w:t>ITU</w:t>
      </w:r>
      <w:r w:rsidRPr="007E01F4">
        <w:noBreakHyphen/>
        <w:t>T Z.100.</w:t>
      </w:r>
    </w:p>
    <w:p w14:paraId="5E65861B" w14:textId="77777777" w:rsidR="00BA496A" w:rsidRPr="007E01F4" w:rsidRDefault="00BA496A" w:rsidP="00BA496A">
      <w:pPr>
        <w:pStyle w:val="enumlev1"/>
        <w:tabs>
          <w:tab w:val="clear" w:pos="794"/>
          <w:tab w:val="left" w:pos="795"/>
        </w:tabs>
        <w:ind w:left="795" w:hanging="795"/>
      </w:pPr>
      <w:r w:rsidRPr="007E01F4">
        <w:t>h)</w:t>
      </w:r>
      <w:r w:rsidRPr="007E01F4">
        <w:tab/>
        <w:t xml:space="preserve">An </w:t>
      </w:r>
      <w:r w:rsidRPr="007E01F4">
        <w:rPr>
          <w:i/>
        </w:rPr>
        <w:t>extension</w:t>
      </w:r>
      <w:r w:rsidRPr="007E01F4">
        <w:t xml:space="preserve"> is a new feature, which shall not change the semantics of features defined in Recommendation</w:t>
      </w:r>
      <w:r w:rsidR="00DA166A">
        <w:t xml:space="preserve"> ITU</w:t>
      </w:r>
      <w:r w:rsidRPr="007E01F4">
        <w:noBreakHyphen/>
        <w:t>T Z.100.</w:t>
      </w:r>
    </w:p>
    <w:p w14:paraId="77D6A57A" w14:textId="77777777" w:rsidR="00BA496A" w:rsidRPr="00683540" w:rsidRDefault="00BA496A" w:rsidP="00013294">
      <w:pPr>
        <w:pStyle w:val="Heading3"/>
      </w:pPr>
      <w:bookmarkStart w:id="865" w:name="_Toc357938480"/>
      <w:bookmarkStart w:id="866" w:name="_Toc456430259"/>
      <w:bookmarkStart w:id="867" w:name="_Toc466620428"/>
      <w:bookmarkStart w:id="868" w:name="_Toc10476819"/>
      <w:bookmarkStart w:id="869" w:name="_Toc99805576"/>
      <w:bookmarkStart w:id="870" w:name="_Toc8899002"/>
      <w:bookmarkStart w:id="871" w:name="_Toc192901639"/>
      <w:bookmarkStart w:id="872" w:name="_Toc68594570"/>
      <w:bookmarkStart w:id="873" w:name="_Toc303065650"/>
      <w:bookmarkStart w:id="874" w:name="_Toc182643660"/>
      <w:bookmarkStart w:id="875" w:name="_Toc303066004"/>
      <w:bookmarkStart w:id="876" w:name="_Toc449663827"/>
      <w:r w:rsidRPr="00683540">
        <w:t>II.1.2</w:t>
      </w:r>
      <w:r w:rsidRPr="00683540">
        <w:tab/>
        <w:t>Rules for maintenance</w:t>
      </w:r>
      <w:bookmarkEnd w:id="865"/>
      <w:bookmarkEnd w:id="866"/>
      <w:bookmarkEnd w:id="867"/>
      <w:bookmarkEnd w:id="868"/>
      <w:bookmarkEnd w:id="869"/>
      <w:bookmarkEnd w:id="870"/>
      <w:bookmarkEnd w:id="871"/>
      <w:bookmarkEnd w:id="872"/>
      <w:bookmarkEnd w:id="873"/>
      <w:bookmarkEnd w:id="874"/>
      <w:bookmarkEnd w:id="875"/>
      <w:bookmarkEnd w:id="876"/>
    </w:p>
    <w:p w14:paraId="00973A33" w14:textId="77777777" w:rsidR="00BA496A" w:rsidRPr="007E01F4" w:rsidRDefault="00BA496A" w:rsidP="00BA496A">
      <w:pPr>
        <w:pStyle w:val="enumlev1"/>
        <w:tabs>
          <w:tab w:val="clear" w:pos="794"/>
          <w:tab w:val="left" w:pos="795"/>
        </w:tabs>
        <w:ind w:left="795" w:hanging="795"/>
      </w:pPr>
      <w:r w:rsidRPr="007E01F4">
        <w:t>a)</w:t>
      </w:r>
      <w:r w:rsidRPr="007E01F4">
        <w:tab/>
        <w:t>When an error or deficiency is detected in Recommendation</w:t>
      </w:r>
      <w:r w:rsidR="00DA166A">
        <w:t xml:space="preserve"> ITU</w:t>
      </w:r>
      <w:r w:rsidRPr="007E01F4">
        <w:noBreakHyphen/>
        <w:t xml:space="preserve">T Z.100, it shall be corrected or clarified. The correction of an error should imply as small a change as possible. Error corrections and clarifications will be put into the </w:t>
      </w:r>
      <w:r w:rsidR="00B368D4">
        <w:t>m</w:t>
      </w:r>
      <w:r w:rsidRPr="007E01F4">
        <w:t>aster list of changes for Recommendation</w:t>
      </w:r>
      <w:r w:rsidR="00DA166A">
        <w:t xml:space="preserve"> ITU</w:t>
      </w:r>
      <w:r w:rsidRPr="007E01F4">
        <w:noBreakHyphen/>
        <w:t>T Z.10</w:t>
      </w:r>
      <w:r w:rsidR="008E41BE">
        <w:t xml:space="preserve">0 </w:t>
      </w:r>
      <w:r w:rsidRPr="007E01F4">
        <w:t>and come into effect immediately.</w:t>
      </w:r>
    </w:p>
    <w:p w14:paraId="44A07A30" w14:textId="77777777" w:rsidR="00BA496A" w:rsidRPr="007E01F4" w:rsidRDefault="00BA496A" w:rsidP="00BA496A">
      <w:pPr>
        <w:pStyle w:val="enumlev1"/>
        <w:tabs>
          <w:tab w:val="clear" w:pos="794"/>
          <w:tab w:val="left" w:pos="795"/>
        </w:tabs>
        <w:ind w:left="795" w:hanging="795"/>
      </w:pPr>
      <w:r w:rsidRPr="007E01F4">
        <w:t>b)</w:t>
      </w:r>
      <w:r w:rsidRPr="007E01F4">
        <w:tab/>
        <w:t xml:space="preserve">Except for error corrections and resolution of open items from the previous study period, modifications and extensions should only be considered as the result of a request for change that is supported by a substantial user community. A request for change should be followed by investigation by the Study Group or Working Party in collaboration with representatives of the user group, so that the need and benefit are clearly established and it is certain that an existing feature of the </w:t>
      </w:r>
      <w:r w:rsidR="0065109F">
        <w:t>Specification and Description Language</w:t>
      </w:r>
      <w:r w:rsidRPr="007E01F4">
        <w:t xml:space="preserve"> is unsuitable.</w:t>
      </w:r>
    </w:p>
    <w:p w14:paraId="5B7C5E1A" w14:textId="77777777" w:rsidR="00BA496A" w:rsidRPr="007E01F4" w:rsidRDefault="00BA496A" w:rsidP="00BA496A">
      <w:pPr>
        <w:pStyle w:val="enumlev1"/>
        <w:tabs>
          <w:tab w:val="clear" w:pos="794"/>
          <w:tab w:val="left" w:pos="795"/>
        </w:tabs>
        <w:ind w:left="795" w:hanging="795"/>
      </w:pPr>
      <w:r w:rsidRPr="007E01F4">
        <w:t>c)</w:t>
      </w:r>
      <w:r w:rsidRPr="007E01F4">
        <w:tab/>
        <w:t>Modifications and extensions not resulting from error correction shall be widely publicized and the views of users and toolmakers canvassed before the change is adopted. Unless there are special circumstances requiring such changes to be implemented as soon as possible, such changes will not be recommended until Recommendation</w:t>
      </w:r>
      <w:r w:rsidR="00DA166A">
        <w:t xml:space="preserve"> ITU</w:t>
      </w:r>
      <w:r w:rsidRPr="007E01F4">
        <w:noBreakHyphen/>
        <w:t>T Z.10</w:t>
      </w:r>
      <w:r w:rsidR="008E41BE">
        <w:t xml:space="preserve">0 </w:t>
      </w:r>
      <w:r w:rsidRPr="007E01F4">
        <w:t>is revised.</w:t>
      </w:r>
    </w:p>
    <w:p w14:paraId="4D32E881" w14:textId="77777777" w:rsidR="00BA496A" w:rsidRPr="007E01F4" w:rsidRDefault="00BA496A" w:rsidP="00BA496A">
      <w:pPr>
        <w:pStyle w:val="enumlev1"/>
        <w:tabs>
          <w:tab w:val="clear" w:pos="794"/>
          <w:tab w:val="left" w:pos="795"/>
        </w:tabs>
        <w:ind w:left="795" w:hanging="795"/>
      </w:pPr>
      <w:r w:rsidRPr="007E01F4">
        <w:t>d)</w:t>
      </w:r>
      <w:r w:rsidRPr="007E01F4">
        <w:tab/>
        <w:t>Until a revised Recommendation</w:t>
      </w:r>
      <w:r w:rsidR="00DA166A">
        <w:t xml:space="preserve"> ITU</w:t>
      </w:r>
      <w:r w:rsidRPr="007E01F4">
        <w:noBreakHyphen/>
        <w:t>T Z.10</w:t>
      </w:r>
      <w:r w:rsidR="008E41BE">
        <w:t xml:space="preserve">0 </w:t>
      </w:r>
      <w:r w:rsidRPr="007E01F4">
        <w:t xml:space="preserve">is published, a </w:t>
      </w:r>
      <w:r w:rsidR="008D4852">
        <w:t>m</w:t>
      </w:r>
      <w:r w:rsidRPr="007E01F4">
        <w:t xml:space="preserve">aster list of </w:t>
      </w:r>
      <w:r w:rsidR="008D4852">
        <w:t>c</w:t>
      </w:r>
      <w:r w:rsidRPr="007E01F4">
        <w:t>hanges to Recommendation</w:t>
      </w:r>
      <w:r w:rsidR="00DA166A">
        <w:t xml:space="preserve"> ITU</w:t>
      </w:r>
      <w:r w:rsidRPr="007E01F4">
        <w:noBreakHyphen/>
        <w:t>T Z.10</w:t>
      </w:r>
      <w:r w:rsidR="008E41BE">
        <w:t xml:space="preserve">0 </w:t>
      </w:r>
      <w:r w:rsidRPr="007E01F4">
        <w:t>will be maintained covering Recommendation</w:t>
      </w:r>
      <w:r w:rsidR="00DA166A">
        <w:t xml:space="preserve"> ITU</w:t>
      </w:r>
      <w:r w:rsidRPr="007E01F4">
        <w:noBreakHyphen/>
        <w:t>T Z.10</w:t>
      </w:r>
      <w:r w:rsidR="008E41BE">
        <w:t xml:space="preserve">0 </w:t>
      </w:r>
      <w:r w:rsidRPr="007E01F4">
        <w:t xml:space="preserve">and all annexes except the formal definition. It is suggested the </w:t>
      </w:r>
      <w:r w:rsidR="001335DC">
        <w:t>m</w:t>
      </w:r>
      <w:r w:rsidRPr="007E01F4">
        <w:t xml:space="preserve">aster list of </w:t>
      </w:r>
      <w:r w:rsidR="001335DC">
        <w:t>c</w:t>
      </w:r>
      <w:r w:rsidRPr="007E01F4">
        <w:t xml:space="preserve">hanges is prepared as a draft version of an </w:t>
      </w:r>
      <w:r w:rsidR="00E31CCE">
        <w:rPr>
          <w:noProof/>
        </w:rPr>
        <w:t>i</w:t>
      </w:r>
      <w:r w:rsidRPr="00481BED">
        <w:rPr>
          <w:noProof/>
        </w:rPr>
        <w:t xml:space="preserve">mplementor's </w:t>
      </w:r>
      <w:r w:rsidRPr="007E01F4">
        <w:t xml:space="preserve">guide. Appendices, </w:t>
      </w:r>
      <w:r w:rsidR="00E31CCE">
        <w:t>a</w:t>
      </w:r>
      <w:r w:rsidRPr="007E01F4">
        <w:t xml:space="preserve">ddenda, </w:t>
      </w:r>
      <w:r w:rsidR="00E31CCE">
        <w:t>c</w:t>
      </w:r>
      <w:r w:rsidRPr="007E01F4">
        <w:t xml:space="preserve">orrigenda, </w:t>
      </w:r>
      <w:r w:rsidR="00E31CCE">
        <w:rPr>
          <w:noProof/>
        </w:rPr>
        <w:t>i</w:t>
      </w:r>
      <w:r w:rsidRPr="00481BED">
        <w:rPr>
          <w:noProof/>
        </w:rPr>
        <w:t xml:space="preserve">mplementor's </w:t>
      </w:r>
      <w:r w:rsidRPr="007E01F4">
        <w:t xml:space="preserve">guides or </w:t>
      </w:r>
      <w:r w:rsidR="00E31CCE">
        <w:t>s</w:t>
      </w:r>
      <w:r w:rsidRPr="007E01F4">
        <w:t xml:space="preserve">upplements will be issued as decided by the Study Group. To ensure effective distribution of the </w:t>
      </w:r>
      <w:r w:rsidR="00D222AC">
        <w:t>m</w:t>
      </w:r>
      <w:r w:rsidRPr="007E01F4">
        <w:t>aster list of changes to Recommendation</w:t>
      </w:r>
      <w:r w:rsidR="00DA166A">
        <w:t xml:space="preserve"> ITU</w:t>
      </w:r>
      <w:r w:rsidRPr="007E01F4">
        <w:noBreakHyphen/>
        <w:t>T Z.100, it will be published as COM Reports and by appropriate electronic means.</w:t>
      </w:r>
    </w:p>
    <w:p w14:paraId="350E8DA2" w14:textId="77777777" w:rsidR="00BA496A" w:rsidRPr="007E01F4" w:rsidRDefault="00BA496A" w:rsidP="00BA496A">
      <w:pPr>
        <w:pStyle w:val="enumlev1"/>
        <w:tabs>
          <w:tab w:val="clear" w:pos="794"/>
          <w:tab w:val="left" w:pos="795"/>
        </w:tabs>
        <w:ind w:left="795" w:hanging="795"/>
      </w:pPr>
      <w:r w:rsidRPr="007E01F4">
        <w:t>e)</w:t>
      </w:r>
      <w:r w:rsidRPr="007E01F4">
        <w:tab/>
        <w:t>For deficiencies in Recommendation</w:t>
      </w:r>
      <w:r w:rsidR="00DA166A">
        <w:t xml:space="preserve"> ITU</w:t>
      </w:r>
      <w:r w:rsidRPr="007E01F4">
        <w:noBreakHyphen/>
        <w:t xml:space="preserve">T Z.100, the formal definition should be consulted. This should lead to either a clarification or correction that is recorded in the </w:t>
      </w:r>
      <w:r w:rsidR="00F95FEE">
        <w:t>m</w:t>
      </w:r>
      <w:r w:rsidRPr="007E01F4">
        <w:t>aster list of changes to Recommendation</w:t>
      </w:r>
      <w:r w:rsidR="00DA166A">
        <w:t xml:space="preserve"> ITU</w:t>
      </w:r>
      <w:r w:rsidRPr="007E01F4">
        <w:noBreakHyphen/>
        <w:t>T Z.100. If there is an inconsistency between Recommendation</w:t>
      </w:r>
      <w:r w:rsidR="00DA166A">
        <w:t xml:space="preserve"> ITU</w:t>
      </w:r>
      <w:r w:rsidRPr="007E01F4">
        <w:noBreakHyphen/>
        <w:t>T Z.10</w:t>
      </w:r>
      <w:r w:rsidR="008E41BE">
        <w:t xml:space="preserve">0 </w:t>
      </w:r>
      <w:r w:rsidRPr="007E01F4">
        <w:t>and the formal definition, and it is decided that the formal definition is out of date or otherwise incorrect, it is permitted to document the inconsistency rather than update the formal definition.</w:t>
      </w:r>
    </w:p>
    <w:p w14:paraId="0A5C417E" w14:textId="77777777" w:rsidR="00BA496A" w:rsidRPr="00683540" w:rsidRDefault="00BA496A" w:rsidP="00013294">
      <w:pPr>
        <w:pStyle w:val="Heading3"/>
      </w:pPr>
      <w:bookmarkStart w:id="877" w:name="_Toc357938481"/>
      <w:bookmarkStart w:id="878" w:name="_Toc456430260"/>
      <w:bookmarkStart w:id="879" w:name="_Toc466620429"/>
      <w:bookmarkStart w:id="880" w:name="_Toc10476820"/>
      <w:bookmarkStart w:id="881" w:name="_Toc99805577"/>
      <w:bookmarkStart w:id="882" w:name="_Toc8899003"/>
      <w:bookmarkStart w:id="883" w:name="_Toc192901640"/>
      <w:bookmarkStart w:id="884" w:name="_Toc68594571"/>
      <w:bookmarkStart w:id="885" w:name="_Toc303065651"/>
      <w:bookmarkStart w:id="886" w:name="_Toc182643661"/>
      <w:bookmarkStart w:id="887" w:name="_Toc303066005"/>
      <w:bookmarkStart w:id="888" w:name="_Toc449663828"/>
      <w:r w:rsidRPr="00683540">
        <w:t>II.1.3</w:t>
      </w:r>
      <w:r w:rsidRPr="00683540">
        <w:tab/>
        <w:t>Change request procedure</w:t>
      </w:r>
      <w:bookmarkEnd w:id="877"/>
      <w:bookmarkEnd w:id="878"/>
      <w:bookmarkEnd w:id="879"/>
      <w:bookmarkEnd w:id="880"/>
      <w:bookmarkEnd w:id="881"/>
      <w:bookmarkEnd w:id="882"/>
      <w:bookmarkEnd w:id="883"/>
      <w:bookmarkEnd w:id="884"/>
      <w:bookmarkEnd w:id="885"/>
      <w:bookmarkEnd w:id="886"/>
      <w:bookmarkEnd w:id="887"/>
      <w:bookmarkEnd w:id="888"/>
    </w:p>
    <w:p w14:paraId="104936C0" w14:textId="77777777" w:rsidR="00BA496A" w:rsidRPr="007E01F4" w:rsidRDefault="00BA496A" w:rsidP="00BA496A">
      <w:r w:rsidRPr="007E01F4">
        <w:t xml:space="preserve">The change request procedure is designed to enable the </w:t>
      </w:r>
      <w:r w:rsidR="0065109F">
        <w:t>Specification and Description Language</w:t>
      </w:r>
      <w:r w:rsidRPr="007E01F4">
        <w:t xml:space="preserve"> users from within and outside ITU</w:t>
      </w:r>
      <w:r w:rsidRPr="007E01F4">
        <w:noBreakHyphen/>
        <w:t>T to ask questions about the precise meaning of Recommendation</w:t>
      </w:r>
      <w:r w:rsidR="00DA166A">
        <w:t xml:space="preserve"> ITU</w:t>
      </w:r>
      <w:r w:rsidRPr="007E01F4">
        <w:noBreakHyphen/>
        <w:t xml:space="preserve">T Z.100, make suggestions for changes to the </w:t>
      </w:r>
      <w:r w:rsidR="0065109F">
        <w:t>Specification and Description Language</w:t>
      </w:r>
      <w:r w:rsidRPr="007E01F4">
        <w:t xml:space="preserve"> or Recommendation</w:t>
      </w:r>
      <w:r w:rsidR="00DA166A">
        <w:t xml:space="preserve"> ITU</w:t>
      </w:r>
      <w:r w:rsidRPr="007E01F4">
        <w:noBreakHyphen/>
        <w:t xml:space="preserve">T Z.100, and to provide feedback on proposed changes to the </w:t>
      </w:r>
      <w:r w:rsidR="0065109F">
        <w:t>Specification and Description Language</w:t>
      </w:r>
      <w:r w:rsidRPr="007E01F4">
        <w:t xml:space="preserve">. The </w:t>
      </w:r>
      <w:r w:rsidR="0065109F">
        <w:t>Specification and Description Language</w:t>
      </w:r>
      <w:r w:rsidRPr="007E01F4">
        <w:t xml:space="preserve"> experts' group shall publish proposed changes to the </w:t>
      </w:r>
      <w:r w:rsidR="0065109F">
        <w:t>Specification and Description Language</w:t>
      </w:r>
      <w:r w:rsidRPr="007E01F4">
        <w:t xml:space="preserve"> before they are implemented.</w:t>
      </w:r>
    </w:p>
    <w:p w14:paraId="63C60B29" w14:textId="77777777" w:rsidR="00BA496A" w:rsidRPr="007E01F4" w:rsidRDefault="00BA496A" w:rsidP="00BA496A">
      <w:r w:rsidRPr="007E01F4">
        <w:t xml:space="preserve">Requests for changes should either use the Change Request Form (see below) or provide the information listed by the form. The kind of request should be clearly indicated (error correction, clarification (or question), simplification, extension, modification or </w:t>
      </w:r>
      <w:r w:rsidRPr="00481BED">
        <w:rPr>
          <w:noProof/>
        </w:rPr>
        <w:t xml:space="preserve">decommitted </w:t>
      </w:r>
      <w:r w:rsidRPr="007E01F4">
        <w:t>feature). It is also important that, for any change other than an error correction, the amount of user support for the request is indicated.</w:t>
      </w:r>
    </w:p>
    <w:p w14:paraId="3FA71290" w14:textId="77777777" w:rsidR="00BA496A" w:rsidRPr="007E01F4" w:rsidRDefault="00BA496A" w:rsidP="00BA496A">
      <w:r w:rsidRPr="007E01F4">
        <w:t>Meetings of the ITU</w:t>
      </w:r>
      <w:r w:rsidRPr="007E01F4">
        <w:noBreakHyphen/>
        <w:t>T Study Group responsible for Recommendation ITU</w:t>
      </w:r>
      <w:r w:rsidRPr="007E01F4">
        <w:noBreakHyphen/>
        <w:t xml:space="preserve">T Z.100 should treat all change requests. For corrections or clarifications, it is allowed that the changes are put on the list of corrections without consulting users. Otherwise, a list of open items </w:t>
      </w:r>
      <w:r w:rsidR="00BA1BD2">
        <w:t>shall be</w:t>
      </w:r>
      <w:r w:rsidRPr="007E01F4">
        <w:t xml:space="preserve"> compiled. The information should be distributed to users:</w:t>
      </w:r>
    </w:p>
    <w:p w14:paraId="07800305" w14:textId="1653CEAA" w:rsidR="00BA496A" w:rsidRPr="007E01F4" w:rsidRDefault="001B1337" w:rsidP="001D60F3">
      <w:pPr>
        <w:pStyle w:val="enumlev1"/>
      </w:pPr>
      <w:r>
        <w:t>–</w:t>
      </w:r>
      <w:r w:rsidR="00BA496A" w:rsidRPr="007E01F4">
        <w:tab/>
        <w:t>as ITU</w:t>
      </w:r>
      <w:r w:rsidR="00BA496A" w:rsidRPr="007E01F4">
        <w:noBreakHyphen/>
        <w:t>T white contribution reports;</w:t>
      </w:r>
    </w:p>
    <w:p w14:paraId="55008F16" w14:textId="3AC16F43" w:rsidR="00BA496A" w:rsidRPr="007E01F4" w:rsidRDefault="001B1337" w:rsidP="001D60F3">
      <w:pPr>
        <w:pStyle w:val="enumlev1"/>
      </w:pPr>
      <w:r>
        <w:t>–</w:t>
      </w:r>
      <w:r w:rsidR="00BA496A" w:rsidRPr="007E01F4">
        <w:tab/>
        <w:t xml:space="preserve">by electronic mail to </w:t>
      </w:r>
      <w:r w:rsidR="0065109F">
        <w:t>Specification and Description Language</w:t>
      </w:r>
      <w:r w:rsidR="00BA496A" w:rsidRPr="007E01F4">
        <w:t xml:space="preserve"> mailing lists (such as an ITU</w:t>
      </w:r>
      <w:r w:rsidR="00BA496A" w:rsidRPr="007E01F4">
        <w:noBreakHyphen/>
        <w:t>T informal list for maintenance of the language, and sdlnews@sdl-forum.org);</w:t>
      </w:r>
    </w:p>
    <w:p w14:paraId="117E28A5" w14:textId="1BBEDDFD" w:rsidR="00BA496A" w:rsidRPr="007E01F4" w:rsidRDefault="001B1337" w:rsidP="001D60F3">
      <w:pPr>
        <w:pStyle w:val="enumlev1"/>
      </w:pPr>
      <w:r>
        <w:t>–</w:t>
      </w:r>
      <w:r w:rsidR="00BA496A" w:rsidRPr="007E01F4">
        <w:tab/>
        <w:t xml:space="preserve">other means as agreed by the experts in the Study Group responsible for the </w:t>
      </w:r>
      <w:r w:rsidR="0065109F">
        <w:t>Specification and Description Language</w:t>
      </w:r>
      <w:r w:rsidR="00BA496A" w:rsidRPr="007E01F4">
        <w:t>.</w:t>
      </w:r>
    </w:p>
    <w:p w14:paraId="2FE9F9C4" w14:textId="77777777" w:rsidR="00BA496A" w:rsidRDefault="00BA496A" w:rsidP="00BA496A">
      <w:r w:rsidRPr="007E01F4">
        <w:t>Study group experts should determine the level of support and opposition for each change and evaluate reactions from users. A change will only be put on the accepted list of changes if there is substantial user support and no serious objections to the proposal from more than just a few users. Finally, all accepted changes will be incorporated into a revised Recommendation</w:t>
      </w:r>
      <w:r w:rsidR="00DA166A">
        <w:t xml:space="preserve"> ITU</w:t>
      </w:r>
      <w:r w:rsidRPr="007E01F4">
        <w:noBreakHyphen/>
        <w:t>T Z.100. Users should be aware that until changes have been incorporated and approved by the Study Group responsible for Recommendation</w:t>
      </w:r>
      <w:r w:rsidR="00DA166A">
        <w:t xml:space="preserve"> ITU</w:t>
      </w:r>
      <w:r w:rsidRPr="007E01F4">
        <w:noBreakHyphen/>
        <w:t>T Z.100, they are not recommended by ITU</w:t>
      </w:r>
      <w:r w:rsidRPr="007E01F4">
        <w:noBreakHyphen/>
        <w:t>T.</w:t>
      </w:r>
    </w:p>
    <w:p w14:paraId="3E1F940B" w14:textId="77777777" w:rsidR="00AD2F8E" w:rsidRDefault="00AD2F8E" w:rsidP="00BA496A"/>
    <w:p w14:paraId="5C7F3A8B" w14:textId="77777777" w:rsidR="00AD2F8E" w:rsidRDefault="00AD2F8E">
      <w:pPr>
        <w:tabs>
          <w:tab w:val="clear" w:pos="794"/>
          <w:tab w:val="clear" w:pos="1191"/>
          <w:tab w:val="clear" w:pos="1588"/>
          <w:tab w:val="clear" w:pos="1985"/>
        </w:tabs>
        <w:overflowPunct/>
        <w:autoSpaceDE/>
        <w:autoSpaceDN/>
        <w:adjustRightInd/>
        <w:spacing w:before="0"/>
        <w:jc w:val="left"/>
        <w:textAlignment w:val="auto"/>
      </w:pPr>
      <w: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
        <w:gridCol w:w="3422"/>
        <w:gridCol w:w="2190"/>
        <w:gridCol w:w="1784"/>
        <w:gridCol w:w="223"/>
        <w:gridCol w:w="1878"/>
      </w:tblGrid>
      <w:tr w:rsidR="00BB6F6E" w:rsidRPr="00BB6F6E" w14:paraId="6A13E5A2" w14:textId="77777777" w:rsidTr="00BB6F6E">
        <w:trPr>
          <w:gridAfter w:val="2"/>
          <w:wAfter w:w="2126" w:type="dxa"/>
        </w:trPr>
        <w:tc>
          <w:tcPr>
            <w:tcW w:w="3456" w:type="dxa"/>
            <w:gridSpan w:val="2"/>
          </w:tcPr>
          <w:p w14:paraId="17F5CA74" w14:textId="77777777" w:rsidR="00BB6F6E" w:rsidRPr="00BB6F6E" w:rsidRDefault="00BB6F6E" w:rsidP="0065109F">
            <w:pPr>
              <w:tabs>
                <w:tab w:val="clear" w:pos="794"/>
                <w:tab w:val="clear" w:pos="1191"/>
                <w:tab w:val="clear" w:pos="1588"/>
                <w:tab w:val="clear" w:pos="1985"/>
              </w:tabs>
              <w:spacing w:before="0"/>
            </w:pPr>
            <w:r w:rsidRPr="00BB6F6E">
              <w:rPr>
                <w:noProof/>
                <w:lang w:val="en-US" w:eastAsia="zh-CN"/>
              </w:rPr>
              <w:drawing>
                <wp:inline distT="0" distB="0" distL="0" distR="0" wp14:anchorId="3E1F6C7E" wp14:editId="5691E03C">
                  <wp:extent cx="2048400" cy="99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48400" cy="997200"/>
                          </a:xfrm>
                          <a:prstGeom prst="rect">
                            <a:avLst/>
                          </a:prstGeom>
                          <a:noFill/>
                          <a:ln>
                            <a:noFill/>
                          </a:ln>
                        </pic:spPr>
                      </pic:pic>
                    </a:graphicData>
                  </a:graphic>
                </wp:inline>
              </w:drawing>
            </w:r>
          </w:p>
        </w:tc>
        <w:tc>
          <w:tcPr>
            <w:tcW w:w="4057" w:type="dxa"/>
            <w:gridSpan w:val="2"/>
            <w:vAlign w:val="center"/>
          </w:tcPr>
          <w:p w14:paraId="4B648374" w14:textId="77777777" w:rsidR="00BB6F6E" w:rsidRPr="00BB6F6E" w:rsidRDefault="00BB6F6E" w:rsidP="00BB6F6E">
            <w:pPr>
              <w:tabs>
                <w:tab w:val="clear" w:pos="794"/>
                <w:tab w:val="clear" w:pos="1191"/>
                <w:tab w:val="clear" w:pos="1588"/>
                <w:tab w:val="clear" w:pos="1985"/>
              </w:tabs>
              <w:spacing w:before="0"/>
              <w:jc w:val="left"/>
              <w:rPr>
                <w:b/>
                <w:sz w:val="28"/>
                <w:szCs w:val="28"/>
              </w:rPr>
            </w:pPr>
            <w:r w:rsidRPr="00BB6F6E">
              <w:rPr>
                <w:b/>
                <w:sz w:val="28"/>
                <w:szCs w:val="28"/>
              </w:rPr>
              <w:t>Change Request Form</w:t>
            </w:r>
          </w:p>
        </w:tc>
      </w:tr>
      <w:tr w:rsidR="00BA496A" w:rsidRPr="00683540" w14:paraId="54EA81B9" w14:textId="77777777" w:rsidTr="00BB6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9605" w:type="dxa"/>
            <w:gridSpan w:val="5"/>
          </w:tcPr>
          <w:p w14:paraId="185D78A8" w14:textId="77777777" w:rsidR="00BA496A" w:rsidRPr="00683540" w:rsidRDefault="00BA496A" w:rsidP="00E76A60">
            <w:pPr>
              <w:rPr>
                <w:b/>
                <w:sz w:val="28"/>
                <w:szCs w:val="28"/>
              </w:rPr>
            </w:pPr>
            <w:r w:rsidRPr="00683540">
              <w:rPr>
                <w:b/>
                <w:sz w:val="28"/>
                <w:szCs w:val="28"/>
              </w:rPr>
              <w:t>Please supply the following details.</w:t>
            </w:r>
          </w:p>
        </w:tc>
      </w:tr>
      <w:tr w:rsidR="00BA496A" w:rsidRPr="00683540" w14:paraId="7AC47937" w14:textId="77777777" w:rsidTr="00BB6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5676" w:type="dxa"/>
            <w:gridSpan w:val="2"/>
          </w:tcPr>
          <w:p w14:paraId="437F74FE" w14:textId="77777777" w:rsidR="00BA496A" w:rsidRPr="00683540" w:rsidRDefault="00BA496A" w:rsidP="00E76A60">
            <w:pPr>
              <w:spacing w:before="0"/>
              <w:rPr>
                <w:b/>
                <w:sz w:val="28"/>
                <w:szCs w:val="28"/>
              </w:rPr>
            </w:pPr>
            <w:r w:rsidRPr="00683540">
              <w:rPr>
                <w:b/>
                <w:sz w:val="28"/>
                <w:szCs w:val="28"/>
              </w:rPr>
              <w:t>Type of change:</w:t>
            </w:r>
          </w:p>
        </w:tc>
        <w:tc>
          <w:tcPr>
            <w:tcW w:w="2033" w:type="dxa"/>
            <w:gridSpan w:val="2"/>
          </w:tcPr>
          <w:p w14:paraId="0BB80580" w14:textId="77777777" w:rsidR="00BA496A" w:rsidRPr="00683540" w:rsidRDefault="00BA496A" w:rsidP="001D60F3">
            <w:pPr>
              <w:pStyle w:val="Tabletext"/>
              <w:rPr>
                <w:b/>
                <w:sz w:val="28"/>
                <w:szCs w:val="28"/>
              </w:rPr>
            </w:pPr>
            <w:r w:rsidRPr="00683540">
              <w:rPr>
                <w:rFonts w:ascii="Wingdings" w:hAnsi="Wingdings"/>
              </w:rPr>
              <w:t></w:t>
            </w:r>
            <w:r w:rsidRPr="00683540">
              <w:t xml:space="preserve"> error correction</w:t>
            </w:r>
          </w:p>
        </w:tc>
        <w:tc>
          <w:tcPr>
            <w:tcW w:w="1896" w:type="dxa"/>
          </w:tcPr>
          <w:p w14:paraId="2DB7AF15" w14:textId="77777777" w:rsidR="00BA496A" w:rsidRPr="00683540" w:rsidRDefault="00BA496A" w:rsidP="001D60F3">
            <w:pPr>
              <w:pStyle w:val="Tabletext"/>
              <w:rPr>
                <w:b/>
                <w:sz w:val="28"/>
                <w:szCs w:val="28"/>
              </w:rPr>
            </w:pPr>
            <w:r w:rsidRPr="00683540">
              <w:rPr>
                <w:rFonts w:ascii="Wingdings" w:hAnsi="Wingdings"/>
              </w:rPr>
              <w:t></w:t>
            </w:r>
            <w:r w:rsidRPr="00683540">
              <w:t xml:space="preserve"> clarification (or question)</w:t>
            </w:r>
          </w:p>
        </w:tc>
      </w:tr>
      <w:tr w:rsidR="00BA496A" w:rsidRPr="00683540" w14:paraId="71491134" w14:textId="77777777" w:rsidTr="00BB6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5676" w:type="dxa"/>
            <w:gridSpan w:val="2"/>
          </w:tcPr>
          <w:p w14:paraId="5E6B22D9" w14:textId="77777777" w:rsidR="00BA496A" w:rsidRPr="00683540" w:rsidRDefault="00BA496A" w:rsidP="00E76A60"/>
        </w:tc>
        <w:tc>
          <w:tcPr>
            <w:tcW w:w="2033" w:type="dxa"/>
            <w:gridSpan w:val="2"/>
          </w:tcPr>
          <w:p w14:paraId="4F24C003" w14:textId="77777777" w:rsidR="00BA496A" w:rsidRPr="00683540" w:rsidRDefault="00BA496A" w:rsidP="001D60F3">
            <w:pPr>
              <w:pStyle w:val="Tabletext"/>
            </w:pPr>
            <w:r w:rsidRPr="00683540">
              <w:rPr>
                <w:rFonts w:ascii="Wingdings" w:hAnsi="Wingdings"/>
              </w:rPr>
              <w:t></w:t>
            </w:r>
            <w:r w:rsidRPr="00683540">
              <w:t xml:space="preserve"> simplification</w:t>
            </w:r>
          </w:p>
        </w:tc>
        <w:tc>
          <w:tcPr>
            <w:tcW w:w="1896" w:type="dxa"/>
          </w:tcPr>
          <w:p w14:paraId="4FE7237B" w14:textId="77777777" w:rsidR="00BA496A" w:rsidRPr="00683540" w:rsidRDefault="00BA496A" w:rsidP="001D60F3">
            <w:pPr>
              <w:pStyle w:val="Tabletext"/>
            </w:pPr>
            <w:r w:rsidRPr="00683540">
              <w:rPr>
                <w:rFonts w:ascii="Wingdings" w:hAnsi="Wingdings"/>
              </w:rPr>
              <w:t></w:t>
            </w:r>
            <w:r w:rsidRPr="00683540">
              <w:t xml:space="preserve"> extension</w:t>
            </w:r>
          </w:p>
        </w:tc>
      </w:tr>
      <w:tr w:rsidR="00BA496A" w:rsidRPr="00683540" w14:paraId="384F33F6" w14:textId="77777777" w:rsidTr="00BB6F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5676" w:type="dxa"/>
            <w:gridSpan w:val="2"/>
          </w:tcPr>
          <w:p w14:paraId="1B25EAD5" w14:textId="77777777" w:rsidR="00BA496A" w:rsidRPr="00683540" w:rsidRDefault="00BA496A" w:rsidP="00E76A60"/>
        </w:tc>
        <w:tc>
          <w:tcPr>
            <w:tcW w:w="2033" w:type="dxa"/>
            <w:gridSpan w:val="2"/>
          </w:tcPr>
          <w:p w14:paraId="18AEB96F" w14:textId="77777777" w:rsidR="00BA496A" w:rsidRPr="00683540" w:rsidRDefault="00BA496A" w:rsidP="001D60F3">
            <w:pPr>
              <w:pStyle w:val="Tabletext"/>
            </w:pPr>
            <w:r w:rsidRPr="00683540">
              <w:rPr>
                <w:rFonts w:ascii="Wingdings" w:hAnsi="Wingdings"/>
              </w:rPr>
              <w:t></w:t>
            </w:r>
            <w:r w:rsidRPr="00683540">
              <w:t xml:space="preserve"> modification</w:t>
            </w:r>
          </w:p>
        </w:tc>
        <w:tc>
          <w:tcPr>
            <w:tcW w:w="1896" w:type="dxa"/>
          </w:tcPr>
          <w:p w14:paraId="020C98D1" w14:textId="77777777" w:rsidR="00BA496A" w:rsidRPr="00683540" w:rsidRDefault="00BA496A" w:rsidP="001D60F3">
            <w:pPr>
              <w:pStyle w:val="Tabletext"/>
            </w:pPr>
            <w:r w:rsidRPr="00683540">
              <w:rPr>
                <w:rFonts w:ascii="Wingdings" w:hAnsi="Wingdings"/>
              </w:rPr>
              <w:t></w:t>
            </w:r>
            <w:r w:rsidRPr="00683540">
              <w:t xml:space="preserve"> decommission</w:t>
            </w:r>
          </w:p>
        </w:tc>
      </w:tr>
    </w:tbl>
    <w:p w14:paraId="51893A63" w14:textId="77777777" w:rsidR="001D60F3" w:rsidRDefault="001D60F3"/>
    <w:tbl>
      <w:tblPr>
        <w:tblW w:w="0" w:type="auto"/>
        <w:jc w:val="center"/>
        <w:tblLayout w:type="fixed"/>
        <w:tblCellMar>
          <w:left w:w="80" w:type="dxa"/>
          <w:right w:w="80" w:type="dxa"/>
        </w:tblCellMar>
        <w:tblLook w:val="0000" w:firstRow="0" w:lastRow="0" w:firstColumn="0" w:lastColumn="0" w:noHBand="0" w:noVBand="0"/>
      </w:tblPr>
      <w:tblGrid>
        <w:gridCol w:w="4020"/>
        <w:gridCol w:w="2880"/>
        <w:gridCol w:w="2740"/>
      </w:tblGrid>
      <w:tr w:rsidR="00BA496A" w:rsidRPr="00683540" w14:paraId="3559BB7C" w14:textId="77777777">
        <w:trPr>
          <w:trHeight w:val="1515"/>
          <w:jc w:val="center"/>
        </w:trPr>
        <w:tc>
          <w:tcPr>
            <w:tcW w:w="9640" w:type="dxa"/>
            <w:gridSpan w:val="3"/>
            <w:tcBorders>
              <w:top w:val="single" w:sz="6" w:space="0" w:color="auto"/>
              <w:left w:val="single" w:sz="6" w:space="0" w:color="auto"/>
              <w:bottom w:val="single" w:sz="6" w:space="0" w:color="auto"/>
              <w:right w:val="single" w:sz="6" w:space="0" w:color="auto"/>
            </w:tcBorders>
          </w:tcPr>
          <w:p w14:paraId="1891C687" w14:textId="77777777" w:rsidR="00BA496A" w:rsidRPr="00683540" w:rsidRDefault="00BA496A" w:rsidP="001D60F3">
            <w:pPr>
              <w:pStyle w:val="Tabletext"/>
            </w:pPr>
            <w:r w:rsidRPr="00683540">
              <w:t>Short summary of change request</w:t>
            </w:r>
          </w:p>
          <w:p w14:paraId="2B79E55D" w14:textId="77777777" w:rsidR="00BA496A" w:rsidRPr="00683540" w:rsidRDefault="00BA496A" w:rsidP="001D60F3">
            <w:pPr>
              <w:pStyle w:val="Tabletext"/>
            </w:pPr>
          </w:p>
          <w:p w14:paraId="7E60DCB9" w14:textId="77777777" w:rsidR="00BA496A" w:rsidRPr="00683540" w:rsidRDefault="00BA496A" w:rsidP="001D60F3">
            <w:pPr>
              <w:pStyle w:val="Tabletext"/>
            </w:pPr>
          </w:p>
          <w:p w14:paraId="6500B165" w14:textId="77777777" w:rsidR="00BA496A" w:rsidRPr="00683540" w:rsidRDefault="00BA496A" w:rsidP="001D60F3">
            <w:pPr>
              <w:pStyle w:val="Tabletext"/>
            </w:pPr>
          </w:p>
          <w:p w14:paraId="66A26A32" w14:textId="77777777" w:rsidR="00BA496A" w:rsidRPr="00683540" w:rsidRDefault="00BA496A" w:rsidP="001D60F3">
            <w:pPr>
              <w:pStyle w:val="Tabletext"/>
            </w:pPr>
          </w:p>
          <w:p w14:paraId="7FD0FFB0" w14:textId="77777777" w:rsidR="00BA496A" w:rsidRPr="00683540" w:rsidRDefault="00BA496A" w:rsidP="001D60F3">
            <w:pPr>
              <w:pStyle w:val="Tabletext"/>
            </w:pPr>
          </w:p>
          <w:p w14:paraId="0FEE08FD" w14:textId="77777777" w:rsidR="00BA496A" w:rsidRPr="00683540" w:rsidRDefault="00BA496A" w:rsidP="001D60F3">
            <w:pPr>
              <w:pStyle w:val="Tabletext"/>
            </w:pPr>
          </w:p>
          <w:p w14:paraId="39DB83BD" w14:textId="77777777" w:rsidR="00BA496A" w:rsidRPr="00683540" w:rsidRDefault="00BA496A" w:rsidP="001D60F3">
            <w:pPr>
              <w:pStyle w:val="Tabletext"/>
            </w:pPr>
          </w:p>
        </w:tc>
      </w:tr>
      <w:tr w:rsidR="00BA496A" w:rsidRPr="00683540" w14:paraId="10AB332E" w14:textId="77777777">
        <w:trPr>
          <w:trHeight w:val="1515"/>
          <w:jc w:val="center"/>
        </w:trPr>
        <w:tc>
          <w:tcPr>
            <w:tcW w:w="9640" w:type="dxa"/>
            <w:gridSpan w:val="3"/>
            <w:tcBorders>
              <w:top w:val="single" w:sz="6" w:space="0" w:color="auto"/>
              <w:left w:val="single" w:sz="6" w:space="0" w:color="auto"/>
              <w:bottom w:val="single" w:sz="6" w:space="0" w:color="auto"/>
              <w:right w:val="single" w:sz="6" w:space="0" w:color="auto"/>
            </w:tcBorders>
          </w:tcPr>
          <w:p w14:paraId="4E7A4502" w14:textId="77777777" w:rsidR="00BA496A" w:rsidRPr="00683540" w:rsidRDefault="00BA496A" w:rsidP="001D60F3">
            <w:pPr>
              <w:pStyle w:val="Tabletext"/>
            </w:pPr>
            <w:r w:rsidRPr="00683540">
              <w:t>Short justification of the change request</w:t>
            </w:r>
          </w:p>
          <w:p w14:paraId="43B64A13" w14:textId="77777777" w:rsidR="00BA496A" w:rsidRPr="00683540" w:rsidRDefault="00BA496A" w:rsidP="001D60F3">
            <w:pPr>
              <w:pStyle w:val="Tabletext"/>
            </w:pPr>
          </w:p>
          <w:p w14:paraId="43448767" w14:textId="77777777" w:rsidR="00BA496A" w:rsidRPr="00683540" w:rsidRDefault="00BA496A" w:rsidP="001D60F3">
            <w:pPr>
              <w:pStyle w:val="Tabletext"/>
            </w:pPr>
          </w:p>
          <w:p w14:paraId="370B65B7" w14:textId="77777777" w:rsidR="00BA496A" w:rsidRPr="00683540" w:rsidRDefault="00BA496A" w:rsidP="001D60F3">
            <w:pPr>
              <w:pStyle w:val="Tabletext"/>
            </w:pPr>
          </w:p>
          <w:p w14:paraId="4B49FB84" w14:textId="77777777" w:rsidR="00BA496A" w:rsidRPr="00683540" w:rsidRDefault="00BA496A" w:rsidP="001D60F3">
            <w:pPr>
              <w:pStyle w:val="Tabletext"/>
            </w:pPr>
          </w:p>
          <w:p w14:paraId="7042CF37" w14:textId="77777777" w:rsidR="00BA496A" w:rsidRPr="00683540" w:rsidRDefault="00BA496A" w:rsidP="001D60F3">
            <w:pPr>
              <w:pStyle w:val="Tabletext"/>
            </w:pPr>
          </w:p>
          <w:p w14:paraId="4E147022" w14:textId="77777777" w:rsidR="00BA496A" w:rsidRPr="00683540" w:rsidRDefault="00BA496A" w:rsidP="001D60F3">
            <w:pPr>
              <w:pStyle w:val="Tabletext"/>
            </w:pPr>
          </w:p>
          <w:p w14:paraId="011EABA3" w14:textId="77777777" w:rsidR="00BA496A" w:rsidRPr="00683540" w:rsidRDefault="00BA496A" w:rsidP="001D60F3">
            <w:pPr>
              <w:pStyle w:val="Tabletext"/>
            </w:pPr>
          </w:p>
        </w:tc>
      </w:tr>
      <w:tr w:rsidR="00BA496A" w:rsidRPr="00683540" w14:paraId="4987C98D" w14:textId="77777777">
        <w:trPr>
          <w:jc w:val="center"/>
        </w:trPr>
        <w:tc>
          <w:tcPr>
            <w:tcW w:w="4020" w:type="dxa"/>
            <w:tcBorders>
              <w:top w:val="single" w:sz="6" w:space="0" w:color="auto"/>
              <w:left w:val="single" w:sz="6" w:space="0" w:color="auto"/>
            </w:tcBorders>
          </w:tcPr>
          <w:p w14:paraId="12D73093" w14:textId="77777777" w:rsidR="00BA496A" w:rsidRPr="00683540" w:rsidRDefault="00BA496A" w:rsidP="001D60F3">
            <w:pPr>
              <w:pStyle w:val="Tabletext"/>
            </w:pPr>
            <w:r w:rsidRPr="00683540">
              <w:t>Is this view shared in your organization?</w:t>
            </w:r>
          </w:p>
        </w:tc>
        <w:tc>
          <w:tcPr>
            <w:tcW w:w="2880" w:type="dxa"/>
            <w:tcBorders>
              <w:top w:val="single" w:sz="6" w:space="0" w:color="auto"/>
              <w:bottom w:val="single" w:sz="6" w:space="0" w:color="auto"/>
            </w:tcBorders>
          </w:tcPr>
          <w:p w14:paraId="646F339B" w14:textId="77777777" w:rsidR="00BA496A" w:rsidRPr="00683540" w:rsidRDefault="00BA496A" w:rsidP="001D60F3">
            <w:pPr>
              <w:pStyle w:val="Tabletext"/>
            </w:pPr>
            <w:r w:rsidRPr="00683540">
              <w:rPr>
                <w:rFonts w:ascii="Wingdings" w:hAnsi="Wingdings"/>
              </w:rPr>
              <w:t></w:t>
            </w:r>
            <w:r w:rsidRPr="00683540">
              <w:t xml:space="preserve"> yes</w:t>
            </w:r>
          </w:p>
        </w:tc>
        <w:tc>
          <w:tcPr>
            <w:tcW w:w="2740" w:type="dxa"/>
            <w:tcBorders>
              <w:top w:val="single" w:sz="6" w:space="0" w:color="auto"/>
              <w:bottom w:val="single" w:sz="6" w:space="0" w:color="auto"/>
              <w:right w:val="single" w:sz="6" w:space="0" w:color="auto"/>
            </w:tcBorders>
          </w:tcPr>
          <w:p w14:paraId="191BAC59" w14:textId="77777777" w:rsidR="00BA496A" w:rsidRPr="00683540" w:rsidRDefault="00BA496A" w:rsidP="001D60F3">
            <w:pPr>
              <w:pStyle w:val="Tabletext"/>
            </w:pPr>
            <w:r w:rsidRPr="00683540">
              <w:rPr>
                <w:rFonts w:ascii="Wingdings" w:hAnsi="Wingdings"/>
              </w:rPr>
              <w:t></w:t>
            </w:r>
            <w:r w:rsidRPr="00683540">
              <w:t xml:space="preserve"> no</w:t>
            </w:r>
          </w:p>
          <w:p w14:paraId="55AF84D5" w14:textId="77777777" w:rsidR="00BA496A" w:rsidRPr="00683540" w:rsidRDefault="00BA496A" w:rsidP="001D60F3">
            <w:pPr>
              <w:pStyle w:val="Tabletext"/>
            </w:pPr>
          </w:p>
        </w:tc>
      </w:tr>
      <w:tr w:rsidR="00BA496A" w:rsidRPr="00683540" w14:paraId="4D75D137" w14:textId="77777777">
        <w:trPr>
          <w:jc w:val="center"/>
        </w:trPr>
        <w:tc>
          <w:tcPr>
            <w:tcW w:w="4020" w:type="dxa"/>
            <w:tcBorders>
              <w:top w:val="single" w:sz="6" w:space="0" w:color="auto"/>
              <w:left w:val="single" w:sz="6" w:space="0" w:color="auto"/>
              <w:bottom w:val="single" w:sz="6" w:space="0" w:color="auto"/>
            </w:tcBorders>
          </w:tcPr>
          <w:p w14:paraId="794C0ED2" w14:textId="77777777" w:rsidR="00BA496A" w:rsidRPr="00683540" w:rsidRDefault="00BA496A" w:rsidP="001D60F3">
            <w:pPr>
              <w:pStyle w:val="Tabletext"/>
            </w:pPr>
            <w:r w:rsidRPr="00683540">
              <w:t>Have you consulted other users?</w:t>
            </w:r>
          </w:p>
        </w:tc>
        <w:tc>
          <w:tcPr>
            <w:tcW w:w="2880" w:type="dxa"/>
            <w:tcBorders>
              <w:top w:val="single" w:sz="6" w:space="0" w:color="auto"/>
              <w:bottom w:val="single" w:sz="6" w:space="0" w:color="auto"/>
            </w:tcBorders>
          </w:tcPr>
          <w:p w14:paraId="75E17E01" w14:textId="77777777" w:rsidR="00BA496A" w:rsidRPr="00683540" w:rsidRDefault="00BA496A" w:rsidP="001D60F3">
            <w:pPr>
              <w:pStyle w:val="Tabletext"/>
            </w:pPr>
            <w:r w:rsidRPr="00683540">
              <w:rPr>
                <w:rFonts w:ascii="Wingdings" w:hAnsi="Wingdings"/>
              </w:rPr>
              <w:t></w:t>
            </w:r>
            <w:r w:rsidRPr="00683540">
              <w:t xml:space="preserve"> yes</w:t>
            </w:r>
          </w:p>
        </w:tc>
        <w:tc>
          <w:tcPr>
            <w:tcW w:w="2740" w:type="dxa"/>
            <w:tcBorders>
              <w:top w:val="single" w:sz="6" w:space="0" w:color="auto"/>
              <w:bottom w:val="single" w:sz="6" w:space="0" w:color="auto"/>
              <w:right w:val="single" w:sz="6" w:space="0" w:color="auto"/>
            </w:tcBorders>
          </w:tcPr>
          <w:p w14:paraId="66ABE5F8" w14:textId="77777777" w:rsidR="00BA496A" w:rsidRPr="00683540" w:rsidRDefault="00BA496A" w:rsidP="001D60F3">
            <w:pPr>
              <w:pStyle w:val="Tabletext"/>
            </w:pPr>
            <w:r w:rsidRPr="00683540">
              <w:rPr>
                <w:rFonts w:ascii="Wingdings" w:hAnsi="Wingdings"/>
              </w:rPr>
              <w:t></w:t>
            </w:r>
            <w:r w:rsidRPr="00683540">
              <w:t xml:space="preserve"> no</w:t>
            </w:r>
          </w:p>
          <w:p w14:paraId="6BA253CD" w14:textId="77777777" w:rsidR="00BA496A" w:rsidRPr="00683540" w:rsidRDefault="00BA496A" w:rsidP="001D60F3">
            <w:pPr>
              <w:pStyle w:val="Tabletext"/>
            </w:pPr>
          </w:p>
        </w:tc>
      </w:tr>
      <w:tr w:rsidR="00BA496A" w:rsidRPr="00683540" w14:paraId="5604C820" w14:textId="77777777">
        <w:trPr>
          <w:jc w:val="center"/>
        </w:trPr>
        <w:tc>
          <w:tcPr>
            <w:tcW w:w="4020" w:type="dxa"/>
            <w:vMerge w:val="restart"/>
            <w:tcBorders>
              <w:top w:val="single" w:sz="6" w:space="0" w:color="auto"/>
              <w:left w:val="single" w:sz="6" w:space="0" w:color="auto"/>
            </w:tcBorders>
          </w:tcPr>
          <w:p w14:paraId="3BE7FAA1" w14:textId="77777777" w:rsidR="00BA496A" w:rsidRPr="00683540" w:rsidRDefault="00BA496A" w:rsidP="001D60F3">
            <w:pPr>
              <w:pStyle w:val="Tabletext"/>
            </w:pPr>
            <w:r w:rsidRPr="00683540">
              <w:t>How many users do you represent?</w:t>
            </w:r>
          </w:p>
        </w:tc>
        <w:tc>
          <w:tcPr>
            <w:tcW w:w="2880" w:type="dxa"/>
            <w:tcBorders>
              <w:top w:val="single" w:sz="6" w:space="0" w:color="auto"/>
            </w:tcBorders>
          </w:tcPr>
          <w:p w14:paraId="4D86CF8C" w14:textId="77777777" w:rsidR="00BA496A" w:rsidRPr="00683540" w:rsidRDefault="00BA496A" w:rsidP="001D60F3">
            <w:pPr>
              <w:pStyle w:val="Tabletext"/>
            </w:pPr>
            <w:r w:rsidRPr="00683540">
              <w:rPr>
                <w:rFonts w:ascii="Zapf Dingbats" w:hAnsi="Zapf Dingbats"/>
              </w:rPr>
              <w:t></w:t>
            </w:r>
            <w:r w:rsidRPr="00683540">
              <w:t xml:space="preserve"> 1-5</w:t>
            </w:r>
          </w:p>
        </w:tc>
        <w:tc>
          <w:tcPr>
            <w:tcW w:w="2740" w:type="dxa"/>
            <w:tcBorders>
              <w:top w:val="single" w:sz="6" w:space="0" w:color="auto"/>
              <w:right w:val="single" w:sz="6" w:space="0" w:color="auto"/>
            </w:tcBorders>
          </w:tcPr>
          <w:p w14:paraId="47D51EA0" w14:textId="77777777" w:rsidR="00BA496A" w:rsidRPr="00683540" w:rsidRDefault="00BA496A" w:rsidP="001D60F3">
            <w:pPr>
              <w:pStyle w:val="Tabletext"/>
            </w:pPr>
            <w:r w:rsidRPr="00683540">
              <w:rPr>
                <w:rFonts w:ascii="Zapf Dingbats" w:hAnsi="Zapf Dingbats"/>
              </w:rPr>
              <w:t></w:t>
            </w:r>
            <w:r w:rsidRPr="00683540">
              <w:t xml:space="preserve"> 6-10</w:t>
            </w:r>
          </w:p>
        </w:tc>
      </w:tr>
      <w:tr w:rsidR="00BA496A" w:rsidRPr="00683540" w14:paraId="08AEE7FE" w14:textId="77777777">
        <w:trPr>
          <w:jc w:val="center"/>
        </w:trPr>
        <w:tc>
          <w:tcPr>
            <w:tcW w:w="4020" w:type="dxa"/>
            <w:vMerge/>
            <w:tcBorders>
              <w:left w:val="single" w:sz="6" w:space="0" w:color="auto"/>
              <w:bottom w:val="single" w:sz="6" w:space="0" w:color="auto"/>
            </w:tcBorders>
          </w:tcPr>
          <w:p w14:paraId="107E51F7" w14:textId="77777777" w:rsidR="00BA496A" w:rsidRPr="00683540" w:rsidRDefault="00BA496A" w:rsidP="001D60F3">
            <w:pPr>
              <w:pStyle w:val="Tabletext"/>
            </w:pPr>
          </w:p>
        </w:tc>
        <w:tc>
          <w:tcPr>
            <w:tcW w:w="2880" w:type="dxa"/>
            <w:tcBorders>
              <w:bottom w:val="single" w:sz="6" w:space="0" w:color="auto"/>
            </w:tcBorders>
          </w:tcPr>
          <w:p w14:paraId="591B1824" w14:textId="77777777" w:rsidR="00BA496A" w:rsidRPr="00683540" w:rsidRDefault="00BA496A" w:rsidP="001D60F3">
            <w:pPr>
              <w:pStyle w:val="Tabletext"/>
            </w:pPr>
            <w:r w:rsidRPr="00683540">
              <w:rPr>
                <w:rFonts w:ascii="Zapf Dingbats" w:hAnsi="Zapf Dingbats"/>
              </w:rPr>
              <w:t></w:t>
            </w:r>
            <w:r w:rsidRPr="00683540">
              <w:t xml:space="preserve"> 11-100</w:t>
            </w:r>
          </w:p>
        </w:tc>
        <w:tc>
          <w:tcPr>
            <w:tcW w:w="2740" w:type="dxa"/>
            <w:tcBorders>
              <w:bottom w:val="single" w:sz="6" w:space="0" w:color="auto"/>
              <w:right w:val="single" w:sz="6" w:space="0" w:color="auto"/>
            </w:tcBorders>
          </w:tcPr>
          <w:p w14:paraId="7F7A0BBE" w14:textId="77777777" w:rsidR="00BA496A" w:rsidRPr="00683540" w:rsidRDefault="00BA496A" w:rsidP="001D60F3">
            <w:pPr>
              <w:pStyle w:val="Tabletext"/>
            </w:pPr>
            <w:r w:rsidRPr="00683540">
              <w:rPr>
                <w:rFonts w:ascii="Zapf Dingbats" w:hAnsi="Zapf Dingbats"/>
              </w:rPr>
              <w:t></w:t>
            </w:r>
            <w:r w:rsidRPr="00683540">
              <w:t xml:space="preserve"> over 100</w:t>
            </w:r>
          </w:p>
          <w:p w14:paraId="08218318" w14:textId="77777777" w:rsidR="00BA496A" w:rsidRPr="00683540" w:rsidRDefault="00BA496A" w:rsidP="001D60F3">
            <w:pPr>
              <w:pStyle w:val="Tabletext"/>
            </w:pPr>
          </w:p>
        </w:tc>
      </w:tr>
      <w:tr w:rsidR="00BA496A" w:rsidRPr="00683540" w14:paraId="52C95222" w14:textId="77777777">
        <w:trPr>
          <w:trHeight w:val="1515"/>
          <w:jc w:val="center"/>
        </w:trPr>
        <w:tc>
          <w:tcPr>
            <w:tcW w:w="9640" w:type="dxa"/>
            <w:gridSpan w:val="3"/>
            <w:tcBorders>
              <w:top w:val="single" w:sz="6" w:space="0" w:color="auto"/>
              <w:left w:val="single" w:sz="6" w:space="0" w:color="auto"/>
              <w:bottom w:val="single" w:sz="6" w:space="0" w:color="auto"/>
              <w:right w:val="single" w:sz="6" w:space="0" w:color="auto"/>
            </w:tcBorders>
          </w:tcPr>
          <w:p w14:paraId="3906BE8F" w14:textId="77777777" w:rsidR="00BA496A" w:rsidRPr="00683540" w:rsidRDefault="00BA496A" w:rsidP="001D60F3">
            <w:pPr>
              <w:pStyle w:val="Tabletext"/>
            </w:pPr>
            <w:r w:rsidRPr="00683540">
              <w:t>Your name and address</w:t>
            </w:r>
          </w:p>
        </w:tc>
      </w:tr>
    </w:tbl>
    <w:p w14:paraId="1060C88F" w14:textId="77777777" w:rsidR="00BA496A" w:rsidRPr="00683540" w:rsidRDefault="00BA496A" w:rsidP="001D60F3">
      <w:pPr>
        <w:pStyle w:val="Tablelegend"/>
      </w:pPr>
      <w:r w:rsidRPr="00683540">
        <w:t>Please attach further sheets with details if necessary.</w:t>
      </w:r>
    </w:p>
    <w:p w14:paraId="04620690" w14:textId="77777777" w:rsidR="001B1337" w:rsidRDefault="00BA496A" w:rsidP="00424DD8">
      <w:pPr>
        <w:pStyle w:val="Tablelegend"/>
        <w:spacing w:before="0" w:after="0"/>
        <w:rPr>
          <w:sz w:val="20"/>
          <w:lang w:val="fr-CH"/>
        </w:rPr>
      </w:pPr>
      <w:r w:rsidRPr="00485980">
        <w:rPr>
          <w:sz w:val="20"/>
          <w:lang w:val="fr-CH"/>
        </w:rPr>
        <w:t>SDL (</w:t>
      </w:r>
      <w:r w:rsidR="001E7536" w:rsidRPr="001E2C63">
        <w:rPr>
          <w:bCs/>
          <w:sz w:val="20"/>
          <w:lang w:val="fr-CH"/>
        </w:rPr>
        <w:t>ITU-T</w:t>
      </w:r>
      <w:r w:rsidR="001E7536" w:rsidRPr="00F61913">
        <w:rPr>
          <w:b/>
          <w:sz w:val="20"/>
          <w:lang w:val="fr-CH"/>
        </w:rPr>
        <w:t xml:space="preserve"> </w:t>
      </w:r>
      <w:r w:rsidRPr="00485980">
        <w:rPr>
          <w:sz w:val="20"/>
          <w:lang w:val="fr-CH"/>
        </w:rPr>
        <w:t xml:space="preserve">Z.100) </w:t>
      </w:r>
      <w:r w:rsidRPr="00485980">
        <w:rPr>
          <w:noProof/>
          <w:sz w:val="20"/>
          <w:lang w:val="fr-CH"/>
        </w:rPr>
        <w:t xml:space="preserve">Rapporteur, </w:t>
      </w:r>
      <w:r w:rsidRPr="00485980">
        <w:rPr>
          <w:sz w:val="20"/>
          <w:lang w:val="fr-CH"/>
        </w:rPr>
        <w:t>c/o ITU</w:t>
      </w:r>
      <w:r w:rsidRPr="00485980">
        <w:rPr>
          <w:sz w:val="20"/>
          <w:lang w:val="fr-CH"/>
        </w:rPr>
        <w:noBreakHyphen/>
        <w:t xml:space="preserve">T, </w:t>
      </w:r>
    </w:p>
    <w:p w14:paraId="53B938A5" w14:textId="77777777" w:rsidR="001B1337" w:rsidRPr="00776F24" w:rsidRDefault="00BA496A" w:rsidP="00424DD8">
      <w:pPr>
        <w:pStyle w:val="Tablelegend"/>
        <w:spacing w:before="0" w:after="0"/>
        <w:rPr>
          <w:sz w:val="20"/>
          <w:lang w:val="en-US"/>
        </w:rPr>
      </w:pPr>
      <w:r w:rsidRPr="00776F24">
        <w:rPr>
          <w:sz w:val="20"/>
          <w:lang w:val="en-US"/>
        </w:rPr>
        <w:t xml:space="preserve">Place des Nations, CH-1211 Geneva 20, Switzerland. </w:t>
      </w:r>
    </w:p>
    <w:p w14:paraId="233B79DD" w14:textId="77777777" w:rsidR="00424DD8" w:rsidRPr="00776F24" w:rsidRDefault="00BA496A" w:rsidP="00424DD8">
      <w:pPr>
        <w:pStyle w:val="Tablelegend"/>
        <w:spacing w:before="0" w:after="0"/>
        <w:rPr>
          <w:sz w:val="20"/>
          <w:lang w:val="en-US"/>
        </w:rPr>
      </w:pPr>
      <w:r w:rsidRPr="00776F24">
        <w:rPr>
          <w:sz w:val="20"/>
          <w:lang w:val="en-US"/>
        </w:rPr>
        <w:t xml:space="preserve">Fax: +41 22 730 5853, </w:t>
      </w:r>
    </w:p>
    <w:p w14:paraId="6BFAC022" w14:textId="40F19662" w:rsidR="00BA496A" w:rsidRPr="00776F24" w:rsidRDefault="00424DD8" w:rsidP="00424DD8">
      <w:pPr>
        <w:pStyle w:val="Tablelegend"/>
        <w:spacing w:before="0" w:after="0"/>
        <w:rPr>
          <w:sz w:val="20"/>
          <w:lang w:val="en-US"/>
        </w:rPr>
      </w:pPr>
      <w:r w:rsidRPr="00776F24">
        <w:rPr>
          <w:sz w:val="20"/>
          <w:lang w:val="en-US"/>
        </w:rPr>
        <w:t>E</w:t>
      </w:r>
      <w:r w:rsidR="00BA496A" w:rsidRPr="00776F24">
        <w:rPr>
          <w:sz w:val="20"/>
          <w:lang w:val="en-US"/>
        </w:rPr>
        <w:noBreakHyphen/>
        <w:t>mail: </w:t>
      </w:r>
      <w:hyperlink r:id="rId69" w:history="1">
        <w:r w:rsidR="00280FD4" w:rsidRPr="00776F24">
          <w:rPr>
            <w:rStyle w:val="Hyperlink"/>
            <w:noProof/>
            <w:sz w:val="20"/>
            <w:lang w:val="en-US"/>
          </w:rPr>
          <w:t>SDL.rapporteur@itu.int</w:t>
        </w:r>
      </w:hyperlink>
      <w:r w:rsidR="00AC13AD" w:rsidRPr="00776F24">
        <w:rPr>
          <w:u w:val="single"/>
          <w:lang w:val="en-US"/>
        </w:rPr>
        <w:t>.</w:t>
      </w:r>
    </w:p>
    <w:p w14:paraId="43A9E22A" w14:textId="77777777" w:rsidR="00AD2F8E" w:rsidRPr="00776F24" w:rsidRDefault="00AD2F8E">
      <w:pPr>
        <w:tabs>
          <w:tab w:val="clear" w:pos="794"/>
          <w:tab w:val="clear" w:pos="1191"/>
          <w:tab w:val="clear" w:pos="1588"/>
          <w:tab w:val="clear" w:pos="1985"/>
        </w:tabs>
        <w:overflowPunct/>
        <w:autoSpaceDE/>
        <w:autoSpaceDN/>
        <w:adjustRightInd/>
        <w:spacing w:before="0"/>
        <w:jc w:val="left"/>
        <w:textAlignment w:val="auto"/>
        <w:rPr>
          <w:b/>
          <w:sz w:val="28"/>
          <w:lang w:val="en-US"/>
        </w:rPr>
      </w:pPr>
      <w:bookmarkStart w:id="889" w:name="_Toc192901641"/>
      <w:bookmarkStart w:id="890" w:name="_Toc182643662"/>
      <w:bookmarkStart w:id="891" w:name="_Toc303066006"/>
      <w:r w:rsidRPr="00776F24">
        <w:rPr>
          <w:lang w:val="en-US"/>
        </w:rPr>
        <w:br w:type="page"/>
      </w:r>
    </w:p>
    <w:p w14:paraId="67563953" w14:textId="77777777" w:rsidR="00BA496A" w:rsidRPr="00683540" w:rsidRDefault="00BA496A" w:rsidP="000069F8">
      <w:pPr>
        <w:pStyle w:val="AppendixNoTitle"/>
      </w:pPr>
      <w:bookmarkStart w:id="892" w:name="_Toc318895848"/>
      <w:bookmarkStart w:id="893" w:name="_Toc329349743"/>
      <w:bookmarkStart w:id="894" w:name="_Toc329852393"/>
      <w:bookmarkStart w:id="895" w:name="_Toc332207157"/>
      <w:bookmarkStart w:id="896" w:name="_Toc333233305"/>
      <w:bookmarkStart w:id="897" w:name="_Toc449663829"/>
      <w:bookmarkStart w:id="898" w:name="_Toc450570519"/>
      <w:bookmarkStart w:id="899" w:name="_Toc455064368"/>
      <w:bookmarkStart w:id="900" w:name="_Toc455065541"/>
      <w:r w:rsidRPr="00683540">
        <w:t>Appendix III</w:t>
      </w:r>
      <w:bookmarkEnd w:id="889"/>
      <w:r w:rsidRPr="00683540">
        <w:br/>
      </w:r>
      <w:r w:rsidRPr="00683540">
        <w:br/>
      </w:r>
      <w:bookmarkStart w:id="901" w:name="AppendixIIITitle"/>
      <w:bookmarkStart w:id="902" w:name="_Toc456430068"/>
      <w:bookmarkStart w:id="903" w:name="_Toc466620174"/>
      <w:bookmarkStart w:id="904" w:name="_Toc10476582"/>
      <w:bookmarkStart w:id="905" w:name="_Toc99805328"/>
      <w:bookmarkStart w:id="906" w:name="_Toc8898350"/>
      <w:bookmarkStart w:id="907" w:name="_Toc192901509"/>
      <w:bookmarkStart w:id="908" w:name="_Toc192901642"/>
      <w:r w:rsidRPr="00683540">
        <w:t xml:space="preserve">Evolution of the </w:t>
      </w:r>
      <w:bookmarkEnd w:id="890"/>
      <w:bookmarkEnd w:id="891"/>
      <w:bookmarkEnd w:id="892"/>
      <w:bookmarkEnd w:id="901"/>
      <w:r w:rsidR="0065109F">
        <w:t>Specification and Description Language</w:t>
      </w:r>
      <w:bookmarkEnd w:id="893"/>
      <w:bookmarkEnd w:id="894"/>
      <w:bookmarkEnd w:id="895"/>
      <w:bookmarkEnd w:id="896"/>
      <w:bookmarkEnd w:id="897"/>
      <w:bookmarkEnd w:id="898"/>
      <w:bookmarkEnd w:id="899"/>
      <w:bookmarkEnd w:id="900"/>
    </w:p>
    <w:p w14:paraId="71E21DB6" w14:textId="77777777" w:rsidR="00BA496A" w:rsidRPr="007E01F4" w:rsidRDefault="00BA496A" w:rsidP="00BA496A">
      <w:pPr>
        <w:jc w:val="center"/>
      </w:pPr>
      <w:r w:rsidRPr="007E01F4">
        <w:t>(This appendix does not form an integral part of this Recommendation</w:t>
      </w:r>
      <w:r w:rsidR="009B2167">
        <w:t>.</w:t>
      </w:r>
      <w:r w:rsidRPr="007E01F4">
        <w:t>)</w:t>
      </w:r>
    </w:p>
    <w:p w14:paraId="0A9AB2ED" w14:textId="77777777" w:rsidR="00BA496A" w:rsidRPr="00683540" w:rsidRDefault="00BA496A" w:rsidP="00013294">
      <w:pPr>
        <w:pStyle w:val="Heading2"/>
      </w:pPr>
      <w:bookmarkStart w:id="909" w:name="_Toc68594573"/>
      <w:bookmarkStart w:id="910" w:name="_Toc303065652"/>
      <w:bookmarkStart w:id="911" w:name="_Toc182643663"/>
      <w:bookmarkStart w:id="912" w:name="_Toc303066007"/>
      <w:bookmarkStart w:id="913" w:name="_Toc318895849"/>
      <w:bookmarkStart w:id="914" w:name="_Toc329349744"/>
      <w:bookmarkStart w:id="915" w:name="_Toc329852394"/>
      <w:bookmarkStart w:id="916" w:name="_Toc332207158"/>
      <w:bookmarkStart w:id="917" w:name="_Toc333233306"/>
      <w:bookmarkStart w:id="918" w:name="_Toc449663830"/>
      <w:bookmarkStart w:id="919" w:name="_Toc450570520"/>
      <w:bookmarkStart w:id="920" w:name="_Toc455064369"/>
      <w:bookmarkStart w:id="921" w:name="_Toc455065542"/>
      <w:bookmarkEnd w:id="902"/>
      <w:bookmarkEnd w:id="903"/>
      <w:bookmarkEnd w:id="904"/>
      <w:bookmarkEnd w:id="905"/>
      <w:bookmarkEnd w:id="906"/>
      <w:bookmarkEnd w:id="907"/>
      <w:r w:rsidRPr="00683540">
        <w:t>III.1</w:t>
      </w:r>
      <w:r w:rsidRPr="00683540">
        <w:tab/>
        <w:t xml:space="preserve">Versions of the </w:t>
      </w:r>
      <w:bookmarkEnd w:id="909"/>
      <w:bookmarkEnd w:id="910"/>
      <w:bookmarkEnd w:id="911"/>
      <w:bookmarkEnd w:id="912"/>
      <w:bookmarkEnd w:id="913"/>
      <w:r w:rsidR="0065109F">
        <w:t>Specification and Description Language</w:t>
      </w:r>
      <w:bookmarkEnd w:id="914"/>
      <w:bookmarkEnd w:id="915"/>
      <w:bookmarkEnd w:id="916"/>
      <w:bookmarkEnd w:id="917"/>
      <w:bookmarkEnd w:id="918"/>
      <w:bookmarkEnd w:id="919"/>
      <w:bookmarkEnd w:id="920"/>
      <w:bookmarkEnd w:id="921"/>
    </w:p>
    <w:p w14:paraId="6BCEDF79" w14:textId="77777777" w:rsidR="00BA496A" w:rsidRPr="007E01F4" w:rsidRDefault="00BA496A" w:rsidP="00BA496A">
      <w:r w:rsidRPr="007E01F4">
        <w:t xml:space="preserve">The </w:t>
      </w:r>
      <w:r w:rsidR="0065109F">
        <w:t>Specification and Description Language</w:t>
      </w:r>
      <w:r w:rsidRPr="007E01F4">
        <w:t xml:space="preserve"> was first Recommended in 1976. Since then it has had several major enhancements reflecting both changes in user needs and changes in techniques and tools, whil</w:t>
      </w:r>
      <w:r w:rsidR="001E601A">
        <w:t>e</w:t>
      </w:r>
      <w:r w:rsidRPr="007E01F4">
        <w:t xml:space="preserve"> retaining the state machine model of the original language.</w:t>
      </w:r>
    </w:p>
    <w:p w14:paraId="7A6019B1" w14:textId="77777777" w:rsidR="00BA496A" w:rsidRPr="007E01F4" w:rsidRDefault="00BA496A" w:rsidP="001E2C63">
      <w:r w:rsidRPr="007E01F4">
        <w:t>It was first practical to make software tools for the language defined in Recommendation</w:t>
      </w:r>
      <w:r w:rsidR="00DA166A">
        <w:t xml:space="preserve"> ITU</w:t>
      </w:r>
      <w:r w:rsidR="001E2C63">
        <w:noBreakHyphen/>
      </w:r>
      <w:r w:rsidRPr="007E01F4">
        <w:t>T</w:t>
      </w:r>
      <w:r w:rsidR="001E2C63">
        <w:t> </w:t>
      </w:r>
      <w:r w:rsidRPr="007E01F4">
        <w:t>Z.10</w:t>
      </w:r>
      <w:r w:rsidR="008E41BE">
        <w:t xml:space="preserve">0 </w:t>
      </w:r>
      <w:r w:rsidRPr="007E01F4">
        <w:t xml:space="preserve">as published in the 1988 </w:t>
      </w:r>
      <w:r w:rsidRPr="007E01F4">
        <w:rPr>
          <w:i/>
        </w:rPr>
        <w:t>Blue Book</w:t>
      </w:r>
      <w:r w:rsidRPr="007E01F4">
        <w:t xml:space="preserve">. The language defined in the </w:t>
      </w:r>
      <w:r w:rsidRPr="007E01F4">
        <w:rPr>
          <w:i/>
        </w:rPr>
        <w:t>Blue Book</w:t>
      </w:r>
      <w:r w:rsidRPr="007E01F4">
        <w:t xml:space="preserve"> is known as SDL-88, and the language defined in the next version of the Recommendation was called SDL</w:t>
      </w:r>
      <w:r w:rsidR="001E2C63">
        <w:noBreakHyphen/>
      </w:r>
      <w:r w:rsidRPr="007E01F4">
        <w:t>92. Every effort had been made to make SDL-92 a pure extension of SDL-88, without invalidating the syntax or changing the semantics of any existing SDL-88 usage. In addition, enhancements were only accepted based on need as supported by several ITU</w:t>
      </w:r>
      <w:r w:rsidRPr="007E01F4">
        <w:noBreakHyphen/>
        <w:t>T member-bodies. The SDL-92 language was quite successful, but some need for more significant change was established in the period 1996</w:t>
      </w:r>
      <w:r w:rsidR="0004574F">
        <w:noBreakHyphen/>
      </w:r>
      <w:r w:rsidRPr="007E01F4">
        <w:t>2000, which resulted in the definition of SDL</w:t>
      </w:r>
      <w:r w:rsidRPr="007E01F4">
        <w:noBreakHyphen/>
        <w:t>2000, which was first published in 1999. Tools were already supporting some features of SDL</w:t>
      </w:r>
      <w:r w:rsidRPr="007E01F4">
        <w:noBreakHyphen/>
        <w:t>2000 at this time, but the legacy investment in SDL-92 of both tools and models coupled with some significant changes in business outlook meant that full migration of major tools to SDL</w:t>
      </w:r>
      <w:r w:rsidRPr="007E01F4">
        <w:noBreakHyphen/>
        <w:t>2000 was never achieved.</w:t>
      </w:r>
    </w:p>
    <w:p w14:paraId="53C69B81" w14:textId="77777777" w:rsidR="00BA496A" w:rsidRPr="007E01F4" w:rsidRDefault="00BA496A" w:rsidP="001E2C63">
      <w:r w:rsidRPr="007E01F4">
        <w:t>In the period 2000-2008 there was a need to integrate UML with ITU</w:t>
      </w:r>
      <w:r w:rsidRPr="007E01F4">
        <w:noBreakHyphen/>
        <w:t xml:space="preserve">T languages, which led to a UML profile for the </w:t>
      </w:r>
      <w:r w:rsidR="0065109F">
        <w:t>Specification and Description Language</w:t>
      </w:r>
      <w:r w:rsidRPr="007E01F4">
        <w:t xml:space="preserve"> in Recommendation</w:t>
      </w:r>
      <w:r w:rsidR="00DA166A">
        <w:t xml:space="preserve"> ITU</w:t>
      </w:r>
      <w:r w:rsidR="001E2C63">
        <w:noBreakHyphen/>
      </w:r>
      <w:r w:rsidRPr="007E01F4">
        <w:t>T</w:t>
      </w:r>
      <w:r w:rsidR="001E2C63">
        <w:t> </w:t>
      </w:r>
      <w:r w:rsidRPr="007E01F4">
        <w:t>Z.109 in</w:t>
      </w:r>
      <w:r w:rsidR="001E2C63">
        <w:t> </w:t>
      </w:r>
      <w:r w:rsidRPr="007E01F4">
        <w:t xml:space="preserve">2007. In the 2004 period to 2010 it was appropriate </w:t>
      </w:r>
      <w:r w:rsidR="00087A8E">
        <w:t xml:space="preserve">to </w:t>
      </w:r>
      <w:r w:rsidRPr="007E01F4">
        <w:t>review the language after a period of stability, in particular with respect to SDL</w:t>
      </w:r>
      <w:r w:rsidRPr="007E01F4">
        <w:noBreakHyphen/>
        <w:t>2000 features not supported by tools. At the same time SDL</w:t>
      </w:r>
      <w:r w:rsidRPr="007E01F4">
        <w:noBreakHyphen/>
        <w:t>2000 was maintained and incorporated changes were issued in 2007 consistent with the Recommendation</w:t>
      </w:r>
      <w:r w:rsidR="00DA166A">
        <w:t xml:space="preserve"> ITU</w:t>
      </w:r>
      <w:r w:rsidR="001E2C63">
        <w:noBreakHyphen/>
      </w:r>
      <w:r w:rsidRPr="007E01F4">
        <w:t>T</w:t>
      </w:r>
      <w:r w:rsidR="001E2C63">
        <w:t> </w:t>
      </w:r>
      <w:r w:rsidRPr="007E01F4">
        <w:t>Z.109 of 2007. However, work on the profile in Recommendation</w:t>
      </w:r>
      <w:r w:rsidR="001E2C63">
        <w:t xml:space="preserve"> </w:t>
      </w:r>
      <w:r w:rsidR="00DA166A">
        <w:t>ITU</w:t>
      </w:r>
      <w:r w:rsidR="001E2C63">
        <w:noBreakHyphen/>
      </w:r>
      <w:r w:rsidRPr="007E01F4">
        <w:t>T</w:t>
      </w:r>
      <w:r w:rsidR="001E2C63">
        <w:t> </w:t>
      </w:r>
      <w:r w:rsidRPr="007E01F4">
        <w:t>Z.109 (2007) also identified some desirable changes to SDL</w:t>
      </w:r>
      <w:r w:rsidRPr="007E01F4">
        <w:noBreakHyphen/>
        <w:t xml:space="preserve">2000 to better align the </w:t>
      </w:r>
      <w:r w:rsidR="0065109F">
        <w:t>Specification and Description Language</w:t>
      </w:r>
      <w:r w:rsidRPr="007E01F4">
        <w:t xml:space="preserve"> and UML. The changes made are documented in more detail in</w:t>
      </w:r>
      <w:r w:rsidR="0004574F">
        <w:t xml:space="preserve"> clause III.4</w:t>
      </w:r>
      <w:r w:rsidRPr="007E01F4">
        <w:rPr>
          <w:rtl/>
          <w:cs/>
        </w:rPr>
        <w:t>.</w:t>
      </w:r>
    </w:p>
    <w:p w14:paraId="0548759D" w14:textId="77777777" w:rsidR="00BA496A" w:rsidRPr="00683540" w:rsidRDefault="00BA496A" w:rsidP="00013294">
      <w:pPr>
        <w:pStyle w:val="Heading2"/>
      </w:pPr>
      <w:bookmarkStart w:id="922" w:name="_Toc68594574"/>
      <w:bookmarkStart w:id="923" w:name="_Toc303065653"/>
      <w:bookmarkStart w:id="924" w:name="_Toc182643664"/>
      <w:bookmarkStart w:id="925" w:name="_Toc303066008"/>
      <w:bookmarkStart w:id="926" w:name="_Toc318895850"/>
      <w:bookmarkStart w:id="927" w:name="_Toc329349745"/>
      <w:bookmarkStart w:id="928" w:name="_Toc329852395"/>
      <w:bookmarkStart w:id="929" w:name="_Toc332207159"/>
      <w:bookmarkStart w:id="930" w:name="_Toc333233307"/>
      <w:bookmarkStart w:id="931" w:name="_Toc449663831"/>
      <w:bookmarkStart w:id="932" w:name="_Toc450570521"/>
      <w:bookmarkStart w:id="933" w:name="_Toc455064370"/>
      <w:bookmarkStart w:id="934" w:name="_Toc455065543"/>
      <w:r w:rsidRPr="00683540">
        <w:t>III.2</w:t>
      </w:r>
      <w:r w:rsidRPr="00683540">
        <w:tab/>
        <w:t>Differences between SDL-88 and SDL-92</w:t>
      </w:r>
      <w:bookmarkEnd w:id="922"/>
      <w:bookmarkEnd w:id="923"/>
      <w:bookmarkEnd w:id="924"/>
      <w:bookmarkEnd w:id="925"/>
      <w:bookmarkEnd w:id="926"/>
      <w:bookmarkEnd w:id="927"/>
      <w:bookmarkEnd w:id="928"/>
      <w:bookmarkEnd w:id="929"/>
      <w:bookmarkEnd w:id="930"/>
      <w:bookmarkEnd w:id="931"/>
      <w:bookmarkEnd w:id="932"/>
      <w:bookmarkEnd w:id="933"/>
      <w:bookmarkEnd w:id="934"/>
    </w:p>
    <w:p w14:paraId="47D4C208" w14:textId="77777777" w:rsidR="00BA496A" w:rsidRPr="000B2D3E" w:rsidRDefault="00BA496A" w:rsidP="00BA496A">
      <w:r w:rsidRPr="000B2D3E">
        <w:t>The major extensions were in the area of object orientation. While SDL-88 is object-based in its underlying model, some language constructs had been added to allow SDL-92 to more completely and uniformly support the object paradigm:</w:t>
      </w:r>
    </w:p>
    <w:p w14:paraId="48247703" w14:textId="77777777" w:rsidR="00BA496A" w:rsidRPr="000B2D3E" w:rsidRDefault="00BA496A" w:rsidP="00BA496A">
      <w:pPr>
        <w:pStyle w:val="enumlev1"/>
      </w:pPr>
      <w:r w:rsidRPr="000B2D3E">
        <w:t>a)</w:t>
      </w:r>
      <w:r w:rsidRPr="000B2D3E">
        <w:tab/>
        <w:t>packages;</w:t>
      </w:r>
    </w:p>
    <w:p w14:paraId="39F67A38" w14:textId="77777777" w:rsidR="00BA496A" w:rsidRPr="000B2D3E" w:rsidRDefault="00BA496A" w:rsidP="00BA496A">
      <w:pPr>
        <w:pStyle w:val="enumlev1"/>
      </w:pPr>
      <w:r w:rsidRPr="000B2D3E">
        <w:t>b)</w:t>
      </w:r>
      <w:r w:rsidRPr="000B2D3E">
        <w:tab/>
        <w:t>system, block, process and service types;</w:t>
      </w:r>
    </w:p>
    <w:p w14:paraId="3FBB7ECD" w14:textId="77777777" w:rsidR="00BA496A" w:rsidRPr="000B2D3E" w:rsidRDefault="00BA496A" w:rsidP="00BA496A">
      <w:pPr>
        <w:pStyle w:val="enumlev1"/>
      </w:pPr>
      <w:r w:rsidRPr="000B2D3E">
        <w:t>c)</w:t>
      </w:r>
      <w:r w:rsidRPr="000B2D3E">
        <w:tab/>
        <w:t>system, block, process and service (set of) instances based on types;</w:t>
      </w:r>
    </w:p>
    <w:p w14:paraId="16FC4AC1" w14:textId="77777777" w:rsidR="00BA496A" w:rsidRPr="000B2D3E" w:rsidRDefault="00BA496A" w:rsidP="00BA496A">
      <w:pPr>
        <w:pStyle w:val="enumlev1"/>
      </w:pPr>
      <w:r w:rsidRPr="000B2D3E">
        <w:t>d)</w:t>
      </w:r>
      <w:r w:rsidRPr="000B2D3E">
        <w:tab/>
        <w:t>parameterization of types by means of context parameters;</w:t>
      </w:r>
    </w:p>
    <w:p w14:paraId="67CC7E24" w14:textId="77777777" w:rsidR="00BA496A" w:rsidRPr="000B2D3E" w:rsidRDefault="00BA496A" w:rsidP="00BA496A">
      <w:pPr>
        <w:pStyle w:val="enumlev1"/>
      </w:pPr>
      <w:r w:rsidRPr="000B2D3E">
        <w:t>e)</w:t>
      </w:r>
      <w:r w:rsidRPr="000B2D3E">
        <w:tab/>
        <w:t>specialization of types, and redefinition of virtual types and transitions.</w:t>
      </w:r>
    </w:p>
    <w:p w14:paraId="2B10157A" w14:textId="3B158430" w:rsidR="00BA496A" w:rsidRPr="000B2D3E" w:rsidRDefault="00BA496A" w:rsidP="00BA496A">
      <w:r w:rsidRPr="000B2D3E">
        <w:t xml:space="preserve">The other extensions were: spontaneous transition, non-deterministic choice, internal input and output symbol for compatibility with existing diagrams, a non-deterministic imperative operator </w:t>
      </w:r>
      <w:r w:rsidRPr="001E2C63">
        <w:rPr>
          <w:b/>
        </w:rPr>
        <w:t>any</w:t>
      </w:r>
      <w:r w:rsidR="00AE16D7">
        <w:t>, non</w:t>
      </w:r>
      <w:r w:rsidR="00AE16D7">
        <w:noBreakHyphen/>
      </w:r>
      <w:r w:rsidRPr="000B2D3E">
        <w:t>delaying channel, remote procedure call and value returning procedure, input of variable field, operator definition, combination with external data descriptions, extended addressing capabilities in output, free action in transition, continuous transitions in same state with same priority</w:t>
      </w:r>
      <w:r w:rsidR="00970F82">
        <w:t xml:space="preserve"> and</w:t>
      </w:r>
      <w:r w:rsidRPr="000B2D3E">
        <w:t xml:space="preserve"> </w:t>
      </w:r>
      <w:r w:rsidRPr="00481BED">
        <w:rPr>
          <w:noProof/>
        </w:rPr>
        <w:t xml:space="preserve">m:n </w:t>
      </w:r>
      <w:r w:rsidRPr="000B2D3E">
        <w:t>connections of channels and signal routes at structure boundaries. In addition, a number of minor relaxations to the syntax have been introduced.</w:t>
      </w:r>
    </w:p>
    <w:p w14:paraId="2314C077" w14:textId="77777777" w:rsidR="00BA496A" w:rsidRPr="000B2D3E" w:rsidRDefault="00BA496A" w:rsidP="001E2C63">
      <w:pPr>
        <w:keepNext/>
        <w:keepLines/>
      </w:pPr>
      <w:r w:rsidRPr="000B2D3E">
        <w:t>In a few cases, changes were made to SDL-88 where the definition of SDL-88 was not consistent. It was possible to overcome the restrictions and changes introduced by an automatic translation procedure. This procedure was also necessary to convert an SDL</w:t>
      </w:r>
      <w:r w:rsidRPr="000B2D3E">
        <w:noBreakHyphen/>
        <w:t>88 document in</w:t>
      </w:r>
      <w:r w:rsidR="005A5EAD">
        <w:t>to</w:t>
      </w:r>
      <w:r w:rsidRPr="000B2D3E">
        <w:t xml:space="preserve"> SDL</w:t>
      </w:r>
      <w:r w:rsidRPr="000B2D3E">
        <w:noBreakHyphen/>
        <w:t>92 that contained names consisting of words that are keywords of SDL</w:t>
      </w:r>
      <w:r w:rsidRPr="000B2D3E">
        <w:noBreakHyphen/>
        <w:t>92.</w:t>
      </w:r>
    </w:p>
    <w:p w14:paraId="6E285238" w14:textId="77777777" w:rsidR="00BA496A" w:rsidRPr="000B2D3E" w:rsidRDefault="00BA496A" w:rsidP="00BA496A">
      <w:r w:rsidRPr="000B2D3E">
        <w:t xml:space="preserve">For the </w:t>
      </w:r>
      <w:r w:rsidRPr="000B2D3E">
        <w:rPr>
          <w:b/>
        </w:rPr>
        <w:t xml:space="preserve">output </w:t>
      </w:r>
      <w:r w:rsidRPr="000B2D3E">
        <w:t>construct, the semantics were simplified between SDL</w:t>
      </w:r>
      <w:r w:rsidRPr="000B2D3E">
        <w:noBreakHyphen/>
        <w:t>88 and SDL</w:t>
      </w:r>
      <w:r w:rsidRPr="000B2D3E">
        <w:noBreakHyphen/>
        <w:t xml:space="preserve">92, and this possibly invalidated some special usage of </w:t>
      </w:r>
      <w:r w:rsidRPr="000B2D3E">
        <w:rPr>
          <w:b/>
        </w:rPr>
        <w:t xml:space="preserve">output </w:t>
      </w:r>
      <w:r w:rsidRPr="000B2D3E">
        <w:t xml:space="preserve">(when no </w:t>
      </w:r>
      <w:r w:rsidRPr="000B2D3E">
        <w:rPr>
          <w:b/>
        </w:rPr>
        <w:t>to</w:t>
      </w:r>
      <w:r w:rsidRPr="000B2D3E">
        <w:t xml:space="preserve"> clause is given and there exist several possible paths for the signal) in SDL</w:t>
      </w:r>
      <w:r w:rsidRPr="000B2D3E">
        <w:noBreakHyphen/>
        <w:t>88 specifications. Also, some properties of the equality property of sorts were changed.</w:t>
      </w:r>
    </w:p>
    <w:p w14:paraId="1BE72901" w14:textId="77777777" w:rsidR="00BA496A" w:rsidRPr="000B2D3E" w:rsidRDefault="00BA496A" w:rsidP="00BA496A">
      <w:r w:rsidRPr="000B2D3E">
        <w:t xml:space="preserve">For the </w:t>
      </w:r>
      <w:r w:rsidRPr="000B2D3E">
        <w:rPr>
          <w:b/>
        </w:rPr>
        <w:t>export</w:t>
      </w:r>
      <w:r w:rsidRPr="000B2D3E">
        <w:t>/</w:t>
      </w:r>
      <w:r w:rsidRPr="000B2D3E">
        <w:rPr>
          <w:b/>
        </w:rPr>
        <w:t>import</w:t>
      </w:r>
      <w:r w:rsidRPr="000B2D3E">
        <w:t xml:space="preserve"> construct, an optional remote variable definition was introduced, in order to align export of variables with the introduced export of procedures (remote procedure). This necessitated a change to any SDL</w:t>
      </w:r>
      <w:r w:rsidRPr="000B2D3E">
        <w:noBreakHyphen/>
        <w:t>88 document that contained qualifiers in import expressions or introduced several imported names in the same scope with different sorts. In the (rare) cases where it was necessary to qualify import variables to resolve resolution by context, the change to make SDL</w:t>
      </w:r>
      <w:r w:rsidRPr="000B2D3E">
        <w:noBreakHyphen/>
        <w:t>88 into SDL</w:t>
      </w:r>
      <w:r w:rsidRPr="000B2D3E">
        <w:noBreakHyphen/>
        <w:t xml:space="preserve">92 is to introduce &lt;remote variable definition&gt;s and to qualify </w:t>
      </w:r>
      <w:r w:rsidR="005A5EAD">
        <w:t xml:space="preserve">them </w:t>
      </w:r>
      <w:r w:rsidRPr="000B2D3E">
        <w:t>with the identifier of the introduced remote variable name.</w:t>
      </w:r>
    </w:p>
    <w:p w14:paraId="0E1CCC2E" w14:textId="77777777" w:rsidR="00BA496A" w:rsidRPr="000B2D3E" w:rsidRDefault="00BA496A" w:rsidP="00BA496A">
      <w:r w:rsidRPr="000B2D3E">
        <w:t xml:space="preserve">For the </w:t>
      </w:r>
      <w:r w:rsidRPr="000B2D3E">
        <w:rPr>
          <w:b/>
        </w:rPr>
        <w:t>view</w:t>
      </w:r>
      <w:r w:rsidRPr="000B2D3E">
        <w:t xml:space="preserve"> construct, the view definition had been made local to the viewing process or service. This necessitated a change to SDL-88 documents that contained qualifiers in view definitions or in view expressions. To make SDL</w:t>
      </w:r>
      <w:r w:rsidRPr="000B2D3E">
        <w:noBreakHyphen/>
        <w:t>88 into SDL</w:t>
      </w:r>
      <w:r w:rsidRPr="000B2D3E">
        <w:noBreakHyphen/>
        <w:t xml:space="preserve">92 requires removal of these qualifiers. This did not change the semantics of the view expressions, since these are decided by their (unchanged) </w:t>
      </w:r>
      <w:r w:rsidRPr="00481BED">
        <w:rPr>
          <w:noProof/>
        </w:rPr>
        <w:t xml:space="preserve">pid </w:t>
      </w:r>
      <w:r w:rsidRPr="000B2D3E">
        <w:t>expressions.</w:t>
      </w:r>
    </w:p>
    <w:p w14:paraId="01D1B8C3" w14:textId="77777777" w:rsidR="00BA496A" w:rsidRPr="000B2D3E" w:rsidRDefault="00BA496A" w:rsidP="00BA496A">
      <w:r w:rsidRPr="000B2D3E">
        <w:t xml:space="preserve">The </w:t>
      </w:r>
      <w:r w:rsidRPr="000B2D3E">
        <w:rPr>
          <w:b/>
        </w:rPr>
        <w:t>service</w:t>
      </w:r>
      <w:r w:rsidRPr="000B2D3E">
        <w:t xml:space="preserve"> construct was defined as a primitive concept, instead of being a shorthand form, without extending its properties. The use of service was not affected by this change, since it has been used anyway as if it were a primitive concept. The reason for the change is to simplify the language definition and align it with the actual use, and to reduce the number of restrictions on service, caused by the transformation rules in SDL</w:t>
      </w:r>
      <w:r w:rsidRPr="000B2D3E">
        <w:noBreakHyphen/>
        <w:t>88. As a consequence of this change, the service signal route construct was deleted; signal routes could be used instead. This was only a minor conceptual change, and had no implications for concrete use (the syntax of SDL</w:t>
      </w:r>
      <w:r w:rsidRPr="000B2D3E">
        <w:noBreakHyphen/>
        <w:t>88 service signal route and SDL</w:t>
      </w:r>
      <w:r w:rsidRPr="000B2D3E">
        <w:noBreakHyphen/>
        <w:t>92 signal route were the same).</w:t>
      </w:r>
    </w:p>
    <w:p w14:paraId="65A9BF38" w14:textId="77777777" w:rsidR="00BA496A" w:rsidRPr="000B2D3E" w:rsidRDefault="00BA496A" w:rsidP="00BA496A">
      <w:r w:rsidRPr="000B2D3E">
        <w:t xml:space="preserve">The </w:t>
      </w:r>
      <w:r w:rsidRPr="000B2D3E">
        <w:rPr>
          <w:b/>
        </w:rPr>
        <w:t>priority</w:t>
      </w:r>
      <w:r w:rsidRPr="000B2D3E">
        <w:t xml:space="preserve"> </w:t>
      </w:r>
      <w:r w:rsidRPr="000B2D3E">
        <w:rPr>
          <w:b/>
        </w:rPr>
        <w:t>output</w:t>
      </w:r>
      <w:r w:rsidRPr="000B2D3E">
        <w:t xml:space="preserve"> construct has been removed from the language. This construct is replaced by </w:t>
      </w:r>
      <w:r w:rsidRPr="000B2D3E">
        <w:rPr>
          <w:b/>
        </w:rPr>
        <w:t>output</w:t>
      </w:r>
      <w:r w:rsidRPr="000B2D3E">
        <w:t xml:space="preserve"> </w:t>
      </w:r>
      <w:r w:rsidRPr="000B2D3E">
        <w:rPr>
          <w:b/>
        </w:rPr>
        <w:t>to</w:t>
      </w:r>
      <w:r w:rsidRPr="000B2D3E">
        <w:t xml:space="preserve"> </w:t>
      </w:r>
      <w:r w:rsidRPr="000B2D3E">
        <w:rPr>
          <w:b/>
        </w:rPr>
        <w:t>self</w:t>
      </w:r>
      <w:r w:rsidRPr="000B2D3E">
        <w:t xml:space="preserve"> with an automatic translation procedure.</w:t>
      </w:r>
    </w:p>
    <w:p w14:paraId="3C19B1E5" w14:textId="77777777" w:rsidR="00BA496A" w:rsidRPr="000B2D3E" w:rsidRDefault="00BA496A" w:rsidP="00BA496A">
      <w:r w:rsidRPr="000B2D3E">
        <w:t xml:space="preserve">Some of the definitions of the basic </w:t>
      </w:r>
      <w:r w:rsidR="0065109F">
        <w:t>Specification and Description Language</w:t>
      </w:r>
      <w:r w:rsidRPr="000B2D3E">
        <w:t xml:space="preserve"> were extended considerably, e.g.</w:t>
      </w:r>
      <w:r w:rsidR="007F3902">
        <w:t>,</w:t>
      </w:r>
      <w:r w:rsidRPr="000B2D3E">
        <w:t xml:space="preserve"> </w:t>
      </w:r>
      <w:r w:rsidRPr="000B2D3E">
        <w:rPr>
          <w:b/>
        </w:rPr>
        <w:t xml:space="preserve">signal </w:t>
      </w:r>
      <w:r w:rsidRPr="000B2D3E">
        <w:t>definition. It should be noted that the extensions were optional, but were used for utilizing the power introduced by the object-oriented extensions, e.g.</w:t>
      </w:r>
      <w:r w:rsidR="007F3902">
        <w:t>,</w:t>
      </w:r>
      <w:r w:rsidRPr="000B2D3E">
        <w:t xml:space="preserve"> to use parameterization and specialization for signals.</w:t>
      </w:r>
    </w:p>
    <w:p w14:paraId="40CA73E9" w14:textId="77777777" w:rsidR="00BA496A" w:rsidRPr="000B2D3E" w:rsidRDefault="00BA496A" w:rsidP="00BA496A">
      <w:r w:rsidRPr="000B2D3E">
        <w:t>Keywords of SDL-92 that are not keywords of SDL-88 are:</w:t>
      </w:r>
    </w:p>
    <w:p w14:paraId="31CD83B1" w14:textId="77777777" w:rsidR="00BA496A" w:rsidRPr="001D60F3" w:rsidRDefault="001D60F3" w:rsidP="001D60F3">
      <w:pPr>
        <w:pStyle w:val="enumlev1"/>
        <w:rPr>
          <w:b/>
          <w:bCs/>
        </w:rPr>
      </w:pPr>
      <w:r>
        <w:tab/>
      </w:r>
      <w:r w:rsidR="00BA496A" w:rsidRPr="001D60F3">
        <w:rPr>
          <w:b/>
          <w:bCs/>
        </w:rPr>
        <w:t xml:space="preserve">any, as, </w:t>
      </w:r>
      <w:r w:rsidR="00BA496A" w:rsidRPr="001D60F3">
        <w:rPr>
          <w:b/>
          <w:bCs/>
          <w:noProof/>
        </w:rPr>
        <w:t>atleast</w:t>
      </w:r>
      <w:r w:rsidR="00BA496A" w:rsidRPr="001D60F3">
        <w:rPr>
          <w:b/>
          <w:bCs/>
        </w:rPr>
        <w:t xml:space="preserve">, connection, </w:t>
      </w:r>
      <w:r w:rsidR="00BA496A" w:rsidRPr="001D60F3">
        <w:rPr>
          <w:b/>
          <w:bCs/>
          <w:noProof/>
        </w:rPr>
        <w:t>endconnection</w:t>
      </w:r>
      <w:r w:rsidR="00BA496A" w:rsidRPr="001D60F3">
        <w:rPr>
          <w:b/>
          <w:bCs/>
        </w:rPr>
        <w:t xml:space="preserve">, </w:t>
      </w:r>
      <w:r w:rsidR="00BA496A" w:rsidRPr="001D60F3">
        <w:rPr>
          <w:b/>
          <w:bCs/>
          <w:noProof/>
        </w:rPr>
        <w:t>endoperator</w:t>
      </w:r>
      <w:r w:rsidR="00BA496A" w:rsidRPr="001D60F3">
        <w:rPr>
          <w:b/>
          <w:bCs/>
        </w:rPr>
        <w:t xml:space="preserve">, </w:t>
      </w:r>
      <w:r w:rsidR="00BA496A" w:rsidRPr="001D60F3">
        <w:rPr>
          <w:b/>
          <w:bCs/>
          <w:noProof/>
        </w:rPr>
        <w:t>endpackage</w:t>
      </w:r>
      <w:r w:rsidR="00BA496A" w:rsidRPr="001D60F3">
        <w:rPr>
          <w:b/>
          <w:bCs/>
        </w:rPr>
        <w:t xml:space="preserve">, finalized, gate, interface, </w:t>
      </w:r>
      <w:r w:rsidR="00BA496A" w:rsidRPr="001D60F3">
        <w:rPr>
          <w:b/>
          <w:bCs/>
          <w:noProof/>
        </w:rPr>
        <w:t>nodelay</w:t>
      </w:r>
      <w:r w:rsidR="00BA496A" w:rsidRPr="001D60F3">
        <w:rPr>
          <w:b/>
          <w:bCs/>
        </w:rPr>
        <w:t xml:space="preserve">, </w:t>
      </w:r>
      <w:r w:rsidR="00BA496A" w:rsidRPr="001D60F3">
        <w:rPr>
          <w:b/>
          <w:bCs/>
          <w:noProof/>
        </w:rPr>
        <w:t>noequality</w:t>
      </w:r>
      <w:r w:rsidR="00BA496A" w:rsidRPr="001D60F3">
        <w:rPr>
          <w:b/>
          <w:bCs/>
        </w:rPr>
        <w:t>, none, package, redefined, remote, returns, this, use, virtual.</w:t>
      </w:r>
    </w:p>
    <w:p w14:paraId="3441F32B" w14:textId="77777777" w:rsidR="00BA496A" w:rsidRPr="00683540" w:rsidRDefault="00BA496A" w:rsidP="00013294">
      <w:pPr>
        <w:pStyle w:val="Heading2"/>
      </w:pPr>
      <w:bookmarkStart w:id="935" w:name="_Ref456251957"/>
      <w:bookmarkStart w:id="936" w:name="_Toc456430069"/>
      <w:bookmarkStart w:id="937" w:name="_Toc466620175"/>
      <w:bookmarkStart w:id="938" w:name="_Toc10476583"/>
      <w:bookmarkStart w:id="939" w:name="_Toc99805329"/>
      <w:bookmarkStart w:id="940" w:name="_Toc8898351"/>
      <w:bookmarkStart w:id="941" w:name="_Toc192901510"/>
      <w:bookmarkStart w:id="942" w:name="_Toc68594575"/>
      <w:bookmarkStart w:id="943" w:name="_Toc303065654"/>
      <w:bookmarkStart w:id="944" w:name="_Toc182643665"/>
      <w:bookmarkStart w:id="945" w:name="_Toc303066009"/>
      <w:bookmarkStart w:id="946" w:name="_Toc318895851"/>
      <w:bookmarkStart w:id="947" w:name="_Toc329349746"/>
      <w:bookmarkStart w:id="948" w:name="_Toc329852396"/>
      <w:bookmarkStart w:id="949" w:name="_Toc332207160"/>
      <w:bookmarkStart w:id="950" w:name="_Toc333233308"/>
      <w:bookmarkStart w:id="951" w:name="_Toc449663832"/>
      <w:bookmarkStart w:id="952" w:name="_Toc450570522"/>
      <w:bookmarkStart w:id="953" w:name="_Toc455064371"/>
      <w:bookmarkStart w:id="954" w:name="_Toc455065544"/>
      <w:r w:rsidRPr="00683540">
        <w:t>III.3</w:t>
      </w:r>
      <w:r w:rsidRPr="00683540">
        <w:tab/>
        <w:t>Differences between SDL-92 and SDL</w:t>
      </w:r>
      <w:r w:rsidRPr="00683540">
        <w:noBreakHyphen/>
        <w:t>2000</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611A989A" w14:textId="77777777" w:rsidR="00BA496A" w:rsidRPr="000B2D3E" w:rsidRDefault="00BA496A" w:rsidP="00BA496A">
      <w:r w:rsidRPr="000B2D3E">
        <w:t>A strategic decision was made to keep the language stable for the period 1992 to 1996, so that at the end of this period only a limited number of changes were made. These were published as Addendum 1 to Recommendation</w:t>
      </w:r>
      <w:r w:rsidR="00DA166A">
        <w:t xml:space="preserve"> ITU</w:t>
      </w:r>
      <w:r w:rsidRPr="000B2D3E">
        <w:noBreakHyphen/>
        <w:t>T Z.100 (</w:t>
      </w:r>
      <w:r w:rsidR="007A0275">
        <w:t>19</w:t>
      </w:r>
      <w:r w:rsidRPr="000B2D3E">
        <w:t>96) rather than updating the SDL</w:t>
      </w:r>
      <w:r w:rsidRPr="000B2D3E">
        <w:noBreakHyphen/>
        <w:t>92 document. Although this version was sometimes called SDL</w:t>
      </w:r>
      <w:r w:rsidRPr="000B2D3E">
        <w:noBreakHyphen/>
        <w:t xml:space="preserve">96, </w:t>
      </w:r>
      <w:r w:rsidR="00165728">
        <w:t>there were relatively few</w:t>
      </w:r>
      <w:r w:rsidRPr="000B2D3E">
        <w:t xml:space="preserve"> change</w:t>
      </w:r>
      <w:r w:rsidR="00165728">
        <w:t>s</w:t>
      </w:r>
      <w:r w:rsidRPr="000B2D3E">
        <w:t xml:space="preserve"> compared with </w:t>
      </w:r>
      <w:r w:rsidR="00165728">
        <w:t>those</w:t>
      </w:r>
      <w:r w:rsidRPr="000B2D3E">
        <w:t xml:space="preserve"> from SDL</w:t>
      </w:r>
      <w:r w:rsidRPr="000B2D3E">
        <w:noBreakHyphen/>
        <w:t>88 to SDL</w:t>
      </w:r>
      <w:r w:rsidRPr="000B2D3E">
        <w:noBreakHyphen/>
        <w:t>92. The changes were:</w:t>
      </w:r>
    </w:p>
    <w:p w14:paraId="545D3FEF" w14:textId="77777777" w:rsidR="00BA496A" w:rsidRPr="000B2D3E" w:rsidRDefault="00BA496A" w:rsidP="00BA496A">
      <w:pPr>
        <w:pStyle w:val="enumlev1"/>
      </w:pPr>
      <w:r w:rsidRPr="000B2D3E">
        <w:t>a)</w:t>
      </w:r>
      <w:r w:rsidRPr="000B2D3E">
        <w:tab/>
        <w:t>harmonizing signals with remote procedures and remote variables;</w:t>
      </w:r>
    </w:p>
    <w:p w14:paraId="186A948F" w14:textId="77777777" w:rsidR="00BA496A" w:rsidRPr="000B2D3E" w:rsidRDefault="00BA496A" w:rsidP="00BA496A">
      <w:pPr>
        <w:pStyle w:val="enumlev1"/>
      </w:pPr>
      <w:r w:rsidRPr="000B2D3E">
        <w:t>b)</w:t>
      </w:r>
      <w:r w:rsidRPr="000B2D3E">
        <w:tab/>
        <w:t>harmonizing channels and signal routes;</w:t>
      </w:r>
    </w:p>
    <w:p w14:paraId="4BD1F888" w14:textId="77777777" w:rsidR="00BA496A" w:rsidRPr="000B2D3E" w:rsidRDefault="00BA496A" w:rsidP="00BA496A">
      <w:pPr>
        <w:pStyle w:val="enumlev1"/>
      </w:pPr>
      <w:r w:rsidRPr="000B2D3E">
        <w:t>c)</w:t>
      </w:r>
      <w:r w:rsidRPr="000B2D3E">
        <w:tab/>
        <w:t>adding external procedures and operations;</w:t>
      </w:r>
    </w:p>
    <w:p w14:paraId="5138574A" w14:textId="77777777" w:rsidR="00BA496A" w:rsidRPr="000B2D3E" w:rsidRDefault="00BA496A" w:rsidP="00BA496A">
      <w:pPr>
        <w:pStyle w:val="enumlev1"/>
      </w:pPr>
      <w:r w:rsidRPr="000B2D3E">
        <w:t>d)</w:t>
      </w:r>
      <w:r w:rsidRPr="000B2D3E">
        <w:tab/>
        <w:t>allowing a block or process to be used as a system;</w:t>
      </w:r>
    </w:p>
    <w:p w14:paraId="7979A292" w14:textId="77777777" w:rsidR="00BA496A" w:rsidRPr="000B2D3E" w:rsidRDefault="00BA496A" w:rsidP="00BA496A">
      <w:pPr>
        <w:pStyle w:val="enumlev1"/>
      </w:pPr>
      <w:r w:rsidRPr="000B2D3E">
        <w:t>e)</w:t>
      </w:r>
      <w:r w:rsidRPr="000B2D3E">
        <w:tab/>
        <w:t>state expressions;</w:t>
      </w:r>
    </w:p>
    <w:p w14:paraId="4A5EC26F" w14:textId="77777777" w:rsidR="00BA496A" w:rsidRPr="000B2D3E" w:rsidRDefault="00BA496A" w:rsidP="00BA496A">
      <w:pPr>
        <w:pStyle w:val="enumlev1"/>
      </w:pPr>
      <w:r w:rsidRPr="000B2D3E">
        <w:t>f)</w:t>
      </w:r>
      <w:r w:rsidRPr="000B2D3E">
        <w:tab/>
        <w:t>allowing packages on blocks and processes;</w:t>
      </w:r>
    </w:p>
    <w:p w14:paraId="3055FEDB" w14:textId="77777777" w:rsidR="00BA496A" w:rsidRPr="000B2D3E" w:rsidRDefault="00BA496A" w:rsidP="00BA496A">
      <w:pPr>
        <w:pStyle w:val="enumlev1"/>
      </w:pPr>
      <w:r w:rsidRPr="000B2D3E">
        <w:t>g)</w:t>
      </w:r>
      <w:r w:rsidRPr="000B2D3E">
        <w:tab/>
      </w:r>
      <w:r w:rsidRPr="00481BED">
        <w:rPr>
          <w:noProof/>
        </w:rPr>
        <w:t xml:space="preserve">parameterless </w:t>
      </w:r>
      <w:r w:rsidRPr="000B2D3E">
        <w:t>operators.</w:t>
      </w:r>
    </w:p>
    <w:p w14:paraId="6E1EEBED" w14:textId="77777777" w:rsidR="00BA496A" w:rsidRPr="000B2D3E" w:rsidRDefault="00BA496A" w:rsidP="001E2C63">
      <w:r w:rsidRPr="000B2D3E">
        <w:t>These were incorporated into Recommendation</w:t>
      </w:r>
      <w:r w:rsidR="00DA166A">
        <w:t xml:space="preserve"> ITU</w:t>
      </w:r>
      <w:r w:rsidRPr="000B2D3E">
        <w:noBreakHyphen/>
        <w:t>T Z.100, together with a number of other changes to produce a version known as SDL</w:t>
      </w:r>
      <w:r w:rsidRPr="000B2D3E">
        <w:noBreakHyphen/>
        <w:t>2000 initially published as Recommendation</w:t>
      </w:r>
      <w:r w:rsidR="00DA166A">
        <w:t xml:space="preserve"> ITU</w:t>
      </w:r>
      <w:r w:rsidR="001E2C63">
        <w:noBreakHyphen/>
      </w:r>
      <w:r w:rsidRPr="000B2D3E">
        <w:t>T</w:t>
      </w:r>
      <w:r w:rsidR="001E2C63">
        <w:t> </w:t>
      </w:r>
      <w:r w:rsidRPr="000B2D3E">
        <w:t>Z.100 (1</w:t>
      </w:r>
      <w:r w:rsidR="00A20C43">
        <w:t>9</w:t>
      </w:r>
      <w:r w:rsidRPr="000B2D3E">
        <w:t>99). In this Recommendation, the language defined by Recommendation</w:t>
      </w:r>
      <w:r w:rsidR="00DA166A">
        <w:t xml:space="preserve"> ITU</w:t>
      </w:r>
      <w:r w:rsidR="001E2C63">
        <w:noBreakHyphen/>
      </w:r>
      <w:r w:rsidRPr="000B2D3E">
        <w:t>T</w:t>
      </w:r>
      <w:r w:rsidR="001E2C63">
        <w:t> </w:t>
      </w:r>
      <w:r w:rsidRPr="000B2D3E">
        <w:t>Z.100 (</w:t>
      </w:r>
      <w:r w:rsidR="00F61B9A">
        <w:t>19</w:t>
      </w:r>
      <w:r w:rsidRPr="000B2D3E">
        <w:t>93) with Addendum 1 to Recommendation</w:t>
      </w:r>
      <w:r w:rsidR="00DA166A">
        <w:t xml:space="preserve"> ITU</w:t>
      </w:r>
      <w:r w:rsidRPr="000B2D3E">
        <w:noBreakHyphen/>
        <w:t>T Z.100 (1</w:t>
      </w:r>
      <w:r w:rsidR="00A20C43">
        <w:t>9</w:t>
      </w:r>
      <w:r w:rsidRPr="000B2D3E">
        <w:t>96) is still called SDL</w:t>
      </w:r>
      <w:r w:rsidR="001E2C63">
        <w:noBreakHyphen/>
      </w:r>
      <w:r w:rsidRPr="000B2D3E">
        <w:t>92. The 2002 version of SDL</w:t>
      </w:r>
      <w:r w:rsidRPr="000B2D3E">
        <w:noBreakHyphen/>
        <w:t>2000 (the name was not changed) consolidated into Recommendation</w:t>
      </w:r>
      <w:r w:rsidR="00DA166A">
        <w:t xml:space="preserve"> ITU</w:t>
      </w:r>
      <w:r w:rsidRPr="000B2D3E">
        <w:noBreakHyphen/>
        <w:t>T Z.100 (1</w:t>
      </w:r>
      <w:r w:rsidR="005F549B">
        <w:t>9</w:t>
      </w:r>
      <w:r w:rsidRPr="000B2D3E">
        <w:t>99) a number of technical changes made to correct errors or to improve the description of the language and to make a few minor extensions. Recommendation</w:t>
      </w:r>
      <w:r w:rsidR="00DA166A">
        <w:t xml:space="preserve"> ITU</w:t>
      </w:r>
      <w:r w:rsidR="001E2C63">
        <w:noBreakHyphen/>
      </w:r>
      <w:r w:rsidRPr="000B2D3E">
        <w:t>T</w:t>
      </w:r>
      <w:r w:rsidR="001E2C63">
        <w:t> </w:t>
      </w:r>
      <w:r w:rsidRPr="000B2D3E">
        <w:t>Z.100 (2002) no longer included the alternative textual syntax of SDL</w:t>
      </w:r>
      <w:r w:rsidRPr="000B2D3E">
        <w:noBreakHyphen/>
        <w:t>2000 that was instead defined in Recommendation</w:t>
      </w:r>
      <w:r w:rsidR="003D69E8">
        <w:t xml:space="preserve"> </w:t>
      </w:r>
      <w:r w:rsidR="00DA166A">
        <w:t>ITU</w:t>
      </w:r>
      <w:r w:rsidRPr="000B2D3E">
        <w:noBreakHyphen/>
        <w:t>T Z.106 (2002).</w:t>
      </w:r>
    </w:p>
    <w:p w14:paraId="334DD12B" w14:textId="77777777" w:rsidR="00BA496A" w:rsidRPr="000B2D3E" w:rsidRDefault="00BA496A" w:rsidP="00BA496A">
      <w:r w:rsidRPr="000B2D3E">
        <w:t xml:space="preserve">The advantages of language stability, which was maintained over the period from 1992 to 1996, began to be outweighed by the need to update the </w:t>
      </w:r>
      <w:r w:rsidR="0065109F">
        <w:t>Specification and Description Language</w:t>
      </w:r>
      <w:r w:rsidRPr="000B2D3E">
        <w:t xml:space="preserve"> to support and better match other languages that are frequently used in combination with the </w:t>
      </w:r>
      <w:r w:rsidR="0065109F">
        <w:t>Specification and Description Language</w:t>
      </w:r>
      <w:r w:rsidRPr="000B2D3E">
        <w:t xml:space="preserve">. Also, improvements in tools and techniques had made it practical to generate software more directly from </w:t>
      </w:r>
      <w:r w:rsidR="0065109F">
        <w:t>Specification and Description Language</w:t>
      </w:r>
      <w:r w:rsidRPr="000B2D3E">
        <w:t xml:space="preserve"> models, and incorporating better support for this use would provide further significant gains. While SDL</w:t>
      </w:r>
      <w:r w:rsidRPr="000B2D3E">
        <w:noBreakHyphen/>
        <w:t>2000 is largely an upgrade of SDL</w:t>
      </w:r>
      <w:r w:rsidRPr="000B2D3E">
        <w:noBreakHyphen/>
        <w:t>92, it was agreed that some incompatibility with SDL</w:t>
      </w:r>
      <w:r w:rsidRPr="000B2D3E">
        <w:noBreakHyphen/>
        <w:t xml:space="preserve">92 was justified; otherwise the resulting language would have been too large, too complex and too inconsistent. This </w:t>
      </w:r>
      <w:r w:rsidRPr="00481BED">
        <w:rPr>
          <w:noProof/>
        </w:rPr>
        <w:t xml:space="preserve">subclause </w:t>
      </w:r>
      <w:r w:rsidRPr="000B2D3E">
        <w:t>provides information about the changes from SDL-92 to SDL</w:t>
      </w:r>
      <w:r w:rsidRPr="000B2D3E">
        <w:noBreakHyphen/>
        <w:t>2000.</w:t>
      </w:r>
    </w:p>
    <w:p w14:paraId="4B5E3204" w14:textId="77777777" w:rsidR="00BA496A" w:rsidRPr="000B2D3E" w:rsidRDefault="00BA496A" w:rsidP="00BA496A">
      <w:pPr>
        <w:keepNext/>
      </w:pPr>
      <w:r w:rsidRPr="000B2D3E">
        <w:t>Changes were made in a number of areas, with a focus on simplification of the language and adjustment made to newer application areas:</w:t>
      </w:r>
    </w:p>
    <w:p w14:paraId="77B1A3A8" w14:textId="77777777" w:rsidR="00BA496A" w:rsidRPr="000B2D3E" w:rsidRDefault="00BA496A" w:rsidP="00BA496A">
      <w:pPr>
        <w:pStyle w:val="enumlev1"/>
      </w:pPr>
      <w:r w:rsidRPr="000B2D3E">
        <w:t>a)</w:t>
      </w:r>
      <w:r w:rsidRPr="000B2D3E">
        <w:tab/>
        <w:t xml:space="preserve">adjustment of syntactical conventions to other languages with which the </w:t>
      </w:r>
      <w:r w:rsidR="0065109F">
        <w:t>Specification and Description Language</w:t>
      </w:r>
      <w:r w:rsidRPr="000B2D3E">
        <w:t xml:space="preserve"> is used;</w:t>
      </w:r>
    </w:p>
    <w:p w14:paraId="74E06CEC" w14:textId="77777777" w:rsidR="00BA496A" w:rsidRPr="000B2D3E" w:rsidRDefault="00BA496A" w:rsidP="00BA496A">
      <w:pPr>
        <w:pStyle w:val="enumlev1"/>
      </w:pPr>
      <w:r w:rsidRPr="000B2D3E">
        <w:t>b)</w:t>
      </w:r>
      <w:r w:rsidRPr="000B2D3E">
        <w:tab/>
        <w:t>harmonization of the concepts of system, block and process to be based on "agent", and merging of the concept of signal route into the concept channel;</w:t>
      </w:r>
    </w:p>
    <w:p w14:paraId="60BF948A" w14:textId="77777777" w:rsidR="00BA496A" w:rsidRPr="000B2D3E" w:rsidRDefault="00BA496A" w:rsidP="00BA496A">
      <w:pPr>
        <w:pStyle w:val="enumlev1"/>
      </w:pPr>
      <w:r w:rsidRPr="000B2D3E">
        <w:t>c)</w:t>
      </w:r>
      <w:r w:rsidRPr="000B2D3E">
        <w:tab/>
        <w:t>interface descriptions;</w:t>
      </w:r>
    </w:p>
    <w:p w14:paraId="30B2673F" w14:textId="77777777" w:rsidR="00BA496A" w:rsidRPr="000B2D3E" w:rsidRDefault="00BA496A" w:rsidP="00BA496A">
      <w:pPr>
        <w:pStyle w:val="enumlev1"/>
      </w:pPr>
      <w:r w:rsidRPr="000B2D3E">
        <w:t>d)</w:t>
      </w:r>
      <w:r w:rsidRPr="000B2D3E">
        <w:tab/>
        <w:t>exception handling;</w:t>
      </w:r>
    </w:p>
    <w:p w14:paraId="472FB20E" w14:textId="77777777" w:rsidR="00BA496A" w:rsidRPr="000B2D3E" w:rsidRDefault="00BA496A" w:rsidP="00BA496A">
      <w:pPr>
        <w:pStyle w:val="enumlev1"/>
      </w:pPr>
      <w:r w:rsidRPr="000B2D3E">
        <w:t>e)</w:t>
      </w:r>
      <w:r w:rsidRPr="000B2D3E">
        <w:tab/>
        <w:t>support for textual notation of algorithms;</w:t>
      </w:r>
    </w:p>
    <w:p w14:paraId="0BCE9895" w14:textId="77777777" w:rsidR="00BA496A" w:rsidRPr="000B2D3E" w:rsidRDefault="00BA496A" w:rsidP="00BA496A">
      <w:pPr>
        <w:pStyle w:val="enumlev1"/>
      </w:pPr>
      <w:r w:rsidRPr="000B2D3E">
        <w:t>f)</w:t>
      </w:r>
      <w:r w:rsidRPr="000B2D3E">
        <w:tab/>
        <w:t>composite states;</w:t>
      </w:r>
    </w:p>
    <w:p w14:paraId="0FC04946" w14:textId="77777777" w:rsidR="00BA496A" w:rsidRPr="000B2D3E" w:rsidRDefault="00BA496A" w:rsidP="00BA496A">
      <w:pPr>
        <w:pStyle w:val="enumlev1"/>
      </w:pPr>
      <w:r w:rsidRPr="000B2D3E">
        <w:t>g)</w:t>
      </w:r>
      <w:r w:rsidRPr="000B2D3E">
        <w:tab/>
        <w:t>replacement of the service construct with the state aggregation construct;</w:t>
      </w:r>
    </w:p>
    <w:p w14:paraId="5EC7BE4C" w14:textId="77777777" w:rsidR="00BA496A" w:rsidRPr="000B2D3E" w:rsidRDefault="00BA496A" w:rsidP="00BA496A">
      <w:pPr>
        <w:pStyle w:val="enumlev1"/>
      </w:pPr>
      <w:r w:rsidRPr="000B2D3E">
        <w:t>h)</w:t>
      </w:r>
      <w:r w:rsidRPr="000B2D3E">
        <w:tab/>
        <w:t>new model for data;</w:t>
      </w:r>
    </w:p>
    <w:p w14:paraId="2FDC4878" w14:textId="77777777" w:rsidR="00BA496A" w:rsidRPr="000B2D3E" w:rsidRDefault="00BA496A" w:rsidP="008349F9">
      <w:pPr>
        <w:pStyle w:val="enumlev1"/>
      </w:pPr>
      <w:r w:rsidRPr="00481BED">
        <w:rPr>
          <w:noProof/>
        </w:rPr>
        <w:t>i</w:t>
      </w:r>
      <w:r w:rsidRPr="000B2D3E">
        <w:t>)</w:t>
      </w:r>
      <w:r w:rsidRPr="000B2D3E">
        <w:tab/>
        <w:t xml:space="preserve">constructs to support the use of ASN.1 with the </w:t>
      </w:r>
      <w:r w:rsidR="0065109F">
        <w:t>Specification and Description Language</w:t>
      </w:r>
      <w:r w:rsidRPr="000B2D3E">
        <w:t xml:space="preserve"> previously in Recommendation</w:t>
      </w:r>
      <w:r w:rsidR="008349F9">
        <w:t xml:space="preserve"> </w:t>
      </w:r>
      <w:r w:rsidR="00DA166A">
        <w:t>ITU</w:t>
      </w:r>
      <w:r w:rsidRPr="000B2D3E">
        <w:noBreakHyphen/>
        <w:t>T Z.105 (</w:t>
      </w:r>
      <w:r w:rsidR="0077375F">
        <w:t>19</w:t>
      </w:r>
      <w:r w:rsidRPr="000B2D3E">
        <w:t>95).</w:t>
      </w:r>
    </w:p>
    <w:p w14:paraId="30D4FBC9" w14:textId="77777777" w:rsidR="00BA496A" w:rsidRPr="000B2D3E" w:rsidRDefault="00BA496A" w:rsidP="00BA496A">
      <w:r w:rsidRPr="000B2D3E">
        <w:t xml:space="preserve">Other changes were: nested packages, direct containment of blocks and processes in blocks, </w:t>
      </w:r>
      <w:r w:rsidRPr="000B2D3E">
        <w:rPr>
          <w:b/>
        </w:rPr>
        <w:t>out</w:t>
      </w:r>
      <w:r w:rsidRPr="000B2D3E">
        <w:t>-only parameters.</w:t>
      </w:r>
    </w:p>
    <w:p w14:paraId="75CC1FD7" w14:textId="77777777" w:rsidR="00BA496A" w:rsidRPr="000B2D3E" w:rsidRDefault="00BA496A" w:rsidP="00BA496A">
      <w:r w:rsidRPr="000B2D3E">
        <w:t>On the syntactic level, SDL</w:t>
      </w:r>
      <w:r w:rsidRPr="000B2D3E">
        <w:noBreakHyphen/>
        <w:t>2000 is case-sensitive. Keywords are available in two spellings: all uppercase or all lowercase. Keywords of SDL</w:t>
      </w:r>
      <w:r w:rsidRPr="000B2D3E">
        <w:noBreakHyphen/>
        <w:t>2000 that are not keywords of SDL-92 are:</w:t>
      </w:r>
    </w:p>
    <w:p w14:paraId="32EE626F" w14:textId="77777777" w:rsidR="00BA496A" w:rsidRPr="001D60F3" w:rsidRDefault="001D60F3" w:rsidP="001D60F3">
      <w:pPr>
        <w:pStyle w:val="enumlev1"/>
        <w:rPr>
          <w:b/>
          <w:bCs/>
        </w:rPr>
      </w:pPr>
      <w:r>
        <w:tab/>
      </w:r>
      <w:r w:rsidR="00BA496A" w:rsidRPr="001D60F3">
        <w:rPr>
          <w:b/>
          <w:bCs/>
        </w:rPr>
        <w:t xml:space="preserve">abstract, aggregation, association, break, choice, composition, continue, </w:t>
      </w:r>
      <w:r w:rsidR="00BA496A" w:rsidRPr="001D60F3">
        <w:rPr>
          <w:b/>
          <w:bCs/>
          <w:noProof/>
        </w:rPr>
        <w:t>endexceptionhandler</w:t>
      </w:r>
      <w:r w:rsidR="00BA496A" w:rsidRPr="001D60F3">
        <w:rPr>
          <w:b/>
          <w:bCs/>
        </w:rPr>
        <w:t xml:space="preserve">, </w:t>
      </w:r>
      <w:r w:rsidR="00BA496A" w:rsidRPr="001D60F3">
        <w:rPr>
          <w:b/>
          <w:bCs/>
          <w:noProof/>
        </w:rPr>
        <w:t>endmethod</w:t>
      </w:r>
      <w:r w:rsidR="00BA496A" w:rsidRPr="001D60F3">
        <w:rPr>
          <w:b/>
          <w:bCs/>
        </w:rPr>
        <w:t xml:space="preserve">, </w:t>
      </w:r>
      <w:r w:rsidR="00BA496A" w:rsidRPr="001D60F3">
        <w:rPr>
          <w:b/>
          <w:bCs/>
          <w:noProof/>
        </w:rPr>
        <w:t>endobject</w:t>
      </w:r>
      <w:r w:rsidR="00BA496A" w:rsidRPr="001D60F3">
        <w:rPr>
          <w:b/>
          <w:bCs/>
        </w:rPr>
        <w:t xml:space="preserve">, </w:t>
      </w:r>
      <w:r w:rsidR="00BA496A" w:rsidRPr="001D60F3">
        <w:rPr>
          <w:b/>
          <w:bCs/>
          <w:noProof/>
        </w:rPr>
        <w:t>endvalue</w:t>
      </w:r>
      <w:r w:rsidR="00BA496A" w:rsidRPr="001D60F3">
        <w:rPr>
          <w:b/>
          <w:bCs/>
        </w:rPr>
        <w:t xml:space="preserve">, exception, </w:t>
      </w:r>
      <w:r w:rsidR="00BA496A" w:rsidRPr="001D60F3">
        <w:rPr>
          <w:b/>
          <w:bCs/>
          <w:noProof/>
        </w:rPr>
        <w:t>exceptionhandler</w:t>
      </w:r>
      <w:r w:rsidR="00BA496A" w:rsidRPr="001D60F3">
        <w:rPr>
          <w:b/>
          <w:bCs/>
        </w:rPr>
        <w:t xml:space="preserve">, handle, method, loop, object, </w:t>
      </w:r>
      <w:r w:rsidR="00BA496A" w:rsidRPr="001D60F3">
        <w:rPr>
          <w:b/>
          <w:bCs/>
          <w:noProof/>
        </w:rPr>
        <w:t>onexception</w:t>
      </w:r>
      <w:r w:rsidR="00BA496A" w:rsidRPr="001D60F3">
        <w:rPr>
          <w:b/>
          <w:bCs/>
        </w:rPr>
        <w:t>, ordered, private, protected, public, raise, value.</w:t>
      </w:r>
    </w:p>
    <w:p w14:paraId="7E430261" w14:textId="77777777" w:rsidR="00BA496A" w:rsidRPr="000B2D3E" w:rsidRDefault="00BA496A" w:rsidP="001D60F3">
      <w:pPr>
        <w:keepNext/>
        <w:keepLines/>
      </w:pPr>
      <w:r w:rsidRPr="000B2D3E">
        <w:t>The following keywords of SDL-92 are not keywords in SDL</w:t>
      </w:r>
      <w:r w:rsidRPr="000B2D3E">
        <w:noBreakHyphen/>
        <w:t>2000:</w:t>
      </w:r>
    </w:p>
    <w:p w14:paraId="6BBF3D12" w14:textId="77777777" w:rsidR="00BA496A" w:rsidRPr="001D60F3" w:rsidRDefault="001D60F3" w:rsidP="001D60F3">
      <w:pPr>
        <w:pStyle w:val="enumlev1"/>
        <w:rPr>
          <w:b/>
          <w:bCs/>
        </w:rPr>
      </w:pPr>
      <w:r>
        <w:tab/>
      </w:r>
      <w:r w:rsidR="00BA496A" w:rsidRPr="001D60F3">
        <w:rPr>
          <w:b/>
          <w:bCs/>
        </w:rPr>
        <w:t xml:space="preserve">all, axioms, constant, </w:t>
      </w:r>
      <w:r w:rsidR="00BA496A" w:rsidRPr="001D60F3">
        <w:rPr>
          <w:b/>
          <w:bCs/>
          <w:noProof/>
        </w:rPr>
        <w:t>endgenerator</w:t>
      </w:r>
      <w:r w:rsidR="00BA496A" w:rsidRPr="001D60F3">
        <w:rPr>
          <w:b/>
          <w:bCs/>
        </w:rPr>
        <w:t xml:space="preserve">, </w:t>
      </w:r>
      <w:r w:rsidR="00BA496A" w:rsidRPr="001D60F3">
        <w:rPr>
          <w:b/>
          <w:bCs/>
          <w:noProof/>
        </w:rPr>
        <w:t>endrefinement</w:t>
      </w:r>
      <w:r w:rsidR="00BA496A" w:rsidRPr="001D60F3">
        <w:rPr>
          <w:b/>
          <w:bCs/>
        </w:rPr>
        <w:t xml:space="preserve">, </w:t>
      </w:r>
      <w:r w:rsidR="00BA496A" w:rsidRPr="001D60F3">
        <w:rPr>
          <w:b/>
          <w:bCs/>
          <w:noProof/>
        </w:rPr>
        <w:t>endservice</w:t>
      </w:r>
      <w:r w:rsidR="00BA496A" w:rsidRPr="001D60F3">
        <w:rPr>
          <w:b/>
          <w:bCs/>
        </w:rPr>
        <w:t xml:space="preserve">, error, for, generator, literal, map, </w:t>
      </w:r>
      <w:r w:rsidR="00BA496A" w:rsidRPr="001D60F3">
        <w:rPr>
          <w:b/>
          <w:bCs/>
          <w:noProof/>
        </w:rPr>
        <w:t>noequal</w:t>
      </w:r>
      <w:r w:rsidR="00BA496A" w:rsidRPr="001D60F3">
        <w:rPr>
          <w:b/>
          <w:bCs/>
        </w:rPr>
        <w:t xml:space="preserve">, ordering, refinement, reveal, reverse, service, </w:t>
      </w:r>
      <w:r w:rsidR="00BA496A" w:rsidRPr="001D60F3">
        <w:rPr>
          <w:b/>
          <w:bCs/>
          <w:noProof/>
        </w:rPr>
        <w:t>signalroute</w:t>
      </w:r>
      <w:r w:rsidR="00BA496A" w:rsidRPr="001D60F3">
        <w:rPr>
          <w:b/>
          <w:bCs/>
        </w:rPr>
        <w:t>, view, viewed.</w:t>
      </w:r>
    </w:p>
    <w:p w14:paraId="2296C2DE" w14:textId="77777777" w:rsidR="00BA496A" w:rsidRPr="000B2D3E" w:rsidRDefault="00BA496A" w:rsidP="00BA496A">
      <w:r w:rsidRPr="000B2D3E">
        <w:t>The following keywords of SDL-92 are keywords of SDL</w:t>
      </w:r>
      <w:r w:rsidRPr="000B2D3E">
        <w:noBreakHyphen/>
        <w:t xml:space="preserve">2000 to support </w:t>
      </w:r>
      <w:r w:rsidRPr="000B2D3E" w:rsidDel="003E6C4C">
        <w:t>backwards compatibility</w:t>
      </w:r>
      <w:r w:rsidRPr="000B2D3E">
        <w:t>:</w:t>
      </w:r>
    </w:p>
    <w:p w14:paraId="0CBE84B6" w14:textId="77777777" w:rsidR="00BA496A" w:rsidRPr="001D60F3" w:rsidRDefault="00BA496A" w:rsidP="001D60F3">
      <w:pPr>
        <w:pStyle w:val="enumlev1"/>
        <w:rPr>
          <w:b/>
          <w:bCs/>
        </w:rPr>
      </w:pPr>
      <w:r w:rsidRPr="000B2D3E">
        <w:tab/>
      </w:r>
      <w:r w:rsidRPr="001D60F3">
        <w:rPr>
          <w:b/>
          <w:bCs/>
          <w:noProof/>
        </w:rPr>
        <w:t>endnewtype</w:t>
      </w:r>
      <w:r w:rsidRPr="001D60F3">
        <w:rPr>
          <w:b/>
          <w:bCs/>
        </w:rPr>
        <w:t xml:space="preserve">, </w:t>
      </w:r>
      <w:r w:rsidRPr="001D60F3">
        <w:rPr>
          <w:b/>
          <w:bCs/>
          <w:noProof/>
        </w:rPr>
        <w:t>fpar</w:t>
      </w:r>
      <w:r w:rsidRPr="001D60F3">
        <w:rPr>
          <w:b/>
          <w:bCs/>
        </w:rPr>
        <w:t xml:space="preserve">, imported, </w:t>
      </w:r>
      <w:r w:rsidRPr="001D60F3">
        <w:rPr>
          <w:b/>
          <w:bCs/>
          <w:noProof/>
        </w:rPr>
        <w:t>newtype</w:t>
      </w:r>
      <w:r w:rsidRPr="001D60F3">
        <w:rPr>
          <w:b/>
          <w:bCs/>
        </w:rPr>
        <w:t>, returns</w:t>
      </w:r>
    </w:p>
    <w:p w14:paraId="03F5E73A" w14:textId="77777777" w:rsidR="00BA496A" w:rsidRPr="000B2D3E" w:rsidRDefault="00BA496A" w:rsidP="00BA496A">
      <w:r w:rsidRPr="000B2D3E">
        <w:t>A small number of constructs of SDL-92 were not available in SDL</w:t>
      </w:r>
      <w:r w:rsidRPr="000B2D3E">
        <w:noBreakHyphen/>
        <w:t>2000: view expression, generators, block substructures, channel substructures, signal refinement, axiomatic definition of data, and macro diagrams. These constructs were rarely (if ever) used in SDL-92, and the overhead of keeping them in the language and tools did not justify their retention.</w:t>
      </w:r>
      <w:bookmarkEnd w:id="908"/>
    </w:p>
    <w:p w14:paraId="0BB45CE3" w14:textId="77777777" w:rsidR="00BA496A" w:rsidRPr="000B2D3E" w:rsidDel="00752EA1" w:rsidRDefault="00BA496A" w:rsidP="00BA496A">
      <w:r w:rsidRPr="000B2D3E">
        <w:t>How most SDL</w:t>
      </w:r>
      <w:r w:rsidRPr="000B2D3E">
        <w:noBreakHyphen/>
        <w:t>92 descriptions might be systematically transformed into SDL</w:t>
      </w:r>
      <w:r w:rsidRPr="000B2D3E">
        <w:noBreakHyphen/>
        <w:t>2000 was given in Appendix III of Recommendation</w:t>
      </w:r>
      <w:r w:rsidR="00DA166A">
        <w:t xml:space="preserve"> ITU</w:t>
      </w:r>
      <w:r w:rsidRPr="000B2D3E">
        <w:noBreakHyphen/>
        <w:t>T Z.100 (1</w:t>
      </w:r>
      <w:r w:rsidR="00B07D14">
        <w:t>9</w:t>
      </w:r>
      <w:r w:rsidRPr="000B2D3E">
        <w:t>99) and subsequent versions up to Recommendation</w:t>
      </w:r>
      <w:r w:rsidR="00DA166A">
        <w:t xml:space="preserve"> ITU</w:t>
      </w:r>
      <w:r w:rsidRPr="000B2D3E">
        <w:noBreakHyphen/>
        <w:t>T Z.100 (</w:t>
      </w:r>
      <w:r w:rsidR="00B07D14">
        <w:t>20</w:t>
      </w:r>
      <w:r w:rsidRPr="000B2D3E">
        <w:t>07), the last edition for SDL</w:t>
      </w:r>
      <w:r w:rsidRPr="000B2D3E">
        <w:noBreakHyphen/>
        <w:t>2000.</w:t>
      </w:r>
    </w:p>
    <w:p w14:paraId="215C2883" w14:textId="77777777" w:rsidR="00BA496A" w:rsidRPr="00683540" w:rsidRDefault="00BA496A" w:rsidP="00013294">
      <w:pPr>
        <w:pStyle w:val="Heading2"/>
      </w:pPr>
      <w:bookmarkStart w:id="955" w:name="REFIII_4"/>
      <w:bookmarkStart w:id="956" w:name="_Ref145758308"/>
      <w:bookmarkStart w:id="957" w:name="_Toc303065655"/>
      <w:bookmarkStart w:id="958" w:name="_Toc182643666"/>
      <w:bookmarkStart w:id="959" w:name="_Toc303066010"/>
      <w:bookmarkStart w:id="960" w:name="_Toc318895852"/>
      <w:bookmarkStart w:id="961" w:name="_Toc329349747"/>
      <w:bookmarkStart w:id="962" w:name="_Toc329852397"/>
      <w:bookmarkStart w:id="963" w:name="_Toc332207161"/>
      <w:bookmarkStart w:id="964" w:name="_Toc333233309"/>
      <w:bookmarkStart w:id="965" w:name="_Toc449663833"/>
      <w:bookmarkStart w:id="966" w:name="_Toc450570523"/>
      <w:bookmarkStart w:id="967" w:name="_Toc455064372"/>
      <w:bookmarkStart w:id="968" w:name="_Toc455065545"/>
      <w:r w:rsidRPr="00683540">
        <w:t>III.4</w:t>
      </w:r>
      <w:bookmarkEnd w:id="955"/>
      <w:r w:rsidRPr="00683540">
        <w:tab/>
        <w:t>Differences between SDL</w:t>
      </w:r>
      <w:r w:rsidRPr="00683540">
        <w:noBreakHyphen/>
        <w:t>2000 and SDL</w:t>
      </w:r>
      <w:r w:rsidRPr="00683540">
        <w:noBreakHyphen/>
        <w:t>2010</w:t>
      </w:r>
      <w:bookmarkEnd w:id="956"/>
      <w:bookmarkEnd w:id="957"/>
      <w:bookmarkEnd w:id="958"/>
      <w:bookmarkEnd w:id="959"/>
      <w:bookmarkEnd w:id="960"/>
      <w:bookmarkEnd w:id="961"/>
      <w:bookmarkEnd w:id="962"/>
      <w:bookmarkEnd w:id="963"/>
      <w:bookmarkEnd w:id="964"/>
      <w:bookmarkEnd w:id="965"/>
      <w:bookmarkEnd w:id="966"/>
      <w:bookmarkEnd w:id="967"/>
      <w:bookmarkEnd w:id="968"/>
    </w:p>
    <w:p w14:paraId="678AFE55" w14:textId="77777777" w:rsidR="00BA496A" w:rsidRPr="00591E24" w:rsidRDefault="00BA496A" w:rsidP="00BA496A">
      <w:r w:rsidRPr="00591E24">
        <w:t>SDL</w:t>
      </w:r>
      <w:r w:rsidRPr="00591E24">
        <w:noBreakHyphen/>
        <w:t>2010 supports Unicode for identifiers and annotations.</w:t>
      </w:r>
    </w:p>
    <w:p w14:paraId="5A4BED6D" w14:textId="77777777" w:rsidR="00BA496A" w:rsidRPr="00591E24" w:rsidRDefault="00BA496A" w:rsidP="00BA496A">
      <w:r w:rsidRPr="00591E24">
        <w:t>In SDL</w:t>
      </w:r>
      <w:r w:rsidRPr="00591E24">
        <w:noBreakHyphen/>
        <w:t>2010 it is not allowed for a diagram to contain another diagram in the concrete syntax</w:t>
      </w:r>
      <w:r w:rsidR="00413FBE">
        <w:t>;</w:t>
      </w:r>
      <w:r w:rsidRPr="00591E24">
        <w:t xml:space="preserve"> instead the item that is included in another higher level item (for example, a process type in a block type) is shown as a reference symbol in the container diagram and the contained diagram is drawn separately. In SDL</w:t>
      </w:r>
      <w:r w:rsidRPr="00591E24">
        <w:noBreakHyphen/>
        <w:t>2000 the change from a reference to an included item is theoretically done by transformations to a nested concrete syntax and then this concrete syntax is mapped to the abstract syntax. However, in reality such nesting of diagrams was not fully supported by tools, nor is it practical for any but the simplest systems. In SDL</w:t>
      </w:r>
      <w:r w:rsidRPr="00591E24">
        <w:noBreakHyphen/>
        <w:t xml:space="preserve">2010 the change from references to the hierarchy is done by mapping referenced diagrams directly to the abstract grammar. In the concrete syntax the nested graphical form is no longer part of the language, with several simplifications to the concrete syntax because only one form of inclusion is provided. It is easy to redraw </w:t>
      </w:r>
      <w:r w:rsidR="007143AA" w:rsidRPr="00591E24">
        <w:t xml:space="preserve">without nesting </w:t>
      </w:r>
      <w:r w:rsidRPr="00591E24">
        <w:t>any existing diagrams that use nesting, and probably if a tool has been used to draw the diagrams, the tool will produce a version without nesting.</w:t>
      </w:r>
    </w:p>
    <w:p w14:paraId="2DE053AD" w14:textId="77777777" w:rsidR="00BA496A" w:rsidRPr="00591E24" w:rsidRDefault="00BA496A" w:rsidP="00BA496A">
      <w:r w:rsidRPr="00591E24">
        <w:t>SDL</w:t>
      </w:r>
      <w:r w:rsidRPr="00591E24">
        <w:noBreakHyphen/>
        <w:t>2010 does not include the UML-like concrete syntax of SDL</w:t>
      </w:r>
      <w:r w:rsidRPr="00591E24">
        <w:noBreakHyphen/>
        <w:t>2000 for type references that look like UML class symbols. These had limited support in tools, but were a significant amount of additional concrete syntax in the language definition. The rationale at the time was that providing this syntax would aid the integration of SDL</w:t>
      </w:r>
      <w:r w:rsidRPr="00591E24">
        <w:noBreakHyphen/>
        <w:t>2000 and UML descriptions. Since SDL</w:t>
      </w:r>
      <w:r w:rsidRPr="00591E24">
        <w:noBreakHyphen/>
        <w:t>2000 was published</w:t>
      </w:r>
      <w:r w:rsidR="00312F5F">
        <w:t>,</w:t>
      </w:r>
      <w:r w:rsidRPr="00591E24">
        <w:t xml:space="preserve"> the UML profile for the </w:t>
      </w:r>
      <w:r w:rsidR="0065109F">
        <w:t>Specification and Description Language</w:t>
      </w:r>
      <w:r w:rsidRPr="00591E24">
        <w:t xml:space="preserve"> [b-ITU</w:t>
      </w:r>
      <w:r w:rsidRPr="00591E24">
        <w:noBreakHyphen/>
        <w:t>T Z.109] has been significantly improved, and it is now considered that tools provide the best way of integrating descriptions, so that additional complication of type reference syntax was not justified.</w:t>
      </w:r>
    </w:p>
    <w:p w14:paraId="11F6EEF7" w14:textId="77777777" w:rsidR="00BA496A" w:rsidRPr="00591E24" w:rsidRDefault="00BA496A" w:rsidP="00BA496A">
      <w:r w:rsidRPr="00591E24">
        <w:t>SDL</w:t>
      </w:r>
      <w:r w:rsidRPr="00591E24">
        <w:noBreakHyphen/>
        <w:t>2010 does not include the optional &lt;specification area&gt;. Though such a mechanism is needed to collect all the diagrams together for a complete description, the approach taken is tool dependent and it does not need to be standardized. Related to the optional &lt;specification area&gt; and to the use of UML</w:t>
      </w:r>
      <w:r w:rsidRPr="00591E24">
        <w:noBreakHyphen/>
        <w:t>like type references, the package dependency annotation is no longer part of SDL</w:t>
      </w:r>
      <w:r w:rsidRPr="00591E24">
        <w:noBreakHyphen/>
        <w:t>2010.</w:t>
      </w:r>
    </w:p>
    <w:p w14:paraId="493A2869" w14:textId="77777777" w:rsidR="00BA496A" w:rsidRPr="00591E24" w:rsidRDefault="00BA496A" w:rsidP="00BA496A">
      <w:r w:rsidRPr="00591E24">
        <w:t>SDL</w:t>
      </w:r>
      <w:r w:rsidRPr="00591E24">
        <w:noBreakHyphen/>
        <w:t>2010 does not include the UML-like associations introduced in SDL</w:t>
      </w:r>
      <w:r w:rsidRPr="00591E24">
        <w:noBreakHyphen/>
        <w:t>2000. These were not well supported and added nothing to the semantics of the language: they just made the language Recommendation more complex and difficult to understand. It is possible to present the information in auxiliary diagrams or in other annotation without defining a strict concrete syntax with constraints in the language Recommendations.</w:t>
      </w:r>
    </w:p>
    <w:p w14:paraId="572D2434" w14:textId="77777777" w:rsidR="00BA496A" w:rsidRPr="00591E24" w:rsidRDefault="00BA496A" w:rsidP="003C13E8">
      <w:pPr>
        <w:keepNext/>
        <w:keepLines/>
      </w:pPr>
      <w:r w:rsidRPr="00591E24">
        <w:t>SDL</w:t>
      </w:r>
      <w:r w:rsidRPr="00591E24">
        <w:noBreakHyphen/>
        <w:t xml:space="preserve">2010 does not include the </w:t>
      </w:r>
      <w:r w:rsidRPr="003F7D15">
        <w:rPr>
          <w:rFonts w:ascii="Courier New" w:hAnsi="Courier New" w:cs="Courier New"/>
          <w:b/>
          <w:sz w:val="20"/>
        </w:rPr>
        <w:t>object</w:t>
      </w:r>
      <w:r w:rsidRPr="00591E24">
        <w:t xml:space="preserve"> data type of SDL</w:t>
      </w:r>
      <w:r w:rsidRPr="00591E24">
        <w:noBreakHyphen/>
        <w:t xml:space="preserve">2000. This was not widely supported by tools, and had a number of complications. However, the need for some of the benefits (in particular avoiding copying large data items, or multiple copying of data items) are still needed, and further study is in progress to provide these benefits in another way. As a consequence of removing the </w:t>
      </w:r>
      <w:r w:rsidR="003F7D15" w:rsidRPr="003F7D15">
        <w:rPr>
          <w:rFonts w:ascii="Courier New" w:hAnsi="Courier New" w:cs="Courier New"/>
          <w:b/>
          <w:sz w:val="20"/>
        </w:rPr>
        <w:t>object</w:t>
      </w:r>
      <w:r w:rsidR="003F7D15" w:rsidRPr="00591E24">
        <w:t xml:space="preserve"> </w:t>
      </w:r>
      <w:r w:rsidRPr="00591E24">
        <w:t>data type, the following are currently not features of SDL</w:t>
      </w:r>
      <w:r w:rsidRPr="00591E24">
        <w:noBreakHyphen/>
        <w:t>2010: dynamic sorts and dynamic binding of operations, virtual methods. However, at the time of initial approval of this Recommendation further study was in place to produce an additional Recommendation for SDL</w:t>
      </w:r>
      <w:r w:rsidRPr="00591E24">
        <w:noBreakHyphen/>
        <w:t xml:space="preserve">2010 on </w:t>
      </w:r>
      <w:r w:rsidR="00E40F7E">
        <w:t>o</w:t>
      </w:r>
      <w:r w:rsidRPr="00591E24">
        <w:t>bject-oriented data.</w:t>
      </w:r>
    </w:p>
    <w:p w14:paraId="79D2B37B" w14:textId="77777777" w:rsidR="00BA496A" w:rsidRPr="00591E24" w:rsidRDefault="00BA496A" w:rsidP="00BA496A">
      <w:r w:rsidRPr="00591E24">
        <w:t xml:space="preserve">The </w:t>
      </w:r>
      <w:r w:rsidRPr="003F7D15">
        <w:rPr>
          <w:rFonts w:ascii="Courier New" w:hAnsi="Courier New" w:cs="Courier New"/>
          <w:noProof/>
          <w:sz w:val="20"/>
        </w:rPr>
        <w:t>nameclass</w:t>
      </w:r>
      <w:r w:rsidRPr="00481BED">
        <w:rPr>
          <w:noProof/>
        </w:rPr>
        <w:t xml:space="preserve"> </w:t>
      </w:r>
      <w:r w:rsidRPr="00591E24">
        <w:t xml:space="preserve">and </w:t>
      </w:r>
      <w:r w:rsidRPr="003F7D15">
        <w:rPr>
          <w:rFonts w:ascii="Courier New" w:hAnsi="Courier New" w:cs="Courier New"/>
          <w:sz w:val="20"/>
        </w:rPr>
        <w:t>spelling</w:t>
      </w:r>
      <w:r w:rsidRPr="00591E24">
        <w:t xml:space="preserve"> of SDL</w:t>
      </w:r>
      <w:r w:rsidRPr="00591E24">
        <w:noBreakHyphen/>
        <w:t>2000 are not supported as user features in SDL</w:t>
      </w:r>
      <w:r w:rsidRPr="00591E24">
        <w:noBreakHyphen/>
        <w:t>2010.</w:t>
      </w:r>
    </w:p>
    <w:p w14:paraId="233C78A9" w14:textId="7C6D8B89" w:rsidR="00BA496A" w:rsidRPr="00591E24" w:rsidRDefault="00BA496A" w:rsidP="00BA496A">
      <w:r w:rsidRPr="00591E24">
        <w:t>SDL</w:t>
      </w:r>
      <w:r w:rsidRPr="00591E24">
        <w:noBreakHyphen/>
        <w:t>2010 includes predefined exceptions, but does not provide the exception handling mechanisms defined in SDL</w:t>
      </w:r>
      <w:r w:rsidRPr="00591E24">
        <w:noBreakHyphen/>
        <w:t xml:space="preserve">2000. It is therefore well-defined when exceptions occur. If an exception occurs </w:t>
      </w:r>
      <w:r w:rsidR="00663447">
        <w:t xml:space="preserve">and </w:t>
      </w:r>
      <w:r w:rsidRPr="00591E24">
        <w:t>is not handled, how the system subsequently behaves is not defined by the language (the same as SDL</w:t>
      </w:r>
      <w:r w:rsidRPr="00591E24">
        <w:noBreakHyphen/>
        <w:t>2000). In most cases, language features or language-defined operations allow a check to be made before an exception might occur so that the situation is avoided.</w:t>
      </w:r>
      <w:r w:rsidR="00AE16D7">
        <w:t xml:space="preserve"> It is possible to replace user</w:t>
      </w:r>
      <w:r w:rsidR="00AE16D7">
        <w:noBreakHyphen/>
      </w:r>
      <w:r w:rsidRPr="00591E24">
        <w:t xml:space="preserve">defined exceptions by </w:t>
      </w:r>
      <w:r w:rsidRPr="003F7D15">
        <w:rPr>
          <w:rFonts w:ascii="Courier New" w:hAnsi="Courier New" w:cs="Courier New"/>
          <w:sz w:val="20"/>
        </w:rPr>
        <w:t>Boolean</w:t>
      </w:r>
      <w:r w:rsidRPr="00591E24">
        <w:t xml:space="preserve"> items. Exception handling pervaded many other features of the language, and removing it is a significant simplification.</w:t>
      </w:r>
    </w:p>
    <w:p w14:paraId="61EDB25A" w14:textId="77777777" w:rsidR="00BA496A" w:rsidRPr="00591E24" w:rsidRDefault="00BA496A" w:rsidP="00BA496A">
      <w:r w:rsidRPr="00591E24">
        <w:t xml:space="preserve">Because exceptions are not handled, </w:t>
      </w:r>
      <w:r w:rsidR="00C43ECA" w:rsidRPr="001A6718">
        <w:t xml:space="preserve">remote procedure call timers in SDL-2010 are managed in a way that differs from that of SDL-2000, as it is no longer possible to use an exception handler </w:t>
      </w:r>
      <w:r w:rsidR="00C43ECA">
        <w:t>with the same name as the timer.</w:t>
      </w:r>
      <w:r w:rsidR="007477DC">
        <w:t xml:space="preserve"> </w:t>
      </w:r>
      <w:r w:rsidRPr="00591E24">
        <w:t>Instead, if the timer expires</w:t>
      </w:r>
      <w:r w:rsidR="000912A7">
        <w:t>,</w:t>
      </w:r>
      <w:r w:rsidRPr="00591E24">
        <w:t xml:space="preserve"> control is transferred to a connector that by default has the same name as the timer or is specifically named.</w:t>
      </w:r>
      <w:r w:rsidR="001A6718" w:rsidRPr="001A6718">
        <w:t xml:space="preserve"> </w:t>
      </w:r>
    </w:p>
    <w:p w14:paraId="76E0010E" w14:textId="77777777" w:rsidR="00BA496A" w:rsidRPr="00591E24" w:rsidRDefault="00BA496A" w:rsidP="00BA496A">
      <w:r w:rsidRPr="00591E24">
        <w:t>SDL</w:t>
      </w:r>
      <w:r w:rsidRPr="00591E24">
        <w:noBreakHyphen/>
        <w:t xml:space="preserve">2010 has timer supervised states, where a </w:t>
      </w:r>
      <w:r w:rsidRPr="003F7D15">
        <w:rPr>
          <w:rFonts w:ascii="Courier New" w:hAnsi="Courier New" w:cs="Courier New"/>
          <w:b/>
          <w:sz w:val="20"/>
        </w:rPr>
        <w:t>state timer</w:t>
      </w:r>
      <w:r w:rsidRPr="00591E24">
        <w:t xml:space="preserve"> is optionally specified for a state and leads to a transition if the timer expires before another transition (other than an empty transition back to the same state) is taken. The timer is set on entering the state and reset for transition except an empty transition back to the same state.</w:t>
      </w:r>
    </w:p>
    <w:p w14:paraId="0A95788A" w14:textId="77777777" w:rsidR="00BA496A" w:rsidRPr="00591E24" w:rsidRDefault="00BA496A" w:rsidP="003F7D15">
      <w:r w:rsidRPr="00591E24">
        <w:t xml:space="preserve">The semantics of </w:t>
      </w:r>
      <w:r w:rsidRPr="003F7D15">
        <w:rPr>
          <w:rFonts w:ascii="Courier New" w:hAnsi="Courier New" w:cs="Courier New"/>
          <w:b/>
          <w:sz w:val="20"/>
        </w:rPr>
        <w:t>synonym</w:t>
      </w:r>
      <w:r w:rsidRPr="00591E24">
        <w:t xml:space="preserve"> is changed so that in principle it is a read-only variable, though the syntax is unchanged and it is not expected that tools w</w:t>
      </w:r>
      <w:r w:rsidR="0026664F">
        <w:t>ill</w:t>
      </w:r>
      <w:r w:rsidRPr="00591E24">
        <w:t xml:space="preserve"> need changing. The change was made so that</w:t>
      </w:r>
      <w:r w:rsidR="003F7D15">
        <w:t xml:space="preserve"> a</w:t>
      </w:r>
      <w:r w:rsidRPr="00591E24">
        <w:t xml:space="preserve"> </w:t>
      </w:r>
      <w:r w:rsidRPr="003F7D15">
        <w:rPr>
          <w:rFonts w:ascii="Courier New" w:hAnsi="Courier New" w:cs="Courier New"/>
          <w:b/>
          <w:sz w:val="20"/>
        </w:rPr>
        <w:t>synonym</w:t>
      </w:r>
      <w:r w:rsidRPr="00591E24">
        <w:t xml:space="preserve"> is equivalent to a read-only variable in [b-ITU</w:t>
      </w:r>
      <w:r w:rsidRPr="00591E24">
        <w:noBreakHyphen/>
        <w:t>T Z.109].</w:t>
      </w:r>
    </w:p>
    <w:p w14:paraId="233E02C0" w14:textId="69FD3A98" w:rsidR="00BA496A" w:rsidRPr="00591E24" w:rsidRDefault="00AE335D" w:rsidP="00BA496A">
      <w:r>
        <w:t>SDL</w:t>
      </w:r>
      <w:r>
        <w:noBreakHyphen/>
        <w:t xml:space="preserve">2010 allows the optional specification of a lower bound on the number of instances for an agent instance set. A </w:t>
      </w:r>
      <w:r>
        <w:rPr>
          <w:i/>
        </w:rPr>
        <w:t>Stop-node</w:t>
      </w:r>
      <w:r>
        <w:t xml:space="preserve"> in an instance set that is already at the </w:t>
      </w:r>
      <w:r>
        <w:rPr>
          <w:i/>
        </w:rPr>
        <w:t>Lower-bound</w:t>
      </w:r>
      <w:r>
        <w:t xml:space="preserve"> causes the exception </w:t>
      </w:r>
      <w:r>
        <w:rPr>
          <w:rFonts w:ascii="Courier New" w:hAnsi="Courier New" w:cs="Courier New"/>
          <w:noProof/>
          <w:sz w:val="20"/>
        </w:rPr>
        <w:t>OutOfRange</w:t>
      </w:r>
      <w:r>
        <w:rPr>
          <w:noProof/>
        </w:rPr>
        <w:t xml:space="preserve"> </w:t>
      </w:r>
      <w:r>
        <w:t xml:space="preserve">to be raised. The number of active instances is returned by the integer built-in expression </w:t>
      </w:r>
      <w:r>
        <w:rPr>
          <w:rFonts w:ascii="Courier New" w:hAnsi="Courier New" w:cs="Courier New"/>
          <w:noProof/>
          <w:sz w:val="20"/>
        </w:rPr>
        <w:t>active(</w:t>
      </w:r>
      <w:r w:rsidR="00E73C55" w:rsidRPr="00F61913">
        <w:rPr>
          <w:rFonts w:ascii="Courier New" w:hAnsi="Courier New" w:cs="Courier New"/>
          <w:noProof/>
          <w:sz w:val="20"/>
        </w:rPr>
        <w:t>this</w:t>
      </w:r>
      <w:r>
        <w:rPr>
          <w:rFonts w:ascii="Courier New" w:hAnsi="Courier New" w:cs="Courier New"/>
          <w:noProof/>
          <w:sz w:val="20"/>
        </w:rPr>
        <w:t>)</w:t>
      </w:r>
      <w:r>
        <w:t xml:space="preserve"> or </w:t>
      </w:r>
      <w:r>
        <w:rPr>
          <w:rFonts w:ascii="Courier New" w:hAnsi="Courier New" w:cs="Courier New"/>
          <w:noProof/>
          <w:sz w:val="20"/>
        </w:rPr>
        <w:t>active(aid)</w:t>
      </w:r>
      <w:r>
        <w:t xml:space="preserve"> where aid is the name of an agent instance set definition. </w:t>
      </w:r>
      <w:r w:rsidR="00E73C55" w:rsidRPr="00F61913">
        <w:t xml:space="preserve">If </w:t>
      </w:r>
      <w:r w:rsidR="00AE16D7">
        <w:rPr>
          <w:i/>
          <w:noProof/>
        </w:rPr>
        <w:t>Lower</w:t>
      </w:r>
      <w:r w:rsidR="00AE16D7">
        <w:rPr>
          <w:i/>
          <w:noProof/>
        </w:rPr>
        <w:noBreakHyphen/>
      </w:r>
      <w:r w:rsidR="00E73C55" w:rsidRPr="00F61913">
        <w:rPr>
          <w:i/>
          <w:noProof/>
        </w:rPr>
        <w:t>bound</w:t>
      </w:r>
      <w:r w:rsidR="00E73C55" w:rsidRPr="00F61913">
        <w:t xml:space="preserve"> is the same as</w:t>
      </w:r>
      <w:r w:rsidR="00F17C84">
        <w:t xml:space="preserve"> </w:t>
      </w:r>
      <w:r w:rsidR="00E73C55" w:rsidRPr="00F61913">
        <w:rPr>
          <w:i/>
        </w:rPr>
        <w:t>Maximum-number</w:t>
      </w:r>
      <w:r w:rsidR="00E73C55" w:rsidRPr="00F61913">
        <w:t>, the number of instances is static and fixed when the agent instance set is created.</w:t>
      </w:r>
    </w:p>
    <w:p w14:paraId="1CFC5792" w14:textId="77777777" w:rsidR="00BA496A" w:rsidRPr="00591E24" w:rsidRDefault="00BA496A" w:rsidP="00BA496A">
      <w:r w:rsidRPr="00591E24">
        <w:t>In SDL</w:t>
      </w:r>
      <w:r w:rsidRPr="00591E24">
        <w:noBreakHyphen/>
        <w:t>2010</w:t>
      </w:r>
      <w:r w:rsidR="0063669D">
        <w:t>,</w:t>
      </w:r>
      <w:r w:rsidRPr="00591E24">
        <w:t xml:space="preserve"> when a signal is placed in the input port, the retained information includes the identity of the gate on which it arrived at the SDL</w:t>
      </w:r>
      <w:r w:rsidRPr="00591E24">
        <w:noBreakHyphen/>
        <w:t xml:space="preserve">2010 destination agent, which allows the taken transition to be determined by the gate as well as the signal identity by use of a </w:t>
      </w:r>
      <w:r w:rsidRPr="00591E24">
        <w:rPr>
          <w:b/>
        </w:rPr>
        <w:t>via</w:t>
      </w:r>
      <w:r w:rsidRPr="00591E24">
        <w:t xml:space="preserve"> path. This enables the differentiation of instances of the same signal on different paths, rather than having to define a signal name for each path.</w:t>
      </w:r>
    </w:p>
    <w:p w14:paraId="17B82B06" w14:textId="77777777" w:rsidR="00BA496A" w:rsidRPr="00591E24" w:rsidRDefault="00BA496A" w:rsidP="00BA496A">
      <w:r w:rsidRPr="00591E24">
        <w:t>Priority input in SDL</w:t>
      </w:r>
      <w:r w:rsidRPr="00591E24">
        <w:noBreakHyphen/>
        <w:t>2010 has multiple levels of input priority. A signal instance in the input port for an input with a higher priority is considered before those with lower priority.</w:t>
      </w:r>
    </w:p>
    <w:p w14:paraId="0F573463" w14:textId="77777777" w:rsidR="00BA496A" w:rsidRPr="00591E24" w:rsidRDefault="00BA496A" w:rsidP="00BA496A">
      <w:r w:rsidRPr="00591E24">
        <w:t>In SDL</w:t>
      </w:r>
      <w:r w:rsidRPr="00591E24">
        <w:noBreakHyphen/>
        <w:t xml:space="preserve">2010 a </w:t>
      </w:r>
      <w:r w:rsidRPr="003F7D15">
        <w:rPr>
          <w:rFonts w:ascii="Courier New" w:hAnsi="Courier New" w:cs="Courier New"/>
          <w:b/>
          <w:noProof/>
          <w:sz w:val="20"/>
        </w:rPr>
        <w:t>signallist</w:t>
      </w:r>
      <w:r w:rsidRPr="00481BED">
        <w:rPr>
          <w:noProof/>
        </w:rPr>
        <w:t xml:space="preserve"> </w:t>
      </w:r>
      <w:r w:rsidRPr="00591E24">
        <w:t xml:space="preserve">definition has the same meaning defining an </w:t>
      </w:r>
      <w:r w:rsidRPr="003F7D15">
        <w:rPr>
          <w:rFonts w:ascii="Courier New" w:hAnsi="Courier New" w:cs="Courier New"/>
          <w:b/>
          <w:sz w:val="20"/>
        </w:rPr>
        <w:t>interface</w:t>
      </w:r>
      <w:r w:rsidRPr="00591E24">
        <w:t xml:space="preserve"> that uses the listed signals.</w:t>
      </w:r>
    </w:p>
    <w:p w14:paraId="1F817E14" w14:textId="77777777" w:rsidR="00BA496A" w:rsidRPr="00591E24" w:rsidRDefault="00BA496A" w:rsidP="00BA496A">
      <w:r w:rsidRPr="00591E24">
        <w:t>In SDL</w:t>
      </w:r>
      <w:r w:rsidRPr="00591E24">
        <w:noBreakHyphen/>
        <w:t>2010, it is possible to specify the delay between output of signal and the signal being available for consumption in the destination input port.</w:t>
      </w:r>
    </w:p>
    <w:p w14:paraId="45CE7D03" w14:textId="77777777" w:rsidR="00CD5D0F" w:rsidRDefault="00CD5D0F">
      <w:pPr>
        <w:tabs>
          <w:tab w:val="clear" w:pos="794"/>
          <w:tab w:val="clear" w:pos="1191"/>
          <w:tab w:val="clear" w:pos="1588"/>
          <w:tab w:val="clear" w:pos="1985"/>
        </w:tabs>
        <w:overflowPunct/>
        <w:autoSpaceDE/>
        <w:autoSpaceDN/>
        <w:adjustRightInd/>
        <w:spacing w:before="0"/>
        <w:jc w:val="left"/>
        <w:textAlignment w:val="auto"/>
        <w:rPr>
          <w:b/>
        </w:rPr>
      </w:pPr>
      <w:bookmarkStart w:id="969" w:name="_Toc318895853"/>
      <w:r>
        <w:br w:type="page"/>
      </w:r>
    </w:p>
    <w:p w14:paraId="1D9EBB53" w14:textId="77777777" w:rsidR="003C13E8" w:rsidRDefault="00BA496A" w:rsidP="000069F8">
      <w:pPr>
        <w:pStyle w:val="AppendixNoTitle"/>
      </w:pPr>
      <w:bookmarkStart w:id="970" w:name="_Toc329349748"/>
      <w:bookmarkStart w:id="971" w:name="_Toc329852398"/>
      <w:bookmarkStart w:id="972" w:name="_Toc332207162"/>
      <w:bookmarkStart w:id="973" w:name="_Toc333233310"/>
      <w:bookmarkStart w:id="974" w:name="_Toc449663834"/>
      <w:bookmarkStart w:id="975" w:name="_Toc450570524"/>
      <w:bookmarkStart w:id="976" w:name="_Toc455064373"/>
      <w:bookmarkStart w:id="977" w:name="_Toc455065546"/>
      <w:r w:rsidRPr="00683540">
        <w:t>Bibliography</w:t>
      </w:r>
      <w:bookmarkEnd w:id="969"/>
      <w:bookmarkEnd w:id="970"/>
      <w:bookmarkEnd w:id="971"/>
      <w:bookmarkEnd w:id="972"/>
      <w:bookmarkEnd w:id="973"/>
      <w:bookmarkEnd w:id="974"/>
      <w:bookmarkEnd w:id="975"/>
      <w:bookmarkEnd w:id="976"/>
      <w:bookmarkEnd w:id="977"/>
    </w:p>
    <w:p w14:paraId="6D8533D2" w14:textId="77777777" w:rsidR="00BA496A" w:rsidRPr="003C13E8" w:rsidRDefault="00BA496A" w:rsidP="003C13E8"/>
    <w:p w14:paraId="2A21E2DF" w14:textId="77777777" w:rsidR="00E73C55" w:rsidRDefault="00BA496A" w:rsidP="003C13E8">
      <w:pPr>
        <w:pStyle w:val="Reftext"/>
        <w:ind w:left="1985" w:hanging="1985"/>
        <w:rPr>
          <w:i/>
          <w:noProof/>
        </w:rPr>
      </w:pPr>
      <w:r w:rsidRPr="00591E24">
        <w:rPr>
          <w:noProof/>
        </w:rPr>
        <w:t>[b</w:t>
      </w:r>
      <w:r w:rsidRPr="00591E24">
        <w:rPr>
          <w:noProof/>
        </w:rPr>
        <w:noBreakHyphen/>
        <w:t>ITU</w:t>
      </w:r>
      <w:r w:rsidRPr="00591E24">
        <w:rPr>
          <w:noProof/>
        </w:rPr>
        <w:noBreakHyphen/>
        <w:t>T Z.109]</w:t>
      </w:r>
      <w:r w:rsidRPr="00591E24">
        <w:rPr>
          <w:noProof/>
        </w:rPr>
        <w:tab/>
        <w:t>Recommendation ITU</w:t>
      </w:r>
      <w:r w:rsidRPr="00591E24">
        <w:rPr>
          <w:noProof/>
        </w:rPr>
        <w:noBreakHyphen/>
        <w:t>T Z.109 (20</w:t>
      </w:r>
      <w:r w:rsidR="00401DDA">
        <w:rPr>
          <w:noProof/>
        </w:rPr>
        <w:t>12</w:t>
      </w:r>
      <w:r w:rsidRPr="00591E24">
        <w:rPr>
          <w:noProof/>
        </w:rPr>
        <w:t>)</w:t>
      </w:r>
      <w:r w:rsidR="00A71655">
        <w:rPr>
          <w:noProof/>
        </w:rPr>
        <w:t>,</w:t>
      </w:r>
      <w:r w:rsidRPr="00591E24">
        <w:rPr>
          <w:noProof/>
        </w:rPr>
        <w:t xml:space="preserve"> </w:t>
      </w:r>
      <w:r w:rsidR="0065109F">
        <w:rPr>
          <w:i/>
          <w:noProof/>
        </w:rPr>
        <w:t>Specification and Description Language</w:t>
      </w:r>
      <w:r w:rsidR="003C13E8">
        <w:rPr>
          <w:i/>
          <w:noProof/>
        </w:rPr>
        <w:t xml:space="preserve"> – </w:t>
      </w:r>
      <w:r w:rsidR="00E73C55" w:rsidRPr="00F61913">
        <w:rPr>
          <w:i/>
          <w:noProof/>
        </w:rPr>
        <w:t>Unified modeling language profile for SDL-2010</w:t>
      </w:r>
      <w:r w:rsidR="006E708B">
        <w:rPr>
          <w:i/>
          <w:noProof/>
        </w:rPr>
        <w:t>.</w:t>
      </w:r>
    </w:p>
    <w:p w14:paraId="74527B55" w14:textId="32BDBB00" w:rsidR="000069F8" w:rsidRDefault="003C13E8" w:rsidP="000069F8">
      <w:pPr>
        <w:pStyle w:val="Reftext"/>
        <w:ind w:left="1985" w:hanging="1985"/>
        <w:rPr>
          <w:iCs/>
        </w:rPr>
      </w:pPr>
      <w:r w:rsidRPr="003D69E8">
        <w:rPr>
          <w:iCs/>
        </w:rPr>
        <w:t>[b-ITU-T</w:t>
      </w:r>
      <w:r w:rsidR="00C63B38">
        <w:rPr>
          <w:iCs/>
        </w:rPr>
        <w:t> </w:t>
      </w:r>
      <w:r w:rsidRPr="003D69E8">
        <w:rPr>
          <w:iCs/>
        </w:rPr>
        <w:t>Z.110]</w:t>
      </w:r>
      <w:r w:rsidRPr="003D69E8">
        <w:rPr>
          <w:iCs/>
        </w:rPr>
        <w:tab/>
      </w:r>
      <w:r w:rsidRPr="005C1D00">
        <w:rPr>
          <w:noProof/>
        </w:rPr>
        <w:t>Recommendation</w:t>
      </w:r>
      <w:r w:rsidRPr="003D69E8">
        <w:rPr>
          <w:iCs/>
        </w:rPr>
        <w:t xml:space="preserve"> ITU-T Z.110 (2008), </w:t>
      </w:r>
      <w:r w:rsidRPr="003D69E8">
        <w:rPr>
          <w:i/>
        </w:rPr>
        <w:t>Criteria for use of formal description techniques by ITU-T</w:t>
      </w:r>
      <w:r w:rsidR="00AE16D7">
        <w:rPr>
          <w:i/>
        </w:rPr>
        <w:t>.</w:t>
      </w:r>
    </w:p>
    <w:p w14:paraId="4D7F8B14" w14:textId="77777777" w:rsidR="000069F8" w:rsidRDefault="000069F8" w:rsidP="000069F8">
      <w:pPr>
        <w:pStyle w:val="Reftext"/>
        <w:ind w:left="1985" w:hanging="1985"/>
        <w:rPr>
          <w:iCs/>
        </w:rPr>
      </w:pPr>
    </w:p>
    <w:p w14:paraId="31076EF6" w14:textId="77777777" w:rsidR="000069F8" w:rsidRDefault="000069F8" w:rsidP="000069F8">
      <w:pPr>
        <w:pStyle w:val="Reftext"/>
        <w:ind w:left="1985" w:hanging="1985"/>
        <w:rPr>
          <w:iCs/>
        </w:rPr>
      </w:pPr>
    </w:p>
    <w:p w14:paraId="05388E0A" w14:textId="77777777" w:rsidR="000069F8" w:rsidRDefault="000069F8" w:rsidP="000069F8">
      <w:pPr>
        <w:pStyle w:val="Reftext"/>
        <w:ind w:left="1985" w:hanging="1985"/>
      </w:pPr>
    </w:p>
    <w:p w14:paraId="1B5260B2" w14:textId="77777777" w:rsidR="000069F8" w:rsidRDefault="000069F8" w:rsidP="005C1D00">
      <w:pPr>
        <w:pStyle w:val="Reftext"/>
        <w:ind w:left="1985" w:hanging="1985"/>
      </w:pPr>
    </w:p>
    <w:p w14:paraId="42544709" w14:textId="77777777" w:rsidR="000069F8" w:rsidRDefault="000069F8" w:rsidP="005C1D00">
      <w:pPr>
        <w:pStyle w:val="Reftext"/>
        <w:ind w:left="1985" w:hanging="1985"/>
        <w:sectPr w:rsidR="000069F8" w:rsidSect="000B732D">
          <w:headerReference w:type="even" r:id="rId70"/>
          <w:headerReference w:type="default" r:id="rId71"/>
          <w:footerReference w:type="even" r:id="rId72"/>
          <w:footerReference w:type="default" r:id="rId73"/>
          <w:type w:val="oddPage"/>
          <w:pgSz w:w="11907" w:h="16834" w:code="9"/>
          <w:pgMar w:top="1134" w:right="1134" w:bottom="1134" w:left="1134" w:header="567" w:footer="567" w:gutter="0"/>
          <w:paperSrc w:first="15" w:other="15"/>
          <w:pgNumType w:start="1"/>
          <w:cols w:space="720"/>
          <w:docGrid w:linePitch="326"/>
        </w:sectPr>
      </w:pPr>
    </w:p>
    <w:p w14:paraId="43A020A7" w14:textId="66D5842E" w:rsidR="000B732D" w:rsidRDefault="000B732D">
      <w:pPr>
        <w:tabs>
          <w:tab w:val="clear" w:pos="794"/>
          <w:tab w:val="clear" w:pos="1191"/>
          <w:tab w:val="clear" w:pos="1588"/>
          <w:tab w:val="clear" w:pos="1985"/>
        </w:tabs>
        <w:overflowPunct/>
        <w:autoSpaceDE/>
        <w:autoSpaceDN/>
        <w:adjustRightInd/>
        <w:spacing w:before="0"/>
        <w:jc w:val="left"/>
        <w:textAlignment w:val="auto"/>
      </w:pPr>
      <w:bookmarkStart w:id="978" w:name="c3tope"/>
      <w:bookmarkEnd w:id="978"/>
    </w:p>
    <w:p w14:paraId="2684AC37" w14:textId="283CC8E1" w:rsidR="000B732D" w:rsidRDefault="000B732D">
      <w:pPr>
        <w:tabs>
          <w:tab w:val="clear" w:pos="794"/>
          <w:tab w:val="clear" w:pos="1191"/>
          <w:tab w:val="clear" w:pos="1588"/>
          <w:tab w:val="clear" w:pos="1985"/>
        </w:tabs>
        <w:overflowPunct/>
        <w:autoSpaceDE/>
        <w:autoSpaceDN/>
        <w:adjustRightInd/>
        <w:spacing w:before="0"/>
        <w:jc w:val="left"/>
        <w:textAlignment w:val="auto"/>
      </w:pPr>
    </w:p>
    <w:p w14:paraId="13791A00" w14:textId="77777777" w:rsidR="000B732D" w:rsidRDefault="000B732D" w:rsidP="000B732D">
      <w:pPr>
        <w:sectPr w:rsidR="000B732D" w:rsidSect="000B732D">
          <w:headerReference w:type="even" r:id="rId74"/>
          <w:headerReference w:type="default" r:id="rId75"/>
          <w:footerReference w:type="even" r:id="rId76"/>
          <w:footerReference w:type="default" r:id="rId77"/>
          <w:type w:val="oddPage"/>
          <w:pgSz w:w="11907" w:h="16834" w:code="9"/>
          <w:pgMar w:top="1134" w:right="1134" w:bottom="1134" w:left="1134" w:header="482" w:footer="482" w:gutter="0"/>
          <w:paperSrc w:first="15" w:other="15"/>
          <w:cols w:space="720"/>
          <w:docGrid w:linePitch="326"/>
        </w:sectPr>
      </w:pPr>
    </w:p>
    <w:p w14:paraId="16784735" w14:textId="59E71144" w:rsidR="000B732D" w:rsidRDefault="000B732D">
      <w:pPr>
        <w:tabs>
          <w:tab w:val="clear" w:pos="794"/>
          <w:tab w:val="clear" w:pos="1191"/>
          <w:tab w:val="clear" w:pos="1588"/>
          <w:tab w:val="clear" w:pos="1985"/>
        </w:tabs>
        <w:overflowPunct/>
        <w:autoSpaceDE/>
        <w:autoSpaceDN/>
        <w:adjustRightInd/>
        <w:spacing w:before="0"/>
        <w:jc w:val="left"/>
        <w:textAlignment w:val="auto"/>
      </w:pPr>
      <w:bookmarkStart w:id="979" w:name="cov4top"/>
      <w:bookmarkEnd w:id="979"/>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0B732D" w14:paraId="6618F45F" w14:textId="77777777" w:rsidTr="00BE257C">
        <w:tc>
          <w:tcPr>
            <w:tcW w:w="9683" w:type="dxa"/>
            <w:gridSpan w:val="2"/>
            <w:shd w:val="clear" w:color="auto" w:fill="auto"/>
          </w:tcPr>
          <w:p w14:paraId="2D7B1673" w14:textId="10F9191A" w:rsidR="000B732D" w:rsidRPr="000B732D" w:rsidRDefault="000B732D" w:rsidP="000B732D">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0B732D" w14:paraId="1FE96922" w14:textId="77777777" w:rsidTr="000B732D">
        <w:tc>
          <w:tcPr>
            <w:tcW w:w="1241" w:type="dxa"/>
            <w:shd w:val="clear" w:color="auto" w:fill="auto"/>
          </w:tcPr>
          <w:p w14:paraId="6663BBFF" w14:textId="07D7DF1C"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980" w:name="c4seriee"/>
            <w:bookmarkEnd w:id="980"/>
            <w:r w:rsidRPr="000B732D">
              <w:rPr>
                <w:sz w:val="22"/>
              </w:rPr>
              <w:t>Series A</w:t>
            </w:r>
          </w:p>
        </w:tc>
        <w:tc>
          <w:tcPr>
            <w:tcW w:w="4842" w:type="dxa"/>
            <w:shd w:val="clear" w:color="auto" w:fill="auto"/>
          </w:tcPr>
          <w:p w14:paraId="1B301D86" w14:textId="7F96F6A8"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Organization of the work of ITU-T</w:t>
            </w:r>
          </w:p>
        </w:tc>
      </w:tr>
      <w:tr w:rsidR="000B732D" w14:paraId="7BBE6E63" w14:textId="77777777" w:rsidTr="000B732D">
        <w:tc>
          <w:tcPr>
            <w:tcW w:w="1241" w:type="dxa"/>
            <w:shd w:val="clear" w:color="auto" w:fill="auto"/>
          </w:tcPr>
          <w:p w14:paraId="2B74ECA2" w14:textId="539DD4B5"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D</w:t>
            </w:r>
          </w:p>
        </w:tc>
        <w:tc>
          <w:tcPr>
            <w:tcW w:w="4842" w:type="dxa"/>
            <w:shd w:val="clear" w:color="auto" w:fill="auto"/>
          </w:tcPr>
          <w:p w14:paraId="3FA6C41D" w14:textId="68F6109F"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General tariff principles</w:t>
            </w:r>
          </w:p>
        </w:tc>
      </w:tr>
      <w:tr w:rsidR="000B732D" w14:paraId="7A1F7CC6" w14:textId="77777777" w:rsidTr="000B732D">
        <w:tc>
          <w:tcPr>
            <w:tcW w:w="1241" w:type="dxa"/>
            <w:shd w:val="clear" w:color="auto" w:fill="auto"/>
          </w:tcPr>
          <w:p w14:paraId="7B198311" w14:textId="2502A6FA"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E</w:t>
            </w:r>
          </w:p>
        </w:tc>
        <w:tc>
          <w:tcPr>
            <w:tcW w:w="4842" w:type="dxa"/>
            <w:shd w:val="clear" w:color="auto" w:fill="auto"/>
          </w:tcPr>
          <w:p w14:paraId="1CC62FAB" w14:textId="71CC7FC9"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Overall network operation, telephone service, service operation and human factors</w:t>
            </w:r>
          </w:p>
        </w:tc>
      </w:tr>
      <w:tr w:rsidR="000B732D" w14:paraId="3E37A628" w14:textId="77777777" w:rsidTr="000B732D">
        <w:tc>
          <w:tcPr>
            <w:tcW w:w="1241" w:type="dxa"/>
            <w:shd w:val="clear" w:color="auto" w:fill="auto"/>
          </w:tcPr>
          <w:p w14:paraId="4DA0091A" w14:textId="77EE19A1"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F</w:t>
            </w:r>
          </w:p>
        </w:tc>
        <w:tc>
          <w:tcPr>
            <w:tcW w:w="4842" w:type="dxa"/>
            <w:shd w:val="clear" w:color="auto" w:fill="auto"/>
          </w:tcPr>
          <w:p w14:paraId="0F8A0D94" w14:textId="045A322C"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Non-telephone telecommunication services</w:t>
            </w:r>
          </w:p>
        </w:tc>
      </w:tr>
      <w:tr w:rsidR="000B732D" w14:paraId="48D55D44" w14:textId="77777777" w:rsidTr="000B732D">
        <w:tc>
          <w:tcPr>
            <w:tcW w:w="1241" w:type="dxa"/>
            <w:shd w:val="clear" w:color="auto" w:fill="auto"/>
          </w:tcPr>
          <w:p w14:paraId="57C2D687" w14:textId="3C67CF46"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G</w:t>
            </w:r>
          </w:p>
        </w:tc>
        <w:tc>
          <w:tcPr>
            <w:tcW w:w="4842" w:type="dxa"/>
            <w:shd w:val="clear" w:color="auto" w:fill="auto"/>
          </w:tcPr>
          <w:p w14:paraId="68ACD0DB" w14:textId="75877489"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Transmission systems and media, digital systems and networks</w:t>
            </w:r>
          </w:p>
        </w:tc>
      </w:tr>
      <w:tr w:rsidR="000B732D" w14:paraId="316FD818" w14:textId="77777777" w:rsidTr="000B732D">
        <w:tc>
          <w:tcPr>
            <w:tcW w:w="1241" w:type="dxa"/>
            <w:shd w:val="clear" w:color="auto" w:fill="auto"/>
          </w:tcPr>
          <w:p w14:paraId="7C44FC24" w14:textId="2AC1CC23"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H</w:t>
            </w:r>
          </w:p>
        </w:tc>
        <w:tc>
          <w:tcPr>
            <w:tcW w:w="4842" w:type="dxa"/>
            <w:shd w:val="clear" w:color="auto" w:fill="auto"/>
          </w:tcPr>
          <w:p w14:paraId="7D89FB05" w14:textId="67C13620"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Audiovisual and multimedia systems</w:t>
            </w:r>
          </w:p>
        </w:tc>
      </w:tr>
      <w:tr w:rsidR="000B732D" w14:paraId="61491527" w14:textId="77777777" w:rsidTr="000B732D">
        <w:tc>
          <w:tcPr>
            <w:tcW w:w="1241" w:type="dxa"/>
            <w:shd w:val="clear" w:color="auto" w:fill="auto"/>
          </w:tcPr>
          <w:p w14:paraId="0C4EC6C9" w14:textId="4BBD57A7"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I</w:t>
            </w:r>
          </w:p>
        </w:tc>
        <w:tc>
          <w:tcPr>
            <w:tcW w:w="4842" w:type="dxa"/>
            <w:shd w:val="clear" w:color="auto" w:fill="auto"/>
          </w:tcPr>
          <w:p w14:paraId="452CC331" w14:textId="39D87D62"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Integrated services digital network</w:t>
            </w:r>
          </w:p>
        </w:tc>
      </w:tr>
      <w:tr w:rsidR="000B732D" w14:paraId="6BD24D04" w14:textId="77777777" w:rsidTr="000B732D">
        <w:tc>
          <w:tcPr>
            <w:tcW w:w="1241" w:type="dxa"/>
            <w:shd w:val="clear" w:color="auto" w:fill="auto"/>
          </w:tcPr>
          <w:p w14:paraId="4E7F0A35" w14:textId="7DE17BE0"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J</w:t>
            </w:r>
          </w:p>
        </w:tc>
        <w:tc>
          <w:tcPr>
            <w:tcW w:w="4842" w:type="dxa"/>
            <w:shd w:val="clear" w:color="auto" w:fill="auto"/>
          </w:tcPr>
          <w:p w14:paraId="7AB77A0D" w14:textId="4E5A3018"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Cable networks and transmission of television, sound programme and other multimedia signals</w:t>
            </w:r>
          </w:p>
        </w:tc>
      </w:tr>
      <w:tr w:rsidR="000B732D" w14:paraId="523A99C1" w14:textId="77777777" w:rsidTr="000B732D">
        <w:tc>
          <w:tcPr>
            <w:tcW w:w="1241" w:type="dxa"/>
            <w:shd w:val="clear" w:color="auto" w:fill="auto"/>
          </w:tcPr>
          <w:p w14:paraId="23119BED" w14:textId="2D29581B"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K</w:t>
            </w:r>
          </w:p>
        </w:tc>
        <w:tc>
          <w:tcPr>
            <w:tcW w:w="4842" w:type="dxa"/>
            <w:shd w:val="clear" w:color="auto" w:fill="auto"/>
          </w:tcPr>
          <w:p w14:paraId="75978E4A" w14:textId="2625D93B"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Protection against interference</w:t>
            </w:r>
          </w:p>
        </w:tc>
      </w:tr>
      <w:tr w:rsidR="000B732D" w14:paraId="1A758414" w14:textId="77777777" w:rsidTr="000B732D">
        <w:tc>
          <w:tcPr>
            <w:tcW w:w="1241" w:type="dxa"/>
            <w:shd w:val="clear" w:color="auto" w:fill="auto"/>
          </w:tcPr>
          <w:p w14:paraId="5F4FC3E1" w14:textId="2958AE3C"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L</w:t>
            </w:r>
          </w:p>
        </w:tc>
        <w:tc>
          <w:tcPr>
            <w:tcW w:w="4842" w:type="dxa"/>
            <w:shd w:val="clear" w:color="auto" w:fill="auto"/>
          </w:tcPr>
          <w:p w14:paraId="121A6A87" w14:textId="4A210BC3"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Environment and ICTs, climate change, e-waste, energy efficiency; construction, installation and protection of cables and other elements of outside plant</w:t>
            </w:r>
          </w:p>
        </w:tc>
      </w:tr>
      <w:tr w:rsidR="000B732D" w14:paraId="59C6C03F" w14:textId="77777777" w:rsidTr="000B732D">
        <w:tc>
          <w:tcPr>
            <w:tcW w:w="1241" w:type="dxa"/>
            <w:shd w:val="clear" w:color="auto" w:fill="auto"/>
          </w:tcPr>
          <w:p w14:paraId="2A5F02B7" w14:textId="38CA094E"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M</w:t>
            </w:r>
          </w:p>
        </w:tc>
        <w:tc>
          <w:tcPr>
            <w:tcW w:w="4842" w:type="dxa"/>
            <w:shd w:val="clear" w:color="auto" w:fill="auto"/>
          </w:tcPr>
          <w:p w14:paraId="19F7FD8D" w14:textId="39D3B5B3"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Telecommunication management, including TMN and network maintenance</w:t>
            </w:r>
          </w:p>
        </w:tc>
      </w:tr>
      <w:tr w:rsidR="000B732D" w14:paraId="085CF18E" w14:textId="77777777" w:rsidTr="000B732D">
        <w:tc>
          <w:tcPr>
            <w:tcW w:w="1241" w:type="dxa"/>
            <w:shd w:val="clear" w:color="auto" w:fill="auto"/>
          </w:tcPr>
          <w:p w14:paraId="6DE7EA89" w14:textId="70AB7F11"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N</w:t>
            </w:r>
          </w:p>
        </w:tc>
        <w:tc>
          <w:tcPr>
            <w:tcW w:w="4842" w:type="dxa"/>
            <w:shd w:val="clear" w:color="auto" w:fill="auto"/>
          </w:tcPr>
          <w:p w14:paraId="751D83FA" w14:textId="7E36AF00"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Maintenance: international sound programme and television transmission circuits</w:t>
            </w:r>
          </w:p>
        </w:tc>
      </w:tr>
      <w:tr w:rsidR="000B732D" w14:paraId="5A443E4A" w14:textId="77777777" w:rsidTr="000B732D">
        <w:tc>
          <w:tcPr>
            <w:tcW w:w="1241" w:type="dxa"/>
            <w:shd w:val="clear" w:color="auto" w:fill="auto"/>
          </w:tcPr>
          <w:p w14:paraId="6B479321" w14:textId="07167501"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O</w:t>
            </w:r>
          </w:p>
        </w:tc>
        <w:tc>
          <w:tcPr>
            <w:tcW w:w="4842" w:type="dxa"/>
            <w:shd w:val="clear" w:color="auto" w:fill="auto"/>
          </w:tcPr>
          <w:p w14:paraId="33E45957" w14:textId="03934BDB"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Specifications of measuring equipment</w:t>
            </w:r>
          </w:p>
        </w:tc>
      </w:tr>
      <w:tr w:rsidR="000B732D" w14:paraId="28BAACC3" w14:textId="77777777" w:rsidTr="000B732D">
        <w:tc>
          <w:tcPr>
            <w:tcW w:w="1241" w:type="dxa"/>
            <w:shd w:val="clear" w:color="auto" w:fill="auto"/>
          </w:tcPr>
          <w:p w14:paraId="669C513E" w14:textId="1C82785A"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P</w:t>
            </w:r>
          </w:p>
        </w:tc>
        <w:tc>
          <w:tcPr>
            <w:tcW w:w="4842" w:type="dxa"/>
            <w:shd w:val="clear" w:color="auto" w:fill="auto"/>
          </w:tcPr>
          <w:p w14:paraId="15E5B76E" w14:textId="544FE16C"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Terminals and subjective and objective assessment methods</w:t>
            </w:r>
          </w:p>
        </w:tc>
      </w:tr>
      <w:tr w:rsidR="000B732D" w14:paraId="0ABEA937" w14:textId="77777777" w:rsidTr="000B732D">
        <w:tc>
          <w:tcPr>
            <w:tcW w:w="1241" w:type="dxa"/>
            <w:shd w:val="clear" w:color="auto" w:fill="auto"/>
          </w:tcPr>
          <w:p w14:paraId="33D818CB" w14:textId="4F6E4898"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Q</w:t>
            </w:r>
          </w:p>
        </w:tc>
        <w:tc>
          <w:tcPr>
            <w:tcW w:w="4842" w:type="dxa"/>
            <w:shd w:val="clear" w:color="auto" w:fill="auto"/>
          </w:tcPr>
          <w:p w14:paraId="043BF1FA" w14:textId="54E3D01A"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Switching and signalling</w:t>
            </w:r>
          </w:p>
        </w:tc>
      </w:tr>
      <w:tr w:rsidR="000B732D" w14:paraId="48A86CD7" w14:textId="77777777" w:rsidTr="000B732D">
        <w:tc>
          <w:tcPr>
            <w:tcW w:w="1241" w:type="dxa"/>
            <w:shd w:val="clear" w:color="auto" w:fill="auto"/>
          </w:tcPr>
          <w:p w14:paraId="151653F5" w14:textId="00643D04"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R</w:t>
            </w:r>
          </w:p>
        </w:tc>
        <w:tc>
          <w:tcPr>
            <w:tcW w:w="4842" w:type="dxa"/>
            <w:shd w:val="clear" w:color="auto" w:fill="auto"/>
          </w:tcPr>
          <w:p w14:paraId="149F91C8" w14:textId="20856BD1"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Telegraph transmission</w:t>
            </w:r>
          </w:p>
        </w:tc>
      </w:tr>
      <w:tr w:rsidR="000B732D" w14:paraId="5C97C8E7" w14:textId="77777777" w:rsidTr="000B732D">
        <w:tc>
          <w:tcPr>
            <w:tcW w:w="1241" w:type="dxa"/>
            <w:shd w:val="clear" w:color="auto" w:fill="auto"/>
          </w:tcPr>
          <w:p w14:paraId="5CFE150B" w14:textId="46031E7C"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S</w:t>
            </w:r>
          </w:p>
        </w:tc>
        <w:tc>
          <w:tcPr>
            <w:tcW w:w="4842" w:type="dxa"/>
            <w:shd w:val="clear" w:color="auto" w:fill="auto"/>
          </w:tcPr>
          <w:p w14:paraId="1A7A3033" w14:textId="00B5495A"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Telegraph services terminal equipment</w:t>
            </w:r>
          </w:p>
        </w:tc>
      </w:tr>
      <w:tr w:rsidR="000B732D" w14:paraId="5F6D48D6" w14:textId="77777777" w:rsidTr="000B732D">
        <w:tc>
          <w:tcPr>
            <w:tcW w:w="1241" w:type="dxa"/>
            <w:shd w:val="clear" w:color="auto" w:fill="auto"/>
          </w:tcPr>
          <w:p w14:paraId="233A0846" w14:textId="7E9019A6"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T</w:t>
            </w:r>
          </w:p>
        </w:tc>
        <w:tc>
          <w:tcPr>
            <w:tcW w:w="4842" w:type="dxa"/>
            <w:shd w:val="clear" w:color="auto" w:fill="auto"/>
          </w:tcPr>
          <w:p w14:paraId="045C2E6A" w14:textId="7934E252"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Terminals for telematic services</w:t>
            </w:r>
          </w:p>
        </w:tc>
      </w:tr>
      <w:tr w:rsidR="000B732D" w14:paraId="69FB5FC4" w14:textId="77777777" w:rsidTr="000B732D">
        <w:tc>
          <w:tcPr>
            <w:tcW w:w="1241" w:type="dxa"/>
            <w:shd w:val="clear" w:color="auto" w:fill="auto"/>
          </w:tcPr>
          <w:p w14:paraId="2822AD12" w14:textId="6B95E4E0"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U</w:t>
            </w:r>
          </w:p>
        </w:tc>
        <w:tc>
          <w:tcPr>
            <w:tcW w:w="4842" w:type="dxa"/>
            <w:shd w:val="clear" w:color="auto" w:fill="auto"/>
          </w:tcPr>
          <w:p w14:paraId="55564755" w14:textId="707A5D2F"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Telegraph switching</w:t>
            </w:r>
          </w:p>
        </w:tc>
      </w:tr>
      <w:tr w:rsidR="000B732D" w14:paraId="5D1250D0" w14:textId="77777777" w:rsidTr="000B732D">
        <w:tc>
          <w:tcPr>
            <w:tcW w:w="1241" w:type="dxa"/>
            <w:shd w:val="clear" w:color="auto" w:fill="auto"/>
          </w:tcPr>
          <w:p w14:paraId="4DCF0A8B" w14:textId="22B31075"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V</w:t>
            </w:r>
          </w:p>
        </w:tc>
        <w:tc>
          <w:tcPr>
            <w:tcW w:w="4842" w:type="dxa"/>
            <w:shd w:val="clear" w:color="auto" w:fill="auto"/>
          </w:tcPr>
          <w:p w14:paraId="1AD44972" w14:textId="4A8B2AA0"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Data communication over the telephone network</w:t>
            </w:r>
          </w:p>
        </w:tc>
      </w:tr>
      <w:tr w:rsidR="000B732D" w14:paraId="07DD451D" w14:textId="77777777" w:rsidTr="000B732D">
        <w:tc>
          <w:tcPr>
            <w:tcW w:w="1241" w:type="dxa"/>
            <w:shd w:val="clear" w:color="auto" w:fill="auto"/>
          </w:tcPr>
          <w:p w14:paraId="550DB26F" w14:textId="4EB122EE"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X</w:t>
            </w:r>
          </w:p>
        </w:tc>
        <w:tc>
          <w:tcPr>
            <w:tcW w:w="4842" w:type="dxa"/>
            <w:shd w:val="clear" w:color="auto" w:fill="auto"/>
          </w:tcPr>
          <w:p w14:paraId="0983298A" w14:textId="7C95E38B"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Data networks, open system communications and security</w:t>
            </w:r>
          </w:p>
        </w:tc>
      </w:tr>
      <w:tr w:rsidR="000B732D" w14:paraId="34A799BE" w14:textId="77777777" w:rsidTr="000B732D">
        <w:tc>
          <w:tcPr>
            <w:tcW w:w="1241" w:type="dxa"/>
            <w:shd w:val="clear" w:color="auto" w:fill="auto"/>
          </w:tcPr>
          <w:p w14:paraId="171BA94D" w14:textId="1CC1D894"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0B732D">
              <w:rPr>
                <w:sz w:val="22"/>
              </w:rPr>
              <w:t>Series Y</w:t>
            </w:r>
          </w:p>
        </w:tc>
        <w:tc>
          <w:tcPr>
            <w:tcW w:w="4842" w:type="dxa"/>
            <w:shd w:val="clear" w:color="auto" w:fill="auto"/>
          </w:tcPr>
          <w:p w14:paraId="1B3AAA65" w14:textId="539E7557"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sz w:val="22"/>
              </w:rPr>
            </w:pPr>
            <w:r w:rsidRPr="000B732D">
              <w:rPr>
                <w:sz w:val="22"/>
              </w:rPr>
              <w:t>Global information infrastructure, Internet protocol aspects and next-generation networks, Internet of Things and smart cities</w:t>
            </w:r>
          </w:p>
        </w:tc>
      </w:tr>
      <w:tr w:rsidR="000B732D" w14:paraId="0625E99C" w14:textId="77777777" w:rsidTr="000B732D">
        <w:tc>
          <w:tcPr>
            <w:tcW w:w="1241" w:type="dxa"/>
            <w:shd w:val="clear" w:color="auto" w:fill="auto"/>
          </w:tcPr>
          <w:p w14:paraId="78E0E5D9" w14:textId="777FC25C"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0B732D">
              <w:rPr>
                <w:b/>
                <w:sz w:val="22"/>
              </w:rPr>
              <w:t>Series Z</w:t>
            </w:r>
          </w:p>
        </w:tc>
        <w:tc>
          <w:tcPr>
            <w:tcW w:w="4842" w:type="dxa"/>
            <w:shd w:val="clear" w:color="auto" w:fill="auto"/>
          </w:tcPr>
          <w:p w14:paraId="66DEA326" w14:textId="7B504891"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b/>
                <w:sz w:val="22"/>
              </w:rPr>
            </w:pPr>
            <w:r w:rsidRPr="000B732D">
              <w:rPr>
                <w:b/>
                <w:sz w:val="22"/>
              </w:rPr>
              <w:t>Languages and general software aspects for telecommunication systems</w:t>
            </w:r>
          </w:p>
        </w:tc>
      </w:tr>
      <w:tr w:rsidR="000B732D" w14:paraId="435E779A" w14:textId="77777777" w:rsidTr="000B732D">
        <w:tc>
          <w:tcPr>
            <w:tcW w:w="1241" w:type="dxa"/>
            <w:shd w:val="clear" w:color="auto" w:fill="auto"/>
          </w:tcPr>
          <w:p w14:paraId="786984DE" w14:textId="77777777" w:rsidR="000B732D" w:rsidRPr="000B732D" w:rsidRDefault="000B732D" w:rsidP="000B732D">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031B24C6" w14:textId="77777777" w:rsidR="000B732D" w:rsidRPr="000B732D" w:rsidRDefault="000B732D" w:rsidP="000B732D">
            <w:pPr>
              <w:tabs>
                <w:tab w:val="clear" w:pos="794"/>
                <w:tab w:val="clear" w:pos="1191"/>
                <w:tab w:val="clear" w:pos="1588"/>
                <w:tab w:val="clear" w:pos="1985"/>
              </w:tabs>
              <w:overflowPunct/>
              <w:autoSpaceDE/>
              <w:autoSpaceDN/>
              <w:adjustRightInd/>
              <w:spacing w:before="94" w:after="94"/>
              <w:jc w:val="left"/>
              <w:textAlignment w:val="auto"/>
              <w:rPr>
                <w:b/>
                <w:sz w:val="22"/>
              </w:rPr>
            </w:pPr>
          </w:p>
        </w:tc>
      </w:tr>
    </w:tbl>
    <w:p w14:paraId="6D1382C5" w14:textId="3F44A694" w:rsidR="000B732D" w:rsidRPr="000B732D" w:rsidRDefault="000B732D" w:rsidP="000B732D">
      <w:pPr>
        <w:tabs>
          <w:tab w:val="clear" w:pos="794"/>
          <w:tab w:val="clear" w:pos="1191"/>
          <w:tab w:val="clear" w:pos="1588"/>
          <w:tab w:val="clear" w:pos="1985"/>
        </w:tabs>
        <w:overflowPunct/>
        <w:autoSpaceDE/>
        <w:autoSpaceDN/>
        <w:adjustRightInd/>
        <w:spacing w:before="0"/>
        <w:jc w:val="right"/>
        <w:textAlignment w:val="auto"/>
        <w:rPr>
          <w:sz w:val="104"/>
        </w:rPr>
      </w:pPr>
    </w:p>
    <w:p w14:paraId="503BB60B" w14:textId="77777777" w:rsidR="00BA496A" w:rsidRDefault="00BA496A" w:rsidP="00AE192E"/>
    <w:sectPr w:rsidR="00BA496A" w:rsidSect="000B732D">
      <w:headerReference w:type="even" r:id="rId78"/>
      <w:headerReference w:type="default" r:id="rId79"/>
      <w:footerReference w:type="even" r:id="rId80"/>
      <w:footerReference w:type="default" r:id="rId81"/>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4AD21" w14:textId="77777777" w:rsidR="00776F24" w:rsidRDefault="00776F24">
      <w:r>
        <w:separator/>
      </w:r>
    </w:p>
  </w:endnote>
  <w:endnote w:type="continuationSeparator" w:id="0">
    <w:p w14:paraId="298166D1" w14:textId="77777777" w:rsidR="00776F24" w:rsidRDefault="0077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Wingdings">
    <w:panose1 w:val="05000000000000000000"/>
    <w:charset w:val="02"/>
    <w:family w:val="auto"/>
    <w:pitch w:val="variable"/>
    <w:sig w:usb0="00000000" w:usb1="10000000" w:usb2="00000000" w:usb3="00000000" w:csb0="80000000" w:csb1="00000000"/>
  </w:font>
  <w:font w:name="Zapf Dingbats">
    <w:altName w:val="Wingdings 2"/>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6F31" w14:textId="77777777" w:rsidR="00776F24" w:rsidRPr="00F55EF2" w:rsidRDefault="00776F24" w:rsidP="004F7371">
    <w:pPr>
      <w:pStyle w:val="FooterQP"/>
      <w:rPr>
        <w:lang w:val="fr-CH"/>
      </w:rPr>
    </w:pPr>
    <w:r>
      <w:rPr>
        <w:b w:val="0"/>
      </w:rPr>
      <w:fldChar w:fldCharType="begin"/>
    </w:r>
    <w:r w:rsidRPr="00F55EF2">
      <w:rPr>
        <w:b w:val="0"/>
        <w:lang w:val="fr-CH"/>
      </w:rPr>
      <w:instrText xml:space="preserve"> PAGE  \* MERGEFORMAT </w:instrText>
    </w:r>
    <w:r>
      <w:rPr>
        <w:b w:val="0"/>
      </w:rPr>
      <w:fldChar w:fldCharType="separate"/>
    </w:r>
    <w:r w:rsidR="00E22E30">
      <w:rPr>
        <w:b w:val="0"/>
        <w:noProof/>
        <w:lang w:val="fr-CH"/>
      </w:rPr>
      <w:t>vi</w:t>
    </w:r>
    <w:r>
      <w:rPr>
        <w:b w:val="0"/>
      </w:rPr>
      <w:fldChar w:fldCharType="end"/>
    </w:r>
    <w:r w:rsidRPr="00F55EF2">
      <w:rPr>
        <w:lang w:val="fr-CH"/>
      </w:rPr>
      <w:tab/>
      <w:t>Rec. ITU</w:t>
    </w:r>
    <w:r w:rsidRPr="00F55EF2">
      <w:rPr>
        <w:lang w:val="fr-CH"/>
      </w:rPr>
      <w:noBreakHyphen/>
      <w:t>T Z.100 (04/2016)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0FAD2" w14:textId="77777777" w:rsidR="00776F24" w:rsidRPr="00F55EF2" w:rsidRDefault="00776F24" w:rsidP="004F7371">
    <w:pPr>
      <w:pStyle w:val="FooterQP"/>
      <w:rPr>
        <w:b w:val="0"/>
      </w:rPr>
    </w:pPr>
    <w:r>
      <w:tab/>
    </w:r>
    <w:r>
      <w:tab/>
      <w:t>Rec. ITU</w:t>
    </w:r>
    <w:r>
      <w:noBreakHyphen/>
      <w:t>T Z.100 (04/2016)</w:t>
    </w:r>
    <w:r>
      <w:tab/>
    </w:r>
    <w:r>
      <w:rPr>
        <w:b w:val="0"/>
      </w:rPr>
      <w:fldChar w:fldCharType="begin"/>
    </w:r>
    <w:r>
      <w:rPr>
        <w:b w:val="0"/>
      </w:rPr>
      <w:instrText xml:space="preserve"> PAGE  \* MERGEFORMAT </w:instrText>
    </w:r>
    <w:r>
      <w:rPr>
        <w:b w:val="0"/>
      </w:rPr>
      <w:fldChar w:fldCharType="separate"/>
    </w:r>
    <w:r w:rsidR="00E22E30">
      <w:rPr>
        <w:b w:val="0"/>
        <w:noProof/>
      </w:rPr>
      <w:t>vii</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88F23" w14:textId="77777777" w:rsidR="00776F24" w:rsidRDefault="00776F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EF4EF" w14:textId="77777777" w:rsidR="00776F24" w:rsidRPr="00F55EF2" w:rsidRDefault="00776F24" w:rsidP="000B732D">
    <w:pPr>
      <w:pStyle w:val="FooterQP"/>
      <w:rPr>
        <w:lang w:val="fr-CH"/>
      </w:rPr>
    </w:pPr>
    <w:r>
      <w:rPr>
        <w:b w:val="0"/>
      </w:rPr>
      <w:fldChar w:fldCharType="begin"/>
    </w:r>
    <w:r w:rsidRPr="00F55EF2">
      <w:rPr>
        <w:b w:val="0"/>
        <w:lang w:val="fr-CH"/>
      </w:rPr>
      <w:instrText xml:space="preserve"> PAGE  \* MERGEFORMAT </w:instrText>
    </w:r>
    <w:r>
      <w:rPr>
        <w:b w:val="0"/>
      </w:rPr>
      <w:fldChar w:fldCharType="separate"/>
    </w:r>
    <w:r w:rsidR="00E22E30">
      <w:rPr>
        <w:b w:val="0"/>
        <w:noProof/>
        <w:lang w:val="fr-CH"/>
      </w:rPr>
      <w:t>16</w:t>
    </w:r>
    <w:r>
      <w:rPr>
        <w:b w:val="0"/>
      </w:rPr>
      <w:fldChar w:fldCharType="end"/>
    </w:r>
    <w:r w:rsidRPr="00F55EF2">
      <w:rPr>
        <w:lang w:val="fr-CH"/>
      </w:rPr>
      <w:tab/>
      <w:t>Rec. ITU</w:t>
    </w:r>
    <w:r w:rsidRPr="00F55EF2">
      <w:rPr>
        <w:lang w:val="fr-CH"/>
      </w:rPr>
      <w:noBreakHyphen/>
      <w:t>T Z.100 (04/2016)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6DD48" w14:textId="77777777" w:rsidR="00776F24" w:rsidRPr="00F55EF2" w:rsidRDefault="00776F24" w:rsidP="000B732D">
    <w:pPr>
      <w:pStyle w:val="FooterQP"/>
      <w:rPr>
        <w:b w:val="0"/>
      </w:rPr>
    </w:pPr>
    <w:r>
      <w:tab/>
    </w:r>
    <w:r>
      <w:tab/>
      <w:t>Rec. ITU</w:t>
    </w:r>
    <w:r>
      <w:noBreakHyphen/>
      <w:t>T Z.100 (04/2016)</w:t>
    </w:r>
    <w:r>
      <w:tab/>
    </w:r>
    <w:r>
      <w:rPr>
        <w:b w:val="0"/>
      </w:rPr>
      <w:fldChar w:fldCharType="begin"/>
    </w:r>
    <w:r>
      <w:rPr>
        <w:b w:val="0"/>
      </w:rPr>
      <w:instrText xml:space="preserve"> PAGE  \* MERGEFORMAT </w:instrText>
    </w:r>
    <w:r>
      <w:rPr>
        <w:b w:val="0"/>
      </w:rPr>
      <w:fldChar w:fldCharType="separate"/>
    </w:r>
    <w:r w:rsidR="00E22E30">
      <w:rPr>
        <w:b w:val="0"/>
        <w:noProof/>
      </w:rPr>
      <w:t>15</w:t>
    </w:r>
    <w:r>
      <w:rPr>
        <w:b w:val="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D2A35" w14:textId="52E14F8E" w:rsidR="00776F24" w:rsidRPr="000B732D" w:rsidRDefault="00776F24" w:rsidP="000B732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C3F96" w14:textId="7A48AC45" w:rsidR="00776F24" w:rsidRPr="000B732D" w:rsidRDefault="00776F24" w:rsidP="000B732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4DD1" w14:textId="77777777" w:rsidR="00776F24" w:rsidRDefault="00776F24" w:rsidP="000B732D">
    <w:pPr>
      <w:pStyle w:val="FooterQP"/>
      <w:jc w:val="right"/>
      <w:rPr>
        <w:rFonts w:ascii="Arial" w:hAnsi="Arial" w:cs="Arial"/>
        <w:b w:val="0"/>
      </w:rPr>
    </w:pPr>
    <w:r>
      <w:rPr>
        <w:rFonts w:ascii="Arial" w:hAnsi="Arial" w:cs="Arial"/>
        <w:b w:val="0"/>
      </w:rPr>
      <w:t>Printed in Switzerland</w:t>
    </w:r>
  </w:p>
  <w:p w14:paraId="113EB426" w14:textId="371A5266" w:rsidR="00776F24" w:rsidRPr="000B732D" w:rsidRDefault="00776F24" w:rsidP="000B732D">
    <w:pPr>
      <w:pStyle w:val="FooterQP"/>
      <w:jc w:val="right"/>
      <w:rPr>
        <w:rFonts w:ascii="Arial" w:hAnsi="Arial" w:cs="Arial"/>
        <w:b w:val="0"/>
      </w:rPr>
    </w:pPr>
    <w:r>
      <w:rPr>
        <w:rFonts w:ascii="Arial" w:hAnsi="Arial" w:cs="Arial"/>
        <w:b w:val="0"/>
      </w:rPr>
      <w:t>Geneva, 2016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18201" w14:textId="77777777" w:rsidR="00776F24" w:rsidRDefault="00776F24" w:rsidP="000B732D">
    <w:pPr>
      <w:pStyle w:val="FooterQP"/>
      <w:jc w:val="right"/>
      <w:rPr>
        <w:rFonts w:ascii="Arial" w:hAnsi="Arial" w:cs="Arial"/>
        <w:b w:val="0"/>
      </w:rPr>
    </w:pPr>
    <w:r>
      <w:rPr>
        <w:rFonts w:ascii="Arial" w:hAnsi="Arial" w:cs="Arial"/>
        <w:b w:val="0"/>
      </w:rPr>
      <w:t>Printed in Switzerland</w:t>
    </w:r>
  </w:p>
  <w:p w14:paraId="1C6E5F72" w14:textId="11354DFD" w:rsidR="00776F24" w:rsidRPr="000B732D" w:rsidRDefault="00776F24" w:rsidP="000B732D">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C2444" w14:textId="77777777" w:rsidR="00776F24" w:rsidRDefault="00776F24">
      <w:r>
        <w:t>____________________</w:t>
      </w:r>
    </w:p>
  </w:footnote>
  <w:footnote w:type="continuationSeparator" w:id="0">
    <w:p w14:paraId="67B40BA6" w14:textId="77777777" w:rsidR="00776F24" w:rsidRDefault="00776F24">
      <w:r>
        <w:continuationSeparator/>
      </w:r>
    </w:p>
  </w:footnote>
  <w:footnote w:id="1">
    <w:p w14:paraId="249AC9F1" w14:textId="77777777" w:rsidR="00776F24" w:rsidRPr="00783586" w:rsidRDefault="00776F24" w:rsidP="004F7371">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D760" w14:textId="77777777" w:rsidR="00776F24" w:rsidRDefault="00776F24">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5E265" w14:textId="77777777" w:rsidR="00776F24" w:rsidRPr="000B732D" w:rsidRDefault="00776F24" w:rsidP="000B732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20E16" w14:textId="77777777" w:rsidR="00776F24" w:rsidRPr="000B732D" w:rsidRDefault="00776F24" w:rsidP="000B732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7C976" w14:textId="77777777" w:rsidR="00776F24" w:rsidRPr="000B732D" w:rsidRDefault="00776F24" w:rsidP="000B73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53566" w14:textId="77777777" w:rsidR="00776F24" w:rsidRDefault="00776F24">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0000D" w14:textId="77777777" w:rsidR="00776F24" w:rsidRDefault="00776F24">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F21B6" w14:textId="77777777" w:rsidR="00776F24" w:rsidRDefault="00776F24">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1C01" w14:textId="77777777" w:rsidR="00776F24" w:rsidRDefault="00776F2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79A0E" w14:textId="77777777" w:rsidR="00776F24" w:rsidRDefault="00776F24">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E51D5" w14:textId="77777777" w:rsidR="00776F24" w:rsidRPr="00BA496A" w:rsidRDefault="00776F24" w:rsidP="00BA496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BD031" w14:textId="77777777" w:rsidR="00776F24" w:rsidRPr="00BA496A" w:rsidRDefault="00776F24" w:rsidP="00BA496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E3350" w14:textId="77777777" w:rsidR="00776F24" w:rsidRPr="000B732D" w:rsidRDefault="00776F24" w:rsidP="000B73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B051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FA8FA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B4D5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5049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DE5D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A816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8C5C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69D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A063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F0D8B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ctiveWritingStyle w:appName="MSWord" w:lang="fr-FR" w:vendorID="64" w:dllVersion="131078" w:nlCheck="1" w:checkStyle="1"/>
  <w:attachedTemplate r:id="rId1"/>
  <w:defaultTabStop w:val="720"/>
  <w:hyphenationZone w:val="425"/>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6A"/>
    <w:rsid w:val="00003356"/>
    <w:rsid w:val="00004B38"/>
    <w:rsid w:val="000069F8"/>
    <w:rsid w:val="00006DC1"/>
    <w:rsid w:val="00013294"/>
    <w:rsid w:val="00024376"/>
    <w:rsid w:val="000243D1"/>
    <w:rsid w:val="00037976"/>
    <w:rsid w:val="0004574F"/>
    <w:rsid w:val="00050B33"/>
    <w:rsid w:val="00051226"/>
    <w:rsid w:val="0005162C"/>
    <w:rsid w:val="00055CDE"/>
    <w:rsid w:val="00060ED5"/>
    <w:rsid w:val="00067697"/>
    <w:rsid w:val="00074D5A"/>
    <w:rsid w:val="00087A8E"/>
    <w:rsid w:val="0009075A"/>
    <w:rsid w:val="000912A7"/>
    <w:rsid w:val="00091DA1"/>
    <w:rsid w:val="00093E2F"/>
    <w:rsid w:val="000A287B"/>
    <w:rsid w:val="000A2C0B"/>
    <w:rsid w:val="000A4B4E"/>
    <w:rsid w:val="000A4D75"/>
    <w:rsid w:val="000A6AAA"/>
    <w:rsid w:val="000A7BAA"/>
    <w:rsid w:val="000B001D"/>
    <w:rsid w:val="000B48BF"/>
    <w:rsid w:val="000B732D"/>
    <w:rsid w:val="000C6CA8"/>
    <w:rsid w:val="000C7591"/>
    <w:rsid w:val="000D0B45"/>
    <w:rsid w:val="000D20C2"/>
    <w:rsid w:val="000E355E"/>
    <w:rsid w:val="000F389E"/>
    <w:rsid w:val="000F4C9E"/>
    <w:rsid w:val="00100BD9"/>
    <w:rsid w:val="00100E03"/>
    <w:rsid w:val="00105707"/>
    <w:rsid w:val="00113B2E"/>
    <w:rsid w:val="0012532B"/>
    <w:rsid w:val="00125934"/>
    <w:rsid w:val="001335DC"/>
    <w:rsid w:val="0013384E"/>
    <w:rsid w:val="0013428C"/>
    <w:rsid w:val="001343B9"/>
    <w:rsid w:val="00140C97"/>
    <w:rsid w:val="00151CAD"/>
    <w:rsid w:val="001534CD"/>
    <w:rsid w:val="00153780"/>
    <w:rsid w:val="00157005"/>
    <w:rsid w:val="001617E7"/>
    <w:rsid w:val="00162B4B"/>
    <w:rsid w:val="0016509B"/>
    <w:rsid w:val="00165237"/>
    <w:rsid w:val="00165728"/>
    <w:rsid w:val="0016743F"/>
    <w:rsid w:val="00167B1A"/>
    <w:rsid w:val="00171BA9"/>
    <w:rsid w:val="00176A1E"/>
    <w:rsid w:val="0018404A"/>
    <w:rsid w:val="00191901"/>
    <w:rsid w:val="001A0DB5"/>
    <w:rsid w:val="001A3BBB"/>
    <w:rsid w:val="001A5106"/>
    <w:rsid w:val="001A6419"/>
    <w:rsid w:val="001A6718"/>
    <w:rsid w:val="001A6800"/>
    <w:rsid w:val="001A7AAB"/>
    <w:rsid w:val="001B1337"/>
    <w:rsid w:val="001B55D5"/>
    <w:rsid w:val="001B7029"/>
    <w:rsid w:val="001C1CC9"/>
    <w:rsid w:val="001C235A"/>
    <w:rsid w:val="001C4451"/>
    <w:rsid w:val="001C4A9F"/>
    <w:rsid w:val="001C7117"/>
    <w:rsid w:val="001C7216"/>
    <w:rsid w:val="001D0363"/>
    <w:rsid w:val="001D1124"/>
    <w:rsid w:val="001D35F3"/>
    <w:rsid w:val="001D60F3"/>
    <w:rsid w:val="001E2688"/>
    <w:rsid w:val="001E2C63"/>
    <w:rsid w:val="001E601A"/>
    <w:rsid w:val="001E672A"/>
    <w:rsid w:val="001E7536"/>
    <w:rsid w:val="001F463E"/>
    <w:rsid w:val="001F5510"/>
    <w:rsid w:val="001F606C"/>
    <w:rsid w:val="00200DFC"/>
    <w:rsid w:val="00202C30"/>
    <w:rsid w:val="0021282B"/>
    <w:rsid w:val="00220FD9"/>
    <w:rsid w:val="00223CAA"/>
    <w:rsid w:val="00240E99"/>
    <w:rsid w:val="00247251"/>
    <w:rsid w:val="002507B3"/>
    <w:rsid w:val="0025345A"/>
    <w:rsid w:val="0026664F"/>
    <w:rsid w:val="00280FD4"/>
    <w:rsid w:val="00284A41"/>
    <w:rsid w:val="002A0A8C"/>
    <w:rsid w:val="002A2404"/>
    <w:rsid w:val="002A2F85"/>
    <w:rsid w:val="002A68CE"/>
    <w:rsid w:val="002A7F73"/>
    <w:rsid w:val="002B2170"/>
    <w:rsid w:val="002B4D8A"/>
    <w:rsid w:val="002B6879"/>
    <w:rsid w:val="002C075B"/>
    <w:rsid w:val="002C2ACD"/>
    <w:rsid w:val="002C4D24"/>
    <w:rsid w:val="002D0930"/>
    <w:rsid w:val="002D42D6"/>
    <w:rsid w:val="002D6301"/>
    <w:rsid w:val="002D64D8"/>
    <w:rsid w:val="002E0F55"/>
    <w:rsid w:val="002E5890"/>
    <w:rsid w:val="002E7234"/>
    <w:rsid w:val="002E7559"/>
    <w:rsid w:val="003012BC"/>
    <w:rsid w:val="003012D9"/>
    <w:rsid w:val="00306655"/>
    <w:rsid w:val="003078D3"/>
    <w:rsid w:val="00312F5F"/>
    <w:rsid w:val="003176F6"/>
    <w:rsid w:val="003226BD"/>
    <w:rsid w:val="00324EE7"/>
    <w:rsid w:val="00327EB6"/>
    <w:rsid w:val="00331B9D"/>
    <w:rsid w:val="00332B81"/>
    <w:rsid w:val="00335161"/>
    <w:rsid w:val="0033641C"/>
    <w:rsid w:val="003377E2"/>
    <w:rsid w:val="0033789F"/>
    <w:rsid w:val="00340529"/>
    <w:rsid w:val="003421ED"/>
    <w:rsid w:val="003453B5"/>
    <w:rsid w:val="00345720"/>
    <w:rsid w:val="00350F49"/>
    <w:rsid w:val="0035429C"/>
    <w:rsid w:val="00355B90"/>
    <w:rsid w:val="00356D5E"/>
    <w:rsid w:val="0036504C"/>
    <w:rsid w:val="00367FAF"/>
    <w:rsid w:val="0037414D"/>
    <w:rsid w:val="00380709"/>
    <w:rsid w:val="0038155A"/>
    <w:rsid w:val="00395C09"/>
    <w:rsid w:val="003962D5"/>
    <w:rsid w:val="003A0344"/>
    <w:rsid w:val="003A7501"/>
    <w:rsid w:val="003C13E8"/>
    <w:rsid w:val="003D3D96"/>
    <w:rsid w:val="003D69E8"/>
    <w:rsid w:val="003F3644"/>
    <w:rsid w:val="003F52D2"/>
    <w:rsid w:val="003F7D15"/>
    <w:rsid w:val="00400655"/>
    <w:rsid w:val="00401DDA"/>
    <w:rsid w:val="00410827"/>
    <w:rsid w:val="004124D8"/>
    <w:rsid w:val="00413FBE"/>
    <w:rsid w:val="0041539F"/>
    <w:rsid w:val="00416B62"/>
    <w:rsid w:val="00424DD8"/>
    <w:rsid w:val="00425A5B"/>
    <w:rsid w:val="00427699"/>
    <w:rsid w:val="00431030"/>
    <w:rsid w:val="004408C2"/>
    <w:rsid w:val="004413BF"/>
    <w:rsid w:val="004435D7"/>
    <w:rsid w:val="00451E64"/>
    <w:rsid w:val="0045549A"/>
    <w:rsid w:val="00460E22"/>
    <w:rsid w:val="00473A0D"/>
    <w:rsid w:val="00473CE5"/>
    <w:rsid w:val="004765B6"/>
    <w:rsid w:val="0048149C"/>
    <w:rsid w:val="00484D99"/>
    <w:rsid w:val="00485980"/>
    <w:rsid w:val="00486429"/>
    <w:rsid w:val="00486F35"/>
    <w:rsid w:val="00492205"/>
    <w:rsid w:val="004928CE"/>
    <w:rsid w:val="004954A3"/>
    <w:rsid w:val="004A4507"/>
    <w:rsid w:val="004A7536"/>
    <w:rsid w:val="004B0083"/>
    <w:rsid w:val="004B36FF"/>
    <w:rsid w:val="004B47BC"/>
    <w:rsid w:val="004B504A"/>
    <w:rsid w:val="004D1BEF"/>
    <w:rsid w:val="004E0805"/>
    <w:rsid w:val="004E24ED"/>
    <w:rsid w:val="004E48BC"/>
    <w:rsid w:val="004E7248"/>
    <w:rsid w:val="004E7D87"/>
    <w:rsid w:val="004E7F11"/>
    <w:rsid w:val="004F1221"/>
    <w:rsid w:val="004F44F7"/>
    <w:rsid w:val="004F7371"/>
    <w:rsid w:val="00506B31"/>
    <w:rsid w:val="00511CDA"/>
    <w:rsid w:val="00512091"/>
    <w:rsid w:val="00523921"/>
    <w:rsid w:val="00527D53"/>
    <w:rsid w:val="00530611"/>
    <w:rsid w:val="00530E11"/>
    <w:rsid w:val="00535150"/>
    <w:rsid w:val="005361D8"/>
    <w:rsid w:val="00537948"/>
    <w:rsid w:val="005539F4"/>
    <w:rsid w:val="0055735D"/>
    <w:rsid w:val="0056225A"/>
    <w:rsid w:val="005626AA"/>
    <w:rsid w:val="0056729C"/>
    <w:rsid w:val="00567CA4"/>
    <w:rsid w:val="0057559B"/>
    <w:rsid w:val="0058011B"/>
    <w:rsid w:val="005820A2"/>
    <w:rsid w:val="005953BE"/>
    <w:rsid w:val="005A1662"/>
    <w:rsid w:val="005A5EAD"/>
    <w:rsid w:val="005C1D00"/>
    <w:rsid w:val="005C2D54"/>
    <w:rsid w:val="005D2575"/>
    <w:rsid w:val="005F3AC3"/>
    <w:rsid w:val="005F3D74"/>
    <w:rsid w:val="005F549B"/>
    <w:rsid w:val="00600132"/>
    <w:rsid w:val="00602859"/>
    <w:rsid w:val="006106F9"/>
    <w:rsid w:val="00611E88"/>
    <w:rsid w:val="00614E6E"/>
    <w:rsid w:val="00621D38"/>
    <w:rsid w:val="0062399F"/>
    <w:rsid w:val="00623DB8"/>
    <w:rsid w:val="00626AD2"/>
    <w:rsid w:val="00626B95"/>
    <w:rsid w:val="00630E32"/>
    <w:rsid w:val="0063379F"/>
    <w:rsid w:val="0063400E"/>
    <w:rsid w:val="00634A2C"/>
    <w:rsid w:val="0063669D"/>
    <w:rsid w:val="00636A8D"/>
    <w:rsid w:val="00641524"/>
    <w:rsid w:val="00642990"/>
    <w:rsid w:val="0064642A"/>
    <w:rsid w:val="00647A6E"/>
    <w:rsid w:val="00651093"/>
    <w:rsid w:val="0065109F"/>
    <w:rsid w:val="006518E0"/>
    <w:rsid w:val="00651BBA"/>
    <w:rsid w:val="00653428"/>
    <w:rsid w:val="00654ED3"/>
    <w:rsid w:val="00654FE2"/>
    <w:rsid w:val="00656651"/>
    <w:rsid w:val="006622AB"/>
    <w:rsid w:val="00663447"/>
    <w:rsid w:val="00673147"/>
    <w:rsid w:val="00680F92"/>
    <w:rsid w:val="00681642"/>
    <w:rsid w:val="00690160"/>
    <w:rsid w:val="00694C7A"/>
    <w:rsid w:val="00695495"/>
    <w:rsid w:val="006957FF"/>
    <w:rsid w:val="00697835"/>
    <w:rsid w:val="006A0140"/>
    <w:rsid w:val="006C0645"/>
    <w:rsid w:val="006C4DEB"/>
    <w:rsid w:val="006D3128"/>
    <w:rsid w:val="006D4B59"/>
    <w:rsid w:val="006D4F19"/>
    <w:rsid w:val="006D5AB8"/>
    <w:rsid w:val="006D5ADD"/>
    <w:rsid w:val="006D64FD"/>
    <w:rsid w:val="006E708B"/>
    <w:rsid w:val="006F143B"/>
    <w:rsid w:val="006F1ACC"/>
    <w:rsid w:val="00704F08"/>
    <w:rsid w:val="00705ABD"/>
    <w:rsid w:val="00707F75"/>
    <w:rsid w:val="00710415"/>
    <w:rsid w:val="00711479"/>
    <w:rsid w:val="0071274A"/>
    <w:rsid w:val="007140DD"/>
    <w:rsid w:val="007143AA"/>
    <w:rsid w:val="00726163"/>
    <w:rsid w:val="0073429C"/>
    <w:rsid w:val="00736EC2"/>
    <w:rsid w:val="00744BCA"/>
    <w:rsid w:val="0074553A"/>
    <w:rsid w:val="00746A73"/>
    <w:rsid w:val="007477DC"/>
    <w:rsid w:val="00750414"/>
    <w:rsid w:val="007512E6"/>
    <w:rsid w:val="007551FC"/>
    <w:rsid w:val="00757FE1"/>
    <w:rsid w:val="0076440F"/>
    <w:rsid w:val="00765C38"/>
    <w:rsid w:val="00766D42"/>
    <w:rsid w:val="0077065D"/>
    <w:rsid w:val="007708A4"/>
    <w:rsid w:val="007713F4"/>
    <w:rsid w:val="00772B8B"/>
    <w:rsid w:val="0077375F"/>
    <w:rsid w:val="00774D8A"/>
    <w:rsid w:val="007760EB"/>
    <w:rsid w:val="00776F24"/>
    <w:rsid w:val="00780BB6"/>
    <w:rsid w:val="00781315"/>
    <w:rsid w:val="007861D3"/>
    <w:rsid w:val="00786BCF"/>
    <w:rsid w:val="00790544"/>
    <w:rsid w:val="00791472"/>
    <w:rsid w:val="007917DB"/>
    <w:rsid w:val="00792BD0"/>
    <w:rsid w:val="00793CA4"/>
    <w:rsid w:val="00796B6C"/>
    <w:rsid w:val="007A0275"/>
    <w:rsid w:val="007A04B7"/>
    <w:rsid w:val="007A125F"/>
    <w:rsid w:val="007A7AB6"/>
    <w:rsid w:val="007B1DBA"/>
    <w:rsid w:val="007B35E5"/>
    <w:rsid w:val="007B3A14"/>
    <w:rsid w:val="007B4E34"/>
    <w:rsid w:val="007B61B5"/>
    <w:rsid w:val="007C330F"/>
    <w:rsid w:val="007C5159"/>
    <w:rsid w:val="007C6369"/>
    <w:rsid w:val="007D517A"/>
    <w:rsid w:val="007E1822"/>
    <w:rsid w:val="007E6457"/>
    <w:rsid w:val="007F0A58"/>
    <w:rsid w:val="007F1AA9"/>
    <w:rsid w:val="007F3902"/>
    <w:rsid w:val="007F724C"/>
    <w:rsid w:val="00801299"/>
    <w:rsid w:val="00803AE9"/>
    <w:rsid w:val="008130A7"/>
    <w:rsid w:val="008130D4"/>
    <w:rsid w:val="008135EB"/>
    <w:rsid w:val="008172E2"/>
    <w:rsid w:val="008174F3"/>
    <w:rsid w:val="00823350"/>
    <w:rsid w:val="00823526"/>
    <w:rsid w:val="0082372E"/>
    <w:rsid w:val="008267D6"/>
    <w:rsid w:val="00827A91"/>
    <w:rsid w:val="00834750"/>
    <w:rsid w:val="008349F9"/>
    <w:rsid w:val="00842293"/>
    <w:rsid w:val="008528B6"/>
    <w:rsid w:val="00854BFE"/>
    <w:rsid w:val="00856BA4"/>
    <w:rsid w:val="00865987"/>
    <w:rsid w:val="0087039F"/>
    <w:rsid w:val="00890711"/>
    <w:rsid w:val="008915CB"/>
    <w:rsid w:val="00892097"/>
    <w:rsid w:val="00892837"/>
    <w:rsid w:val="00893595"/>
    <w:rsid w:val="00897296"/>
    <w:rsid w:val="008A1BB0"/>
    <w:rsid w:val="008A223C"/>
    <w:rsid w:val="008A38D3"/>
    <w:rsid w:val="008A6DB6"/>
    <w:rsid w:val="008B243F"/>
    <w:rsid w:val="008C3AD3"/>
    <w:rsid w:val="008C3D35"/>
    <w:rsid w:val="008D0CCE"/>
    <w:rsid w:val="008D4388"/>
    <w:rsid w:val="008D4852"/>
    <w:rsid w:val="008E0951"/>
    <w:rsid w:val="008E1A50"/>
    <w:rsid w:val="008E41BE"/>
    <w:rsid w:val="008E64BD"/>
    <w:rsid w:val="008E7F89"/>
    <w:rsid w:val="008F11F2"/>
    <w:rsid w:val="008F153F"/>
    <w:rsid w:val="008F3AF8"/>
    <w:rsid w:val="008F659A"/>
    <w:rsid w:val="00900261"/>
    <w:rsid w:val="00905216"/>
    <w:rsid w:val="00905E10"/>
    <w:rsid w:val="00911ADE"/>
    <w:rsid w:val="00914392"/>
    <w:rsid w:val="009156FA"/>
    <w:rsid w:val="0092259A"/>
    <w:rsid w:val="009231D8"/>
    <w:rsid w:val="00923C60"/>
    <w:rsid w:val="00935E34"/>
    <w:rsid w:val="00941454"/>
    <w:rsid w:val="00941947"/>
    <w:rsid w:val="00942998"/>
    <w:rsid w:val="00943A7E"/>
    <w:rsid w:val="009445FE"/>
    <w:rsid w:val="00960D77"/>
    <w:rsid w:val="00963694"/>
    <w:rsid w:val="00963F4E"/>
    <w:rsid w:val="00970F82"/>
    <w:rsid w:val="00971199"/>
    <w:rsid w:val="009741E6"/>
    <w:rsid w:val="00974805"/>
    <w:rsid w:val="00976753"/>
    <w:rsid w:val="00982779"/>
    <w:rsid w:val="009846D5"/>
    <w:rsid w:val="0098704D"/>
    <w:rsid w:val="00987E29"/>
    <w:rsid w:val="00991C4A"/>
    <w:rsid w:val="00994FE7"/>
    <w:rsid w:val="00995234"/>
    <w:rsid w:val="009A64BD"/>
    <w:rsid w:val="009A7438"/>
    <w:rsid w:val="009A7E14"/>
    <w:rsid w:val="009B07DE"/>
    <w:rsid w:val="009B2167"/>
    <w:rsid w:val="009C07D6"/>
    <w:rsid w:val="009C1DCF"/>
    <w:rsid w:val="009C2722"/>
    <w:rsid w:val="009C38A6"/>
    <w:rsid w:val="009C4BD0"/>
    <w:rsid w:val="009D17F6"/>
    <w:rsid w:val="009D4F1F"/>
    <w:rsid w:val="009D6180"/>
    <w:rsid w:val="009E19DB"/>
    <w:rsid w:val="009E2650"/>
    <w:rsid w:val="009E33FD"/>
    <w:rsid w:val="009E3635"/>
    <w:rsid w:val="009E3C86"/>
    <w:rsid w:val="009E4B3B"/>
    <w:rsid w:val="009F2152"/>
    <w:rsid w:val="00A022BE"/>
    <w:rsid w:val="00A0550F"/>
    <w:rsid w:val="00A07A7D"/>
    <w:rsid w:val="00A1042B"/>
    <w:rsid w:val="00A126CA"/>
    <w:rsid w:val="00A13ACC"/>
    <w:rsid w:val="00A16FFB"/>
    <w:rsid w:val="00A20C43"/>
    <w:rsid w:val="00A21E49"/>
    <w:rsid w:val="00A2432B"/>
    <w:rsid w:val="00A41141"/>
    <w:rsid w:val="00A4177B"/>
    <w:rsid w:val="00A43177"/>
    <w:rsid w:val="00A51199"/>
    <w:rsid w:val="00A5190D"/>
    <w:rsid w:val="00A56056"/>
    <w:rsid w:val="00A6530A"/>
    <w:rsid w:val="00A67706"/>
    <w:rsid w:val="00A71254"/>
    <w:rsid w:val="00A71655"/>
    <w:rsid w:val="00A719B5"/>
    <w:rsid w:val="00A8120E"/>
    <w:rsid w:val="00A81C62"/>
    <w:rsid w:val="00A83740"/>
    <w:rsid w:val="00A87118"/>
    <w:rsid w:val="00A87709"/>
    <w:rsid w:val="00A8777A"/>
    <w:rsid w:val="00A97777"/>
    <w:rsid w:val="00AB254E"/>
    <w:rsid w:val="00AB2AC7"/>
    <w:rsid w:val="00AB351D"/>
    <w:rsid w:val="00AB7F12"/>
    <w:rsid w:val="00AC13AD"/>
    <w:rsid w:val="00AC2CBF"/>
    <w:rsid w:val="00AC3BE7"/>
    <w:rsid w:val="00AC55C9"/>
    <w:rsid w:val="00AD1010"/>
    <w:rsid w:val="00AD25A7"/>
    <w:rsid w:val="00AD2DA3"/>
    <w:rsid w:val="00AD2F8E"/>
    <w:rsid w:val="00AD3114"/>
    <w:rsid w:val="00AD60E6"/>
    <w:rsid w:val="00AD6B15"/>
    <w:rsid w:val="00AE16D7"/>
    <w:rsid w:val="00AE192E"/>
    <w:rsid w:val="00AE335D"/>
    <w:rsid w:val="00AE5AB6"/>
    <w:rsid w:val="00AE5D0A"/>
    <w:rsid w:val="00AE7692"/>
    <w:rsid w:val="00AF587E"/>
    <w:rsid w:val="00AF63D8"/>
    <w:rsid w:val="00AF6E72"/>
    <w:rsid w:val="00B0664D"/>
    <w:rsid w:val="00B06F7D"/>
    <w:rsid w:val="00B07D14"/>
    <w:rsid w:val="00B07FE0"/>
    <w:rsid w:val="00B13864"/>
    <w:rsid w:val="00B16025"/>
    <w:rsid w:val="00B172B2"/>
    <w:rsid w:val="00B24745"/>
    <w:rsid w:val="00B33EFB"/>
    <w:rsid w:val="00B368D4"/>
    <w:rsid w:val="00B41298"/>
    <w:rsid w:val="00B41C93"/>
    <w:rsid w:val="00B42D64"/>
    <w:rsid w:val="00B4318A"/>
    <w:rsid w:val="00B4531F"/>
    <w:rsid w:val="00B46FF3"/>
    <w:rsid w:val="00B47D05"/>
    <w:rsid w:val="00B53938"/>
    <w:rsid w:val="00B57AD3"/>
    <w:rsid w:val="00B6057C"/>
    <w:rsid w:val="00B60598"/>
    <w:rsid w:val="00B72114"/>
    <w:rsid w:val="00B77354"/>
    <w:rsid w:val="00B802B6"/>
    <w:rsid w:val="00B81357"/>
    <w:rsid w:val="00B825A5"/>
    <w:rsid w:val="00B84159"/>
    <w:rsid w:val="00B85189"/>
    <w:rsid w:val="00B87166"/>
    <w:rsid w:val="00B91779"/>
    <w:rsid w:val="00B92869"/>
    <w:rsid w:val="00B9310D"/>
    <w:rsid w:val="00B96064"/>
    <w:rsid w:val="00BA199F"/>
    <w:rsid w:val="00BA1BD2"/>
    <w:rsid w:val="00BA37C7"/>
    <w:rsid w:val="00BA496A"/>
    <w:rsid w:val="00BB02C9"/>
    <w:rsid w:val="00BB02F3"/>
    <w:rsid w:val="00BB6F6E"/>
    <w:rsid w:val="00BC23D7"/>
    <w:rsid w:val="00BC62E9"/>
    <w:rsid w:val="00BC6A38"/>
    <w:rsid w:val="00BC70BA"/>
    <w:rsid w:val="00BD488C"/>
    <w:rsid w:val="00BD6C51"/>
    <w:rsid w:val="00BD793B"/>
    <w:rsid w:val="00BE257C"/>
    <w:rsid w:val="00BE5176"/>
    <w:rsid w:val="00BF6B6F"/>
    <w:rsid w:val="00BF75F8"/>
    <w:rsid w:val="00C024C7"/>
    <w:rsid w:val="00C06F30"/>
    <w:rsid w:val="00C11136"/>
    <w:rsid w:val="00C2191E"/>
    <w:rsid w:val="00C24121"/>
    <w:rsid w:val="00C339EB"/>
    <w:rsid w:val="00C34D3F"/>
    <w:rsid w:val="00C35CC7"/>
    <w:rsid w:val="00C43ECA"/>
    <w:rsid w:val="00C45069"/>
    <w:rsid w:val="00C548BE"/>
    <w:rsid w:val="00C5639F"/>
    <w:rsid w:val="00C62C39"/>
    <w:rsid w:val="00C63A4F"/>
    <w:rsid w:val="00C63B38"/>
    <w:rsid w:val="00C64E48"/>
    <w:rsid w:val="00C65BA1"/>
    <w:rsid w:val="00C71EF1"/>
    <w:rsid w:val="00C72835"/>
    <w:rsid w:val="00C77A17"/>
    <w:rsid w:val="00C868ED"/>
    <w:rsid w:val="00C90991"/>
    <w:rsid w:val="00C90B5A"/>
    <w:rsid w:val="00C92862"/>
    <w:rsid w:val="00C94720"/>
    <w:rsid w:val="00C968C0"/>
    <w:rsid w:val="00CA5901"/>
    <w:rsid w:val="00CB72BF"/>
    <w:rsid w:val="00CC5295"/>
    <w:rsid w:val="00CC762D"/>
    <w:rsid w:val="00CC799C"/>
    <w:rsid w:val="00CD374A"/>
    <w:rsid w:val="00CD4B94"/>
    <w:rsid w:val="00CD50C5"/>
    <w:rsid w:val="00CD5D0F"/>
    <w:rsid w:val="00CD7972"/>
    <w:rsid w:val="00CE2226"/>
    <w:rsid w:val="00CF03F2"/>
    <w:rsid w:val="00CF2C9D"/>
    <w:rsid w:val="00CF4F3D"/>
    <w:rsid w:val="00CF79F8"/>
    <w:rsid w:val="00D01B5E"/>
    <w:rsid w:val="00D0265A"/>
    <w:rsid w:val="00D04736"/>
    <w:rsid w:val="00D06F60"/>
    <w:rsid w:val="00D0731D"/>
    <w:rsid w:val="00D12148"/>
    <w:rsid w:val="00D12FAC"/>
    <w:rsid w:val="00D1746D"/>
    <w:rsid w:val="00D20F9C"/>
    <w:rsid w:val="00D220FC"/>
    <w:rsid w:val="00D222AC"/>
    <w:rsid w:val="00D406EB"/>
    <w:rsid w:val="00D40CB7"/>
    <w:rsid w:val="00D50143"/>
    <w:rsid w:val="00D503B3"/>
    <w:rsid w:val="00D52D44"/>
    <w:rsid w:val="00D54579"/>
    <w:rsid w:val="00D63A2F"/>
    <w:rsid w:val="00D63C21"/>
    <w:rsid w:val="00D67FCF"/>
    <w:rsid w:val="00D73990"/>
    <w:rsid w:val="00D75F19"/>
    <w:rsid w:val="00D81D37"/>
    <w:rsid w:val="00D854B1"/>
    <w:rsid w:val="00D857B1"/>
    <w:rsid w:val="00D86C3B"/>
    <w:rsid w:val="00D86DBE"/>
    <w:rsid w:val="00D87886"/>
    <w:rsid w:val="00D91360"/>
    <w:rsid w:val="00D920A4"/>
    <w:rsid w:val="00DA0147"/>
    <w:rsid w:val="00DA166A"/>
    <w:rsid w:val="00DA6A3C"/>
    <w:rsid w:val="00DB0116"/>
    <w:rsid w:val="00DB083E"/>
    <w:rsid w:val="00DB24C6"/>
    <w:rsid w:val="00DB73FE"/>
    <w:rsid w:val="00DC08F0"/>
    <w:rsid w:val="00DD4C3B"/>
    <w:rsid w:val="00DD549F"/>
    <w:rsid w:val="00DD742A"/>
    <w:rsid w:val="00DE449D"/>
    <w:rsid w:val="00DF18F0"/>
    <w:rsid w:val="00DF2C95"/>
    <w:rsid w:val="00DF36E4"/>
    <w:rsid w:val="00E015E7"/>
    <w:rsid w:val="00E05F81"/>
    <w:rsid w:val="00E11BE8"/>
    <w:rsid w:val="00E1322C"/>
    <w:rsid w:val="00E20F1A"/>
    <w:rsid w:val="00E2178D"/>
    <w:rsid w:val="00E22E30"/>
    <w:rsid w:val="00E241CC"/>
    <w:rsid w:val="00E25508"/>
    <w:rsid w:val="00E256DC"/>
    <w:rsid w:val="00E261B7"/>
    <w:rsid w:val="00E270FE"/>
    <w:rsid w:val="00E30395"/>
    <w:rsid w:val="00E31CCE"/>
    <w:rsid w:val="00E31EA6"/>
    <w:rsid w:val="00E328B3"/>
    <w:rsid w:val="00E32A55"/>
    <w:rsid w:val="00E40F7E"/>
    <w:rsid w:val="00E53F1F"/>
    <w:rsid w:val="00E5596B"/>
    <w:rsid w:val="00E55EBF"/>
    <w:rsid w:val="00E60FE2"/>
    <w:rsid w:val="00E62B71"/>
    <w:rsid w:val="00E65B0A"/>
    <w:rsid w:val="00E73C55"/>
    <w:rsid w:val="00E7412C"/>
    <w:rsid w:val="00E741AF"/>
    <w:rsid w:val="00E76A60"/>
    <w:rsid w:val="00E76CEA"/>
    <w:rsid w:val="00E7732A"/>
    <w:rsid w:val="00E8090D"/>
    <w:rsid w:val="00E81056"/>
    <w:rsid w:val="00E812BC"/>
    <w:rsid w:val="00E97AAA"/>
    <w:rsid w:val="00EA01D2"/>
    <w:rsid w:val="00EA130F"/>
    <w:rsid w:val="00EA2C19"/>
    <w:rsid w:val="00EA3E9C"/>
    <w:rsid w:val="00EA4767"/>
    <w:rsid w:val="00EA7C34"/>
    <w:rsid w:val="00EB0E3A"/>
    <w:rsid w:val="00EB162E"/>
    <w:rsid w:val="00EB249D"/>
    <w:rsid w:val="00EC08DC"/>
    <w:rsid w:val="00EC2E4A"/>
    <w:rsid w:val="00EC6462"/>
    <w:rsid w:val="00ED08B7"/>
    <w:rsid w:val="00ED45DA"/>
    <w:rsid w:val="00EE0A56"/>
    <w:rsid w:val="00EE0B6E"/>
    <w:rsid w:val="00EE2F98"/>
    <w:rsid w:val="00EE466D"/>
    <w:rsid w:val="00F02267"/>
    <w:rsid w:val="00F02528"/>
    <w:rsid w:val="00F11D3A"/>
    <w:rsid w:val="00F13848"/>
    <w:rsid w:val="00F1685C"/>
    <w:rsid w:val="00F16903"/>
    <w:rsid w:val="00F17C84"/>
    <w:rsid w:val="00F22817"/>
    <w:rsid w:val="00F40B4C"/>
    <w:rsid w:val="00F44396"/>
    <w:rsid w:val="00F451F3"/>
    <w:rsid w:val="00F559B6"/>
    <w:rsid w:val="00F602FD"/>
    <w:rsid w:val="00F60EC7"/>
    <w:rsid w:val="00F61913"/>
    <w:rsid w:val="00F61B9A"/>
    <w:rsid w:val="00F63919"/>
    <w:rsid w:val="00F64DB4"/>
    <w:rsid w:val="00F65FA7"/>
    <w:rsid w:val="00F66CBE"/>
    <w:rsid w:val="00F75F64"/>
    <w:rsid w:val="00F76C92"/>
    <w:rsid w:val="00F77550"/>
    <w:rsid w:val="00F77F17"/>
    <w:rsid w:val="00F81ADB"/>
    <w:rsid w:val="00F853A3"/>
    <w:rsid w:val="00F8762A"/>
    <w:rsid w:val="00F94653"/>
    <w:rsid w:val="00F95FEE"/>
    <w:rsid w:val="00FA2375"/>
    <w:rsid w:val="00FA2813"/>
    <w:rsid w:val="00FA3F45"/>
    <w:rsid w:val="00FB2901"/>
    <w:rsid w:val="00FB772F"/>
    <w:rsid w:val="00FE1C63"/>
    <w:rsid w:val="00FF4A0D"/>
    <w:rsid w:val="00FF60C1"/>
    <w:rsid w:val="00FF72F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293678E"/>
  <w15:docId w15:val="{3D12051F-7DF4-4266-9C1D-7E73BA83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71"/>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Cs w:val="20"/>
      <w:lang w:val="en-GB" w:eastAsia="en-US"/>
    </w:rPr>
  </w:style>
  <w:style w:type="paragraph" w:styleId="Heading1">
    <w:name w:val="heading 1"/>
    <w:basedOn w:val="Normal"/>
    <w:next w:val="Normal"/>
    <w:link w:val="Heading1Char"/>
    <w:qFormat/>
    <w:rsid w:val="004F7371"/>
    <w:pPr>
      <w:keepNext/>
      <w:keepLines/>
      <w:spacing w:before="360"/>
      <w:ind w:left="794" w:hanging="794"/>
      <w:jc w:val="left"/>
      <w:outlineLvl w:val="0"/>
    </w:pPr>
    <w:rPr>
      <w:b/>
    </w:rPr>
  </w:style>
  <w:style w:type="paragraph" w:styleId="Heading2">
    <w:name w:val="heading 2"/>
    <w:basedOn w:val="Heading1"/>
    <w:next w:val="Normal"/>
    <w:link w:val="Heading2Char"/>
    <w:qFormat/>
    <w:rsid w:val="004F7371"/>
    <w:pPr>
      <w:spacing w:before="240"/>
      <w:outlineLvl w:val="1"/>
    </w:pPr>
  </w:style>
  <w:style w:type="paragraph" w:styleId="Heading3">
    <w:name w:val="heading 3"/>
    <w:basedOn w:val="Heading1"/>
    <w:next w:val="Normal"/>
    <w:link w:val="Heading3Char"/>
    <w:qFormat/>
    <w:rsid w:val="004F7371"/>
    <w:pPr>
      <w:spacing w:before="160"/>
      <w:outlineLvl w:val="2"/>
    </w:pPr>
  </w:style>
  <w:style w:type="paragraph" w:styleId="Heading4">
    <w:name w:val="heading 4"/>
    <w:basedOn w:val="Heading3"/>
    <w:next w:val="Normal"/>
    <w:link w:val="Heading4Char"/>
    <w:qFormat/>
    <w:rsid w:val="004F7371"/>
    <w:pPr>
      <w:tabs>
        <w:tab w:val="clear" w:pos="794"/>
        <w:tab w:val="left" w:pos="1021"/>
      </w:tabs>
      <w:ind w:left="1021" w:hanging="1021"/>
      <w:outlineLvl w:val="3"/>
    </w:pPr>
  </w:style>
  <w:style w:type="paragraph" w:styleId="Heading5">
    <w:name w:val="heading 5"/>
    <w:basedOn w:val="Heading4"/>
    <w:next w:val="Normal"/>
    <w:link w:val="Heading5Char"/>
    <w:qFormat/>
    <w:rsid w:val="004F7371"/>
    <w:pPr>
      <w:outlineLvl w:val="4"/>
    </w:pPr>
  </w:style>
  <w:style w:type="paragraph" w:styleId="Heading6">
    <w:name w:val="heading 6"/>
    <w:basedOn w:val="Heading4"/>
    <w:next w:val="Normal"/>
    <w:link w:val="Heading6Char"/>
    <w:qFormat/>
    <w:rsid w:val="004F7371"/>
    <w:pPr>
      <w:tabs>
        <w:tab w:val="clear" w:pos="1021"/>
        <w:tab w:val="clear" w:pos="1191"/>
      </w:tabs>
      <w:ind w:left="1588" w:hanging="1588"/>
      <w:outlineLvl w:val="5"/>
    </w:pPr>
  </w:style>
  <w:style w:type="paragraph" w:styleId="Heading7">
    <w:name w:val="heading 7"/>
    <w:basedOn w:val="Heading6"/>
    <w:next w:val="Normal"/>
    <w:link w:val="Heading7Char"/>
    <w:qFormat/>
    <w:rsid w:val="004F7371"/>
    <w:pPr>
      <w:outlineLvl w:val="6"/>
    </w:pPr>
  </w:style>
  <w:style w:type="paragraph" w:styleId="Heading8">
    <w:name w:val="heading 8"/>
    <w:basedOn w:val="Heading6"/>
    <w:next w:val="Normal"/>
    <w:link w:val="Heading8Char"/>
    <w:qFormat/>
    <w:rsid w:val="004F7371"/>
    <w:pPr>
      <w:outlineLvl w:val="7"/>
    </w:pPr>
  </w:style>
  <w:style w:type="paragraph" w:styleId="Heading9">
    <w:name w:val="heading 9"/>
    <w:basedOn w:val="Heading6"/>
    <w:next w:val="Normal"/>
    <w:link w:val="Heading9Char"/>
    <w:qFormat/>
    <w:rsid w:val="004F73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96A"/>
    <w:rPr>
      <w:rFonts w:ascii="Times New Roman" w:hAnsi="Times New Roman"/>
      <w:b/>
      <w:szCs w:val="20"/>
      <w:lang w:val="en-GB" w:eastAsia="en-US"/>
    </w:rPr>
  </w:style>
  <w:style w:type="character" w:customStyle="1" w:styleId="Heading2Char">
    <w:name w:val="Heading 2 Char"/>
    <w:basedOn w:val="DefaultParagraphFont"/>
    <w:link w:val="Heading2"/>
    <w:rsid w:val="00BA496A"/>
    <w:rPr>
      <w:rFonts w:ascii="Times New Roman" w:hAnsi="Times New Roman"/>
      <w:b/>
      <w:szCs w:val="20"/>
      <w:lang w:val="en-GB" w:eastAsia="en-US"/>
    </w:rPr>
  </w:style>
  <w:style w:type="character" w:customStyle="1" w:styleId="Heading3Char">
    <w:name w:val="Heading 3 Char"/>
    <w:basedOn w:val="DefaultParagraphFont"/>
    <w:link w:val="Heading3"/>
    <w:rsid w:val="00BA496A"/>
    <w:rPr>
      <w:rFonts w:ascii="Times New Roman" w:hAnsi="Times New Roman"/>
      <w:b/>
      <w:szCs w:val="20"/>
      <w:lang w:val="en-GB" w:eastAsia="en-US"/>
    </w:rPr>
  </w:style>
  <w:style w:type="character" w:customStyle="1" w:styleId="Heading4Char">
    <w:name w:val="Heading 4 Char"/>
    <w:basedOn w:val="DefaultParagraphFont"/>
    <w:link w:val="Heading4"/>
    <w:rsid w:val="00BA496A"/>
    <w:rPr>
      <w:rFonts w:ascii="Times New Roman" w:hAnsi="Times New Roman"/>
      <w:b/>
      <w:szCs w:val="20"/>
      <w:lang w:val="en-GB" w:eastAsia="en-US"/>
    </w:rPr>
  </w:style>
  <w:style w:type="character" w:customStyle="1" w:styleId="Heading5Char">
    <w:name w:val="Heading 5 Char"/>
    <w:basedOn w:val="DefaultParagraphFont"/>
    <w:link w:val="Heading5"/>
    <w:rsid w:val="00BA496A"/>
    <w:rPr>
      <w:rFonts w:ascii="Times New Roman" w:hAnsi="Times New Roman"/>
      <w:b/>
      <w:szCs w:val="20"/>
      <w:lang w:val="en-GB" w:eastAsia="en-US"/>
    </w:rPr>
  </w:style>
  <w:style w:type="character" w:customStyle="1" w:styleId="Heading6Char">
    <w:name w:val="Heading 6 Char"/>
    <w:basedOn w:val="DefaultParagraphFont"/>
    <w:link w:val="Heading6"/>
    <w:rsid w:val="00BA496A"/>
    <w:rPr>
      <w:rFonts w:ascii="Times New Roman" w:hAnsi="Times New Roman"/>
      <w:b/>
      <w:szCs w:val="20"/>
      <w:lang w:val="en-GB" w:eastAsia="en-US"/>
    </w:rPr>
  </w:style>
  <w:style w:type="character" w:customStyle="1" w:styleId="Heading7Char">
    <w:name w:val="Heading 7 Char"/>
    <w:basedOn w:val="DefaultParagraphFont"/>
    <w:link w:val="Heading7"/>
    <w:rsid w:val="00BA496A"/>
    <w:rPr>
      <w:rFonts w:ascii="Times New Roman" w:hAnsi="Times New Roman"/>
      <w:b/>
      <w:szCs w:val="20"/>
      <w:lang w:val="en-GB" w:eastAsia="en-US"/>
    </w:rPr>
  </w:style>
  <w:style w:type="character" w:customStyle="1" w:styleId="Heading8Char">
    <w:name w:val="Heading 8 Char"/>
    <w:basedOn w:val="DefaultParagraphFont"/>
    <w:link w:val="Heading8"/>
    <w:rsid w:val="00BA496A"/>
    <w:rPr>
      <w:rFonts w:ascii="Times New Roman" w:hAnsi="Times New Roman"/>
      <w:b/>
      <w:szCs w:val="20"/>
      <w:lang w:val="en-GB" w:eastAsia="en-US"/>
    </w:rPr>
  </w:style>
  <w:style w:type="character" w:customStyle="1" w:styleId="Heading9Char">
    <w:name w:val="Heading 9 Char"/>
    <w:basedOn w:val="DefaultParagraphFont"/>
    <w:link w:val="Heading9"/>
    <w:rsid w:val="00BA496A"/>
    <w:rPr>
      <w:rFonts w:ascii="Times New Roman" w:hAnsi="Times New Roman"/>
      <w:b/>
      <w:szCs w:val="20"/>
      <w:lang w:val="en-GB" w:eastAsia="en-US"/>
    </w:rPr>
  </w:style>
  <w:style w:type="paragraph" w:styleId="TOC8">
    <w:name w:val="toc 8"/>
    <w:basedOn w:val="TOC4"/>
    <w:semiHidden/>
    <w:rsid w:val="004F7371"/>
  </w:style>
  <w:style w:type="paragraph" w:styleId="TOC4">
    <w:name w:val="toc 4"/>
    <w:basedOn w:val="TOC3"/>
    <w:semiHidden/>
    <w:rsid w:val="004F7371"/>
  </w:style>
  <w:style w:type="paragraph" w:styleId="TOC3">
    <w:name w:val="toc 3"/>
    <w:basedOn w:val="TOC2"/>
    <w:rsid w:val="004F7371"/>
  </w:style>
  <w:style w:type="paragraph" w:styleId="TOC2">
    <w:name w:val="toc 2"/>
    <w:basedOn w:val="TOC1"/>
    <w:uiPriority w:val="39"/>
    <w:rsid w:val="004F7371"/>
    <w:pPr>
      <w:spacing w:before="80"/>
      <w:ind w:left="1531" w:hanging="851"/>
    </w:pPr>
  </w:style>
  <w:style w:type="paragraph" w:styleId="TOC1">
    <w:name w:val="toc 1"/>
    <w:basedOn w:val="Normal"/>
    <w:uiPriority w:val="39"/>
    <w:rsid w:val="004F7371"/>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4F7371"/>
  </w:style>
  <w:style w:type="paragraph" w:styleId="TOC6">
    <w:name w:val="toc 6"/>
    <w:basedOn w:val="TOC4"/>
    <w:semiHidden/>
    <w:rsid w:val="004F7371"/>
  </w:style>
  <w:style w:type="paragraph" w:styleId="TOC5">
    <w:name w:val="toc 5"/>
    <w:basedOn w:val="TOC4"/>
    <w:semiHidden/>
    <w:rsid w:val="004F7371"/>
  </w:style>
  <w:style w:type="paragraph" w:styleId="Footer">
    <w:name w:val="footer"/>
    <w:basedOn w:val="Normal"/>
    <w:link w:val="FooterChar"/>
    <w:rsid w:val="004F7371"/>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BA496A"/>
    <w:rPr>
      <w:rFonts w:ascii="Times New Roman" w:hAnsi="Times New Roman"/>
      <w:caps/>
      <w:noProof/>
      <w:sz w:val="16"/>
      <w:szCs w:val="20"/>
      <w:lang w:val="en-GB" w:eastAsia="en-US"/>
    </w:rPr>
  </w:style>
  <w:style w:type="paragraph" w:styleId="Header">
    <w:name w:val="header"/>
    <w:basedOn w:val="Normal"/>
    <w:link w:val="HeaderChar"/>
    <w:rsid w:val="004F7371"/>
    <w:pPr>
      <w:tabs>
        <w:tab w:val="clear" w:pos="794"/>
        <w:tab w:val="clear" w:pos="1191"/>
        <w:tab w:val="clear" w:pos="1588"/>
        <w:tab w:val="clear" w:pos="1985"/>
      </w:tabs>
      <w:spacing w:before="0"/>
      <w:jc w:val="center"/>
    </w:pPr>
    <w:rPr>
      <w:sz w:val="18"/>
    </w:rPr>
  </w:style>
  <w:style w:type="character" w:customStyle="1" w:styleId="HeaderChar">
    <w:name w:val="Header Char"/>
    <w:basedOn w:val="DefaultParagraphFont"/>
    <w:link w:val="Header"/>
    <w:rsid w:val="00BA496A"/>
    <w:rPr>
      <w:rFonts w:ascii="Times New Roman" w:hAnsi="Times New Roman"/>
      <w:sz w:val="18"/>
      <w:szCs w:val="20"/>
      <w:lang w:val="en-GB" w:eastAsia="en-US"/>
    </w:rPr>
  </w:style>
  <w:style w:type="character" w:styleId="FootnoteReference">
    <w:name w:val="footnote reference"/>
    <w:basedOn w:val="DefaultParagraphFont"/>
    <w:semiHidden/>
    <w:rsid w:val="004F7371"/>
    <w:rPr>
      <w:position w:val="6"/>
      <w:sz w:val="18"/>
    </w:rPr>
  </w:style>
  <w:style w:type="paragraph" w:styleId="FootnoteText">
    <w:name w:val="footnote text"/>
    <w:basedOn w:val="Note"/>
    <w:link w:val="FootnoteTextChar"/>
    <w:semiHidden/>
    <w:rsid w:val="004F7371"/>
    <w:pPr>
      <w:keepLines/>
      <w:tabs>
        <w:tab w:val="left" w:pos="255"/>
      </w:tabs>
      <w:ind w:left="255" w:hanging="255"/>
    </w:pPr>
  </w:style>
  <w:style w:type="paragraph" w:customStyle="1" w:styleId="Note">
    <w:name w:val="Note"/>
    <w:basedOn w:val="Normal"/>
    <w:rsid w:val="004F7371"/>
    <w:pPr>
      <w:spacing w:before="80"/>
    </w:pPr>
    <w:rPr>
      <w:sz w:val="22"/>
    </w:rPr>
  </w:style>
  <w:style w:type="character" w:customStyle="1" w:styleId="FootnoteTextChar">
    <w:name w:val="Footnote Text Char"/>
    <w:basedOn w:val="DefaultParagraphFont"/>
    <w:link w:val="FootnoteText"/>
    <w:semiHidden/>
    <w:rsid w:val="00BA496A"/>
    <w:rPr>
      <w:rFonts w:ascii="Times New Roman" w:hAnsi="Times New Roman"/>
      <w:sz w:val="22"/>
      <w:szCs w:val="20"/>
      <w:lang w:val="en-GB" w:eastAsia="en-US"/>
    </w:rPr>
  </w:style>
  <w:style w:type="paragraph" w:customStyle="1" w:styleId="enumlev1">
    <w:name w:val="enumlev1"/>
    <w:basedOn w:val="Normal"/>
    <w:rsid w:val="004F7371"/>
    <w:pPr>
      <w:spacing w:before="80"/>
      <w:ind w:left="794" w:hanging="794"/>
    </w:pPr>
  </w:style>
  <w:style w:type="paragraph" w:customStyle="1" w:styleId="enumlev2">
    <w:name w:val="enumlev2"/>
    <w:basedOn w:val="enumlev1"/>
    <w:rsid w:val="004F7371"/>
    <w:pPr>
      <w:ind w:left="1191" w:hanging="397"/>
    </w:pPr>
  </w:style>
  <w:style w:type="paragraph" w:customStyle="1" w:styleId="enumlev3">
    <w:name w:val="enumlev3"/>
    <w:basedOn w:val="enumlev2"/>
    <w:rsid w:val="004F7371"/>
    <w:pPr>
      <w:ind w:left="1588"/>
    </w:pPr>
  </w:style>
  <w:style w:type="paragraph" w:customStyle="1" w:styleId="Equation">
    <w:name w:val="Equation"/>
    <w:basedOn w:val="Normal"/>
    <w:rsid w:val="004F7371"/>
    <w:pPr>
      <w:tabs>
        <w:tab w:val="clear" w:pos="1191"/>
        <w:tab w:val="clear" w:pos="1588"/>
        <w:tab w:val="clear" w:pos="1985"/>
        <w:tab w:val="center" w:pos="4820"/>
        <w:tab w:val="right" w:pos="9639"/>
      </w:tabs>
      <w:jc w:val="left"/>
    </w:pPr>
  </w:style>
  <w:style w:type="paragraph" w:customStyle="1" w:styleId="toc0">
    <w:name w:val="toc 0"/>
    <w:basedOn w:val="Normal"/>
    <w:next w:val="TOC1"/>
    <w:rsid w:val="004F7371"/>
    <w:pPr>
      <w:keepLines/>
      <w:tabs>
        <w:tab w:val="clear" w:pos="794"/>
        <w:tab w:val="clear" w:pos="1191"/>
        <w:tab w:val="clear" w:pos="1588"/>
        <w:tab w:val="clear" w:pos="1985"/>
        <w:tab w:val="right" w:pos="9639"/>
      </w:tabs>
      <w:jc w:val="left"/>
    </w:pPr>
    <w:rPr>
      <w:b/>
    </w:rPr>
  </w:style>
  <w:style w:type="paragraph" w:customStyle="1" w:styleId="ASN1">
    <w:name w:val="ASN.1"/>
    <w:rsid w:val="004F737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sz w:val="20"/>
      <w:szCs w:val="20"/>
      <w:lang w:val="en-GB" w:eastAsia="en-US"/>
    </w:rPr>
  </w:style>
  <w:style w:type="paragraph" w:styleId="TOC9">
    <w:name w:val="toc 9"/>
    <w:basedOn w:val="TOC3"/>
    <w:rsid w:val="004F7371"/>
  </w:style>
  <w:style w:type="paragraph" w:customStyle="1" w:styleId="Chaptitle">
    <w:name w:val="Chap_title"/>
    <w:basedOn w:val="Normal"/>
    <w:next w:val="Normalaftertitle"/>
    <w:rsid w:val="004F7371"/>
    <w:pPr>
      <w:keepNext/>
      <w:keepLines/>
      <w:spacing w:before="240"/>
      <w:jc w:val="center"/>
    </w:pPr>
    <w:rPr>
      <w:b/>
      <w:sz w:val="28"/>
    </w:rPr>
  </w:style>
  <w:style w:type="paragraph" w:customStyle="1" w:styleId="Normalaftertitle">
    <w:name w:val="Normal_after_title"/>
    <w:basedOn w:val="Normal"/>
    <w:next w:val="Normal"/>
    <w:rsid w:val="004F7371"/>
    <w:pPr>
      <w:spacing w:before="360"/>
    </w:pPr>
  </w:style>
  <w:style w:type="character" w:styleId="PageNumber">
    <w:name w:val="page number"/>
    <w:basedOn w:val="DefaultParagraphFont"/>
    <w:rsid w:val="004F7371"/>
  </w:style>
  <w:style w:type="paragraph" w:styleId="Index1">
    <w:name w:val="index 1"/>
    <w:basedOn w:val="Normal"/>
    <w:next w:val="Normal"/>
    <w:rsid w:val="004F7371"/>
    <w:pPr>
      <w:jc w:val="left"/>
    </w:pPr>
  </w:style>
  <w:style w:type="paragraph" w:customStyle="1" w:styleId="AnnexNoTitle">
    <w:name w:val="Annex_NoTitle"/>
    <w:basedOn w:val="Normal"/>
    <w:next w:val="Normalaftertitle"/>
    <w:rsid w:val="004F7371"/>
    <w:pPr>
      <w:keepNext/>
      <w:keepLines/>
      <w:spacing w:before="720"/>
      <w:jc w:val="center"/>
      <w:outlineLvl w:val="0"/>
    </w:pPr>
    <w:rPr>
      <w:b/>
      <w:sz w:val="28"/>
    </w:rPr>
  </w:style>
  <w:style w:type="character" w:customStyle="1" w:styleId="Appdef">
    <w:name w:val="App_def"/>
    <w:basedOn w:val="DefaultParagraphFont"/>
    <w:rsid w:val="004F7371"/>
    <w:rPr>
      <w:rFonts w:ascii="Times New Roman" w:hAnsi="Times New Roman"/>
      <w:b/>
    </w:rPr>
  </w:style>
  <w:style w:type="character" w:customStyle="1" w:styleId="Appref">
    <w:name w:val="App_ref"/>
    <w:basedOn w:val="DefaultParagraphFont"/>
    <w:rsid w:val="004F7371"/>
  </w:style>
  <w:style w:type="paragraph" w:customStyle="1" w:styleId="AppendixNoTitle">
    <w:name w:val="Appendix_NoTitle"/>
    <w:basedOn w:val="AnnexNoTitle"/>
    <w:next w:val="Normalaftertitle"/>
    <w:rsid w:val="004F7371"/>
  </w:style>
  <w:style w:type="character" w:customStyle="1" w:styleId="Artdef">
    <w:name w:val="Art_def"/>
    <w:basedOn w:val="DefaultParagraphFont"/>
    <w:rsid w:val="004F7371"/>
    <w:rPr>
      <w:rFonts w:ascii="Times New Roman" w:hAnsi="Times New Roman"/>
      <w:b/>
    </w:rPr>
  </w:style>
  <w:style w:type="character" w:styleId="CommentReference">
    <w:name w:val="annotation reference"/>
    <w:basedOn w:val="DefaultParagraphFont"/>
    <w:semiHidden/>
    <w:rsid w:val="004F7371"/>
    <w:rPr>
      <w:sz w:val="16"/>
      <w:szCs w:val="16"/>
    </w:rPr>
  </w:style>
  <w:style w:type="paragraph" w:customStyle="1" w:styleId="Reftitle">
    <w:name w:val="Ref_title"/>
    <w:basedOn w:val="Normal"/>
    <w:next w:val="Reftext"/>
    <w:rsid w:val="004F7371"/>
    <w:pPr>
      <w:spacing w:before="480"/>
      <w:jc w:val="center"/>
    </w:pPr>
    <w:rPr>
      <w:b/>
    </w:rPr>
  </w:style>
  <w:style w:type="paragraph" w:customStyle="1" w:styleId="Reftext">
    <w:name w:val="Ref_text"/>
    <w:basedOn w:val="Normal"/>
    <w:rsid w:val="004F7371"/>
    <w:pPr>
      <w:ind w:left="794" w:hanging="794"/>
      <w:jc w:val="left"/>
    </w:pPr>
  </w:style>
  <w:style w:type="paragraph" w:customStyle="1" w:styleId="ArtNo">
    <w:name w:val="Art_No"/>
    <w:basedOn w:val="Normal"/>
    <w:next w:val="Arttitle"/>
    <w:rsid w:val="004F7371"/>
    <w:pPr>
      <w:keepNext/>
      <w:keepLines/>
      <w:spacing w:before="480"/>
      <w:jc w:val="center"/>
    </w:pPr>
    <w:rPr>
      <w:caps/>
      <w:sz w:val="28"/>
    </w:rPr>
  </w:style>
  <w:style w:type="paragraph" w:customStyle="1" w:styleId="Arttitle">
    <w:name w:val="Art_title"/>
    <w:basedOn w:val="Normal"/>
    <w:next w:val="Normalaftertitle"/>
    <w:rsid w:val="004F7371"/>
    <w:pPr>
      <w:keepNext/>
      <w:keepLines/>
      <w:spacing w:before="240"/>
      <w:jc w:val="center"/>
    </w:pPr>
    <w:rPr>
      <w:b/>
      <w:sz w:val="28"/>
    </w:rPr>
  </w:style>
  <w:style w:type="character" w:customStyle="1" w:styleId="Artref">
    <w:name w:val="Art_ref"/>
    <w:basedOn w:val="DefaultParagraphFont"/>
    <w:rsid w:val="004F7371"/>
  </w:style>
  <w:style w:type="paragraph" w:customStyle="1" w:styleId="Call">
    <w:name w:val="Call"/>
    <w:basedOn w:val="Normal"/>
    <w:next w:val="Normal"/>
    <w:rsid w:val="004F7371"/>
    <w:pPr>
      <w:keepNext/>
      <w:keepLines/>
      <w:spacing w:before="160"/>
      <w:ind w:left="794"/>
      <w:jc w:val="left"/>
    </w:pPr>
    <w:rPr>
      <w:i/>
    </w:rPr>
  </w:style>
  <w:style w:type="paragraph" w:customStyle="1" w:styleId="ChapNo">
    <w:name w:val="Chap_No"/>
    <w:basedOn w:val="Normal"/>
    <w:next w:val="Chaptitle"/>
    <w:rsid w:val="004F7371"/>
    <w:pPr>
      <w:keepNext/>
      <w:keepLines/>
      <w:spacing w:before="480"/>
      <w:jc w:val="center"/>
    </w:pPr>
    <w:rPr>
      <w:b/>
      <w:caps/>
      <w:sz w:val="28"/>
    </w:rPr>
  </w:style>
  <w:style w:type="paragraph" w:customStyle="1" w:styleId="Equationlegend">
    <w:name w:val="Equation_legend"/>
    <w:basedOn w:val="Normal"/>
    <w:rsid w:val="004F7371"/>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4F7371"/>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4F7371"/>
    <w:pPr>
      <w:keepNext/>
      <w:keepLines/>
      <w:spacing w:before="240" w:after="120"/>
      <w:jc w:val="center"/>
    </w:pPr>
  </w:style>
  <w:style w:type="paragraph" w:customStyle="1" w:styleId="FigureNoTitle">
    <w:name w:val="Figure_NoTitle"/>
    <w:basedOn w:val="Normal"/>
    <w:next w:val="Normalaftertitle"/>
    <w:rsid w:val="004F7371"/>
    <w:pPr>
      <w:keepLines/>
      <w:spacing w:before="240" w:after="120"/>
      <w:jc w:val="center"/>
    </w:pPr>
    <w:rPr>
      <w:b/>
    </w:rPr>
  </w:style>
  <w:style w:type="paragraph" w:customStyle="1" w:styleId="Figurewithouttitle">
    <w:name w:val="Figure_without_title"/>
    <w:basedOn w:val="Normal"/>
    <w:next w:val="Normalaftertitle"/>
    <w:rsid w:val="004F7371"/>
    <w:pPr>
      <w:keepLines/>
      <w:spacing w:before="240" w:after="120"/>
      <w:jc w:val="center"/>
    </w:pPr>
  </w:style>
  <w:style w:type="paragraph" w:customStyle="1" w:styleId="FooterQP">
    <w:name w:val="Footer_QP"/>
    <w:basedOn w:val="Normal"/>
    <w:rsid w:val="004F7371"/>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4F7371"/>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4F7371"/>
    <w:rPr>
      <w:b w:val="0"/>
    </w:rPr>
  </w:style>
  <w:style w:type="paragraph" w:customStyle="1" w:styleId="Headingb">
    <w:name w:val="Heading_b"/>
    <w:basedOn w:val="Normal"/>
    <w:next w:val="Normal"/>
    <w:rsid w:val="004F7371"/>
    <w:pPr>
      <w:keepNext/>
      <w:spacing w:before="160"/>
      <w:jc w:val="left"/>
    </w:pPr>
    <w:rPr>
      <w:b/>
    </w:rPr>
  </w:style>
  <w:style w:type="paragraph" w:customStyle="1" w:styleId="Headingi">
    <w:name w:val="Heading_i"/>
    <w:basedOn w:val="Normal"/>
    <w:next w:val="Normal"/>
    <w:rsid w:val="004F7371"/>
    <w:pPr>
      <w:keepNext/>
      <w:spacing w:before="160"/>
      <w:jc w:val="left"/>
    </w:pPr>
    <w:rPr>
      <w:i/>
    </w:rPr>
  </w:style>
  <w:style w:type="paragraph" w:styleId="Index2">
    <w:name w:val="index 2"/>
    <w:basedOn w:val="Normal"/>
    <w:next w:val="Normal"/>
    <w:rsid w:val="004F7371"/>
    <w:pPr>
      <w:ind w:left="284"/>
      <w:jc w:val="left"/>
    </w:pPr>
  </w:style>
  <w:style w:type="paragraph" w:styleId="Index3">
    <w:name w:val="index 3"/>
    <w:basedOn w:val="Normal"/>
    <w:next w:val="Normal"/>
    <w:rsid w:val="004F7371"/>
    <w:pPr>
      <w:ind w:left="567"/>
      <w:jc w:val="left"/>
    </w:pPr>
  </w:style>
  <w:style w:type="paragraph" w:customStyle="1" w:styleId="PartNo">
    <w:name w:val="Part_No"/>
    <w:basedOn w:val="Normal"/>
    <w:next w:val="Partref"/>
    <w:rsid w:val="004F7371"/>
    <w:pPr>
      <w:keepNext/>
      <w:keepLines/>
      <w:spacing w:before="480" w:after="80"/>
      <w:jc w:val="center"/>
    </w:pPr>
    <w:rPr>
      <w:caps/>
      <w:sz w:val="28"/>
    </w:rPr>
  </w:style>
  <w:style w:type="paragraph" w:customStyle="1" w:styleId="Partref">
    <w:name w:val="Part_ref"/>
    <w:basedOn w:val="Normal"/>
    <w:next w:val="Parttitle"/>
    <w:rsid w:val="004F7371"/>
    <w:pPr>
      <w:keepNext/>
      <w:keepLines/>
      <w:spacing w:before="280"/>
      <w:jc w:val="center"/>
    </w:pPr>
  </w:style>
  <w:style w:type="paragraph" w:customStyle="1" w:styleId="Parttitle">
    <w:name w:val="Part_title"/>
    <w:basedOn w:val="Normal"/>
    <w:next w:val="Normalaftertitle"/>
    <w:rsid w:val="004F7371"/>
    <w:pPr>
      <w:keepNext/>
      <w:keepLines/>
      <w:spacing w:before="240" w:after="280"/>
      <w:jc w:val="center"/>
    </w:pPr>
    <w:rPr>
      <w:b/>
      <w:sz w:val="28"/>
    </w:rPr>
  </w:style>
  <w:style w:type="paragraph" w:customStyle="1" w:styleId="Recdate">
    <w:name w:val="Rec_date"/>
    <w:basedOn w:val="Normal"/>
    <w:next w:val="Normalaftertitle"/>
    <w:rsid w:val="004F7371"/>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4F7371"/>
  </w:style>
  <w:style w:type="paragraph" w:customStyle="1" w:styleId="RecNo">
    <w:name w:val="Rec_No"/>
    <w:basedOn w:val="Normal"/>
    <w:next w:val="Rectitle"/>
    <w:rsid w:val="004F7371"/>
    <w:pPr>
      <w:keepNext/>
      <w:keepLines/>
      <w:spacing w:before="0"/>
      <w:jc w:val="left"/>
    </w:pPr>
    <w:rPr>
      <w:b/>
      <w:sz w:val="28"/>
    </w:rPr>
  </w:style>
  <w:style w:type="paragraph" w:customStyle="1" w:styleId="Rectitle">
    <w:name w:val="Rec_title"/>
    <w:basedOn w:val="Normal"/>
    <w:next w:val="Normalaftertitle"/>
    <w:rsid w:val="004F7371"/>
    <w:pPr>
      <w:keepNext/>
      <w:keepLines/>
      <w:spacing w:before="360"/>
      <w:jc w:val="center"/>
    </w:pPr>
    <w:rPr>
      <w:b/>
      <w:sz w:val="28"/>
    </w:rPr>
  </w:style>
  <w:style w:type="paragraph" w:customStyle="1" w:styleId="QuestionNo">
    <w:name w:val="Question_No"/>
    <w:basedOn w:val="RecNo"/>
    <w:next w:val="Questiontitle"/>
    <w:rsid w:val="004F7371"/>
  </w:style>
  <w:style w:type="paragraph" w:customStyle="1" w:styleId="Questiontitle">
    <w:name w:val="Question_title"/>
    <w:basedOn w:val="Rectitle"/>
    <w:next w:val="Questionref"/>
    <w:rsid w:val="004F7371"/>
  </w:style>
  <w:style w:type="paragraph" w:customStyle="1" w:styleId="Questionref">
    <w:name w:val="Question_ref"/>
    <w:basedOn w:val="Recref"/>
    <w:next w:val="Questiondate"/>
    <w:rsid w:val="004F7371"/>
  </w:style>
  <w:style w:type="paragraph" w:customStyle="1" w:styleId="Recref">
    <w:name w:val="Rec_ref"/>
    <w:basedOn w:val="Normal"/>
    <w:next w:val="Recdate"/>
    <w:rsid w:val="004F7371"/>
    <w:pPr>
      <w:keepNext/>
      <w:keepLines/>
      <w:tabs>
        <w:tab w:val="clear" w:pos="794"/>
        <w:tab w:val="clear" w:pos="1191"/>
        <w:tab w:val="clear" w:pos="1588"/>
        <w:tab w:val="clear" w:pos="1985"/>
      </w:tabs>
      <w:jc w:val="center"/>
    </w:pPr>
    <w:rPr>
      <w:i/>
    </w:rPr>
  </w:style>
  <w:style w:type="paragraph" w:customStyle="1" w:styleId="Repdate">
    <w:name w:val="Rep_date"/>
    <w:basedOn w:val="Recdate"/>
    <w:next w:val="Normalaftertitle"/>
    <w:rsid w:val="004F7371"/>
  </w:style>
  <w:style w:type="paragraph" w:customStyle="1" w:styleId="RepNo">
    <w:name w:val="Rep_No"/>
    <w:basedOn w:val="RecNo"/>
    <w:next w:val="Reptitle"/>
    <w:rsid w:val="004F7371"/>
  </w:style>
  <w:style w:type="paragraph" w:customStyle="1" w:styleId="Reptitle">
    <w:name w:val="Rep_title"/>
    <w:basedOn w:val="Rectitle"/>
    <w:next w:val="Repref"/>
    <w:rsid w:val="004F7371"/>
  </w:style>
  <w:style w:type="paragraph" w:customStyle="1" w:styleId="Repref">
    <w:name w:val="Rep_ref"/>
    <w:basedOn w:val="Recref"/>
    <w:next w:val="Repdate"/>
    <w:rsid w:val="004F7371"/>
  </w:style>
  <w:style w:type="paragraph" w:customStyle="1" w:styleId="Resdate">
    <w:name w:val="Res_date"/>
    <w:basedOn w:val="Recdate"/>
    <w:next w:val="Normalaftertitle"/>
    <w:rsid w:val="004F7371"/>
  </w:style>
  <w:style w:type="character" w:customStyle="1" w:styleId="Resdef">
    <w:name w:val="Res_def"/>
    <w:basedOn w:val="DefaultParagraphFont"/>
    <w:rsid w:val="004F7371"/>
    <w:rPr>
      <w:rFonts w:ascii="Times New Roman" w:hAnsi="Times New Roman"/>
      <w:b/>
    </w:rPr>
  </w:style>
  <w:style w:type="paragraph" w:customStyle="1" w:styleId="ResNo">
    <w:name w:val="Res_No"/>
    <w:basedOn w:val="RecNo"/>
    <w:next w:val="Restitle"/>
    <w:rsid w:val="004F7371"/>
  </w:style>
  <w:style w:type="paragraph" w:customStyle="1" w:styleId="Restitle">
    <w:name w:val="Res_title"/>
    <w:basedOn w:val="Rectitle"/>
    <w:next w:val="Resref"/>
    <w:rsid w:val="004F7371"/>
  </w:style>
  <w:style w:type="paragraph" w:customStyle="1" w:styleId="Resref">
    <w:name w:val="Res_ref"/>
    <w:basedOn w:val="Recref"/>
    <w:next w:val="Resdate"/>
    <w:rsid w:val="004F7371"/>
  </w:style>
  <w:style w:type="paragraph" w:customStyle="1" w:styleId="Section1">
    <w:name w:val="Section_1"/>
    <w:basedOn w:val="Normal"/>
    <w:next w:val="Normal"/>
    <w:rsid w:val="004F7371"/>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4F7371"/>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4F7371"/>
    <w:pPr>
      <w:keepNext/>
      <w:keepLines/>
      <w:spacing w:before="480" w:after="80"/>
      <w:jc w:val="center"/>
    </w:pPr>
    <w:rPr>
      <w:caps/>
      <w:sz w:val="28"/>
    </w:rPr>
  </w:style>
  <w:style w:type="paragraph" w:customStyle="1" w:styleId="Sectiontitle">
    <w:name w:val="Section_title"/>
    <w:basedOn w:val="Normal"/>
    <w:next w:val="Normalaftertitle"/>
    <w:rsid w:val="004F7371"/>
    <w:pPr>
      <w:keepNext/>
      <w:keepLines/>
      <w:spacing w:before="480" w:after="280"/>
      <w:jc w:val="center"/>
    </w:pPr>
    <w:rPr>
      <w:b/>
      <w:sz w:val="28"/>
    </w:rPr>
  </w:style>
  <w:style w:type="paragraph" w:customStyle="1" w:styleId="Source">
    <w:name w:val="Source"/>
    <w:basedOn w:val="Normal"/>
    <w:next w:val="Normalaftertitle"/>
    <w:rsid w:val="004F7371"/>
    <w:pPr>
      <w:spacing w:before="840" w:after="200"/>
      <w:jc w:val="center"/>
    </w:pPr>
    <w:rPr>
      <w:b/>
      <w:sz w:val="28"/>
    </w:rPr>
  </w:style>
  <w:style w:type="paragraph" w:customStyle="1" w:styleId="SpecialFooter">
    <w:name w:val="Special Footer"/>
    <w:basedOn w:val="Footer"/>
    <w:rsid w:val="004F7371"/>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4F7371"/>
    <w:rPr>
      <w:b/>
      <w:color w:val="auto"/>
    </w:rPr>
  </w:style>
  <w:style w:type="paragraph" w:customStyle="1" w:styleId="Tablehead">
    <w:name w:val="Table_head"/>
    <w:basedOn w:val="Normal"/>
    <w:next w:val="Tabletext"/>
    <w:rsid w:val="004F7371"/>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text">
    <w:name w:val="Table_text"/>
    <w:basedOn w:val="Normal"/>
    <w:rsid w:val="004F7371"/>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legend">
    <w:name w:val="Table_legend"/>
    <w:basedOn w:val="Normal"/>
    <w:rsid w:val="004F7371"/>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4F7371"/>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semiHidden/>
    <w:rsid w:val="00BA496A"/>
    <w:rPr>
      <w:rFonts w:ascii="Times New Roman" w:hAnsi="Times New Roman"/>
      <w:sz w:val="20"/>
      <w:szCs w:val="20"/>
      <w:lang w:eastAsia="en-US"/>
    </w:rPr>
  </w:style>
  <w:style w:type="paragraph" w:customStyle="1" w:styleId="TableNoTitle">
    <w:name w:val="Table_NoTitle"/>
    <w:basedOn w:val="Normal"/>
    <w:next w:val="Tablehead"/>
    <w:rsid w:val="004F7371"/>
    <w:pPr>
      <w:keepNext/>
      <w:keepLines/>
      <w:spacing w:before="360" w:after="120"/>
      <w:jc w:val="center"/>
    </w:pPr>
    <w:rPr>
      <w:b/>
    </w:rPr>
  </w:style>
  <w:style w:type="paragraph" w:customStyle="1" w:styleId="Title1">
    <w:name w:val="Title 1"/>
    <w:basedOn w:val="Source"/>
    <w:next w:val="Title2"/>
    <w:rsid w:val="004F737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4F7371"/>
  </w:style>
  <w:style w:type="paragraph" w:customStyle="1" w:styleId="Title3">
    <w:name w:val="Title 3"/>
    <w:basedOn w:val="Title2"/>
    <w:next w:val="Title4"/>
    <w:rsid w:val="004F7371"/>
    <w:rPr>
      <w:caps w:val="0"/>
    </w:rPr>
  </w:style>
  <w:style w:type="paragraph" w:customStyle="1" w:styleId="Title4">
    <w:name w:val="Title 4"/>
    <w:basedOn w:val="Title3"/>
    <w:next w:val="Heading1"/>
    <w:rsid w:val="004F7371"/>
    <w:rPr>
      <w:b/>
    </w:rPr>
  </w:style>
  <w:style w:type="paragraph" w:customStyle="1" w:styleId="Artheading">
    <w:name w:val="Art_heading"/>
    <w:basedOn w:val="Normal"/>
    <w:next w:val="Normalaftertitle"/>
    <w:rsid w:val="004F7371"/>
    <w:pPr>
      <w:spacing w:before="480"/>
      <w:jc w:val="center"/>
    </w:pPr>
    <w:rPr>
      <w:b/>
      <w:sz w:val="28"/>
    </w:rPr>
  </w:style>
  <w:style w:type="character" w:styleId="Hyperlink">
    <w:name w:val="Hyperlink"/>
    <w:basedOn w:val="DefaultParagraphFont"/>
    <w:rsid w:val="004F7371"/>
    <w:rPr>
      <w:color w:val="0000FF"/>
      <w:u w:val="single"/>
    </w:rPr>
  </w:style>
  <w:style w:type="paragraph" w:customStyle="1" w:styleId="Normalaftertitle0">
    <w:name w:val="Normal after title"/>
    <w:basedOn w:val="Normal"/>
    <w:rsid w:val="00BA496A"/>
    <w:pPr>
      <w:overflowPunct/>
      <w:autoSpaceDE/>
      <w:autoSpaceDN/>
      <w:adjustRightInd/>
      <w:spacing w:before="480"/>
      <w:textAlignment w:val="auto"/>
    </w:pPr>
    <w:rPr>
      <w:sz w:val="20"/>
    </w:rPr>
  </w:style>
  <w:style w:type="paragraph" w:customStyle="1" w:styleId="sdl-code">
    <w:name w:val="sdl-code"/>
    <w:basedOn w:val="Normal"/>
    <w:rsid w:val="00BA496A"/>
    <w:pPr>
      <w:keepNext/>
      <w:tabs>
        <w:tab w:val="clear" w:pos="794"/>
        <w:tab w:val="clear" w:pos="1191"/>
        <w:tab w:val="clear" w:pos="1588"/>
        <w:tab w:val="clear" w:pos="1985"/>
        <w:tab w:val="left" w:pos="560"/>
        <w:tab w:val="left" w:pos="860"/>
        <w:tab w:val="left" w:pos="900"/>
        <w:tab w:val="left" w:pos="1140"/>
        <w:tab w:val="left" w:pos="1300"/>
        <w:tab w:val="left" w:pos="1420"/>
        <w:tab w:val="left" w:pos="1700"/>
        <w:tab w:val="left" w:pos="1800"/>
        <w:tab w:val="left" w:pos="2000"/>
        <w:tab w:val="left" w:pos="2260"/>
        <w:tab w:val="left" w:pos="2300"/>
        <w:tab w:val="left" w:pos="2540"/>
        <w:tab w:val="left" w:pos="2800"/>
        <w:tab w:val="left" w:pos="3080"/>
        <w:tab w:val="left" w:pos="3420"/>
        <w:tab w:val="left" w:pos="3680"/>
        <w:tab w:val="left" w:pos="3800"/>
        <w:tab w:val="left" w:pos="3960"/>
        <w:tab w:val="left" w:pos="4240"/>
        <w:tab w:val="left" w:pos="4300"/>
        <w:tab w:val="left" w:pos="4500"/>
        <w:tab w:val="left" w:pos="4780"/>
        <w:tab w:val="left" w:pos="4900"/>
        <w:tab w:val="left" w:pos="5100"/>
        <w:tab w:val="left" w:pos="5380"/>
        <w:tab w:val="left" w:pos="5600"/>
        <w:tab w:val="left" w:pos="5660"/>
        <w:tab w:val="left" w:pos="5940"/>
        <w:tab w:val="left" w:pos="6400"/>
      </w:tabs>
      <w:overflowPunct/>
      <w:autoSpaceDE/>
      <w:autoSpaceDN/>
      <w:adjustRightInd/>
      <w:spacing w:before="0"/>
      <w:jc w:val="left"/>
      <w:textAlignment w:val="auto"/>
    </w:pPr>
    <w:rPr>
      <w:rFonts w:ascii="Courier New" w:hAnsi="Courier New"/>
      <w:noProof/>
      <w:sz w:val="18"/>
      <w:szCs w:val="18"/>
    </w:rPr>
  </w:style>
  <w:style w:type="paragraph" w:styleId="Revision">
    <w:name w:val="Revision"/>
    <w:hidden/>
    <w:semiHidden/>
    <w:rsid w:val="00BA496A"/>
    <w:rPr>
      <w:rFonts w:ascii="Times New Roman" w:hAnsi="Times New Roman"/>
      <w:lang w:val="en-GB" w:eastAsia="en-US"/>
    </w:rPr>
  </w:style>
  <w:style w:type="paragraph" w:styleId="DocumentMap">
    <w:name w:val="Document Map"/>
    <w:basedOn w:val="Normal"/>
    <w:link w:val="DocumentMapChar"/>
    <w:rsid w:val="00013294"/>
    <w:pPr>
      <w:spacing w:before="0"/>
    </w:pPr>
    <w:rPr>
      <w:rFonts w:ascii="Lucida Grande" w:hAnsi="Lucida Grande"/>
    </w:rPr>
  </w:style>
  <w:style w:type="character" w:customStyle="1" w:styleId="DocumentMapChar">
    <w:name w:val="Document Map Char"/>
    <w:basedOn w:val="DefaultParagraphFont"/>
    <w:link w:val="DocumentMap"/>
    <w:rsid w:val="00013294"/>
    <w:rPr>
      <w:rFonts w:ascii="Lucida Grande" w:hAnsi="Lucida Grande"/>
      <w:sz w:val="24"/>
      <w:szCs w:val="24"/>
      <w:lang w:val="en-GB" w:eastAsia="en-US"/>
    </w:rPr>
  </w:style>
  <w:style w:type="character" w:styleId="FollowedHyperlink">
    <w:name w:val="FollowedHyperlink"/>
    <w:basedOn w:val="DefaultParagraphFont"/>
    <w:rsid w:val="00E241CC"/>
    <w:rPr>
      <w:color w:val="800080" w:themeColor="followedHyperlink"/>
      <w:u w:val="single"/>
    </w:rPr>
  </w:style>
  <w:style w:type="paragraph" w:styleId="BalloonText">
    <w:name w:val="Balloon Text"/>
    <w:basedOn w:val="Normal"/>
    <w:link w:val="BalloonTextChar"/>
    <w:rsid w:val="004F7371"/>
    <w:pPr>
      <w:spacing w:before="0"/>
    </w:pPr>
    <w:rPr>
      <w:rFonts w:ascii="Tahoma" w:hAnsi="Tahoma" w:cs="Tahoma"/>
      <w:sz w:val="16"/>
      <w:szCs w:val="16"/>
    </w:rPr>
  </w:style>
  <w:style w:type="character" w:customStyle="1" w:styleId="BalloonTextChar">
    <w:name w:val="Balloon Text Char"/>
    <w:basedOn w:val="DefaultParagraphFont"/>
    <w:link w:val="BalloonText"/>
    <w:rsid w:val="004F7371"/>
    <w:rPr>
      <w:rFonts w:ascii="Tahoma" w:hAnsi="Tahoma" w:cs="Tahoma"/>
      <w:sz w:val="16"/>
      <w:szCs w:val="16"/>
      <w:lang w:val="en-GB" w:eastAsia="en-US"/>
    </w:rPr>
  </w:style>
  <w:style w:type="table" w:styleId="TableGrid">
    <w:name w:val="Table Grid"/>
    <w:basedOn w:val="TableNormal"/>
    <w:rsid w:val="00BB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05162C"/>
  </w:style>
  <w:style w:type="paragraph" w:customStyle="1" w:styleId="Docnumber">
    <w:name w:val="Docnumber"/>
    <w:basedOn w:val="Normal"/>
    <w:link w:val="DocnumberChar"/>
    <w:rsid w:val="00B60598"/>
    <w:pPr>
      <w:tabs>
        <w:tab w:val="clear" w:pos="794"/>
        <w:tab w:val="clear" w:pos="1191"/>
        <w:tab w:val="clear" w:pos="1588"/>
        <w:tab w:val="clear" w:pos="1985"/>
      </w:tabs>
      <w:overflowPunct/>
      <w:autoSpaceDE/>
      <w:autoSpaceDN/>
      <w:adjustRightInd/>
      <w:jc w:val="right"/>
      <w:textAlignment w:val="auto"/>
    </w:pPr>
    <w:rPr>
      <w:rFonts w:eastAsia="Malgun Gothic"/>
      <w:b/>
      <w:bCs/>
      <w:sz w:val="40"/>
      <w:lang w:val="en-US"/>
    </w:rPr>
  </w:style>
  <w:style w:type="character" w:customStyle="1" w:styleId="DocnumberChar">
    <w:name w:val="Docnumber Char"/>
    <w:link w:val="Docnumber"/>
    <w:rsid w:val="00B60598"/>
    <w:rPr>
      <w:rFonts w:ascii="Times New Roman" w:eastAsia="Malgun Gothic" w:hAnsi="Times New Roman"/>
      <w:b/>
      <w:bCs/>
      <w:sz w:val="40"/>
      <w:lang w:eastAsia="en-US"/>
    </w:rPr>
  </w:style>
  <w:style w:type="paragraph" w:styleId="TOCHeading">
    <w:name w:val="TOC Heading"/>
    <w:basedOn w:val="Heading1"/>
    <w:next w:val="Normal"/>
    <w:uiPriority w:val="39"/>
    <w:unhideWhenUsed/>
    <w:qFormat/>
    <w:rsid w:val="00A71254"/>
    <w:pPr>
      <w:tabs>
        <w:tab w:val="clear" w:pos="794"/>
        <w:tab w:val="clear" w:pos="1191"/>
        <w:tab w:val="clear" w:pos="1588"/>
        <w:tab w:val="clear" w:pos="1985"/>
      </w:tabs>
      <w:overflowPunct/>
      <w:autoSpaceDE/>
      <w:autoSpaceDN/>
      <w:adjustRightInd/>
      <w:spacing w:before="24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01246">
      <w:bodyDiv w:val="1"/>
      <w:marLeft w:val="0"/>
      <w:marRight w:val="0"/>
      <w:marTop w:val="0"/>
      <w:marBottom w:val="0"/>
      <w:divBdr>
        <w:top w:val="none" w:sz="0" w:space="0" w:color="auto"/>
        <w:left w:val="none" w:sz="0" w:space="0" w:color="auto"/>
        <w:bottom w:val="none" w:sz="0" w:space="0" w:color="auto"/>
        <w:right w:val="none" w:sz="0" w:space="0" w:color="auto"/>
      </w:divBdr>
    </w:div>
    <w:div w:id="177251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handle.itu.int/11.1002/1000/6666" TargetMode="External"/><Relationship Id="rId26" Type="http://schemas.openxmlformats.org/officeDocument/2006/relationships/hyperlink" Target="http://handle.itu.int/11.1002/1000/3646" TargetMode="External"/><Relationship Id="rId39" Type="http://schemas.openxmlformats.org/officeDocument/2006/relationships/hyperlink" Target="http://handle.itu.int/11.1002/1000/3154" TargetMode="External"/><Relationship Id="rId21" Type="http://schemas.openxmlformats.org/officeDocument/2006/relationships/hyperlink" Target="http://handle.itu.int/11.1002/1000/10954" TargetMode="External"/><Relationship Id="rId34" Type="http://schemas.openxmlformats.org/officeDocument/2006/relationships/hyperlink" Target="http://handle.itu.int/11.1002/1000/3157" TargetMode="External"/><Relationship Id="rId42" Type="http://schemas.openxmlformats.org/officeDocument/2006/relationships/hyperlink" Target="http://handle.itu.int/11.1002/1000/5567" TargetMode="External"/><Relationship Id="rId47" Type="http://schemas.openxmlformats.org/officeDocument/2006/relationships/hyperlink" Target="http://handle.itu.int/11.1002/1000/11387" TargetMode="External"/><Relationship Id="rId50" Type="http://schemas.openxmlformats.org/officeDocument/2006/relationships/hyperlink" Target="http://handle.itu.int/11.1002/1000/5577" TargetMode="External"/><Relationship Id="rId55" Type="http://schemas.openxmlformats.org/officeDocument/2006/relationships/header" Target="header3.xml"/><Relationship Id="rId63" Type="http://schemas.openxmlformats.org/officeDocument/2006/relationships/header" Target="header6.xml"/><Relationship Id="rId68" Type="http://schemas.openxmlformats.org/officeDocument/2006/relationships/image" Target="media/image4.emf"/><Relationship Id="rId76" Type="http://schemas.openxmlformats.org/officeDocument/2006/relationships/footer" Target="footer6.xml"/><Relationship Id="rId7" Type="http://schemas.openxmlformats.org/officeDocument/2006/relationships/settings" Target="settings.xml"/><Relationship Id="rId71"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yperlink" Target="http://handle.itu.int/11.1002/1000/6664" TargetMode="External"/><Relationship Id="rId29" Type="http://schemas.openxmlformats.org/officeDocument/2006/relationships/hyperlink" Target="http://handle.itu.int/11.1002/1000/3648" TargetMode="External"/><Relationship Id="rId11" Type="http://schemas.openxmlformats.org/officeDocument/2006/relationships/image" Target="media/image1.png"/><Relationship Id="rId24" Type="http://schemas.openxmlformats.org/officeDocument/2006/relationships/hyperlink" Target="http://handle.itu.int/11.1002/1000/6671" TargetMode="External"/><Relationship Id="rId32" Type="http://schemas.openxmlformats.org/officeDocument/2006/relationships/hyperlink" Target="http://handle.itu.int/11.1002/1000/3155" TargetMode="External"/><Relationship Id="rId37" Type="http://schemas.openxmlformats.org/officeDocument/2006/relationships/hyperlink" Target="http://handle.itu.int/11.1002/1000/3160" TargetMode="External"/><Relationship Id="rId40" Type="http://schemas.openxmlformats.org/officeDocument/2006/relationships/hyperlink" Target="http://handle.itu.int/11.1002/1000/3917" TargetMode="External"/><Relationship Id="rId45" Type="http://schemas.openxmlformats.org/officeDocument/2006/relationships/hyperlink" Target="http://handle.itu.int/11.1002/1000/356" TargetMode="External"/><Relationship Id="rId53" Type="http://schemas.openxmlformats.org/officeDocument/2006/relationships/hyperlink" Target="http://handle.itu.int/11.1002/1000/12355" TargetMode="External"/><Relationship Id="rId58" Type="http://schemas.openxmlformats.org/officeDocument/2006/relationships/footer" Target="footer2.xml"/><Relationship Id="rId66" Type="http://schemas.openxmlformats.org/officeDocument/2006/relationships/hyperlink" Target="http://sdlc.cvs.sourceforge.net/viewvc/sdlc/" TargetMode="External"/><Relationship Id="rId74" Type="http://schemas.openxmlformats.org/officeDocument/2006/relationships/header" Target="header9.xml"/><Relationship Id="rId79" Type="http://schemas.openxmlformats.org/officeDocument/2006/relationships/header" Target="header12.xml"/><Relationship Id="rId5" Type="http://schemas.openxmlformats.org/officeDocument/2006/relationships/numbering" Target="numbering.xml"/><Relationship Id="rId61" Type="http://schemas.openxmlformats.org/officeDocument/2006/relationships/hyperlink" Target="http://www.itu.int/ITU-T/ipr/" TargetMode="Externa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handle.itu.int/11.1002/1000/6667" TargetMode="External"/><Relationship Id="rId31" Type="http://schemas.openxmlformats.org/officeDocument/2006/relationships/hyperlink" Target="http://handle.itu.int/11.1002/1000/3153" TargetMode="External"/><Relationship Id="rId44" Type="http://schemas.openxmlformats.org/officeDocument/2006/relationships/hyperlink" Target="http://handle.itu.int/11.1002/1000/7091" TargetMode="External"/><Relationship Id="rId52" Type="http://schemas.openxmlformats.org/officeDocument/2006/relationships/hyperlink" Target="http://handle.itu.int/11.1002/1000/12354" TargetMode="External"/><Relationship Id="rId60" Type="http://schemas.openxmlformats.org/officeDocument/2006/relationships/footer" Target="footer3.xml"/><Relationship Id="rId65" Type="http://schemas.openxmlformats.org/officeDocument/2006/relationships/hyperlink" Target="http://sourceforge.net/projects/sdlc" TargetMode="External"/><Relationship Id="rId73" Type="http://schemas.openxmlformats.org/officeDocument/2006/relationships/footer" Target="footer5.xml"/><Relationship Id="rId78" Type="http://schemas.openxmlformats.org/officeDocument/2006/relationships/header" Target="header11.xml"/><Relationship Id="rId8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handle.itu.int/11.1002/1000/6669" TargetMode="External"/><Relationship Id="rId27" Type="http://schemas.openxmlformats.org/officeDocument/2006/relationships/hyperlink" Target="http://handle.itu.int/11.1002/1000/6673" TargetMode="External"/><Relationship Id="rId30" Type="http://schemas.openxmlformats.org/officeDocument/2006/relationships/hyperlink" Target="http://handle.itu.int/11.1002/1000/3649" TargetMode="External"/><Relationship Id="rId35" Type="http://schemas.openxmlformats.org/officeDocument/2006/relationships/hyperlink" Target="http://handle.itu.int/11.1002/1000/3158" TargetMode="External"/><Relationship Id="rId43" Type="http://schemas.openxmlformats.org/officeDocument/2006/relationships/hyperlink" Target="http://handle.itu.int/11.1002/1000/6029" TargetMode="External"/><Relationship Id="rId48" Type="http://schemas.openxmlformats.org/officeDocument/2006/relationships/hyperlink" Target="http://handle.itu.int/11.1002/1000/5239" TargetMode="External"/><Relationship Id="rId56" Type="http://schemas.openxmlformats.org/officeDocument/2006/relationships/header" Target="header4.xml"/><Relationship Id="rId64" Type="http://schemas.openxmlformats.org/officeDocument/2006/relationships/image" Target="media/image3.emf"/><Relationship Id="rId69" Type="http://schemas.openxmlformats.org/officeDocument/2006/relationships/hyperlink" Target="mailto:SDL.rapporteur@itu.int" TargetMode="External"/><Relationship Id="rId77"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hyperlink" Target="http://handle.itu.int/11.1002/1000/12846" TargetMode="External"/><Relationship Id="rId72" Type="http://schemas.openxmlformats.org/officeDocument/2006/relationships/footer" Target="footer4.xml"/><Relationship Id="rId80" Type="http://schemas.openxmlformats.org/officeDocument/2006/relationships/footer" Target="footer8.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handle.itu.int/11.1002/1000/6665" TargetMode="External"/><Relationship Id="rId25" Type="http://schemas.openxmlformats.org/officeDocument/2006/relationships/hyperlink" Target="http://handle.itu.int/11.1002/1000/6672" TargetMode="External"/><Relationship Id="rId33" Type="http://schemas.openxmlformats.org/officeDocument/2006/relationships/hyperlink" Target="http://handle.itu.int/11.1002/1000/3156" TargetMode="External"/><Relationship Id="rId38" Type="http://schemas.openxmlformats.org/officeDocument/2006/relationships/hyperlink" Target="http://handle.itu.int/11.1002/1000/3161" TargetMode="External"/><Relationship Id="rId46" Type="http://schemas.openxmlformats.org/officeDocument/2006/relationships/hyperlink" Target="http://handle.itu.int/11.1002/1000/9262" TargetMode="External"/><Relationship Id="rId59" Type="http://schemas.openxmlformats.org/officeDocument/2006/relationships/header" Target="header5.xml"/><Relationship Id="rId67" Type="http://schemas.openxmlformats.org/officeDocument/2006/relationships/hyperlink" Target="http://www.sdl-forum.org/" TargetMode="External"/><Relationship Id="rId20" Type="http://schemas.openxmlformats.org/officeDocument/2006/relationships/hyperlink" Target="http://handle.itu.int/11.1002/1000/6668" TargetMode="External"/><Relationship Id="rId41" Type="http://schemas.openxmlformats.org/officeDocument/2006/relationships/hyperlink" Target="http://handle.itu.int/11.1002/1000/4764" TargetMode="External"/><Relationship Id="rId54" Type="http://schemas.openxmlformats.org/officeDocument/2006/relationships/hyperlink" Target="http://handle.itu.int/11.1002/1000/12356" TargetMode="External"/><Relationship Id="rId62" Type="http://schemas.openxmlformats.org/officeDocument/2006/relationships/hyperlink" Target="http://www.sdl-forum.org/" TargetMode="External"/><Relationship Id="rId70" Type="http://schemas.openxmlformats.org/officeDocument/2006/relationships/header" Target="header7.xml"/><Relationship Id="rId75" Type="http://schemas.openxmlformats.org/officeDocument/2006/relationships/header" Target="header10.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handle.itu.int/11.1002/1000/2222" TargetMode="External"/><Relationship Id="rId23" Type="http://schemas.openxmlformats.org/officeDocument/2006/relationships/hyperlink" Target="http://handle.itu.int/11.1002/1000/6670" TargetMode="External"/><Relationship Id="rId28" Type="http://schemas.openxmlformats.org/officeDocument/2006/relationships/hyperlink" Target="http://handle.itu.int/11.1002/1000/3647" TargetMode="External"/><Relationship Id="rId36" Type="http://schemas.openxmlformats.org/officeDocument/2006/relationships/hyperlink" Target="http://handle.itu.int/11.1002/1000/3159" TargetMode="External"/><Relationship Id="rId49" Type="http://schemas.openxmlformats.org/officeDocument/2006/relationships/hyperlink" Target="http://handle.itu.int/11.1002/1000/5576" TargetMode="External"/><Relationship Id="rId5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mousin\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2EA33-6FF9-47AC-B991-0E080C7EE81F}">
  <ds:schemaRefs>
    <ds:schemaRef ds:uri="http://purl.org/dc/elements/1.1/"/>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0163456-E12B-4672-812A-BF470B2865E1}">
  <ds:schemaRefs>
    <ds:schemaRef ds:uri="http://schemas.microsoft.com/sharepoint/v3/contenttype/forms"/>
  </ds:schemaRefs>
</ds:datastoreItem>
</file>

<file path=customXml/itemProps3.xml><?xml version="1.0" encoding="utf-8"?>
<ds:datastoreItem xmlns:ds="http://schemas.openxmlformats.org/officeDocument/2006/customXml" ds:itemID="{D65B0F71-5EE4-4410-929B-3EBF751BC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20A6598-D4FE-46FE-BCF1-DF7EEF5B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211</TotalTime>
  <Pages>27</Pages>
  <Words>19205</Words>
  <Characters>111025</Characters>
  <Application>Microsoft Office Word</Application>
  <DocSecurity>0</DocSecurity>
  <Lines>7113</Lines>
  <Paragraphs>3014</Paragraphs>
  <ScaleCrop>false</ScaleCrop>
  <HeadingPairs>
    <vt:vector size="2" baseType="variant">
      <vt:variant>
        <vt:lpstr>Title</vt:lpstr>
      </vt:variant>
      <vt:variant>
        <vt:i4>1</vt:i4>
      </vt:variant>
    </vt:vector>
  </HeadingPairs>
  <TitlesOfParts>
    <vt:vector size="1" baseType="lpstr">
      <vt:lpstr>Draft Revised Rec. Z.100 Specification and Description Language - Overview of SDL-2010 (for consent)</vt:lpstr>
    </vt:vector>
  </TitlesOfParts>
  <Manager>ITU-T</Manager>
  <Company>International Telecommunication Union (ITU)</Company>
  <LinksUpToDate>false</LinksUpToDate>
  <CharactersWithSpaces>128173</CharactersWithSpaces>
  <SharedDoc>false</SharedDoc>
  <HLinks>
    <vt:vector size="36" baseType="variant">
      <vt:variant>
        <vt:i4>6619253</vt:i4>
      </vt:variant>
      <vt:variant>
        <vt:i4>21</vt:i4>
      </vt:variant>
      <vt:variant>
        <vt:i4>0</vt:i4>
      </vt:variant>
      <vt:variant>
        <vt:i4>5</vt:i4>
      </vt:variant>
      <vt:variant>
        <vt:lpwstr>mailto:SDL.rapporteur@itu.int</vt:lpwstr>
      </vt:variant>
      <vt:variant>
        <vt:lpwstr/>
      </vt:variant>
      <vt:variant>
        <vt:i4>4522096</vt:i4>
      </vt:variant>
      <vt:variant>
        <vt:i4>15</vt:i4>
      </vt:variant>
      <vt:variant>
        <vt:i4>0</vt:i4>
      </vt:variant>
      <vt:variant>
        <vt:i4>5</vt:i4>
      </vt:variant>
      <vt:variant>
        <vt:lpwstr>http://www.sdl-forum.org/</vt:lpwstr>
      </vt:variant>
      <vt:variant>
        <vt:lpwstr/>
      </vt:variant>
      <vt:variant>
        <vt:i4>852080</vt:i4>
      </vt:variant>
      <vt:variant>
        <vt:i4>12</vt:i4>
      </vt:variant>
      <vt:variant>
        <vt:i4>0</vt:i4>
      </vt:variant>
      <vt:variant>
        <vt:i4>5</vt:i4>
      </vt:variant>
      <vt:variant>
        <vt:lpwstr>http://cvs.sourceforge.net/cgi-bin/viewcvs.cgi/sdlc/SDLC/</vt:lpwstr>
      </vt:variant>
      <vt:variant>
        <vt:lpwstr/>
      </vt:variant>
      <vt:variant>
        <vt:i4>196618</vt:i4>
      </vt:variant>
      <vt:variant>
        <vt:i4>9</vt:i4>
      </vt:variant>
      <vt:variant>
        <vt:i4>0</vt:i4>
      </vt:variant>
      <vt:variant>
        <vt:i4>5</vt:i4>
      </vt:variant>
      <vt:variant>
        <vt:lpwstr>http://sourceforge.net/projects/sdlc</vt:lpwstr>
      </vt:variant>
      <vt:variant>
        <vt:lpwstr/>
      </vt:variant>
      <vt:variant>
        <vt:i4>7471173</vt:i4>
      </vt:variant>
      <vt:variant>
        <vt:i4>3</vt:i4>
      </vt:variant>
      <vt:variant>
        <vt:i4>0</vt:i4>
      </vt:variant>
      <vt:variant>
        <vt:i4>5</vt:i4>
      </vt:variant>
      <vt:variant>
        <vt:lpwstr>http://www.sdlforum.org</vt:lpwstr>
      </vt:variant>
      <vt:variant>
        <vt:lpwstr/>
      </vt:variant>
      <vt:variant>
        <vt:i4>5832802</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Z.100 (04/2016) Specification and Description Language – Overview of SDL-2010 </dc:title>
  <dc:subject>SERIES Z: LANGUAGES AND GENERAL SOFTWARE ASPECTS FOR TELECOMMUNICATION SYSTEMS - Formal description techniques (FDT) – Specification and Description Language (SDL)</dc:subject>
  <dc:creator>ITU-T Study Group 10</dc:creator>
  <cp:keywords>Z.100,Z,100</cp:keywords>
  <dc:description>Gachetc, 04/07/2016, ITU51007784</dc:description>
  <cp:lastModifiedBy>Gachet, Christelle</cp:lastModifiedBy>
  <cp:revision>17</cp:revision>
  <cp:lastPrinted>2016-04-29T14:52:00Z</cp:lastPrinted>
  <dcterms:created xsi:type="dcterms:W3CDTF">2016-04-29T14:51:00Z</dcterms:created>
  <dcterms:modified xsi:type="dcterms:W3CDTF">2016-07-04T05:00:00Z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Z.100</vt:lpwstr>
  </property>
  <property fmtid="{D5CDD505-2E9C-101B-9397-08002B2CF9AE}" pid="3" name="docdate">
    <vt:lpwstr/>
  </property>
  <property fmtid="{D5CDD505-2E9C-101B-9397-08002B2CF9AE}" pid="4" name="doctitle">
    <vt:lpwstr>Specification and Description Language – Overview of SDL-2010</vt:lpwstr>
  </property>
  <property fmtid="{D5CDD505-2E9C-101B-9397-08002B2CF9AE}" pid="5" name="doctitle2">
    <vt:lpwstr>SERIES Z: LANGUAGES AND GENERAL SOFTWARE ASPECTS FOR TELECOMMUNICATION SYSTEMS Formal description techniques (FDT) – Specification and Description Language (SDL)</vt:lpwstr>
  </property>
  <property fmtid="{D5CDD505-2E9C-101B-9397-08002B2CF9AE}" pid="6" name="Language">
    <vt:lpwstr>English</vt:lpwstr>
  </property>
  <property fmtid="{D5CDD505-2E9C-101B-9397-08002B2CF9AE}" pid="7" name="Typist">
    <vt:lpwstr>Soby</vt:lpwstr>
  </property>
  <property fmtid="{D5CDD505-2E9C-101B-9397-08002B2CF9AE}" pid="8" name="Date completed">
    <vt:lpwstr>mercredi, 8. août 2012</vt:lpwstr>
  </property>
  <property fmtid="{D5CDD505-2E9C-101B-9397-08002B2CF9AE}" pid="9" name="Docorlang">
    <vt:lpwstr>English only Original: English</vt:lpwstr>
  </property>
  <property fmtid="{D5CDD505-2E9C-101B-9397-08002B2CF9AE}" pid="10" name="Docbluepink">
    <vt:lpwstr>12/17</vt:lpwstr>
  </property>
  <property fmtid="{D5CDD505-2E9C-101B-9397-08002B2CF9AE}" pid="11" name="Docdest">
    <vt:lpwstr>Geneva, 14 – 23 March 2016</vt:lpwstr>
  </property>
  <property fmtid="{D5CDD505-2E9C-101B-9397-08002B2CF9AE}" pid="12" name="Docauthor">
    <vt:lpwstr>Associate Rapporteur of Q12/17</vt:lpwstr>
  </property>
  <property fmtid="{D5CDD505-2E9C-101B-9397-08002B2CF9AE}" pid="13" name="ContentTypeId">
    <vt:lpwstr>0x010100D089D8AEFAC1A247B7216C0DD884D876</vt:lpwstr>
  </property>
</Properties>
</file>